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8637431"/>
      <w:r>
        <w:lastRenderedPageBreak/>
        <w:t>ABSTRACT</w:t>
      </w:r>
      <w:bookmarkEnd w:id="0"/>
      <w:bookmarkEnd w:id="2"/>
    </w:p>
    <w:p w14:paraId="20E5946C" w14:textId="254B08FF" w:rsidR="00563121" w:rsidRPr="003374C8" w:rsidRDefault="00563121" w:rsidP="00F50FBB">
      <w:pPr>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is an accurate representation of the system and that the SSE </w:t>
      </w:r>
      <w:r w:rsidR="0079611A">
        <w:t>is capable of producing an accurate estimate of the system state</w:t>
      </w:r>
      <w:r>
        <w:t xml:space="preserve">. The team also set up the Jetson TK1 onboard computer </w:t>
      </w:r>
      <w:r w:rsidR="0079611A">
        <w:t xml:space="preserve">and created a ROS environment to host the SSE and sensor logging </w:t>
      </w:r>
      <w:r w:rsidR="008F74C7">
        <w:t>programs</w:t>
      </w:r>
      <w:r w:rsidR="0079611A">
        <w:t>. The team</w:t>
      </w:r>
      <w:r>
        <w:t xml:space="preserve"> tested various sensors including the OptiTrack vision system for producing ground truth data, and the 9DOF sensors and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9"/>
          <w:footerReference w:type="even" r:id="rId10"/>
          <w:footerReference w:type="default" r:id="rId11"/>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3" w:name="_Toc452429018"/>
    <w:p w14:paraId="6E9D4C3C" w14:textId="68DEC481" w:rsidR="003C0EF6"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3C0EF6">
        <w:rPr>
          <w:noProof/>
        </w:rPr>
        <w:t>ABSTRACT</w:t>
      </w:r>
      <w:r w:rsidR="003C0EF6">
        <w:rPr>
          <w:noProof/>
        </w:rPr>
        <w:tab/>
      </w:r>
      <w:r w:rsidR="003C0EF6">
        <w:rPr>
          <w:noProof/>
        </w:rPr>
        <w:fldChar w:fldCharType="begin"/>
      </w:r>
      <w:r w:rsidR="003C0EF6">
        <w:rPr>
          <w:noProof/>
        </w:rPr>
        <w:instrText xml:space="preserve"> PAGEREF _Toc468637431 \h </w:instrText>
      </w:r>
      <w:r w:rsidR="003C0EF6">
        <w:rPr>
          <w:noProof/>
        </w:rPr>
      </w:r>
      <w:r w:rsidR="003C0EF6">
        <w:rPr>
          <w:noProof/>
        </w:rPr>
        <w:fldChar w:fldCharType="separate"/>
      </w:r>
      <w:r w:rsidR="003C0EF6">
        <w:rPr>
          <w:noProof/>
        </w:rPr>
        <w:t>ii</w:t>
      </w:r>
      <w:r w:rsidR="003C0EF6">
        <w:rPr>
          <w:noProof/>
        </w:rPr>
        <w:fldChar w:fldCharType="end"/>
      </w:r>
    </w:p>
    <w:p w14:paraId="23828B2A" w14:textId="63E37CF1" w:rsidR="003C0EF6" w:rsidRDefault="003C0E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_Toc468637432 \h </w:instrText>
      </w:r>
      <w:r>
        <w:rPr>
          <w:noProof/>
        </w:rPr>
      </w:r>
      <w:r>
        <w:rPr>
          <w:noProof/>
        </w:rPr>
        <w:fldChar w:fldCharType="separate"/>
      </w:r>
      <w:r>
        <w:rPr>
          <w:noProof/>
        </w:rPr>
        <w:t>3</w:t>
      </w:r>
      <w:r>
        <w:rPr>
          <w:noProof/>
        </w:rPr>
        <w:fldChar w:fldCharType="end"/>
      </w:r>
    </w:p>
    <w:p w14:paraId="62219D5A" w14:textId="7412E508"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1.1.</w:t>
      </w:r>
      <w:r>
        <w:rPr>
          <w:rFonts w:asciiTheme="minorHAnsi" w:eastAsiaTheme="minorEastAsia" w:hAnsiTheme="minorHAnsi" w:cstheme="minorBidi"/>
          <w:smallCaps w:val="0"/>
          <w:noProof/>
          <w:sz w:val="22"/>
          <w:szCs w:val="22"/>
        </w:rPr>
        <w:tab/>
      </w:r>
      <w:r>
        <w:rPr>
          <w:noProof/>
        </w:rPr>
        <w:t>Northrop Grumman</w:t>
      </w:r>
      <w:r>
        <w:rPr>
          <w:noProof/>
        </w:rPr>
        <w:tab/>
      </w:r>
      <w:r>
        <w:rPr>
          <w:noProof/>
        </w:rPr>
        <w:fldChar w:fldCharType="begin"/>
      </w:r>
      <w:r>
        <w:rPr>
          <w:noProof/>
        </w:rPr>
        <w:instrText xml:space="preserve"> PAGEREF _Toc468637433 \h </w:instrText>
      </w:r>
      <w:r>
        <w:rPr>
          <w:noProof/>
        </w:rPr>
      </w:r>
      <w:r>
        <w:rPr>
          <w:noProof/>
        </w:rPr>
        <w:fldChar w:fldCharType="separate"/>
      </w:r>
      <w:r>
        <w:rPr>
          <w:noProof/>
        </w:rPr>
        <w:t>3</w:t>
      </w:r>
      <w:r>
        <w:rPr>
          <w:noProof/>
        </w:rPr>
        <w:fldChar w:fldCharType="end"/>
      </w:r>
    </w:p>
    <w:p w14:paraId="3E9E7065" w14:textId="0E3D12EE"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1.2.</w:t>
      </w:r>
      <w:r>
        <w:rPr>
          <w:rFonts w:asciiTheme="minorHAnsi" w:eastAsiaTheme="minorEastAsia" w:hAnsiTheme="minorHAnsi" w:cstheme="minorBidi"/>
          <w:smallCaps w:val="0"/>
          <w:noProof/>
          <w:sz w:val="22"/>
          <w:szCs w:val="22"/>
        </w:rPr>
        <w:tab/>
      </w:r>
      <w:r>
        <w:rPr>
          <w:noProof/>
        </w:rPr>
        <w:t>Project Statement</w:t>
      </w:r>
      <w:r>
        <w:rPr>
          <w:noProof/>
        </w:rPr>
        <w:tab/>
      </w:r>
      <w:r>
        <w:rPr>
          <w:noProof/>
        </w:rPr>
        <w:fldChar w:fldCharType="begin"/>
      </w:r>
      <w:r>
        <w:rPr>
          <w:noProof/>
        </w:rPr>
        <w:instrText xml:space="preserve"> PAGEREF _Toc468637434 \h </w:instrText>
      </w:r>
      <w:r>
        <w:rPr>
          <w:noProof/>
        </w:rPr>
      </w:r>
      <w:r>
        <w:rPr>
          <w:noProof/>
        </w:rPr>
        <w:fldChar w:fldCharType="separate"/>
      </w:r>
      <w:r>
        <w:rPr>
          <w:noProof/>
        </w:rPr>
        <w:t>3</w:t>
      </w:r>
      <w:r>
        <w:rPr>
          <w:noProof/>
        </w:rPr>
        <w:fldChar w:fldCharType="end"/>
      </w:r>
    </w:p>
    <w:p w14:paraId="5F4A9F57" w14:textId="6FAD276F"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_Toc468637435 \h </w:instrText>
      </w:r>
      <w:r>
        <w:rPr>
          <w:noProof/>
        </w:rPr>
      </w:r>
      <w:r>
        <w:rPr>
          <w:noProof/>
        </w:rPr>
        <w:fldChar w:fldCharType="separate"/>
      </w:r>
      <w:r>
        <w:rPr>
          <w:noProof/>
        </w:rPr>
        <w:t>4</w:t>
      </w:r>
      <w:r>
        <w:rPr>
          <w:noProof/>
        </w:rPr>
        <w:fldChar w:fldCharType="end"/>
      </w:r>
    </w:p>
    <w:p w14:paraId="4CCFC5D7" w14:textId="77080571"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_Toc468637436 \h </w:instrText>
      </w:r>
      <w:r>
        <w:rPr>
          <w:noProof/>
        </w:rPr>
      </w:r>
      <w:r>
        <w:rPr>
          <w:noProof/>
        </w:rPr>
        <w:fldChar w:fldCharType="separate"/>
      </w:r>
      <w:r>
        <w:rPr>
          <w:noProof/>
        </w:rPr>
        <w:t>4</w:t>
      </w:r>
      <w:r>
        <w:rPr>
          <w:noProof/>
        </w:rPr>
        <w:fldChar w:fldCharType="end"/>
      </w:r>
    </w:p>
    <w:p w14:paraId="59E59EE6" w14:textId="2B210466"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_Toc468637437 \h </w:instrText>
      </w:r>
      <w:r>
        <w:rPr>
          <w:noProof/>
        </w:rPr>
      </w:r>
      <w:r>
        <w:rPr>
          <w:noProof/>
        </w:rPr>
        <w:fldChar w:fldCharType="separate"/>
      </w:r>
      <w:r>
        <w:rPr>
          <w:noProof/>
        </w:rPr>
        <w:t>4</w:t>
      </w:r>
      <w:r>
        <w:rPr>
          <w:noProof/>
        </w:rPr>
        <w:fldChar w:fldCharType="end"/>
      </w:r>
    </w:p>
    <w:p w14:paraId="590DB691" w14:textId="4235F8F6"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1.3.</w:t>
      </w:r>
      <w:r>
        <w:rPr>
          <w:rFonts w:asciiTheme="minorHAnsi" w:eastAsiaTheme="minorEastAsia" w:hAnsiTheme="minorHAnsi" w:cstheme="minorBidi"/>
          <w:smallCaps w:val="0"/>
          <w:noProof/>
          <w:sz w:val="22"/>
          <w:szCs w:val="22"/>
        </w:rPr>
        <w:tab/>
      </w:r>
      <w:r>
        <w:rPr>
          <w:noProof/>
        </w:rPr>
        <w:t>Deliverables</w:t>
      </w:r>
      <w:r>
        <w:rPr>
          <w:noProof/>
        </w:rPr>
        <w:tab/>
      </w:r>
      <w:r>
        <w:rPr>
          <w:noProof/>
        </w:rPr>
        <w:fldChar w:fldCharType="begin"/>
      </w:r>
      <w:r>
        <w:rPr>
          <w:noProof/>
        </w:rPr>
        <w:instrText xml:space="preserve"> PAGEREF _Toc468637438 \h </w:instrText>
      </w:r>
      <w:r>
        <w:rPr>
          <w:noProof/>
        </w:rPr>
      </w:r>
      <w:r>
        <w:rPr>
          <w:noProof/>
        </w:rPr>
        <w:fldChar w:fldCharType="separate"/>
      </w:r>
      <w:r>
        <w:rPr>
          <w:noProof/>
        </w:rPr>
        <w:t>5</w:t>
      </w:r>
      <w:r>
        <w:rPr>
          <w:noProof/>
        </w:rPr>
        <w:fldChar w:fldCharType="end"/>
      </w:r>
    </w:p>
    <w:p w14:paraId="7E21D0C8" w14:textId="238119CB"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1.4.</w:t>
      </w:r>
      <w:r>
        <w:rPr>
          <w:rFonts w:asciiTheme="minorHAnsi" w:eastAsiaTheme="minorEastAsia" w:hAnsiTheme="minorHAnsi" w:cstheme="minorBidi"/>
          <w:smallCaps w:val="0"/>
          <w:noProof/>
          <w:sz w:val="22"/>
          <w:szCs w:val="22"/>
        </w:rPr>
        <w:tab/>
      </w:r>
      <w:r>
        <w:rPr>
          <w:noProof/>
        </w:rPr>
        <w:t>Project status</w:t>
      </w:r>
      <w:r>
        <w:rPr>
          <w:noProof/>
        </w:rPr>
        <w:tab/>
      </w:r>
      <w:r>
        <w:rPr>
          <w:noProof/>
        </w:rPr>
        <w:fldChar w:fldCharType="begin"/>
      </w:r>
      <w:r>
        <w:rPr>
          <w:noProof/>
        </w:rPr>
        <w:instrText xml:space="preserve"> PAGEREF _Toc468637439 \h </w:instrText>
      </w:r>
      <w:r>
        <w:rPr>
          <w:noProof/>
        </w:rPr>
      </w:r>
      <w:r>
        <w:rPr>
          <w:noProof/>
        </w:rPr>
        <w:fldChar w:fldCharType="separate"/>
      </w:r>
      <w:r>
        <w:rPr>
          <w:noProof/>
        </w:rPr>
        <w:t>6</w:t>
      </w:r>
      <w:r>
        <w:rPr>
          <w:noProof/>
        </w:rPr>
        <w:fldChar w:fldCharType="end"/>
      </w:r>
    </w:p>
    <w:p w14:paraId="72538F60" w14:textId="0D076613"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_Toc468637440 \h </w:instrText>
      </w:r>
      <w:r>
        <w:rPr>
          <w:noProof/>
        </w:rPr>
      </w:r>
      <w:r>
        <w:rPr>
          <w:noProof/>
        </w:rPr>
        <w:fldChar w:fldCharType="separate"/>
      </w:r>
      <w:r>
        <w:rPr>
          <w:noProof/>
        </w:rPr>
        <w:t>6</w:t>
      </w:r>
      <w:r>
        <w:rPr>
          <w:noProof/>
        </w:rPr>
        <w:fldChar w:fldCharType="end"/>
      </w:r>
    </w:p>
    <w:p w14:paraId="0AB0467F" w14:textId="64F84C42"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_Toc468637441 \h </w:instrText>
      </w:r>
      <w:r>
        <w:rPr>
          <w:noProof/>
        </w:rPr>
      </w:r>
      <w:r>
        <w:rPr>
          <w:noProof/>
        </w:rPr>
        <w:fldChar w:fldCharType="separate"/>
      </w:r>
      <w:r>
        <w:rPr>
          <w:noProof/>
        </w:rPr>
        <w:t>7</w:t>
      </w:r>
      <w:r>
        <w:rPr>
          <w:noProof/>
        </w:rPr>
        <w:fldChar w:fldCharType="end"/>
      </w:r>
    </w:p>
    <w:p w14:paraId="278D29EA" w14:textId="5FB8C677"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1.5.</w:t>
      </w:r>
      <w:r>
        <w:rPr>
          <w:rFonts w:asciiTheme="minorHAnsi" w:eastAsiaTheme="minorEastAsia" w:hAnsiTheme="minorHAnsi" w:cstheme="minorBidi"/>
          <w:smallCaps w:val="0"/>
          <w:noProof/>
          <w:sz w:val="22"/>
          <w:szCs w:val="22"/>
        </w:rPr>
        <w:tab/>
      </w:r>
      <w:r>
        <w:rPr>
          <w:noProof/>
        </w:rPr>
        <w:t>Impact</w:t>
      </w:r>
      <w:r>
        <w:rPr>
          <w:noProof/>
        </w:rPr>
        <w:tab/>
      </w:r>
      <w:r>
        <w:rPr>
          <w:noProof/>
        </w:rPr>
        <w:fldChar w:fldCharType="begin"/>
      </w:r>
      <w:r>
        <w:rPr>
          <w:noProof/>
        </w:rPr>
        <w:instrText xml:space="preserve"> PAGEREF _Toc468637442 \h </w:instrText>
      </w:r>
      <w:r>
        <w:rPr>
          <w:noProof/>
        </w:rPr>
      </w:r>
      <w:r>
        <w:rPr>
          <w:noProof/>
        </w:rPr>
        <w:fldChar w:fldCharType="separate"/>
      </w:r>
      <w:r>
        <w:rPr>
          <w:noProof/>
        </w:rPr>
        <w:t>8</w:t>
      </w:r>
      <w:r>
        <w:rPr>
          <w:noProof/>
        </w:rPr>
        <w:fldChar w:fldCharType="end"/>
      </w:r>
    </w:p>
    <w:p w14:paraId="6D8DBD30" w14:textId="374F8264"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1.6.</w:t>
      </w:r>
      <w:r>
        <w:rPr>
          <w:rFonts w:asciiTheme="minorHAnsi" w:eastAsiaTheme="minorEastAsia" w:hAnsiTheme="minorHAnsi" w:cstheme="minorBidi"/>
          <w:smallCaps w:val="0"/>
          <w:noProof/>
          <w:sz w:val="22"/>
          <w:szCs w:val="22"/>
        </w:rPr>
        <w:tab/>
      </w:r>
      <w:r>
        <w:rPr>
          <w:noProof/>
        </w:rPr>
        <w:t>Report overview</w:t>
      </w:r>
      <w:r>
        <w:rPr>
          <w:noProof/>
        </w:rPr>
        <w:tab/>
      </w:r>
      <w:r>
        <w:rPr>
          <w:noProof/>
        </w:rPr>
        <w:fldChar w:fldCharType="begin"/>
      </w:r>
      <w:r>
        <w:rPr>
          <w:noProof/>
        </w:rPr>
        <w:instrText xml:space="preserve"> PAGEREF _Toc468637443 \h </w:instrText>
      </w:r>
      <w:r>
        <w:rPr>
          <w:noProof/>
        </w:rPr>
      </w:r>
      <w:r>
        <w:rPr>
          <w:noProof/>
        </w:rPr>
        <w:fldChar w:fldCharType="separate"/>
      </w:r>
      <w:r>
        <w:rPr>
          <w:noProof/>
        </w:rPr>
        <w:t>8</w:t>
      </w:r>
      <w:r>
        <w:rPr>
          <w:noProof/>
        </w:rPr>
        <w:fldChar w:fldCharType="end"/>
      </w:r>
    </w:p>
    <w:p w14:paraId="719FC9B4" w14:textId="7FC50A75" w:rsidR="003C0EF6" w:rsidRDefault="003C0E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_Toc468637444 \h </w:instrText>
      </w:r>
      <w:r>
        <w:rPr>
          <w:noProof/>
        </w:rPr>
      </w:r>
      <w:r>
        <w:rPr>
          <w:noProof/>
        </w:rPr>
        <w:fldChar w:fldCharType="separate"/>
      </w:r>
      <w:r>
        <w:rPr>
          <w:noProof/>
        </w:rPr>
        <w:t>10</w:t>
      </w:r>
      <w:r>
        <w:rPr>
          <w:noProof/>
        </w:rPr>
        <w:fldChar w:fldCharType="end"/>
      </w:r>
    </w:p>
    <w:p w14:paraId="1A09F48E" w14:textId="234CEBF5"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2.1.</w:t>
      </w:r>
      <w:r>
        <w:rPr>
          <w:rFonts w:asciiTheme="minorHAnsi" w:eastAsiaTheme="minorEastAsia" w:hAnsiTheme="minorHAnsi" w:cstheme="minorBidi"/>
          <w:smallCaps w:val="0"/>
          <w:noProof/>
          <w:sz w:val="22"/>
          <w:szCs w:val="22"/>
        </w:rPr>
        <w:tab/>
      </w:r>
      <w:r>
        <w:rPr>
          <w:noProof/>
        </w:rPr>
        <w:t>Literature review</w:t>
      </w:r>
      <w:r>
        <w:rPr>
          <w:noProof/>
        </w:rPr>
        <w:tab/>
      </w:r>
      <w:r>
        <w:rPr>
          <w:noProof/>
        </w:rPr>
        <w:fldChar w:fldCharType="begin"/>
      </w:r>
      <w:r>
        <w:rPr>
          <w:noProof/>
        </w:rPr>
        <w:instrText xml:space="preserve"> PAGEREF _Toc468637445 \h </w:instrText>
      </w:r>
      <w:r>
        <w:rPr>
          <w:noProof/>
        </w:rPr>
      </w:r>
      <w:r>
        <w:rPr>
          <w:noProof/>
        </w:rPr>
        <w:fldChar w:fldCharType="separate"/>
      </w:r>
      <w:r>
        <w:rPr>
          <w:noProof/>
        </w:rPr>
        <w:t>11</w:t>
      </w:r>
      <w:r>
        <w:rPr>
          <w:noProof/>
        </w:rPr>
        <w:fldChar w:fldCharType="end"/>
      </w:r>
    </w:p>
    <w:p w14:paraId="0AF7B04C" w14:textId="559C5EE3" w:rsidR="003C0EF6" w:rsidRDefault="003C0E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design alternatives</w:t>
      </w:r>
      <w:r>
        <w:rPr>
          <w:noProof/>
        </w:rPr>
        <w:tab/>
      </w:r>
      <w:r>
        <w:rPr>
          <w:noProof/>
        </w:rPr>
        <w:fldChar w:fldCharType="begin"/>
      </w:r>
      <w:r>
        <w:rPr>
          <w:noProof/>
        </w:rPr>
        <w:instrText xml:space="preserve"> PAGEREF _Toc468637446 \h </w:instrText>
      </w:r>
      <w:r>
        <w:rPr>
          <w:noProof/>
        </w:rPr>
      </w:r>
      <w:r>
        <w:rPr>
          <w:noProof/>
        </w:rPr>
        <w:fldChar w:fldCharType="separate"/>
      </w:r>
      <w:r>
        <w:rPr>
          <w:noProof/>
        </w:rPr>
        <w:t>14</w:t>
      </w:r>
      <w:r>
        <w:rPr>
          <w:noProof/>
        </w:rPr>
        <w:fldChar w:fldCharType="end"/>
      </w:r>
    </w:p>
    <w:p w14:paraId="5B331CBD" w14:textId="6F527E56"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3.1.</w:t>
      </w:r>
      <w:r>
        <w:rPr>
          <w:rFonts w:asciiTheme="minorHAnsi" w:eastAsiaTheme="minorEastAsia" w:hAnsiTheme="minorHAnsi" w:cstheme="minorBidi"/>
          <w:smallCaps w:val="0"/>
          <w:noProof/>
          <w:sz w:val="22"/>
          <w:szCs w:val="22"/>
        </w:rPr>
        <w:tab/>
      </w:r>
      <w:r>
        <w:rPr>
          <w:noProof/>
        </w:rPr>
        <w:t>States of the quadrotor</w:t>
      </w:r>
      <w:r>
        <w:rPr>
          <w:noProof/>
        </w:rPr>
        <w:tab/>
      </w:r>
      <w:r>
        <w:rPr>
          <w:noProof/>
        </w:rPr>
        <w:fldChar w:fldCharType="begin"/>
      </w:r>
      <w:r>
        <w:rPr>
          <w:noProof/>
        </w:rPr>
        <w:instrText xml:space="preserve"> PAGEREF _Toc468637447 \h </w:instrText>
      </w:r>
      <w:r>
        <w:rPr>
          <w:noProof/>
        </w:rPr>
      </w:r>
      <w:r>
        <w:rPr>
          <w:noProof/>
        </w:rPr>
        <w:fldChar w:fldCharType="separate"/>
      </w:r>
      <w:r>
        <w:rPr>
          <w:noProof/>
        </w:rPr>
        <w:t>14</w:t>
      </w:r>
      <w:r>
        <w:rPr>
          <w:noProof/>
        </w:rPr>
        <w:fldChar w:fldCharType="end"/>
      </w:r>
    </w:p>
    <w:p w14:paraId="52E2634A" w14:textId="1DE82E99"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3.2.</w:t>
      </w:r>
      <w:r>
        <w:rPr>
          <w:rFonts w:asciiTheme="minorHAnsi" w:eastAsiaTheme="minorEastAsia" w:hAnsiTheme="minorHAnsi" w:cstheme="minorBidi"/>
          <w:smallCaps w:val="0"/>
          <w:noProof/>
          <w:sz w:val="22"/>
          <w:szCs w:val="22"/>
        </w:rPr>
        <w:tab/>
      </w:r>
      <w:r>
        <w:rPr>
          <w:noProof/>
        </w:rPr>
        <w:t>Sensors</w:t>
      </w:r>
      <w:r>
        <w:rPr>
          <w:noProof/>
        </w:rPr>
        <w:tab/>
      </w:r>
      <w:r>
        <w:rPr>
          <w:noProof/>
        </w:rPr>
        <w:fldChar w:fldCharType="begin"/>
      </w:r>
      <w:r>
        <w:rPr>
          <w:noProof/>
        </w:rPr>
        <w:instrText xml:space="preserve"> PAGEREF _Toc468637448 \h </w:instrText>
      </w:r>
      <w:r>
        <w:rPr>
          <w:noProof/>
        </w:rPr>
      </w:r>
      <w:r>
        <w:rPr>
          <w:noProof/>
        </w:rPr>
        <w:fldChar w:fldCharType="separate"/>
      </w:r>
      <w:r>
        <w:rPr>
          <w:noProof/>
        </w:rPr>
        <w:t>15</w:t>
      </w:r>
      <w:r>
        <w:rPr>
          <w:noProof/>
        </w:rPr>
        <w:fldChar w:fldCharType="end"/>
      </w:r>
    </w:p>
    <w:p w14:paraId="5207E58C" w14:textId="5152E10E"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_Toc468637449 \h </w:instrText>
      </w:r>
      <w:r>
        <w:rPr>
          <w:noProof/>
        </w:rPr>
      </w:r>
      <w:r>
        <w:rPr>
          <w:noProof/>
        </w:rPr>
        <w:fldChar w:fldCharType="separate"/>
      </w:r>
      <w:r>
        <w:rPr>
          <w:noProof/>
        </w:rPr>
        <w:t>16</w:t>
      </w:r>
      <w:r>
        <w:rPr>
          <w:noProof/>
        </w:rPr>
        <w:fldChar w:fldCharType="end"/>
      </w:r>
    </w:p>
    <w:p w14:paraId="13FE19A2" w14:textId="1B5A3BFE"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3.3.1.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_Toc468637450 \h </w:instrText>
      </w:r>
      <w:r>
        <w:rPr>
          <w:noProof/>
        </w:rPr>
      </w:r>
      <w:r>
        <w:rPr>
          <w:noProof/>
        </w:rPr>
        <w:fldChar w:fldCharType="separate"/>
      </w:r>
      <w:r>
        <w:rPr>
          <w:noProof/>
        </w:rPr>
        <w:t>16</w:t>
      </w:r>
      <w:r>
        <w:rPr>
          <w:noProof/>
        </w:rPr>
        <w:fldChar w:fldCharType="end"/>
      </w:r>
    </w:p>
    <w:p w14:paraId="162A134D" w14:textId="054050B2"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3.3.2.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_Toc468637451 \h </w:instrText>
      </w:r>
      <w:r>
        <w:rPr>
          <w:noProof/>
        </w:rPr>
      </w:r>
      <w:r>
        <w:rPr>
          <w:noProof/>
        </w:rPr>
        <w:fldChar w:fldCharType="separate"/>
      </w:r>
      <w:r>
        <w:rPr>
          <w:noProof/>
        </w:rPr>
        <w:t>17</w:t>
      </w:r>
      <w:r>
        <w:rPr>
          <w:noProof/>
        </w:rPr>
        <w:fldChar w:fldCharType="end"/>
      </w:r>
    </w:p>
    <w:p w14:paraId="67333455" w14:textId="2052CEDA"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3.4.</w:t>
      </w:r>
      <w:r>
        <w:rPr>
          <w:rFonts w:asciiTheme="minorHAnsi" w:eastAsiaTheme="minorEastAsia" w:hAnsiTheme="minorHAnsi" w:cstheme="minorBidi"/>
          <w:smallCaps w:val="0"/>
          <w:noProof/>
          <w:sz w:val="22"/>
          <w:szCs w:val="22"/>
        </w:rPr>
        <w:tab/>
      </w:r>
      <w:r>
        <w:rPr>
          <w:noProof/>
        </w:rPr>
        <w:t>Hardware</w:t>
      </w:r>
      <w:r>
        <w:rPr>
          <w:noProof/>
        </w:rPr>
        <w:tab/>
      </w:r>
      <w:r>
        <w:rPr>
          <w:noProof/>
        </w:rPr>
        <w:fldChar w:fldCharType="begin"/>
      </w:r>
      <w:r>
        <w:rPr>
          <w:noProof/>
        </w:rPr>
        <w:instrText xml:space="preserve"> PAGEREF _Toc468637452 \h </w:instrText>
      </w:r>
      <w:r>
        <w:rPr>
          <w:noProof/>
        </w:rPr>
      </w:r>
      <w:r>
        <w:rPr>
          <w:noProof/>
        </w:rPr>
        <w:fldChar w:fldCharType="separate"/>
      </w:r>
      <w:r>
        <w:rPr>
          <w:noProof/>
        </w:rPr>
        <w:t>18</w:t>
      </w:r>
      <w:r>
        <w:rPr>
          <w:noProof/>
        </w:rPr>
        <w:fldChar w:fldCharType="end"/>
      </w:r>
    </w:p>
    <w:p w14:paraId="326B8609" w14:textId="5FAF2764"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_Toc468637453 \h </w:instrText>
      </w:r>
      <w:r>
        <w:rPr>
          <w:noProof/>
        </w:rPr>
      </w:r>
      <w:r>
        <w:rPr>
          <w:noProof/>
        </w:rPr>
        <w:fldChar w:fldCharType="separate"/>
      </w:r>
      <w:r>
        <w:rPr>
          <w:noProof/>
        </w:rPr>
        <w:t>18</w:t>
      </w:r>
      <w:r>
        <w:rPr>
          <w:noProof/>
        </w:rPr>
        <w:fldChar w:fldCharType="end"/>
      </w:r>
    </w:p>
    <w:p w14:paraId="6201C2FC" w14:textId="4FAFD4D5"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Flight Computer</w:t>
      </w:r>
      <w:r>
        <w:rPr>
          <w:noProof/>
        </w:rPr>
        <w:tab/>
      </w:r>
      <w:r>
        <w:rPr>
          <w:noProof/>
        </w:rPr>
        <w:fldChar w:fldCharType="begin"/>
      </w:r>
      <w:r>
        <w:rPr>
          <w:noProof/>
        </w:rPr>
        <w:instrText xml:space="preserve"> PAGEREF _Toc468637454 \h </w:instrText>
      </w:r>
      <w:r>
        <w:rPr>
          <w:noProof/>
        </w:rPr>
      </w:r>
      <w:r>
        <w:rPr>
          <w:noProof/>
        </w:rPr>
        <w:fldChar w:fldCharType="separate"/>
      </w:r>
      <w:r>
        <w:rPr>
          <w:noProof/>
        </w:rPr>
        <w:t>19</w:t>
      </w:r>
      <w:r>
        <w:rPr>
          <w:noProof/>
        </w:rPr>
        <w:fldChar w:fldCharType="end"/>
      </w:r>
    </w:p>
    <w:p w14:paraId="78A234D4" w14:textId="0CB34BBD"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3.4.3.</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_Toc468637455 \h </w:instrText>
      </w:r>
      <w:r>
        <w:rPr>
          <w:noProof/>
        </w:rPr>
      </w:r>
      <w:r>
        <w:rPr>
          <w:noProof/>
        </w:rPr>
        <w:fldChar w:fldCharType="separate"/>
      </w:r>
      <w:r>
        <w:rPr>
          <w:noProof/>
        </w:rPr>
        <w:t>20</w:t>
      </w:r>
      <w:r>
        <w:rPr>
          <w:noProof/>
        </w:rPr>
        <w:fldChar w:fldCharType="end"/>
      </w:r>
    </w:p>
    <w:p w14:paraId="01D1AFD1" w14:textId="3B85A0C1" w:rsidR="003C0EF6" w:rsidRDefault="003C0E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Detailed design</w:t>
      </w:r>
      <w:r>
        <w:rPr>
          <w:noProof/>
        </w:rPr>
        <w:tab/>
      </w:r>
      <w:r>
        <w:rPr>
          <w:noProof/>
        </w:rPr>
        <w:fldChar w:fldCharType="begin"/>
      </w:r>
      <w:r>
        <w:rPr>
          <w:noProof/>
        </w:rPr>
        <w:instrText xml:space="preserve"> PAGEREF _Toc468637456 \h </w:instrText>
      </w:r>
      <w:r>
        <w:rPr>
          <w:noProof/>
        </w:rPr>
      </w:r>
      <w:r>
        <w:rPr>
          <w:noProof/>
        </w:rPr>
        <w:fldChar w:fldCharType="separate"/>
      </w:r>
      <w:r>
        <w:rPr>
          <w:noProof/>
        </w:rPr>
        <w:t>21</w:t>
      </w:r>
      <w:r>
        <w:rPr>
          <w:noProof/>
        </w:rPr>
        <w:fldChar w:fldCharType="end"/>
      </w:r>
    </w:p>
    <w:p w14:paraId="64528FB5" w14:textId="27297671"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4.1.</w:t>
      </w:r>
      <w:r>
        <w:rPr>
          <w:rFonts w:asciiTheme="minorHAnsi" w:eastAsiaTheme="minorEastAsia" w:hAnsiTheme="minorHAnsi" w:cstheme="minorBidi"/>
          <w:smallCaps w:val="0"/>
          <w:noProof/>
          <w:sz w:val="22"/>
          <w:szCs w:val="22"/>
        </w:rPr>
        <w:tab/>
      </w:r>
      <w:r>
        <w:rPr>
          <w:noProof/>
        </w:rPr>
        <w:t>Simulation</w:t>
      </w:r>
      <w:r>
        <w:rPr>
          <w:noProof/>
        </w:rPr>
        <w:tab/>
      </w:r>
      <w:r>
        <w:rPr>
          <w:noProof/>
        </w:rPr>
        <w:fldChar w:fldCharType="begin"/>
      </w:r>
      <w:r>
        <w:rPr>
          <w:noProof/>
        </w:rPr>
        <w:instrText xml:space="preserve"> PAGEREF _Toc468637457 \h </w:instrText>
      </w:r>
      <w:r>
        <w:rPr>
          <w:noProof/>
        </w:rPr>
      </w:r>
      <w:r>
        <w:rPr>
          <w:noProof/>
        </w:rPr>
        <w:fldChar w:fldCharType="separate"/>
      </w:r>
      <w:r>
        <w:rPr>
          <w:noProof/>
        </w:rPr>
        <w:t>22</w:t>
      </w:r>
      <w:r>
        <w:rPr>
          <w:noProof/>
        </w:rPr>
        <w:fldChar w:fldCharType="end"/>
      </w:r>
    </w:p>
    <w:p w14:paraId="4E600818" w14:textId="59D521E9"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4.1.1.</w:t>
      </w:r>
      <w:r>
        <w:rPr>
          <w:rFonts w:asciiTheme="minorHAnsi" w:eastAsiaTheme="minorEastAsia" w:hAnsiTheme="minorHAnsi" w:cstheme="minorBidi"/>
          <w:i w:val="0"/>
          <w:noProof/>
          <w:sz w:val="22"/>
          <w:szCs w:val="22"/>
        </w:rPr>
        <w:tab/>
      </w:r>
      <w:r>
        <w:rPr>
          <w:noProof/>
        </w:rPr>
        <w:t>Dynamic Model</w:t>
      </w:r>
      <w:r>
        <w:rPr>
          <w:noProof/>
        </w:rPr>
        <w:tab/>
      </w:r>
      <w:r>
        <w:rPr>
          <w:noProof/>
        </w:rPr>
        <w:fldChar w:fldCharType="begin"/>
      </w:r>
      <w:r>
        <w:rPr>
          <w:noProof/>
        </w:rPr>
        <w:instrText xml:space="preserve"> PAGEREF _Toc468637458 \h </w:instrText>
      </w:r>
      <w:r>
        <w:rPr>
          <w:noProof/>
        </w:rPr>
      </w:r>
      <w:r>
        <w:rPr>
          <w:noProof/>
        </w:rPr>
        <w:fldChar w:fldCharType="separate"/>
      </w:r>
      <w:r>
        <w:rPr>
          <w:noProof/>
        </w:rPr>
        <w:t>22</w:t>
      </w:r>
      <w:r>
        <w:rPr>
          <w:noProof/>
        </w:rPr>
        <w:fldChar w:fldCharType="end"/>
      </w:r>
    </w:p>
    <w:p w14:paraId="55235C6E" w14:textId="4130B53A"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4.1.2.</w:t>
      </w:r>
      <w:r>
        <w:rPr>
          <w:rFonts w:asciiTheme="minorHAnsi" w:eastAsiaTheme="minorEastAsia" w:hAnsiTheme="minorHAnsi" w:cstheme="minorBidi"/>
          <w:i w:val="0"/>
          <w:noProof/>
          <w:sz w:val="22"/>
          <w:szCs w:val="22"/>
        </w:rPr>
        <w:tab/>
      </w:r>
      <w:r>
        <w:rPr>
          <w:noProof/>
        </w:rPr>
        <w:t>Control Feedback Simulation with Luenberger Observer</w:t>
      </w:r>
      <w:r>
        <w:rPr>
          <w:noProof/>
        </w:rPr>
        <w:tab/>
      </w:r>
      <w:r>
        <w:rPr>
          <w:noProof/>
        </w:rPr>
        <w:fldChar w:fldCharType="begin"/>
      </w:r>
      <w:r>
        <w:rPr>
          <w:noProof/>
        </w:rPr>
        <w:instrText xml:space="preserve"> PAGEREF _Toc468637459 \h </w:instrText>
      </w:r>
      <w:r>
        <w:rPr>
          <w:noProof/>
        </w:rPr>
      </w:r>
      <w:r>
        <w:rPr>
          <w:noProof/>
        </w:rPr>
        <w:fldChar w:fldCharType="separate"/>
      </w:r>
      <w:r>
        <w:rPr>
          <w:noProof/>
        </w:rPr>
        <w:t>25</w:t>
      </w:r>
      <w:r>
        <w:rPr>
          <w:noProof/>
        </w:rPr>
        <w:fldChar w:fldCharType="end"/>
      </w:r>
    </w:p>
    <w:p w14:paraId="489DCE63" w14:textId="7BE1F8AD"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4.1.3.</w:t>
      </w:r>
      <w:r>
        <w:rPr>
          <w:rFonts w:asciiTheme="minorHAnsi" w:eastAsiaTheme="minorEastAsia" w:hAnsiTheme="minorHAnsi" w:cstheme="minorBidi"/>
          <w:i w:val="0"/>
          <w:noProof/>
          <w:sz w:val="22"/>
          <w:szCs w:val="22"/>
        </w:rPr>
        <w:tab/>
      </w:r>
      <w:r>
        <w:rPr>
          <w:noProof/>
        </w:rPr>
        <w:t>Control Feedback Simulation with SSE</w:t>
      </w:r>
      <w:r>
        <w:rPr>
          <w:noProof/>
        </w:rPr>
        <w:tab/>
      </w:r>
      <w:r>
        <w:rPr>
          <w:noProof/>
        </w:rPr>
        <w:fldChar w:fldCharType="begin"/>
      </w:r>
      <w:r>
        <w:rPr>
          <w:noProof/>
        </w:rPr>
        <w:instrText xml:space="preserve"> PAGEREF _Toc468637460 \h </w:instrText>
      </w:r>
      <w:r>
        <w:rPr>
          <w:noProof/>
        </w:rPr>
      </w:r>
      <w:r>
        <w:rPr>
          <w:noProof/>
        </w:rPr>
        <w:fldChar w:fldCharType="separate"/>
      </w:r>
      <w:r>
        <w:rPr>
          <w:noProof/>
        </w:rPr>
        <w:t>25</w:t>
      </w:r>
      <w:r>
        <w:rPr>
          <w:noProof/>
        </w:rPr>
        <w:fldChar w:fldCharType="end"/>
      </w:r>
    </w:p>
    <w:p w14:paraId="6903916A" w14:textId="260B586A"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4.2.</w:t>
      </w:r>
      <w:r>
        <w:rPr>
          <w:rFonts w:asciiTheme="minorHAnsi" w:eastAsiaTheme="minorEastAsia" w:hAnsiTheme="minorHAnsi" w:cstheme="minorBidi"/>
          <w:smallCaps w:val="0"/>
          <w:noProof/>
          <w:sz w:val="22"/>
          <w:szCs w:val="22"/>
        </w:rPr>
        <w:tab/>
      </w:r>
      <w:r>
        <w:rPr>
          <w:noProof/>
        </w:rPr>
        <w:t>Hardware implementation</w:t>
      </w:r>
      <w:r>
        <w:rPr>
          <w:noProof/>
        </w:rPr>
        <w:tab/>
      </w:r>
      <w:r>
        <w:rPr>
          <w:noProof/>
        </w:rPr>
        <w:fldChar w:fldCharType="begin"/>
      </w:r>
      <w:r>
        <w:rPr>
          <w:noProof/>
        </w:rPr>
        <w:instrText xml:space="preserve"> PAGEREF _Toc468637461 \h </w:instrText>
      </w:r>
      <w:r>
        <w:rPr>
          <w:noProof/>
        </w:rPr>
      </w:r>
      <w:r>
        <w:rPr>
          <w:noProof/>
        </w:rPr>
        <w:fldChar w:fldCharType="separate"/>
      </w:r>
      <w:r>
        <w:rPr>
          <w:noProof/>
        </w:rPr>
        <w:t>27</w:t>
      </w:r>
      <w:r>
        <w:rPr>
          <w:noProof/>
        </w:rPr>
        <w:fldChar w:fldCharType="end"/>
      </w:r>
    </w:p>
    <w:p w14:paraId="48EE8D76" w14:textId="4D401F55"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Hardware Connectivity</w:t>
      </w:r>
      <w:r>
        <w:rPr>
          <w:noProof/>
        </w:rPr>
        <w:tab/>
      </w:r>
      <w:r>
        <w:rPr>
          <w:noProof/>
        </w:rPr>
        <w:fldChar w:fldCharType="begin"/>
      </w:r>
      <w:r>
        <w:rPr>
          <w:noProof/>
        </w:rPr>
        <w:instrText xml:space="preserve"> PAGEREF _Toc468637462 \h </w:instrText>
      </w:r>
      <w:r>
        <w:rPr>
          <w:noProof/>
        </w:rPr>
      </w:r>
      <w:r>
        <w:rPr>
          <w:noProof/>
        </w:rPr>
        <w:fldChar w:fldCharType="separate"/>
      </w:r>
      <w:r>
        <w:rPr>
          <w:noProof/>
        </w:rPr>
        <w:t>27</w:t>
      </w:r>
      <w:r>
        <w:rPr>
          <w:noProof/>
        </w:rPr>
        <w:fldChar w:fldCharType="end"/>
      </w:r>
    </w:p>
    <w:p w14:paraId="02B5CEAC" w14:textId="74C6AB44"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Onboard Computer</w:t>
      </w:r>
      <w:r>
        <w:rPr>
          <w:noProof/>
        </w:rPr>
        <w:tab/>
      </w:r>
      <w:r>
        <w:rPr>
          <w:noProof/>
        </w:rPr>
        <w:fldChar w:fldCharType="begin"/>
      </w:r>
      <w:r>
        <w:rPr>
          <w:noProof/>
        </w:rPr>
        <w:instrText xml:space="preserve"> PAGEREF _Toc468637463 \h </w:instrText>
      </w:r>
      <w:r>
        <w:rPr>
          <w:noProof/>
        </w:rPr>
      </w:r>
      <w:r>
        <w:rPr>
          <w:noProof/>
        </w:rPr>
        <w:fldChar w:fldCharType="separate"/>
      </w:r>
      <w:r>
        <w:rPr>
          <w:noProof/>
        </w:rPr>
        <w:t>27</w:t>
      </w:r>
      <w:r>
        <w:rPr>
          <w:noProof/>
        </w:rPr>
        <w:fldChar w:fldCharType="end"/>
      </w:r>
    </w:p>
    <w:p w14:paraId="13C6580E" w14:textId="20693575"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Sensors</w:t>
      </w:r>
      <w:r>
        <w:rPr>
          <w:noProof/>
        </w:rPr>
        <w:tab/>
      </w:r>
      <w:r>
        <w:rPr>
          <w:noProof/>
        </w:rPr>
        <w:fldChar w:fldCharType="begin"/>
      </w:r>
      <w:r>
        <w:rPr>
          <w:noProof/>
        </w:rPr>
        <w:instrText xml:space="preserve"> PAGEREF _Toc468637464 \h </w:instrText>
      </w:r>
      <w:r>
        <w:rPr>
          <w:noProof/>
        </w:rPr>
      </w:r>
      <w:r>
        <w:rPr>
          <w:noProof/>
        </w:rPr>
        <w:fldChar w:fldCharType="separate"/>
      </w:r>
      <w:r>
        <w:rPr>
          <w:noProof/>
        </w:rPr>
        <w:t>29</w:t>
      </w:r>
      <w:r>
        <w:rPr>
          <w:noProof/>
        </w:rPr>
        <w:fldChar w:fldCharType="end"/>
      </w:r>
    </w:p>
    <w:p w14:paraId="3B2CD413" w14:textId="0ABC49BC"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4.2.4.</w:t>
      </w:r>
      <w:r>
        <w:rPr>
          <w:rFonts w:asciiTheme="minorHAnsi" w:eastAsiaTheme="minorEastAsia" w:hAnsiTheme="minorHAnsi" w:cstheme="minorBidi"/>
          <w:i w:val="0"/>
          <w:noProof/>
          <w:sz w:val="22"/>
          <w:szCs w:val="22"/>
        </w:rPr>
        <w:tab/>
      </w:r>
      <w:r>
        <w:rPr>
          <w:noProof/>
        </w:rPr>
        <w:t>Quadrotor</w:t>
      </w:r>
      <w:r>
        <w:rPr>
          <w:noProof/>
        </w:rPr>
        <w:tab/>
      </w:r>
      <w:r>
        <w:rPr>
          <w:noProof/>
        </w:rPr>
        <w:fldChar w:fldCharType="begin"/>
      </w:r>
      <w:r>
        <w:rPr>
          <w:noProof/>
        </w:rPr>
        <w:instrText xml:space="preserve"> PAGEREF _Toc468637465 \h </w:instrText>
      </w:r>
      <w:r>
        <w:rPr>
          <w:noProof/>
        </w:rPr>
      </w:r>
      <w:r>
        <w:rPr>
          <w:noProof/>
        </w:rPr>
        <w:fldChar w:fldCharType="separate"/>
      </w:r>
      <w:r>
        <w:rPr>
          <w:noProof/>
        </w:rPr>
        <w:t>33</w:t>
      </w:r>
      <w:r>
        <w:rPr>
          <w:noProof/>
        </w:rPr>
        <w:fldChar w:fldCharType="end"/>
      </w:r>
    </w:p>
    <w:p w14:paraId="41D0B638" w14:textId="04B33D48"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4.2.5.</w:t>
      </w:r>
      <w:r>
        <w:rPr>
          <w:rFonts w:asciiTheme="minorHAnsi" w:eastAsiaTheme="minorEastAsia" w:hAnsiTheme="minorHAnsi" w:cstheme="minorBidi"/>
          <w:i w:val="0"/>
          <w:noProof/>
          <w:sz w:val="22"/>
          <w:szCs w:val="22"/>
        </w:rPr>
        <w:tab/>
      </w:r>
      <w:r>
        <w:rPr>
          <w:noProof/>
        </w:rPr>
        <w:t>Flight controller</w:t>
      </w:r>
      <w:r>
        <w:rPr>
          <w:noProof/>
        </w:rPr>
        <w:tab/>
      </w:r>
      <w:r>
        <w:rPr>
          <w:noProof/>
        </w:rPr>
        <w:fldChar w:fldCharType="begin"/>
      </w:r>
      <w:r>
        <w:rPr>
          <w:noProof/>
        </w:rPr>
        <w:instrText xml:space="preserve"> PAGEREF _Toc468637466 \h </w:instrText>
      </w:r>
      <w:r>
        <w:rPr>
          <w:noProof/>
        </w:rPr>
      </w:r>
      <w:r>
        <w:rPr>
          <w:noProof/>
        </w:rPr>
        <w:fldChar w:fldCharType="separate"/>
      </w:r>
      <w:r>
        <w:rPr>
          <w:noProof/>
        </w:rPr>
        <w:t>33</w:t>
      </w:r>
      <w:r>
        <w:rPr>
          <w:noProof/>
        </w:rPr>
        <w:fldChar w:fldCharType="end"/>
      </w:r>
    </w:p>
    <w:p w14:paraId="7EEB4999" w14:textId="494A1F08"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4.2.6.</w:t>
      </w:r>
      <w:r>
        <w:rPr>
          <w:rFonts w:asciiTheme="minorHAnsi" w:eastAsiaTheme="minorEastAsia" w:hAnsiTheme="minorHAnsi" w:cstheme="minorBidi"/>
          <w:i w:val="0"/>
          <w:noProof/>
          <w:sz w:val="22"/>
          <w:szCs w:val="22"/>
        </w:rPr>
        <w:tab/>
      </w:r>
      <w:r>
        <w:rPr>
          <w:noProof/>
        </w:rPr>
        <w:t>RC Receiver</w:t>
      </w:r>
      <w:r>
        <w:rPr>
          <w:noProof/>
        </w:rPr>
        <w:tab/>
      </w:r>
      <w:r>
        <w:rPr>
          <w:noProof/>
        </w:rPr>
        <w:fldChar w:fldCharType="begin"/>
      </w:r>
      <w:r>
        <w:rPr>
          <w:noProof/>
        </w:rPr>
        <w:instrText xml:space="preserve"> PAGEREF _Toc468637467 \h </w:instrText>
      </w:r>
      <w:r>
        <w:rPr>
          <w:noProof/>
        </w:rPr>
      </w:r>
      <w:r>
        <w:rPr>
          <w:noProof/>
        </w:rPr>
        <w:fldChar w:fldCharType="separate"/>
      </w:r>
      <w:r>
        <w:rPr>
          <w:noProof/>
        </w:rPr>
        <w:t>36</w:t>
      </w:r>
      <w:r>
        <w:rPr>
          <w:noProof/>
        </w:rPr>
        <w:fldChar w:fldCharType="end"/>
      </w:r>
    </w:p>
    <w:p w14:paraId="237368D2" w14:textId="0AEEB886"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4.2.7.</w:t>
      </w:r>
      <w:r>
        <w:rPr>
          <w:rFonts w:asciiTheme="minorHAnsi" w:eastAsiaTheme="minorEastAsia" w:hAnsiTheme="minorHAnsi" w:cstheme="minorBidi"/>
          <w:i w:val="0"/>
          <w:noProof/>
          <w:sz w:val="22"/>
          <w:szCs w:val="22"/>
        </w:rPr>
        <w:tab/>
      </w:r>
      <w:r>
        <w:rPr>
          <w:noProof/>
        </w:rPr>
        <w:t>Power Grid</w:t>
      </w:r>
      <w:r>
        <w:rPr>
          <w:noProof/>
        </w:rPr>
        <w:tab/>
      </w:r>
      <w:r>
        <w:rPr>
          <w:noProof/>
        </w:rPr>
        <w:fldChar w:fldCharType="begin"/>
      </w:r>
      <w:r>
        <w:rPr>
          <w:noProof/>
        </w:rPr>
        <w:instrText xml:space="preserve"> PAGEREF _Toc468637468 \h </w:instrText>
      </w:r>
      <w:r>
        <w:rPr>
          <w:noProof/>
        </w:rPr>
      </w:r>
      <w:r>
        <w:rPr>
          <w:noProof/>
        </w:rPr>
        <w:fldChar w:fldCharType="separate"/>
      </w:r>
      <w:r>
        <w:rPr>
          <w:noProof/>
        </w:rPr>
        <w:t>36</w:t>
      </w:r>
      <w:r>
        <w:rPr>
          <w:noProof/>
        </w:rPr>
        <w:fldChar w:fldCharType="end"/>
      </w:r>
    </w:p>
    <w:p w14:paraId="1D890C0B" w14:textId="781201AB" w:rsidR="003C0EF6" w:rsidRDefault="003C0E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_Toc468637469 \h </w:instrText>
      </w:r>
      <w:r>
        <w:rPr>
          <w:noProof/>
        </w:rPr>
      </w:r>
      <w:r>
        <w:rPr>
          <w:noProof/>
        </w:rPr>
        <w:fldChar w:fldCharType="separate"/>
      </w:r>
      <w:r>
        <w:rPr>
          <w:noProof/>
        </w:rPr>
        <w:t>38</w:t>
      </w:r>
      <w:r>
        <w:rPr>
          <w:noProof/>
        </w:rPr>
        <w:fldChar w:fldCharType="end"/>
      </w:r>
    </w:p>
    <w:p w14:paraId="2D9FCDFA" w14:textId="480AC622"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_Toc468637470 \h </w:instrText>
      </w:r>
      <w:r>
        <w:rPr>
          <w:noProof/>
        </w:rPr>
      </w:r>
      <w:r>
        <w:rPr>
          <w:noProof/>
        </w:rPr>
        <w:fldChar w:fldCharType="separate"/>
      </w:r>
      <w:r>
        <w:rPr>
          <w:noProof/>
        </w:rPr>
        <w:t>38</w:t>
      </w:r>
      <w:r>
        <w:rPr>
          <w:noProof/>
        </w:rPr>
        <w:fldChar w:fldCharType="end"/>
      </w:r>
    </w:p>
    <w:p w14:paraId="66ADAA56" w14:textId="3EABC067"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5.2.</w:t>
      </w:r>
      <w:r>
        <w:rPr>
          <w:rFonts w:asciiTheme="minorHAnsi" w:eastAsiaTheme="minorEastAsia" w:hAnsiTheme="minorHAnsi" w:cstheme="minorBidi"/>
          <w:smallCaps w:val="0"/>
          <w:noProof/>
          <w:sz w:val="22"/>
          <w:szCs w:val="22"/>
        </w:rPr>
        <w:tab/>
      </w:r>
      <w:r>
        <w:rPr>
          <w:noProof/>
        </w:rPr>
        <w:t>Closed-loop simulation</w:t>
      </w:r>
      <w:r>
        <w:rPr>
          <w:noProof/>
        </w:rPr>
        <w:tab/>
      </w:r>
      <w:r>
        <w:rPr>
          <w:noProof/>
        </w:rPr>
        <w:fldChar w:fldCharType="begin"/>
      </w:r>
      <w:r>
        <w:rPr>
          <w:noProof/>
        </w:rPr>
        <w:instrText xml:space="preserve"> PAGEREF _Toc468637471 \h </w:instrText>
      </w:r>
      <w:r>
        <w:rPr>
          <w:noProof/>
        </w:rPr>
      </w:r>
      <w:r>
        <w:rPr>
          <w:noProof/>
        </w:rPr>
        <w:fldChar w:fldCharType="separate"/>
      </w:r>
      <w:r>
        <w:rPr>
          <w:noProof/>
        </w:rPr>
        <w:t>41</w:t>
      </w:r>
      <w:r>
        <w:rPr>
          <w:noProof/>
        </w:rPr>
        <w:fldChar w:fldCharType="end"/>
      </w:r>
    </w:p>
    <w:p w14:paraId="2F6CA020" w14:textId="192EFEF4"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5.3.</w:t>
      </w:r>
      <w:r>
        <w:rPr>
          <w:rFonts w:asciiTheme="minorHAnsi" w:eastAsiaTheme="minorEastAsia" w:hAnsiTheme="minorHAnsi" w:cstheme="minorBidi"/>
          <w:smallCaps w:val="0"/>
          <w:noProof/>
          <w:sz w:val="22"/>
          <w:szCs w:val="22"/>
        </w:rPr>
        <w:tab/>
      </w:r>
      <w:r>
        <w:rPr>
          <w:noProof/>
        </w:rPr>
        <w:t>SSE algorithm</w:t>
      </w:r>
      <w:r>
        <w:rPr>
          <w:noProof/>
        </w:rPr>
        <w:tab/>
      </w:r>
      <w:r>
        <w:rPr>
          <w:noProof/>
        </w:rPr>
        <w:fldChar w:fldCharType="begin"/>
      </w:r>
      <w:r>
        <w:rPr>
          <w:noProof/>
        </w:rPr>
        <w:instrText xml:space="preserve"> PAGEREF _Toc468637472 \h </w:instrText>
      </w:r>
      <w:r>
        <w:rPr>
          <w:noProof/>
        </w:rPr>
      </w:r>
      <w:r>
        <w:rPr>
          <w:noProof/>
        </w:rPr>
        <w:fldChar w:fldCharType="separate"/>
      </w:r>
      <w:r>
        <w:rPr>
          <w:noProof/>
        </w:rPr>
        <w:t>41</w:t>
      </w:r>
      <w:r>
        <w:rPr>
          <w:noProof/>
        </w:rPr>
        <w:fldChar w:fldCharType="end"/>
      </w:r>
    </w:p>
    <w:p w14:paraId="7547C144" w14:textId="5FB39FB7"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5.4.</w:t>
      </w:r>
      <w:r>
        <w:rPr>
          <w:rFonts w:asciiTheme="minorHAnsi" w:eastAsiaTheme="minorEastAsia" w:hAnsiTheme="minorHAnsi" w:cstheme="minorBidi"/>
          <w:smallCaps w:val="0"/>
          <w:noProof/>
          <w:sz w:val="22"/>
          <w:szCs w:val="22"/>
        </w:rPr>
        <w:tab/>
      </w:r>
      <w:r>
        <w:rPr>
          <w:noProof/>
        </w:rPr>
        <w:t>Sensor data</w:t>
      </w:r>
      <w:r>
        <w:rPr>
          <w:noProof/>
        </w:rPr>
        <w:tab/>
      </w:r>
      <w:r>
        <w:rPr>
          <w:noProof/>
        </w:rPr>
        <w:fldChar w:fldCharType="begin"/>
      </w:r>
      <w:r>
        <w:rPr>
          <w:noProof/>
        </w:rPr>
        <w:instrText xml:space="preserve"> PAGEREF _Toc468637473 \h </w:instrText>
      </w:r>
      <w:r>
        <w:rPr>
          <w:noProof/>
        </w:rPr>
      </w:r>
      <w:r>
        <w:rPr>
          <w:noProof/>
        </w:rPr>
        <w:fldChar w:fldCharType="separate"/>
      </w:r>
      <w:r>
        <w:rPr>
          <w:noProof/>
        </w:rPr>
        <w:t>41</w:t>
      </w:r>
      <w:r>
        <w:rPr>
          <w:noProof/>
        </w:rPr>
        <w:fldChar w:fldCharType="end"/>
      </w:r>
    </w:p>
    <w:p w14:paraId="5CCE3F25" w14:textId="269FEBA3"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_Toc468637474 \h </w:instrText>
      </w:r>
      <w:r>
        <w:rPr>
          <w:noProof/>
        </w:rPr>
      </w:r>
      <w:r>
        <w:rPr>
          <w:noProof/>
        </w:rPr>
        <w:fldChar w:fldCharType="separate"/>
      </w:r>
      <w:r>
        <w:rPr>
          <w:noProof/>
        </w:rPr>
        <w:t>42</w:t>
      </w:r>
      <w:r>
        <w:rPr>
          <w:noProof/>
        </w:rPr>
        <w:fldChar w:fldCharType="end"/>
      </w:r>
    </w:p>
    <w:p w14:paraId="6F594894" w14:textId="08B2CF9B" w:rsidR="003C0EF6" w:rsidRDefault="003C0EF6">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_Toc468637475 \h </w:instrText>
      </w:r>
      <w:r>
        <w:rPr>
          <w:noProof/>
        </w:rPr>
      </w:r>
      <w:r>
        <w:rPr>
          <w:noProof/>
        </w:rPr>
        <w:fldChar w:fldCharType="separate"/>
      </w:r>
      <w:r>
        <w:rPr>
          <w:noProof/>
        </w:rPr>
        <w:t>42</w:t>
      </w:r>
      <w:r>
        <w:rPr>
          <w:noProof/>
        </w:rPr>
        <w:fldChar w:fldCharType="end"/>
      </w:r>
    </w:p>
    <w:p w14:paraId="4F42434F" w14:textId="64566D63" w:rsidR="003C0EF6" w:rsidRDefault="003C0E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_Toc468637476 \h </w:instrText>
      </w:r>
      <w:r>
        <w:rPr>
          <w:noProof/>
        </w:rPr>
      </w:r>
      <w:r>
        <w:rPr>
          <w:noProof/>
        </w:rPr>
        <w:fldChar w:fldCharType="separate"/>
      </w:r>
      <w:r>
        <w:rPr>
          <w:noProof/>
        </w:rPr>
        <w:t>44</w:t>
      </w:r>
      <w:r>
        <w:rPr>
          <w:noProof/>
        </w:rPr>
        <w:fldChar w:fldCharType="end"/>
      </w:r>
    </w:p>
    <w:p w14:paraId="3C1D1D1E" w14:textId="71C4F418"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6.1.</w:t>
      </w:r>
      <w:r>
        <w:rPr>
          <w:rFonts w:asciiTheme="minorHAnsi" w:eastAsiaTheme="minorEastAsia" w:hAnsiTheme="minorHAnsi" w:cstheme="minorBidi"/>
          <w:smallCaps w:val="0"/>
          <w:noProof/>
          <w:sz w:val="22"/>
          <w:szCs w:val="22"/>
        </w:rPr>
        <w:tab/>
      </w:r>
      <w:r>
        <w:rPr>
          <w:noProof/>
        </w:rPr>
        <w:t>Fall progress</w:t>
      </w:r>
      <w:r>
        <w:rPr>
          <w:noProof/>
        </w:rPr>
        <w:tab/>
      </w:r>
      <w:r>
        <w:rPr>
          <w:noProof/>
        </w:rPr>
        <w:fldChar w:fldCharType="begin"/>
      </w:r>
      <w:r>
        <w:rPr>
          <w:noProof/>
        </w:rPr>
        <w:instrText xml:space="preserve"> PAGEREF _Toc468637477 \h </w:instrText>
      </w:r>
      <w:r>
        <w:rPr>
          <w:noProof/>
        </w:rPr>
      </w:r>
      <w:r>
        <w:rPr>
          <w:noProof/>
        </w:rPr>
        <w:fldChar w:fldCharType="separate"/>
      </w:r>
      <w:r>
        <w:rPr>
          <w:noProof/>
        </w:rPr>
        <w:t>44</w:t>
      </w:r>
      <w:r>
        <w:rPr>
          <w:noProof/>
        </w:rPr>
        <w:fldChar w:fldCharType="end"/>
      </w:r>
    </w:p>
    <w:p w14:paraId="43F2E58F" w14:textId="20D2383B"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lastRenderedPageBreak/>
        <w:t>6.2.</w:t>
      </w:r>
      <w:r>
        <w:rPr>
          <w:rFonts w:asciiTheme="minorHAnsi" w:eastAsiaTheme="minorEastAsia" w:hAnsiTheme="minorHAnsi" w:cstheme="minorBidi"/>
          <w:smallCaps w:val="0"/>
          <w:noProof/>
          <w:sz w:val="22"/>
          <w:szCs w:val="22"/>
        </w:rPr>
        <w:tab/>
      </w:r>
      <w:r>
        <w:rPr>
          <w:noProof/>
        </w:rPr>
        <w:t>Spring overview</w:t>
      </w:r>
      <w:r>
        <w:rPr>
          <w:noProof/>
        </w:rPr>
        <w:tab/>
      </w:r>
      <w:r>
        <w:rPr>
          <w:noProof/>
        </w:rPr>
        <w:fldChar w:fldCharType="begin"/>
      </w:r>
      <w:r>
        <w:rPr>
          <w:noProof/>
        </w:rPr>
        <w:instrText xml:space="preserve"> PAGEREF _Toc468637478 \h </w:instrText>
      </w:r>
      <w:r>
        <w:rPr>
          <w:noProof/>
        </w:rPr>
      </w:r>
      <w:r>
        <w:rPr>
          <w:noProof/>
        </w:rPr>
        <w:fldChar w:fldCharType="separate"/>
      </w:r>
      <w:r>
        <w:rPr>
          <w:noProof/>
        </w:rPr>
        <w:t>45</w:t>
      </w:r>
      <w:r>
        <w:rPr>
          <w:noProof/>
        </w:rPr>
        <w:fldChar w:fldCharType="end"/>
      </w:r>
    </w:p>
    <w:p w14:paraId="585D7ABC" w14:textId="3D8E48BB"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6.3.</w:t>
      </w:r>
      <w:r>
        <w:rPr>
          <w:rFonts w:asciiTheme="minorHAnsi" w:eastAsiaTheme="minorEastAsia" w:hAnsiTheme="minorHAnsi" w:cstheme="minorBidi"/>
          <w:smallCaps w:val="0"/>
          <w:noProof/>
          <w:sz w:val="22"/>
          <w:szCs w:val="22"/>
        </w:rPr>
        <w:tab/>
      </w:r>
      <w:r>
        <w:rPr>
          <w:noProof/>
        </w:rPr>
        <w:t>Work breakdown structure</w:t>
      </w:r>
      <w:r>
        <w:rPr>
          <w:noProof/>
        </w:rPr>
        <w:tab/>
      </w:r>
      <w:r>
        <w:rPr>
          <w:noProof/>
        </w:rPr>
        <w:fldChar w:fldCharType="begin"/>
      </w:r>
      <w:r>
        <w:rPr>
          <w:noProof/>
        </w:rPr>
        <w:instrText xml:space="preserve"> PAGEREF _Toc468637479 \h </w:instrText>
      </w:r>
      <w:r>
        <w:rPr>
          <w:noProof/>
        </w:rPr>
      </w:r>
      <w:r>
        <w:rPr>
          <w:noProof/>
        </w:rPr>
        <w:fldChar w:fldCharType="separate"/>
      </w:r>
      <w:r>
        <w:rPr>
          <w:noProof/>
        </w:rPr>
        <w:t>46</w:t>
      </w:r>
      <w:r>
        <w:rPr>
          <w:noProof/>
        </w:rPr>
        <w:fldChar w:fldCharType="end"/>
      </w:r>
    </w:p>
    <w:p w14:paraId="153A6BB2" w14:textId="1066EDD1"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6.4.</w:t>
      </w:r>
      <w:r>
        <w:rPr>
          <w:rFonts w:asciiTheme="minorHAnsi" w:eastAsiaTheme="minorEastAsia" w:hAnsiTheme="minorHAnsi" w:cstheme="minorBidi"/>
          <w:smallCaps w:val="0"/>
          <w:noProof/>
          <w:sz w:val="22"/>
          <w:szCs w:val="22"/>
        </w:rPr>
        <w:tab/>
      </w:r>
      <w:r>
        <w:rPr>
          <w:noProof/>
        </w:rPr>
        <w:t>Schedule</w:t>
      </w:r>
      <w:r>
        <w:rPr>
          <w:noProof/>
        </w:rPr>
        <w:tab/>
      </w:r>
      <w:r>
        <w:rPr>
          <w:noProof/>
        </w:rPr>
        <w:fldChar w:fldCharType="begin"/>
      </w:r>
      <w:r>
        <w:rPr>
          <w:noProof/>
        </w:rPr>
        <w:instrText xml:space="preserve"> PAGEREF _Toc468637480 \h </w:instrText>
      </w:r>
      <w:r>
        <w:rPr>
          <w:noProof/>
        </w:rPr>
      </w:r>
      <w:r>
        <w:rPr>
          <w:noProof/>
        </w:rPr>
        <w:fldChar w:fldCharType="separate"/>
      </w:r>
      <w:r>
        <w:rPr>
          <w:noProof/>
        </w:rPr>
        <w:t>47</w:t>
      </w:r>
      <w:r>
        <w:rPr>
          <w:noProof/>
        </w:rPr>
        <w:fldChar w:fldCharType="end"/>
      </w:r>
    </w:p>
    <w:p w14:paraId="7D4246A1" w14:textId="1EFF6420"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6.5.</w:t>
      </w:r>
      <w:r>
        <w:rPr>
          <w:rFonts w:asciiTheme="minorHAnsi" w:eastAsiaTheme="minorEastAsia" w:hAnsiTheme="minorHAnsi" w:cstheme="minorBidi"/>
          <w:smallCaps w:val="0"/>
          <w:noProof/>
          <w:sz w:val="22"/>
          <w:szCs w:val="22"/>
        </w:rPr>
        <w:tab/>
      </w:r>
      <w:r>
        <w:rPr>
          <w:noProof/>
        </w:rPr>
        <w:t>Division of labor</w:t>
      </w:r>
      <w:r>
        <w:rPr>
          <w:noProof/>
        </w:rPr>
        <w:tab/>
      </w:r>
      <w:r>
        <w:rPr>
          <w:noProof/>
        </w:rPr>
        <w:fldChar w:fldCharType="begin"/>
      </w:r>
      <w:r>
        <w:rPr>
          <w:noProof/>
        </w:rPr>
        <w:instrText xml:space="preserve"> PAGEREF _Toc468637481 \h </w:instrText>
      </w:r>
      <w:r>
        <w:rPr>
          <w:noProof/>
        </w:rPr>
      </w:r>
      <w:r>
        <w:rPr>
          <w:noProof/>
        </w:rPr>
        <w:fldChar w:fldCharType="separate"/>
      </w:r>
      <w:r>
        <w:rPr>
          <w:noProof/>
        </w:rPr>
        <w:t>47</w:t>
      </w:r>
      <w:r>
        <w:rPr>
          <w:noProof/>
        </w:rPr>
        <w:fldChar w:fldCharType="end"/>
      </w:r>
    </w:p>
    <w:p w14:paraId="729C8CD1" w14:textId="514A041D" w:rsidR="003C0EF6" w:rsidRDefault="003C0E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_Toc468637482 \h </w:instrText>
      </w:r>
      <w:r>
        <w:rPr>
          <w:noProof/>
        </w:rPr>
      </w:r>
      <w:r>
        <w:rPr>
          <w:noProof/>
        </w:rPr>
        <w:fldChar w:fldCharType="separate"/>
      </w:r>
      <w:r>
        <w:rPr>
          <w:noProof/>
        </w:rPr>
        <w:t>48</w:t>
      </w:r>
      <w:r>
        <w:rPr>
          <w:noProof/>
        </w:rPr>
        <w:fldChar w:fldCharType="end"/>
      </w:r>
    </w:p>
    <w:p w14:paraId="7AD3115A" w14:textId="59C75659" w:rsidR="003C0EF6" w:rsidRDefault="003C0EF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_Toc468637483 \h </w:instrText>
      </w:r>
      <w:r>
        <w:rPr>
          <w:noProof/>
        </w:rPr>
      </w:r>
      <w:r>
        <w:rPr>
          <w:noProof/>
        </w:rPr>
        <w:fldChar w:fldCharType="separate"/>
      </w:r>
      <w:r>
        <w:rPr>
          <w:noProof/>
        </w:rPr>
        <w:t>50</w:t>
      </w:r>
      <w:r>
        <w:rPr>
          <w:noProof/>
        </w:rPr>
        <w:fldChar w:fldCharType="end"/>
      </w:r>
    </w:p>
    <w:p w14:paraId="0E4DAB66" w14:textId="38FA76BE"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8.1.</w:t>
      </w:r>
      <w:r>
        <w:rPr>
          <w:rFonts w:asciiTheme="minorHAnsi" w:eastAsiaTheme="minorEastAsia" w:hAnsiTheme="minorHAnsi" w:cstheme="minorBidi"/>
          <w:smallCaps w:val="0"/>
          <w:noProof/>
          <w:sz w:val="22"/>
          <w:szCs w:val="22"/>
        </w:rPr>
        <w:tab/>
      </w:r>
      <w:r>
        <w:rPr>
          <w:noProof/>
        </w:rPr>
        <w:t>Dynamic model</w:t>
      </w:r>
      <w:r>
        <w:rPr>
          <w:noProof/>
        </w:rPr>
        <w:tab/>
      </w:r>
      <w:r>
        <w:rPr>
          <w:noProof/>
        </w:rPr>
        <w:fldChar w:fldCharType="begin"/>
      </w:r>
      <w:r>
        <w:rPr>
          <w:noProof/>
        </w:rPr>
        <w:instrText xml:space="preserve"> PAGEREF _Toc468637484 \h </w:instrText>
      </w:r>
      <w:r>
        <w:rPr>
          <w:noProof/>
        </w:rPr>
      </w:r>
      <w:r>
        <w:rPr>
          <w:noProof/>
        </w:rPr>
        <w:fldChar w:fldCharType="separate"/>
      </w:r>
      <w:r>
        <w:rPr>
          <w:noProof/>
        </w:rPr>
        <w:t>50</w:t>
      </w:r>
      <w:r>
        <w:rPr>
          <w:noProof/>
        </w:rPr>
        <w:fldChar w:fldCharType="end"/>
      </w:r>
    </w:p>
    <w:p w14:paraId="54B52BB7" w14:textId="03B208FD"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8.2.</w:t>
      </w:r>
      <w:r>
        <w:rPr>
          <w:rFonts w:asciiTheme="minorHAnsi" w:eastAsiaTheme="minorEastAsia" w:hAnsiTheme="minorHAnsi" w:cstheme="minorBidi"/>
          <w:smallCaps w:val="0"/>
          <w:noProof/>
          <w:sz w:val="22"/>
          <w:szCs w:val="22"/>
        </w:rPr>
        <w:tab/>
      </w:r>
      <w:r>
        <w:rPr>
          <w:noProof/>
        </w:rPr>
        <w:t>Simulation with Luenberger observer</w:t>
      </w:r>
      <w:r>
        <w:rPr>
          <w:noProof/>
        </w:rPr>
        <w:tab/>
      </w:r>
      <w:r>
        <w:rPr>
          <w:noProof/>
        </w:rPr>
        <w:fldChar w:fldCharType="begin"/>
      </w:r>
      <w:r>
        <w:rPr>
          <w:noProof/>
        </w:rPr>
        <w:instrText xml:space="preserve"> PAGEREF _Toc468637485 \h </w:instrText>
      </w:r>
      <w:r>
        <w:rPr>
          <w:noProof/>
        </w:rPr>
      </w:r>
      <w:r>
        <w:rPr>
          <w:noProof/>
        </w:rPr>
        <w:fldChar w:fldCharType="separate"/>
      </w:r>
      <w:r>
        <w:rPr>
          <w:noProof/>
        </w:rPr>
        <w:t>50</w:t>
      </w:r>
      <w:r>
        <w:rPr>
          <w:noProof/>
        </w:rPr>
        <w:fldChar w:fldCharType="end"/>
      </w:r>
    </w:p>
    <w:p w14:paraId="455AE625" w14:textId="44B084F8" w:rsidR="003C0EF6" w:rsidRDefault="003C0EF6">
      <w:pPr>
        <w:pStyle w:val="TOC2"/>
        <w:tabs>
          <w:tab w:val="left" w:pos="960"/>
          <w:tab w:val="right" w:leader="dot" w:pos="8990"/>
        </w:tabs>
        <w:rPr>
          <w:rFonts w:asciiTheme="minorHAnsi" w:eastAsiaTheme="minorEastAsia" w:hAnsiTheme="minorHAnsi" w:cstheme="minorBidi"/>
          <w:smallCaps w:val="0"/>
          <w:noProof/>
          <w:sz w:val="22"/>
          <w:szCs w:val="22"/>
        </w:rPr>
      </w:pPr>
      <w:r>
        <w:rPr>
          <w:noProof/>
        </w:rPr>
        <w:t>8.3.</w:t>
      </w:r>
      <w:r>
        <w:rPr>
          <w:rFonts w:asciiTheme="minorHAnsi" w:eastAsiaTheme="minorEastAsia" w:hAnsiTheme="minorHAnsi" w:cstheme="minorBidi"/>
          <w:smallCaps w:val="0"/>
          <w:noProof/>
          <w:sz w:val="22"/>
          <w:szCs w:val="22"/>
        </w:rPr>
        <w:tab/>
      </w:r>
      <w:r>
        <w:rPr>
          <w:noProof/>
        </w:rPr>
        <w:t>Simulation with SSE algorithm</w:t>
      </w:r>
      <w:r>
        <w:rPr>
          <w:noProof/>
        </w:rPr>
        <w:tab/>
      </w:r>
      <w:r>
        <w:rPr>
          <w:noProof/>
        </w:rPr>
        <w:fldChar w:fldCharType="begin"/>
      </w:r>
      <w:r>
        <w:rPr>
          <w:noProof/>
        </w:rPr>
        <w:instrText xml:space="preserve"> PAGEREF _Toc468637486 \h </w:instrText>
      </w:r>
      <w:r>
        <w:rPr>
          <w:noProof/>
        </w:rPr>
      </w:r>
      <w:r>
        <w:rPr>
          <w:noProof/>
        </w:rPr>
        <w:fldChar w:fldCharType="separate"/>
      </w:r>
      <w:r>
        <w:rPr>
          <w:noProof/>
        </w:rPr>
        <w:t>50</w:t>
      </w:r>
      <w:r>
        <w:rPr>
          <w:noProof/>
        </w:rPr>
        <w:fldChar w:fldCharType="end"/>
      </w:r>
    </w:p>
    <w:p w14:paraId="73A7133C" w14:textId="1010C68A"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4" w:name="_Toc420481765"/>
      <w:bookmarkEnd w:id="3"/>
      <w:r>
        <w:br w:type="page"/>
      </w:r>
    </w:p>
    <w:p w14:paraId="56B8E557" w14:textId="01001ACE" w:rsidR="00047184" w:rsidRDefault="00425301" w:rsidP="003C0EF6">
      <w:pPr>
        <w:pStyle w:val="Heading1"/>
      </w:pPr>
      <w:bookmarkStart w:id="5" w:name="_Toc468637432"/>
      <w:r>
        <w:lastRenderedPageBreak/>
        <w:t>introduction</w:t>
      </w:r>
      <w:bookmarkEnd w:id="4"/>
      <w:bookmarkEnd w:id="5"/>
    </w:p>
    <w:p w14:paraId="383D0CF5" w14:textId="38D10EEA"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r w:rsidRPr="00965B5A">
        <w:rPr>
          <w:rStyle w:val="apple-converted-space"/>
          <w:sz w:val="24"/>
          <w:szCs w:val="24"/>
        </w:rPr>
        <w:t> </w:t>
      </w:r>
    </w:p>
    <w:p w14:paraId="3E856A4F" w14:textId="34592710" w:rsidR="00B9107D" w:rsidRDefault="00650379" w:rsidP="006F7AF9">
      <w:pPr>
        <w:pStyle w:val="Heading2"/>
      </w:pPr>
      <w:bookmarkStart w:id="6" w:name="_Toc468637433"/>
      <w:r>
        <w:t>Northrop Grumman</w:t>
      </w:r>
      <w:bookmarkEnd w:id="6"/>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6F7AF9">
      <w:pPr>
        <w:pStyle w:val="Heading2"/>
      </w:pPr>
      <w:bookmarkStart w:id="7" w:name="_Ref468632654"/>
      <w:bookmarkStart w:id="8" w:name="_Toc468637434"/>
      <w:r>
        <w:t>Project Statement</w:t>
      </w:r>
      <w:bookmarkEnd w:id="7"/>
      <w:bookmarkEnd w:id="8"/>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9" w:name="_Toc468637435"/>
      <w:r>
        <w:lastRenderedPageBreak/>
        <w:t>Objectives</w:t>
      </w:r>
      <w:bookmarkEnd w:id="9"/>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0" w:name="_Toc468637436"/>
      <w:r>
        <w:t>Constraints</w:t>
      </w:r>
      <w:bookmarkEnd w:id="10"/>
    </w:p>
    <w:p w14:paraId="2165C979" w14:textId="704ECF8D"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18091C">
        <w:t xml:space="preserve">Table </w:t>
      </w:r>
      <w:r w:rsidR="0018091C">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8E4A6F"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07862457" w:rsidR="006D0971" w:rsidRDefault="005D498E" w:rsidP="005D498E">
      <w:pPr>
        <w:pStyle w:val="Caption"/>
      </w:pPr>
      <w:bookmarkStart w:id="11" w:name="_Ref468633043"/>
      <w:r>
        <w:t xml:space="preserve">Table </w:t>
      </w:r>
      <w:r w:rsidR="008E4A6F">
        <w:fldChar w:fldCharType="begin"/>
      </w:r>
      <w:r w:rsidR="008E4A6F">
        <w:instrText xml:space="preserve"> SEQ Table \* ARABIC </w:instrText>
      </w:r>
      <w:r w:rsidR="008E4A6F">
        <w:fldChar w:fldCharType="separate"/>
      </w:r>
      <w:r w:rsidR="0018091C">
        <w:rPr>
          <w:noProof/>
        </w:rPr>
        <w:t>1</w:t>
      </w:r>
      <w:r w:rsidR="008E4A6F">
        <w:rPr>
          <w:noProof/>
        </w:rPr>
        <w:fldChar w:fldCharType="end"/>
      </w:r>
      <w:bookmarkEnd w:id="11"/>
      <w:r>
        <w:t xml:space="preserve"> </w:t>
      </w:r>
      <w:r w:rsidR="003D05D3">
        <w:t>|</w:t>
      </w:r>
      <w:r w:rsidR="006D0971">
        <w:t xml:space="preserve"> Spec</w:t>
      </w:r>
      <w:r w:rsidR="0026100C">
        <w:t>ification</w:t>
      </w:r>
      <w:r w:rsidR="006D0971">
        <w:t>s for a successful SSE</w:t>
      </w:r>
    </w:p>
    <w:p w14:paraId="02F979BC" w14:textId="631152FB"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18091C">
        <w:t xml:space="preserve">Table </w:t>
      </w:r>
      <w:r w:rsidR="0018091C">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272CBC">
        <w:t xml:space="preserve"> the original error. The team’s 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E3BC39F" w:rsidR="00A70B2C" w:rsidRPr="003C0EF6" w:rsidRDefault="006D0971" w:rsidP="00A70B2C">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7B4A32E7" w14:textId="1CB833CE" w:rsidR="00F63FB8" w:rsidRDefault="00F63FB8" w:rsidP="00392BFF">
      <w:pPr>
        <w:pStyle w:val="Heading3"/>
      </w:pPr>
      <w:bookmarkStart w:id="12" w:name="_Toc468637437"/>
      <w:r>
        <w:t>Functions</w:t>
      </w:r>
      <w:bookmarkEnd w:id="12"/>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77777777"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lastRenderedPageBreak/>
        <w:t xml:space="preserve">The SSE must be configurable to </w:t>
      </w:r>
      <w:r w:rsidRPr="006D0971">
        <w:rPr>
          <w:rFonts w:eastAsia="Times"/>
          <w:bCs/>
          <w:color w:val="000000" w:themeColor="text1"/>
          <w:szCs w:val="24"/>
        </w:rPr>
        <w:t>simulate hacking</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6F7AF9">
      <w:pPr>
        <w:pStyle w:val="Heading2"/>
      </w:pPr>
      <w:bookmarkStart w:id="13" w:name="_Toc468637438"/>
      <w:r>
        <w:t>Deliverables</w:t>
      </w:r>
      <w:bookmarkEnd w:id="13"/>
    </w:p>
    <w:p w14:paraId="13ACEE9E" w14:textId="54440F88" w:rsidR="002A2676" w:rsidRDefault="002A2676" w:rsidP="00A563EB">
      <w:pPr>
        <w:pStyle w:val="BodyText"/>
        <w:spacing w:after="0"/>
      </w:pPr>
      <w:r>
        <w:t>By the end of the fall semester, the team will:</w:t>
      </w:r>
    </w:p>
    <w:p w14:paraId="1C6E25C7" w14:textId="14A38CB4"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Implement and simulate a state estimator in 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649E49FE"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Some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1BFCF992"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Test state estimator on real sensor data</w:t>
      </w:r>
      <w:r w:rsidR="00D516D2">
        <w:rPr>
          <w:rFonts w:eastAsia="Times"/>
          <w:color w:val="000000" w:themeColor="text1"/>
          <w:szCs w:val="24"/>
        </w:rPr>
        <w:t xml:space="preserve"> with</w:t>
      </w:r>
    </w:p>
    <w:p w14:paraId="6E95ED1A" w14:textId="023ECEE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Some corrupted measurements</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lastRenderedPageBreak/>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2FBC7F21"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this delay to affect the team’s ability to complete the S</w:t>
      </w:r>
      <w:r w:rsidR="008A6740">
        <w:t>pring deliverables as initially planned.</w:t>
      </w:r>
    </w:p>
    <w:p w14:paraId="5E1D8132" w14:textId="77777777" w:rsidR="00144C74" w:rsidRDefault="00144C74" w:rsidP="006F7AF9">
      <w:pPr>
        <w:pStyle w:val="Heading2"/>
      </w:pPr>
      <w:bookmarkStart w:id="14" w:name="_Toc468637439"/>
      <w:r>
        <w:t>Project status</w:t>
      </w:r>
      <w:bookmarkEnd w:id="14"/>
    </w:p>
    <w:p w14:paraId="181F8383" w14:textId="35796126" w:rsidR="0077650B" w:rsidRDefault="00144C74" w:rsidP="004B71F6">
      <w:pPr>
        <w:spacing w:line="480" w:lineRule="auto"/>
        <w:ind w:firstLine="540"/>
        <w:jc w:val="both"/>
      </w:pPr>
      <w:r w:rsidRPr="0077650B">
        <w:t xml:space="preserve">This section summarizes what the team has achieved </w:t>
      </w:r>
      <w:r w:rsidR="00272CBC">
        <w:t xml:space="preserve">so far </w:t>
      </w:r>
      <w:r w:rsidRPr="0077650B">
        <w:t xml:space="preserve">and the status of the </w:t>
      </w:r>
      <w:r w:rsidR="00272CBC">
        <w:t xml:space="preserve">fall semester </w:t>
      </w:r>
      <w:r w:rsidRPr="0077650B">
        <w:t>deliverables</w:t>
      </w:r>
      <w:r w:rsidR="00272CBC">
        <w:t xml:space="preserve"> and</w:t>
      </w:r>
      <w:r w:rsidR="00E7066D">
        <w:t xml:space="preserve"> is broken into two categories: </w:t>
      </w:r>
      <w:r w:rsidR="003C0EF6">
        <w:t>simulations</w:t>
      </w:r>
      <w:r w:rsidR="00272CBC">
        <w:t xml:space="preserve"> of quadrotor </w:t>
      </w:r>
      <w:r w:rsidR="003C0EF6">
        <w:t xml:space="preserve">dynamics </w:t>
      </w:r>
      <w:r w:rsidR="00272CBC">
        <w:t xml:space="preserve">and </w:t>
      </w:r>
      <w:r w:rsidR="003C0EF6">
        <w:t>the secure state estimator,</w:t>
      </w:r>
      <w:r w:rsidR="00E7066D">
        <w:t xml:space="preserve"> and hardware implementation. </w:t>
      </w:r>
      <w:r w:rsidR="003C0EF6">
        <w:t xml:space="preserve">Section </w:t>
      </w:r>
      <w:r w:rsidR="003C0EF6">
        <w:fldChar w:fldCharType="begin"/>
      </w:r>
      <w:r w:rsidR="003C0EF6">
        <w:instrText xml:space="preserve"> REF _Ref468637533 \r \h </w:instrText>
      </w:r>
      <w:r w:rsidR="003C0EF6">
        <w:fldChar w:fldCharType="separate"/>
      </w:r>
      <w:r w:rsidR="003C0EF6">
        <w:t>1.4.1</w:t>
      </w:r>
      <w:r w:rsidR="003C0EF6">
        <w:fldChar w:fldCharType="end"/>
      </w:r>
      <w:r w:rsidR="003C0EF6">
        <w:t xml:space="preserve"> presents </w:t>
      </w:r>
      <w:r w:rsidR="00E7066D">
        <w:t xml:space="preserve">the dynamic </w:t>
      </w:r>
      <w:r w:rsidR="00913B4B">
        <w:t>model</w:t>
      </w:r>
      <w:r w:rsidR="00E7066D">
        <w:t xml:space="preserve"> of the quadrotor, coding the </w:t>
      </w:r>
      <w:r w:rsidR="00913B4B">
        <w:t>SSE</w:t>
      </w:r>
      <w:r w:rsidR="00B44A5F">
        <w:t xml:space="preserve"> in </w:t>
      </w:r>
      <w:r w:rsidR="00913B4B">
        <w:t>MATLAB</w:t>
      </w:r>
      <w:r w:rsidR="00E7066D">
        <w:t>/</w:t>
      </w:r>
      <w:r w:rsidR="00913B4B">
        <w:t xml:space="preserve">Simulink, </w:t>
      </w:r>
      <w:r w:rsidR="00773CEF">
        <w:t xml:space="preserve">and </w:t>
      </w:r>
      <w:r w:rsidR="00913B4B">
        <w:t>closing the</w:t>
      </w:r>
      <w:r w:rsidR="00E7066D">
        <w:t xml:space="preserve"> control loop</w:t>
      </w:r>
      <w:r w:rsidR="00773CEF">
        <w:t xml:space="preserve"> in simulation with and without the SSE algorithm</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3C0EF6">
        <w:t>1.4.2</w:t>
      </w:r>
      <w:r w:rsidR="003C0EF6">
        <w:fldChar w:fldCharType="end"/>
      </w:r>
      <w:r w:rsidR="003C0EF6">
        <w:t xml:space="preserve"> presents the status of</w:t>
      </w:r>
      <w:r w:rsidR="00E7066D">
        <w:t xml:space="preserve"> the onboard comput</w:t>
      </w:r>
      <w:r w:rsidR="00913B4B">
        <w:t>er, controllers, sensors, power</w:t>
      </w:r>
      <w:r w:rsidR="00E7066D">
        <w:t xml:space="preserve"> and </w:t>
      </w:r>
      <w:r w:rsidR="00913B4B">
        <w:t>hardware connectivity, as well as t</w:t>
      </w:r>
      <w:r w:rsidR="00E7066D">
        <w:t xml:space="preserve">he Optitrack system, used for position and orientation verification, </w:t>
      </w:r>
      <w:r w:rsidR="00985593">
        <w:t>and quadrotor frame</w:t>
      </w:r>
      <w:r w:rsidR="00E7066D">
        <w:t>.</w:t>
      </w:r>
    </w:p>
    <w:p w14:paraId="39545155" w14:textId="015ED137" w:rsidR="00023C8D" w:rsidRDefault="00023C8D" w:rsidP="00392BFF">
      <w:pPr>
        <w:pStyle w:val="Heading3"/>
      </w:pPr>
      <w:bookmarkStart w:id="15" w:name="_Toc468637440"/>
      <w:bookmarkStart w:id="16" w:name="_Ref468637533"/>
      <w:r>
        <w:t>Simulation</w:t>
      </w:r>
      <w:bookmarkEnd w:id="15"/>
      <w:bookmarkEnd w:id="16"/>
    </w:p>
    <w:p w14:paraId="2D8CD59E" w14:textId="59B022D1" w:rsidR="00020E88" w:rsidRPr="00020E88" w:rsidRDefault="00A14B14" w:rsidP="00A14B14">
      <w:pPr>
        <w:pStyle w:val="BodyText"/>
        <w:ind w:firstLine="540"/>
      </w:pPr>
      <w:r>
        <w:t xml:space="preserve">The team </w:t>
      </w:r>
      <w:r w:rsidR="00985593">
        <w:t>ran</w:t>
      </w:r>
      <w:r w:rsidR="00BA7E08">
        <w:t xml:space="preserve"> two closed loop simulations of the quadrotor system:</w:t>
      </w:r>
      <w:r>
        <w:t xml:space="preserve"> </w:t>
      </w:r>
      <w:r w:rsidR="00BA7E08">
        <w:t>the first simulation estimates quadrotor states using a traditional Luenberger observer,</w:t>
      </w:r>
      <w:r>
        <w:t xml:space="preserve"> and </w:t>
      </w:r>
      <w:r w:rsidR="00BA7E08">
        <w:t>the second simulation uses the</w:t>
      </w:r>
      <w:r>
        <w:t xml:space="preserve"> SSE</w:t>
      </w:r>
      <w:r w:rsidR="00BA7E08">
        <w:t xml:space="preserve"> algorithm</w:t>
      </w:r>
      <w:r w:rsidR="00985593">
        <w:t xml:space="preserve"> to estimate states</w:t>
      </w:r>
      <w:r>
        <w:t xml:space="preserve">. </w:t>
      </w:r>
      <w:r w:rsidR="00BA7E08">
        <w:t>Running both</w:t>
      </w:r>
      <w:r>
        <w:t xml:space="preserve"> simulation</w:t>
      </w:r>
      <w:r w:rsidR="00BA7E08">
        <w:t xml:space="preserve">s </w:t>
      </w:r>
      <w:r w:rsidR="00985593">
        <w:t>allowed</w:t>
      </w:r>
      <w:r w:rsidR="00BA7E08">
        <w:t xml:space="preserve"> the team to compare simulation results of a feedback control loop with and without the SSE</w:t>
      </w:r>
      <w:r>
        <w:t>.</w:t>
      </w:r>
      <w:r w:rsidR="00BA7E08">
        <w:t xml:space="preserve"> The team </w:t>
      </w:r>
      <w:r w:rsidR="00BA7E08">
        <w:lastRenderedPageBreak/>
        <w:t xml:space="preserve">implemented the quadrotor dynamic model in Matlab and confirmed that the nonlinear governing equations </w:t>
      </w:r>
      <w:r w:rsidR="003C06C7">
        <w:t xml:space="preserve">accurately </w:t>
      </w:r>
      <w:r w:rsidR="00BA7E08">
        <w:t>describe</w:t>
      </w:r>
      <w:r w:rsidR="003C06C7">
        <w:t xml:space="preserve"> the motion of the quadrotor</w:t>
      </w:r>
      <w:r w:rsidR="00BA7E08">
        <w:t xml:space="preserve"> based on known motor inputs</w:t>
      </w:r>
      <w:r w:rsidR="003C06C7">
        <w:t xml:space="preserve">. </w:t>
      </w:r>
      <w:r w:rsidR="00773CEF">
        <w:t xml:space="preserve">The team also implemented the SSE algorithm using CVX (a convex optimization solver) in Matlab. </w:t>
      </w:r>
      <w:r w:rsidR="00BA7E08">
        <w:t>At the end of the Fall semester, the team</w:t>
      </w:r>
      <w:r w:rsidR="00985593">
        <w:t xml:space="preserve"> has completed both simulations, and the results can be found in Sections </w:t>
      </w:r>
      <w:r w:rsidR="00985593">
        <w:fldChar w:fldCharType="begin"/>
      </w:r>
      <w:r w:rsidR="00985593">
        <w:instrText xml:space="preserve"> REF _Ref468637656 \r \h </w:instrText>
      </w:r>
      <w:r w:rsidR="00985593">
        <w:fldChar w:fldCharType="separate"/>
      </w:r>
      <w:r w:rsidR="00985593">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985593">
        <w:t>5.3</w:t>
      </w:r>
      <w:r w:rsidR="00985593">
        <w:fldChar w:fldCharType="end"/>
      </w:r>
      <w:r w:rsidR="00BA7E08">
        <w:t>.</w:t>
      </w:r>
    </w:p>
    <w:p w14:paraId="2A8AAD01" w14:textId="2A915C0F" w:rsidR="00023C8D" w:rsidRDefault="00023C8D" w:rsidP="00392BFF">
      <w:pPr>
        <w:pStyle w:val="Heading3"/>
      </w:pPr>
      <w:bookmarkStart w:id="17" w:name="_Toc468637441"/>
      <w:bookmarkStart w:id="18" w:name="_Ref468637571"/>
      <w:r>
        <w:t>Hardware implementation</w:t>
      </w:r>
      <w:bookmarkEnd w:id="17"/>
      <w:bookmarkEnd w:id="18"/>
    </w:p>
    <w:p w14:paraId="1437FD98" w14:textId="75327B12" w:rsidR="001F07BF" w:rsidRDefault="001F07BF" w:rsidP="001F07BF">
      <w:pPr>
        <w:pStyle w:val="BodyText"/>
        <w:ind w:firstLine="540"/>
      </w:pPr>
      <w:r>
        <w:t>The hardware that the team impleme</w:t>
      </w:r>
      <w:r w:rsidR="00985593">
        <w:t>n</w:t>
      </w:r>
      <w:r>
        <w:t xml:space="preserve">ted falls into three categories: sensors, computers, and the quadrotor. The sensors </w:t>
      </w:r>
      <w:r w:rsidR="00985593">
        <w:t>being</w:t>
      </w:r>
      <w:r>
        <w:t xml:space="preserve"> used for this project are three accelerometers, three gyroscopes, three magnetometers, and a laser scanner. The three accelerometers, gyroscopes, and magnetometers are integrated on a 9DOF IMU (inertial measurement unit). The team has logged data from multiple laser scanners simultaneously, but has not yet logged data from the 9DOF sensors.</w:t>
      </w:r>
    </w:p>
    <w:p w14:paraId="4308754E" w14:textId="77777777" w:rsidR="001F07BF" w:rsidRDefault="001F07BF" w:rsidP="001F07BF">
      <w:pPr>
        <w:pStyle w:val="BodyText"/>
        <w:ind w:firstLine="540"/>
      </w:pPr>
      <w:r>
        <w:t>The onboard computer is the Jetson TK1, which the team has set up with an Ubuntu interface and ROS (Robot Operating System). The Jetson will determine the quadrotor’s state with the team’s implemented SSE. The Jetson is also connected to a Pixhawk PX4 Flight Controller, which controls the motors of the quadrotor. The Pixhawk and Jetson connectivity is in progress but not functional yet.</w:t>
      </w:r>
    </w:p>
    <w:p w14:paraId="3688F6F2" w14:textId="77777777" w:rsidR="001F07BF" w:rsidRDefault="001F07BF" w:rsidP="001F07BF">
      <w:pPr>
        <w:pStyle w:val="BodyText"/>
        <w:ind w:firstLine="540"/>
      </w:pPr>
      <w:r>
        <w:t>The quadrotor frame has been delivered, and the team has begun assembling the sensors and computers on it to produce a fully functioning quadrotor that logs data. The team also has purchased an RC controller and receiver to communicate directly with Pixhawk while the quadrotor is in flight.</w:t>
      </w:r>
    </w:p>
    <w:p w14:paraId="4559B35D" w14:textId="457C3D1F" w:rsidR="001860FE" w:rsidRDefault="001860FE" w:rsidP="006F7AF9">
      <w:pPr>
        <w:pStyle w:val="Heading2"/>
      </w:pPr>
      <w:bookmarkStart w:id="19" w:name="_Toc468637442"/>
      <w:r>
        <w:lastRenderedPageBreak/>
        <w:t>Impact</w:t>
      </w:r>
      <w:bookmarkEnd w:id="19"/>
    </w:p>
    <w:p w14:paraId="0C34DA29" w14:textId="2850A9BA" w:rsidR="002D0619" w:rsidRDefault="002D0619" w:rsidP="002D0619">
      <w:pPr>
        <w:pStyle w:val="BodyText"/>
        <w:ind w:firstLine="540"/>
      </w:pPr>
      <w:r>
        <w:t xml:space="preserve">This project is non-proprietary, which means that the technology the team produces will be owned by the team instead of becoming the property of Northrop Grumman. Such ownership of the project provides the team with significantly more control over the distribution of the project results were owned by Northrop Grumman. </w:t>
      </w:r>
    </w:p>
    <w:p w14:paraId="0E1A7333" w14:textId="760A7765" w:rsidR="00023C8D" w:rsidRDefault="002D0619" w:rsidP="002D0619">
      <w:pPr>
        <w:pStyle w:val="BodyText"/>
        <w:ind w:firstLine="540"/>
      </w:pPr>
      <w:r>
        <w:t xml:space="preserve">Since the overall goal of the project is to improve the state estimation of quadrotors, the </w:t>
      </w:r>
      <w:r w:rsidR="004E3B80">
        <w:t xml:space="preserve">success of the project could inform observer design for quadrotors in </w:t>
      </w:r>
      <w:r>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t xml:space="preserve">. Northrop Grumman, being a defense and aerospace company, </w:t>
      </w:r>
      <w:r w:rsidR="004E3B80">
        <w:t>hopes to</w:t>
      </w:r>
      <w:r>
        <w:t xml:space="preserve"> use </w:t>
      </w:r>
      <w:r w:rsidR="004E3B80">
        <w:t>the results of the project</w:t>
      </w:r>
      <w:r>
        <w:t xml:space="preserve"> to improve military drones for the United States government. If the team chose to publish this project’s results publicly, quadrotors used for commercial delivery services, photography, mapmaking, lifeguarding, or other such activities could also improve their state estimation. By enhancing the state estimation capabilities of quadrotors, these devices would become more robust and less prone to failure while in use. The team is aware that the results of this project will likely be used on military drones, and the team also hopes to publish the study’s results publicly so that quadrotors in non-military applications will also benefit from these findings.</w:t>
      </w:r>
    </w:p>
    <w:p w14:paraId="15D9D95F" w14:textId="31D6887C" w:rsidR="00913B4B" w:rsidRDefault="00913B4B" w:rsidP="006F7AF9">
      <w:pPr>
        <w:pStyle w:val="Heading2"/>
      </w:pPr>
      <w:bookmarkStart w:id="20" w:name="_Toc468637443"/>
      <w:r>
        <w:t>Report overview</w:t>
      </w:r>
      <w:bookmarkEnd w:id="20"/>
    </w:p>
    <w:p w14:paraId="0E3EC4C2" w14:textId="410EC3FD" w:rsidR="00913B4B" w:rsidRPr="00913B4B" w:rsidRDefault="00913B4B" w:rsidP="004E3B80">
      <w:pPr>
        <w:spacing w:line="480" w:lineRule="auto"/>
        <w:ind w:firstLine="540"/>
        <w:jc w:val="both"/>
      </w:pPr>
      <w:r>
        <w:t>The background research about secure state estimation is outlined in Section 2. Section 3 discusses the design alternatives and the selection process for the system states, onboard sensors, SSE algorithm, and onboard hardware (computer and controller). Section 4 gives a detailed design of all simulations, which include the dynamic model and control loop with SSE, and hardware implementations, including all se</w:t>
      </w:r>
      <w:r w:rsidR="00DA2164">
        <w:t>nsors, onboard computer, flight</w:t>
      </w:r>
      <w:r>
        <w:t xml:space="preserve"> controller, quadrotor frame/motors, RC transmitter/receiver, and power components. The </w:t>
      </w:r>
      <w:r>
        <w:lastRenderedPageBreak/>
        <w:t>current results of these designs will be stated in Section 5. This report will conclude with an overview of tasks and work breakdown for the Spring semester, outlined in Section 6.</w:t>
      </w:r>
    </w:p>
    <w:p w14:paraId="03B50276" w14:textId="77777777" w:rsidR="00190351" w:rsidRDefault="00190351" w:rsidP="006832C7">
      <w:pPr>
        <w:pStyle w:val="Heading1"/>
      </w:pPr>
      <w:bookmarkStart w:id="21" w:name="_Ref274917895"/>
      <w:bookmarkStart w:id="22" w:name="_Toc468637444"/>
      <w:r>
        <w:lastRenderedPageBreak/>
        <w:t>Background</w:t>
      </w:r>
      <w:bookmarkEnd w:id="21"/>
      <w:bookmarkEnd w:id="22"/>
    </w:p>
    <w:p w14:paraId="6AF83B68" w14:textId="121DA634" w:rsidR="00D93731" w:rsidRDefault="00594DF3" w:rsidP="00594DF3">
      <w:pPr>
        <w:pStyle w:val="BodyText"/>
        <w:ind w:firstLine="540"/>
      </w:pPr>
      <w:r>
        <w:t>Quadrotors</w:t>
      </w:r>
      <w:r w:rsidR="00D93731">
        <w:t xml:space="preserve"> </w:t>
      </w:r>
      <w:r>
        <w:t>are beginning to be used in a variety of applications from product deliver</w:t>
      </w:r>
      <w:r w:rsidR="004E3B80">
        <w:t>y to agricultural maintenance and</w:t>
      </w:r>
      <w:r>
        <w:t xml:space="preserve"> humanitarian aid. Even though quadrotors may appear in a wide range of environments, each of these contexts has something in common: the quadrotor must have a robust control system to follow</w:t>
      </w:r>
      <w:r w:rsidR="00D93731">
        <w:t xml:space="preserve"> the user’s desired trajectory as accurately as possible. Most control systems use feedback control, where </w:t>
      </w:r>
      <w:r>
        <w:t xml:space="preserve">a controller calculates necessary inputs based on </w:t>
      </w:r>
      <w:r w:rsidR="000B4B39">
        <w:t xml:space="preserve">the desired trajectory and </w:t>
      </w:r>
      <w:r w:rsidR="00D93731">
        <w:t>previous system outputs</w:t>
      </w:r>
      <w:r w:rsidR="000B4B39">
        <w:t xml:space="preserve">. The controller </w:t>
      </w:r>
      <w:r>
        <w:t>then feeds these inputs back into the system</w:t>
      </w:r>
      <w:r w:rsidR="000B4B39">
        <w:t xml:space="preserve"> to help the quadrotor stay on the correct path</w:t>
      </w:r>
      <w:r>
        <w:t>.</w:t>
      </w:r>
      <w:r w:rsidR="00D93731">
        <w:t xml:space="preserve"> However, a control system is only as good as the states fed into the controller.</w:t>
      </w:r>
    </w:p>
    <w:p w14:paraId="500BE7E9" w14:textId="142F8176" w:rsidR="00D93731" w:rsidRPr="003516BD" w:rsidRDefault="00D93731"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Estimating</w:t>
      </w:r>
      <w:r w:rsidRPr="003516BD">
        <w:rPr>
          <w:color w:val="000000" w:themeColor="text1"/>
          <w:szCs w:val="22"/>
        </w:rPr>
        <w:t xml:space="preserve"> </w:t>
      </w:r>
      <w:r>
        <w:rPr>
          <w:color w:val="000000" w:themeColor="text1"/>
          <w:szCs w:val="22"/>
        </w:rPr>
        <w:t xml:space="preserve">the states of a real system, like </w:t>
      </w:r>
      <w:r w:rsidR="000B4B39">
        <w:rPr>
          <w:color w:val="000000" w:themeColor="text1"/>
          <w:szCs w:val="22"/>
        </w:rPr>
        <w:t>position</w:t>
      </w:r>
      <w:r w:rsidRPr="003516BD">
        <w:rPr>
          <w:color w:val="000000" w:themeColor="text1"/>
          <w:szCs w:val="22"/>
        </w:rPr>
        <w:t xml:space="preserve"> and orientation</w:t>
      </w:r>
      <w:r>
        <w:rPr>
          <w:color w:val="000000" w:themeColor="text1"/>
          <w:szCs w:val="22"/>
        </w:rPr>
        <w:t>,</w:t>
      </w:r>
      <w:r w:rsidRPr="003516BD">
        <w:rPr>
          <w:color w:val="000000" w:themeColor="text1"/>
          <w:szCs w:val="22"/>
        </w:rPr>
        <w:t xml:space="preserve"> is a challenge given that the exact state cannot be determined simply by observation. Instead, the state </w:t>
      </w:r>
      <w:r w:rsidR="000B4B39">
        <w:rPr>
          <w:color w:val="000000" w:themeColor="text1"/>
          <w:szCs w:val="22"/>
        </w:rPr>
        <w:t>must</w:t>
      </w:r>
      <w:r w:rsidRPr="003516BD">
        <w:rPr>
          <w:color w:val="000000" w:themeColor="text1"/>
          <w:szCs w:val="22"/>
        </w:rPr>
        <w:t xml:space="preserve"> be estimated given a set of measurable parameters of the system. </w:t>
      </w:r>
      <w:r>
        <w:rPr>
          <w:color w:val="000000" w:themeColor="text1"/>
          <w:szCs w:val="22"/>
        </w:rPr>
        <w:t>The goal of s</w:t>
      </w:r>
      <w:r w:rsidRPr="003516BD">
        <w:rPr>
          <w:color w:val="000000" w:themeColor="text1"/>
          <w:szCs w:val="22"/>
        </w:rPr>
        <w:t xml:space="preserve">tate estimation </w:t>
      </w:r>
      <w:r>
        <w:rPr>
          <w:color w:val="000000" w:themeColor="text1"/>
          <w:szCs w:val="22"/>
        </w:rPr>
        <w:t>is</w:t>
      </w:r>
      <w:r w:rsidRPr="003516BD">
        <w:rPr>
          <w:color w:val="000000" w:themeColor="text1"/>
          <w:szCs w:val="22"/>
        </w:rPr>
        <w:t xml:space="preserve"> to provide an estimate of the </w:t>
      </w:r>
      <w:r>
        <w:rPr>
          <w:color w:val="000000" w:themeColor="text1"/>
          <w:szCs w:val="22"/>
        </w:rPr>
        <w:t xml:space="preserve">system </w:t>
      </w:r>
      <w:r w:rsidRPr="003516BD">
        <w:rPr>
          <w:color w:val="000000" w:themeColor="text1"/>
          <w:szCs w:val="22"/>
        </w:rPr>
        <w:t>state g</w:t>
      </w:r>
      <w:r>
        <w:rPr>
          <w:color w:val="000000" w:themeColor="text1"/>
          <w:szCs w:val="22"/>
        </w:rPr>
        <w:t>iven the inputs and outputs of the real system; this state can then be fed into a standard controller to maneuver the vehicle.</w:t>
      </w:r>
    </w:p>
    <w:p w14:paraId="73CCBB78" w14:textId="7B4D29FA" w:rsidR="00D93731" w:rsidRPr="003516BD" w:rsidRDefault="000B4B39" w:rsidP="00D93731">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 are sufficient when all sensors are functioning as expected, but these methods break down when sensors become compromised. If a sensor starts to output incorrect or nonsensical values, a standard state estimator will not produce an accurate measure of the system state. Therefore, t</w:t>
      </w:r>
      <w:r w:rsidR="00D93731">
        <w:rPr>
          <w:color w:val="000000" w:themeColor="text1"/>
          <w:szCs w:val="22"/>
        </w:rPr>
        <w:t>he focus of t</w:t>
      </w:r>
      <w:r w:rsidR="00D93731" w:rsidRPr="003516BD">
        <w:rPr>
          <w:color w:val="000000" w:themeColor="text1"/>
          <w:szCs w:val="22"/>
        </w:rPr>
        <w:t xml:space="preserve">his project </w:t>
      </w:r>
      <w:r w:rsidR="00D93731">
        <w:rPr>
          <w:color w:val="000000" w:themeColor="text1"/>
          <w:szCs w:val="22"/>
        </w:rPr>
        <w:t>is</w:t>
      </w:r>
      <w:r w:rsidR="00D93731" w:rsidRPr="003516BD">
        <w:rPr>
          <w:color w:val="000000" w:themeColor="text1"/>
          <w:szCs w:val="22"/>
        </w:rPr>
        <w:t xml:space="preserve"> </w:t>
      </w:r>
      <w:r>
        <w:rPr>
          <w:color w:val="000000" w:themeColor="text1"/>
          <w:szCs w:val="22"/>
        </w:rPr>
        <w:t>to implement</w:t>
      </w:r>
      <w:r w:rsidR="00D93731" w:rsidRPr="003516BD">
        <w:rPr>
          <w:color w:val="000000" w:themeColor="text1"/>
          <w:szCs w:val="22"/>
        </w:rPr>
        <w:t xml:space="preserve"> a </w:t>
      </w:r>
      <w:r w:rsidR="00D93731" w:rsidRPr="003516BD">
        <w:rPr>
          <w:i/>
          <w:color w:val="000000" w:themeColor="text1"/>
          <w:szCs w:val="22"/>
        </w:rPr>
        <w:t>secure</w:t>
      </w:r>
      <w:r w:rsidR="00FF6D66">
        <w:rPr>
          <w:color w:val="000000" w:themeColor="text1"/>
          <w:szCs w:val="22"/>
        </w:rPr>
        <w:t xml:space="preserve"> state estimator </w:t>
      </w:r>
      <w:r w:rsidR="00ED1442">
        <w:rPr>
          <w:color w:val="000000" w:themeColor="text1"/>
          <w:szCs w:val="22"/>
        </w:rPr>
        <w:t xml:space="preserve">on a quadrotor </w:t>
      </w:r>
      <w:r w:rsidR="00FF6D66">
        <w:rPr>
          <w:color w:val="000000" w:themeColor="text1"/>
          <w:szCs w:val="22"/>
        </w:rPr>
        <w:t xml:space="preserve">that accurately measures </w:t>
      </w:r>
      <w:r w:rsidR="00ED1442">
        <w:rPr>
          <w:color w:val="000000" w:themeColor="text1"/>
          <w:szCs w:val="22"/>
        </w:rPr>
        <w:t>states of the quadrotor</w:t>
      </w:r>
      <w:r w:rsidR="00FF6D66">
        <w:rPr>
          <w:color w:val="000000" w:themeColor="text1"/>
          <w:szCs w:val="22"/>
        </w:rPr>
        <w:t xml:space="preserve"> in the presence of c</w:t>
      </w:r>
      <w:r>
        <w:rPr>
          <w:color w:val="000000" w:themeColor="text1"/>
          <w:szCs w:val="22"/>
        </w:rPr>
        <w:t>yber-physical attacks</w:t>
      </w:r>
      <w:r w:rsidR="00FF6D66">
        <w:rPr>
          <w:color w:val="000000" w:themeColor="text1"/>
          <w:szCs w:val="22"/>
        </w:rPr>
        <w:t xml:space="preserve">. The category of cyber-physical attacks includes both cyber attacks, like a malicious virus introduced to a system or a signal that is intercepted and altered by a hacker, and physical attacks on the hardware. </w:t>
      </w:r>
      <w:r w:rsidR="00FF6D66" w:rsidRPr="003516BD">
        <w:rPr>
          <w:color w:val="000000" w:themeColor="text1"/>
          <w:szCs w:val="22"/>
        </w:rPr>
        <w:t xml:space="preserve">Both </w:t>
      </w:r>
      <w:r w:rsidR="00FF6D66">
        <w:rPr>
          <w:color w:val="000000" w:themeColor="text1"/>
          <w:szCs w:val="22"/>
        </w:rPr>
        <w:t xml:space="preserve">cyber and physical </w:t>
      </w:r>
      <w:r w:rsidR="00FF6D66" w:rsidRPr="003516BD">
        <w:rPr>
          <w:color w:val="000000" w:themeColor="text1"/>
          <w:szCs w:val="22"/>
        </w:rPr>
        <w:t xml:space="preserve">attacks </w:t>
      </w:r>
      <w:r w:rsidR="00FF6D66">
        <w:rPr>
          <w:color w:val="000000" w:themeColor="text1"/>
          <w:szCs w:val="22"/>
        </w:rPr>
        <w:lastRenderedPageBreak/>
        <w:t>could cause a state estimator to fail to produce an accurate state of the system if they alter the sensor outputs</w:t>
      </w:r>
      <w:r w:rsidR="00D93731" w:rsidRPr="003516BD">
        <w:rPr>
          <w:color w:val="000000" w:themeColor="text1"/>
          <w:szCs w:val="22"/>
        </w:rPr>
        <w:t xml:space="preserve">. </w:t>
      </w:r>
      <w:r w:rsidR="00FF6D66">
        <w:rPr>
          <w:color w:val="000000" w:themeColor="text1"/>
          <w:szCs w:val="22"/>
        </w:rPr>
        <w:t>These</w:t>
      </w:r>
      <w:r w:rsidR="00D93731" w:rsidRPr="003516BD">
        <w:rPr>
          <w:color w:val="000000" w:themeColor="text1"/>
          <w:szCs w:val="22"/>
        </w:rPr>
        <w:t xml:space="preserve"> </w:t>
      </w:r>
      <w:r w:rsidR="00FF6D66">
        <w:rPr>
          <w:color w:val="000000" w:themeColor="text1"/>
          <w:szCs w:val="22"/>
        </w:rPr>
        <w:t xml:space="preserve">types of </w:t>
      </w:r>
      <w:r w:rsidR="00D93731" w:rsidRPr="003516BD">
        <w:rPr>
          <w:color w:val="000000" w:themeColor="text1"/>
          <w:szCs w:val="22"/>
        </w:rPr>
        <w:t>attacks can</w:t>
      </w:r>
      <w:r w:rsidR="00D93731">
        <w:rPr>
          <w:color w:val="000000" w:themeColor="text1"/>
          <w:szCs w:val="22"/>
        </w:rPr>
        <w:t xml:space="preserve"> also</w:t>
      </w:r>
      <w:r w:rsidR="00D93731" w:rsidRPr="003516BD">
        <w:rPr>
          <w:color w:val="000000" w:themeColor="text1"/>
          <w:szCs w:val="22"/>
        </w:rPr>
        <w:t xml:space="preserve"> affect </w:t>
      </w:r>
      <w:r w:rsidR="00FF6D66">
        <w:rPr>
          <w:color w:val="000000" w:themeColor="text1"/>
          <w:szCs w:val="22"/>
        </w:rPr>
        <w:t>the behavior of the controller</w:t>
      </w:r>
      <w:r w:rsidR="00D93731">
        <w:rPr>
          <w:color w:val="000000" w:themeColor="text1"/>
          <w:szCs w:val="22"/>
        </w:rPr>
        <w:t xml:space="preserve"> and even the actuators that provide control input</w:t>
      </w:r>
      <w:r w:rsidR="00FF6D66">
        <w:rPr>
          <w:color w:val="000000" w:themeColor="text1"/>
          <w:szCs w:val="22"/>
        </w:rPr>
        <w:t>, but given the scope of the project, the team is focusing only on attacks on sensors</w:t>
      </w:r>
      <w:r w:rsidR="00FF6D66" w:rsidRPr="003516BD">
        <w:rPr>
          <w:color w:val="000000" w:themeColor="text1"/>
          <w:szCs w:val="22"/>
        </w:rPr>
        <w:t>, in the form of broken sensors</w:t>
      </w:r>
      <w:r w:rsidR="00FF6D66">
        <w:rPr>
          <w:color w:val="000000" w:themeColor="text1"/>
          <w:szCs w:val="22"/>
        </w:rPr>
        <w:t>,</w:t>
      </w:r>
      <w:r w:rsidR="00FF6D66" w:rsidRPr="003516BD">
        <w:rPr>
          <w:color w:val="000000" w:themeColor="text1"/>
          <w:szCs w:val="22"/>
        </w:rPr>
        <w:t xml:space="preserve"> </w:t>
      </w:r>
      <w:r w:rsidR="00FF6D66">
        <w:rPr>
          <w:color w:val="000000" w:themeColor="text1"/>
          <w:szCs w:val="22"/>
        </w:rPr>
        <w:t xml:space="preserve">compromised signals, or </w:t>
      </w:r>
      <w:r w:rsidR="00FF6D66" w:rsidRPr="003516BD">
        <w:rPr>
          <w:color w:val="000000" w:themeColor="text1"/>
          <w:szCs w:val="22"/>
        </w:rPr>
        <w:t xml:space="preserve">noisy </w:t>
      </w:r>
      <w:r w:rsidR="00FF6D66">
        <w:rPr>
          <w:color w:val="000000" w:themeColor="text1"/>
          <w:szCs w:val="22"/>
        </w:rPr>
        <w:t>outputs</w:t>
      </w:r>
      <w:r w:rsidR="00D93731" w:rsidRPr="003516BD">
        <w:rPr>
          <w:color w:val="000000" w:themeColor="text1"/>
          <w:szCs w:val="22"/>
        </w:rPr>
        <w:t>.</w:t>
      </w:r>
    </w:p>
    <w:p w14:paraId="3F0308F2" w14:textId="453D85B5" w:rsidR="00D20B9B" w:rsidRDefault="00ED1442" w:rsidP="003374C8">
      <w:pPr>
        <w:pStyle w:val="BodyText"/>
        <w:ind w:firstLine="540"/>
      </w:pPr>
      <w:r>
        <w:t xml:space="preserve">One of the main techniques employed to write a secure state estimator that is robust against </w:t>
      </w:r>
      <w:r w:rsidRPr="00ED1442">
        <w:t>attacks is convex optimization.</w:t>
      </w:r>
      <w:r>
        <w:t xml:space="preserve"> </w:t>
      </w:r>
      <w:r w:rsidR="00644D2B">
        <w:t xml:space="preserve">(Another option is satisfiability modulo theory, but this approach will not be discussed in detail.) </w:t>
      </w:r>
      <w:r>
        <w:t xml:space="preserve">Convex optimization is a special class of </w:t>
      </w:r>
      <w:r w:rsidR="00F66FC0">
        <w:t xml:space="preserve">nonlinear </w:t>
      </w:r>
      <w:r>
        <w:t>optimization problems that includes least squares programming (LP) and quadratic programming (QP).</w:t>
      </w:r>
      <w:r w:rsidR="00F66FC0">
        <w:t xml:space="preserve"> Many different programs exist to translate a mathematical problem into a useful form for optimization and to find the solution. Convex optimization is used in a wide array of fields, including control, circuit design, economics, and machine learning. Recent advances have drastically reduced solution times, which makes it possible to use a convex optimization solver in real time on a physical system like a quadrotor</w:t>
      </w:r>
      <w:r w:rsidR="001D1170">
        <w:t xml:space="preserve"> </w:t>
      </w:r>
      <w:r w:rsidR="001D1170">
        <w:fldChar w:fldCharType="begin"/>
      </w:r>
      <w:r w:rsidR="009F6B7D">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rsidR="001D1170">
        <w:fldChar w:fldCharType="separate"/>
      </w:r>
      <w:r w:rsidR="009F6B7D" w:rsidRPr="009F6B7D">
        <w:t>[2]</w:t>
      </w:r>
      <w:r w:rsidR="001D1170">
        <w:fldChar w:fldCharType="end"/>
      </w:r>
      <w:r w:rsidR="00F66FC0">
        <w:t>. In this project, the team is using the CVX solver to implement the secure state estimator because it is compatible with Matlab and Simulink. The team’s goal is not to improve the state estimation algorithm; the aim is to implement a pre-existing algorithm that has only been tested in simulation and valid</w:t>
      </w:r>
      <w:r w:rsidR="008F74C7">
        <w:t>ate</w:t>
      </w:r>
      <w:r w:rsidR="00F66FC0">
        <w:t xml:space="preserve"> the algorithm in hardware.</w:t>
      </w:r>
    </w:p>
    <w:p w14:paraId="643F4F16" w14:textId="4A18CFCE" w:rsidR="008F74C7" w:rsidRDefault="008F74C7" w:rsidP="008F74C7">
      <w:pPr>
        <w:pStyle w:val="Heading2"/>
      </w:pPr>
      <w:bookmarkStart w:id="23" w:name="_Toc468637445"/>
      <w:r>
        <w:t>Literature review</w:t>
      </w:r>
      <w:bookmarkEnd w:id="23"/>
    </w:p>
    <w:p w14:paraId="2562EDCD" w14:textId="3D897F11" w:rsidR="008F74C7"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sidRPr="003516BD">
        <w:rPr>
          <w:color w:val="000000" w:themeColor="text1"/>
          <w:szCs w:val="22"/>
        </w:rPr>
        <w:t xml:space="preserve">An important step in making a </w:t>
      </w:r>
      <w:r>
        <w:rPr>
          <w:color w:val="000000" w:themeColor="text1"/>
          <w:szCs w:val="22"/>
        </w:rPr>
        <w:t xml:space="preserve">robust state estimator is detecting </w:t>
      </w:r>
      <w:r w:rsidRPr="003516BD">
        <w:rPr>
          <w:color w:val="000000" w:themeColor="text1"/>
          <w:szCs w:val="22"/>
        </w:rPr>
        <w:t xml:space="preserve">if any of the sensors are not working properly. </w:t>
      </w:r>
      <w:r>
        <w:rPr>
          <w:color w:val="000000" w:themeColor="text1"/>
          <w:szCs w:val="22"/>
        </w:rPr>
        <w:t>Compromised sensors can be identified by</w:t>
      </w:r>
      <w:r w:rsidRPr="003516BD">
        <w:rPr>
          <w:color w:val="000000" w:themeColor="text1"/>
          <w:szCs w:val="22"/>
        </w:rPr>
        <w:t xml:space="preserve"> comparing </w:t>
      </w:r>
      <w:r>
        <w:rPr>
          <w:color w:val="000000" w:themeColor="text1"/>
          <w:szCs w:val="22"/>
        </w:rPr>
        <w:t>sensor</w:t>
      </w:r>
      <w:r w:rsidRPr="003516BD">
        <w:rPr>
          <w:color w:val="000000" w:themeColor="text1"/>
          <w:szCs w:val="22"/>
        </w:rPr>
        <w:t xml:space="preserve"> measurements to an analytical model </w:t>
      </w:r>
      <w:r>
        <w:rPr>
          <w:color w:val="000000" w:themeColor="text1"/>
          <w:szCs w:val="22"/>
        </w:rPr>
        <w:t>using</w:t>
      </w:r>
      <w:r w:rsidRPr="003516BD">
        <w:rPr>
          <w:color w:val="000000" w:themeColor="text1"/>
          <w:szCs w:val="22"/>
        </w:rPr>
        <w:t xml:space="preserve"> th</w:t>
      </w:r>
      <w:r>
        <w:rPr>
          <w:color w:val="000000" w:themeColor="text1"/>
          <w:szCs w:val="22"/>
        </w:rPr>
        <w:t>e residual signal of the system</w:t>
      </w:r>
      <w:r w:rsidRPr="003516BD">
        <w:rPr>
          <w:color w:val="000000" w:themeColor="text1"/>
          <w:szCs w:val="22"/>
        </w:rPr>
        <w:t xml:space="preserve"> </w:t>
      </w:r>
      <w:r>
        <w:rPr>
          <w:color w:val="000000" w:themeColor="text1"/>
          <w:szCs w:val="22"/>
        </w:rPr>
        <w:fldChar w:fldCharType="begin"/>
      </w:r>
      <w:r w:rsidR="00FE3889">
        <w:rPr>
          <w:color w:val="000000" w:themeColor="text1"/>
          <w:szCs w:val="22"/>
        </w:rPr>
        <w:instrText xml:space="preserve"> ADDIN ZOTERO_ITEM CSL_CITATION {"citationID":"1n2r8cnat","properties":{"formattedCitation":"[3], [4]","plainCitation":"[3], [4]"},"citationItems":[{"id":97,"uris":["http://zotero.org/users/2489645/items/MX7EQINA"],"uri":["http://zotero.org/users/2489645/items/MX7EQINA"],"itemData":{"id":97,"type":"article-journal","title":"Secure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FE3889" w:rsidRPr="00FE3889">
        <w:t>[3], [4]</w:t>
      </w:r>
      <w:r>
        <w:rPr>
          <w:color w:val="000000" w:themeColor="text1"/>
          <w:szCs w:val="22"/>
        </w:rPr>
        <w:fldChar w:fldCharType="end"/>
      </w:r>
      <w:r>
        <w:rPr>
          <w:color w:val="000000" w:themeColor="text1"/>
          <w:szCs w:val="22"/>
        </w:rPr>
        <w:t xml:space="preserve">. </w:t>
      </w:r>
      <w:r w:rsidRPr="003516BD">
        <w:rPr>
          <w:color w:val="000000" w:themeColor="text1"/>
          <w:szCs w:val="22"/>
        </w:rPr>
        <w:t>Although this method works</w:t>
      </w:r>
      <w:r>
        <w:rPr>
          <w:color w:val="000000" w:themeColor="text1"/>
          <w:szCs w:val="22"/>
        </w:rPr>
        <w:t xml:space="preserve"> in some contexts</w:t>
      </w:r>
      <w:r w:rsidRPr="003516BD">
        <w:rPr>
          <w:color w:val="000000" w:themeColor="text1"/>
          <w:szCs w:val="22"/>
        </w:rPr>
        <w:t xml:space="preserve">, </w:t>
      </w:r>
      <w:r>
        <w:rPr>
          <w:color w:val="000000" w:themeColor="text1"/>
          <w:szCs w:val="22"/>
        </w:rPr>
        <w:t xml:space="preserve">Fawzi et al. claim </w:t>
      </w:r>
      <w:r w:rsidRPr="003516BD">
        <w:rPr>
          <w:color w:val="000000" w:themeColor="text1"/>
          <w:szCs w:val="22"/>
        </w:rPr>
        <w:t xml:space="preserve">it is not </w:t>
      </w:r>
      <w:r>
        <w:rPr>
          <w:color w:val="000000" w:themeColor="text1"/>
          <w:szCs w:val="22"/>
        </w:rPr>
        <w:t>effective</w:t>
      </w:r>
      <w:r w:rsidRPr="003516BD">
        <w:rPr>
          <w:color w:val="000000" w:themeColor="text1"/>
          <w:szCs w:val="22"/>
        </w:rPr>
        <w:t xml:space="preserve"> for large </w:t>
      </w:r>
      <w:r>
        <w:rPr>
          <w:color w:val="000000" w:themeColor="text1"/>
          <w:szCs w:val="22"/>
        </w:rPr>
        <w:lastRenderedPageBreak/>
        <w:t>errors</w:t>
      </w:r>
      <w:r w:rsidRPr="003516BD">
        <w:rPr>
          <w:color w:val="000000" w:themeColor="text1"/>
          <w:szCs w:val="22"/>
        </w:rPr>
        <w:t xml:space="preserve"> in sensor measurements and only w</w:t>
      </w:r>
      <w:r>
        <w:rPr>
          <w:color w:val="000000" w:themeColor="text1"/>
          <w:szCs w:val="22"/>
        </w:rPr>
        <w:t>orks for bounded disturbances</w:t>
      </w:r>
      <w:r w:rsidRPr="003516BD">
        <w:rPr>
          <w:color w:val="000000" w:themeColor="text1"/>
          <w:szCs w:val="22"/>
        </w:rPr>
        <w:t xml:space="preserve">. Another method of securing the state estimator is to assume that the disturbances follow a stochastic process. </w:t>
      </w:r>
      <w:r>
        <w:rPr>
          <w:color w:val="000000" w:themeColor="text1"/>
          <w:szCs w:val="22"/>
        </w:rPr>
        <w:t>Stochastic disturbances are</w:t>
      </w:r>
      <w:r w:rsidRPr="003516BD">
        <w:rPr>
          <w:color w:val="000000" w:themeColor="text1"/>
          <w:szCs w:val="22"/>
        </w:rPr>
        <w:t xml:space="preserve"> predictable but</w:t>
      </w:r>
      <w:r>
        <w:rPr>
          <w:color w:val="000000" w:themeColor="text1"/>
          <w:szCs w:val="22"/>
        </w:rPr>
        <w:t>, this model</w:t>
      </w:r>
      <w:r w:rsidRPr="003516BD">
        <w:rPr>
          <w:color w:val="000000" w:themeColor="text1"/>
          <w:szCs w:val="22"/>
        </w:rPr>
        <w:t xml:space="preserve"> is not an accurate </w:t>
      </w:r>
      <w:r>
        <w:rPr>
          <w:color w:val="000000" w:themeColor="text1"/>
          <w:szCs w:val="22"/>
        </w:rPr>
        <w:t>representation</w:t>
      </w:r>
      <w:r w:rsidRPr="003516BD">
        <w:rPr>
          <w:color w:val="000000" w:themeColor="text1"/>
          <w:szCs w:val="22"/>
        </w:rPr>
        <w:t xml:space="preserve"> of real world disturbances. Centralized and decentralized filters have also been introduced to detect and identify attacks but these filters are difficult to implemen</w:t>
      </w:r>
      <w:r>
        <w:rPr>
          <w:color w:val="000000" w:themeColor="text1"/>
          <w:szCs w:val="22"/>
        </w:rPr>
        <w:t xml:space="preserve">t and computationally expensive </w:t>
      </w:r>
      <w:r>
        <w:rPr>
          <w:color w:val="000000" w:themeColor="text1"/>
          <w:szCs w:val="22"/>
        </w:rPr>
        <w:fldChar w:fldCharType="begin"/>
      </w:r>
      <w:r w:rsidR="00FE3889">
        <w:rPr>
          <w:color w:val="000000" w:themeColor="text1"/>
          <w:szCs w:val="22"/>
        </w:rPr>
        <w:instrText xml:space="preserve"> ADDIN ZOTERO_ITEM CSL_CITATION {"citationID":"1pd0r61vr2","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rsidR="00FE3889" w:rsidRPr="00FE3889">
        <w:t>[3]</w:t>
      </w:r>
      <w:r>
        <w:rPr>
          <w:color w:val="000000" w:themeColor="text1"/>
          <w:szCs w:val="22"/>
        </w:rPr>
        <w:fldChar w:fldCharType="end"/>
      </w:r>
      <w:r>
        <w:rPr>
          <w:color w:val="000000" w:themeColor="text1"/>
          <w:szCs w:val="22"/>
        </w:rPr>
        <w:t>.</w:t>
      </w:r>
    </w:p>
    <w:p w14:paraId="5F498BC4" w14:textId="0319EB3A" w:rsidR="008F74C7" w:rsidRPr="003516BD" w:rsidRDefault="008F74C7" w:rsidP="008F74C7">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The problem of secure state estimation has been posed as secure state reconstruction, where the goal is to reconstruct the state of the system from functional sensor outputs. Shoukry et al. focused on reconstructing the state of a nonlinear system given that some sensors are compromised. They posed the secure state reconstruction problem as a Boolean formula and developed a lazy SMT procedure to solve this problem that uses an SAT solver as a subroutine </w:t>
      </w:r>
      <w:r>
        <w:rPr>
          <w:color w:val="000000" w:themeColor="text1"/>
          <w:szCs w:val="22"/>
        </w:rPr>
        <w:fldChar w:fldCharType="begin"/>
      </w:r>
      <w:r w:rsidR="00FE3889">
        <w:rPr>
          <w:color w:val="000000" w:themeColor="text1"/>
          <w:szCs w:val="22"/>
        </w:rPr>
        <w:instrText xml:space="preserve"> ADDIN ZOTERO_ITEM CSL_CITATION {"citationID":"vbqm61kig","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rsidR="00FE3889" w:rsidRPr="00FE3889">
        <w:t>[4]</w:t>
      </w:r>
      <w:r>
        <w:rPr>
          <w:color w:val="000000" w:themeColor="text1"/>
          <w:szCs w:val="22"/>
        </w:rPr>
        <w:fldChar w:fldCharType="end"/>
      </w:r>
      <w:r>
        <w:rPr>
          <w:color w:val="000000" w:themeColor="text1"/>
          <w:szCs w:val="22"/>
        </w:rPr>
        <w:t>.</w:t>
      </w:r>
    </w:p>
    <w:p w14:paraId="29512BCE" w14:textId="7F0A6BF2" w:rsidR="008F74C7" w:rsidRPr="003374C8" w:rsidRDefault="008F74C7" w:rsidP="008F74C7">
      <w:pPr>
        <w:pStyle w:val="BodyText"/>
        <w:ind w:firstLine="540"/>
        <w:rPr>
          <w:i/>
        </w:rPr>
      </w:pPr>
      <w:r>
        <w:t xml:space="preserve">According to Lee et al., there are three main approaches to the problem of error correction: geometric, greedy, and combinatorial. In the geometric approach, linear programming techniques are used to formulate the problem as a convex optimization problem (this is the approach used in </w:t>
      </w:r>
      <w:r>
        <w:fldChar w:fldCharType="begin"/>
      </w:r>
      <w:r w:rsidR="00FE3889">
        <w:instrText xml:space="preserve"> ADDIN ZOTERO_ITEM CSL_CITATION {"citationID":"21c2nge1dn","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00FE3889" w:rsidRPr="00FE3889">
        <w:t>[3]</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rsidR="00FE3889">
        <w:instrText xml:space="preserve"> ADDIN ZOTERO_ITEM CSL_CITATION {"citationID":"5v2si2hgh","properties":{"formattedCitation":"[5]","plainCitation":"[5]"},"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00FE3889" w:rsidRPr="00FE3889">
        <w:t>[5]</w:t>
      </w:r>
      <w:r>
        <w:fldChar w:fldCharType="end"/>
      </w:r>
      <w:r>
        <w:t xml:space="preserve">. Mishra et al. also use the combinatorial approach to produce a state estimator by looking at the residues of all possible sets of sensors with the size of the number of sensors known to be functional </w:t>
      </w:r>
      <w:r>
        <w:lastRenderedPageBreak/>
        <w:fldChar w:fldCharType="begin"/>
      </w:r>
      <w:r w:rsidR="00FE3889">
        <w:instrText xml:space="preserve"> ADDIN ZOTERO_ITEM CSL_CITATION {"citationID":"aum0tlme1","properties":{"formattedCitation":"[6]","plainCitation":"[6]"},"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rsidR="00FE3889" w:rsidRPr="00FE3889">
        <w:t>[6]</w:t>
      </w:r>
      <w:r>
        <w:fldChar w:fldCharType="end"/>
      </w:r>
      <w:r>
        <w:t>. This approach, like many of the models discussed, assumes an upper bound on the number of sensors that are compromised.</w:t>
      </w:r>
    </w:p>
    <w:p w14:paraId="7785F05D" w14:textId="77777777" w:rsidR="00190351" w:rsidRDefault="004631EE" w:rsidP="006832C7">
      <w:pPr>
        <w:pStyle w:val="Heading1"/>
      </w:pPr>
      <w:bookmarkStart w:id="24" w:name="_Ref274917913"/>
      <w:bookmarkStart w:id="25" w:name="_Toc468637446"/>
      <w:r>
        <w:lastRenderedPageBreak/>
        <w:t>design alternatives</w:t>
      </w:r>
      <w:bookmarkEnd w:id="24"/>
      <w:bookmarkEnd w:id="25"/>
    </w:p>
    <w:p w14:paraId="48D49EA2" w14:textId="7E25A6DC" w:rsidR="00644D2B" w:rsidRPr="00644D2B" w:rsidRDefault="00644D2B" w:rsidP="00644D2B">
      <w:pPr>
        <w:pStyle w:val="BodyText"/>
        <w:ind w:firstLine="540"/>
      </w:pPr>
      <w:r>
        <w:t>The team considered many options for the states of interest, the sensors to measure these states, the algorithm to perform state estimation, and the type of quadrotor and other flight hardware to purchase. This section details the team’s process for selecting each of these components and the final implementation decision.</w:t>
      </w:r>
    </w:p>
    <w:p w14:paraId="1AB38A9B" w14:textId="6F43AA48" w:rsidR="00023C8D" w:rsidRDefault="00023C8D" w:rsidP="006F7AF9">
      <w:pPr>
        <w:pStyle w:val="Heading2"/>
      </w:pPr>
      <w:bookmarkStart w:id="26" w:name="_Ref468631818"/>
      <w:bookmarkStart w:id="27" w:name="_Toc468637447"/>
      <w:r>
        <w:t>States of the quadrotor</w:t>
      </w:r>
      <w:bookmarkEnd w:id="26"/>
      <w:bookmarkEnd w:id="27"/>
    </w:p>
    <w:p w14:paraId="4433687B" w14:textId="0A06B9C5" w:rsidR="002D0619" w:rsidRDefault="00F50FBB" w:rsidP="00F50FBB">
      <w:pPr>
        <w:pStyle w:val="BodyText"/>
        <w:ind w:firstLine="360"/>
      </w:pPr>
      <w:r>
        <w:t xml:space="preserve">This subsection outlines the states that quadrotor should track. The team is most interested in the states that are necessary to control the quadrotor and track a flight path. The team will need sufficient states in order for the quadrotor to perform autonomous navigation. The originally proposed states are included in </w:t>
      </w:r>
      <w:r>
        <w:fldChar w:fldCharType="begin"/>
      </w:r>
      <w:r>
        <w:instrText xml:space="preserve"> REF _Ref462840383 \h </w:instrText>
      </w:r>
      <w:r>
        <w:fldChar w:fldCharType="separate"/>
      </w:r>
      <w:r w:rsidR="0018091C">
        <w:t xml:space="preserve">Table </w:t>
      </w:r>
      <w:r w:rsidR="0018091C">
        <w:rPr>
          <w:noProof/>
        </w:rPr>
        <w:t>2</w:t>
      </w:r>
      <w:r>
        <w:fldChar w:fldCharType="end"/>
      </w:r>
      <w:r>
        <w:t>. All states are recorded in the global frame, with the global origin (for X, Y, Z position) set as the take-off location.</w:t>
      </w:r>
    </w:p>
    <w:tbl>
      <w:tblPr>
        <w:tblStyle w:val="TableGrid"/>
        <w:tblW w:w="0" w:type="auto"/>
        <w:jc w:val="center"/>
        <w:tblLook w:val="04A0" w:firstRow="1" w:lastRow="0" w:firstColumn="1" w:lastColumn="0" w:noHBand="0" w:noVBand="1"/>
      </w:tblPr>
      <w:tblGrid>
        <w:gridCol w:w="1548"/>
        <w:gridCol w:w="3051"/>
      </w:tblGrid>
      <w:tr w:rsidR="00F50FBB" w14:paraId="4AD21E24" w14:textId="77777777" w:rsidTr="00F50FBB">
        <w:trPr>
          <w:jc w:val="center"/>
        </w:trPr>
        <w:tc>
          <w:tcPr>
            <w:tcW w:w="1548" w:type="dxa"/>
          </w:tcPr>
          <w:p w14:paraId="033C13D3" w14:textId="77777777" w:rsidR="00F50FBB" w:rsidRDefault="00F50FBB" w:rsidP="00020E88">
            <w:pPr>
              <w:pStyle w:val="BodyText"/>
              <w:spacing w:line="276" w:lineRule="auto"/>
            </w:pPr>
            <w:r>
              <w:t>Position</w:t>
            </w:r>
          </w:p>
        </w:tc>
        <w:tc>
          <w:tcPr>
            <w:tcW w:w="3051" w:type="dxa"/>
          </w:tcPr>
          <w:p w14:paraId="32D130AA" w14:textId="3B5CE731" w:rsidR="00F50FBB" w:rsidRDefault="00F50FBB" w:rsidP="00020E88">
            <w:pPr>
              <w:pStyle w:val="BodyText"/>
              <w:spacing w:line="276" w:lineRule="auto"/>
            </w:pPr>
            <w:r>
              <w:t>Each of X, Y, and Z</w:t>
            </w:r>
          </w:p>
        </w:tc>
      </w:tr>
      <w:tr w:rsidR="00F50FBB" w14:paraId="398DC12B" w14:textId="77777777" w:rsidTr="00F50FBB">
        <w:trPr>
          <w:jc w:val="center"/>
        </w:trPr>
        <w:tc>
          <w:tcPr>
            <w:tcW w:w="1548" w:type="dxa"/>
          </w:tcPr>
          <w:p w14:paraId="79DB32A0" w14:textId="77777777" w:rsidR="00F50FBB" w:rsidRDefault="00F50FBB" w:rsidP="00020E88">
            <w:pPr>
              <w:pStyle w:val="BodyText"/>
              <w:spacing w:line="276" w:lineRule="auto"/>
            </w:pPr>
            <w:r>
              <w:t>Velocity</w:t>
            </w:r>
          </w:p>
        </w:tc>
        <w:tc>
          <w:tcPr>
            <w:tcW w:w="3051" w:type="dxa"/>
          </w:tcPr>
          <w:p w14:paraId="69322560" w14:textId="0A4D6527" w:rsidR="00F50FBB" w:rsidRDefault="00F50FBB" w:rsidP="00020E88">
            <w:pPr>
              <w:pStyle w:val="BodyText"/>
              <w:spacing w:line="276" w:lineRule="auto"/>
            </w:pPr>
            <w:r>
              <w:t>Each of X, Y, Z</w:t>
            </w:r>
          </w:p>
        </w:tc>
      </w:tr>
      <w:tr w:rsidR="00F50FBB" w14:paraId="02699986" w14:textId="77777777" w:rsidTr="00F50FBB">
        <w:trPr>
          <w:jc w:val="center"/>
        </w:trPr>
        <w:tc>
          <w:tcPr>
            <w:tcW w:w="1548" w:type="dxa"/>
          </w:tcPr>
          <w:p w14:paraId="0E385DF9" w14:textId="77777777" w:rsidR="00F50FBB" w:rsidRDefault="00F50FBB" w:rsidP="00020E88">
            <w:pPr>
              <w:pStyle w:val="BodyText"/>
              <w:spacing w:line="276" w:lineRule="auto"/>
            </w:pPr>
            <w:r>
              <w:t>Orientation</w:t>
            </w:r>
          </w:p>
        </w:tc>
        <w:tc>
          <w:tcPr>
            <w:tcW w:w="3051" w:type="dxa"/>
          </w:tcPr>
          <w:p w14:paraId="2379DAA6" w14:textId="77777777" w:rsidR="00F50FBB" w:rsidRDefault="00F50FBB" w:rsidP="00020E88">
            <w:pPr>
              <w:pStyle w:val="BodyText"/>
              <w:spacing w:line="276" w:lineRule="auto"/>
            </w:pPr>
            <w:r>
              <w:t>Each of Roll, Pitch, and Yaw</w:t>
            </w:r>
          </w:p>
        </w:tc>
      </w:tr>
      <w:tr w:rsidR="00F50FBB" w14:paraId="04AD1027" w14:textId="77777777" w:rsidTr="00F50FBB">
        <w:trPr>
          <w:jc w:val="center"/>
        </w:trPr>
        <w:tc>
          <w:tcPr>
            <w:tcW w:w="1548" w:type="dxa"/>
          </w:tcPr>
          <w:p w14:paraId="28334960" w14:textId="77777777" w:rsidR="00F50FBB" w:rsidRDefault="00F50FBB" w:rsidP="00020E88">
            <w:pPr>
              <w:pStyle w:val="BodyText"/>
              <w:spacing w:line="276" w:lineRule="auto"/>
            </w:pPr>
            <w:r>
              <w:t>Angular Velocity</w:t>
            </w:r>
          </w:p>
        </w:tc>
        <w:tc>
          <w:tcPr>
            <w:tcW w:w="3051" w:type="dxa"/>
          </w:tcPr>
          <w:p w14:paraId="5292BB59" w14:textId="77777777" w:rsidR="00F50FBB" w:rsidRDefault="00F50FBB" w:rsidP="00020E88">
            <w:pPr>
              <w:pStyle w:val="BodyText"/>
              <w:spacing w:line="276" w:lineRule="auto"/>
            </w:pPr>
            <w:r>
              <w:t>Each of Roll, Pitch, and Yaw time derivatives</w:t>
            </w:r>
          </w:p>
        </w:tc>
      </w:tr>
    </w:tbl>
    <w:p w14:paraId="11E883AC" w14:textId="2ED80864" w:rsidR="002D0619" w:rsidRDefault="002D0619" w:rsidP="006A3B50">
      <w:pPr>
        <w:pStyle w:val="Caption"/>
      </w:pPr>
      <w:bookmarkStart w:id="28" w:name="_Ref462840383"/>
      <w:r>
        <w:t xml:space="preserve">Table </w:t>
      </w:r>
      <w:r w:rsidR="008E4A6F">
        <w:fldChar w:fldCharType="begin"/>
      </w:r>
      <w:r w:rsidR="008E4A6F">
        <w:instrText xml:space="preserve"> SEQ Table \* ARABIC </w:instrText>
      </w:r>
      <w:r w:rsidR="008E4A6F">
        <w:fldChar w:fldCharType="separate"/>
      </w:r>
      <w:r w:rsidR="0018091C">
        <w:rPr>
          <w:noProof/>
        </w:rPr>
        <w:t>2</w:t>
      </w:r>
      <w:r w:rsidR="008E4A6F">
        <w:rPr>
          <w:noProof/>
        </w:rPr>
        <w:fldChar w:fldCharType="end"/>
      </w:r>
      <w:bookmarkEnd w:id="28"/>
      <w:r>
        <w:t xml:space="preserve"> | Quadrotor states</w:t>
      </w:r>
    </w:p>
    <w:p w14:paraId="0191B8A6" w14:textId="72C05ED3" w:rsidR="000236D4" w:rsidRPr="000236D4" w:rsidRDefault="000236D4" w:rsidP="000236D4">
      <w:pPr>
        <w:pStyle w:val="BodyText"/>
      </w:pPr>
      <w:r>
        <w:t xml:space="preserve">Upon initial implementation of the state estimator, the team determined that not all states were observable with the given sensors. However, removing the X and Y position states resulted in an observability matrix of full rank, which is needed for state estimation. The team deemed this change acceptable since the goal is only to track and control the Z position (height) of a quadrotor. If the team </w:t>
      </w:r>
      <w:r w:rsidR="00FE7A1D">
        <w:t>decides during the Spring semester to control a three-</w:t>
      </w:r>
      <w:r w:rsidR="00FE7A1D">
        <w:lastRenderedPageBreak/>
        <w:t xml:space="preserve">dimensional flight path, the team will add the X and Y position states back into the control loop </w:t>
      </w:r>
      <w:r>
        <w:t>with the necessary sensor additions.</w:t>
      </w:r>
    </w:p>
    <w:p w14:paraId="013053CA" w14:textId="6790122D" w:rsidR="00023C8D" w:rsidRDefault="00023C8D" w:rsidP="006F7AF9">
      <w:pPr>
        <w:pStyle w:val="Heading2"/>
      </w:pPr>
      <w:bookmarkStart w:id="29" w:name="_Toc468637448"/>
      <w:r>
        <w:t>Sensors</w:t>
      </w:r>
      <w:bookmarkEnd w:id="29"/>
    </w:p>
    <w:p w14:paraId="3991151F" w14:textId="1BDD33A7" w:rsidR="00FE3889" w:rsidRDefault="00FE3889" w:rsidP="00FE3889">
      <w:pPr>
        <w:pStyle w:val="BodyText"/>
        <w:ind w:firstLine="540"/>
      </w:pPr>
      <w:r>
        <w:t xml:space="preserve">The team must select sensors to measure the states mentioned in Section </w:t>
      </w:r>
      <w:r>
        <w:fldChar w:fldCharType="begin"/>
      </w:r>
      <w:r>
        <w:instrText xml:space="preserve"> REF _Ref468631818 \r \h </w:instrText>
      </w:r>
      <w:r>
        <w:fldChar w:fldCharType="separate"/>
      </w:r>
      <w:r w:rsidR="0018091C">
        <w:t>3.1</w:t>
      </w:r>
      <w:r>
        <w:fldChar w:fldCharType="end"/>
      </w:r>
      <w:r>
        <w:t>, and these sensor outputs will be inputs to the SSE. The list of sensors the team initially considered is included in</w:t>
      </w:r>
      <w:r w:rsidR="0018091C">
        <w:t xml:space="preserve"> </w:t>
      </w:r>
      <w:r w:rsidR="0018091C">
        <w:fldChar w:fldCharType="begin"/>
      </w:r>
      <w:r w:rsidR="0018091C">
        <w:instrText xml:space="preserve"> REF _Ref468633149 \h </w:instrText>
      </w:r>
      <w:r w:rsidR="0018091C">
        <w:fldChar w:fldCharType="separate"/>
      </w:r>
      <w:r w:rsidR="0018091C">
        <w:t xml:space="preserve">Table </w:t>
      </w:r>
      <w:r w:rsidR="0018091C">
        <w:rPr>
          <w:noProof/>
        </w:rPr>
        <w:t>3</w:t>
      </w:r>
      <w:r w:rsidR="0018091C">
        <w:fldChar w:fldCharType="end"/>
      </w:r>
      <w:r>
        <w:t xml:space="preserve">: </w:t>
      </w:r>
    </w:p>
    <w:tbl>
      <w:tblPr>
        <w:tblStyle w:val="TableGrid"/>
        <w:tblW w:w="0" w:type="auto"/>
        <w:jc w:val="center"/>
        <w:tblLayout w:type="fixed"/>
        <w:tblLook w:val="04A0" w:firstRow="1" w:lastRow="0" w:firstColumn="1" w:lastColumn="0" w:noHBand="0" w:noVBand="1"/>
      </w:tblPr>
      <w:tblGrid>
        <w:gridCol w:w="2268"/>
        <w:gridCol w:w="2268"/>
        <w:gridCol w:w="2268"/>
      </w:tblGrid>
      <w:tr w:rsidR="000440D9" w14:paraId="68E4C1E2" w14:textId="64155716" w:rsidTr="0018091C">
        <w:trPr>
          <w:trHeight w:val="449"/>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EA707D7" w14:textId="77777777" w:rsidR="000440D9" w:rsidRDefault="000440D9" w:rsidP="000440D9">
            <w:pPr>
              <w:pStyle w:val="BodyText"/>
              <w:spacing w:before="120" w:line="276" w:lineRule="auto"/>
              <w:jc w:val="center"/>
              <w:rPr>
                <w:b/>
              </w:rPr>
            </w:pPr>
            <w:r>
              <w:rPr>
                <w:b/>
              </w:rPr>
              <w:t>Position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DC9310" w14:textId="0E6496B6" w:rsidR="000440D9" w:rsidRDefault="000440D9" w:rsidP="000440D9">
            <w:pPr>
              <w:pStyle w:val="BodyText"/>
              <w:spacing w:before="120" w:line="276" w:lineRule="auto"/>
              <w:jc w:val="center"/>
              <w:rPr>
                <w:b/>
              </w:rPr>
            </w:pPr>
            <w:r>
              <w:rPr>
                <w:b/>
              </w:rPr>
              <w:t>Velocity</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BAC195" w14:textId="24F82C40" w:rsidR="000440D9" w:rsidRDefault="000440D9" w:rsidP="000440D9">
            <w:pPr>
              <w:pStyle w:val="BodyText"/>
              <w:spacing w:before="120" w:line="276" w:lineRule="auto"/>
              <w:jc w:val="center"/>
              <w:rPr>
                <w:b/>
              </w:rPr>
            </w:pPr>
            <w:r>
              <w:rPr>
                <w:b/>
              </w:rPr>
              <w:t>Orientation</w:t>
            </w:r>
          </w:p>
        </w:tc>
      </w:tr>
      <w:tr w:rsidR="000440D9" w14:paraId="494FBE59" w14:textId="14A13BC3" w:rsidTr="0018091C">
        <w:trPr>
          <w:jc w:val="center"/>
        </w:trPr>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EEE1D4" w14:textId="77777777" w:rsidR="000440D9" w:rsidRDefault="000440D9" w:rsidP="000440D9">
            <w:pPr>
              <w:pStyle w:val="BodyText"/>
              <w:spacing w:line="276" w:lineRule="auto"/>
              <w:jc w:val="left"/>
              <w:rPr>
                <w:u w:val="single"/>
              </w:rPr>
            </w:pPr>
            <w:r>
              <w:rPr>
                <w:u w:val="single"/>
              </w:rPr>
              <w:t>Accelerometers (3)</w:t>
            </w:r>
          </w:p>
          <w:p w14:paraId="295A5CFB" w14:textId="77777777" w:rsidR="000440D9" w:rsidRDefault="000440D9" w:rsidP="000440D9">
            <w:pPr>
              <w:pStyle w:val="BodyText"/>
              <w:spacing w:line="276" w:lineRule="auto"/>
              <w:jc w:val="left"/>
            </w:pPr>
            <w:r>
              <w:t>Radar</w:t>
            </w:r>
          </w:p>
          <w:p w14:paraId="0AADD04B" w14:textId="77777777" w:rsidR="000440D9" w:rsidRDefault="000440D9" w:rsidP="000440D9">
            <w:pPr>
              <w:pStyle w:val="BodyText"/>
              <w:spacing w:line="276" w:lineRule="auto"/>
              <w:jc w:val="left"/>
              <w:rPr>
                <w:u w:val="single"/>
              </w:rPr>
            </w:pPr>
            <w:r>
              <w:rPr>
                <w:u w:val="single"/>
              </w:rPr>
              <w:t>Laser scanner</w:t>
            </w:r>
          </w:p>
          <w:p w14:paraId="491C8F2F" w14:textId="77777777" w:rsidR="000440D9" w:rsidRDefault="000440D9" w:rsidP="000440D9">
            <w:pPr>
              <w:pStyle w:val="BodyText"/>
              <w:spacing w:line="276" w:lineRule="auto"/>
              <w:jc w:val="left"/>
            </w:pPr>
            <w:r>
              <w:t>Optical flow sensor</w:t>
            </w:r>
          </w:p>
          <w:p w14:paraId="67ADD1EB" w14:textId="77777777" w:rsidR="000440D9" w:rsidRDefault="000440D9" w:rsidP="000440D9">
            <w:pPr>
              <w:pStyle w:val="BodyText"/>
              <w:spacing w:line="276" w:lineRule="auto"/>
              <w:jc w:val="left"/>
            </w:pPr>
            <w:r>
              <w:t>Pressure sensor</w:t>
            </w:r>
          </w:p>
          <w:p w14:paraId="125B0807" w14:textId="77777777" w:rsidR="000440D9" w:rsidRDefault="000440D9" w:rsidP="000440D9">
            <w:pPr>
              <w:pStyle w:val="BodyText"/>
              <w:spacing w:line="276" w:lineRule="auto"/>
              <w:jc w:val="left"/>
              <w:rPr>
                <w:u w:val="single"/>
              </w:rPr>
            </w:pPr>
            <w:r>
              <w:rPr>
                <w:u w:val="single"/>
              </w:rPr>
              <w:t>OptiTrack Camera tracking system</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32B92" w14:textId="43F67ABD" w:rsidR="000440D9" w:rsidRDefault="000440D9" w:rsidP="000440D9">
            <w:pPr>
              <w:pStyle w:val="BodyText"/>
              <w:spacing w:line="276" w:lineRule="auto"/>
              <w:jc w:val="left"/>
              <w:rPr>
                <w:u w:val="single"/>
              </w:rPr>
            </w:pPr>
            <w:r>
              <w:t>Airspeed sensor</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FC669DE" w14:textId="77777777" w:rsidR="000440D9" w:rsidRDefault="000440D9" w:rsidP="000440D9">
            <w:pPr>
              <w:pStyle w:val="BodyText"/>
              <w:spacing w:line="276" w:lineRule="auto"/>
              <w:rPr>
                <w:u w:val="single"/>
              </w:rPr>
            </w:pPr>
            <w:r>
              <w:rPr>
                <w:u w:val="single"/>
              </w:rPr>
              <w:t>3DOF compass</w:t>
            </w:r>
          </w:p>
          <w:p w14:paraId="087E5806" w14:textId="59D84296" w:rsidR="000440D9" w:rsidRDefault="000440D9" w:rsidP="000440D9">
            <w:pPr>
              <w:pStyle w:val="BodyText"/>
              <w:spacing w:line="276" w:lineRule="auto"/>
              <w:jc w:val="left"/>
              <w:rPr>
                <w:u w:val="single"/>
              </w:rPr>
            </w:pPr>
            <w:r>
              <w:rPr>
                <w:u w:val="single"/>
              </w:rPr>
              <w:t>Gyroscopes (3)</w:t>
            </w:r>
          </w:p>
        </w:tc>
      </w:tr>
    </w:tbl>
    <w:p w14:paraId="7A027CE5" w14:textId="68D13FFE" w:rsidR="00FE3889" w:rsidRDefault="000440D9" w:rsidP="006A3B50">
      <w:pPr>
        <w:pStyle w:val="Caption"/>
      </w:pPr>
      <w:bookmarkStart w:id="30" w:name="_Ref468633149"/>
      <w:r>
        <w:t xml:space="preserve">Table </w:t>
      </w:r>
      <w:r w:rsidR="008E4A6F">
        <w:fldChar w:fldCharType="begin"/>
      </w:r>
      <w:r w:rsidR="008E4A6F">
        <w:instrText xml:space="preserve"> SEQ Table \* ARABIC </w:instrText>
      </w:r>
      <w:r w:rsidR="008E4A6F">
        <w:fldChar w:fldCharType="separate"/>
      </w:r>
      <w:r w:rsidR="0018091C">
        <w:rPr>
          <w:noProof/>
        </w:rPr>
        <w:t>3</w:t>
      </w:r>
      <w:r w:rsidR="008E4A6F">
        <w:rPr>
          <w:noProof/>
        </w:rPr>
        <w:fldChar w:fldCharType="end"/>
      </w:r>
      <w:bookmarkEnd w:id="30"/>
      <w:r>
        <w:t xml:space="preserve"> | Possible sensors</w:t>
      </w:r>
    </w:p>
    <w:p w14:paraId="1B7AB536" w14:textId="77777777" w:rsidR="000440D9" w:rsidRDefault="000440D9" w:rsidP="000440D9">
      <w:pPr>
        <w:pStyle w:val="BodyText"/>
        <w:ind w:firstLine="540"/>
      </w:pPr>
      <w:r>
        <w:t>The team decided against purchasing a radar sensor because the options seemed too expensive. The team also decided to not select a pressure sensor or airspeed sensor for this project because these sensors would not be precise enough to detect a change in altitude or velocity at the rate at which the team anticipates the quadrotor to move. Finally, the team determined that an optical flow sensor would not be necessary with all of the other sensors, which the team has more experience with, already measuring the position state.</w:t>
      </w:r>
    </w:p>
    <w:p w14:paraId="4D869695" w14:textId="77777777" w:rsidR="000440D9" w:rsidRDefault="000440D9" w:rsidP="000440D9">
      <w:pPr>
        <w:pStyle w:val="BodyText"/>
        <w:ind w:firstLine="540"/>
      </w:pPr>
      <w:r>
        <w:t xml:space="preserve">Due to backorders of the 3DOF compass and the 6DOF IMU, which had the accelerometers and gyroscopes, the team selected a new 9DOF sensor with accelerometers, gyroscopes, and magnetometers to combine the functions of the two backordered sensors. </w:t>
      </w:r>
    </w:p>
    <w:p w14:paraId="0F3F4322" w14:textId="45437D9C" w:rsidR="00FE3889" w:rsidRDefault="000440D9" w:rsidP="000440D9">
      <w:pPr>
        <w:pStyle w:val="BodyText"/>
        <w:ind w:firstLine="540"/>
      </w:pPr>
      <w:r>
        <w:lastRenderedPageBreak/>
        <w:t xml:space="preserve">The list of sensors the team finally selected is included in </w:t>
      </w:r>
      <w:r>
        <w:fldChar w:fldCharType="begin"/>
      </w:r>
      <w:r>
        <w:instrText xml:space="preserve"> REF _Ref462840351 \h </w:instrText>
      </w:r>
      <w:r>
        <w:fldChar w:fldCharType="separate"/>
      </w:r>
      <w:r w:rsidR="0018091C">
        <w:t xml:space="preserve">Table </w:t>
      </w:r>
      <w:r w:rsidR="0018091C">
        <w:rPr>
          <w:noProof/>
        </w:rPr>
        <w:t>4</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2D0619" w14:paraId="5D8E4648" w14:textId="77777777" w:rsidTr="00020E88">
        <w:trPr>
          <w:trHeight w:val="449"/>
          <w:jc w:val="center"/>
        </w:trPr>
        <w:tc>
          <w:tcPr>
            <w:tcW w:w="2709" w:type="dxa"/>
          </w:tcPr>
          <w:p w14:paraId="7AC4B795" w14:textId="77777777" w:rsidR="002D0619" w:rsidRPr="003A3EE2" w:rsidRDefault="002D0619" w:rsidP="00020E88">
            <w:pPr>
              <w:pStyle w:val="BodyText"/>
              <w:spacing w:before="120" w:line="276" w:lineRule="auto"/>
              <w:jc w:val="center"/>
              <w:rPr>
                <w:b/>
              </w:rPr>
            </w:pPr>
            <w:r>
              <w:rPr>
                <w:b/>
              </w:rPr>
              <w:t xml:space="preserve">3-DOF </w:t>
            </w:r>
            <w:r w:rsidRPr="00F50114">
              <w:rPr>
                <w:b/>
              </w:rPr>
              <w:t>Position</w:t>
            </w:r>
            <w:r>
              <w:rPr>
                <w:b/>
              </w:rPr>
              <w:t xml:space="preserve"> &amp; Velocity</w:t>
            </w:r>
          </w:p>
        </w:tc>
        <w:tc>
          <w:tcPr>
            <w:tcW w:w="2471" w:type="dxa"/>
          </w:tcPr>
          <w:p w14:paraId="67C3CCA2" w14:textId="77777777" w:rsidR="002D0619" w:rsidRPr="003A3EE2" w:rsidRDefault="002D0619" w:rsidP="00020E88">
            <w:pPr>
              <w:pStyle w:val="BodyText"/>
              <w:spacing w:before="120" w:line="276" w:lineRule="auto"/>
              <w:jc w:val="center"/>
              <w:rPr>
                <w:b/>
              </w:rPr>
            </w:pPr>
            <w:r>
              <w:rPr>
                <w:b/>
              </w:rPr>
              <w:t xml:space="preserve">3-DOF </w:t>
            </w:r>
            <w:r w:rsidRPr="003A3EE2">
              <w:rPr>
                <w:b/>
              </w:rPr>
              <w:t>Orientation</w:t>
            </w:r>
            <w:r>
              <w:rPr>
                <w:b/>
              </w:rPr>
              <w:t xml:space="preserve"> &amp; Angular Velocity</w:t>
            </w:r>
          </w:p>
        </w:tc>
      </w:tr>
      <w:tr w:rsidR="002D0619" w14:paraId="530B94E4" w14:textId="77777777" w:rsidTr="00020E88">
        <w:trPr>
          <w:jc w:val="center"/>
        </w:trPr>
        <w:tc>
          <w:tcPr>
            <w:tcW w:w="2709" w:type="dxa"/>
          </w:tcPr>
          <w:p w14:paraId="362B136B" w14:textId="77777777" w:rsidR="002D0619" w:rsidRPr="00BB5529" w:rsidRDefault="002D0619" w:rsidP="00020E88">
            <w:pPr>
              <w:pStyle w:val="BodyText"/>
              <w:spacing w:before="120" w:after="0"/>
              <w:jc w:val="left"/>
            </w:pPr>
            <w:r w:rsidRPr="00BB5529">
              <w:t>Accelerometers</w:t>
            </w:r>
          </w:p>
          <w:p w14:paraId="2D94D2DA" w14:textId="77777777" w:rsidR="002D0619" w:rsidRPr="00BB5529" w:rsidRDefault="002D0619" w:rsidP="00020E88">
            <w:pPr>
              <w:pStyle w:val="BodyText"/>
              <w:spacing w:after="0"/>
              <w:jc w:val="left"/>
            </w:pPr>
            <w:r w:rsidRPr="00BB5529">
              <w:t>Laser scanner</w:t>
            </w:r>
          </w:p>
        </w:tc>
        <w:tc>
          <w:tcPr>
            <w:tcW w:w="2471" w:type="dxa"/>
          </w:tcPr>
          <w:p w14:paraId="4169CD03" w14:textId="77777777" w:rsidR="002D0619" w:rsidRPr="00BB5529" w:rsidRDefault="002D0619" w:rsidP="00020E88">
            <w:pPr>
              <w:pStyle w:val="BodyText"/>
              <w:spacing w:before="120" w:after="0"/>
            </w:pPr>
            <w:r w:rsidRPr="00BB5529">
              <w:t>Magnetometers</w:t>
            </w:r>
          </w:p>
          <w:p w14:paraId="12EAC170" w14:textId="77777777" w:rsidR="002D0619" w:rsidRPr="00BB5529" w:rsidRDefault="002D0619" w:rsidP="00020E88">
            <w:pPr>
              <w:pStyle w:val="BodyText"/>
              <w:spacing w:after="0"/>
              <w:rPr>
                <w:i/>
              </w:rPr>
            </w:pPr>
            <w:r w:rsidRPr="00BB5529">
              <w:t xml:space="preserve">Gyroscopes </w:t>
            </w:r>
          </w:p>
        </w:tc>
      </w:tr>
    </w:tbl>
    <w:p w14:paraId="7E5BD94C" w14:textId="25C22D33" w:rsidR="002D0619" w:rsidRPr="00063096" w:rsidRDefault="002D0619" w:rsidP="006A3B50">
      <w:pPr>
        <w:pStyle w:val="Caption"/>
      </w:pPr>
      <w:bookmarkStart w:id="31" w:name="_Ref462840351"/>
      <w:bookmarkStart w:id="32" w:name="_Ref468631839"/>
      <w:r>
        <w:t xml:space="preserve">Table </w:t>
      </w:r>
      <w:r w:rsidR="008E4A6F">
        <w:fldChar w:fldCharType="begin"/>
      </w:r>
      <w:r w:rsidR="008E4A6F">
        <w:instrText xml:space="preserve"> SEQ Table \* ARABIC </w:instrText>
      </w:r>
      <w:r w:rsidR="008E4A6F">
        <w:fldChar w:fldCharType="separate"/>
      </w:r>
      <w:r w:rsidR="0018091C">
        <w:rPr>
          <w:noProof/>
        </w:rPr>
        <w:t>4</w:t>
      </w:r>
      <w:r w:rsidR="008E4A6F">
        <w:rPr>
          <w:noProof/>
        </w:rPr>
        <w:fldChar w:fldCharType="end"/>
      </w:r>
      <w:bookmarkEnd w:id="31"/>
      <w:r>
        <w:t xml:space="preserve"> | Sensors and associated states</w:t>
      </w:r>
      <w:bookmarkEnd w:id="32"/>
    </w:p>
    <w:p w14:paraId="1D1635F8" w14:textId="76B872C9" w:rsidR="002D0619" w:rsidRPr="002D0619" w:rsidRDefault="000440D9" w:rsidP="002D0619">
      <w:pPr>
        <w:pStyle w:val="BodyText"/>
        <w:ind w:firstLine="540"/>
      </w:pPr>
      <w:r>
        <w:t>The team will be using an OptiTrack camera system to determine the true states of the quadrotor</w:t>
      </w:r>
      <w:r w:rsidR="0018091C">
        <w:t>, although it is a possibility in the future</w:t>
      </w:r>
      <w:r>
        <w:t xml:space="preserve"> to </w:t>
      </w:r>
      <w:r w:rsidR="00FF5D6F">
        <w:t>send</w:t>
      </w:r>
      <w:r>
        <w:t xml:space="preserve"> the position measurements to the Jetson TK1 onboard the quadrotor.</w:t>
      </w:r>
    </w:p>
    <w:p w14:paraId="54514767" w14:textId="4F60B191" w:rsidR="00023C8D" w:rsidRDefault="00644D2B" w:rsidP="006F7AF9">
      <w:pPr>
        <w:pStyle w:val="Heading2"/>
      </w:pPr>
      <w:bookmarkStart w:id="33" w:name="_Toc468637449"/>
      <w:r>
        <w:t>SSE</w:t>
      </w:r>
      <w:r w:rsidR="00023C8D">
        <w:t xml:space="preserve"> algorithm</w:t>
      </w:r>
      <w:bookmarkEnd w:id="33"/>
    </w:p>
    <w:p w14:paraId="3A4EB235" w14:textId="57E41EDC" w:rsidR="00644D2B" w:rsidRDefault="00644D2B" w:rsidP="00644D2B">
      <w:pPr>
        <w:pStyle w:val="BodyText"/>
        <w:ind w:firstLine="540"/>
      </w:pPr>
      <w:r>
        <w:t>The team considered two main approaches for the secure state estimation algorithm, based on literature suggested by the liaisons. The first algorithm uses concepts from compressed sensing and error correction over the reals to pose the estimation problem as a convex optimization problem</w:t>
      </w:r>
      <w:r w:rsidR="00216E49">
        <w:t xml:space="preserve"> </w:t>
      </w:r>
      <w:r w:rsidR="00216E49">
        <w:fldChar w:fldCharType="begin"/>
      </w:r>
      <w:r w:rsidR="009F6B7D">
        <w:instrText xml:space="preserve"> ADDIN ZOTERO_ITEM CSL_CITATION {"citationID":"bq0199p6o","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 The other algorithm uses Satisfiability Modulo Theory to perform state estimation on nonlinear systems</w:t>
      </w:r>
      <w:r w:rsidR="00216E49">
        <w:t xml:space="preserve"> </w:t>
      </w:r>
      <w:r w:rsidR="00216E49">
        <w:fldChar w:fldCharType="begin"/>
      </w:r>
      <w:r w:rsidR="009F6B7D">
        <w:instrText xml:space="preserve"> ADDIN ZOTERO_ITEM CSL_CITATION {"citationID":"uhdlpkg2a","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sidR="00216E49">
        <w:fldChar w:fldCharType="separate"/>
      </w:r>
      <w:r w:rsidR="009F6B7D" w:rsidRPr="009F6B7D">
        <w:t>[4]</w:t>
      </w:r>
      <w:r w:rsidR="00216E49">
        <w:fldChar w:fldCharType="end"/>
      </w:r>
      <w:r>
        <w:t xml:space="preserve">. </w:t>
      </w:r>
      <w:r w:rsidR="00216E49">
        <w:t>The team decided to use the convex algorithm because of previous coursework and familiarity with state space control, but b</w:t>
      </w:r>
      <w:r>
        <w:t xml:space="preserve">oth algorithms will </w:t>
      </w:r>
      <w:r w:rsidR="00216E49">
        <w:t xml:space="preserve">still </w:t>
      </w:r>
      <w:r>
        <w:t>be described here.</w:t>
      </w:r>
    </w:p>
    <w:p w14:paraId="78176ECC" w14:textId="77777777" w:rsidR="00644D2B" w:rsidRDefault="00644D2B" w:rsidP="00392BFF">
      <w:pPr>
        <w:pStyle w:val="Heading3"/>
      </w:pPr>
      <w:bookmarkStart w:id="34" w:name="_Toc468637450"/>
      <w:r>
        <w:t>Convex Optimization</w:t>
      </w:r>
      <w:bookmarkEnd w:id="34"/>
    </w:p>
    <w:p w14:paraId="1E268EA8" w14:textId="0F783FF4" w:rsidR="00E31FFD" w:rsidRDefault="009F333D" w:rsidP="00E31FFD">
      <w:pPr>
        <w:pStyle w:val="BodyText"/>
        <w:ind w:firstLine="540"/>
      </w:pPr>
      <w:r>
        <w:rPr>
          <w:noProof/>
        </w:rPr>
        <w:drawing>
          <wp:anchor distT="0" distB="0" distL="114300" distR="114300" simplePos="0" relativeHeight="251686400" behindDoc="0" locked="0" layoutInCell="1" allowOverlap="1" wp14:anchorId="5AF14ED3" wp14:editId="207018EA">
            <wp:simplePos x="0" y="0"/>
            <wp:positionH relativeFrom="column">
              <wp:posOffset>962025</wp:posOffset>
            </wp:positionH>
            <wp:positionV relativeFrom="paragraph">
              <wp:posOffset>658495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rsidR="00644D2B">
        <w:t>This secure state estimation algorithm is presented in</w:t>
      </w:r>
      <w:r>
        <w:t xml:space="preserve"> Equation </w:t>
      </w:r>
      <w:r w:rsidR="00E31FFD">
        <w:fldChar w:fldCharType="begin"/>
      </w:r>
      <w:r w:rsidR="00E31FFD">
        <w:instrText xml:space="preserve"> REF _Ref468609268 \h </w:instrText>
      </w:r>
      <w:r w:rsidR="00E31FFD">
        <w:fldChar w:fldCharType="separate"/>
      </w:r>
      <w:r w:rsidR="0018091C" w:rsidRPr="009F333D">
        <w:t>(</w:t>
      </w:r>
      <w:r w:rsidR="0018091C">
        <w:rPr>
          <w:noProof/>
        </w:rPr>
        <w:t>1</w:t>
      </w:r>
      <w:r w:rsidR="0018091C" w:rsidRPr="009F333D">
        <w:t>)</w:t>
      </w:r>
      <w:r w:rsidR="00E31FFD">
        <w:fldChar w:fldCharType="end"/>
      </w:r>
      <w:r w:rsidR="00644D2B">
        <w:t xml:space="preserve"> as a convex optimization problem:</w:t>
      </w:r>
    </w:p>
    <w:p w14:paraId="177F760E" w14:textId="7C06F1F5" w:rsidR="00644D2B" w:rsidRDefault="009F333D" w:rsidP="00E31FFD">
      <w:pPr>
        <w:jc w:val="right"/>
      </w:pPr>
      <w:bookmarkStart w:id="35" w:name="_Ref468609268"/>
      <w:r w:rsidRPr="009F333D">
        <w:t>(</w:t>
      </w:r>
      <w:r w:rsidR="008E4A6F">
        <w:fldChar w:fldCharType="begin"/>
      </w:r>
      <w:r w:rsidR="008E4A6F">
        <w:instrText xml:space="preserve"> SEQ Equation \* ARABIC </w:instrText>
      </w:r>
      <w:r w:rsidR="008E4A6F">
        <w:fldChar w:fldCharType="separate"/>
      </w:r>
      <w:r w:rsidR="0018091C">
        <w:rPr>
          <w:noProof/>
        </w:rPr>
        <w:t>1</w:t>
      </w:r>
      <w:r w:rsidR="008E4A6F">
        <w:rPr>
          <w:noProof/>
        </w:rPr>
        <w:fldChar w:fldCharType="end"/>
      </w:r>
      <w:r w:rsidRPr="009F333D">
        <w:t>)</w:t>
      </w:r>
      <w:bookmarkEnd w:id="35"/>
    </w:p>
    <w:p w14:paraId="212941B9" w14:textId="77777777" w:rsidR="00E31FFD" w:rsidRDefault="00E31FFD" w:rsidP="009F333D">
      <w:pPr>
        <w:pStyle w:val="BodyText"/>
      </w:pPr>
    </w:p>
    <w:p w14:paraId="386BA87D" w14:textId="0D9ED39F" w:rsidR="00644D2B" w:rsidRDefault="00644D2B" w:rsidP="009F333D">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w:t>
      </w:r>
      <w:r w:rsidR="009F333D">
        <w:t xml:space="preserve">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w:t>
      </w:r>
      <w:r w:rsidR="00216E49">
        <w:t>contains</w:t>
      </w:r>
      <w:r>
        <w:t xml:space="preserve">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w:t>
      </w:r>
      <w:r w:rsidR="00216E49">
        <w:t xml:space="preserve"> added to the control inputs </w:t>
      </w:r>
      <m:oMath>
        <m:d>
          <m:dPr>
            <m:begChr m:val="["/>
            <m:endChr m:val="]"/>
            <m:ctrlPr>
              <w:rPr>
                <w:rFonts w:ascii="Cambria Math" w:hAnsi="Cambria Math"/>
                <w:i/>
              </w:rPr>
            </m:ctrlPr>
          </m:dPr>
          <m:e>
            <m:r>
              <w:rPr>
                <w:rFonts w:ascii="Cambria Math" w:hAnsi="Cambria Math"/>
              </w:rPr>
              <m:t>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rsidR="00216E49">
        <w:t xml:space="preserve">, where </w:t>
      </w:r>
      <m:oMath>
        <m:r>
          <w:rPr>
            <w:rFonts w:ascii="Cambria Math" w:hAnsi="Cambria Math"/>
          </w:rPr>
          <m:t>B</m:t>
        </m:r>
      </m:oMath>
      <w:r w:rsidR="00216E49">
        <w:t xml:space="preserve"> is one of the system matrices</w:t>
      </w:r>
      <w:r>
        <w:t xml:space="preserve">;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rsidR="00216E49">
        <w:t xml:space="preserve"> </w:t>
      </w:r>
      <w:r w:rsidR="00216E49">
        <w:fldChar w:fldCharType="begin"/>
      </w:r>
      <w:r w:rsidR="009F6B7D">
        <w:instrText xml:space="preserve"> ADDIN ZOTERO_ITEM CSL_CITATION {"citationID":"5fq8t4idi","properties":{"formattedCitation":"[3]","plainCitation":"[3]"},"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sidR="00216E49">
        <w:fldChar w:fldCharType="separate"/>
      </w:r>
      <w:r w:rsidR="009F6B7D" w:rsidRPr="009F6B7D">
        <w:t>[3]</w:t>
      </w:r>
      <w:r w:rsidR="00216E49">
        <w:fldChar w:fldCharType="end"/>
      </w:r>
      <w:r>
        <w:t>.</w:t>
      </w:r>
    </w:p>
    <w:p w14:paraId="152B995B" w14:textId="5D04994D" w:rsidR="00644D2B" w:rsidRDefault="00644D2B" w:rsidP="00392BFF">
      <w:pPr>
        <w:pStyle w:val="Heading3"/>
      </w:pPr>
      <w:bookmarkStart w:id="36" w:name="_Toc468637451"/>
      <w:r>
        <w:t>Satisfiability Modulo Theory</w:t>
      </w:r>
      <w:bookmarkEnd w:id="36"/>
    </w:p>
    <w:p w14:paraId="549DC1CF" w14:textId="0528AC81" w:rsidR="00644D2B" w:rsidRDefault="00BB3FB7" w:rsidP="00BB3FB7">
      <w:pPr>
        <w:pStyle w:val="BodyText"/>
        <w:ind w:firstLine="540"/>
      </w:pPr>
      <w:r>
        <w:rPr>
          <w:noProof/>
        </w:rPr>
        <w:drawing>
          <wp:anchor distT="0" distB="0" distL="114300" distR="114300" simplePos="0" relativeHeight="251703808" behindDoc="0" locked="0" layoutInCell="1" allowOverlap="1" wp14:anchorId="7EE1C66A" wp14:editId="7BC3F8F3">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8075" cy="495300"/>
                    </a:xfrm>
                    <a:prstGeom prst="rect">
                      <a:avLst/>
                    </a:prstGeom>
                  </pic:spPr>
                </pic:pic>
              </a:graphicData>
            </a:graphic>
          </wp:anchor>
        </w:drawing>
      </w:r>
      <w:r w:rsidR="00644D2B">
        <w:t>The other state estimation algorithm is formulated in</w:t>
      </w:r>
      <w:r>
        <w:t xml:space="preserve"> Equation </w:t>
      </w:r>
      <w:r>
        <w:fldChar w:fldCharType="begin"/>
      </w:r>
      <w:r>
        <w:instrText xml:space="preserve"> REF _Ref468609690 \h </w:instrText>
      </w:r>
      <w:r>
        <w:fldChar w:fldCharType="separate"/>
      </w:r>
      <w:r w:rsidR="0018091C">
        <w:t>(</w:t>
      </w:r>
      <w:r w:rsidR="0018091C">
        <w:rPr>
          <w:noProof/>
        </w:rPr>
        <w:t>2</w:t>
      </w:r>
      <w:r w:rsidR="0018091C">
        <w:t>)</w:t>
      </w:r>
      <w:r>
        <w:fldChar w:fldCharType="end"/>
      </w:r>
      <w:r w:rsidR="00644D2B">
        <w:t xml:space="preserve"> as a Boolean equality:</w:t>
      </w:r>
    </w:p>
    <w:p w14:paraId="2F1B6A50" w14:textId="0FC4AD05" w:rsidR="00BB3FB7" w:rsidRDefault="00BB3FB7" w:rsidP="00BB3FB7">
      <w:pPr>
        <w:jc w:val="right"/>
      </w:pPr>
      <w:bookmarkStart w:id="37" w:name="_Ref468609690"/>
      <w:r>
        <w:t>(</w:t>
      </w:r>
      <w:r w:rsidR="008E4A6F">
        <w:fldChar w:fldCharType="begin"/>
      </w:r>
      <w:r w:rsidR="008E4A6F">
        <w:instrText xml:space="preserve"> SEQ Equation \* ARABIC </w:instrText>
      </w:r>
      <w:r w:rsidR="008E4A6F">
        <w:fldChar w:fldCharType="separate"/>
      </w:r>
      <w:r w:rsidR="0018091C">
        <w:rPr>
          <w:noProof/>
        </w:rPr>
        <w:t>2</w:t>
      </w:r>
      <w:r w:rsidR="008E4A6F">
        <w:rPr>
          <w:noProof/>
        </w:rPr>
        <w:fldChar w:fldCharType="end"/>
      </w:r>
      <w:r>
        <w:t>)</w:t>
      </w:r>
      <w:bookmarkEnd w:id="37"/>
    </w:p>
    <w:p w14:paraId="70B2E936" w14:textId="77777777" w:rsidR="00BB3FB7" w:rsidRDefault="00BB3FB7" w:rsidP="00644D2B">
      <w:pPr>
        <w:pStyle w:val="BodyText"/>
      </w:pPr>
    </w:p>
    <w:p w14:paraId="4B88DE5E" w14:textId="08D50F26" w:rsidR="00644D2B" w:rsidRPr="00644D2B" w:rsidRDefault="00644D2B" w:rsidP="00644D2B">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rsidR="009F6B7D">
        <w:instrText xml:space="preserve"> ADDIN ZOTERO_ITEM CSL_CITATION {"citationID":"21sdqafdsj","properties":{"formattedCitation":"[4]","plainCitation":"[4]"},"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009F6B7D" w:rsidRPr="009F6B7D">
        <w:t>[4]</w:t>
      </w:r>
      <w:r>
        <w:fldChar w:fldCharType="end"/>
      </w:r>
      <w:r>
        <w:t>.</w:t>
      </w:r>
    </w:p>
    <w:p w14:paraId="1B0BE5C1" w14:textId="5353E81A" w:rsidR="00023C8D" w:rsidRDefault="00023C8D" w:rsidP="006F7AF9">
      <w:pPr>
        <w:pStyle w:val="Heading2"/>
      </w:pPr>
      <w:bookmarkStart w:id="38" w:name="_Toc468637452"/>
      <w:r>
        <w:lastRenderedPageBreak/>
        <w:t>Hardware</w:t>
      </w:r>
      <w:bookmarkEnd w:id="38"/>
    </w:p>
    <w:p w14:paraId="54FC2268" w14:textId="280B6E78" w:rsidR="003F1C0C" w:rsidRPr="003F1C0C" w:rsidRDefault="00C04ED1" w:rsidP="00020E88">
      <w:pPr>
        <w:pStyle w:val="BodyText"/>
        <w:ind w:firstLine="540"/>
      </w:pPr>
      <w:r>
        <w:t>This section details the flight hardware the team is considering for purchase, including the quadrotor frame, onboard computer, and flight controller.</w:t>
      </w:r>
    </w:p>
    <w:p w14:paraId="28238194" w14:textId="4D0A93DD" w:rsidR="00023C8D" w:rsidRDefault="00023C8D" w:rsidP="00392BFF">
      <w:pPr>
        <w:pStyle w:val="Heading3"/>
      </w:pPr>
      <w:bookmarkStart w:id="39" w:name="_Toc468637453"/>
      <w:r>
        <w:t>Quadrotor</w:t>
      </w:r>
      <w:bookmarkEnd w:id="39"/>
    </w:p>
    <w:p w14:paraId="088BFE8B" w14:textId="7F072DDA" w:rsidR="00384747" w:rsidRPr="00F519A4" w:rsidRDefault="00384747" w:rsidP="00A91FD3">
      <w:pPr>
        <w:pStyle w:val="p1"/>
        <w:spacing w:line="480" w:lineRule="auto"/>
        <w:ind w:firstLine="540"/>
        <w:jc w:val="both"/>
        <w:rPr>
          <w:sz w:val="24"/>
          <w:szCs w:val="24"/>
        </w:rPr>
      </w:pPr>
      <w:r w:rsidRPr="00392BFF">
        <w:rPr>
          <w:sz w:val="24"/>
          <w:szCs w:val="24"/>
        </w:rPr>
        <w:t xml:space="preserve">The team needs a quadrotor that is lightweight and customizable to incorporate the sensors necessary for state estimation. The team also needs to be able to simulate different sensor outputs to test how the estimator responds to faulty inputs. The Northrop Grumman </w:t>
      </w:r>
      <w:r w:rsidRPr="00F519A4">
        <w:rPr>
          <w:sz w:val="24"/>
          <w:szCs w:val="24"/>
        </w:rPr>
        <w:t>liaisons suggesting buying the QAV400 Quadrotor frame shown in</w:t>
      </w:r>
      <w:r w:rsidR="00604C56" w:rsidRPr="00F519A4">
        <w:rPr>
          <w:sz w:val="24"/>
          <w:szCs w:val="24"/>
        </w:rPr>
        <w:t xml:space="preserve"> </w:t>
      </w:r>
      <w:r w:rsidR="00E273D8" w:rsidRPr="00F519A4">
        <w:rPr>
          <w:sz w:val="24"/>
          <w:szCs w:val="24"/>
        </w:rPr>
        <w:fldChar w:fldCharType="begin"/>
      </w:r>
      <w:r w:rsidR="00E273D8" w:rsidRPr="00F519A4">
        <w:rPr>
          <w:sz w:val="24"/>
          <w:szCs w:val="24"/>
        </w:rPr>
        <w:instrText xml:space="preserve"> REF _Ref468192111 \h </w:instrText>
      </w:r>
      <w:r w:rsidR="00604C56" w:rsidRPr="00F519A4">
        <w:rPr>
          <w:sz w:val="24"/>
          <w:szCs w:val="24"/>
        </w:rPr>
        <w:instrText xml:space="preserve"> \* MERGEFORMAT </w:instrText>
      </w:r>
      <w:r w:rsidR="00E273D8" w:rsidRPr="00F519A4">
        <w:rPr>
          <w:sz w:val="24"/>
          <w:szCs w:val="24"/>
        </w:rPr>
      </w:r>
      <w:r w:rsidR="00E273D8" w:rsidRPr="00F519A4">
        <w:rPr>
          <w:sz w:val="24"/>
          <w:szCs w:val="24"/>
        </w:rPr>
        <w:fldChar w:fldCharType="separate"/>
      </w:r>
      <w:r w:rsidR="0018091C" w:rsidRPr="0018091C">
        <w:rPr>
          <w:sz w:val="24"/>
          <w:szCs w:val="24"/>
        </w:rPr>
        <w:t xml:space="preserve">Figure </w:t>
      </w:r>
      <w:r w:rsidR="0018091C" w:rsidRPr="0018091C">
        <w:rPr>
          <w:noProof/>
          <w:sz w:val="24"/>
          <w:szCs w:val="24"/>
        </w:rPr>
        <w:t>1</w:t>
      </w:r>
      <w:r w:rsidR="00E273D8" w:rsidRPr="00F519A4">
        <w:rPr>
          <w:sz w:val="24"/>
          <w:szCs w:val="24"/>
        </w:rPr>
        <w:fldChar w:fldCharType="end"/>
      </w:r>
      <w:r w:rsidRPr="00F519A4">
        <w:rPr>
          <w:sz w:val="24"/>
          <w:szCs w:val="24"/>
        </w:rPr>
        <w:t>.</w:t>
      </w:r>
    </w:p>
    <w:p w14:paraId="0E487A59" w14:textId="77777777" w:rsidR="00E273D8" w:rsidRDefault="00E273D8" w:rsidP="00E273D8">
      <w:pPr>
        <w:pStyle w:val="BodyText"/>
        <w:keepNext/>
      </w:pPr>
      <w:r>
        <w:rPr>
          <w:noProof/>
          <w:szCs w:val="24"/>
        </w:rPr>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59D2A256" w:rsidR="00384747" w:rsidRDefault="00E273D8" w:rsidP="006A3B50">
      <w:pPr>
        <w:pStyle w:val="Caption"/>
      </w:pPr>
      <w:bookmarkStart w:id="40" w:name="_Ref468192111"/>
      <w:r>
        <w:t xml:space="preserve">Figure </w:t>
      </w:r>
      <w:r w:rsidR="008E4A6F">
        <w:fldChar w:fldCharType="begin"/>
      </w:r>
      <w:r w:rsidR="008E4A6F">
        <w:instrText xml:space="preserve"> SEQ Figure \* ARABIC </w:instrText>
      </w:r>
      <w:r w:rsidR="008E4A6F">
        <w:fldChar w:fldCharType="separate"/>
      </w:r>
      <w:r w:rsidR="0018091C">
        <w:rPr>
          <w:noProof/>
        </w:rPr>
        <w:t>1</w:t>
      </w:r>
      <w:r w:rsidR="008E4A6F">
        <w:rPr>
          <w:noProof/>
        </w:rPr>
        <w:fldChar w:fldCharType="end"/>
      </w:r>
      <w:bookmarkEnd w:id="40"/>
      <w:r>
        <w:t xml:space="preserve"> | Quadrotor QAV400 Frame</w:t>
      </w:r>
      <w:r w:rsidR="007E00A6">
        <w:t xml:space="preserve"> </w:t>
      </w:r>
      <w:r w:rsidR="007E00A6">
        <w:fldChar w:fldCharType="begin"/>
      </w:r>
      <w:r w:rsidR="00FE3889">
        <w:instrText xml:space="preserve"> ADDIN ZOTERO_ITEM CSL_CITATION {"citationID":"1vucebs1j","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FE3889" w:rsidRPr="00FE3889">
        <w:t>[7]</w:t>
      </w:r>
      <w:r w:rsidR="007E00A6">
        <w:fldChar w:fldCharType="end"/>
      </w:r>
    </w:p>
    <w:p w14:paraId="2BB1F5F9" w14:textId="1CFEA242" w:rsidR="00F519A4" w:rsidRPr="00F519A4" w:rsidRDefault="00F519A4" w:rsidP="00F519A4">
      <w:pPr>
        <w:pStyle w:val="p1"/>
        <w:spacing w:line="480" w:lineRule="auto"/>
        <w:ind w:firstLine="540"/>
        <w:jc w:val="both"/>
        <w:rPr>
          <w:sz w:val="24"/>
          <w:szCs w:val="24"/>
        </w:rPr>
      </w:pPr>
      <w:r w:rsidRPr="00F519A4">
        <w:rPr>
          <w:rStyle w:val="apple-converted-space"/>
          <w:sz w:val="24"/>
          <w:szCs w:val="24"/>
        </w:rPr>
        <w:t>The team selected this quadrotor frame primarily because of the recommendation of our liaisons at Northop-Grumman. Because of the success that the R&amp;D team at Northrop has had with the QAV400, the team was confident in this selection of the quadrotor frame. Based on research done before purchasing the frame, the team also determined that the integration of motors with the frame by the manufacturer would speed up the process of assembling the quadrotor, and the customizability of the frame would allow the team to mount sensors, computers, and power sources on it as needed.</w:t>
      </w:r>
    </w:p>
    <w:p w14:paraId="29D76126" w14:textId="6159C128" w:rsidR="00023C8D" w:rsidRPr="00023C8D" w:rsidRDefault="00023C8D" w:rsidP="00392BFF">
      <w:pPr>
        <w:pStyle w:val="Heading3"/>
      </w:pPr>
      <w:bookmarkStart w:id="41" w:name="_Toc468637454"/>
      <w:r>
        <w:lastRenderedPageBreak/>
        <w:t xml:space="preserve">Flight </w:t>
      </w:r>
      <w:r w:rsidR="001F661D">
        <w:t>C</w:t>
      </w:r>
      <w:r>
        <w:t>omputer</w:t>
      </w:r>
      <w:bookmarkEnd w:id="41"/>
    </w:p>
    <w:p w14:paraId="0999A7E5" w14:textId="671A53B4"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team will implement the algorithm using ROS, the Northrop Grumman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1F661D" w:rsidRPr="00392BFF">
        <w:rPr>
          <w:sz w:val="24"/>
          <w:szCs w:val="24"/>
        </w:rPr>
        <w:t>1 SD card reader port</w:t>
      </w:r>
      <w:r w:rsidRPr="00392BFF">
        <w:rPr>
          <w:sz w:val="24"/>
          <w:szCs w:val="24"/>
        </w:rPr>
        <w:t xml:space="preserve">, </w:t>
      </w:r>
      <w:r w:rsidR="001F661D" w:rsidRPr="00392BFF">
        <w:rPr>
          <w:sz w:val="24"/>
          <w:szCs w:val="24"/>
        </w:rPr>
        <w:t xml:space="preserve">and much more, </w:t>
      </w:r>
      <w:r w:rsidRPr="00392BFF">
        <w:rPr>
          <w:sz w:val="24"/>
          <w:szCs w:val="24"/>
        </w:rPr>
        <w:t>which will help the team implement and test different sensors</w:t>
      </w:r>
      <w:r w:rsidR="0026100C">
        <w:rPr>
          <w:sz w:val="24"/>
          <w:szCs w:val="24"/>
        </w:rPr>
        <w:t xml:space="preserve"> </w:t>
      </w:r>
      <w:r w:rsidR="0026100C">
        <w:rPr>
          <w:sz w:val="24"/>
          <w:szCs w:val="24"/>
        </w:rPr>
        <w:fldChar w:fldCharType="begin"/>
      </w:r>
      <w:r w:rsidR="00FE3889">
        <w:rPr>
          <w:sz w:val="24"/>
          <w:szCs w:val="24"/>
        </w:rPr>
        <w:instrText xml:space="preserve"> ADDIN ZOTERO_ITEM CSL_CITATION {"citationID":"2jaqe1lbpd","properties":{"formattedCitation":"[8]","plainCitation":"[8]"},"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FE3889" w:rsidRPr="00FE3889">
        <w:rPr>
          <w:sz w:val="24"/>
        </w:rPr>
        <w:t>[8]</w:t>
      </w:r>
      <w:r w:rsidR="0026100C">
        <w:rPr>
          <w:sz w:val="24"/>
          <w:szCs w:val="24"/>
        </w:rPr>
        <w:fldChar w:fldCharType="end"/>
      </w:r>
      <w:r w:rsidR="0026100C">
        <w:rPr>
          <w:sz w:val="24"/>
          <w:szCs w:val="24"/>
        </w:rPr>
        <w:t>.</w:t>
      </w:r>
    </w:p>
    <w:p w14:paraId="3D8330EB" w14:textId="586EC1A4" w:rsidR="00B866EC" w:rsidRPr="0058494F" w:rsidRDefault="001F661D" w:rsidP="00A91FD3">
      <w:pPr>
        <w:pStyle w:val="p1"/>
        <w:spacing w:line="480" w:lineRule="auto"/>
        <w:ind w:firstLine="540"/>
        <w:jc w:val="both"/>
        <w:rPr>
          <w:rStyle w:val="apple-converted-space"/>
          <w:sz w:val="24"/>
          <w:szCs w:val="24"/>
        </w:rPr>
      </w:pPr>
      <w:r w:rsidRPr="00392BFF">
        <w:rPr>
          <w:rStyle w:val="apple-converted-space"/>
          <w:sz w:val="24"/>
          <w:szCs w:val="24"/>
        </w:rPr>
        <w:t xml:space="preserve">The </w:t>
      </w:r>
      <w:r w:rsidR="00034E1E">
        <w:rPr>
          <w:rStyle w:val="apple-converted-space"/>
          <w:sz w:val="24"/>
          <w:szCs w:val="24"/>
        </w:rPr>
        <w:t xml:space="preserve">team selected the </w:t>
      </w:r>
      <w:r w:rsidRPr="00392BFF">
        <w:rPr>
          <w:rStyle w:val="apple-converted-space"/>
          <w:sz w:val="24"/>
          <w:szCs w:val="24"/>
        </w:rPr>
        <w:t>Jetson TK1 over other similar options, such as a Raspberry Pi 3, since the Raspberry Pi’s do not have as many GPIO pins, memory, nor processing power as the Jetson TK1. The Nvidia Jetson TX1 is three times as expensive as the TK1, and the TX1’s extra gr</w:t>
      </w:r>
      <w:r w:rsidRPr="0058494F">
        <w:rPr>
          <w:rStyle w:val="apple-converted-space"/>
          <w:sz w:val="24"/>
          <w:szCs w:val="24"/>
        </w:rPr>
        <w:t xml:space="preserve">aphics capabilities would not have been </w:t>
      </w:r>
      <w:r w:rsidR="00B866EC" w:rsidRPr="0058494F">
        <w:rPr>
          <w:rStyle w:val="apple-converted-space"/>
          <w:sz w:val="24"/>
          <w:szCs w:val="24"/>
        </w:rPr>
        <w:t>utilized to make up the cost increase.</w:t>
      </w:r>
      <w:r w:rsidR="0058494F" w:rsidRPr="0058494F">
        <w:rPr>
          <w:rStyle w:val="apple-converted-space"/>
          <w:sz w:val="24"/>
          <w:szCs w:val="24"/>
        </w:rPr>
        <w:t xml:space="preserve"> The Jetson TK1 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18091C" w:rsidRPr="0018091C">
        <w:rPr>
          <w:sz w:val="24"/>
          <w:szCs w:val="24"/>
        </w:rPr>
        <w:t xml:space="preserve">Figure </w:t>
      </w:r>
      <w:r w:rsidR="0018091C" w:rsidRPr="0018091C">
        <w:rPr>
          <w:noProof/>
          <w:sz w:val="24"/>
          <w:szCs w:val="24"/>
        </w:rPr>
        <w:t>2</w:t>
      </w:r>
      <w:r w:rsidR="0058494F" w:rsidRPr="0058494F">
        <w:rPr>
          <w:rStyle w:val="apple-converted-space"/>
          <w:sz w:val="24"/>
          <w:szCs w:val="24"/>
        </w:rPr>
        <w:fldChar w:fldCharType="end"/>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392BFF">
      <w:pPr>
        <w:pStyle w:val="p1"/>
        <w:keepNext/>
        <w:ind w:firstLine="540"/>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575BFAE7" w:rsidR="00721CA7" w:rsidRPr="002F1910" w:rsidRDefault="00392BFF" w:rsidP="006A3B50">
      <w:pPr>
        <w:pStyle w:val="Caption"/>
      </w:pPr>
      <w:bookmarkStart w:id="42" w:name="_Ref468191611"/>
      <w:r>
        <w:t xml:space="preserve">Figure </w:t>
      </w:r>
      <w:r w:rsidR="008E4A6F">
        <w:fldChar w:fldCharType="begin"/>
      </w:r>
      <w:r w:rsidR="008E4A6F">
        <w:instrText xml:space="preserve"> SEQ</w:instrText>
      </w:r>
      <w:r w:rsidR="008E4A6F">
        <w:instrText xml:space="preserve"> Figure \* ARABIC </w:instrText>
      </w:r>
      <w:r w:rsidR="008E4A6F">
        <w:fldChar w:fldCharType="separate"/>
      </w:r>
      <w:r w:rsidR="0018091C">
        <w:rPr>
          <w:noProof/>
        </w:rPr>
        <w:t>2</w:t>
      </w:r>
      <w:r w:rsidR="008E4A6F">
        <w:rPr>
          <w:noProof/>
        </w:rPr>
        <w:fldChar w:fldCharType="end"/>
      </w:r>
      <w:bookmarkEnd w:id="42"/>
      <w:r>
        <w:t xml:space="preserve"> | Jetson TK1</w:t>
      </w:r>
      <w:r w:rsidR="007E00A6">
        <w:t xml:space="preserve"> </w:t>
      </w:r>
      <w:r w:rsidR="007E00A6">
        <w:fldChar w:fldCharType="begin"/>
      </w:r>
      <w:r w:rsidR="00FE3889">
        <w:instrText xml:space="preserve"> ADDIN ZOTERO_ITEM CSL_CITATION {"citationID":"i83sev605","properties":{"formattedCitation":"[8]","plainCitation":"[8]"},"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FE3889" w:rsidRPr="00FE3889">
        <w:t>[8]</w:t>
      </w:r>
      <w:r w:rsidR="007E00A6">
        <w:fldChar w:fldCharType="end"/>
      </w:r>
    </w:p>
    <w:p w14:paraId="3B912257" w14:textId="11AD0DF7" w:rsidR="001F661D" w:rsidRPr="00023C8D" w:rsidRDefault="001F661D" w:rsidP="00392BFF">
      <w:pPr>
        <w:pStyle w:val="Heading3"/>
      </w:pPr>
      <w:bookmarkStart w:id="43" w:name="_Toc468637455"/>
      <w:r>
        <w:lastRenderedPageBreak/>
        <w:t>Flight Controller</w:t>
      </w:r>
      <w:bookmarkEnd w:id="43"/>
    </w:p>
    <w:p w14:paraId="30C3689A" w14:textId="0D9A3213" w:rsidR="002F1910" w:rsidRPr="00392BFF" w:rsidRDefault="002F1910" w:rsidP="00A91FD3">
      <w:pPr>
        <w:pStyle w:val="p1"/>
        <w:spacing w:line="480" w:lineRule="auto"/>
        <w:ind w:firstLine="540"/>
        <w:jc w:val="both"/>
        <w:rPr>
          <w:sz w:val="24"/>
          <w:szCs w:val="24"/>
        </w:rPr>
      </w:pPr>
      <w:r w:rsidRPr="00392BFF">
        <w:rPr>
          <w:sz w:val="24"/>
          <w:szCs w:val="24"/>
        </w:rPr>
        <w:t xml:space="preserve">Having a controller on board is essential </w:t>
      </w:r>
      <w:r w:rsidR="00D36AB9">
        <w:rPr>
          <w:sz w:val="24"/>
          <w:szCs w:val="24"/>
        </w:rPr>
        <w:t>for flying</w:t>
      </w:r>
      <w:r w:rsidRPr="00392BFF">
        <w:rPr>
          <w:sz w:val="24"/>
          <w:szCs w:val="24"/>
        </w:rPr>
        <w:t xml:space="preserve"> the quadrotor. Since the focus of the project is </w:t>
      </w:r>
      <w:r w:rsidR="00D36AB9">
        <w:rPr>
          <w:sz w:val="24"/>
          <w:szCs w:val="24"/>
        </w:rPr>
        <w:t>implementing</w:t>
      </w:r>
      <w:r w:rsidRPr="00392BFF">
        <w:rPr>
          <w:sz w:val="24"/>
          <w:szCs w:val="24"/>
        </w:rPr>
        <w:t xml:space="preserve"> the secure state estimation algorithm, the team decided to use an off-the-shelf controller for the quadrotor</w:t>
      </w:r>
      <w:r w:rsidR="00D36AB9">
        <w:rPr>
          <w:sz w:val="24"/>
          <w:szCs w:val="24"/>
        </w:rPr>
        <w:t>, instead of writing a custom one</w:t>
      </w:r>
      <w:r w:rsidRPr="00392BFF">
        <w:rPr>
          <w:sz w:val="24"/>
          <w:szCs w:val="24"/>
        </w:rPr>
        <w:t>. The 3DR Pixhawk flight controller is appropriate for the project’s needs. The Pixhawk is a fitting option because of the open-source software and firmware. This open-source availability is necessary for multiple reasons; the team must be able to integrate the SSE software with the quadrotor and its flight controller, and ensure that the existing controller does not interfere with the results of the estimator</w:t>
      </w:r>
      <w:r w:rsidR="00F11969">
        <w:rPr>
          <w:sz w:val="24"/>
          <w:szCs w:val="24"/>
        </w:rPr>
        <w:t xml:space="preserve"> </w:t>
      </w:r>
      <w:r w:rsidR="00F11969">
        <w:rPr>
          <w:sz w:val="24"/>
          <w:szCs w:val="24"/>
        </w:rPr>
        <w:fldChar w:fldCharType="begin"/>
      </w:r>
      <w:r w:rsidR="00FE3889">
        <w:rPr>
          <w:sz w:val="24"/>
          <w:szCs w:val="24"/>
        </w:rPr>
        <w:instrText xml:space="preserve"> ADDIN ZOTERO_ITEM CSL_CITATION {"citationID":"173mo6jn6r","properties":{"formattedCitation":"[9]","plainCitation":"[9]"},"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F11969">
        <w:rPr>
          <w:sz w:val="24"/>
          <w:szCs w:val="24"/>
        </w:rPr>
        <w:fldChar w:fldCharType="separate"/>
      </w:r>
      <w:r w:rsidR="00FE3889" w:rsidRPr="00FE3889">
        <w:rPr>
          <w:sz w:val="24"/>
        </w:rPr>
        <w:t>[9]</w:t>
      </w:r>
      <w:r w:rsidR="00F11969">
        <w:rPr>
          <w:sz w:val="24"/>
          <w:szCs w:val="24"/>
        </w:rPr>
        <w:fldChar w:fldCharType="end"/>
      </w:r>
      <w:r w:rsidRPr="00392BFF">
        <w:rPr>
          <w:sz w:val="24"/>
          <w:szCs w:val="24"/>
        </w:rPr>
        <w:t>.</w:t>
      </w:r>
      <w:r w:rsidR="00BF7350">
        <w:rPr>
          <w:sz w:val="24"/>
          <w:szCs w:val="24"/>
        </w:rPr>
        <w:t xml:space="preserve"> Northrop Grumman also uses Pixhawk controllers on many of </w:t>
      </w:r>
      <w:r w:rsidR="00BF7350" w:rsidRPr="00FD2780">
        <w:rPr>
          <w:sz w:val="24"/>
          <w:szCs w:val="24"/>
        </w:rPr>
        <w:t>their quadrotors.</w:t>
      </w:r>
      <w:r w:rsidR="00306FA8" w:rsidRPr="00FD2780">
        <w:rPr>
          <w:sz w:val="24"/>
          <w:szCs w:val="24"/>
        </w:rPr>
        <w:t xml:space="preserve"> The 3DR Pixhawk controller can be seen in </w:t>
      </w:r>
      <w:r w:rsidR="00FD2780" w:rsidRPr="00FD2780">
        <w:rPr>
          <w:sz w:val="24"/>
          <w:szCs w:val="24"/>
        </w:rPr>
        <w:fldChar w:fldCharType="begin"/>
      </w:r>
      <w:r w:rsidR="00FD2780" w:rsidRPr="00FD2780">
        <w:rPr>
          <w:sz w:val="24"/>
          <w:szCs w:val="24"/>
        </w:rPr>
        <w:instrText xml:space="preserve"> REF _Ref468192266 \h </w:instrText>
      </w:r>
      <w:r w:rsidR="00FD2780">
        <w:rPr>
          <w:sz w:val="24"/>
          <w:szCs w:val="24"/>
        </w:rPr>
        <w:instrText xml:space="preserve"> \* MERGEFORMAT </w:instrText>
      </w:r>
      <w:r w:rsidR="00FD2780" w:rsidRPr="00FD2780">
        <w:rPr>
          <w:sz w:val="24"/>
          <w:szCs w:val="24"/>
        </w:rPr>
      </w:r>
      <w:r w:rsidR="00FD2780" w:rsidRPr="00FD2780">
        <w:rPr>
          <w:sz w:val="24"/>
          <w:szCs w:val="24"/>
        </w:rPr>
        <w:fldChar w:fldCharType="separate"/>
      </w:r>
      <w:r w:rsidR="0018091C" w:rsidRPr="0018091C">
        <w:rPr>
          <w:sz w:val="24"/>
          <w:szCs w:val="24"/>
        </w:rPr>
        <w:t xml:space="preserve">Figure </w:t>
      </w:r>
      <w:r w:rsidR="0018091C" w:rsidRPr="0018091C">
        <w:rPr>
          <w:noProof/>
          <w:sz w:val="24"/>
          <w:szCs w:val="24"/>
        </w:rPr>
        <w:t>3</w:t>
      </w:r>
      <w:r w:rsidR="00FD2780" w:rsidRPr="00FD2780">
        <w:rPr>
          <w:sz w:val="24"/>
          <w:szCs w:val="24"/>
        </w:rPr>
        <w:fldChar w:fldCharType="end"/>
      </w:r>
      <w:r w:rsidR="00306FA8" w:rsidRPr="00FD2780">
        <w:rPr>
          <w:sz w:val="24"/>
          <w:szCs w:val="24"/>
        </w:rPr>
        <w:t>.</w:t>
      </w:r>
    </w:p>
    <w:p w14:paraId="1F86F890" w14:textId="77777777" w:rsidR="00306FA8" w:rsidRDefault="00306FA8" w:rsidP="00306FA8">
      <w:pPr>
        <w:pStyle w:val="p1"/>
        <w:keepNext/>
        <w:jc w:val="center"/>
      </w:pPr>
      <w:r w:rsidRPr="00306FA8">
        <w:rPr>
          <w:noProof/>
          <w:sz w:val="24"/>
          <w:szCs w:val="24"/>
        </w:rPr>
        <w:drawing>
          <wp:inline distT="0" distB="0" distL="0" distR="0" wp14:anchorId="78083BF3" wp14:editId="46E646B8">
            <wp:extent cx="2596574" cy="1533525"/>
            <wp:effectExtent l="19050" t="19050" r="13335" b="9525"/>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9049" cy="1534987"/>
                    </a:xfrm>
                    <a:prstGeom prst="rect">
                      <a:avLst/>
                    </a:prstGeom>
                    <a:noFill/>
                    <a:ln>
                      <a:solidFill>
                        <a:schemeClr val="tx1"/>
                      </a:solidFill>
                    </a:ln>
                  </pic:spPr>
                </pic:pic>
              </a:graphicData>
            </a:graphic>
          </wp:inline>
        </w:drawing>
      </w:r>
    </w:p>
    <w:p w14:paraId="58935A85" w14:textId="0B2C3381" w:rsidR="00306FA8" w:rsidRPr="00306FA8" w:rsidRDefault="00306FA8" w:rsidP="006A3B50">
      <w:pPr>
        <w:pStyle w:val="Caption"/>
      </w:pPr>
      <w:bookmarkStart w:id="44" w:name="_Ref468192266"/>
      <w:r>
        <w:t xml:space="preserve">Figure </w:t>
      </w:r>
      <w:r w:rsidR="008E4A6F">
        <w:fldChar w:fldCharType="begin"/>
      </w:r>
      <w:r w:rsidR="008E4A6F">
        <w:instrText xml:space="preserve"> SEQ Figure \* ARABIC </w:instrText>
      </w:r>
      <w:r w:rsidR="008E4A6F">
        <w:fldChar w:fldCharType="separate"/>
      </w:r>
      <w:r w:rsidR="0018091C">
        <w:rPr>
          <w:noProof/>
        </w:rPr>
        <w:t>3</w:t>
      </w:r>
      <w:r w:rsidR="008E4A6F">
        <w:rPr>
          <w:noProof/>
        </w:rPr>
        <w:fldChar w:fldCharType="end"/>
      </w:r>
      <w:bookmarkEnd w:id="44"/>
      <w:r>
        <w:t xml:space="preserve"> | 3DR Pixhawk Controller</w:t>
      </w:r>
      <w:r w:rsidR="007E00A6">
        <w:t xml:space="preserve"> </w:t>
      </w:r>
      <w:r w:rsidR="007E00A6">
        <w:fldChar w:fldCharType="begin"/>
      </w:r>
      <w:r w:rsidR="00FE3889">
        <w:instrText xml:space="preserve"> ADDIN ZOTERO_ITEM CSL_CITATION {"citationID":"1kmic7afu2","properties":{"formattedCitation":"[9]","plainCitation":"[9]"},"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FE3889" w:rsidRPr="00FE3889">
        <w:t>[9]</w:t>
      </w:r>
      <w:r w:rsidR="007E00A6">
        <w:fldChar w:fldCharType="end"/>
      </w:r>
    </w:p>
    <w:p w14:paraId="39C42D37" w14:textId="77777777" w:rsidR="008A6740" w:rsidRDefault="004631EE" w:rsidP="008A6740">
      <w:pPr>
        <w:pStyle w:val="Heading1"/>
      </w:pPr>
      <w:bookmarkStart w:id="45" w:name="_Ref274917921"/>
      <w:bookmarkStart w:id="46" w:name="_Toc468637456"/>
      <w:r>
        <w:lastRenderedPageBreak/>
        <w:t>Detailed design</w:t>
      </w:r>
      <w:bookmarkEnd w:id="45"/>
      <w:bookmarkEnd w:id="46"/>
    </w:p>
    <w:p w14:paraId="34CEC4AC" w14:textId="6EEA9DC0" w:rsidR="006C57D4" w:rsidRDefault="006C57D4" w:rsidP="00A91FD3">
      <w:pPr>
        <w:pStyle w:val="BodyText"/>
        <w:ind w:firstLine="540"/>
      </w:pPr>
      <w:r>
        <w:t>This section describe</w:t>
      </w:r>
      <w:r w:rsidR="00A91FD3">
        <w:t>s</w:t>
      </w:r>
      <w:r>
        <w:t xml:space="preserve"> the design alternatives the team chose to implement in detail. It will explain the design decisions made in implementing the quadrotor system in simulation, including the dynamic model and closed-loop simulation with and without the SSE. This section will also describe the hardware used on the quadrotor system, including on-board flight con</w:t>
      </w:r>
      <w:r w:rsidR="00A91FD3">
        <w:t>troller, sensors, and computer.</w:t>
      </w:r>
    </w:p>
    <w:p w14:paraId="6A7B689E" w14:textId="7554A335" w:rsidR="00A91FD3" w:rsidRPr="00C7218C" w:rsidRDefault="00A91FD3" w:rsidP="00A91FD3">
      <w:pPr>
        <w:pStyle w:val="BodyText"/>
        <w:ind w:firstLine="540"/>
      </w:pPr>
      <w:r>
        <w:fldChar w:fldCharType="begin"/>
      </w:r>
      <w:r>
        <w:instrText xml:space="preserve"> REF _Ref468386987 \h </w:instrText>
      </w:r>
      <w:r>
        <w:fldChar w:fldCharType="separate"/>
      </w:r>
      <w:r w:rsidR="0018091C">
        <w:t xml:space="preserve">Table </w:t>
      </w:r>
      <w:r w:rsidR="0018091C">
        <w:rPr>
          <w:noProof/>
        </w:rPr>
        <w:t>5</w:t>
      </w:r>
      <w:r>
        <w:fldChar w:fldCharType="end"/>
      </w:r>
      <w:r>
        <w:t xml:space="preserve"> contain</w:t>
      </w:r>
      <w:r w:rsidR="009F7FD7">
        <w:t>s the team’s bill of materials</w:t>
      </w:r>
      <w:r>
        <w:t>, which includes all the flight hardware components and testing equipment the team purchased in the Fall semester.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commentRangeStart w:id="47"/>
            <w:r w:rsidRPr="00DC5877">
              <w:rPr>
                <w:rFonts w:ascii="Arial" w:hAnsi="Arial" w:cs="Arial"/>
                <w:b/>
                <w:sz w:val="20"/>
              </w:rPr>
              <w:t>Description</w:t>
            </w:r>
            <w:commentRangeEnd w:id="47"/>
            <w:r>
              <w:rPr>
                <w:rStyle w:val="CommentReference"/>
              </w:rPr>
              <w:commentReference w:id="47"/>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F519A4">
      <w:pPr>
        <w:pStyle w:val="BodyText"/>
        <w:spacing w:before="120" w:after="0" w:line="240" w:lineRule="auto"/>
        <w:jc w:val="center"/>
        <w:rPr>
          <w:b/>
          <w:sz w:val="22"/>
        </w:rPr>
      </w:pPr>
      <w:r w:rsidRPr="00F04A0B">
        <w:rPr>
          <w:b/>
          <w:sz w:val="22"/>
        </w:rPr>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4046C9D7"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FE3889" w:rsidRPr="00F519A4">
              <w:rPr>
                <w:rFonts w:ascii="Arial" w:hAnsi="Arial" w:cs="Arial"/>
                <w:sz w:val="20"/>
              </w:rPr>
              <w:instrText xml:space="preserve"> ADDIN ZOTERO_ITEM CSL_CITATION {"citationID":"1it2h0ndvr","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FE3889" w:rsidRPr="00F519A4">
              <w:rPr>
                <w:rFonts w:ascii="Arial" w:hAnsi="Arial" w:cs="Arial"/>
                <w:sz w:val="20"/>
              </w:rPr>
              <w:t>[7]</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77777777" w:rsidR="00A91FD3" w:rsidRPr="00F519A4" w:rsidRDefault="00A91FD3" w:rsidP="00F519A4">
            <w:pPr>
              <w:rPr>
                <w:rFonts w:ascii="Arial" w:hAnsi="Arial" w:cs="Arial"/>
                <w:sz w:val="20"/>
              </w:rPr>
            </w:pP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48"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A91FD3" w:rsidRPr="00F519A4" w14:paraId="595413A2" w14:textId="77777777" w:rsidTr="00DC11D6">
        <w:tc>
          <w:tcPr>
            <w:tcW w:w="1998" w:type="dxa"/>
          </w:tcPr>
          <w:p w14:paraId="06AD0BAB" w14:textId="77777777" w:rsidR="00A91FD3" w:rsidRPr="00F519A4" w:rsidRDefault="00A91FD3" w:rsidP="00F519A4">
            <w:pPr>
              <w:rPr>
                <w:rFonts w:ascii="Arial" w:hAnsi="Arial" w:cs="Arial"/>
                <w:sz w:val="20"/>
              </w:rPr>
            </w:pPr>
            <w:r w:rsidRPr="00F519A4">
              <w:rPr>
                <w:rFonts w:ascii="Arial" w:hAnsi="Arial" w:cs="Arial"/>
                <w:sz w:val="20"/>
              </w:rPr>
              <w:t>9DOF sensor</w:t>
            </w:r>
          </w:p>
        </w:tc>
        <w:tc>
          <w:tcPr>
            <w:tcW w:w="1528" w:type="dxa"/>
          </w:tcPr>
          <w:p w14:paraId="37A56508"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F21A970" w14:textId="01C44E1E" w:rsidR="00A91FD3" w:rsidRPr="00F519A4" w:rsidRDefault="00F519A4" w:rsidP="00F519A4">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77777777" w:rsidR="00A91FD3" w:rsidRPr="00F519A4" w:rsidRDefault="00A91FD3" w:rsidP="00F519A4">
            <w:pPr>
              <w:rPr>
                <w:rFonts w:ascii="Arial" w:hAnsi="Arial" w:cs="Arial"/>
                <w:sz w:val="20"/>
              </w:rPr>
            </w:pPr>
          </w:p>
        </w:tc>
        <w:tc>
          <w:tcPr>
            <w:tcW w:w="1028" w:type="dxa"/>
          </w:tcPr>
          <w:p w14:paraId="005F7279" w14:textId="77777777" w:rsidR="00A91FD3" w:rsidRPr="00F519A4" w:rsidRDefault="00A91FD3" w:rsidP="00F519A4">
            <w:pPr>
              <w:rPr>
                <w:rFonts w:ascii="Arial" w:hAnsi="Arial" w:cs="Arial"/>
                <w:sz w:val="20"/>
              </w:rPr>
            </w:pPr>
          </w:p>
        </w:tc>
        <w:tc>
          <w:tcPr>
            <w:tcW w:w="1080" w:type="dxa"/>
          </w:tcPr>
          <w:p w14:paraId="68B74161" w14:textId="77777777" w:rsidR="00A91FD3" w:rsidRPr="00F519A4" w:rsidRDefault="00A91FD3" w:rsidP="00F519A4">
            <w:pPr>
              <w:rPr>
                <w:rFonts w:ascii="Arial" w:hAnsi="Arial" w:cs="Arial"/>
                <w:sz w:val="20"/>
              </w:rPr>
            </w:pPr>
          </w:p>
        </w:tc>
      </w:tr>
      <w:tr w:rsidR="00A91FD3" w:rsidRPr="00F519A4" w14:paraId="2E65D123" w14:textId="77777777" w:rsidTr="00DC11D6">
        <w:tc>
          <w:tcPr>
            <w:tcW w:w="1998" w:type="dxa"/>
          </w:tcPr>
          <w:p w14:paraId="09821D93" w14:textId="77777777" w:rsidR="00A91FD3" w:rsidRPr="00F519A4" w:rsidRDefault="00A91FD3" w:rsidP="00F519A4">
            <w:pPr>
              <w:rPr>
                <w:rFonts w:ascii="Arial" w:hAnsi="Arial" w:cs="Arial"/>
                <w:sz w:val="20"/>
              </w:rPr>
            </w:pPr>
            <w:r w:rsidRPr="00F519A4">
              <w:rPr>
                <w:rFonts w:ascii="Arial" w:hAnsi="Arial" w:cs="Arial"/>
                <w:sz w:val="20"/>
              </w:rPr>
              <w:t>Sensor mods</w:t>
            </w:r>
          </w:p>
        </w:tc>
        <w:tc>
          <w:tcPr>
            <w:tcW w:w="1528" w:type="dxa"/>
          </w:tcPr>
          <w:p w14:paraId="5FB53D3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46FA0BEC" w14:textId="77777777" w:rsidR="00A91FD3" w:rsidRPr="00F519A4" w:rsidRDefault="00A91FD3" w:rsidP="00F519A4">
            <w:pPr>
              <w:rPr>
                <w:rFonts w:ascii="Arial" w:hAnsi="Arial" w:cs="Arial"/>
                <w:sz w:val="20"/>
              </w:rPr>
            </w:pPr>
          </w:p>
        </w:tc>
        <w:tc>
          <w:tcPr>
            <w:tcW w:w="1530" w:type="dxa"/>
          </w:tcPr>
          <w:p w14:paraId="01A82545" w14:textId="77777777" w:rsidR="00A91FD3" w:rsidRPr="00F519A4" w:rsidRDefault="00A91FD3" w:rsidP="00F519A4">
            <w:pPr>
              <w:rPr>
                <w:rFonts w:ascii="Arial" w:hAnsi="Arial" w:cs="Arial"/>
                <w:sz w:val="20"/>
              </w:rPr>
            </w:pPr>
            <w:r w:rsidRPr="00F519A4">
              <w:rPr>
                <w:rFonts w:ascii="Arial" w:hAnsi="Arial" w:cs="Arial"/>
                <w:sz w:val="20"/>
              </w:rPr>
              <w:t>38.97</w:t>
            </w:r>
          </w:p>
        </w:tc>
        <w:tc>
          <w:tcPr>
            <w:tcW w:w="1028" w:type="dxa"/>
          </w:tcPr>
          <w:p w14:paraId="2AAA74F3"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6855608C" w14:textId="77777777" w:rsidR="00A91FD3" w:rsidRPr="00F519A4" w:rsidRDefault="00A91FD3" w:rsidP="00F519A4">
            <w:pPr>
              <w:rPr>
                <w:rFonts w:ascii="Arial" w:hAnsi="Arial" w:cs="Arial"/>
                <w:sz w:val="20"/>
              </w:rPr>
            </w:pPr>
            <w:r w:rsidRPr="00F519A4">
              <w:rPr>
                <w:rFonts w:ascii="Arial" w:hAnsi="Arial" w:cs="Arial"/>
                <w:sz w:val="20"/>
              </w:rPr>
              <w:t>38.97</w:t>
            </w:r>
          </w:p>
        </w:tc>
      </w:tr>
      <w:tr w:rsidR="00A91FD3" w:rsidRPr="00F519A4" w14:paraId="52D2757C" w14:textId="77777777" w:rsidTr="00DC11D6">
        <w:tc>
          <w:tcPr>
            <w:tcW w:w="1998" w:type="dxa"/>
          </w:tcPr>
          <w:p w14:paraId="1314E7A9" w14:textId="77777777" w:rsidR="00A91FD3" w:rsidRPr="00F519A4" w:rsidRDefault="00A91FD3" w:rsidP="00F519A4">
            <w:pPr>
              <w:rPr>
                <w:rFonts w:ascii="Arial" w:hAnsi="Arial" w:cs="Arial"/>
                <w:sz w:val="20"/>
              </w:rPr>
            </w:pPr>
            <w:r w:rsidRPr="00F519A4">
              <w:rPr>
                <w:rFonts w:ascii="Arial" w:hAnsi="Arial" w:cs="Arial"/>
                <w:sz w:val="20"/>
              </w:rPr>
              <w:t>USB hub &amp; batteries</w:t>
            </w:r>
          </w:p>
        </w:tc>
        <w:tc>
          <w:tcPr>
            <w:tcW w:w="1528" w:type="dxa"/>
          </w:tcPr>
          <w:p w14:paraId="2407FDDC"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61A2B4FD" w14:textId="77777777" w:rsidR="00A91FD3" w:rsidRPr="00F519A4" w:rsidRDefault="00A91FD3" w:rsidP="00F519A4">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A91FD3" w:rsidRPr="00F519A4" w:rsidRDefault="00A91FD3" w:rsidP="00F519A4">
            <w:pPr>
              <w:rPr>
                <w:rFonts w:ascii="Arial" w:hAnsi="Arial" w:cs="Arial"/>
                <w:sz w:val="20"/>
              </w:rPr>
            </w:pPr>
            <w:r w:rsidRPr="00F519A4">
              <w:rPr>
                <w:rFonts w:ascii="Arial" w:hAnsi="Arial" w:cs="Arial"/>
                <w:sz w:val="20"/>
              </w:rPr>
              <w:t>25.60</w:t>
            </w:r>
          </w:p>
        </w:tc>
        <w:tc>
          <w:tcPr>
            <w:tcW w:w="1028" w:type="dxa"/>
          </w:tcPr>
          <w:p w14:paraId="1DCA4D6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750819CB" w14:textId="77777777" w:rsidR="00A91FD3" w:rsidRPr="00F519A4" w:rsidRDefault="00A91FD3" w:rsidP="00F519A4">
            <w:pPr>
              <w:rPr>
                <w:rFonts w:ascii="Arial" w:hAnsi="Arial" w:cs="Arial"/>
                <w:sz w:val="20"/>
              </w:rPr>
            </w:pPr>
            <w:r w:rsidRPr="00F519A4">
              <w:rPr>
                <w:rFonts w:ascii="Arial" w:hAnsi="Arial" w:cs="Arial"/>
                <w:sz w:val="20"/>
              </w:rPr>
              <w:t>25.60</w:t>
            </w:r>
          </w:p>
        </w:tc>
      </w:tr>
      <w:tr w:rsidR="00A91FD3" w:rsidRPr="00F519A4" w14:paraId="031967F0" w14:textId="77777777" w:rsidTr="00DC11D6">
        <w:tc>
          <w:tcPr>
            <w:tcW w:w="1998" w:type="dxa"/>
          </w:tcPr>
          <w:p w14:paraId="6EF1EFE2" w14:textId="77777777" w:rsidR="00A91FD3" w:rsidRPr="00F519A4" w:rsidRDefault="00A91FD3" w:rsidP="00F519A4">
            <w:pPr>
              <w:rPr>
                <w:rFonts w:ascii="Arial" w:hAnsi="Arial" w:cs="Arial"/>
                <w:sz w:val="20"/>
              </w:rPr>
            </w:pPr>
            <w:r w:rsidRPr="00F519A4">
              <w:rPr>
                <w:rFonts w:ascii="Arial" w:hAnsi="Arial" w:cs="Arial"/>
                <w:sz w:val="20"/>
              </w:rPr>
              <w:t>RC receiver</w:t>
            </w:r>
          </w:p>
        </w:tc>
        <w:tc>
          <w:tcPr>
            <w:tcW w:w="1528" w:type="dxa"/>
          </w:tcPr>
          <w:p w14:paraId="528CA923" w14:textId="77777777" w:rsidR="00A91FD3" w:rsidRPr="00F519A4" w:rsidRDefault="00A91FD3" w:rsidP="00F519A4">
            <w:pPr>
              <w:rPr>
                <w:rFonts w:ascii="Arial" w:hAnsi="Arial" w:cs="Arial"/>
                <w:sz w:val="20"/>
              </w:rPr>
            </w:pPr>
            <w:r w:rsidRPr="00F519A4">
              <w:rPr>
                <w:rFonts w:ascii="Arial" w:hAnsi="Arial" w:cs="Arial"/>
                <w:sz w:val="20"/>
              </w:rPr>
              <w:t>HobbyKing</w:t>
            </w:r>
          </w:p>
        </w:tc>
        <w:tc>
          <w:tcPr>
            <w:tcW w:w="1892" w:type="dxa"/>
          </w:tcPr>
          <w:p w14:paraId="79417D40" w14:textId="77777777" w:rsidR="00A91FD3" w:rsidRPr="00F519A4" w:rsidRDefault="00A91FD3" w:rsidP="00F519A4">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A91FD3" w:rsidRPr="00F519A4" w:rsidRDefault="00A91FD3" w:rsidP="00F519A4">
            <w:pPr>
              <w:rPr>
                <w:rFonts w:ascii="Arial" w:hAnsi="Arial" w:cs="Arial"/>
                <w:sz w:val="20"/>
              </w:rPr>
            </w:pPr>
            <w:r w:rsidRPr="00F519A4">
              <w:rPr>
                <w:rFonts w:ascii="Arial" w:hAnsi="Arial" w:cs="Arial"/>
                <w:sz w:val="20"/>
              </w:rPr>
              <w:t>102.44</w:t>
            </w:r>
          </w:p>
        </w:tc>
        <w:tc>
          <w:tcPr>
            <w:tcW w:w="1028" w:type="dxa"/>
          </w:tcPr>
          <w:p w14:paraId="1DCA4FF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756A1E4D" w14:textId="77777777" w:rsidR="00A91FD3" w:rsidRPr="00F519A4" w:rsidRDefault="00A91FD3" w:rsidP="00F519A4">
            <w:pPr>
              <w:rPr>
                <w:rFonts w:ascii="Arial" w:hAnsi="Arial" w:cs="Arial"/>
                <w:sz w:val="20"/>
              </w:rPr>
            </w:pPr>
            <w:r w:rsidRPr="00F519A4">
              <w:rPr>
                <w:rFonts w:ascii="Arial" w:hAnsi="Arial" w:cs="Arial"/>
                <w:sz w:val="20"/>
              </w:rPr>
              <w:t>102.44</w:t>
            </w:r>
          </w:p>
        </w:tc>
      </w:tr>
      <w:tr w:rsidR="00A91FD3" w:rsidRPr="00F519A4" w14:paraId="0BBAB179" w14:textId="77777777" w:rsidTr="00DC11D6">
        <w:tc>
          <w:tcPr>
            <w:tcW w:w="1998" w:type="dxa"/>
          </w:tcPr>
          <w:p w14:paraId="00B50E53" w14:textId="77777777" w:rsidR="00A91FD3" w:rsidRPr="00F519A4" w:rsidRDefault="00A91FD3" w:rsidP="00F519A4">
            <w:pPr>
              <w:rPr>
                <w:rFonts w:ascii="Arial" w:hAnsi="Arial" w:cs="Arial"/>
                <w:sz w:val="20"/>
              </w:rPr>
            </w:pPr>
            <w:r w:rsidRPr="00F519A4">
              <w:rPr>
                <w:rFonts w:ascii="Arial" w:hAnsi="Arial" w:cs="Arial"/>
                <w:sz w:val="20"/>
              </w:rPr>
              <w:t>Voltage regulator (12 V)</w:t>
            </w:r>
          </w:p>
        </w:tc>
        <w:tc>
          <w:tcPr>
            <w:tcW w:w="1528" w:type="dxa"/>
          </w:tcPr>
          <w:p w14:paraId="3CF3391B" w14:textId="77777777" w:rsidR="00A91FD3" w:rsidRPr="00F519A4" w:rsidRDefault="00A91FD3" w:rsidP="00F519A4">
            <w:pPr>
              <w:rPr>
                <w:rFonts w:ascii="Arial" w:hAnsi="Arial" w:cs="Arial"/>
                <w:sz w:val="20"/>
              </w:rPr>
            </w:pPr>
            <w:r w:rsidRPr="00F519A4">
              <w:rPr>
                <w:rFonts w:ascii="Arial" w:hAnsi="Arial" w:cs="Arial"/>
                <w:sz w:val="20"/>
              </w:rPr>
              <w:t>HobbyKing</w:t>
            </w:r>
          </w:p>
        </w:tc>
        <w:tc>
          <w:tcPr>
            <w:tcW w:w="1892" w:type="dxa"/>
          </w:tcPr>
          <w:p w14:paraId="59E29F10" w14:textId="77777777" w:rsidR="00A91FD3" w:rsidRPr="00F519A4" w:rsidRDefault="00A91FD3" w:rsidP="00F519A4">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A91FD3" w:rsidRPr="00F519A4" w:rsidRDefault="00F519A4" w:rsidP="00F519A4">
            <w:pPr>
              <w:rPr>
                <w:rFonts w:ascii="Arial" w:hAnsi="Arial" w:cs="Arial"/>
                <w:sz w:val="20"/>
              </w:rPr>
            </w:pPr>
            <w:r w:rsidRPr="00F519A4">
              <w:rPr>
                <w:rFonts w:ascii="Arial" w:hAnsi="Arial" w:cs="Arial"/>
                <w:sz w:val="20"/>
              </w:rPr>
              <w:t>8.30</w:t>
            </w:r>
          </w:p>
        </w:tc>
        <w:tc>
          <w:tcPr>
            <w:tcW w:w="1028" w:type="dxa"/>
          </w:tcPr>
          <w:p w14:paraId="366431F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CDD2AAB" w14:textId="337C261A" w:rsidR="00A91FD3" w:rsidRPr="00F519A4" w:rsidRDefault="00F519A4" w:rsidP="00F519A4">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77777777" w:rsidR="00A91FD3" w:rsidRPr="00F519A4" w:rsidRDefault="00A91FD3" w:rsidP="00F519A4">
            <w:pPr>
              <w:rPr>
                <w:rFonts w:ascii="Arial" w:hAnsi="Arial" w:cs="Arial"/>
                <w:sz w:val="20"/>
              </w:rPr>
            </w:pP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7777777" w:rsidR="00A91FD3" w:rsidRPr="00F519A4" w:rsidRDefault="00A91FD3" w:rsidP="00F519A4">
            <w:pPr>
              <w:rPr>
                <w:rFonts w:ascii="Arial" w:hAnsi="Arial" w:cs="Arial"/>
                <w:sz w:val="20"/>
              </w:rPr>
            </w:pPr>
            <w:r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77777777" w:rsidR="00A91FD3" w:rsidRPr="00F519A4" w:rsidRDefault="00A91FD3" w:rsidP="00F519A4">
            <w:pPr>
              <w:rPr>
                <w:rFonts w:ascii="Arial" w:hAnsi="Arial" w:cs="Arial"/>
                <w:sz w:val="20"/>
              </w:rPr>
            </w:pP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1A5D734B" w:rsidR="00A91FD3" w:rsidRPr="00F519A4" w:rsidRDefault="00A91FD3" w:rsidP="00F519A4">
            <w:pPr>
              <w:rPr>
                <w:rFonts w:ascii="Arial" w:hAnsi="Arial" w:cs="Arial"/>
                <w:sz w:val="20"/>
              </w:rPr>
            </w:pP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519A4" w:rsidRDefault="00A91FD3" w:rsidP="00F519A4">
            <w:pPr>
              <w:rPr>
                <w:rFonts w:ascii="Arial" w:hAnsi="Arial" w:cs="Arial"/>
                <w:sz w:val="20"/>
              </w:rPr>
            </w:pPr>
            <w:r w:rsidRPr="00F519A4">
              <w:rPr>
                <w:rFonts w:ascii="Arial" w:hAnsi="Arial" w:cs="Arial"/>
                <w:sz w:val="20"/>
              </w:rPr>
              <w:t>Tinkersphere</w:t>
            </w:r>
          </w:p>
        </w:tc>
        <w:tc>
          <w:tcPr>
            <w:tcW w:w="1892" w:type="dxa"/>
          </w:tcPr>
          <w:p w14:paraId="0D808011" w14:textId="77777777" w:rsidR="00A91FD3" w:rsidRPr="00F519A4" w:rsidRDefault="00A91FD3" w:rsidP="00F519A4">
            <w:pPr>
              <w:rPr>
                <w:rFonts w:ascii="Arial" w:hAnsi="Arial" w:cs="Arial"/>
                <w:sz w:val="20"/>
              </w:rPr>
            </w:pPr>
            <w:r w:rsidRPr="00F519A4">
              <w:rPr>
                <w:rFonts w:ascii="Arial" w:hAnsi="Arial" w:cs="Arial"/>
                <w:color w:val="222222"/>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F519A4">
      <w:pPr>
        <w:pStyle w:val="BodyText"/>
        <w:spacing w:before="120" w:after="0" w:line="240" w:lineRule="auto"/>
        <w:jc w:val="center"/>
        <w:rPr>
          <w:b/>
          <w:sz w:val="22"/>
          <w:szCs w:val="22"/>
        </w:rPr>
      </w:pPr>
      <w:r w:rsidRPr="00F04A0B">
        <w:rPr>
          <w:b/>
          <w:sz w:val="22"/>
          <w:szCs w:val="22"/>
        </w:rPr>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77777777" w:rsidR="00A91FD3" w:rsidRPr="00F519A4" w:rsidRDefault="00A91FD3" w:rsidP="00F519A4">
            <w:pPr>
              <w:rPr>
                <w:rFonts w:ascii="Arial" w:hAnsi="Arial" w:cs="Arial"/>
                <w:sz w:val="20"/>
              </w:rPr>
            </w:pPr>
          </w:p>
        </w:tc>
        <w:tc>
          <w:tcPr>
            <w:tcW w:w="1530" w:type="dxa"/>
          </w:tcPr>
          <w:p w14:paraId="4BFF528F" w14:textId="77777777" w:rsidR="00A91FD3" w:rsidRPr="00F519A4" w:rsidRDefault="00A91FD3" w:rsidP="00F519A4">
            <w:pPr>
              <w:rPr>
                <w:rFonts w:ascii="Arial" w:hAnsi="Arial" w:cs="Arial"/>
                <w:sz w:val="20"/>
              </w:rPr>
            </w:pPr>
          </w:p>
        </w:tc>
        <w:tc>
          <w:tcPr>
            <w:tcW w:w="1028" w:type="dxa"/>
          </w:tcPr>
          <w:p w14:paraId="1D0F2173" w14:textId="77777777" w:rsidR="00A91FD3" w:rsidRPr="00F519A4" w:rsidRDefault="00A91FD3" w:rsidP="00F519A4">
            <w:pPr>
              <w:rPr>
                <w:rFonts w:ascii="Arial" w:hAnsi="Arial" w:cs="Arial"/>
                <w:sz w:val="20"/>
              </w:rPr>
            </w:pP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2C45B1EC" w:rsidR="00A91FD3" w:rsidRPr="006C57D4" w:rsidRDefault="00A91FD3" w:rsidP="006A3B50">
      <w:pPr>
        <w:pStyle w:val="Caption"/>
      </w:pPr>
      <w:bookmarkStart w:id="49" w:name="_Ref468386987"/>
      <w:bookmarkStart w:id="50" w:name="_Ref468386982"/>
      <w:r>
        <w:lastRenderedPageBreak/>
        <w:t xml:space="preserve">Table </w:t>
      </w:r>
      <w:r w:rsidR="008E4A6F">
        <w:fldChar w:fldCharType="begin"/>
      </w:r>
      <w:r w:rsidR="008E4A6F">
        <w:instrText xml:space="preserve"> SEQ Table \* ARABIC </w:instrText>
      </w:r>
      <w:r w:rsidR="008E4A6F">
        <w:fldChar w:fldCharType="separate"/>
      </w:r>
      <w:r w:rsidR="0018091C">
        <w:rPr>
          <w:noProof/>
        </w:rPr>
        <w:t>5</w:t>
      </w:r>
      <w:r w:rsidR="008E4A6F">
        <w:rPr>
          <w:noProof/>
        </w:rPr>
        <w:fldChar w:fldCharType="end"/>
      </w:r>
      <w:bookmarkEnd w:id="48"/>
      <w:bookmarkEnd w:id="49"/>
      <w:r>
        <w:t xml:space="preserve"> | Bill of Materials</w:t>
      </w:r>
      <w:bookmarkEnd w:id="50"/>
    </w:p>
    <w:p w14:paraId="5803FAA9" w14:textId="5B9502D3" w:rsidR="00577E6D" w:rsidRDefault="00F377D4" w:rsidP="006F7AF9">
      <w:pPr>
        <w:pStyle w:val="Heading2"/>
      </w:pPr>
      <w:bookmarkStart w:id="51" w:name="_Toc468637457"/>
      <w:r>
        <w:t>Simulation</w:t>
      </w:r>
      <w:bookmarkEnd w:id="51"/>
    </w:p>
    <w:p w14:paraId="7EA99AD2" w14:textId="27A83C90" w:rsidR="007731E0" w:rsidRDefault="006E69E5" w:rsidP="0024495A">
      <w:pPr>
        <w:pStyle w:val="BodyText"/>
        <w:ind w:firstLine="540"/>
      </w:pPr>
      <w:r>
        <w:t>This section includes a detailed description of the simulation</w:t>
      </w:r>
      <w:r w:rsidR="0090501C">
        <w:t xml:space="preserve">s the team has run on </w:t>
      </w:r>
      <w:r>
        <w:t xml:space="preserve">the quadrotor system. </w:t>
      </w:r>
      <w:r w:rsidR="0090501C">
        <w:t xml:space="preserve">The team has implemented a </w:t>
      </w:r>
      <w:r>
        <w:t>dynamic model</w:t>
      </w:r>
      <w:r w:rsidR="0090501C">
        <w:t xml:space="preserve"> of the quadrotor</w:t>
      </w:r>
      <w:r>
        <w:t xml:space="preserve">, </w:t>
      </w:r>
      <w:r w:rsidR="0090501C">
        <w:t xml:space="preserve">a </w:t>
      </w:r>
      <w:r w:rsidR="009912A1">
        <w:t>control feedback simulation</w:t>
      </w:r>
      <w:r w:rsidR="0090501C">
        <w:t xml:space="preserve"> with a Luenberger observer</w:t>
      </w:r>
      <w:r w:rsidR="009912A1">
        <w:t xml:space="preserve">, and control feedback simulation with the SSE. </w:t>
      </w:r>
      <w:r w:rsidR="0090501C">
        <w:t>Each of the three</w:t>
      </w:r>
      <w:r w:rsidR="003217BE">
        <w:t xml:space="preserve"> simulation</w:t>
      </w:r>
      <w:r w:rsidR="0090501C">
        <w:t>s</w:t>
      </w:r>
      <w:r w:rsidR="003217BE">
        <w:t xml:space="preserve"> was impl</w:t>
      </w:r>
      <w:r w:rsidR="0090501C">
        <w:t xml:space="preserve">emented in Matlab and Simulink. </w:t>
      </w:r>
      <w:r w:rsidR="002D2617">
        <w:fldChar w:fldCharType="begin"/>
      </w:r>
      <w:r w:rsidR="002D2617">
        <w:instrText xml:space="preserve"> REF _Ref468379610 \h </w:instrText>
      </w:r>
      <w:r w:rsidR="002D2617">
        <w:fldChar w:fldCharType="separate"/>
      </w:r>
      <w:r w:rsidR="0018091C">
        <w:t xml:space="preserve">Figure </w:t>
      </w:r>
      <w:r w:rsidR="0018091C">
        <w:rPr>
          <w:noProof/>
        </w:rPr>
        <w:t>4</w:t>
      </w:r>
      <w:r w:rsidR="002D2617">
        <w:fldChar w:fldCharType="end"/>
      </w:r>
      <w:r w:rsidR="002D2617">
        <w:t xml:space="preserve"> </w:t>
      </w:r>
      <w:r w:rsidR="0090501C">
        <w:t>contains</w:t>
      </w:r>
      <w:r w:rsidR="002D2617">
        <w:t xml:space="preserve"> the high-level control loop for simulati</w:t>
      </w:r>
      <w:r w:rsidR="00D006D4">
        <w:t>ng the system, which includes the following:</w:t>
      </w:r>
      <w:r w:rsidR="0090501C">
        <w:t xml:space="preserve"> the actuator, which is the Pixhawk controller; the p</w:t>
      </w:r>
      <w:r w:rsidR="002D2617">
        <w:t xml:space="preserve">lant, which houses the </w:t>
      </w:r>
      <w:r w:rsidR="0090501C">
        <w:t>quadrotor dynamic model;</w:t>
      </w:r>
      <w:r w:rsidR="002D2617">
        <w:t xml:space="preserve"> the </w:t>
      </w:r>
      <w:r w:rsidR="0090501C">
        <w:t>9DOF sensors and laser scanners that measure the system state;</w:t>
      </w:r>
      <w:r w:rsidR="002D2617">
        <w:t xml:space="preserve"> and the Jetson TK1, which is the onboar</w:t>
      </w:r>
      <w:r w:rsidR="0024495A">
        <w:t>d computer that houses the SSE</w:t>
      </w:r>
      <w:r w:rsidR="00D006D4">
        <w:t xml:space="preserve"> as well as the control gains Kr and K</w:t>
      </w:r>
      <w:r w:rsidR="0024495A">
        <w:t>.</w:t>
      </w:r>
    </w:p>
    <w:p w14:paraId="699BFB1F" w14:textId="56A4E060" w:rsidR="007731E0" w:rsidRDefault="007731E0" w:rsidP="00763FFC">
      <w:pPr>
        <w:pStyle w:val="BodyText"/>
        <w:spacing w:line="240" w:lineRule="auto"/>
      </w:pPr>
      <w:r>
        <w:rPr>
          <w:noProof/>
        </w:rPr>
        <w:drawing>
          <wp:inline distT="0" distB="0" distL="0" distR="0" wp14:anchorId="0FC7D243" wp14:editId="5516DFFE">
            <wp:extent cx="5715000" cy="2318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igh_Level_Control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15000" cy="2318385"/>
                    </a:xfrm>
                    <a:prstGeom prst="rect">
                      <a:avLst/>
                    </a:prstGeom>
                  </pic:spPr>
                </pic:pic>
              </a:graphicData>
            </a:graphic>
          </wp:inline>
        </w:drawing>
      </w:r>
    </w:p>
    <w:p w14:paraId="71F7F3A9" w14:textId="3FA6B8AA" w:rsidR="00763FFC" w:rsidRDefault="00E35154" w:rsidP="006A3B50">
      <w:pPr>
        <w:pStyle w:val="Caption"/>
      </w:pPr>
      <w:bookmarkStart w:id="52" w:name="_Ref468379610"/>
      <w:r>
        <w:t xml:space="preserve">Figure </w:t>
      </w:r>
      <w:r w:rsidR="008E4A6F">
        <w:fldChar w:fldCharType="begin"/>
      </w:r>
      <w:r w:rsidR="008E4A6F">
        <w:instrText xml:space="preserve"> SEQ Figure \* ARABIC </w:instrText>
      </w:r>
      <w:r w:rsidR="008E4A6F">
        <w:fldChar w:fldCharType="separate"/>
      </w:r>
      <w:r w:rsidR="0018091C">
        <w:rPr>
          <w:noProof/>
        </w:rPr>
        <w:t>4</w:t>
      </w:r>
      <w:r w:rsidR="008E4A6F">
        <w:rPr>
          <w:noProof/>
        </w:rPr>
        <w:fldChar w:fldCharType="end"/>
      </w:r>
      <w:bookmarkEnd w:id="52"/>
      <w:r>
        <w:t xml:space="preserve"> </w:t>
      </w:r>
      <w:r w:rsidR="00763FFC">
        <w:t xml:space="preserve">| High-Level Control </w:t>
      </w:r>
      <w:commentRangeStart w:id="53"/>
      <w:r w:rsidR="00763FFC">
        <w:t>Diagram</w:t>
      </w:r>
      <w:commentRangeEnd w:id="53"/>
      <w:r w:rsidR="0090501C">
        <w:rPr>
          <w:rStyle w:val="CommentReference"/>
          <w:b w:val="0"/>
        </w:rPr>
        <w:commentReference w:id="53"/>
      </w:r>
    </w:p>
    <w:p w14:paraId="504B0060" w14:textId="77777777" w:rsidR="00763FFC" w:rsidRPr="00763FFC" w:rsidRDefault="00763FFC" w:rsidP="00763FFC">
      <w:pPr>
        <w:pStyle w:val="BodyText"/>
        <w:spacing w:line="240" w:lineRule="auto"/>
      </w:pPr>
    </w:p>
    <w:p w14:paraId="1E0329F6" w14:textId="1FF21DC9" w:rsidR="00AB6C02" w:rsidRDefault="00F377D4" w:rsidP="00AB6C02">
      <w:pPr>
        <w:pStyle w:val="Heading3"/>
      </w:pPr>
      <w:bookmarkStart w:id="54" w:name="_Ref468387650"/>
      <w:bookmarkStart w:id="55" w:name="_Toc468637458"/>
      <w:r>
        <w:t>Dynamic Model</w:t>
      </w:r>
      <w:bookmarkEnd w:id="54"/>
      <w:bookmarkEnd w:id="55"/>
    </w:p>
    <w:p w14:paraId="513E5A56" w14:textId="6CE0227B" w:rsidR="00E57EAF" w:rsidRDefault="002C5754" w:rsidP="00D104E8">
      <w:pPr>
        <w:pStyle w:val="BodyText"/>
        <w:ind w:firstLine="540"/>
      </w:pPr>
      <w:r>
        <w:t xml:space="preserve">The first step in </w:t>
      </w:r>
      <w:r w:rsidR="00D006D4">
        <w:t>modeling any system is determining the</w:t>
      </w:r>
      <w:r>
        <w:t xml:space="preserve"> set of equations </w:t>
      </w:r>
      <w:r w:rsidR="00D006D4">
        <w:t>that describe</w:t>
      </w:r>
      <w:r>
        <w:t xml:space="preserve"> the </w:t>
      </w:r>
      <w:r w:rsidR="00D006D4">
        <w:t>system dynamics because t</w:t>
      </w:r>
      <w:r>
        <w:t>hese equations</w:t>
      </w:r>
      <w:r w:rsidR="00D006D4">
        <w:t xml:space="preserve"> of motion</w:t>
      </w:r>
      <w:r>
        <w:t xml:space="preserve"> are crucial </w:t>
      </w:r>
      <w:r w:rsidR="00D006D4">
        <w:t>to</w:t>
      </w:r>
      <w:r>
        <w:t xml:space="preserve"> understanding of the </w:t>
      </w:r>
      <w:r w:rsidR="00D006D4">
        <w:lastRenderedPageBreak/>
        <w:t>behavior</w:t>
      </w:r>
      <w:r w:rsidR="00D104E8">
        <w:t xml:space="preserve"> of the </w:t>
      </w:r>
      <w:r w:rsidR="00D006D4">
        <w:t>system</w:t>
      </w:r>
      <w:r w:rsidR="00D104E8">
        <w:t>. Since understanding</w:t>
      </w:r>
      <w:r w:rsidR="002D2617">
        <w:t xml:space="preserve"> quadroto</w:t>
      </w:r>
      <w:r w:rsidR="00D104E8">
        <w:t xml:space="preserve">r dynamics is a difficult but well studied problem, the team </w:t>
      </w:r>
      <w:r w:rsidR="00D006D4">
        <w:t>adapted</w:t>
      </w:r>
      <w:r w:rsidR="00D104E8">
        <w:t xml:space="preserve"> a quadrotor dynamic model from previous research</w:t>
      </w:r>
      <w:r w:rsidR="002D2617">
        <w:t xml:space="preserve"> </w:t>
      </w:r>
      <w:r w:rsidR="00A91FD3">
        <w:fldChar w:fldCharType="begin"/>
      </w:r>
      <w:r w:rsidR="00FE3889">
        <w:instrText xml:space="preserve"> ADDIN ZOTERO_ITEM CSL_CITATION {"citationID":"1u0h93qm9p","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A91FD3">
        <w:fldChar w:fldCharType="separate"/>
      </w:r>
      <w:r w:rsidR="00FE3889" w:rsidRPr="00FE3889">
        <w:t>[10]</w:t>
      </w:r>
      <w:r w:rsidR="00A91FD3">
        <w:fldChar w:fldCharType="end"/>
      </w:r>
      <w:r w:rsidR="00D104E8">
        <w:t xml:space="preserve">. </w:t>
      </w:r>
    </w:p>
    <w:p w14:paraId="720F9DCD" w14:textId="3AE45090" w:rsidR="00167CE3" w:rsidRDefault="00167CE3" w:rsidP="00D104E8">
      <w:pPr>
        <w:pStyle w:val="BodyText"/>
        <w:ind w:firstLine="540"/>
      </w:pPr>
      <w:r>
        <w:t xml:space="preserve">Quadrotor control depends on </w:t>
      </w:r>
      <w:r w:rsidR="00F35D49">
        <w:t>6 degrees of freedom – 3 translational and 3 rotational, with an input from 4 motors. The dynamics can be derived using two reference frames</w:t>
      </w:r>
      <w:r w:rsidR="00D006D4">
        <w:t>:</w:t>
      </w:r>
      <w:r w:rsidR="00F35D49">
        <w:t xml:space="preserve"> the body frame of the quadr</w:t>
      </w:r>
      <w:r w:rsidR="00D0199D">
        <w:t>o</w:t>
      </w:r>
      <w:r w:rsidR="00D006D4">
        <w:t>tor</w:t>
      </w:r>
      <w:r w:rsidR="00F35D49">
        <w:t xml:space="preserve"> and the inertial frame, as shown in</w:t>
      </w:r>
      <w:r w:rsidR="00A91FD3">
        <w:t xml:space="preserve"> </w:t>
      </w:r>
      <w:r w:rsidR="00A91FD3">
        <w:fldChar w:fldCharType="begin"/>
      </w:r>
      <w:r w:rsidR="00A91FD3">
        <w:instrText xml:space="preserve"> REF _Ref468387432 \h </w:instrText>
      </w:r>
      <w:r w:rsidR="00A91FD3">
        <w:fldChar w:fldCharType="separate"/>
      </w:r>
      <w:r w:rsidR="0018091C">
        <w:t xml:space="preserve">Figure </w:t>
      </w:r>
      <w:r w:rsidR="0018091C">
        <w:rPr>
          <w:noProof/>
        </w:rPr>
        <w:t>5</w:t>
      </w:r>
      <w:r w:rsidR="00A91FD3">
        <w:fldChar w:fldCharType="end"/>
      </w:r>
      <w:r w:rsidR="00F35D49">
        <w:t xml:space="preserve">. </w:t>
      </w:r>
    </w:p>
    <w:p w14:paraId="0EB46E4A" w14:textId="587C3E55" w:rsidR="00F35D49" w:rsidRDefault="00D0199D" w:rsidP="00D0199D">
      <w:pPr>
        <w:pStyle w:val="BodyText"/>
        <w:jc w:val="center"/>
      </w:pPr>
      <w:r w:rsidRPr="00D0199D">
        <w:rPr>
          <w:noProof/>
        </w:rPr>
        <w:drawing>
          <wp:inline distT="0" distB="0" distL="0" distR="0" wp14:anchorId="67A6CBC1" wp14:editId="5E68A4DC">
            <wp:extent cx="3178810" cy="18573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3145"/>
                    <a:stretch/>
                  </pic:blipFill>
                  <pic:spPr bwMode="auto">
                    <a:xfrm>
                      <a:off x="0" y="0"/>
                      <a:ext cx="3187543" cy="1862478"/>
                    </a:xfrm>
                    <a:prstGeom prst="rect">
                      <a:avLst/>
                    </a:prstGeom>
                    <a:ln>
                      <a:noFill/>
                    </a:ln>
                    <a:extLst>
                      <a:ext uri="{53640926-AAD7-44D8-BBD7-CCE9431645EC}">
                        <a14:shadowObscured xmlns:a14="http://schemas.microsoft.com/office/drawing/2010/main"/>
                      </a:ext>
                    </a:extLst>
                  </pic:spPr>
                </pic:pic>
              </a:graphicData>
            </a:graphic>
          </wp:inline>
        </w:drawing>
      </w:r>
    </w:p>
    <w:p w14:paraId="31702257" w14:textId="0FB60E74" w:rsidR="00A91FD3" w:rsidRDefault="00A91FD3" w:rsidP="006A3B50">
      <w:pPr>
        <w:pStyle w:val="Caption"/>
      </w:pPr>
      <w:bookmarkStart w:id="56" w:name="_Ref468387432"/>
      <w:r>
        <w:t xml:space="preserve">Figure </w:t>
      </w:r>
      <w:r w:rsidR="008E4A6F">
        <w:fldChar w:fldCharType="begin"/>
      </w:r>
      <w:r w:rsidR="008E4A6F">
        <w:instrText xml:space="preserve"> SEQ Figure \* ARABIC </w:instrText>
      </w:r>
      <w:r w:rsidR="008E4A6F">
        <w:fldChar w:fldCharType="separate"/>
      </w:r>
      <w:r w:rsidR="0018091C">
        <w:rPr>
          <w:noProof/>
        </w:rPr>
        <w:t>5</w:t>
      </w:r>
      <w:r w:rsidR="008E4A6F">
        <w:rPr>
          <w:noProof/>
        </w:rPr>
        <w:fldChar w:fldCharType="end"/>
      </w:r>
      <w:bookmarkEnd w:id="56"/>
      <w:r>
        <w:t xml:space="preserve"> | Quadcopter </w:t>
      </w:r>
      <w:r w:rsidR="00F85E5C">
        <w:t>body frame</w:t>
      </w:r>
      <w:r>
        <w:t xml:space="preserve"> and </w:t>
      </w:r>
      <w:r w:rsidR="00F85E5C">
        <w:t>inertial f</w:t>
      </w:r>
      <w:r>
        <w:t>rame</w:t>
      </w:r>
      <w:r w:rsidR="007E00A6">
        <w:t xml:space="preserve"> </w:t>
      </w:r>
      <w:r w:rsidR="007E00A6">
        <w:fldChar w:fldCharType="begin"/>
      </w:r>
      <w:r w:rsidR="00FE3889">
        <w:instrText xml:space="preserve"> ADDIN ZOTERO_ITEM CSL_CITATION {"citationID":"2lomuvoetv","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7E00A6">
        <w:fldChar w:fldCharType="separate"/>
      </w:r>
      <w:r w:rsidR="00FE3889" w:rsidRPr="00FE3889">
        <w:t>[10]</w:t>
      </w:r>
      <w:r w:rsidR="007E00A6">
        <w:fldChar w:fldCharType="end"/>
      </w:r>
    </w:p>
    <w:p w14:paraId="0066732A" w14:textId="2EFD1A1D" w:rsidR="00D0199D" w:rsidRDefault="00D006D4" w:rsidP="00D0199D">
      <w:pPr>
        <w:pStyle w:val="BodyText"/>
      </w:pPr>
      <w:r>
        <w:t>The rotation matrix that translates from the body frame to the inertial frame can be derived u</w:t>
      </w:r>
      <w:r w:rsidR="00D0199D">
        <w:t>sing the</w:t>
      </w:r>
      <w:r>
        <w:t xml:space="preserve"> kinematics of quadrotor motion. This </w:t>
      </w:r>
      <w:r w:rsidR="00091E80">
        <w:t xml:space="preserve">derivation is shown in </w:t>
      </w:r>
      <w:r w:rsidR="00CD5CB9">
        <w:t xml:space="preserve">the </w:t>
      </w:r>
      <w:commentRangeStart w:id="57"/>
      <w:r w:rsidR="00CD5CB9">
        <w:t>appendix</w:t>
      </w:r>
      <w:commentRangeEnd w:id="57"/>
      <w:r w:rsidR="00CD5CB9">
        <w:rPr>
          <w:rStyle w:val="CommentReference"/>
        </w:rPr>
        <w:commentReference w:id="57"/>
      </w:r>
      <w:r w:rsidR="00CD5CB9">
        <w:t>.</w:t>
      </w:r>
    </w:p>
    <w:p w14:paraId="10B21230" w14:textId="68E57B73" w:rsidR="008C46D2" w:rsidRDefault="008C46D2" w:rsidP="008C46D2">
      <w:pPr>
        <w:pStyle w:val="BodyText"/>
        <w:spacing w:line="240" w:lineRule="auto"/>
        <w:jc w:val="center"/>
      </w:pPr>
      <w:r>
        <w:rPr>
          <w:noProof/>
        </w:rPr>
        <w:drawing>
          <wp:inline distT="0" distB="0" distL="0" distR="0" wp14:anchorId="46BDDFE4" wp14:editId="1CA67863">
            <wp:extent cx="3030279" cy="2431169"/>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drtr_forces.png"/>
                    <pic:cNvPicPr/>
                  </pic:nvPicPr>
                  <pic:blipFill>
                    <a:blip r:embed="rId22">
                      <a:extLst>
                        <a:ext uri="{28A0092B-C50C-407E-A947-70E740481C1C}">
                          <a14:useLocalDpi xmlns:a14="http://schemas.microsoft.com/office/drawing/2010/main" val="0"/>
                        </a:ext>
                      </a:extLst>
                    </a:blip>
                    <a:stretch>
                      <a:fillRect/>
                    </a:stretch>
                  </pic:blipFill>
                  <pic:spPr>
                    <a:xfrm>
                      <a:off x="0" y="0"/>
                      <a:ext cx="3034370" cy="2434452"/>
                    </a:xfrm>
                    <a:prstGeom prst="rect">
                      <a:avLst/>
                    </a:prstGeom>
                  </pic:spPr>
                </pic:pic>
              </a:graphicData>
            </a:graphic>
          </wp:inline>
        </w:drawing>
      </w:r>
    </w:p>
    <w:p w14:paraId="60B2A02F" w14:textId="1ADC5771" w:rsidR="008C46D2" w:rsidRDefault="00F85E5C" w:rsidP="006A3B50">
      <w:pPr>
        <w:pStyle w:val="Caption"/>
      </w:pPr>
      <w:bookmarkStart w:id="58" w:name="_Ref468387525"/>
      <w:r>
        <w:t xml:space="preserve">Figure </w:t>
      </w:r>
      <w:r w:rsidR="008E4A6F">
        <w:fldChar w:fldCharType="begin"/>
      </w:r>
      <w:r w:rsidR="008E4A6F">
        <w:instrText xml:space="preserve"> SEQ Figure \* ARABIC </w:instrText>
      </w:r>
      <w:r w:rsidR="008E4A6F">
        <w:fldChar w:fldCharType="separate"/>
      </w:r>
      <w:r w:rsidR="0018091C">
        <w:rPr>
          <w:noProof/>
        </w:rPr>
        <w:t>6</w:t>
      </w:r>
      <w:r w:rsidR="008E4A6F">
        <w:rPr>
          <w:noProof/>
        </w:rPr>
        <w:fldChar w:fldCharType="end"/>
      </w:r>
      <w:bookmarkEnd w:id="58"/>
      <w:r>
        <w:t xml:space="preserve"> </w:t>
      </w:r>
      <w:r w:rsidR="008C46D2">
        <w:t xml:space="preserve">| </w:t>
      </w:r>
      <w:r>
        <w:t>Forces acting on quadrotor</w:t>
      </w:r>
      <w:r w:rsidR="007E00A6">
        <w:t xml:space="preserve"> </w:t>
      </w:r>
      <w:r w:rsidR="007E00A6">
        <w:fldChar w:fldCharType="begin"/>
      </w:r>
      <w:r w:rsidR="00FE3889">
        <w:instrText xml:space="preserve"> ADDIN ZOTERO_ITEM CSL_CITATION {"citationID":"1pilinsf67","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7E00A6">
        <w:fldChar w:fldCharType="separate"/>
      </w:r>
      <w:r w:rsidR="00FE3889" w:rsidRPr="00FE3889">
        <w:t>[10]</w:t>
      </w:r>
      <w:r w:rsidR="007E00A6">
        <w:fldChar w:fldCharType="end"/>
      </w:r>
    </w:p>
    <w:p w14:paraId="3135CC24" w14:textId="6D2118F7" w:rsidR="00B524D5" w:rsidRDefault="00B627AF" w:rsidP="00B3602B">
      <w:pPr>
        <w:pStyle w:val="BodyText"/>
      </w:pPr>
      <w:r>
        <w:lastRenderedPageBreak/>
        <w:tab/>
      </w:r>
      <w:r w:rsidR="00CD5CB9">
        <w:t>The physical properties of the quadrotor system govern the equations of motion</w:t>
      </w:r>
      <w:r>
        <w:t xml:space="preserve">. </w:t>
      </w:r>
      <w:r w:rsidR="005A1F39">
        <w:t xml:space="preserve">The torque produced by the motors, conservation of energy, </w:t>
      </w:r>
      <w:r w:rsidR="00F64028">
        <w:t>and the thrust acting on the quadrotor were taken into account for the governing equations (Appendix)</w:t>
      </w:r>
      <w:r w:rsidR="00CD5CB9">
        <w:t xml:space="preserve"> </w:t>
      </w:r>
      <w:r w:rsidR="00CD5CB9">
        <w:fldChar w:fldCharType="begin"/>
      </w:r>
      <w:r w:rsidR="00FE3889">
        <w:instrText xml:space="preserve"> ADDIN ZOTERO_ITEM CSL_CITATION {"citationID":"odiod63pk","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CD5CB9">
        <w:fldChar w:fldCharType="separate"/>
      </w:r>
      <w:r w:rsidR="00FE3889" w:rsidRPr="00FE3889">
        <w:t>[10]</w:t>
      </w:r>
      <w:r w:rsidR="00CD5CB9">
        <w:fldChar w:fldCharType="end"/>
      </w:r>
      <w:r w:rsidR="00F64028">
        <w:t xml:space="preserve">. </w:t>
      </w:r>
      <w:r w:rsidR="008C46D2">
        <w:t>The summary of forces and torques acting on the quadrotor are summarized above in</w:t>
      </w:r>
      <w:r w:rsidR="00F85E5C">
        <w:t xml:space="preserve"> </w:t>
      </w:r>
      <w:r w:rsidR="00F85E5C">
        <w:fldChar w:fldCharType="begin"/>
      </w:r>
      <w:r w:rsidR="00F85E5C">
        <w:instrText xml:space="preserve"> REF _Ref468387525 \h </w:instrText>
      </w:r>
      <w:r w:rsidR="00F85E5C">
        <w:fldChar w:fldCharType="separate"/>
      </w:r>
      <w:r w:rsidR="0018091C">
        <w:t xml:space="preserve">Figure </w:t>
      </w:r>
      <w:r w:rsidR="0018091C">
        <w:rPr>
          <w:noProof/>
        </w:rPr>
        <w:t>6</w:t>
      </w:r>
      <w:r w:rsidR="00F85E5C">
        <w:fldChar w:fldCharType="end"/>
      </w:r>
      <w:r w:rsidR="008C46D2">
        <w:t xml:space="preserve">. </w:t>
      </w:r>
      <w:r w:rsidR="003C0101">
        <w:t xml:space="preserve">The resulting </w:t>
      </w:r>
      <w:r w:rsidR="00C31180">
        <w:t xml:space="preserve">governing equations </w:t>
      </w:r>
      <w:r w:rsidR="00F85E5C">
        <w:t>are</w:t>
      </w:r>
      <w:r w:rsidR="00C31180">
        <w:t xml:space="preserve"> represented using state space notation</w:t>
      </w:r>
      <w:r w:rsidR="00F85E5C">
        <w:t xml:space="preserve"> in</w:t>
      </w:r>
      <w:r w:rsidR="00B3602B">
        <w:t xml:space="preserve"> Equations </w:t>
      </w:r>
      <w:r w:rsidR="00B3602B">
        <w:fldChar w:fldCharType="begin"/>
      </w:r>
      <w:r w:rsidR="00B3602B">
        <w:instrText xml:space="preserve"> REF _Ref468624114 \h </w:instrText>
      </w:r>
      <w:r w:rsidR="00B3602B">
        <w:fldChar w:fldCharType="separate"/>
      </w:r>
      <w:r w:rsidR="0018091C">
        <w:t>(</w:t>
      </w:r>
      <w:r w:rsidR="0018091C">
        <w:rPr>
          <w:noProof/>
        </w:rPr>
        <w:t>3</w:t>
      </w:r>
      <w:r w:rsidR="0018091C">
        <w:t>)</w:t>
      </w:r>
      <w:r w:rsidR="00B3602B">
        <w:fldChar w:fldCharType="end"/>
      </w:r>
      <w:r w:rsidR="00B3602B">
        <w:t xml:space="preserve"> through </w:t>
      </w:r>
      <w:r w:rsidR="00B3602B">
        <w:fldChar w:fldCharType="begin"/>
      </w:r>
      <w:r w:rsidR="00B3602B">
        <w:instrText xml:space="preserve"> REF _Ref468624118 \h </w:instrText>
      </w:r>
      <w:r w:rsidR="00B3602B">
        <w:fldChar w:fldCharType="separate"/>
      </w:r>
      <w:r w:rsidR="0018091C">
        <w:t>(</w:t>
      </w:r>
      <w:r w:rsidR="0018091C">
        <w:rPr>
          <w:noProof/>
        </w:rPr>
        <w:t>6</w:t>
      </w:r>
      <w:r w:rsidR="0018091C">
        <w:t>)</w:t>
      </w:r>
      <w:r w:rsidR="00B3602B">
        <w:fldChar w:fldCharType="end"/>
      </w:r>
      <w:r w:rsidR="00B3602B">
        <w:t xml:space="preserve">. </w:t>
      </w:r>
    </w:p>
    <w:p w14:paraId="49CD5676" w14:textId="5D95915D" w:rsidR="00B524D5" w:rsidRPr="00B524D5" w:rsidRDefault="00B524D5" w:rsidP="00B524D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703030" w14:paraId="44A6FD74" w14:textId="77777777" w:rsidTr="00B524D5">
        <w:tc>
          <w:tcPr>
            <w:tcW w:w="3072" w:type="dxa"/>
          </w:tcPr>
          <w:p w14:paraId="31E1B1DD" w14:textId="77777777" w:rsidR="00703030" w:rsidRDefault="00703030" w:rsidP="00D0199D">
            <w:pPr>
              <w:pStyle w:val="BodyText"/>
            </w:pPr>
          </w:p>
        </w:tc>
        <w:tc>
          <w:tcPr>
            <w:tcW w:w="4776" w:type="dxa"/>
          </w:tcPr>
          <w:p w14:paraId="3A714A4B" w14:textId="2CC5254B" w:rsidR="00703030" w:rsidRPr="00B524D5" w:rsidRDefault="008E4A6F"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x</m:t>
                    </m:r>
                  </m:e>
                </m:acc>
                <m:r>
                  <w:rPr>
                    <w:rFonts w:ascii="Cambria Math" w:hAnsi="Cambria Math"/>
                  </w:rPr>
                  <m:t>=v</m:t>
                </m:r>
              </m:oMath>
            </m:oMathPara>
          </w:p>
        </w:tc>
        <w:tc>
          <w:tcPr>
            <w:tcW w:w="1368" w:type="dxa"/>
            <w:vAlign w:val="center"/>
          </w:tcPr>
          <w:p w14:paraId="273C0560" w14:textId="2EBF3A99" w:rsidR="00703030" w:rsidRDefault="00B524D5" w:rsidP="00B524D5">
            <w:pPr>
              <w:pStyle w:val="BodyText"/>
              <w:jc w:val="right"/>
            </w:pPr>
            <w:bookmarkStart w:id="59" w:name="_Ref468624114"/>
            <w:r>
              <w:t>(</w:t>
            </w:r>
            <w:r w:rsidR="008E4A6F">
              <w:fldChar w:fldCharType="begin"/>
            </w:r>
            <w:r w:rsidR="008E4A6F">
              <w:instrText xml:space="preserve"> SEQ Equation \* ARABIC </w:instrText>
            </w:r>
            <w:r w:rsidR="008E4A6F">
              <w:fldChar w:fldCharType="separate"/>
            </w:r>
            <w:r w:rsidR="0018091C">
              <w:rPr>
                <w:noProof/>
              </w:rPr>
              <w:t>3</w:t>
            </w:r>
            <w:r w:rsidR="008E4A6F">
              <w:rPr>
                <w:noProof/>
              </w:rPr>
              <w:fldChar w:fldCharType="end"/>
            </w:r>
            <w:r>
              <w:t>)</w:t>
            </w:r>
            <w:bookmarkEnd w:id="59"/>
          </w:p>
        </w:tc>
      </w:tr>
      <w:tr w:rsidR="00703030" w14:paraId="7F449306" w14:textId="77777777" w:rsidTr="00B524D5">
        <w:tc>
          <w:tcPr>
            <w:tcW w:w="3072" w:type="dxa"/>
          </w:tcPr>
          <w:p w14:paraId="55563337" w14:textId="77777777" w:rsidR="00703030" w:rsidRDefault="00703030" w:rsidP="00D0199D">
            <w:pPr>
              <w:pStyle w:val="BodyText"/>
            </w:pPr>
          </w:p>
        </w:tc>
        <w:tc>
          <w:tcPr>
            <w:tcW w:w="4776" w:type="dxa"/>
          </w:tcPr>
          <w:p w14:paraId="66F7AA48" w14:textId="0ABDD424" w:rsidR="00703030" w:rsidRPr="00B524D5" w:rsidRDefault="008E4A6F"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i/>
                      </w:rPr>
                    </m:ctrlPr>
                  </m:sSubPr>
                  <m:e>
                    <m:r>
                      <w:rPr>
                        <w:rFonts w:ascii="Cambria Math" w:hAnsi="Cambria Math"/>
                      </w:rPr>
                      <m:t>F</m:t>
                    </m:r>
                  </m:e>
                  <m:sub>
                    <m:r>
                      <w:rPr>
                        <w:rFonts w:ascii="Cambria Math" w:hAnsi="Cambria Math"/>
                      </w:rPr>
                      <m:t>D</m:t>
                    </m:r>
                  </m:sub>
                </m:sSub>
              </m:oMath>
            </m:oMathPara>
          </w:p>
        </w:tc>
        <w:tc>
          <w:tcPr>
            <w:tcW w:w="1368" w:type="dxa"/>
            <w:vAlign w:val="center"/>
          </w:tcPr>
          <w:p w14:paraId="464C7C2D" w14:textId="5CC07733" w:rsidR="00703030" w:rsidRDefault="00B524D5" w:rsidP="00B524D5">
            <w:pPr>
              <w:pStyle w:val="BodyText"/>
              <w:jc w:val="right"/>
            </w:pPr>
            <w:r>
              <w:t>(</w:t>
            </w:r>
            <w:r w:rsidR="008E4A6F">
              <w:fldChar w:fldCharType="begin"/>
            </w:r>
            <w:r w:rsidR="008E4A6F">
              <w:instrText xml:space="preserve"> SEQ Equation \* ARABIC </w:instrText>
            </w:r>
            <w:r w:rsidR="008E4A6F">
              <w:fldChar w:fldCharType="separate"/>
            </w:r>
            <w:r w:rsidR="0018091C">
              <w:rPr>
                <w:noProof/>
              </w:rPr>
              <w:t>4</w:t>
            </w:r>
            <w:r w:rsidR="008E4A6F">
              <w:rPr>
                <w:noProof/>
              </w:rPr>
              <w:fldChar w:fldCharType="end"/>
            </w:r>
            <w:r>
              <w:t>)</w:t>
            </w:r>
          </w:p>
        </w:tc>
      </w:tr>
      <w:tr w:rsidR="00703030" w14:paraId="43D36C47" w14:textId="77777777" w:rsidTr="00B524D5">
        <w:tc>
          <w:tcPr>
            <w:tcW w:w="3072" w:type="dxa"/>
          </w:tcPr>
          <w:p w14:paraId="04C954BB" w14:textId="77777777" w:rsidR="00703030" w:rsidRDefault="00703030" w:rsidP="00D0199D">
            <w:pPr>
              <w:pStyle w:val="BodyText"/>
            </w:pPr>
          </w:p>
        </w:tc>
        <w:tc>
          <w:tcPr>
            <w:tcW w:w="4776" w:type="dxa"/>
          </w:tcPr>
          <w:p w14:paraId="3AC42DAD" w14:textId="4853B12E" w:rsidR="00703030" w:rsidRPr="00B524D5" w:rsidRDefault="008E4A6F"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w:rPr>
                    <w:rFonts w:ascii="Cambria Math" w:hAnsi="Cambria Math"/>
                  </w:rPr>
                  <m:t>ω</m:t>
                </m:r>
              </m:oMath>
            </m:oMathPara>
          </w:p>
        </w:tc>
        <w:tc>
          <w:tcPr>
            <w:tcW w:w="1368" w:type="dxa"/>
            <w:vAlign w:val="center"/>
          </w:tcPr>
          <w:p w14:paraId="131911FA" w14:textId="4A63F02E" w:rsidR="00703030" w:rsidRDefault="00B524D5" w:rsidP="00B524D5">
            <w:pPr>
              <w:pStyle w:val="BodyText"/>
              <w:jc w:val="right"/>
            </w:pPr>
            <w:r>
              <w:t>(</w:t>
            </w:r>
            <w:r w:rsidR="008E4A6F">
              <w:fldChar w:fldCharType="begin"/>
            </w:r>
            <w:r w:rsidR="008E4A6F">
              <w:instrText xml:space="preserve"> SEQ Equation \* ARABIC </w:instrText>
            </w:r>
            <w:r w:rsidR="008E4A6F">
              <w:fldChar w:fldCharType="separate"/>
            </w:r>
            <w:r w:rsidR="0018091C">
              <w:rPr>
                <w:noProof/>
              </w:rPr>
              <w:t>5</w:t>
            </w:r>
            <w:r w:rsidR="008E4A6F">
              <w:rPr>
                <w:noProof/>
              </w:rPr>
              <w:fldChar w:fldCharType="end"/>
            </w:r>
            <w:r>
              <w:t>)</w:t>
            </w:r>
          </w:p>
        </w:tc>
      </w:tr>
      <w:tr w:rsidR="00703030" w14:paraId="7769B70F" w14:textId="77777777" w:rsidTr="00B524D5">
        <w:tc>
          <w:tcPr>
            <w:tcW w:w="3072" w:type="dxa"/>
          </w:tcPr>
          <w:p w14:paraId="20EDAC12" w14:textId="77777777" w:rsidR="00703030" w:rsidRDefault="00703030" w:rsidP="00D0199D">
            <w:pPr>
              <w:pStyle w:val="BodyText"/>
            </w:pPr>
          </w:p>
        </w:tc>
        <w:tc>
          <w:tcPr>
            <w:tcW w:w="4776" w:type="dxa"/>
          </w:tcPr>
          <w:p w14:paraId="58EF04EE" w14:textId="6F3B940E" w:rsidR="00703030" w:rsidRPr="00B524D5" w:rsidRDefault="008E4A6F" w:rsidP="00B524D5">
            <w:pPr>
              <w:pStyle w:val="BodyText"/>
              <w:jc w:val="left"/>
            </w:pPr>
            <m:oMathPara>
              <m:oMathParaPr>
                <m:jc m:val="left"/>
              </m:oMathParaPr>
              <m:oMath>
                <m:acc>
                  <m:accPr>
                    <m:chr m:val="̇"/>
                    <m:ctrlPr>
                      <w:rPr>
                        <w:rFonts w:ascii="Cambria Math" w:hAnsi="Cambria Math"/>
                        <w:i/>
                      </w:rPr>
                    </m:ctrlPr>
                  </m:accPr>
                  <m:e>
                    <m: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649D08DB" w14:textId="7CFBD58A" w:rsidR="00703030" w:rsidRDefault="00B524D5" w:rsidP="00B524D5">
            <w:pPr>
              <w:pStyle w:val="BodyText"/>
              <w:jc w:val="right"/>
            </w:pPr>
            <w:bookmarkStart w:id="60" w:name="_Ref468624118"/>
            <w:r>
              <w:t>(</w:t>
            </w:r>
            <w:r w:rsidR="008E4A6F">
              <w:fldChar w:fldCharType="begin"/>
            </w:r>
            <w:r w:rsidR="008E4A6F">
              <w:instrText xml:space="preserve"> SEQ Equation \* ARABIC </w:instrText>
            </w:r>
            <w:r w:rsidR="008E4A6F">
              <w:fldChar w:fldCharType="separate"/>
            </w:r>
            <w:r w:rsidR="0018091C">
              <w:rPr>
                <w:noProof/>
              </w:rPr>
              <w:t>6</w:t>
            </w:r>
            <w:r w:rsidR="008E4A6F">
              <w:rPr>
                <w:noProof/>
              </w:rPr>
              <w:fldChar w:fldCharType="end"/>
            </w:r>
            <w:r>
              <w:t>)</w:t>
            </w:r>
            <w:bookmarkEnd w:id="60"/>
          </w:p>
        </w:tc>
      </w:tr>
    </w:tbl>
    <w:p w14:paraId="5EBFBEFA" w14:textId="43ED585B" w:rsidR="008C46D2" w:rsidRDefault="00B3602B" w:rsidP="00703030">
      <w:pPr>
        <w:pStyle w:val="BodyText"/>
      </w:pPr>
      <w:r>
        <w:t>w</w:t>
      </w:r>
      <w:r w:rsidR="00703030">
        <w:t xml:space="preserve">here </w:t>
      </w:r>
      <m:oMath>
        <m:r>
          <w:rPr>
            <w:rFonts w:ascii="Cambria Math" w:hAnsi="Cambria Math"/>
          </w:rPr>
          <m:t>x</m:t>
        </m:r>
      </m:oMath>
      <w:r w:rsidR="00703030">
        <w:rPr>
          <w:noProof/>
        </w:rPr>
        <w:t xml:space="preserve"> is the position in space, </w:t>
      </w:r>
      <m:oMath>
        <m:r>
          <w:rPr>
            <w:rFonts w:ascii="Cambria Math" w:hAnsi="Cambria Math"/>
            <w:noProof/>
          </w:rPr>
          <m:t>y</m:t>
        </m:r>
      </m:oMath>
      <w:r w:rsidR="00703030">
        <w:rPr>
          <w:noProof/>
        </w:rPr>
        <w:t xml:space="preserve"> is the linear velocity, </w:t>
      </w:r>
      <m:oMath>
        <m:r>
          <w:rPr>
            <w:rFonts w:ascii="Cambria Math" w:hAnsi="Cambria Math"/>
            <w:noProof/>
          </w:rPr>
          <m:t>θ</m:t>
        </m:r>
      </m:oMath>
      <w:r w:rsidR="00703030">
        <w:rPr>
          <w:noProof/>
        </w:rPr>
        <w:t xml:space="preserve"> is the roll, pitch and yaw angles, and </w:t>
      </w:r>
      <m:oMath>
        <m:r>
          <w:rPr>
            <w:rFonts w:ascii="Cambria Math" w:hAnsi="Cambria Math"/>
            <w:noProof/>
          </w:rPr>
          <m:t>ω</m:t>
        </m:r>
      </m:oMath>
      <w:r w:rsidR="00703030">
        <w:rPr>
          <w:noProof/>
        </w:rPr>
        <w:t xml:space="preserve"> is the angular </w:t>
      </w:r>
      <w:commentRangeStart w:id="61"/>
      <w:r w:rsidR="00703030">
        <w:rPr>
          <w:noProof/>
        </w:rPr>
        <w:t>velocity</w:t>
      </w:r>
      <w:commentRangeEnd w:id="61"/>
      <w:r w:rsidR="00F50637">
        <w:rPr>
          <w:rStyle w:val="CommentReference"/>
        </w:rPr>
        <w:commentReference w:id="61"/>
      </w:r>
      <w:r w:rsidR="00703030">
        <w:rPr>
          <w:noProof/>
        </w:rPr>
        <w:t>.</w:t>
      </w:r>
      <w:r w:rsidR="008C46D2">
        <w:tab/>
      </w:r>
    </w:p>
    <w:p w14:paraId="78FC825E" w14:textId="2FEA129E" w:rsidR="008C46D2" w:rsidRPr="00F35D49" w:rsidRDefault="008C46D2" w:rsidP="008C46D2">
      <w:pPr>
        <w:spacing w:line="480" w:lineRule="auto"/>
      </w:pPr>
      <w:r>
        <w:tab/>
        <w:t xml:space="preserve">Using the state space notation representation of the governing equations, the team </w:t>
      </w:r>
      <w:r w:rsidR="00F85E5C">
        <w:t xml:space="preserve">simulated </w:t>
      </w:r>
      <w:r w:rsidR="00E71AB3">
        <w:t xml:space="preserve">the motion of the quadrotor </w:t>
      </w:r>
      <w:r w:rsidR="00F85E5C">
        <w:t>as a function of</w:t>
      </w:r>
      <w:r w:rsidR="00E71AB3">
        <w:t xml:space="preserve"> various input conditions</w:t>
      </w:r>
      <w:r w:rsidR="00F85E5C">
        <w:t xml:space="preserve">. The simulation details are outlined in Section </w:t>
      </w:r>
      <w:r w:rsidR="00F85E5C">
        <w:fldChar w:fldCharType="begin"/>
      </w:r>
      <w:r w:rsidR="00F85E5C">
        <w:instrText xml:space="preserve"> REF _Ref468387650 \r \h </w:instrText>
      </w:r>
      <w:r w:rsidR="00F85E5C">
        <w:fldChar w:fldCharType="separate"/>
      </w:r>
      <w:r w:rsidR="0018091C">
        <w:t>4.1.1</w:t>
      </w:r>
      <w:r w:rsidR="00F85E5C">
        <w:fldChar w:fldCharType="end"/>
      </w:r>
      <w:r w:rsidR="00F85E5C">
        <w:t xml:space="preserve"> and the code is found in Appendix </w:t>
      </w:r>
      <w:r w:rsidR="00F85E5C">
        <w:fldChar w:fldCharType="begin"/>
      </w:r>
      <w:r w:rsidR="00F85E5C">
        <w:instrText xml:space="preserve"> REF _Ref468379872 \r \h </w:instrText>
      </w:r>
      <w:r w:rsidR="00F85E5C">
        <w:fldChar w:fldCharType="separate"/>
      </w:r>
      <w:r w:rsidR="0018091C">
        <w:t>8.1</w:t>
      </w:r>
      <w:r w:rsidR="00F85E5C">
        <w:fldChar w:fldCharType="end"/>
      </w:r>
      <w:r w:rsidR="00E71AB3">
        <w:t>.</w:t>
      </w:r>
    </w:p>
    <w:p w14:paraId="60EEBAD6" w14:textId="63154622" w:rsidR="006C57D4" w:rsidRDefault="006C5022" w:rsidP="006C57D4">
      <w:pPr>
        <w:pStyle w:val="Heading3"/>
      </w:pPr>
      <w:bookmarkStart w:id="62" w:name="_Toc468637459"/>
      <w:commentRangeStart w:id="63"/>
      <w:r>
        <w:lastRenderedPageBreak/>
        <w:t xml:space="preserve">Control </w:t>
      </w:r>
      <w:commentRangeEnd w:id="63"/>
      <w:r w:rsidR="004D3B46">
        <w:rPr>
          <w:rStyle w:val="CommentReference"/>
          <w:rFonts w:ascii="Times New Roman" w:hAnsi="Times New Roman"/>
          <w:b w:val="0"/>
        </w:rPr>
        <w:commentReference w:id="63"/>
      </w:r>
      <w:r>
        <w:t>Feedback S</w:t>
      </w:r>
      <w:r w:rsidR="00F377D4">
        <w:t>imulation</w:t>
      </w:r>
      <w:r w:rsidR="00DF0BCC">
        <w:t xml:space="preserve"> with Luenberger Observer</w:t>
      </w:r>
      <w:bookmarkEnd w:id="62"/>
    </w:p>
    <w:p w14:paraId="1132D979" w14:textId="3C1E895F" w:rsidR="00800F46" w:rsidRPr="00800F46" w:rsidRDefault="00B961FC" w:rsidP="00B961FC">
      <w:pPr>
        <w:pStyle w:val="BodyText"/>
        <w:ind w:firstLine="540"/>
      </w:pPr>
      <w:r>
        <w:t xml:space="preserve">The simulation environment was created in Matlab. The equations of motion were incorporated in a Matlab function file that takes in the voltage values of each of the motors as an input. </w:t>
      </w:r>
      <w:r w:rsidR="00A14012">
        <w:t>A PD controller was implemented to simulate the state output of the quadrotor. The Matlab simulation code is attached in Appendix</w:t>
      </w:r>
      <w:r w:rsidR="00091E80">
        <w:t xml:space="preserve"> </w:t>
      </w:r>
      <w:r w:rsidR="00091E80">
        <w:fldChar w:fldCharType="begin"/>
      </w:r>
      <w:r w:rsidR="00091E80">
        <w:instrText xml:space="preserve"> REF _Ref468380085 \r \h </w:instrText>
      </w:r>
      <w:r w:rsidR="00091E80">
        <w:fldChar w:fldCharType="separate"/>
      </w:r>
      <w:r w:rsidR="0018091C">
        <w:t>8.2</w:t>
      </w:r>
      <w:r w:rsidR="00091E80">
        <w:fldChar w:fldCharType="end"/>
      </w:r>
      <w:r w:rsidR="00F85E5C">
        <w:t>.</w:t>
      </w:r>
    </w:p>
    <w:p w14:paraId="663DE135" w14:textId="28F158B3" w:rsidR="00F377D4" w:rsidRDefault="006C5022" w:rsidP="00392BFF">
      <w:pPr>
        <w:pStyle w:val="Heading3"/>
      </w:pPr>
      <w:bookmarkStart w:id="64" w:name="_Toc468637460"/>
      <w:r>
        <w:t>Control Feedback S</w:t>
      </w:r>
      <w:r w:rsidR="00F377D4">
        <w:t>imulation with SSE</w:t>
      </w:r>
      <w:bookmarkEnd w:id="64"/>
    </w:p>
    <w:p w14:paraId="7828FBDF" w14:textId="64AB429C" w:rsidR="00E25665" w:rsidRDefault="00E25665" w:rsidP="00E25665">
      <w:pPr>
        <w:pStyle w:val="BodyText"/>
        <w:ind w:firstLine="540"/>
      </w:pPr>
      <w:r>
        <w:t xml:space="preserve">The first step in simulating the SSE algorithm was implementing the algorithm in a language the team was comfortable with. Based on the liaisons’ suggestion, the team used CVX, a convex optimization solver that is compatible with MATLAB </w:t>
      </w:r>
      <w:r>
        <w:fldChar w:fldCharType="begin"/>
      </w:r>
      <w:r w:rsidR="00FE3889">
        <w:instrText xml:space="preserve"> ADDIN ZOTERO_ITEM CSL_CITATION {"citationID":"29ce0jq0q4","properties":{"formattedCitation":"[11]","plainCitation":"[11]"},"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00FE3889" w:rsidRPr="00FE3889">
        <w:t>[11]</w:t>
      </w:r>
      <w:r>
        <w:fldChar w:fldCharType="end"/>
      </w:r>
      <w:r>
        <w:t xml:space="preserve">. The core of the algorithm is included below in </w:t>
      </w:r>
      <w:r>
        <w:fldChar w:fldCharType="begin"/>
      </w:r>
      <w:r>
        <w:instrText xml:space="preserve"> REF _Ref468135599 \h </w:instrText>
      </w:r>
      <w:r>
        <w:fldChar w:fldCharType="separate"/>
      </w:r>
      <w:r w:rsidR="0018091C">
        <w:t xml:space="preserve">Figure </w:t>
      </w:r>
      <w:r w:rsidR="0018091C">
        <w:rPr>
          <w:noProof/>
        </w:rPr>
        <w:t>7</w:t>
      </w:r>
      <w:r>
        <w:fldChar w:fldCharType="end"/>
      </w:r>
      <w:r>
        <w:t>:</w:t>
      </w:r>
    </w:p>
    <w:p w14:paraId="57538921" w14:textId="6C187FEB" w:rsidR="00E25665" w:rsidRDefault="00A203DE" w:rsidP="00E25665">
      <w:pPr>
        <w:pStyle w:val="BodyText"/>
        <w:ind w:firstLine="540"/>
        <w:jc w:val="center"/>
      </w:pPr>
      <w:r>
        <w:pict w14:anchorId="61C07D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1.5pt;height:60.75pt">
            <v:imagedata r:id="rId23" o:title="SSE_algorithm"/>
          </v:shape>
        </w:pict>
      </w:r>
    </w:p>
    <w:p w14:paraId="3AC09F37" w14:textId="296B942D" w:rsidR="00E25665" w:rsidRDefault="00E25665" w:rsidP="006A3B50">
      <w:pPr>
        <w:pStyle w:val="Caption"/>
      </w:pPr>
      <w:bookmarkStart w:id="65" w:name="_Ref468135599"/>
      <w:r>
        <w:t xml:space="preserve">Figure </w:t>
      </w:r>
      <w:r w:rsidR="008E4A6F">
        <w:fldChar w:fldCharType="begin"/>
      </w:r>
      <w:r w:rsidR="008E4A6F">
        <w:instrText xml:space="preserve"> SEQ Figure \* ARABIC </w:instrText>
      </w:r>
      <w:r w:rsidR="008E4A6F">
        <w:fldChar w:fldCharType="separate"/>
      </w:r>
      <w:r w:rsidR="0018091C">
        <w:rPr>
          <w:noProof/>
        </w:rPr>
        <w:t>7</w:t>
      </w:r>
      <w:r w:rsidR="008E4A6F">
        <w:rPr>
          <w:noProof/>
        </w:rPr>
        <w:fldChar w:fldCharType="end"/>
      </w:r>
      <w:bookmarkEnd w:id="65"/>
      <w:r>
        <w:t xml:space="preserve"> | SSE algorithm in MATLAB CVX</w:t>
      </w:r>
    </w:p>
    <w:p w14:paraId="62147A03" w14:textId="490FD237" w:rsidR="006C40F4" w:rsidRDefault="002461EF" w:rsidP="002932B2">
      <w:pPr>
        <w:pStyle w:val="BodyText"/>
        <w:ind w:firstLine="540"/>
      </w:pPr>
      <w:r>
        <w:t xml:space="preserve">In the SSE algorithm, </w:t>
      </w:r>
      <w:r w:rsidRPr="00251BD2">
        <w:rPr>
          <w:rStyle w:val="CodeChar"/>
        </w:rPr>
        <w:t>YBu</w:t>
      </w:r>
      <w:r>
        <w:t xml:space="preserve"> refers to the sensor outputs </w:t>
      </w:r>
      <w:r w:rsidRPr="00251BD2">
        <w:rPr>
          <w:rStyle w:val="CodeChar"/>
        </w:rPr>
        <w:t>Y</w:t>
      </w:r>
      <w:r>
        <w:t xml:space="preserve"> and the propagated system inputs </w:t>
      </w:r>
      <w:r w:rsidRPr="00251BD2">
        <w:rPr>
          <w:rStyle w:val="CodeChar"/>
        </w:rPr>
        <w:t>Bu</w:t>
      </w:r>
      <w:r>
        <w:t xml:space="preserve">, </w:t>
      </w:r>
      <w:r w:rsidRPr="00251BD2">
        <w:rPr>
          <w:rStyle w:val="CodeChar"/>
        </w:rPr>
        <w:t>CA</w:t>
      </w:r>
      <w:r>
        <w:t xml:space="preserve"> is the observability matrix, </w:t>
      </w:r>
      <w:r w:rsidRPr="002461EF">
        <w:rPr>
          <w:rFonts w:ascii="Consolas" w:hAnsi="Consolas"/>
        </w:rPr>
        <w:t>p</w:t>
      </w:r>
      <w:r>
        <w:t xml:space="preserve"> is the number of sensors, </w:t>
      </w:r>
      <w:r w:rsidRPr="00251BD2">
        <w:rPr>
          <w:rStyle w:val="CodeChar"/>
        </w:rPr>
        <w:t>T</w:t>
      </w:r>
      <w:r>
        <w:t xml:space="preserve"> is the total number of timesteps, and </w:t>
      </w:r>
      <w:r w:rsidRPr="00251BD2">
        <w:rPr>
          <w:rStyle w:val="CodeChar"/>
        </w:rPr>
        <w:t>r</w:t>
      </w:r>
      <w:r>
        <w:t xml:space="preserve"> is the order of p-norm to use. </w:t>
      </w:r>
      <w:r w:rsidR="00E25665">
        <w:t xml:space="preserve">The algorithm is designed to estimate the state of a linear system, so the quadrotor dynamic equations must be transformed into state space and linearized. The state space representation of the quadrotor equations of motions </w:t>
      </w:r>
      <w:r>
        <w:t xml:space="preserve">is revisited </w:t>
      </w:r>
      <w:r w:rsidR="00E25665">
        <w:t>in</w:t>
      </w:r>
      <w:r w:rsidR="00A67E14">
        <w:t xml:space="preserve"> Equations </w:t>
      </w:r>
      <w:r w:rsidR="003D4B26">
        <w:fldChar w:fldCharType="begin"/>
      </w:r>
      <w:r w:rsidR="003D4B26">
        <w:instrText xml:space="preserve"> REF _Ref468632890 \h </w:instrText>
      </w:r>
      <w:r w:rsidR="003D4B26">
        <w:fldChar w:fldCharType="separate"/>
      </w:r>
      <w:r w:rsidR="003D4B26">
        <w:t>(</w:t>
      </w:r>
      <w:r w:rsidR="003D4B26">
        <w:rPr>
          <w:noProof/>
        </w:rPr>
        <w:t>7</w:t>
      </w:r>
      <w:r w:rsidR="003D4B26">
        <w:t>)</w:t>
      </w:r>
      <w:r w:rsidR="003D4B26">
        <w:fldChar w:fldCharType="end"/>
      </w:r>
      <w:r w:rsidR="00A67E14">
        <w:t xml:space="preserve"> through </w:t>
      </w:r>
      <w:r w:rsidR="00A67E14">
        <w:fldChar w:fldCharType="begin"/>
      </w:r>
      <w:r w:rsidR="00A67E14">
        <w:instrText xml:space="preserve"> REF _Ref468610054 \h </w:instrText>
      </w:r>
      <w:r w:rsidR="00A67E14">
        <w:fldChar w:fldCharType="separate"/>
      </w:r>
      <w:r w:rsidR="0018091C">
        <w:t>(</w:t>
      </w:r>
      <w:r w:rsidR="0018091C">
        <w:rPr>
          <w:noProof/>
        </w:rPr>
        <w:t>16</w:t>
      </w:r>
      <w:r w:rsidR="0018091C">
        <w:t>)</w:t>
      </w:r>
      <w:r w:rsidR="00A67E14">
        <w:fldChar w:fldCharType="end"/>
      </w:r>
      <w:r w:rsidR="006C40F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C40F4" w14:paraId="0E500DA8" w14:textId="77777777" w:rsidTr="002932B2">
        <w:tc>
          <w:tcPr>
            <w:tcW w:w="1098" w:type="dxa"/>
          </w:tcPr>
          <w:p w14:paraId="28067AD2" w14:textId="77777777" w:rsidR="006C40F4" w:rsidRDefault="006C40F4">
            <w:bookmarkStart w:id="66" w:name="_Ref468610045"/>
          </w:p>
        </w:tc>
        <w:tc>
          <w:tcPr>
            <w:tcW w:w="7470" w:type="dxa"/>
          </w:tcPr>
          <w:p w14:paraId="1BA29525" w14:textId="4DDEE2BF" w:rsidR="006C40F4" w:rsidRPr="006C40F4" w:rsidRDefault="008E4A6F"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7407186" w14:textId="2F620290" w:rsidR="006C40F4" w:rsidRDefault="006C40F4" w:rsidP="002932B2">
            <w:pPr>
              <w:jc w:val="right"/>
            </w:pPr>
            <w:bookmarkStart w:id="67" w:name="_Ref468632865"/>
            <w:bookmarkStart w:id="68" w:name="_Ref468632890"/>
            <w:r>
              <w:t>(</w:t>
            </w:r>
            <w:r w:rsidR="008E4A6F">
              <w:fldChar w:fldCharType="begin"/>
            </w:r>
            <w:r w:rsidR="008E4A6F">
              <w:instrText xml:space="preserve"> SEQ Equation \* ARABIC </w:instrText>
            </w:r>
            <w:r w:rsidR="008E4A6F">
              <w:fldChar w:fldCharType="separate"/>
            </w:r>
            <w:r w:rsidR="0018091C">
              <w:rPr>
                <w:noProof/>
              </w:rPr>
              <w:t>7</w:t>
            </w:r>
            <w:r w:rsidR="008E4A6F">
              <w:rPr>
                <w:noProof/>
              </w:rPr>
              <w:fldChar w:fldCharType="end"/>
            </w:r>
            <w:bookmarkEnd w:id="67"/>
            <w:r>
              <w:t>)</w:t>
            </w:r>
            <w:bookmarkEnd w:id="68"/>
          </w:p>
        </w:tc>
      </w:tr>
      <w:tr w:rsidR="006C40F4" w14:paraId="6CFEC093" w14:textId="77777777" w:rsidTr="002932B2">
        <w:tc>
          <w:tcPr>
            <w:tcW w:w="1098" w:type="dxa"/>
          </w:tcPr>
          <w:p w14:paraId="30288FB1" w14:textId="77777777" w:rsidR="006C40F4" w:rsidRDefault="006C40F4"/>
        </w:tc>
        <w:tc>
          <w:tcPr>
            <w:tcW w:w="7470" w:type="dxa"/>
          </w:tcPr>
          <w:p w14:paraId="1F1D52D8" w14:textId="39E59D74" w:rsidR="006C40F4" w:rsidRPr="006C40F4" w:rsidRDefault="008E4A6F"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42FFDE44" w14:textId="40584074" w:rsidR="006C40F4" w:rsidRDefault="006C40F4" w:rsidP="002932B2">
            <w:pPr>
              <w:jc w:val="right"/>
            </w:pPr>
            <w:r>
              <w:t>(</w:t>
            </w:r>
            <w:r w:rsidR="008E4A6F">
              <w:fldChar w:fldCharType="begin"/>
            </w:r>
            <w:r w:rsidR="008E4A6F">
              <w:instrText xml:space="preserve"> SEQ Equation \* ARABIC </w:instrText>
            </w:r>
            <w:r w:rsidR="008E4A6F">
              <w:fldChar w:fldCharType="separate"/>
            </w:r>
            <w:r w:rsidR="0018091C">
              <w:rPr>
                <w:noProof/>
              </w:rPr>
              <w:t>8</w:t>
            </w:r>
            <w:r w:rsidR="008E4A6F">
              <w:rPr>
                <w:noProof/>
              </w:rPr>
              <w:fldChar w:fldCharType="end"/>
            </w:r>
            <w:r>
              <w:t>)</w:t>
            </w:r>
          </w:p>
        </w:tc>
      </w:tr>
      <w:tr w:rsidR="006C40F4" w14:paraId="7E9E6624" w14:textId="77777777" w:rsidTr="002932B2">
        <w:tc>
          <w:tcPr>
            <w:tcW w:w="1098" w:type="dxa"/>
          </w:tcPr>
          <w:p w14:paraId="042EBA7F" w14:textId="77777777" w:rsidR="006C40F4" w:rsidRDefault="006C40F4"/>
        </w:tc>
        <w:tc>
          <w:tcPr>
            <w:tcW w:w="7470" w:type="dxa"/>
          </w:tcPr>
          <w:p w14:paraId="0FB54D9E" w14:textId="677E64B5" w:rsidR="006C40F4" w:rsidRPr="006C40F4" w:rsidRDefault="008E4A6F"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96F51B5" w14:textId="2A9B9F10" w:rsidR="006C40F4" w:rsidRDefault="006C40F4" w:rsidP="002932B2">
            <w:pPr>
              <w:jc w:val="right"/>
            </w:pPr>
            <w:r>
              <w:t>(</w:t>
            </w:r>
            <w:r w:rsidR="008E4A6F">
              <w:fldChar w:fldCharType="begin"/>
            </w:r>
            <w:r w:rsidR="008E4A6F">
              <w:instrText xml:space="preserve"> SEQ Equation \* ARABIC </w:instrText>
            </w:r>
            <w:r w:rsidR="008E4A6F">
              <w:fldChar w:fldCharType="separate"/>
            </w:r>
            <w:r w:rsidR="0018091C">
              <w:rPr>
                <w:noProof/>
              </w:rPr>
              <w:t>9</w:t>
            </w:r>
            <w:r w:rsidR="008E4A6F">
              <w:rPr>
                <w:noProof/>
              </w:rPr>
              <w:fldChar w:fldCharType="end"/>
            </w:r>
            <w:r>
              <w:t>)</w:t>
            </w:r>
          </w:p>
        </w:tc>
      </w:tr>
      <w:tr w:rsidR="006C40F4" w14:paraId="72282C93" w14:textId="77777777" w:rsidTr="002932B2">
        <w:tc>
          <w:tcPr>
            <w:tcW w:w="1098" w:type="dxa"/>
          </w:tcPr>
          <w:p w14:paraId="1DC167AB" w14:textId="77777777" w:rsidR="006C40F4" w:rsidRDefault="006C40F4"/>
        </w:tc>
        <w:tc>
          <w:tcPr>
            <w:tcW w:w="7470" w:type="dxa"/>
          </w:tcPr>
          <w:p w14:paraId="1FB2D6E0" w14:textId="7B6A1D54" w:rsidR="006C40F4" w:rsidRPr="006C40F4" w:rsidRDefault="008E4A6F" w:rsidP="006C40F4">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2AEA1B5B" w14:textId="5C21BA4C" w:rsidR="006C40F4" w:rsidRDefault="006C40F4" w:rsidP="002932B2">
            <w:pPr>
              <w:jc w:val="right"/>
            </w:pPr>
            <w:r>
              <w:t>(</w:t>
            </w:r>
            <w:r w:rsidR="008E4A6F">
              <w:fldChar w:fldCharType="begin"/>
            </w:r>
            <w:r w:rsidR="008E4A6F">
              <w:instrText xml:space="preserve"> SEQ Equation \* ARABIC </w:instrText>
            </w:r>
            <w:r w:rsidR="008E4A6F">
              <w:fldChar w:fldCharType="separate"/>
            </w:r>
            <w:r w:rsidR="0018091C">
              <w:rPr>
                <w:noProof/>
              </w:rPr>
              <w:t>10</w:t>
            </w:r>
            <w:r w:rsidR="008E4A6F">
              <w:rPr>
                <w:noProof/>
              </w:rPr>
              <w:fldChar w:fldCharType="end"/>
            </w:r>
            <w:r>
              <w:t>)</w:t>
            </w:r>
          </w:p>
        </w:tc>
      </w:tr>
      <w:tr w:rsidR="006C40F4" w14:paraId="36E4273B" w14:textId="77777777" w:rsidTr="002932B2">
        <w:tc>
          <w:tcPr>
            <w:tcW w:w="1098" w:type="dxa"/>
          </w:tcPr>
          <w:p w14:paraId="0A42FE4A" w14:textId="77777777" w:rsidR="006C40F4" w:rsidRDefault="006C40F4"/>
        </w:tc>
        <w:tc>
          <w:tcPr>
            <w:tcW w:w="7470" w:type="dxa"/>
          </w:tcPr>
          <w:p w14:paraId="47220C2A" w14:textId="049445E8" w:rsidR="006C40F4" w:rsidRPr="006C40F4" w:rsidRDefault="008E4A6F"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0397257" w14:textId="310CDCDE" w:rsidR="006C40F4" w:rsidRDefault="006C40F4" w:rsidP="002932B2">
            <w:pPr>
              <w:jc w:val="right"/>
            </w:pPr>
            <w:r>
              <w:t>(</w:t>
            </w:r>
            <w:r w:rsidR="008E4A6F">
              <w:fldChar w:fldCharType="begin"/>
            </w:r>
            <w:r w:rsidR="008E4A6F">
              <w:instrText xml:space="preserve"> SEQ Equation \* ARABIC </w:instrText>
            </w:r>
            <w:r w:rsidR="008E4A6F">
              <w:fldChar w:fldCharType="separate"/>
            </w:r>
            <w:r w:rsidR="0018091C">
              <w:rPr>
                <w:noProof/>
              </w:rPr>
              <w:t>11</w:t>
            </w:r>
            <w:r w:rsidR="008E4A6F">
              <w:rPr>
                <w:noProof/>
              </w:rPr>
              <w:fldChar w:fldCharType="end"/>
            </w:r>
            <w:r>
              <w:t>)</w:t>
            </w:r>
          </w:p>
        </w:tc>
      </w:tr>
      <w:tr w:rsidR="006C40F4" w14:paraId="6382C396" w14:textId="77777777" w:rsidTr="002932B2">
        <w:tc>
          <w:tcPr>
            <w:tcW w:w="1098" w:type="dxa"/>
          </w:tcPr>
          <w:p w14:paraId="69C1E20B" w14:textId="77777777" w:rsidR="006C40F4" w:rsidRDefault="006C40F4"/>
        </w:tc>
        <w:tc>
          <w:tcPr>
            <w:tcW w:w="7470" w:type="dxa"/>
          </w:tcPr>
          <w:p w14:paraId="4E099F87" w14:textId="7DB416B9" w:rsidR="006C40F4" w:rsidRPr="006C40F4" w:rsidRDefault="008E4A6F"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239EE95" w14:textId="0CA9A028" w:rsidR="006C40F4" w:rsidRDefault="006C40F4" w:rsidP="002932B2">
            <w:pPr>
              <w:jc w:val="right"/>
            </w:pPr>
            <w:r>
              <w:t>(</w:t>
            </w:r>
            <w:r w:rsidR="008E4A6F">
              <w:fldChar w:fldCharType="begin"/>
            </w:r>
            <w:r w:rsidR="008E4A6F">
              <w:instrText xml:space="preserve"> SEQ Equation \* ARABIC </w:instrText>
            </w:r>
            <w:r w:rsidR="008E4A6F">
              <w:fldChar w:fldCharType="separate"/>
            </w:r>
            <w:r w:rsidR="0018091C">
              <w:rPr>
                <w:noProof/>
              </w:rPr>
              <w:t>12</w:t>
            </w:r>
            <w:r w:rsidR="008E4A6F">
              <w:rPr>
                <w:noProof/>
              </w:rPr>
              <w:fldChar w:fldCharType="end"/>
            </w:r>
            <w:r>
              <w:t>)</w:t>
            </w:r>
          </w:p>
        </w:tc>
      </w:tr>
      <w:tr w:rsidR="006C40F4" w14:paraId="1617F9E3" w14:textId="77777777" w:rsidTr="002932B2">
        <w:tc>
          <w:tcPr>
            <w:tcW w:w="1098" w:type="dxa"/>
          </w:tcPr>
          <w:p w14:paraId="2A963C31" w14:textId="77777777" w:rsidR="006C40F4" w:rsidRDefault="006C40F4"/>
        </w:tc>
        <w:tc>
          <w:tcPr>
            <w:tcW w:w="7470" w:type="dxa"/>
          </w:tcPr>
          <w:p w14:paraId="608FF073" w14:textId="577682AD" w:rsidR="006C40F4" w:rsidRPr="006C40F4" w:rsidRDefault="008E4A6F"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D086504" w14:textId="5C120540" w:rsidR="006C40F4" w:rsidRDefault="006C40F4" w:rsidP="002932B2">
            <w:pPr>
              <w:jc w:val="right"/>
            </w:pPr>
            <w:r>
              <w:t>(</w:t>
            </w:r>
            <w:r w:rsidR="008E4A6F">
              <w:fldChar w:fldCharType="begin"/>
            </w:r>
            <w:r w:rsidR="008E4A6F">
              <w:instrText xml:space="preserve"> SEQ Equation \* ARABIC </w:instrText>
            </w:r>
            <w:r w:rsidR="008E4A6F">
              <w:fldChar w:fldCharType="separate"/>
            </w:r>
            <w:r w:rsidR="0018091C">
              <w:rPr>
                <w:noProof/>
              </w:rPr>
              <w:t>13</w:t>
            </w:r>
            <w:r w:rsidR="008E4A6F">
              <w:rPr>
                <w:noProof/>
              </w:rPr>
              <w:fldChar w:fldCharType="end"/>
            </w:r>
            <w:r>
              <w:t>)</w:t>
            </w:r>
          </w:p>
        </w:tc>
      </w:tr>
      <w:tr w:rsidR="006C40F4" w14:paraId="6FE7F213" w14:textId="77777777" w:rsidTr="002932B2">
        <w:tc>
          <w:tcPr>
            <w:tcW w:w="1098" w:type="dxa"/>
          </w:tcPr>
          <w:p w14:paraId="30DA2C1E" w14:textId="77777777" w:rsidR="006C40F4" w:rsidRDefault="006C40F4"/>
        </w:tc>
        <w:tc>
          <w:tcPr>
            <w:tcW w:w="7470" w:type="dxa"/>
          </w:tcPr>
          <w:p w14:paraId="3CDB4CA5" w14:textId="4DC43F91" w:rsidR="006C40F4" w:rsidRPr="006C40F4" w:rsidRDefault="008E4A6F"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4418364D" w14:textId="73CC08A5" w:rsidR="006C40F4" w:rsidRDefault="006C40F4" w:rsidP="002932B2">
            <w:pPr>
              <w:jc w:val="right"/>
            </w:pPr>
            <w:r>
              <w:t>(</w:t>
            </w:r>
            <w:r w:rsidR="008E4A6F">
              <w:fldChar w:fldCharType="begin"/>
            </w:r>
            <w:r w:rsidR="008E4A6F">
              <w:instrText xml:space="preserve"> SEQ Equation \* ARABIC </w:instrText>
            </w:r>
            <w:r w:rsidR="008E4A6F">
              <w:fldChar w:fldCharType="separate"/>
            </w:r>
            <w:r w:rsidR="0018091C">
              <w:rPr>
                <w:noProof/>
              </w:rPr>
              <w:t>14</w:t>
            </w:r>
            <w:r w:rsidR="008E4A6F">
              <w:rPr>
                <w:noProof/>
              </w:rPr>
              <w:fldChar w:fldCharType="end"/>
            </w:r>
            <w:r>
              <w:t>)</w:t>
            </w:r>
          </w:p>
        </w:tc>
      </w:tr>
      <w:tr w:rsidR="006C40F4" w14:paraId="20EC55B5" w14:textId="77777777" w:rsidTr="002932B2">
        <w:tc>
          <w:tcPr>
            <w:tcW w:w="1098" w:type="dxa"/>
          </w:tcPr>
          <w:p w14:paraId="4D8A9682" w14:textId="77777777" w:rsidR="006C40F4" w:rsidRDefault="006C40F4"/>
        </w:tc>
        <w:tc>
          <w:tcPr>
            <w:tcW w:w="7470" w:type="dxa"/>
          </w:tcPr>
          <w:p w14:paraId="58BCD4CA" w14:textId="3F4FBC20" w:rsidR="006C40F4" w:rsidRPr="006C40F4" w:rsidRDefault="008E4A6F"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F3C21DF" w14:textId="41028309" w:rsidR="006C40F4" w:rsidRDefault="006C40F4" w:rsidP="002932B2">
            <w:pPr>
              <w:jc w:val="right"/>
            </w:pPr>
            <w:r>
              <w:t>(</w:t>
            </w:r>
            <w:r w:rsidR="008E4A6F">
              <w:fldChar w:fldCharType="begin"/>
            </w:r>
            <w:r w:rsidR="008E4A6F">
              <w:instrText xml:space="preserve"> SEQ Equation \* ARABIC </w:instrText>
            </w:r>
            <w:r w:rsidR="008E4A6F">
              <w:fldChar w:fldCharType="separate"/>
            </w:r>
            <w:r w:rsidR="0018091C">
              <w:rPr>
                <w:noProof/>
              </w:rPr>
              <w:t>15</w:t>
            </w:r>
            <w:r w:rsidR="008E4A6F">
              <w:rPr>
                <w:noProof/>
              </w:rPr>
              <w:fldChar w:fldCharType="end"/>
            </w:r>
            <w:r>
              <w:t>)</w:t>
            </w:r>
          </w:p>
        </w:tc>
      </w:tr>
      <w:tr w:rsidR="006C40F4" w14:paraId="17AEC03B" w14:textId="77777777" w:rsidTr="002932B2">
        <w:tc>
          <w:tcPr>
            <w:tcW w:w="1098" w:type="dxa"/>
          </w:tcPr>
          <w:p w14:paraId="39029686" w14:textId="480392E1" w:rsidR="006C40F4" w:rsidRDefault="006C40F4"/>
        </w:tc>
        <w:tc>
          <w:tcPr>
            <w:tcW w:w="7470" w:type="dxa"/>
          </w:tcPr>
          <w:p w14:paraId="33557789" w14:textId="7E84574E" w:rsidR="006C40F4" w:rsidRPr="006C40F4" w:rsidRDefault="008E4A6F" w:rsidP="006C40F4">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70D788FA" w14:textId="12D4625A" w:rsidR="006C40F4" w:rsidRDefault="006C40F4" w:rsidP="002932B2">
            <w:pPr>
              <w:jc w:val="right"/>
            </w:pPr>
            <w:bookmarkStart w:id="69" w:name="_Ref468610054"/>
            <w:r>
              <w:t>(</w:t>
            </w:r>
            <w:r w:rsidR="008E4A6F">
              <w:fldChar w:fldCharType="begin"/>
            </w:r>
            <w:r w:rsidR="008E4A6F">
              <w:instrText xml:space="preserve"> SEQ Equation \* ARABIC </w:instrText>
            </w:r>
            <w:r w:rsidR="008E4A6F">
              <w:fldChar w:fldCharType="separate"/>
            </w:r>
            <w:r w:rsidR="0018091C">
              <w:rPr>
                <w:noProof/>
              </w:rPr>
              <w:t>16</w:t>
            </w:r>
            <w:r w:rsidR="008E4A6F">
              <w:rPr>
                <w:noProof/>
              </w:rPr>
              <w:fldChar w:fldCharType="end"/>
            </w:r>
            <w:r>
              <w:t>)</w:t>
            </w:r>
            <w:bookmarkEnd w:id="69"/>
          </w:p>
        </w:tc>
      </w:tr>
    </w:tbl>
    <w:p w14:paraId="11FE447D" w14:textId="2C994EEF" w:rsidR="006C40F4" w:rsidRDefault="006C40F4"/>
    <w:bookmarkEnd w:id="66"/>
    <w:p w14:paraId="54CB3362" w14:textId="77777777" w:rsidR="00E25665" w:rsidRDefault="00E25665" w:rsidP="00E25665">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127F21C1" w14:textId="0CF24B54" w:rsidR="00E25665" w:rsidRDefault="00E25665" w:rsidP="00E25665">
      <w:pPr>
        <w:pStyle w:val="BodyText"/>
        <w:ind w:firstLine="540"/>
      </w:pPr>
      <w:r>
        <w:t xml:space="preserve">Once the equations of motion have been formulated in state space, the system can be linearized by separating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from the terms containing only state variables. Calculating the Jacobian of each set of equations and evaluating at the desired fixed point yields the </w:t>
      </w:r>
      <m:oMath>
        <m:r>
          <w:rPr>
            <w:rFonts w:ascii="Cambria Math" w:hAnsi="Cambria Math"/>
          </w:rPr>
          <m:t>A</m:t>
        </m:r>
      </m:oMath>
      <w:r>
        <w:t xml:space="preserve"> (size n by n) and </w:t>
      </w:r>
      <m:oMath>
        <m:r>
          <w:rPr>
            <w:rFonts w:ascii="Cambria Math" w:hAnsi="Cambria Math"/>
          </w:rPr>
          <m:t>B</m:t>
        </m:r>
      </m:oMath>
      <w:r>
        <w:t xml:space="preserve"> (size n by 4) matrices of the state space system, which are shown in</w:t>
      </w:r>
      <w:r w:rsidR="00B96D00">
        <w:t xml:space="preserve"> Equations </w:t>
      </w:r>
      <w:r w:rsidR="00B96D00">
        <w:fldChar w:fldCharType="begin"/>
      </w:r>
      <w:r w:rsidR="00B96D00">
        <w:instrText xml:space="preserve"> REF _Ref468610869 \h </w:instrText>
      </w:r>
      <w:r w:rsidR="00B96D00">
        <w:fldChar w:fldCharType="separate"/>
      </w:r>
      <w:r w:rsidR="0018091C">
        <w:t>(</w:t>
      </w:r>
      <w:r w:rsidR="0018091C">
        <w:rPr>
          <w:noProof/>
        </w:rPr>
        <w:t>17</w:t>
      </w:r>
      <w:r w:rsidR="0018091C">
        <w:t>)</w:t>
      </w:r>
      <w:r w:rsidR="00B96D00">
        <w:fldChar w:fldCharType="end"/>
      </w:r>
      <w:r w:rsidR="00B96D00">
        <w:t xml:space="preserve"> and </w:t>
      </w:r>
      <w:r w:rsidR="00B96D00">
        <w:fldChar w:fldCharType="begin"/>
      </w:r>
      <w:r w:rsidR="00B96D00">
        <w:instrText xml:space="preserve"> REF _Ref468610873 \h </w:instrText>
      </w:r>
      <w:r w:rsidR="00B96D00">
        <w:fldChar w:fldCharType="separate"/>
      </w:r>
      <w:r w:rsidR="0018091C">
        <w:t>(</w:t>
      </w:r>
      <w:r w:rsidR="0018091C">
        <w:rPr>
          <w:noProof/>
        </w:rPr>
        <w:t>18</w:t>
      </w:r>
      <w:r w:rsidR="0018091C">
        <w:t>)</w:t>
      </w:r>
      <w:r w:rsidR="00B96D0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B96D00" w14:paraId="102AEC64" w14:textId="77777777" w:rsidTr="00831934">
        <w:tc>
          <w:tcPr>
            <w:tcW w:w="558" w:type="dxa"/>
          </w:tcPr>
          <w:p w14:paraId="7EC1B02E" w14:textId="77777777" w:rsidR="00B96D00" w:rsidRDefault="00B96D00" w:rsidP="00B96D00">
            <w:pPr>
              <w:pStyle w:val="BodyText"/>
              <w:spacing w:line="276" w:lineRule="auto"/>
            </w:pPr>
          </w:p>
        </w:tc>
        <w:tc>
          <w:tcPr>
            <w:tcW w:w="8042" w:type="dxa"/>
          </w:tcPr>
          <w:p w14:paraId="6790D224" w14:textId="2D306B7E" w:rsidR="00B96D00" w:rsidRDefault="008E4A6F" w:rsidP="00B96D00">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39DA8B9E" w14:textId="27A1B954" w:rsidR="00B96D00" w:rsidRDefault="00B96D00" w:rsidP="00B96D00">
            <w:pPr>
              <w:pStyle w:val="BodyText"/>
              <w:spacing w:line="276" w:lineRule="auto"/>
            </w:pPr>
            <w:bookmarkStart w:id="70" w:name="_Ref468610869"/>
            <w:r>
              <w:t>(</w:t>
            </w:r>
            <w:r w:rsidR="008E4A6F">
              <w:fldChar w:fldCharType="begin"/>
            </w:r>
            <w:r w:rsidR="008E4A6F">
              <w:instrText xml:space="preserve"> SEQ Equation \* ARABIC </w:instrText>
            </w:r>
            <w:r w:rsidR="008E4A6F">
              <w:fldChar w:fldCharType="separate"/>
            </w:r>
            <w:r w:rsidR="0018091C">
              <w:rPr>
                <w:noProof/>
              </w:rPr>
              <w:t>17</w:t>
            </w:r>
            <w:r w:rsidR="008E4A6F">
              <w:rPr>
                <w:noProof/>
              </w:rPr>
              <w:fldChar w:fldCharType="end"/>
            </w:r>
            <w:r>
              <w:t>)</w:t>
            </w:r>
            <w:bookmarkEnd w:id="70"/>
          </w:p>
        </w:tc>
      </w:tr>
      <w:tr w:rsidR="00B96D00" w14:paraId="5254B332" w14:textId="77777777" w:rsidTr="00831934">
        <w:tc>
          <w:tcPr>
            <w:tcW w:w="558" w:type="dxa"/>
          </w:tcPr>
          <w:p w14:paraId="59BB7073" w14:textId="77777777" w:rsidR="00B96D00" w:rsidRDefault="00B96D00" w:rsidP="00B96D00">
            <w:pPr>
              <w:pStyle w:val="BodyText"/>
              <w:spacing w:line="276" w:lineRule="auto"/>
            </w:pPr>
          </w:p>
        </w:tc>
        <w:tc>
          <w:tcPr>
            <w:tcW w:w="8042" w:type="dxa"/>
          </w:tcPr>
          <w:p w14:paraId="06D5C77E" w14:textId="15F37D0B" w:rsidR="00B96D00" w:rsidRDefault="00B96D00" w:rsidP="00B96D00">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5252ECD6" w14:textId="3971BDBC" w:rsidR="00B96D00" w:rsidRDefault="00B96D00" w:rsidP="00B96D00">
            <w:pPr>
              <w:pStyle w:val="BodyText"/>
              <w:spacing w:line="276" w:lineRule="auto"/>
            </w:pPr>
            <w:bookmarkStart w:id="71" w:name="_Ref468610873"/>
            <w:r>
              <w:t>(</w:t>
            </w:r>
            <w:r w:rsidR="008E4A6F">
              <w:fldChar w:fldCharType="begin"/>
            </w:r>
            <w:r w:rsidR="008E4A6F">
              <w:instrText xml:space="preserve"> SEQ Equation \* ARABIC </w:instrText>
            </w:r>
            <w:r w:rsidR="008E4A6F">
              <w:fldChar w:fldCharType="separate"/>
            </w:r>
            <w:r w:rsidR="0018091C">
              <w:rPr>
                <w:noProof/>
              </w:rPr>
              <w:t>18</w:t>
            </w:r>
            <w:r w:rsidR="008E4A6F">
              <w:rPr>
                <w:noProof/>
              </w:rPr>
              <w:fldChar w:fldCharType="end"/>
            </w:r>
            <w:r>
              <w:t>)</w:t>
            </w:r>
            <w:bookmarkEnd w:id="71"/>
          </w:p>
        </w:tc>
      </w:tr>
    </w:tbl>
    <w:p w14:paraId="3C20A313" w14:textId="52B874D6" w:rsidR="00B96D00" w:rsidRDefault="00B96D00" w:rsidP="00B96D00"/>
    <w:p w14:paraId="4DE48698" w14:textId="340266FE" w:rsidR="00E25665" w:rsidRPr="00E25665" w:rsidRDefault="00E25665" w:rsidP="00E25665">
      <w:pPr>
        <w:pStyle w:val="BodyText"/>
      </w:pPr>
      <w:r>
        <w:t xml:space="preserve">The matrix </w:t>
      </w:r>
      <m:oMath>
        <m:r>
          <w:rPr>
            <w:rFonts w:ascii="Cambria Math" w:hAnsi="Cambria Math"/>
          </w:rPr>
          <m:t>C</m:t>
        </m:r>
      </m:oMath>
      <w:r>
        <w:t xml:space="preserve"> is </w:t>
      </w:r>
      <w:r w:rsidR="00F11969">
        <w:t>the</w:t>
      </w:r>
      <w:r>
        <w:t xml:space="preserve"> identity matrix (size 10 by 10), because every state is being measured directly so there is full state feedback, and the matrix </w:t>
      </w:r>
      <m:oMath>
        <m:r>
          <w:rPr>
            <w:rFonts w:ascii="Cambria Math" w:hAnsi="Cambria Math"/>
          </w:rPr>
          <m:t>D</m:t>
        </m:r>
      </m:oMath>
      <w:r>
        <w:t xml:space="preserve"> is zero because the inputs do not feed directly back to the states.</w:t>
      </w:r>
      <w:r w:rsidR="00034E1E">
        <w:t xml:space="preserve"> The matrices </w:t>
      </w:r>
      <m:oMath>
        <m:r>
          <w:rPr>
            <w:rFonts w:ascii="Cambria Math" w:hAnsi="Cambria Math"/>
          </w:rPr>
          <m:t>A</m:t>
        </m:r>
      </m:oMath>
      <w:r w:rsidR="00034E1E">
        <w:t xml:space="preserve"> and </w:t>
      </w:r>
      <m:oMath>
        <m:r>
          <w:rPr>
            <w:rFonts w:ascii="Cambria Math" w:hAnsi="Cambria Math"/>
          </w:rPr>
          <m:t>C</m:t>
        </m:r>
      </m:oMath>
      <w:r w:rsidR="00034E1E">
        <w:t xml:space="preserve"> are then fed into the state estimator.</w:t>
      </w:r>
      <w:r w:rsidR="009D5356">
        <w:t xml:space="preserve"> The Matlab simulation code including the SSE algorithm is included in Appendix </w:t>
      </w:r>
      <w:r w:rsidR="009D5356">
        <w:fldChar w:fldCharType="begin"/>
      </w:r>
      <w:r w:rsidR="009D5356">
        <w:instrText xml:space="preserve"> REF _Ref468388675 \r \h </w:instrText>
      </w:r>
      <w:r w:rsidR="009D5356">
        <w:fldChar w:fldCharType="separate"/>
      </w:r>
      <w:r w:rsidR="0018091C">
        <w:t>8.3</w:t>
      </w:r>
      <w:r w:rsidR="009D5356">
        <w:fldChar w:fldCharType="end"/>
      </w:r>
      <w:r w:rsidR="009D5356">
        <w:t>.</w:t>
      </w:r>
    </w:p>
    <w:p w14:paraId="6C38F846" w14:textId="0B670D64" w:rsidR="00F377D4" w:rsidRDefault="00F377D4" w:rsidP="006F7AF9">
      <w:pPr>
        <w:pStyle w:val="Heading2"/>
      </w:pPr>
      <w:bookmarkStart w:id="72" w:name="_Toc468637461"/>
      <w:r>
        <w:lastRenderedPageBreak/>
        <w:t>Hardware implementation</w:t>
      </w:r>
      <w:bookmarkEnd w:id="72"/>
    </w:p>
    <w:p w14:paraId="49380834" w14:textId="106E6BB3" w:rsidR="004B71F6" w:rsidRPr="004B71F6" w:rsidRDefault="004B71F6" w:rsidP="004B71F6">
      <w:pPr>
        <w:pStyle w:val="BodyText"/>
        <w:ind w:firstLine="540"/>
      </w:pPr>
      <w:r>
        <w:t xml:space="preserve">This section discusses the hardware </w:t>
      </w:r>
      <w:r w:rsidR="004775E0">
        <w:t xml:space="preserve">implementation of the </w:t>
      </w:r>
      <w:r>
        <w:t xml:space="preserve">components in this project, both onboard and off-board the quadrotor. This includes the onboard computer, the on and off-board sensors, the quadrotor itself, the onboard controller, the RC receiver, </w:t>
      </w:r>
      <w:r w:rsidR="004775E0">
        <w:t>and the power to all necessary components.</w:t>
      </w:r>
    </w:p>
    <w:p w14:paraId="501DE86C" w14:textId="2FA66B1C" w:rsidR="00795F8C" w:rsidRDefault="003316B8" w:rsidP="00392BFF">
      <w:pPr>
        <w:pStyle w:val="Heading3"/>
      </w:pPr>
      <w:bookmarkStart w:id="73" w:name="_Toc468637462"/>
      <w:r>
        <w:t>Hardware Connectivity</w:t>
      </w:r>
      <w:bookmarkEnd w:id="73"/>
    </w:p>
    <w:p w14:paraId="5E321332" w14:textId="7E2AF7EB" w:rsidR="00DE596F" w:rsidRPr="00DE596F" w:rsidRDefault="00C02CF1" w:rsidP="00DE596F">
      <w:pPr>
        <w:pStyle w:val="BodyText"/>
        <w:ind w:firstLine="540"/>
      </w:pPr>
      <w:r>
        <w:t>Since one of the project</w:t>
      </w:r>
      <w:r w:rsidR="00DE596F">
        <w:t xml:space="preserve"> constraint</w:t>
      </w:r>
      <w:r>
        <w:t>s</w:t>
      </w:r>
      <w:r w:rsidR="00DE596F">
        <w:t xml:space="preserve"> is real time processing, nearly all involved hardware must be onboard the quadrotor. </w:t>
      </w:r>
      <w:r w:rsidR="00DE596F">
        <w:fldChar w:fldCharType="begin"/>
      </w:r>
      <w:r w:rsidR="00DE596F">
        <w:instrText xml:space="preserve"> REF _Ref468190474 \h </w:instrText>
      </w:r>
      <w:r w:rsidR="00DE596F">
        <w:fldChar w:fldCharType="separate"/>
      </w:r>
      <w:r w:rsidR="0018091C">
        <w:t xml:space="preserve">Figure </w:t>
      </w:r>
      <w:r w:rsidR="0018091C">
        <w:rPr>
          <w:noProof/>
        </w:rPr>
        <w:t>8</w:t>
      </w:r>
      <w:r w:rsidR="00DE596F">
        <w:fldChar w:fldCharType="end"/>
      </w:r>
      <w:r w:rsidR="00DE596F">
        <w:t xml:space="preserve"> shows the connectivity of the onboard computer, controller, sensors, motors, and power.</w:t>
      </w:r>
      <w:r w:rsidR="0005439B">
        <w:t xml:space="preserve"> Each of these components are outlined in </w:t>
      </w:r>
      <w:r w:rsidR="008E0F72">
        <w:t xml:space="preserve">this </w:t>
      </w:r>
      <w:r w:rsidR="0005439B">
        <w:t>section.</w:t>
      </w:r>
    </w:p>
    <w:p w14:paraId="43D1E786" w14:textId="77777777" w:rsidR="00DE596F" w:rsidRDefault="00DE596F" w:rsidP="00DE596F">
      <w:pPr>
        <w:pStyle w:val="BodyText"/>
        <w:keepNext/>
        <w:spacing w:after="0" w:line="240" w:lineRule="auto"/>
      </w:pPr>
      <w:r>
        <w:rPr>
          <w:noProof/>
        </w:rPr>
        <w:drawing>
          <wp:inline distT="0" distB="0" distL="0" distR="0" wp14:anchorId="6B85D066" wp14:editId="58CA2674">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11969281" w14:textId="7131DA8D" w:rsidR="00DE596F" w:rsidRPr="00DE596F" w:rsidRDefault="00DE596F" w:rsidP="006A3B50">
      <w:pPr>
        <w:pStyle w:val="Caption"/>
      </w:pPr>
      <w:bookmarkStart w:id="74" w:name="_Ref468190474"/>
      <w:r>
        <w:t xml:space="preserve">Figure </w:t>
      </w:r>
      <w:r w:rsidR="008E4A6F">
        <w:fldChar w:fldCharType="begin"/>
      </w:r>
      <w:r w:rsidR="008E4A6F">
        <w:instrText xml:space="preserve"> SEQ Figure \* ARABIC </w:instrText>
      </w:r>
      <w:r w:rsidR="008E4A6F">
        <w:fldChar w:fldCharType="separate"/>
      </w:r>
      <w:r w:rsidR="0018091C">
        <w:rPr>
          <w:noProof/>
        </w:rPr>
        <w:t>8</w:t>
      </w:r>
      <w:r w:rsidR="008E4A6F">
        <w:rPr>
          <w:noProof/>
        </w:rPr>
        <w:fldChar w:fldCharType="end"/>
      </w:r>
      <w:bookmarkEnd w:id="74"/>
      <w:r>
        <w:t xml:space="preserve"> | Onboard Hardware Connectivity Diagram</w:t>
      </w:r>
    </w:p>
    <w:p w14:paraId="0428D0A9" w14:textId="6D720C01" w:rsidR="00F377D4" w:rsidRDefault="004775E0" w:rsidP="00392BFF">
      <w:pPr>
        <w:pStyle w:val="Heading3"/>
      </w:pPr>
      <w:bookmarkStart w:id="75" w:name="_Toc468637463"/>
      <w:r>
        <w:t>Onboard C</w:t>
      </w:r>
      <w:r w:rsidR="00F377D4">
        <w:t>omputer</w:t>
      </w:r>
      <w:bookmarkEnd w:id="75"/>
    </w:p>
    <w:p w14:paraId="37301FD1" w14:textId="78A95A74" w:rsidR="004775E0" w:rsidRPr="004775E0" w:rsidRDefault="004775E0" w:rsidP="00160F73">
      <w:pPr>
        <w:pStyle w:val="BodyText"/>
        <w:ind w:firstLine="540"/>
      </w:pPr>
      <w:r>
        <w:t>The onboard computer is the Jetson TK1, where all processing is done aboard the quadrotor. The Jetson has a separate wired connection to each onboard sensor</w:t>
      </w:r>
      <w:r w:rsidR="00160F73">
        <w:t xml:space="preserve"> (outlined in </w:t>
      </w:r>
      <w:r w:rsidR="00160F73">
        <w:lastRenderedPageBreak/>
        <w:t xml:space="preserve">Section </w:t>
      </w:r>
      <w:r w:rsidR="00160F73">
        <w:fldChar w:fldCharType="begin"/>
      </w:r>
      <w:r w:rsidR="00160F73">
        <w:instrText xml:space="preserve"> REF _Ref468186692 \r \h </w:instrText>
      </w:r>
      <w:r w:rsidR="00160F73">
        <w:fldChar w:fldCharType="separate"/>
      </w:r>
      <w:r w:rsidR="0018091C">
        <w:t>4.2.3</w:t>
      </w:r>
      <w:r w:rsidR="00160F73">
        <w:fldChar w:fldCharType="end"/>
      </w:r>
      <w:r w:rsidR="00160F73">
        <w:t>)</w:t>
      </w:r>
      <w:r>
        <w:t xml:space="preserve">, </w:t>
      </w:r>
      <w:r w:rsidR="00160F73">
        <w:t xml:space="preserve">and is </w:t>
      </w:r>
      <w:r>
        <w:t>continually receiving data in real time.</w:t>
      </w:r>
      <w:r w:rsidR="00160F73">
        <w:t xml:space="preserve"> </w:t>
      </w:r>
      <w:r w:rsidR="00C02CF1">
        <w:t>A</w:t>
      </w:r>
      <w:r w:rsidR="00160F73">
        <w:t xml:space="preserve"> ROS environment is used to manage all the asynchronous processing, including simultaneously receiving data from multiple sensors, processing that data with an SSE algorithm, and sending signals to the Pixhawk controller.</w:t>
      </w:r>
    </w:p>
    <w:p w14:paraId="537D3038" w14:textId="0C905C1F" w:rsidR="00F377D4" w:rsidRDefault="004B71F6" w:rsidP="00F377D4">
      <w:pPr>
        <w:pStyle w:val="Heading4"/>
      </w:pPr>
      <w:r>
        <w:t>ROS E</w:t>
      </w:r>
      <w:r w:rsidR="00F377D4">
        <w:t>nvironment</w:t>
      </w:r>
    </w:p>
    <w:p w14:paraId="33B44E4C" w14:textId="60DA0A5F" w:rsidR="00D976DA" w:rsidRDefault="00795F8C" w:rsidP="00795F8C">
      <w:pPr>
        <w:pStyle w:val="BodyText"/>
        <w:ind w:firstLine="540"/>
      </w:pPr>
      <w:r>
        <w:t xml:space="preserve">The ROS environment on the Jetson facilitates the asynchronous data sending, receiving, and use by different sensors and applications on the Jetson. </w:t>
      </w:r>
      <w:r w:rsidR="00D976DA">
        <w:t>In this project, the team has decided to use ROS-Indigo, two versions behind</w:t>
      </w:r>
      <w:r w:rsidR="00C02CF1">
        <w:t xml:space="preserve"> the most recent release of ROS,</w:t>
      </w:r>
      <w:r w:rsidR="00D976DA">
        <w:t xml:space="preserve"> ROS-Kinetic. This design choice was made </w:t>
      </w:r>
      <w:r w:rsidR="0041674A">
        <w:t>to</w:t>
      </w:r>
      <w:r w:rsidR="00D976DA">
        <w:t xml:space="preserve"> keep the same version of Ubuntu (14.04) and ROS as Northrop’s Autonomous Systems R&amp;D department uses.</w:t>
      </w:r>
    </w:p>
    <w:p w14:paraId="5FA4C343" w14:textId="4FD3DB68" w:rsidR="00795F8C" w:rsidRPr="00795F8C" w:rsidRDefault="00795F8C" w:rsidP="00795F8C">
      <w:pPr>
        <w:pStyle w:val="BodyText"/>
        <w:ind w:firstLine="540"/>
      </w:pPr>
      <w:r>
        <w:t xml:space="preserve">Each laser scanner and 9DOF sensor </w:t>
      </w:r>
      <w:r w:rsidR="00D976DA">
        <w:t>is</w:t>
      </w:r>
      <w:r>
        <w:t xml:space="preserve"> a</w:t>
      </w:r>
      <w:r w:rsidR="00255D92">
        <w:t xml:space="preserve"> ROS node that publishes data as separate rostopics</w:t>
      </w:r>
      <w:r>
        <w:t xml:space="preserve">. </w:t>
      </w:r>
      <w:r w:rsidR="00255D92">
        <w:t xml:space="preserve">The SSE </w:t>
      </w:r>
      <w:r w:rsidR="00D976DA">
        <w:t xml:space="preserve">runs as </w:t>
      </w:r>
      <w:r w:rsidR="0041674A">
        <w:t>another</w:t>
      </w:r>
      <w:r w:rsidR="00D976DA">
        <w:t xml:space="preserve"> node, collecting published data and output</w:t>
      </w:r>
      <w:r w:rsidR="00C02CF1">
        <w:t>ting</w:t>
      </w:r>
      <w:r w:rsidR="00D976DA">
        <w:t xml:space="preserve"> state estimations. </w:t>
      </w:r>
      <w:r w:rsidR="0041674A">
        <w:t>Finally,</w:t>
      </w:r>
      <w:r w:rsidR="00D976DA">
        <w:t xml:space="preserve"> there is a node that sends state estimates to the Pixhawk controller.</w:t>
      </w:r>
    </w:p>
    <w:p w14:paraId="61284A6E" w14:textId="76BC77EE" w:rsidR="00F377D4" w:rsidRDefault="004B71F6" w:rsidP="00F377D4">
      <w:pPr>
        <w:pStyle w:val="Heading4"/>
      </w:pPr>
      <w:r>
        <w:t>SSE A</w:t>
      </w:r>
      <w:r w:rsidR="00F377D4">
        <w:t>lgorithm</w:t>
      </w:r>
    </w:p>
    <w:p w14:paraId="3751D15C" w14:textId="627B762A" w:rsidR="0057518A" w:rsidRPr="0057518A" w:rsidRDefault="0057518A" w:rsidP="00C02CF1">
      <w:pPr>
        <w:pStyle w:val="BodyText"/>
        <w:ind w:firstLine="540"/>
      </w:pPr>
      <w:r>
        <w:t xml:space="preserve">While the SSE algorithm was implemented in MATLAB for simulation, MATLAB is not practical for the SSE on the quadrotor because MATLAB does not run fast enough for real-time data collection and processing. The team is considering two options for implementing the SSE on the quadrotor. The first option is to use CVXgen, a language that allows the user to formulate a mathematical problem in an online interface and generate C code </w:t>
      </w:r>
      <w:r>
        <w:fldChar w:fldCharType="begin"/>
      </w:r>
      <w:r w:rsidR="00FE3889">
        <w:instrText xml:space="preserve"> ADDIN ZOTERO_ITEM CSL_CITATION {"citationID":"ggq0hepql","properties":{"formattedCitation":"[12]","plainCitation":"[12]"},"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FE3889" w:rsidRPr="00FE3889">
        <w:t>[12]</w:t>
      </w:r>
      <w:r>
        <w:fldChar w:fldCharType="end"/>
      </w:r>
      <w:r>
        <w:t xml:space="preserve">. The team has started the process of translating the SSE algorithm into the CVXgen language, but the limited number of functions available to the CVXgen user may not be sufficient to implement the full algorithm. The second option is to write an optimization solver in a MATLAB s-function for Simulink code generation. Writing this kind of a solver </w:t>
      </w:r>
      <w:r>
        <w:lastRenderedPageBreak/>
        <w:t>is more involved than the CVXgen interface but will afford more flexibility. The team will decide which approach to use to implement the SSE algorithm in C early next semester.</w:t>
      </w:r>
    </w:p>
    <w:p w14:paraId="4571F7D8" w14:textId="3601E98B" w:rsidR="00F377D4" w:rsidRDefault="004B71F6" w:rsidP="00F377D4">
      <w:pPr>
        <w:pStyle w:val="Heading4"/>
      </w:pPr>
      <w:r>
        <w:t>Data L</w:t>
      </w:r>
      <w:r w:rsidR="00F377D4">
        <w:t>ogging</w:t>
      </w:r>
    </w:p>
    <w:p w14:paraId="0A83E5F0" w14:textId="702DF5C5" w:rsidR="00160F73" w:rsidRDefault="00160F73" w:rsidP="00160F73">
      <w:pPr>
        <w:pStyle w:val="BodyText"/>
        <w:ind w:firstLine="540"/>
      </w:pPr>
      <w:r>
        <w:t>Data logging on the Jetson is somewhat straight forward. Since the team uses ROS onboard the Jetson, data sets fro</w:t>
      </w:r>
      <w:r w:rsidR="00795F8C">
        <w:t>m the sensors are published as rostopics, accessible by other nodes</w:t>
      </w:r>
      <w:r>
        <w:t xml:space="preserve"> in the ROS environment.</w:t>
      </w:r>
    </w:p>
    <w:p w14:paraId="0118D812" w14:textId="4E0F5F42" w:rsidR="00160F73" w:rsidRPr="00160F73" w:rsidRDefault="00267425" w:rsidP="00F9412E">
      <w:pPr>
        <w:pStyle w:val="BodyText"/>
        <w:ind w:firstLine="540"/>
      </w:pPr>
      <w:r>
        <w:t>However, the published data in rostopics are only accessible while the programs are running. Therefore, if the team wants access to the received sensor data for offline analysis, the rostopic data needs to be copied to another location. This can be accomplished by executing simple scripts through the Jetson’s command-line interface</w:t>
      </w:r>
      <w:r w:rsidR="00A547DC">
        <w:t xml:space="preserve"> to copy data to an offline directory</w:t>
      </w:r>
      <w:r>
        <w:t>.</w:t>
      </w:r>
    </w:p>
    <w:p w14:paraId="0B796CC7" w14:textId="097DC0B6" w:rsidR="00F377D4" w:rsidRDefault="00F377D4" w:rsidP="00392BFF">
      <w:pPr>
        <w:pStyle w:val="Heading3"/>
      </w:pPr>
      <w:bookmarkStart w:id="76" w:name="_Ref468186669"/>
      <w:bookmarkStart w:id="77" w:name="_Ref468186692"/>
      <w:bookmarkStart w:id="78" w:name="_Toc468637464"/>
      <w:r>
        <w:t>Sensors</w:t>
      </w:r>
      <w:bookmarkEnd w:id="76"/>
      <w:bookmarkEnd w:id="77"/>
      <w:bookmarkEnd w:id="78"/>
    </w:p>
    <w:p w14:paraId="3856B65F" w14:textId="31279709" w:rsidR="00147B51" w:rsidRPr="00147B51" w:rsidRDefault="006B5C49" w:rsidP="006B5C49">
      <w:pPr>
        <w:pStyle w:val="BodyText"/>
        <w:ind w:firstLine="540"/>
      </w:pPr>
      <w:r>
        <w:t xml:space="preserve">The team has decided to use two different sensors </w:t>
      </w:r>
      <w:r w:rsidR="00644358">
        <w:t xml:space="preserve">onboard the quadrotor </w:t>
      </w:r>
      <w:r>
        <w:t>to measure all th</w:t>
      </w:r>
      <w:r w:rsidR="009D5AF6">
        <w:t>e relevant states of the system:</w:t>
      </w:r>
      <w:r>
        <w:t xml:space="preserve"> a 9 degree of freedom IMU and a laser scanner.</w:t>
      </w:r>
      <w:r w:rsidR="00644358">
        <w:t xml:space="preserve"> A third sensor, the Optitrack vision system</w:t>
      </w:r>
      <w:r w:rsidR="009D5AF6">
        <w:t>,</w:t>
      </w:r>
      <w:r w:rsidR="00644358">
        <w:t xml:space="preserve"> has been set up to produce truth data</w:t>
      </w:r>
      <w:r w:rsidR="009D5AF6">
        <w:t xml:space="preserve"> to use to calculate the tracking error</w:t>
      </w:r>
      <w:r w:rsidR="00644358">
        <w:t>.</w:t>
      </w:r>
    </w:p>
    <w:p w14:paraId="5075FFE1" w14:textId="1BB6E234" w:rsidR="00F377D4" w:rsidRDefault="004B71F6" w:rsidP="00F377D4">
      <w:pPr>
        <w:pStyle w:val="Heading4"/>
      </w:pPr>
      <w:r>
        <w:t>9DOF S</w:t>
      </w:r>
      <w:r w:rsidR="00F377D4">
        <w:t>ensor</w:t>
      </w:r>
    </w:p>
    <w:p w14:paraId="5210AF25" w14:textId="680C0460" w:rsidR="00147B51" w:rsidRDefault="00147B51" w:rsidP="00147B51">
      <w:pPr>
        <w:pStyle w:val="BodyText"/>
        <w:ind w:firstLine="540"/>
      </w:pPr>
      <w:r>
        <w:t>The 9DOF IMU that the team will be using includes three accelerometers, three gyroscopes, and three magnetometers to measure the motion of the quadrotor on nine axes of movement. It can communicate in either SPI or I</w:t>
      </w:r>
      <w:r w:rsidRPr="006B41A2">
        <w:rPr>
          <w:vertAlign w:val="superscript"/>
        </w:rPr>
        <w:t>2</w:t>
      </w:r>
      <w:r>
        <w:t xml:space="preserve">C, which means it can be connected directly to the SPI pin on the Jetson TK1. It requires 3 to 5 V for power, and the maximum ranges for each of the components on it are </w:t>
      </w:r>
      <w:r>
        <w:sym w:font="Symbol" w:char="F0B1"/>
      </w:r>
      <w:r>
        <w:t xml:space="preserve">16 G for the accelerometers, </w:t>
      </w:r>
      <w:r>
        <w:sym w:font="Symbol" w:char="F0B1"/>
      </w:r>
      <w:r>
        <w:t xml:space="preserve">2000 dps for the </w:t>
      </w:r>
      <w:r>
        <w:lastRenderedPageBreak/>
        <w:t xml:space="preserve">gyroscopes, and </w:t>
      </w:r>
      <w:r>
        <w:sym w:font="Symbol" w:char="F0B1"/>
      </w:r>
      <w:r>
        <w:t xml:space="preserve">4800 </w:t>
      </w:r>
      <w:r>
        <w:sym w:font="Symbol" w:char="F06D"/>
      </w:r>
      <w:r>
        <w:t xml:space="preserve">F for the magnetometers. As stated in Section 3.2, the accelerometers will be used to track the quadrotor’s 3DOF position and velocity states and the magnetometers and gyroscopes will be used to track the 3DOF orientation and angular velocity </w:t>
      </w:r>
      <w:commentRangeStart w:id="79"/>
      <w:r>
        <w:t>states</w:t>
      </w:r>
      <w:commentRangeEnd w:id="79"/>
      <w:r w:rsidR="003D4B26">
        <w:rPr>
          <w:rStyle w:val="CommentReference"/>
        </w:rPr>
        <w:commentReference w:id="79"/>
      </w:r>
      <w:r>
        <w:t>.</w:t>
      </w:r>
    </w:p>
    <w:p w14:paraId="5828B147" w14:textId="77777777" w:rsidR="00965C2C" w:rsidRDefault="00965C2C" w:rsidP="00965C2C">
      <w:pPr>
        <w:pStyle w:val="BodyText"/>
        <w:ind w:firstLine="540"/>
        <w:jc w:val="center"/>
      </w:pPr>
      <w:r>
        <w:rPr>
          <w:noProof/>
        </w:rPr>
        <w:drawing>
          <wp:inline distT="0" distB="0" distL="0" distR="0" wp14:anchorId="3FCA66CF" wp14:editId="476B699C">
            <wp:extent cx="2565400" cy="1355834"/>
            <wp:effectExtent l="0" t="0" r="635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47149"/>
                    <a:stretch/>
                  </pic:blipFill>
                  <pic:spPr bwMode="auto">
                    <a:xfrm>
                      <a:off x="0" y="0"/>
                      <a:ext cx="2565400" cy="1355834"/>
                    </a:xfrm>
                    <a:prstGeom prst="rect">
                      <a:avLst/>
                    </a:prstGeom>
                    <a:noFill/>
                    <a:ln>
                      <a:noFill/>
                    </a:ln>
                    <a:extLst>
                      <a:ext uri="{53640926-AAD7-44D8-BBD7-CCE9431645EC}">
                        <a14:shadowObscured xmlns:a14="http://schemas.microsoft.com/office/drawing/2010/main"/>
                      </a:ext>
                    </a:extLst>
                  </pic:spPr>
                </pic:pic>
              </a:graphicData>
            </a:graphic>
          </wp:inline>
        </w:drawing>
      </w:r>
    </w:p>
    <w:p w14:paraId="2C25C384" w14:textId="04FABE81" w:rsidR="00965C2C" w:rsidRPr="00586010" w:rsidRDefault="00965C2C" w:rsidP="006A3B50">
      <w:pPr>
        <w:pStyle w:val="Caption"/>
      </w:pPr>
      <w:r>
        <w:t xml:space="preserve">Figure </w:t>
      </w:r>
      <w:r w:rsidR="008E4A6F">
        <w:fldChar w:fldCharType="begin"/>
      </w:r>
      <w:r w:rsidR="008E4A6F">
        <w:instrText xml:space="preserve"> SEQ Figure \* ARABIC </w:instrText>
      </w:r>
      <w:r w:rsidR="008E4A6F">
        <w:fldChar w:fldCharType="separate"/>
      </w:r>
      <w:r w:rsidR="0018091C">
        <w:rPr>
          <w:noProof/>
        </w:rPr>
        <w:t>9</w:t>
      </w:r>
      <w:r w:rsidR="008E4A6F">
        <w:rPr>
          <w:noProof/>
        </w:rPr>
        <w:fldChar w:fldCharType="end"/>
      </w:r>
      <w:r w:rsidRPr="00BE2194">
        <w:t xml:space="preserve"> | </w:t>
      </w:r>
      <w:r>
        <w:t xml:space="preserve">9DOF IMU </w:t>
      </w:r>
      <w:r>
        <w:fldChar w:fldCharType="begin"/>
      </w:r>
      <w:r w:rsidR="00FE3889">
        <w:instrText xml:space="preserve"> ADDIN ZOTERO_ITEM CSL_CITATION {"citationID":"2j0tpb9sca","properties":{"formattedCitation":"[13]","plainCitation":"[13]"},"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FE3889" w:rsidRPr="00FE3889">
        <w:t>[13]</w:t>
      </w:r>
      <w:r>
        <w:fldChar w:fldCharType="end"/>
      </w:r>
    </w:p>
    <w:p w14:paraId="63E96C6A" w14:textId="62F84DFE" w:rsidR="00F377D4" w:rsidRDefault="004B71F6" w:rsidP="00F377D4">
      <w:pPr>
        <w:pStyle w:val="Heading4"/>
      </w:pPr>
      <w:r>
        <w:t>Laser S</w:t>
      </w:r>
      <w:r w:rsidR="00F377D4">
        <w:t>canner</w:t>
      </w:r>
    </w:p>
    <w:p w14:paraId="5BD18E51" w14:textId="076CDA6B" w:rsidR="00644358" w:rsidRDefault="00644358" w:rsidP="00644358">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sidR="009D5AF6">
        <w:rPr>
          <w:bCs/>
          <w:color w:val="000000" w:themeColor="text1"/>
          <w:sz w:val="24"/>
          <w:szCs w:val="24"/>
        </w:rPr>
        <w:t xml:space="preserve">frequency of </w:t>
      </w:r>
      <w:r w:rsidRPr="0091171D">
        <w:rPr>
          <w:bCs/>
          <w:color w:val="000000" w:themeColor="text1"/>
          <w:sz w:val="24"/>
          <w:szCs w:val="24"/>
        </w:rPr>
        <w:t xml:space="preserve">10Hz. This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18091C" w:rsidRPr="0018091C">
        <w:rPr>
          <w:sz w:val="24"/>
          <w:szCs w:val="24"/>
        </w:rPr>
        <w:t xml:space="preserve">Figure </w:t>
      </w:r>
      <w:r w:rsidR="0018091C" w:rsidRPr="0018091C">
        <w:rPr>
          <w:noProof/>
          <w:sz w:val="24"/>
          <w:szCs w:val="24"/>
        </w:rPr>
        <w:t>10</w:t>
      </w:r>
      <w:r w:rsidRPr="0091171D">
        <w:rPr>
          <w:bCs/>
          <w:color w:val="000000" w:themeColor="text1"/>
          <w:sz w:val="24"/>
          <w:szCs w:val="24"/>
        </w:rPr>
        <w:fldChar w:fldCharType="end"/>
      </w:r>
      <w:r>
        <w:rPr>
          <w:bCs/>
          <w:color w:val="000000" w:themeColor="text1"/>
          <w:sz w:val="24"/>
          <w:szCs w:val="24"/>
        </w:rPr>
        <w:t>.</w:t>
      </w:r>
    </w:p>
    <w:p w14:paraId="2A07C447" w14:textId="77777777" w:rsidR="00644358" w:rsidRDefault="00644358" w:rsidP="00644358">
      <w:pPr>
        <w:pStyle w:val="p1"/>
        <w:keepNext/>
        <w:spacing w:line="480" w:lineRule="auto"/>
        <w:jc w:val="center"/>
      </w:pPr>
      <w:r>
        <w:rPr>
          <w:noProof/>
          <w:color w:val="000000" w:themeColor="text1"/>
          <w:sz w:val="24"/>
          <w:szCs w:val="24"/>
        </w:rPr>
        <w:drawing>
          <wp:inline distT="0" distB="0" distL="0" distR="0" wp14:anchorId="629058FE" wp14:editId="56B2FE96">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070193D0" w14:textId="5A8038E7" w:rsidR="00644358" w:rsidRPr="00644358" w:rsidRDefault="00644358" w:rsidP="006A3B50">
      <w:pPr>
        <w:pStyle w:val="Caption"/>
        <w:rPr>
          <w:rFonts w:eastAsia="Times"/>
          <w:color w:val="000000" w:themeColor="text1"/>
          <w:sz w:val="24"/>
          <w:szCs w:val="24"/>
        </w:rPr>
      </w:pPr>
      <w:bookmarkStart w:id="80" w:name="_Ref468313530"/>
      <w:r>
        <w:t xml:space="preserve">Figure </w:t>
      </w:r>
      <w:r w:rsidR="008E4A6F">
        <w:fldChar w:fldCharType="begin"/>
      </w:r>
      <w:r w:rsidR="008E4A6F">
        <w:instrText xml:space="preserve"> SEQ Figure \* ARABIC </w:instrText>
      </w:r>
      <w:r w:rsidR="008E4A6F">
        <w:fldChar w:fldCharType="separate"/>
      </w:r>
      <w:r w:rsidR="0018091C">
        <w:rPr>
          <w:noProof/>
        </w:rPr>
        <w:t>10</w:t>
      </w:r>
      <w:r w:rsidR="008E4A6F">
        <w:rPr>
          <w:noProof/>
        </w:rPr>
        <w:fldChar w:fldCharType="end"/>
      </w:r>
      <w:bookmarkEnd w:id="80"/>
      <w:r>
        <w:t xml:space="preserve"> | Laser </w:t>
      </w:r>
      <w:r w:rsidR="00B637D7">
        <w:t>s</w:t>
      </w:r>
      <w:r>
        <w:t xml:space="preserve">canner </w:t>
      </w:r>
      <w:r w:rsidR="00B637D7">
        <w:t>r</w:t>
      </w:r>
      <w:r>
        <w:t xml:space="preserve">angefinder </w:t>
      </w:r>
      <w:r>
        <w:fldChar w:fldCharType="begin"/>
      </w:r>
      <w:r w:rsidR="00FE3889">
        <w:instrText xml:space="preserve"> ADDIN ZOTERO_ITEM CSL_CITATION {"citationID":"1ibge25ifg","properties":{"formattedCitation":"[14]","plainCitation":"[14]"},"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FE3889" w:rsidRPr="00FE3889">
        <w:t>[14]</w:t>
      </w:r>
      <w:r>
        <w:fldChar w:fldCharType="end"/>
      </w:r>
    </w:p>
    <w:p w14:paraId="6B5EC39C" w14:textId="2DDBD71A" w:rsidR="00644358" w:rsidRPr="0091171D" w:rsidRDefault="00644358" w:rsidP="00644358">
      <w:pPr>
        <w:pStyle w:val="p1"/>
        <w:spacing w:line="480" w:lineRule="auto"/>
        <w:ind w:firstLine="540"/>
        <w:rPr>
          <w:bCs/>
          <w:color w:val="000000" w:themeColor="text1"/>
          <w:sz w:val="24"/>
          <w:szCs w:val="24"/>
        </w:rPr>
      </w:pPr>
      <w:r>
        <w:rPr>
          <w:bCs/>
          <w:color w:val="000000" w:themeColor="text1"/>
          <w:sz w:val="24"/>
          <w:szCs w:val="24"/>
        </w:rPr>
        <w:t xml:space="preserve">The device is connected to the Jetson TK1 through a USB hub, since there are multiple laser scanners connected and only one USB-A port on the Jetson. Hokuyo provides ROS </w:t>
      </w:r>
      <w:r>
        <w:rPr>
          <w:bCs/>
          <w:color w:val="000000" w:themeColor="text1"/>
          <w:sz w:val="24"/>
          <w:szCs w:val="24"/>
        </w:rPr>
        <w:lastRenderedPageBreak/>
        <w:t>drivers and wrappers for this laser scanner in C. These were downloaded and slightly altered such that multiple lasers can be connected and logging data simultaneously. This was accomplished by defining a new rosparam when initializing each laser scanner as a rosnode to run. The wrapper was also changed to log each connected laser to a different rostopics so different lasers wouldn’t overwrite each other’s data.</w:t>
      </w:r>
    </w:p>
    <w:p w14:paraId="2BC8226D" w14:textId="3E2D21A1" w:rsidR="00F377D4" w:rsidRDefault="00F377D4" w:rsidP="00F377D4">
      <w:pPr>
        <w:pStyle w:val="Heading4"/>
      </w:pPr>
      <w:r>
        <w:t>Optitrack vision system</w:t>
      </w:r>
    </w:p>
    <w:p w14:paraId="1E6697D0" w14:textId="3B990FA8" w:rsidR="00644358" w:rsidRDefault="00644358" w:rsidP="00644358">
      <w:pPr>
        <w:pStyle w:val="BodyText"/>
        <w:ind w:firstLine="540"/>
      </w:pPr>
      <w:r>
        <w:t xml:space="preserve">The team is using the Optitrack Vision System (Optitrack) as a ground truth replacement for GPS, since testing will be </w:t>
      </w:r>
      <w:r w:rsidR="009D5AF6">
        <w:t>completed indoors</w:t>
      </w:r>
      <w:r>
        <w:t xml:space="preserve"> where GPS is not available. Optitrack is capable of tracking objects with six degrees of freedom – 3DoF position and 3DoF orientation </w:t>
      </w:r>
      <w:r>
        <w:fldChar w:fldCharType="begin"/>
      </w:r>
      <w:r w:rsidR="00FE3889">
        <w:instrText xml:space="preserve"> ADDIN ZOTERO_ITEM CSL_CITATION {"citationID":"19keq2pehf","properties":{"formattedCitation":"[15]","plainCitation":"[15]"},"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FE3889" w:rsidRPr="00FE3889">
        <w:t>[15]</w:t>
      </w:r>
      <w:r>
        <w:fldChar w:fldCharType="end"/>
      </w:r>
      <w:r>
        <w:t xml:space="preserve">. Early in the design phase, the team </w:t>
      </w:r>
      <w:r w:rsidR="009D5AF6">
        <w:t>considered sending</w:t>
      </w:r>
      <w:r>
        <w:t xml:space="preserve"> Optitrack data to the quadrotor as sensor </w:t>
      </w:r>
      <w:r w:rsidR="009D5AF6">
        <w:t>inputs. While this is still a possibility</w:t>
      </w:r>
      <w:r>
        <w:t xml:space="preserve">, the team </w:t>
      </w:r>
      <w:r w:rsidR="009D5AF6">
        <w:t xml:space="preserve">currently </w:t>
      </w:r>
      <w:r>
        <w:t xml:space="preserve">only plans to use Optitrack data for ground truth comparisons to state estimations. In the Spring semester, if the team determines it essential for data to be wirelessly transmitted from the Optitrack system to the quadcopter’s onboard computer, the team will take the necessary measures. In the team’s clinic space, the Optitrack cameras are set up on the ceiling, pointing towards the space in which the quadcopter will be flown, shown in </w:t>
      </w:r>
      <w:r>
        <w:fldChar w:fldCharType="begin"/>
      </w:r>
      <w:r>
        <w:instrText xml:space="preserve"> REF _Ref468265000 \h </w:instrText>
      </w:r>
      <w:r>
        <w:fldChar w:fldCharType="separate"/>
      </w:r>
      <w:r w:rsidR="0018091C">
        <w:t xml:space="preserve">Figure </w:t>
      </w:r>
      <w:r w:rsidR="0018091C">
        <w:rPr>
          <w:noProof/>
        </w:rPr>
        <w:t>11</w:t>
      </w:r>
      <w:r>
        <w:fldChar w:fldCharType="end"/>
      </w:r>
      <w:r>
        <w:t>.</w:t>
      </w:r>
    </w:p>
    <w:p w14:paraId="60DABE88" w14:textId="77777777" w:rsidR="00644358" w:rsidRDefault="00644358" w:rsidP="00644358">
      <w:pPr>
        <w:pStyle w:val="BodyText"/>
        <w:keepNext/>
        <w:spacing w:after="0" w:line="240" w:lineRule="auto"/>
      </w:pPr>
      <w:r>
        <w:rPr>
          <w:noProof/>
        </w:rPr>
        <w:lastRenderedPageBreak/>
        <w:drawing>
          <wp:inline distT="0" distB="0" distL="0" distR="0" wp14:anchorId="50665CA4" wp14:editId="01FCCD5C">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42CC5B8C" w14:textId="5600D748" w:rsidR="00644358" w:rsidRDefault="00644358" w:rsidP="006A3B50">
      <w:pPr>
        <w:pStyle w:val="Caption"/>
      </w:pPr>
      <w:bookmarkStart w:id="81" w:name="_Ref468265000"/>
      <w:r>
        <w:t xml:space="preserve">Figure </w:t>
      </w:r>
      <w:r w:rsidR="008E4A6F">
        <w:fldChar w:fldCharType="begin"/>
      </w:r>
      <w:r w:rsidR="008E4A6F">
        <w:instrText xml:space="preserve"> SEQ Figure \* ARABIC</w:instrText>
      </w:r>
      <w:r w:rsidR="008E4A6F">
        <w:instrText xml:space="preserve"> </w:instrText>
      </w:r>
      <w:r w:rsidR="008E4A6F">
        <w:fldChar w:fldCharType="separate"/>
      </w:r>
      <w:r w:rsidR="0018091C">
        <w:rPr>
          <w:noProof/>
        </w:rPr>
        <w:t>11</w:t>
      </w:r>
      <w:r w:rsidR="008E4A6F">
        <w:rPr>
          <w:noProof/>
        </w:rPr>
        <w:fldChar w:fldCharType="end"/>
      </w:r>
      <w:bookmarkEnd w:id="81"/>
      <w:r>
        <w:t xml:space="preserve"> | Optitrack </w:t>
      </w:r>
      <w:r w:rsidR="00B637D7">
        <w:t>c</w:t>
      </w:r>
      <w:r>
        <w:t xml:space="preserve">amera </w:t>
      </w:r>
      <w:r w:rsidR="00B637D7">
        <w:t>s</w:t>
      </w:r>
      <w:r>
        <w:t>etup</w:t>
      </w:r>
    </w:p>
    <w:p w14:paraId="2FEB79F6" w14:textId="1ACA99CC" w:rsidR="00644358" w:rsidRDefault="009D5AF6" w:rsidP="009D5AF6">
      <w:pPr>
        <w:pStyle w:val="BodyText"/>
        <w:ind w:firstLine="540"/>
      </w:pPr>
      <w:r>
        <w:t xml:space="preserve">Calibrating the </w:t>
      </w:r>
      <w:r w:rsidR="00644358">
        <w:t xml:space="preserve">Optitrack </w:t>
      </w:r>
      <w:r>
        <w:t xml:space="preserve">system requires a calibration stick with IR-reflective spheres, shown in </w:t>
      </w:r>
      <w:r>
        <w:fldChar w:fldCharType="begin"/>
      </w:r>
      <w:r>
        <w:instrText xml:space="preserve"> REF _Ref468351538 \h </w:instrText>
      </w:r>
      <w:r>
        <w:fldChar w:fldCharType="separate"/>
      </w:r>
      <w:r w:rsidR="0018091C">
        <w:t xml:space="preserve">Figure </w:t>
      </w:r>
      <w:r w:rsidR="0018091C">
        <w:rPr>
          <w:noProof/>
        </w:rPr>
        <w:t>12</w:t>
      </w:r>
      <w:r>
        <w:fldChar w:fldCharType="end"/>
      </w:r>
      <w:r>
        <w:t xml:space="preserve">(a). </w:t>
      </w:r>
      <w:r w:rsidR="00644358">
        <w:t>The IR-reflective spheres have a known radius and are spaced at known distances. The lower part of</w:t>
      </w:r>
      <w:r>
        <w:t xml:space="preserve"> </w:t>
      </w:r>
      <w:r>
        <w:fldChar w:fldCharType="begin"/>
      </w:r>
      <w:r>
        <w:instrText xml:space="preserve"> REF _Ref468351538 \h </w:instrText>
      </w:r>
      <w:r>
        <w:fldChar w:fldCharType="separate"/>
      </w:r>
      <w:r w:rsidR="0018091C">
        <w:t xml:space="preserve">Figure </w:t>
      </w:r>
      <w:r w:rsidR="0018091C">
        <w:rPr>
          <w:noProof/>
        </w:rPr>
        <w:t>12</w:t>
      </w:r>
      <w:r>
        <w:fldChar w:fldCharType="end"/>
      </w:r>
      <w:r>
        <w:t>(b)</w:t>
      </w:r>
      <w:r w:rsidR="00644358">
        <w:t xml:space="preserve"> shows each camera on the calibration screen. The colorful splotches in the boxes are the views of each of seven cameras logging the </w:t>
      </w:r>
      <w:r w:rsidR="00234828">
        <w:t xml:space="preserve">movement of the </w:t>
      </w:r>
      <w:r w:rsidR="00644358">
        <w:t xml:space="preserve">calibration stick. Optitrack </w:t>
      </w:r>
      <w:r w:rsidR="00234828">
        <w:t>combines</w:t>
      </w:r>
      <w:r w:rsidR="00644358">
        <w:t xml:space="preserve"> this data </w:t>
      </w:r>
      <w:r w:rsidR="00234828">
        <w:t xml:space="preserve">from every camera </w:t>
      </w:r>
      <w:r w:rsidR="00644358">
        <w:t xml:space="preserve">to obtain </w:t>
      </w:r>
      <w:r w:rsidR="00234828">
        <w:t>the global position of the calibration stick</w:t>
      </w:r>
      <w:r w:rsidR="00644358">
        <w:t>.</w:t>
      </w:r>
    </w:p>
    <w:p w14:paraId="77B2B100" w14:textId="3CD6C12B" w:rsidR="00644358" w:rsidRDefault="00644358" w:rsidP="00644358">
      <w:pPr>
        <w:pStyle w:val="BodyText"/>
        <w:keepNext/>
        <w:jc w:val="center"/>
      </w:pPr>
      <w:r>
        <w:rPr>
          <w:noProof/>
        </w:rPr>
        <w:drawing>
          <wp:inline distT="0" distB="0" distL="0" distR="0" wp14:anchorId="5A5EE45D" wp14:editId="1A77C444">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a:ext>
                    </a:extLst>
                  </pic:spPr>
                </pic:pic>
              </a:graphicData>
            </a:graphic>
          </wp:inline>
        </w:drawing>
      </w:r>
      <w:r w:rsidR="009D5AF6">
        <w:rPr>
          <w:noProof/>
        </w:rPr>
        <w:drawing>
          <wp:inline distT="0" distB="0" distL="0" distR="0" wp14:anchorId="573C06C5" wp14:editId="503F53F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646FF321" w14:textId="711A1455" w:rsidR="00644358" w:rsidRDefault="00644358" w:rsidP="006A3B50">
      <w:pPr>
        <w:pStyle w:val="Caption"/>
      </w:pPr>
      <w:bookmarkStart w:id="82" w:name="_Ref468351538"/>
      <w:bookmarkStart w:id="83" w:name="_Ref468351537"/>
      <w:r>
        <w:t xml:space="preserve">Figure </w:t>
      </w:r>
      <w:r w:rsidR="008E4A6F">
        <w:fldChar w:fldCharType="begin"/>
      </w:r>
      <w:r w:rsidR="008E4A6F">
        <w:instrText xml:space="preserve"> SEQ Figure \* ARABIC </w:instrText>
      </w:r>
      <w:r w:rsidR="008E4A6F">
        <w:fldChar w:fldCharType="separate"/>
      </w:r>
      <w:r w:rsidR="0018091C">
        <w:rPr>
          <w:noProof/>
        </w:rPr>
        <w:t>12</w:t>
      </w:r>
      <w:r w:rsidR="008E4A6F">
        <w:rPr>
          <w:noProof/>
        </w:rPr>
        <w:fldChar w:fldCharType="end"/>
      </w:r>
      <w:bookmarkEnd w:id="82"/>
      <w:r>
        <w:t xml:space="preserve"> | </w:t>
      </w:r>
      <w:r w:rsidR="009D5AF6">
        <w:t xml:space="preserve">(a) </w:t>
      </w:r>
      <w:r>
        <w:t xml:space="preserve">Optitrack </w:t>
      </w:r>
      <w:r w:rsidR="00B637D7">
        <w:t>c</w:t>
      </w:r>
      <w:r>
        <w:t xml:space="preserve">alibration </w:t>
      </w:r>
      <w:r w:rsidR="00B637D7">
        <w:t>t</w:t>
      </w:r>
      <w:r>
        <w:t>ool</w:t>
      </w:r>
      <w:bookmarkEnd w:id="83"/>
      <w:r w:rsidR="009D5AF6">
        <w:t xml:space="preserve"> (b) </w:t>
      </w:r>
      <w:commentRangeStart w:id="84"/>
      <w:r w:rsidR="009D5AF6">
        <w:t xml:space="preserve">Optitrack </w:t>
      </w:r>
      <w:r w:rsidR="00B637D7">
        <w:t>c</w:t>
      </w:r>
      <w:r w:rsidR="009D5AF6">
        <w:t xml:space="preserve">alibration </w:t>
      </w:r>
      <w:r w:rsidR="00B637D7">
        <w:t>s</w:t>
      </w:r>
      <w:r w:rsidR="009D5AF6">
        <w:t>creen</w:t>
      </w:r>
      <w:commentRangeEnd w:id="84"/>
      <w:r w:rsidR="009D5AF6">
        <w:rPr>
          <w:rStyle w:val="CommentReference"/>
          <w:b w:val="0"/>
        </w:rPr>
        <w:commentReference w:id="84"/>
      </w:r>
    </w:p>
    <w:p w14:paraId="0968211D" w14:textId="59196268" w:rsidR="009D5AF6" w:rsidRPr="009D5AF6" w:rsidRDefault="009D5AF6" w:rsidP="009D5AF6">
      <w:pPr>
        <w:pStyle w:val="BodyText"/>
        <w:ind w:firstLine="540"/>
      </w:pPr>
      <w:r>
        <w:t xml:space="preserve">When using Optitrack to track an object, small IR-reflective spheres must be attached to that object, and more IR spheres improves the tracking accuracy. Optitrack will define a </w:t>
      </w:r>
      <w:r>
        <w:lastRenderedPageBreak/>
        <w:t>“rigid body” from the IR-reflective spheres, assuming they do not move relative to one another on the object during flight. The object can then be tracked through Optitrack’s interface using visible and IR light. The team currently plans to attach the IR-reflective spheres to the quadrotor using two-sided tape, and this will be completed in the Spring semester.</w:t>
      </w:r>
    </w:p>
    <w:p w14:paraId="370BC329" w14:textId="22E69471" w:rsidR="00F377D4" w:rsidRDefault="00F377D4" w:rsidP="00392BFF">
      <w:pPr>
        <w:pStyle w:val="Heading3"/>
      </w:pPr>
      <w:bookmarkStart w:id="85" w:name="_Toc468637465"/>
      <w:r>
        <w:t>Quadrotor</w:t>
      </w:r>
      <w:bookmarkEnd w:id="85"/>
    </w:p>
    <w:p w14:paraId="5A12B481" w14:textId="2725B70F" w:rsidR="00F04A0B" w:rsidRDefault="00F04A0B" w:rsidP="00F04A0B">
      <w:pPr>
        <w:pStyle w:val="BodyText"/>
        <w:ind w:firstLine="540"/>
      </w:pPr>
      <w:r>
        <w:t xml:space="preserve">The frame that the team purchased is the QAV400. </w:t>
      </w:r>
      <w:r>
        <w:rPr>
          <w:szCs w:val="24"/>
        </w:rPr>
        <w:t xml:space="preserve">This frame fits the requirements for the project – it is lightweight (375g) and durable and can be purchased individually, allowing the team liberty in choosing the flight control unit, sensors, actuators, and on-board computer </w:t>
      </w:r>
      <w:r>
        <w:rPr>
          <w:szCs w:val="24"/>
        </w:rPr>
        <w:fldChar w:fldCharType="begin"/>
      </w:r>
      <w:r w:rsidR="00A203DE">
        <w:rPr>
          <w:szCs w:val="24"/>
        </w:rPr>
        <w:instrText xml:space="preserve"> ADDIN ZOTERO_ITEM CSL_CITATION {"citationID":"1g1lev5vhf","properties":{"formattedCitation":"[7]","plainCitation":"[7]"},"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00A203DE" w:rsidRPr="00A203DE">
        <w:t>[7]</w:t>
      </w:r>
      <w:r>
        <w:rPr>
          <w:szCs w:val="24"/>
        </w:rPr>
        <w:fldChar w:fldCharType="end"/>
      </w:r>
      <w:r>
        <w:rPr>
          <w:szCs w:val="24"/>
        </w:rPr>
        <w:t>.</w:t>
      </w:r>
      <w:r>
        <w:rPr>
          <w:rStyle w:val="apple-converted-space"/>
          <w:szCs w:val="24"/>
        </w:rPr>
        <w:t> A benefit of buying this quadrotor is that Lumenier sells the frame with electronic speed controllers (ESCs) and motors that are compatible in size and power with the team’s chosen controller and 4S LiPo battery.</w:t>
      </w:r>
    </w:p>
    <w:p w14:paraId="1AA39268" w14:textId="77777777" w:rsidR="00F04A0B" w:rsidRDefault="00F04A0B" w:rsidP="00F04A0B">
      <w:pPr>
        <w:pStyle w:val="BodyText"/>
        <w:ind w:firstLine="540"/>
      </w:pPr>
      <w:r>
        <w:t>When mounting the sensors, computers, and battery on this frame, the center of gravity will have to be kept as close to the center of the frame as possible so that the quadrotor can fly stably. If the quadrotor becomes too heavy to fly after mounting all of the components on the frame, material may have to be removed from the frame to make it lighter.</w:t>
      </w:r>
    </w:p>
    <w:p w14:paraId="79D4C94C" w14:textId="126B0646" w:rsidR="00F377D4" w:rsidRDefault="001C294C" w:rsidP="00392BFF">
      <w:pPr>
        <w:pStyle w:val="Heading3"/>
      </w:pPr>
      <w:bookmarkStart w:id="86" w:name="_Toc468637466"/>
      <w:r>
        <w:t>Flight c</w:t>
      </w:r>
      <w:r w:rsidR="00F377D4">
        <w:t>ontroller</w:t>
      </w:r>
      <w:bookmarkEnd w:id="86"/>
    </w:p>
    <w:p w14:paraId="56E2FC8E" w14:textId="77777777" w:rsidR="005C1BAB" w:rsidRDefault="005C1BAB" w:rsidP="005C1BAB">
      <w:pPr>
        <w:pStyle w:val="BodyText"/>
        <w:ind w:firstLine="540"/>
      </w:pPr>
      <w:r>
        <w:t>The Pixhawk PX4 Flight Controller will be used to control the motors on the quadrotor.  The flight stack, or the software, installed on the Pixhawk the team purchased is PX4, which the team will modify the codebase of in order to implement the SSE for this project. PX4 already has a state estimator implemented in it, but the team will disable that estimator so the Jetson can use the SSE to send states to the Pixhawk.</w:t>
      </w:r>
    </w:p>
    <w:p w14:paraId="5CFFABB3" w14:textId="08EE52AD" w:rsidR="005C1BAB" w:rsidRDefault="005C1BAB" w:rsidP="005C1BAB">
      <w:pPr>
        <w:pStyle w:val="BodyText"/>
        <w:ind w:firstLine="540"/>
      </w:pPr>
      <w:r>
        <w:lastRenderedPageBreak/>
        <w:tab/>
        <w:t>The Pixhawk itself is powered by 4.8 to 5.4 V and has a 1-axis accelerometer, gyroscope, and magnetometer, a 3-axis accelerometer and gyroscope, and a barometer. It has 5 UART ports (in the form of serial connections), one port each for I</w:t>
      </w:r>
      <w:r>
        <w:rPr>
          <w:vertAlign w:val="superscript"/>
        </w:rPr>
        <w:t>2</w:t>
      </w:r>
      <w:r>
        <w:t>C and SPI connections, a USB port, and 3.3 and 6.6 V ADC ports.</w:t>
      </w:r>
      <w:r w:rsidR="00F46FF6">
        <w:t xml:space="preserve"> The various ports of the Pixhawk are shown in </w:t>
      </w:r>
      <w:r w:rsidR="00F46FF6">
        <w:fldChar w:fldCharType="begin"/>
      </w:r>
      <w:r w:rsidR="00F46FF6">
        <w:instrText xml:space="preserve"> REF _Ref468636898 \h </w:instrText>
      </w:r>
      <w:r w:rsidR="00F46FF6">
        <w:fldChar w:fldCharType="separate"/>
      </w:r>
      <w:r w:rsidR="00F46FF6" w:rsidRPr="006A3B50">
        <w:t xml:space="preserve">Figure </w:t>
      </w:r>
      <w:r w:rsidR="00F46FF6">
        <w:rPr>
          <w:noProof/>
        </w:rPr>
        <w:t>13</w:t>
      </w:r>
      <w:r w:rsidR="00F46FF6">
        <w:fldChar w:fldCharType="end"/>
      </w:r>
      <w:r w:rsidR="00F46FF6">
        <w:t>.</w:t>
      </w:r>
    </w:p>
    <w:p w14:paraId="39E67078" w14:textId="77777777" w:rsidR="00F46FF6" w:rsidRDefault="00F46FF6" w:rsidP="005C1BAB">
      <w:pPr>
        <w:pStyle w:val="BodyText"/>
        <w:ind w:firstLine="540"/>
      </w:pPr>
    </w:p>
    <w:p w14:paraId="1CB33772" w14:textId="2278BCFC" w:rsidR="006A3B50" w:rsidRDefault="006A3B50" w:rsidP="006A3B50">
      <w:pPr>
        <w:pStyle w:val="BodyText"/>
        <w:ind w:firstLine="540"/>
        <w:jc w:val="center"/>
      </w:pPr>
      <w:r>
        <w:rPr>
          <w:noProof/>
        </w:rPr>
        <w:lastRenderedPageBreak/>
        <w:drawing>
          <wp:inline distT="0" distB="0" distL="0" distR="0" wp14:anchorId="17E73A45" wp14:editId="32D7F903">
            <wp:extent cx="4257675" cy="63055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7675" cy="6305550"/>
                    </a:xfrm>
                    <a:prstGeom prst="rect">
                      <a:avLst/>
                    </a:prstGeom>
                    <a:noFill/>
                    <a:ln>
                      <a:noFill/>
                    </a:ln>
                  </pic:spPr>
                </pic:pic>
              </a:graphicData>
            </a:graphic>
          </wp:inline>
        </w:drawing>
      </w:r>
    </w:p>
    <w:p w14:paraId="2262C3BE" w14:textId="65D7803E" w:rsidR="006A3B50" w:rsidRPr="006A3B50" w:rsidRDefault="006A3B50" w:rsidP="006A3B50">
      <w:pPr>
        <w:pStyle w:val="Caption"/>
      </w:pPr>
      <w:bookmarkStart w:id="87" w:name="_Ref468636898"/>
      <w:r w:rsidRPr="006A3B50">
        <w:t xml:space="preserve">Figure </w:t>
      </w:r>
      <w:r w:rsidR="008E4A6F">
        <w:fldChar w:fldCharType="begin"/>
      </w:r>
      <w:r w:rsidR="008E4A6F">
        <w:instrText xml:space="preserve"> SEQ Figure \* ARABIC </w:instrText>
      </w:r>
      <w:r w:rsidR="008E4A6F">
        <w:fldChar w:fldCharType="separate"/>
      </w:r>
      <w:r w:rsidR="0018091C">
        <w:rPr>
          <w:noProof/>
        </w:rPr>
        <w:t>13</w:t>
      </w:r>
      <w:r w:rsidR="008E4A6F">
        <w:rPr>
          <w:noProof/>
        </w:rPr>
        <w:fldChar w:fldCharType="end"/>
      </w:r>
      <w:bookmarkEnd w:id="87"/>
      <w:r w:rsidRPr="006A3B50">
        <w:t xml:space="preserve"> | Pixhawk Connector Description</w:t>
      </w:r>
      <w:r w:rsidR="00F46FF6">
        <w:t>s</w:t>
      </w:r>
      <w:r w:rsidR="00A203DE">
        <w:t xml:space="preserve"> </w:t>
      </w:r>
      <w:r w:rsidR="00A203DE">
        <w:fldChar w:fldCharType="begin"/>
      </w:r>
      <w:r w:rsidR="00A203DE">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rsidR="00A203DE">
        <w:fldChar w:fldCharType="separate"/>
      </w:r>
      <w:r w:rsidR="00A203DE" w:rsidRPr="00A203DE">
        <w:t>[16]</w:t>
      </w:r>
      <w:r w:rsidR="00A203DE">
        <w:fldChar w:fldCharType="end"/>
      </w:r>
    </w:p>
    <w:p w14:paraId="41FC13C2" w14:textId="77777777" w:rsidR="006A3B50" w:rsidRDefault="006A3B50" w:rsidP="006A3B50">
      <w:pPr>
        <w:pStyle w:val="BodyText"/>
        <w:ind w:firstLine="540"/>
      </w:pPr>
      <w:r>
        <w:t xml:space="preserve">A USB to FTDI cable connects the USB port of the Jetson to a DF13 6 position cable that then connects to the serial port of the Pixhawk. The Pixhawk and Jetson should thus be able to send data to and receive data from one another, which will be necessary for the Jetson to send states to the Pixhawk and for the Pixhawk to send control inputs back to the Jetson. </w:t>
      </w:r>
    </w:p>
    <w:p w14:paraId="3514B3A2" w14:textId="77777777" w:rsidR="006A3B50" w:rsidRDefault="006A3B50" w:rsidP="005C1BAB">
      <w:pPr>
        <w:pStyle w:val="BodyText"/>
        <w:ind w:firstLine="540"/>
      </w:pPr>
    </w:p>
    <w:p w14:paraId="59AD7678" w14:textId="1B894FC6" w:rsidR="00F377D4" w:rsidRDefault="004B71F6" w:rsidP="00392BFF">
      <w:pPr>
        <w:pStyle w:val="Heading3"/>
      </w:pPr>
      <w:bookmarkStart w:id="88" w:name="_Toc468637467"/>
      <w:r>
        <w:t>RC R</w:t>
      </w:r>
      <w:r w:rsidR="00F377D4">
        <w:t>eceiver</w:t>
      </w:r>
      <w:bookmarkEnd w:id="88"/>
    </w:p>
    <w:p w14:paraId="7B6A6399" w14:textId="6EB4E18C" w:rsidR="001C294C" w:rsidRDefault="001C294C" w:rsidP="001C294C">
      <w:pPr>
        <w:pStyle w:val="BodyText"/>
        <w:ind w:left="-90" w:firstLine="630"/>
      </w:pPr>
      <w:r>
        <w:t xml:space="preserve">The team is using a Turnigy 9X RC transmitter and its corresponding eight-channel receiver. The receiver connects to a PPM encoder, which </w:t>
      </w:r>
      <w:r w:rsidR="00234828">
        <w:t>combines</w:t>
      </w:r>
      <w:r>
        <w:t xml:space="preserve"> the pulse-width modulation (P</w:t>
      </w:r>
      <w:r w:rsidR="00234828">
        <w:t xml:space="preserve">WM) signals of the receiver into </w:t>
      </w:r>
      <w:r>
        <w:t>a single signal using pulse-position modulation (PPM). The PPM encoder then sends the signals to the RC input port on the Pixhawk, which manipulate</w:t>
      </w:r>
      <w:r w:rsidR="00234828">
        <w:t>s</w:t>
      </w:r>
      <w:r>
        <w:t xml:space="preserve"> the motors based on these input signals. </w:t>
      </w:r>
      <w:r w:rsidR="00A47D76">
        <w:t xml:space="preserve">The connection from the Pixhawk to the RC receiver through the PPM encoder is shown in </w:t>
      </w:r>
      <w:r w:rsidR="00A47D76">
        <w:fldChar w:fldCharType="begin"/>
      </w:r>
      <w:r w:rsidR="00A47D76">
        <w:instrText xml:space="preserve"> REF _Ref468636718 \h </w:instrText>
      </w:r>
      <w:r w:rsidR="00A47D76">
        <w:fldChar w:fldCharType="separate"/>
      </w:r>
      <w:r w:rsidR="00A47D76">
        <w:t xml:space="preserve">Figure </w:t>
      </w:r>
      <w:r w:rsidR="00A47D76">
        <w:rPr>
          <w:noProof/>
        </w:rPr>
        <w:t>14</w:t>
      </w:r>
      <w:r w:rsidR="00A47D76">
        <w:fldChar w:fldCharType="end"/>
      </w:r>
      <w:r w:rsidR="00A47D76">
        <w:t>.</w:t>
      </w:r>
    </w:p>
    <w:p w14:paraId="3B7BEF0D" w14:textId="3264DE61" w:rsidR="001C294C" w:rsidRDefault="006A3B50" w:rsidP="001C294C">
      <w:pPr>
        <w:pStyle w:val="BodyText"/>
        <w:ind w:left="-90" w:firstLine="630"/>
        <w:jc w:val="center"/>
      </w:pPr>
      <w:r>
        <w:rPr>
          <w:noProof/>
        </w:rPr>
        <w:drawing>
          <wp:inline distT="0" distB="0" distL="0" distR="0" wp14:anchorId="5ECFA215" wp14:editId="5E89DFFC">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7DC61CD1" w14:textId="0070C249" w:rsidR="001C294C" w:rsidRPr="001C294C" w:rsidRDefault="001C294C" w:rsidP="006A3B50">
      <w:pPr>
        <w:pStyle w:val="Caption"/>
      </w:pPr>
      <w:bookmarkStart w:id="89" w:name="_Ref468636718"/>
      <w:r>
        <w:t xml:space="preserve">Figure </w:t>
      </w:r>
      <w:r w:rsidR="008E4A6F">
        <w:fldChar w:fldCharType="begin"/>
      </w:r>
      <w:r w:rsidR="008E4A6F">
        <w:instrText xml:space="preserve"> SEQ Figure \* ARABIC </w:instrText>
      </w:r>
      <w:r w:rsidR="008E4A6F">
        <w:fldChar w:fldCharType="separate"/>
      </w:r>
      <w:r w:rsidR="0018091C">
        <w:rPr>
          <w:noProof/>
        </w:rPr>
        <w:t>14</w:t>
      </w:r>
      <w:r w:rsidR="008E4A6F">
        <w:rPr>
          <w:noProof/>
        </w:rPr>
        <w:fldChar w:fldCharType="end"/>
      </w:r>
      <w:bookmarkEnd w:id="89"/>
      <w:r>
        <w:t xml:space="preserve"> </w:t>
      </w:r>
      <w:r w:rsidRPr="00BE2194">
        <w:t xml:space="preserve">| </w:t>
      </w:r>
      <w:r>
        <w:t xml:space="preserve">RC </w:t>
      </w:r>
      <w:r w:rsidR="00B637D7">
        <w:t>r</w:t>
      </w:r>
      <w:r>
        <w:t xml:space="preserve">eceiver </w:t>
      </w:r>
      <w:r w:rsidR="00B637D7">
        <w:t>c</w:t>
      </w:r>
      <w:r>
        <w:t>onnection to Pixhawk</w:t>
      </w:r>
    </w:p>
    <w:p w14:paraId="591D4FC3" w14:textId="43C767AF" w:rsidR="00F377D4" w:rsidRDefault="004B71F6" w:rsidP="00392BFF">
      <w:pPr>
        <w:pStyle w:val="Heading3"/>
      </w:pPr>
      <w:bookmarkStart w:id="90" w:name="_Toc468637468"/>
      <w:r>
        <w:t>Power G</w:t>
      </w:r>
      <w:r w:rsidR="00F377D4">
        <w:t>rid</w:t>
      </w:r>
      <w:bookmarkEnd w:id="90"/>
    </w:p>
    <w:p w14:paraId="6544CAAE" w14:textId="6CE73999" w:rsidR="00682CA1" w:rsidRDefault="00682CA1" w:rsidP="00682CA1">
      <w:pPr>
        <w:pStyle w:val="BodyText"/>
        <w:ind w:firstLine="540"/>
      </w:pPr>
      <w:r>
        <w:t xml:space="preserve">A 14.8 V LiPo battery will power the quadrotor, with the appropriate voltage regulators stepping down the voltage to power the Jetson, Pixhawk, and motors. A 12 V regulator will connect the LiPo to the Jetson, and the board converters received from the manufacturers will </w:t>
      </w:r>
      <w:r>
        <w:lastRenderedPageBreak/>
        <w:t>connect the motors and Pixhawk to the LiPo as well.</w:t>
      </w:r>
      <w:r w:rsidR="00A47D76">
        <w:t xml:space="preserve"> The connection from the LiPo battery to the Jetson through a voltage regular is shown in </w:t>
      </w:r>
      <w:r w:rsidR="00A47D76">
        <w:fldChar w:fldCharType="begin"/>
      </w:r>
      <w:r w:rsidR="00A47D76">
        <w:instrText xml:space="preserve"> REF _Ref468636674 \h </w:instrText>
      </w:r>
      <w:r w:rsidR="00A47D76">
        <w:fldChar w:fldCharType="separate"/>
      </w:r>
      <w:r w:rsidR="00A47D76">
        <w:t xml:space="preserve">Figure </w:t>
      </w:r>
      <w:r w:rsidR="00A47D76">
        <w:rPr>
          <w:noProof/>
        </w:rPr>
        <w:t>15</w:t>
      </w:r>
      <w:r w:rsidR="00A47D76">
        <w:fldChar w:fldCharType="end"/>
      </w:r>
      <w:r w:rsidR="00A47D76">
        <w:t>.</w:t>
      </w:r>
    </w:p>
    <w:p w14:paraId="28E06C43" w14:textId="2B559D8F" w:rsidR="001C294C" w:rsidRPr="009E3226" w:rsidRDefault="00682CA1" w:rsidP="001C294C">
      <w:pPr>
        <w:pStyle w:val="BodyText"/>
        <w:ind w:firstLine="540"/>
        <w:jc w:val="center"/>
        <w:rPr>
          <w:b/>
        </w:rPr>
      </w:pPr>
      <w:r>
        <w:rPr>
          <w:noProof/>
        </w:rPr>
        <w:drawing>
          <wp:inline distT="0" distB="0" distL="0" distR="0" wp14:anchorId="0E8A3152" wp14:editId="6692DD5F">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2BB41830" w14:textId="4DE96503" w:rsidR="0020284F" w:rsidRPr="00234828" w:rsidRDefault="001C294C" w:rsidP="006A3B50">
      <w:pPr>
        <w:pStyle w:val="Caption"/>
      </w:pPr>
      <w:bookmarkStart w:id="91" w:name="_Ref468636674"/>
      <w:r>
        <w:t xml:space="preserve">Figure </w:t>
      </w:r>
      <w:r w:rsidR="008E4A6F">
        <w:fldChar w:fldCharType="begin"/>
      </w:r>
      <w:r w:rsidR="008E4A6F">
        <w:instrText xml:space="preserve"> SEQ Figure \* ARABIC </w:instrText>
      </w:r>
      <w:r w:rsidR="008E4A6F">
        <w:fldChar w:fldCharType="separate"/>
      </w:r>
      <w:r w:rsidR="0018091C">
        <w:rPr>
          <w:noProof/>
        </w:rPr>
        <w:t>15</w:t>
      </w:r>
      <w:r w:rsidR="008E4A6F">
        <w:rPr>
          <w:noProof/>
        </w:rPr>
        <w:fldChar w:fldCharType="end"/>
      </w:r>
      <w:bookmarkEnd w:id="91"/>
      <w:r>
        <w:t xml:space="preserve"> | Components for </w:t>
      </w:r>
      <w:r w:rsidRPr="00BE2194">
        <w:t xml:space="preserve">Jetson </w:t>
      </w:r>
      <w:r w:rsidR="00B637D7">
        <w:t>p</w:t>
      </w:r>
      <w:r w:rsidRPr="00BE2194">
        <w:t xml:space="preserve">ower </w:t>
      </w:r>
      <w:r w:rsidR="00B637D7">
        <w:t>s</w:t>
      </w:r>
      <w:r w:rsidRPr="00BE2194">
        <w:t>upply</w:t>
      </w:r>
    </w:p>
    <w:p w14:paraId="3710A767" w14:textId="6DC65C54" w:rsidR="004631EE" w:rsidRDefault="00956F68" w:rsidP="006832C7">
      <w:pPr>
        <w:pStyle w:val="Heading1"/>
      </w:pPr>
      <w:bookmarkStart w:id="92" w:name="_Toc468637469"/>
      <w:r>
        <w:lastRenderedPageBreak/>
        <w:t>Results</w:t>
      </w:r>
      <w:bookmarkEnd w:id="92"/>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6F7AF9">
      <w:pPr>
        <w:pStyle w:val="Heading2"/>
      </w:pPr>
      <w:bookmarkStart w:id="93" w:name="_Toc468637470"/>
      <w:r>
        <w:t>Dynamic model</w:t>
      </w:r>
      <w:bookmarkEnd w:id="93"/>
    </w:p>
    <w:p w14:paraId="27489C97" w14:textId="346B5342"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FE3889">
        <w:instrText xml:space="preserve"> ADDIN ZOTERO_ITEM CSL_CITATION {"citationID":"1pjbs61tig","properties":{"formattedCitation":"[10]","plainCitation":"[10]"},"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FE3889" w:rsidRPr="00FE3889">
        <w:t>[10]</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2EBECE2B"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simulating </w:t>
      </w:r>
      <w:r>
        <w:t>different flying scenarios</w:t>
      </w:r>
      <w:r w:rsidR="006F7AF9">
        <w:t xml:space="preserve">. The Matlab code used to generate these plots is attached in </w:t>
      </w:r>
      <w:r>
        <w:t xml:space="preserve">Appendix </w:t>
      </w:r>
      <w:r>
        <w:fldChar w:fldCharType="begin"/>
      </w:r>
      <w:r>
        <w:instrText xml:space="preserve"> REF _Ref468380078 \r \h </w:instrText>
      </w:r>
      <w:r>
        <w:fldChar w:fldCharType="separate"/>
      </w:r>
      <w:r w:rsidR="0018091C">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18091C">
        <w:t xml:space="preserve">Figure </w:t>
      </w:r>
      <w:r w:rsidR="0018091C">
        <w:rPr>
          <w:noProof/>
        </w:rPr>
        <w:t>16</w:t>
      </w:r>
      <w:r>
        <w:fldChar w:fldCharType="end"/>
      </w:r>
      <w:r w:rsidR="00206778">
        <w:t>.</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3">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62CD1E8" w:rsidR="00206778" w:rsidRDefault="00206778" w:rsidP="006A3B50">
      <w:pPr>
        <w:pStyle w:val="Caption"/>
      </w:pPr>
      <w:bookmarkStart w:id="94" w:name="_Ref468396056"/>
      <w:bookmarkStart w:id="95" w:name="_Ref468396046"/>
      <w:r>
        <w:t xml:space="preserve">Figure </w:t>
      </w:r>
      <w:r w:rsidR="008E4A6F">
        <w:fldChar w:fldCharType="begin"/>
      </w:r>
      <w:r w:rsidR="008E4A6F">
        <w:instrText xml:space="preserve"> SEQ Figure \* ARABIC </w:instrText>
      </w:r>
      <w:r w:rsidR="008E4A6F">
        <w:fldChar w:fldCharType="separate"/>
      </w:r>
      <w:r w:rsidR="0018091C">
        <w:rPr>
          <w:noProof/>
        </w:rPr>
        <w:t>16</w:t>
      </w:r>
      <w:r w:rsidR="008E4A6F">
        <w:rPr>
          <w:noProof/>
        </w:rPr>
        <w:fldChar w:fldCharType="end"/>
      </w:r>
      <w:bookmarkEnd w:id="94"/>
      <w:r>
        <w:t xml:space="preserve"> </w:t>
      </w:r>
      <w:r w:rsidRPr="00BE2194">
        <w:t xml:space="preserve">| </w:t>
      </w:r>
      <w:r>
        <w:t>Simulation of quadrotor flying straight up.</w:t>
      </w:r>
      <w:bookmarkEnd w:id="95"/>
    </w:p>
    <w:p w14:paraId="635BBD96" w14:textId="3DB9E432" w:rsidR="00206778" w:rsidRDefault="009458C6" w:rsidP="009460D3">
      <w:pPr>
        <w:pStyle w:val="BodyText"/>
      </w:pPr>
      <w:r>
        <w:t>To</w:t>
      </w:r>
      <w:r w:rsidR="00206778">
        <w:t xml:space="preserve"> move the quadrotor </w:t>
      </w:r>
      <w:r w:rsidR="00C742D9">
        <w:t>left</w:t>
      </w:r>
      <w:r w:rsidR="00206778">
        <w:t xml:space="preserve">, </w:t>
      </w:r>
      <w:r w:rsidR="00C742D9">
        <w:t xml:space="preserve">the </w:t>
      </w:r>
      <w:r>
        <w:t>necessary</w:t>
      </w:r>
      <w:r w:rsidR="00C742D9">
        <w:t xml:space="preserve"> motor configuration is </w:t>
      </w:r>
      <w:r>
        <w:t>shown</w:t>
      </w:r>
      <w:r w:rsidR="00EC1AF4">
        <w:t xml:space="preserve"> </w:t>
      </w:r>
      <w:r w:rsidR="00C742D9">
        <w:t>in</w:t>
      </w:r>
      <w:r>
        <w:t xml:space="preserve"> </w:t>
      </w:r>
      <w:r>
        <w:fldChar w:fldCharType="begin"/>
      </w:r>
      <w:r>
        <w:instrText xml:space="preserve"> REF _Ref468396145 \h </w:instrText>
      </w:r>
      <w:r>
        <w:fldChar w:fldCharType="separate"/>
      </w:r>
      <w:r w:rsidR="0018091C">
        <w:t xml:space="preserve">Figure </w:t>
      </w:r>
      <w:r w:rsidR="0018091C">
        <w:rPr>
          <w:noProof/>
        </w:rPr>
        <w:t>17</w:t>
      </w:r>
      <w:r>
        <w:fldChar w:fldCharType="end"/>
      </w:r>
      <w:r>
        <w:t>(a)</w:t>
      </w:r>
      <w:r w:rsidR="00EC1AF4">
        <w:t>. Given</w:t>
      </w:r>
      <w:r w:rsidR="00C742D9">
        <w:t xml:space="preserve"> </w:t>
      </w:r>
      <w:r w:rsidR="00EC1AF4">
        <w:t>an</w:t>
      </w:r>
      <w:r w:rsidR="00C742D9">
        <w:t xml:space="preserve"> input vector </w:t>
      </w:r>
      <w:r w:rsidR="00EC1AF4">
        <w:t xml:space="preserve">of </w:t>
      </w:r>
      <w:r w:rsidR="00C742D9">
        <w:t xml:space="preserve">voltages </w:t>
      </w:r>
      <w:r w:rsidR="00EC1AF4">
        <w:t>that follow this motor configuration</w:t>
      </w:r>
      <w:r w:rsidR="00C742D9">
        <w:t xml:space="preserve"> resulted in the </w:t>
      </w:r>
      <w:r>
        <w:t>quadrotor moving</w:t>
      </w:r>
      <w:r w:rsidR="009460D3">
        <w:t xml:space="preserve"> left, as </w:t>
      </w:r>
      <w:r>
        <w:t xml:space="preserve">shown in </w:t>
      </w:r>
      <w:r>
        <w:fldChar w:fldCharType="begin"/>
      </w:r>
      <w:r>
        <w:instrText xml:space="preserve"> REF _Ref468396145 \h </w:instrText>
      </w:r>
      <w:r>
        <w:fldChar w:fldCharType="separate"/>
      </w:r>
      <w:r w:rsidR="0018091C">
        <w:t xml:space="preserve">Figure </w:t>
      </w:r>
      <w:r w:rsidR="0018091C">
        <w:rPr>
          <w:noProof/>
        </w:rPr>
        <w:t>17</w:t>
      </w:r>
      <w:r>
        <w:fldChar w:fldCharType="end"/>
      </w:r>
      <w:r>
        <w:t>(b)</w:t>
      </w:r>
      <w:r w:rsidR="009460D3">
        <w:t>.</w:t>
      </w:r>
    </w:p>
    <w:p w14:paraId="7F73552A" w14:textId="272ADEA2" w:rsidR="006F7AF9" w:rsidRDefault="00C742D9" w:rsidP="00C742D9">
      <w:pPr>
        <w:pStyle w:val="BodyText"/>
        <w:ind w:firstLine="540"/>
        <w:jc w:val="right"/>
      </w:pPr>
      <w:r>
        <w:rPr>
          <w:noProof/>
        </w:rPr>
        <w:lastRenderedPageBreak/>
        <w:drawing>
          <wp:anchor distT="0" distB="0" distL="114300" distR="114300" simplePos="0" relativeHeight="251645440"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5">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359567B7" w:rsidR="00206778" w:rsidRDefault="00206778" w:rsidP="006A3B50">
      <w:pPr>
        <w:pStyle w:val="Caption"/>
      </w:pPr>
      <w:bookmarkStart w:id="96" w:name="_Ref468396145"/>
      <w:r>
        <w:t xml:space="preserve">Figure </w:t>
      </w:r>
      <w:r w:rsidR="008E4A6F">
        <w:fldChar w:fldCharType="begin"/>
      </w:r>
      <w:r w:rsidR="008E4A6F">
        <w:instrText xml:space="preserve"> SEQ Figure \* ARAB</w:instrText>
      </w:r>
      <w:r w:rsidR="008E4A6F">
        <w:instrText xml:space="preserve">IC </w:instrText>
      </w:r>
      <w:r w:rsidR="008E4A6F">
        <w:fldChar w:fldCharType="separate"/>
      </w:r>
      <w:r w:rsidR="0018091C">
        <w:rPr>
          <w:noProof/>
        </w:rPr>
        <w:t>17</w:t>
      </w:r>
      <w:r w:rsidR="008E4A6F">
        <w:rPr>
          <w:noProof/>
        </w:rPr>
        <w:fldChar w:fldCharType="end"/>
      </w:r>
      <w:bookmarkEnd w:id="96"/>
      <w:r>
        <w:t xml:space="preserve"> </w:t>
      </w:r>
      <w:r w:rsidRPr="00BE2194">
        <w:t xml:space="preserve">| </w:t>
      </w:r>
      <w:r w:rsidR="009458C6">
        <w:t xml:space="preserve">(a) Motor configuration for flying left (b) </w:t>
      </w:r>
      <w:r w:rsidR="00C742D9">
        <w:t xml:space="preserve">Simulation </w:t>
      </w:r>
      <w:r w:rsidR="009458C6">
        <w:t>results</w:t>
      </w:r>
    </w:p>
    <w:p w14:paraId="5F843525" w14:textId="0838AD53" w:rsidR="00EC1AF4" w:rsidRDefault="009458C6" w:rsidP="00EC1AF4">
      <w:pPr>
        <w:pStyle w:val="BodyText"/>
      </w:pPr>
      <w:r>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18091C">
        <w:t xml:space="preserve">Figure </w:t>
      </w:r>
      <w:r w:rsidR="0018091C">
        <w:rPr>
          <w:noProof/>
        </w:rPr>
        <w:t>18</w:t>
      </w:r>
      <w:r w:rsidR="00EC1AF4">
        <w:fldChar w:fldCharType="end"/>
      </w:r>
      <w:r w:rsidR="00EC1AF4">
        <w:fldChar w:fldCharType="begin"/>
      </w:r>
      <w:r w:rsidR="00EC1AF4">
        <w:instrText xml:space="preserve"> REF _Ref468396145 \h </w:instrText>
      </w:r>
      <w:r w:rsidR="00EC1AF4">
        <w:fldChar w:fldCharType="separate"/>
      </w:r>
      <w:r w:rsidR="0018091C">
        <w:t xml:space="preserve">Figure </w:t>
      </w:r>
      <w:r w:rsidR="0018091C">
        <w:rPr>
          <w:noProof/>
        </w:rPr>
        <w:t>17</w:t>
      </w:r>
      <w:r w:rsidR="00EC1AF4">
        <w:fldChar w:fldCharType="end"/>
      </w:r>
      <w:r w:rsidR="00EC1AF4">
        <w:t>(b).</w:t>
      </w:r>
    </w:p>
    <w:p w14:paraId="0B236226" w14:textId="44E6A63C" w:rsidR="00764E58" w:rsidRDefault="00C742D9" w:rsidP="00EC1AF4">
      <w:pPr>
        <w:pStyle w:val="BodyText"/>
      </w:pPr>
      <w:r>
        <w:rPr>
          <w:noProof/>
        </w:rPr>
        <w:lastRenderedPageBreak/>
        <w:drawing>
          <wp:anchor distT="0" distB="0" distL="114300" distR="114300" simplePos="0" relativeHeight="2516689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4">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6">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59EC9225" w:rsidR="00206778" w:rsidRPr="001C294C" w:rsidRDefault="00206778" w:rsidP="006A3B50">
      <w:pPr>
        <w:pStyle w:val="Caption"/>
      </w:pPr>
      <w:bookmarkStart w:id="97" w:name="_Ref468396242"/>
      <w:r>
        <w:t xml:space="preserve">Figure </w:t>
      </w:r>
      <w:r w:rsidR="008E4A6F">
        <w:fldChar w:fldCharType="begin"/>
      </w:r>
      <w:r w:rsidR="008E4A6F">
        <w:instrText xml:space="preserve"> SEQ Figure \* ARABIC </w:instrText>
      </w:r>
      <w:r w:rsidR="008E4A6F">
        <w:fldChar w:fldCharType="separate"/>
      </w:r>
      <w:r w:rsidR="0018091C">
        <w:rPr>
          <w:noProof/>
        </w:rPr>
        <w:t>18</w:t>
      </w:r>
      <w:r w:rsidR="008E4A6F">
        <w:rPr>
          <w:noProof/>
        </w:rPr>
        <w:fldChar w:fldCharType="end"/>
      </w:r>
      <w:bookmarkEnd w:id="97"/>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6F7AF9">
      <w:pPr>
        <w:pStyle w:val="Heading2"/>
      </w:pPr>
      <w:bookmarkStart w:id="98" w:name="_Toc468637471"/>
      <w:bookmarkStart w:id="99" w:name="_Ref468637656"/>
      <w:commentRangeStart w:id="100"/>
      <w:r>
        <w:t>Closed-loop simulation</w:t>
      </w:r>
      <w:commentRangeEnd w:id="100"/>
      <w:r w:rsidR="006F7AF9">
        <w:rPr>
          <w:rStyle w:val="CommentReference"/>
          <w:rFonts w:ascii="Times New Roman" w:hAnsi="Times New Roman"/>
          <w:b w:val="0"/>
          <w:caps w:val="0"/>
        </w:rPr>
        <w:commentReference w:id="100"/>
      </w:r>
      <w:bookmarkEnd w:id="98"/>
      <w:bookmarkEnd w:id="99"/>
    </w:p>
    <w:p w14:paraId="749844FD" w14:textId="77777777" w:rsidR="009460D3" w:rsidRDefault="009460D3" w:rsidP="009460D3">
      <w:pPr>
        <w:pStyle w:val="Heading2"/>
        <w:numPr>
          <w:ilvl w:val="0"/>
          <w:numId w:val="0"/>
        </w:numPr>
      </w:pPr>
    </w:p>
    <w:p w14:paraId="4978E708" w14:textId="26A0743E" w:rsidR="00701A0A" w:rsidRDefault="00701A0A" w:rsidP="006F7AF9">
      <w:pPr>
        <w:pStyle w:val="Heading2"/>
      </w:pPr>
      <w:bookmarkStart w:id="101" w:name="_Toc468637472"/>
      <w:bookmarkStart w:id="102" w:name="_Ref468637658"/>
      <w:commentRangeStart w:id="103"/>
      <w:r>
        <w:t>SSE algorithm</w:t>
      </w:r>
      <w:commentRangeEnd w:id="103"/>
      <w:r w:rsidR="006F7AF9">
        <w:rPr>
          <w:rStyle w:val="CommentReference"/>
          <w:rFonts w:ascii="Times New Roman" w:hAnsi="Times New Roman"/>
          <w:b w:val="0"/>
          <w:caps w:val="0"/>
        </w:rPr>
        <w:commentReference w:id="103"/>
      </w:r>
      <w:bookmarkEnd w:id="101"/>
      <w:bookmarkEnd w:id="102"/>
    </w:p>
    <w:p w14:paraId="527859BC" w14:textId="77777777" w:rsidR="009460D3" w:rsidRPr="009460D3" w:rsidRDefault="009460D3" w:rsidP="009460D3">
      <w:pPr>
        <w:pStyle w:val="BodyText"/>
      </w:pPr>
    </w:p>
    <w:p w14:paraId="093E7219" w14:textId="16375355" w:rsidR="00701A0A" w:rsidRDefault="00701A0A" w:rsidP="006F7AF9">
      <w:pPr>
        <w:pStyle w:val="Heading2"/>
      </w:pPr>
      <w:bookmarkStart w:id="104" w:name="_Toc468637473"/>
      <w:r>
        <w:t>Sensor data</w:t>
      </w:r>
      <w:bookmarkEnd w:id="104"/>
    </w:p>
    <w:p w14:paraId="1D8B236C" w14:textId="4B694862" w:rsidR="004D7D67" w:rsidRPr="004D7D67" w:rsidRDefault="004D7D67" w:rsidP="004D7D67">
      <w:pPr>
        <w:pStyle w:val="BodyText"/>
        <w:ind w:firstLine="540"/>
      </w:pPr>
      <w:r>
        <w:t xml:space="preserve">This section looks at data from the onboard sensors logged and published through ROS. There is not much analysis on the data, just that the data is being received. Another program </w:t>
      </w:r>
      <w:r>
        <w:lastRenderedPageBreak/>
        <w:t>in Python or C will be written to process this data and format it in such a manner that the SSE can use.</w:t>
      </w:r>
    </w:p>
    <w:p w14:paraId="15C5EA9E" w14:textId="5F53F7B7" w:rsidR="00701A0A" w:rsidRDefault="00701A0A" w:rsidP="00392BFF">
      <w:pPr>
        <w:pStyle w:val="Heading3"/>
      </w:pPr>
      <w:bookmarkStart w:id="105" w:name="_Toc468637474"/>
      <w:commentRangeStart w:id="106"/>
      <w:r>
        <w:t>9DOF sensor</w:t>
      </w:r>
      <w:commentRangeEnd w:id="106"/>
      <w:r w:rsidR="0024495A">
        <w:rPr>
          <w:rStyle w:val="CommentReference"/>
          <w:rFonts w:ascii="Times New Roman" w:hAnsi="Times New Roman"/>
          <w:b w:val="0"/>
        </w:rPr>
        <w:commentReference w:id="106"/>
      </w:r>
      <w:bookmarkEnd w:id="105"/>
    </w:p>
    <w:p w14:paraId="33530870" w14:textId="77777777" w:rsidR="009460D3" w:rsidRPr="009460D3" w:rsidRDefault="009460D3" w:rsidP="009460D3">
      <w:pPr>
        <w:pStyle w:val="BodyText"/>
      </w:pPr>
    </w:p>
    <w:p w14:paraId="63DA0A46" w14:textId="65FE619A" w:rsidR="00701A0A" w:rsidRDefault="00701A0A" w:rsidP="00392BFF">
      <w:pPr>
        <w:pStyle w:val="Heading3"/>
      </w:pPr>
      <w:bookmarkStart w:id="107" w:name="_Toc468637475"/>
      <w:r>
        <w:t>Laser scanner</w:t>
      </w:r>
      <w:bookmarkEnd w:id="107"/>
    </w:p>
    <w:p w14:paraId="4CEE72D7" w14:textId="6AA01C2B" w:rsidR="004D7D67" w:rsidRDefault="004D7D67" w:rsidP="004D7D67">
      <w:pPr>
        <w:pStyle w:val="BodyText"/>
        <w:spacing w:after="0"/>
        <w:ind w:firstLine="540"/>
      </w:pPr>
      <w:r>
        <w:t xml:space="preserve">The laser scanner range finders, model URG-04LX-UG01, each log data to separate rostopics while running. </w:t>
      </w:r>
      <w:r>
        <w:fldChar w:fldCharType="begin"/>
      </w:r>
      <w:r>
        <w:instrText xml:space="preserve"> REF _Ref468225785 \h </w:instrText>
      </w:r>
      <w:r>
        <w:fldChar w:fldCharType="separate"/>
      </w:r>
      <w:r w:rsidR="0018091C">
        <w:t xml:space="preserve">Figure </w:t>
      </w:r>
      <w:r w:rsidR="0018091C">
        <w:rPr>
          <w:noProof/>
        </w:rPr>
        <w:t>19</w:t>
      </w:r>
      <w:r>
        <w:fldChar w:fldCharType="end"/>
      </w:r>
      <w:r>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05766A58" w:rsidR="009460D3" w:rsidRDefault="009460D3" w:rsidP="006A3B50">
      <w:pPr>
        <w:pStyle w:val="Caption"/>
      </w:pPr>
      <w:bookmarkStart w:id="108" w:name="_Ref468225785"/>
      <w:r>
        <w:t xml:space="preserve">Figure </w:t>
      </w:r>
      <w:r w:rsidR="008E4A6F">
        <w:fldChar w:fldCharType="begin"/>
      </w:r>
      <w:r w:rsidR="008E4A6F">
        <w:instrText xml:space="preserve"> SEQ Figure \* ARABIC </w:instrText>
      </w:r>
      <w:r w:rsidR="008E4A6F">
        <w:fldChar w:fldCharType="separate"/>
      </w:r>
      <w:r w:rsidR="0018091C">
        <w:rPr>
          <w:noProof/>
        </w:rPr>
        <w:t>19</w:t>
      </w:r>
      <w:r w:rsidR="008E4A6F">
        <w:rPr>
          <w:noProof/>
        </w:rPr>
        <w:fldChar w:fldCharType="end"/>
      </w:r>
      <w:bookmarkEnd w:id="108"/>
      <w:r>
        <w:t xml:space="preserve"> | Laser </w:t>
      </w:r>
      <w:r w:rsidR="00B637D7">
        <w:t>s</w:t>
      </w:r>
      <w:r>
        <w:t xml:space="preserve">canner </w:t>
      </w:r>
      <w:r w:rsidR="00B637D7">
        <w:t>s</w:t>
      </w:r>
      <w:r>
        <w:t xml:space="preserve">ample </w:t>
      </w:r>
      <w:r w:rsidR="00B637D7">
        <w:t>o</w:t>
      </w:r>
      <w:r>
        <w:t>utput</w:t>
      </w:r>
    </w:p>
    <w:p w14:paraId="69C8DB14" w14:textId="77777777" w:rsidR="004617B9" w:rsidRDefault="004617B9" w:rsidP="004D7D67">
      <w:pPr>
        <w:pStyle w:val="BodyText"/>
        <w:spacing w:after="0"/>
        <w:ind w:firstLine="540"/>
      </w:pPr>
    </w:p>
    <w:p w14:paraId="0CFF0DD6" w14:textId="77777777" w:rsidR="004617B9" w:rsidRDefault="004617B9" w:rsidP="004D7D67">
      <w:pPr>
        <w:pStyle w:val="BodyText"/>
        <w:spacing w:after="0"/>
        <w:ind w:firstLine="540"/>
      </w:pPr>
    </w:p>
    <w:p w14:paraId="09069FCB" w14:textId="77777777" w:rsidR="004617B9" w:rsidRDefault="004617B9" w:rsidP="004D7D67">
      <w:pPr>
        <w:pStyle w:val="BodyText"/>
        <w:spacing w:after="0"/>
        <w:ind w:firstLine="540"/>
      </w:pPr>
    </w:p>
    <w:p w14:paraId="41046AB6" w14:textId="77777777" w:rsidR="004617B9" w:rsidRDefault="004617B9" w:rsidP="004D7D67">
      <w:pPr>
        <w:pStyle w:val="BodyText"/>
        <w:spacing w:after="0"/>
        <w:ind w:firstLine="540"/>
      </w:pPr>
    </w:p>
    <w:p w14:paraId="781C7684" w14:textId="77777777" w:rsidR="004617B9" w:rsidRDefault="004617B9" w:rsidP="004D7D67">
      <w:pPr>
        <w:pStyle w:val="BodyText"/>
        <w:spacing w:after="0"/>
        <w:ind w:firstLine="540"/>
      </w:pPr>
    </w:p>
    <w:p w14:paraId="2080B0D5" w14:textId="72AE5EF0" w:rsidR="009460D3" w:rsidRDefault="00A35FD6" w:rsidP="004D7D67">
      <w:pPr>
        <w:pStyle w:val="BodyText"/>
        <w:spacing w:after="0"/>
        <w:ind w:firstLine="540"/>
      </w:pPr>
      <w:r>
        <w:lastRenderedPageBreak/>
        <w:t xml:space="preserve">The fields are described in </w:t>
      </w:r>
      <w:r>
        <w:fldChar w:fldCharType="begin"/>
      </w:r>
      <w:r>
        <w:instrText xml:space="preserve"> REF _Ref468389617 \h </w:instrText>
      </w:r>
      <w:r>
        <w:fldChar w:fldCharType="separate"/>
      </w:r>
      <w:r w:rsidR="0018091C">
        <w:t xml:space="preserve">Table </w:t>
      </w:r>
      <w:r w:rsidR="0018091C">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573CE268" w:rsidR="009460D3" w:rsidRDefault="00A35FD6" w:rsidP="006A3B50">
      <w:pPr>
        <w:pStyle w:val="Caption"/>
      </w:pPr>
      <w:bookmarkStart w:id="109" w:name="_Ref468389617"/>
      <w:r>
        <w:t xml:space="preserve">Table </w:t>
      </w:r>
      <w:r w:rsidR="008E4A6F">
        <w:fldChar w:fldCharType="begin"/>
      </w:r>
      <w:r w:rsidR="008E4A6F">
        <w:instrText xml:space="preserve"> SEQ Table \* ARABIC </w:instrText>
      </w:r>
      <w:r w:rsidR="008E4A6F">
        <w:fldChar w:fldCharType="separate"/>
      </w:r>
      <w:r w:rsidR="0018091C">
        <w:rPr>
          <w:noProof/>
        </w:rPr>
        <w:t>6</w:t>
      </w:r>
      <w:r w:rsidR="008E4A6F">
        <w:rPr>
          <w:noProof/>
        </w:rPr>
        <w:fldChar w:fldCharType="end"/>
      </w:r>
      <w:bookmarkEnd w:id="109"/>
      <w:r>
        <w:t xml:space="preserve"> | ROS fields and descriptions</w:t>
      </w:r>
    </w:p>
    <w:p w14:paraId="6AF34C0D" w14:textId="4E56981E" w:rsidR="004D7D67" w:rsidRPr="004D7D67" w:rsidRDefault="00234828" w:rsidP="00A35FD6">
      <w:pPr>
        <w:pStyle w:val="BodyText"/>
        <w:ind w:firstLine="540"/>
      </w:pPr>
      <w:r>
        <w:t xml:space="preserve">The original drivers downloaded from the manufacturer’s website </w:t>
      </w:r>
      <w:r>
        <w:fldChar w:fldCharType="begin"/>
      </w:r>
      <w:r w:rsidR="00A203DE">
        <w:instrText xml:space="preserve"> ADDIN ZOTERO_ITEM CSL_CITATION {"citationID":"ha1n7ukru","properties":{"formattedCitation":"[17]","plainCitation":"[17]"},"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A203DE" w:rsidRPr="00A203DE">
        <w:t>[17]</w:t>
      </w:r>
      <w:r>
        <w:fldChar w:fldCharType="end"/>
      </w:r>
      <w:r>
        <w:t xml:space="preserve"> did not compile, so the team made alterations. After being updated, the drivers are now able to connect to the lasers, receive data, and format the data in a meaningful way to allow for multiple lasers to be connected simultaneously, and the </w:t>
      </w:r>
      <w:r w:rsidR="004D7D67">
        <w:t>laser scanner</w:t>
      </w:r>
      <w:r>
        <w:t>s function as expected.</w:t>
      </w:r>
    </w:p>
    <w:p w14:paraId="48D06B4B" w14:textId="77777777" w:rsidR="00190351" w:rsidRDefault="00BA1D9C" w:rsidP="006832C7">
      <w:pPr>
        <w:pStyle w:val="Heading1"/>
      </w:pPr>
      <w:bookmarkStart w:id="110" w:name="_Ref274917941"/>
      <w:bookmarkStart w:id="111" w:name="_Toc468637476"/>
      <w:r>
        <w:lastRenderedPageBreak/>
        <w:t>Project Management</w:t>
      </w:r>
      <w:bookmarkEnd w:id="110"/>
      <w:bookmarkEnd w:id="111"/>
    </w:p>
    <w:p w14:paraId="33F1A89D" w14:textId="4B2885E0" w:rsidR="0035150C" w:rsidRDefault="00A35FD6" w:rsidP="00A35FD6">
      <w:pPr>
        <w:pStyle w:val="BodyText"/>
        <w:ind w:firstLine="540"/>
      </w:pPr>
      <w:r>
        <w:t>In this section, the team describes our progress in the Fall semester compared to the tasks laid out in the Workplan and proposes a plan for Spring semester tasks, their expected completion time, and the expected division of labor. The Spring semester plan is based on the assumption that the team will be working with one junior in addition to the three seniors on the project.</w:t>
      </w:r>
    </w:p>
    <w:p w14:paraId="088BB7D3" w14:textId="0D6ED081" w:rsidR="00DA7F39" w:rsidRPr="00DA7F39" w:rsidRDefault="00701A0A" w:rsidP="00A35FD6">
      <w:pPr>
        <w:pStyle w:val="Heading2"/>
      </w:pPr>
      <w:bookmarkStart w:id="112" w:name="_Toc468637477"/>
      <w:r>
        <w:t>Fall progress</w:t>
      </w:r>
      <w:bookmarkEnd w:id="112"/>
    </w:p>
    <w:p w14:paraId="18C88CDD" w14:textId="52BCDFAD" w:rsidR="003A0022" w:rsidRDefault="00A35FD6" w:rsidP="00A35FD6">
      <w:pPr>
        <w:pStyle w:val="BodyText"/>
        <w:ind w:firstLine="540"/>
      </w:pPr>
      <w:r>
        <w:fldChar w:fldCharType="begin"/>
      </w:r>
      <w:r>
        <w:instrText xml:space="preserve"> REF _Ref468389901 \h </w:instrText>
      </w:r>
      <w:r>
        <w:fldChar w:fldCharType="separate"/>
      </w:r>
      <w:r w:rsidR="0018091C">
        <w:t xml:space="preserve">Figure </w:t>
      </w:r>
      <w:r w:rsidR="0018091C">
        <w:rPr>
          <w:noProof/>
        </w:rPr>
        <w:t>20</w:t>
      </w:r>
      <w:r>
        <w:fldChar w:fldCharType="end"/>
      </w:r>
      <w:r>
        <w:t xml:space="preserve"> revists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lastRenderedPageBreak/>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66D065E8" w:rsidR="003B0ACD" w:rsidRDefault="003B0ACD" w:rsidP="006A3B50">
      <w:pPr>
        <w:pStyle w:val="Caption"/>
      </w:pPr>
      <w:bookmarkStart w:id="113" w:name="_Ref468389901"/>
      <w:bookmarkStart w:id="114" w:name="_Ref468389898"/>
      <w:r>
        <w:t xml:space="preserve">Figure </w:t>
      </w:r>
      <w:r w:rsidR="008E4A6F">
        <w:fldChar w:fldCharType="begin"/>
      </w:r>
      <w:r w:rsidR="008E4A6F">
        <w:instrText xml:space="preserve"> SEQ Figure \* ARABIC </w:instrText>
      </w:r>
      <w:r w:rsidR="008E4A6F">
        <w:fldChar w:fldCharType="separate"/>
      </w:r>
      <w:r w:rsidR="0018091C">
        <w:rPr>
          <w:noProof/>
        </w:rPr>
        <w:t>20</w:t>
      </w:r>
      <w:r w:rsidR="008E4A6F">
        <w:rPr>
          <w:noProof/>
        </w:rPr>
        <w:fldChar w:fldCharType="end"/>
      </w:r>
      <w:bookmarkEnd w:id="113"/>
      <w:r>
        <w:t xml:space="preserve"> </w:t>
      </w:r>
      <w:r w:rsidR="00F11969">
        <w:t xml:space="preserve">| </w:t>
      </w:r>
      <w:r>
        <w:t>Comparison of Planned and Actual Fall Work Breakdown Structure</w:t>
      </w:r>
      <w:bookmarkEnd w:id="114"/>
    </w:p>
    <w:p w14:paraId="4DCE5869" w14:textId="34EF7F5E" w:rsidR="004631EE" w:rsidRDefault="00701A0A" w:rsidP="006F7AF9">
      <w:pPr>
        <w:pStyle w:val="Heading2"/>
      </w:pPr>
      <w:bookmarkStart w:id="115" w:name="_Toc468637478"/>
      <w:r>
        <w:t>Spring overview</w:t>
      </w:r>
      <w:bookmarkEnd w:id="115"/>
    </w:p>
    <w:p w14:paraId="08C97644" w14:textId="706DFD92"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18091C">
        <w:t>1.2</w:t>
      </w:r>
      <w:r w:rsidR="008B71C6">
        <w:fldChar w:fldCharType="end"/>
      </w:r>
      <w:r>
        <w:t>, including real-time data processing and control. To accomplish this, the team must complete sensor assembly and calibration, quadrotor assembly, and testing the SSE.</w:t>
      </w:r>
    </w:p>
    <w:p w14:paraId="33CAC879" w14:textId="2817BCBF" w:rsidR="00DA178E" w:rsidRDefault="00DA178E" w:rsidP="00DA178E">
      <w:pPr>
        <w:pStyle w:val="BodyText"/>
        <w:ind w:firstLine="540"/>
      </w:pPr>
      <w:r>
        <w:t xml:space="preserve">Due to the lead-time delay for the QAV400 delivery, one team member will lead the assembly of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3518A08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can be input to </w:t>
      </w:r>
      <w:r>
        <w:t>the SSE.</w:t>
      </w:r>
      <w:r w:rsidR="00D05846">
        <w:t xml:space="preserve"> </w:t>
      </w:r>
      <w:commentRangeStart w:id="116"/>
      <w:commentRangeStart w:id="117"/>
      <w:r>
        <w:t xml:space="preserve">The SSE </w:t>
      </w:r>
      <w:r w:rsidR="00D05846">
        <w:t>has been coded in simulation</w:t>
      </w:r>
      <w:r>
        <w:t>, but not thoroughly tested</w:t>
      </w:r>
      <w:commentRangeEnd w:id="116"/>
      <w:r>
        <w:rPr>
          <w:rStyle w:val="CommentReference"/>
        </w:rPr>
        <w:commentReference w:id="116"/>
      </w:r>
      <w:commentRangeEnd w:id="117"/>
      <w:r w:rsidR="002E73F7">
        <w:rPr>
          <w:rStyle w:val="CommentReference"/>
        </w:rPr>
        <w:commentReference w:id="117"/>
      </w:r>
      <w:r>
        <w:t xml:space="preserve">.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48381ECF"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the evaluations of the implemented SSE.</w:t>
      </w:r>
    </w:p>
    <w:p w14:paraId="00229269" w14:textId="1A49EE4A"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t>showing final results for the project.</w:t>
      </w:r>
    </w:p>
    <w:p w14:paraId="49576697" w14:textId="480D2FD0" w:rsidR="00A97694" w:rsidRDefault="00701A0A" w:rsidP="006F7AF9">
      <w:pPr>
        <w:pStyle w:val="Heading2"/>
      </w:pPr>
      <w:bookmarkStart w:id="118" w:name="_Toc468637479"/>
      <w:r>
        <w:t>Work breakdown structure</w:t>
      </w:r>
      <w:bookmarkEnd w:id="118"/>
    </w:p>
    <w:p w14:paraId="3CF00FC9" w14:textId="0C1007D2" w:rsidR="00B16EE7" w:rsidRPr="00B16EE7" w:rsidRDefault="00B16EE7" w:rsidP="00BF37AA">
      <w:pPr>
        <w:pStyle w:val="BodyText"/>
        <w:ind w:firstLine="540"/>
      </w:pPr>
      <w:r>
        <w:rPr>
          <w:rStyle w:val="CommentReference"/>
        </w:rPr>
        <w:commentReference w:id="119"/>
      </w:r>
      <w:r w:rsidR="003374C8">
        <w:fldChar w:fldCharType="begin"/>
      </w:r>
      <w:r w:rsidR="003374C8">
        <w:instrText xml:space="preserve"> REF _Ref270322113 \h </w:instrText>
      </w:r>
      <w:r w:rsidR="003374C8">
        <w:fldChar w:fldCharType="separate"/>
      </w:r>
      <w:r w:rsidR="0018091C">
        <w:t xml:space="preserve">Figure </w:t>
      </w:r>
      <w:r w:rsidR="0018091C">
        <w:rPr>
          <w:noProof/>
        </w:rPr>
        <w:t>21</w:t>
      </w:r>
      <w:r w:rsidR="003374C8">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5B08054" w:rsidR="00A97694" w:rsidRPr="003A66DA" w:rsidRDefault="00A97694" w:rsidP="006A3B50">
      <w:pPr>
        <w:pStyle w:val="Caption"/>
      </w:pPr>
      <w:bookmarkStart w:id="120" w:name="_Ref270322113"/>
      <w:r>
        <w:lastRenderedPageBreak/>
        <w:t xml:space="preserve">Figure </w:t>
      </w:r>
      <w:r w:rsidR="009C5A81">
        <w:fldChar w:fldCharType="begin"/>
      </w:r>
      <w:r>
        <w:instrText xml:space="preserve"> SEQ Figure \* ARABIC </w:instrText>
      </w:r>
      <w:r w:rsidR="009C5A81">
        <w:fldChar w:fldCharType="separate"/>
      </w:r>
      <w:r w:rsidR="0018091C">
        <w:rPr>
          <w:noProof/>
        </w:rPr>
        <w:t>21</w:t>
      </w:r>
      <w:r w:rsidR="009C5A81">
        <w:fldChar w:fldCharType="end"/>
      </w:r>
      <w:bookmarkEnd w:id="120"/>
      <w:r w:rsidR="00177BA3">
        <w:t xml:space="preserve"> </w:t>
      </w:r>
      <w:r w:rsidR="0057518A">
        <w:t xml:space="preserve">| </w:t>
      </w:r>
      <w:r w:rsidR="003B0ACD">
        <w:t xml:space="preserve">Spring </w:t>
      </w:r>
      <w:r>
        <w:t>Work Breakdown Structure</w:t>
      </w:r>
    </w:p>
    <w:p w14:paraId="2D85D5A4" w14:textId="27C1703E" w:rsidR="0035150C" w:rsidRDefault="00701A0A" w:rsidP="006F7AF9">
      <w:pPr>
        <w:pStyle w:val="Heading2"/>
      </w:pPr>
      <w:bookmarkStart w:id="121" w:name="_Toc468637480"/>
      <w:commentRangeStart w:id="122"/>
      <w:r>
        <w:t>Schedule</w:t>
      </w:r>
      <w:commentRangeEnd w:id="122"/>
      <w:r w:rsidR="003374C8">
        <w:rPr>
          <w:rStyle w:val="CommentReference"/>
          <w:rFonts w:ascii="Times New Roman" w:hAnsi="Times New Roman"/>
          <w:b w:val="0"/>
          <w:caps w:val="0"/>
        </w:rPr>
        <w:commentReference w:id="122"/>
      </w:r>
      <w:bookmarkEnd w:id="121"/>
    </w:p>
    <w:p w14:paraId="0261CC2C" w14:textId="7BC8AA9A" w:rsidR="003B0ACD" w:rsidRPr="003B0ACD" w:rsidRDefault="003B0ACD" w:rsidP="003B0ACD">
      <w:pPr>
        <w:pStyle w:val="BodyText"/>
      </w:pPr>
    </w:p>
    <w:p w14:paraId="7CE2746B" w14:textId="0BCE8A32" w:rsidR="00023909" w:rsidRPr="00C057B4" w:rsidRDefault="00023909" w:rsidP="006A3B50">
      <w:pPr>
        <w:pStyle w:val="Caption"/>
      </w:pPr>
      <w:r>
        <w:t xml:space="preserve">Figure </w:t>
      </w:r>
      <w:r w:rsidR="008E4A6F">
        <w:fldChar w:fldCharType="begin"/>
      </w:r>
      <w:r w:rsidR="008E4A6F">
        <w:instrText xml:space="preserve"> SEQ Figure \* ARABIC </w:instrText>
      </w:r>
      <w:r w:rsidR="008E4A6F">
        <w:fldChar w:fldCharType="separate"/>
      </w:r>
      <w:r w:rsidR="0018091C">
        <w:rPr>
          <w:noProof/>
        </w:rPr>
        <w:t>22</w:t>
      </w:r>
      <w:r w:rsidR="008E4A6F">
        <w:rPr>
          <w:noProof/>
        </w:rPr>
        <w:fldChar w:fldCharType="end"/>
      </w:r>
      <w:r>
        <w:t xml:space="preserve"> </w:t>
      </w:r>
      <w:r w:rsidR="0057518A">
        <w:t xml:space="preserve">| </w:t>
      </w:r>
      <w:r w:rsidR="007E3EE5">
        <w:t xml:space="preserve">Spring </w:t>
      </w:r>
      <w:r>
        <w:t>Gantt chart</w:t>
      </w:r>
    </w:p>
    <w:p w14:paraId="1699352C" w14:textId="52C12F39" w:rsidR="00A97694" w:rsidRDefault="00A97694" w:rsidP="006A3B50">
      <w:pPr>
        <w:pStyle w:val="Caption"/>
      </w:pPr>
      <w:bookmarkStart w:id="123" w:name="_Ref270322722"/>
      <w:r>
        <w:t xml:space="preserve">Figure </w:t>
      </w:r>
      <w:r w:rsidR="009C5A81">
        <w:fldChar w:fldCharType="begin"/>
      </w:r>
      <w:r>
        <w:instrText xml:space="preserve"> SEQ Figure \* ARABIC </w:instrText>
      </w:r>
      <w:r w:rsidR="009C5A81">
        <w:fldChar w:fldCharType="separate"/>
      </w:r>
      <w:r w:rsidR="0018091C">
        <w:rPr>
          <w:noProof/>
        </w:rPr>
        <w:t>23</w:t>
      </w:r>
      <w:r w:rsidR="009C5A81">
        <w:fldChar w:fldCharType="end"/>
      </w:r>
      <w:bookmarkEnd w:id="123"/>
      <w:r w:rsidR="00177BA3">
        <w:t xml:space="preserve"> </w:t>
      </w:r>
      <w:r w:rsidR="0057518A">
        <w:t xml:space="preserve">| </w:t>
      </w:r>
      <w:r w:rsidR="00023909">
        <w:t xml:space="preserve">Detailed </w:t>
      </w:r>
      <w:r w:rsidR="007E3EE5">
        <w:t xml:space="preserve">Spring </w:t>
      </w:r>
      <w:r>
        <w:t>Gantt chart</w:t>
      </w:r>
    </w:p>
    <w:p w14:paraId="0E998C9D" w14:textId="084C1002" w:rsidR="00A97694" w:rsidRDefault="00701A0A" w:rsidP="006F7AF9">
      <w:pPr>
        <w:pStyle w:val="Heading2"/>
      </w:pPr>
      <w:bookmarkStart w:id="124" w:name="_Toc468637481"/>
      <w:r>
        <w:t>Division of labor</w:t>
      </w:r>
      <w:bookmarkEnd w:id="124"/>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11FB47CA" w14:textId="094A6422" w:rsidR="00804407" w:rsidRPr="00A40C3F" w:rsidRDefault="00804407" w:rsidP="00804407">
      <w:pPr>
        <w:tabs>
          <w:tab w:val="left" w:pos="720"/>
          <w:tab w:val="left" w:pos="1440"/>
          <w:tab w:val="left" w:pos="2880"/>
          <w:tab w:val="left" w:pos="7200"/>
        </w:tabs>
        <w:rPr>
          <w:sz w:val="20"/>
        </w:rPr>
      </w:pPr>
      <w:r>
        <w:rPr>
          <w:sz w:val="20"/>
        </w:rPr>
        <w:t>Final Report</w:t>
      </w:r>
      <w:r>
        <w:rPr>
          <w:sz w:val="20"/>
        </w:rPr>
        <w:tab/>
      </w:r>
      <w:r>
        <w:rPr>
          <w:sz w:val="20"/>
        </w:rPr>
        <w:tab/>
      </w:r>
      <w:r>
        <w:rPr>
          <w:sz w:val="20"/>
        </w:rPr>
        <w:tab/>
      </w:r>
      <w:r w:rsidR="00F95633">
        <w:rPr>
          <w:sz w:val="20"/>
        </w:rPr>
        <w:t>All</w:t>
      </w:r>
    </w:p>
    <w:p w14:paraId="7D12DAD9" w14:textId="095AC335" w:rsidR="00A97694" w:rsidRPr="00E30817" w:rsidRDefault="00A97694" w:rsidP="00E30817">
      <w:pPr>
        <w:pStyle w:val="BodyText"/>
      </w:pPr>
    </w:p>
    <w:p w14:paraId="5762AE44" w14:textId="6145697F" w:rsidR="00A97694" w:rsidRDefault="00701A0A" w:rsidP="00A97694">
      <w:pPr>
        <w:pStyle w:val="Heading1"/>
      </w:pPr>
      <w:bookmarkStart w:id="125" w:name="_Toc468637482"/>
      <w:r>
        <w:lastRenderedPageBreak/>
        <w:t>References</w:t>
      </w:r>
      <w:bookmarkEnd w:id="125"/>
    </w:p>
    <w:p w14:paraId="1BA7AC8E" w14:textId="77777777" w:rsidR="00A203DE" w:rsidRPr="00A203DE" w:rsidRDefault="00BD638B" w:rsidP="00A203DE">
      <w:pPr>
        <w:pStyle w:val="Bibliography"/>
        <w:spacing w:line="480" w:lineRule="auto"/>
      </w:pPr>
      <w:r>
        <w:fldChar w:fldCharType="begin"/>
      </w:r>
      <w:r w:rsidR="00FE3889">
        <w:instrText xml:space="preserve"> ADDIN ZOTERO_BIBL {"custom":[]} CSL_BIBLIOGRAPHY </w:instrText>
      </w:r>
      <w:r>
        <w:fldChar w:fldCharType="separate"/>
      </w:r>
      <w:r w:rsidR="00A203DE" w:rsidRPr="00A203DE">
        <w:t>[1]</w:t>
      </w:r>
      <w:r w:rsidR="00A203DE" w:rsidRPr="00A203DE">
        <w:tab/>
        <w:t xml:space="preserve">“10 Ways Drones Are Changing Your World,” </w:t>
      </w:r>
      <w:r w:rsidR="00A203DE" w:rsidRPr="00A203DE">
        <w:rPr>
          <w:i/>
          <w:iCs/>
        </w:rPr>
        <w:t>Consumer Reports</w:t>
      </w:r>
      <w:r w:rsidR="00A203DE" w:rsidRPr="00A203DE">
        <w:t>, 24-Nov-2016. [Online]. Available: http://www.foxnews.com/tech/2016/11/24/10-ways-drones-are-changing-your-world.html. [Accessed: 02-Dec-2016].</w:t>
      </w:r>
      <w:bookmarkStart w:id="126" w:name="_GoBack"/>
      <w:bookmarkEnd w:id="126"/>
    </w:p>
    <w:p w14:paraId="0A9385A4" w14:textId="77777777" w:rsidR="00A203DE" w:rsidRPr="00A203DE" w:rsidRDefault="00A203DE" w:rsidP="00A203DE">
      <w:pPr>
        <w:pStyle w:val="Bibliography"/>
        <w:spacing w:line="480" w:lineRule="auto"/>
      </w:pPr>
      <w:r w:rsidRPr="00A203DE">
        <w:t>[2]</w:t>
      </w:r>
      <w:r w:rsidRPr="00A203DE">
        <w:tab/>
        <w:t xml:space="preserve">S. P. Boyd and L. Vandenberghe, </w:t>
      </w:r>
      <w:r w:rsidRPr="00A203DE">
        <w:rPr>
          <w:i/>
          <w:iCs/>
        </w:rPr>
        <w:t>Convex optimization</w:t>
      </w:r>
      <w:r w:rsidRPr="00A203DE">
        <w:t>. Cambridge, UK ; New York: Cambridge University Press, 2004.</w:t>
      </w:r>
    </w:p>
    <w:p w14:paraId="587A8954" w14:textId="77777777" w:rsidR="00A203DE" w:rsidRPr="00A203DE" w:rsidRDefault="00A203DE" w:rsidP="00A203DE">
      <w:pPr>
        <w:pStyle w:val="Bibliography"/>
        <w:spacing w:line="480" w:lineRule="auto"/>
      </w:pPr>
      <w:r w:rsidRPr="00A203DE">
        <w:t>[3]</w:t>
      </w:r>
      <w:r w:rsidRPr="00A203DE">
        <w:tab/>
        <w:t xml:space="preserve">H. Fawzi, P. Tabuada, and S. Diggavi, “Secure estimation and control for cyber-physical systems under adversarial attacks,” </w:t>
      </w:r>
      <w:r w:rsidRPr="00A203DE">
        <w:rPr>
          <w:i/>
          <w:iCs/>
        </w:rPr>
        <w:t>IEEE Trans. Autom. Control</w:t>
      </w:r>
      <w:r w:rsidRPr="00A203DE">
        <w:t>, vol. 59, no. 6, pp. 1454–1467, Jun. 2014.</w:t>
      </w:r>
    </w:p>
    <w:p w14:paraId="6FF34C2B" w14:textId="77777777" w:rsidR="00A203DE" w:rsidRPr="00A203DE" w:rsidRDefault="00A203DE" w:rsidP="00A203DE">
      <w:pPr>
        <w:pStyle w:val="Bibliography"/>
        <w:spacing w:line="480" w:lineRule="auto"/>
      </w:pPr>
      <w:r w:rsidRPr="00A203DE">
        <w:t>[4]</w:t>
      </w:r>
      <w:r w:rsidRPr="00A203DE">
        <w:tab/>
        <w:t xml:space="preserve">Y. Shoukry, P. Nuzzo, N. Bezzo, A. L. Sangiovanni-Vincentelli, S. A. Seshia, and P. Tabuada, “Secure state reconstruction in differentially flat systems under sensor attacks using satisfiability modulo theory solving,” in </w:t>
      </w:r>
      <w:r w:rsidRPr="00A203DE">
        <w:rPr>
          <w:i/>
          <w:iCs/>
        </w:rPr>
        <w:t>2015 54th IEEE Conference on Decision and Control (CDC)</w:t>
      </w:r>
      <w:r w:rsidRPr="00A203DE">
        <w:t>, 2015, pp. 3804–3809.</w:t>
      </w:r>
    </w:p>
    <w:p w14:paraId="63BDFE50" w14:textId="77777777" w:rsidR="00A203DE" w:rsidRPr="00A203DE" w:rsidRDefault="00A203DE" w:rsidP="00A203DE">
      <w:pPr>
        <w:pStyle w:val="Bibliography"/>
        <w:spacing w:line="480" w:lineRule="auto"/>
      </w:pPr>
      <w:r w:rsidRPr="00A203DE">
        <w:t>[5]</w:t>
      </w:r>
      <w:r w:rsidRPr="00A203DE">
        <w:tab/>
        <w:t xml:space="preserve">C. Lee, H. Shim, and Y. Eun, “Secure and robust state estimation under sensor attacks, measurement noises, and process disturbances: Observer-based combinatorial approach,” in </w:t>
      </w:r>
      <w:r w:rsidRPr="00A203DE">
        <w:rPr>
          <w:i/>
          <w:iCs/>
        </w:rPr>
        <w:t>Control Conference (ECC), 2015 European</w:t>
      </w:r>
      <w:r w:rsidRPr="00A203DE">
        <w:t>, 2015, pp. 1872–1877.</w:t>
      </w:r>
    </w:p>
    <w:p w14:paraId="0AD22419" w14:textId="77777777" w:rsidR="00A203DE" w:rsidRPr="00A203DE" w:rsidRDefault="00A203DE" w:rsidP="00A203DE">
      <w:pPr>
        <w:pStyle w:val="Bibliography"/>
        <w:spacing w:line="480" w:lineRule="auto"/>
      </w:pPr>
      <w:r w:rsidRPr="00A203DE">
        <w:t>[6]</w:t>
      </w:r>
      <w:r w:rsidRPr="00A203DE">
        <w:tab/>
        <w:t xml:space="preserve">S. Mishra, Y. Shoukry, N. Karamchandani, S. Diggavi, and P. Tabuada, “Secure state estimation: Optimal guarantees against sensor attacks in the presence of noise,” in </w:t>
      </w:r>
      <w:r w:rsidRPr="00A203DE">
        <w:rPr>
          <w:i/>
          <w:iCs/>
        </w:rPr>
        <w:t>2015 IEEE International Symposium on Information Theory (ISIT)</w:t>
      </w:r>
      <w:r w:rsidRPr="00A203DE">
        <w:t>, 2015, pp. 2929–2933.</w:t>
      </w:r>
    </w:p>
    <w:p w14:paraId="3ABF8F2D" w14:textId="77777777" w:rsidR="00A203DE" w:rsidRPr="00A203DE" w:rsidRDefault="00A203DE" w:rsidP="00A203DE">
      <w:pPr>
        <w:pStyle w:val="Bibliography"/>
        <w:spacing w:line="480" w:lineRule="auto"/>
      </w:pPr>
      <w:r w:rsidRPr="00A203DE">
        <w:t>[7]</w:t>
      </w:r>
      <w:r w:rsidRPr="00A203DE">
        <w:tab/>
        <w:t>“QAV400.” [Online]. Available: http://www.lumenier.com/products/multirotors/qav400. [Accessed: 23-Sep-2016].</w:t>
      </w:r>
    </w:p>
    <w:p w14:paraId="61E47EBF" w14:textId="77777777" w:rsidR="00A203DE" w:rsidRPr="00A203DE" w:rsidRDefault="00A203DE" w:rsidP="00A203DE">
      <w:pPr>
        <w:pStyle w:val="Bibliography"/>
        <w:spacing w:line="480" w:lineRule="auto"/>
      </w:pPr>
      <w:r w:rsidRPr="00A203DE">
        <w:t>[8]</w:t>
      </w:r>
      <w:r w:rsidRPr="00A203DE">
        <w:tab/>
        <w:t>“Jetson TK1 - eLinux.org.” [Online]. Available: http://elinux.org/Jetson_TK1. [Accessed: 23-Sep-2016].</w:t>
      </w:r>
    </w:p>
    <w:p w14:paraId="15DF5795" w14:textId="77777777" w:rsidR="00A203DE" w:rsidRPr="00A203DE" w:rsidRDefault="00A203DE" w:rsidP="00A203DE">
      <w:pPr>
        <w:pStyle w:val="Bibliography"/>
        <w:spacing w:line="480" w:lineRule="auto"/>
      </w:pPr>
      <w:r w:rsidRPr="00A203DE">
        <w:lastRenderedPageBreak/>
        <w:t>[9]</w:t>
      </w:r>
      <w:r w:rsidRPr="00A203DE">
        <w:tab/>
        <w:t>“3DR Pixhawk - 3DR.” [Online]. Available: https://store.3dr.com/products/3dr-pixhawk. [Accessed: 23-Sep-2016].</w:t>
      </w:r>
    </w:p>
    <w:p w14:paraId="342F9BB6" w14:textId="77777777" w:rsidR="00A203DE" w:rsidRPr="00A203DE" w:rsidRDefault="00A203DE" w:rsidP="00A203DE">
      <w:pPr>
        <w:pStyle w:val="Bibliography"/>
        <w:spacing w:line="480" w:lineRule="auto"/>
      </w:pPr>
      <w:r w:rsidRPr="00A203DE">
        <w:t>[10]</w:t>
      </w:r>
      <w:r w:rsidRPr="00A203DE">
        <w:tab/>
        <w:t>“Quadcopter Dynamics and Simulation - Andrew Gibiansky.” [Online]. Available: http://andrew.gibiansky.com/blog/physics/quadcopter-dynamics/. [Accessed: 02-Dec-2016].</w:t>
      </w:r>
    </w:p>
    <w:p w14:paraId="217571E1" w14:textId="77777777" w:rsidR="00A203DE" w:rsidRPr="00A203DE" w:rsidRDefault="00A203DE" w:rsidP="00A203DE">
      <w:pPr>
        <w:pStyle w:val="Bibliography"/>
        <w:spacing w:line="480" w:lineRule="auto"/>
      </w:pPr>
      <w:r w:rsidRPr="00A203DE">
        <w:t>[11]</w:t>
      </w:r>
      <w:r w:rsidRPr="00A203DE">
        <w:tab/>
        <w:t>“CVX: Matlab Software for Disciplined Convex Programming | CVX Research, Inc.” [Online]. Available: http://cvxr.com/cvx/. [Accessed: 29-Nov-2016].</w:t>
      </w:r>
    </w:p>
    <w:p w14:paraId="319E99A2" w14:textId="77777777" w:rsidR="00A203DE" w:rsidRPr="00A203DE" w:rsidRDefault="00A203DE" w:rsidP="00A203DE">
      <w:pPr>
        <w:pStyle w:val="Bibliography"/>
        <w:spacing w:line="480" w:lineRule="auto"/>
      </w:pPr>
      <w:r w:rsidRPr="00A203DE">
        <w:t>[12]</w:t>
      </w:r>
      <w:r w:rsidRPr="00A203DE">
        <w:tab/>
        <w:t>“CVXGEN: Code Generation for Convex Optimization.” [Online]. Available: http://cvxgen.com/docs/index.html. [Accessed: 29-Nov-2016].</w:t>
      </w:r>
    </w:p>
    <w:p w14:paraId="2C78ADF9" w14:textId="77777777" w:rsidR="00A203DE" w:rsidRPr="00A203DE" w:rsidRDefault="00A203DE" w:rsidP="00A203DE">
      <w:pPr>
        <w:pStyle w:val="Bibliography"/>
        <w:spacing w:line="480" w:lineRule="auto"/>
      </w:pPr>
      <w:r w:rsidRPr="00A203DE">
        <w:t>[13]</w:t>
      </w:r>
      <w:r w:rsidRPr="00A203DE">
        <w:tab/>
      </w:r>
      <w:r w:rsidRPr="00A203DE">
        <w:rPr>
          <w:i/>
          <w:iCs/>
        </w:rPr>
        <w:t>SPI/IIC MPU-9250 9-Axis Attitude +Gyro+Accelerator+Magnetometer Sensor Module</w:t>
      </w:r>
      <w:r w:rsidRPr="00A203DE">
        <w:t>. .</w:t>
      </w:r>
    </w:p>
    <w:p w14:paraId="2CB7064B" w14:textId="77777777" w:rsidR="00A203DE" w:rsidRPr="00A203DE" w:rsidRDefault="00A203DE" w:rsidP="00A203DE">
      <w:pPr>
        <w:pStyle w:val="Bibliography"/>
        <w:spacing w:line="480" w:lineRule="auto"/>
      </w:pPr>
      <w:r w:rsidRPr="00A203DE">
        <w:t>[14]</w:t>
      </w:r>
      <w:r w:rsidRPr="00A203DE">
        <w:tab/>
        <w:t>“Hokuyo URG-04LX-UG01 Scanning Laser Rangefinder.” [Online]. Available: http://www.robotshop.com/en/hokuyo-urg-04lx-ug01-scanning-laser-rangefinder.html. [Accessed: 01-Dec-2016].</w:t>
      </w:r>
    </w:p>
    <w:p w14:paraId="0479471D" w14:textId="77777777" w:rsidR="00A203DE" w:rsidRPr="00A203DE" w:rsidRDefault="00A203DE" w:rsidP="00A203DE">
      <w:pPr>
        <w:pStyle w:val="Bibliography"/>
        <w:spacing w:line="480" w:lineRule="auto"/>
      </w:pPr>
      <w:r w:rsidRPr="00A203DE">
        <w:t>[15]</w:t>
      </w:r>
      <w:r w:rsidRPr="00A203DE">
        <w:tab/>
        <w:t xml:space="preserve">“OptiTrack,” </w:t>
      </w:r>
      <w:r w:rsidRPr="00A203DE">
        <w:rPr>
          <w:i/>
          <w:iCs/>
        </w:rPr>
        <w:t>OptiTrack</w:t>
      </w:r>
      <w:r w:rsidRPr="00A203DE">
        <w:t>. [Online]. Available: https://www.optitrack.com/. [Accessed: 01-Dec-2016].</w:t>
      </w:r>
    </w:p>
    <w:p w14:paraId="3BA9CB2C" w14:textId="77777777" w:rsidR="00A203DE" w:rsidRPr="00A203DE" w:rsidRDefault="00A203DE" w:rsidP="00A203DE">
      <w:pPr>
        <w:pStyle w:val="Bibliography"/>
        <w:spacing w:line="480" w:lineRule="auto"/>
      </w:pPr>
      <w:r w:rsidRPr="00A203DE">
        <w:t>[16]</w:t>
      </w:r>
      <w:r w:rsidRPr="00A203DE">
        <w:tab/>
        <w:t>“Pixhawk Autopilot - Pixhawk Flight Controller Hardware Project.” [Online]. Available: https://pixhawk.org/modules/pixhawk. [Accessed: 05-Dec-2016].</w:t>
      </w:r>
    </w:p>
    <w:p w14:paraId="7BE43431" w14:textId="77777777" w:rsidR="00A203DE" w:rsidRPr="00A203DE" w:rsidRDefault="00A203DE" w:rsidP="00A203DE">
      <w:pPr>
        <w:pStyle w:val="Bibliography"/>
        <w:spacing w:line="480" w:lineRule="auto"/>
      </w:pPr>
      <w:r w:rsidRPr="00A203DE">
        <w:t>[17]</w:t>
      </w:r>
      <w:r w:rsidRPr="00A203DE">
        <w:tab/>
        <w:t>“URG Network / Wiki / Home.” [Online]. Available: https://sourceforge.net/p/urgnetwork/wiki/Home/. [Accessed: 30-Nov-2016].</w:t>
      </w:r>
    </w:p>
    <w:p w14:paraId="232EA025" w14:textId="02D846B3" w:rsidR="00020E88" w:rsidRDefault="00BD638B" w:rsidP="00A203DE">
      <w:pPr>
        <w:pStyle w:val="Bibliography"/>
        <w:spacing w:line="480" w:lineRule="auto"/>
      </w:pPr>
      <w:r>
        <w:fldChar w:fldCharType="end"/>
      </w:r>
      <w:r w:rsidR="00020E88">
        <w:br w:type="page"/>
      </w:r>
    </w:p>
    <w:p w14:paraId="3BF5C0B4" w14:textId="56B812EA" w:rsidR="004526F0" w:rsidRDefault="00020E88" w:rsidP="00020E88">
      <w:pPr>
        <w:pStyle w:val="Heading1"/>
      </w:pPr>
      <w:bookmarkStart w:id="127" w:name="_Toc468637483"/>
      <w:commentRangeStart w:id="128"/>
      <w:r>
        <w:lastRenderedPageBreak/>
        <w:t>Appendix</w:t>
      </w:r>
      <w:commentRangeEnd w:id="128"/>
      <w:r>
        <w:rPr>
          <w:rStyle w:val="CommentReference"/>
          <w:rFonts w:ascii="Times New Roman" w:hAnsi="Times New Roman"/>
          <w:caps w:val="0"/>
          <w:spacing w:val="0"/>
          <w:kern w:val="0"/>
        </w:rPr>
        <w:commentReference w:id="128"/>
      </w:r>
      <w:bookmarkEnd w:id="127"/>
    </w:p>
    <w:p w14:paraId="6EBA6E8D" w14:textId="0A2951C7" w:rsidR="00020E88" w:rsidRDefault="00020E88" w:rsidP="006F7AF9">
      <w:pPr>
        <w:pStyle w:val="Heading2"/>
      </w:pPr>
      <w:bookmarkStart w:id="129" w:name="_Ref468379872"/>
      <w:bookmarkStart w:id="130" w:name="_Ref468379878"/>
      <w:bookmarkStart w:id="131" w:name="_Ref468379889"/>
      <w:bookmarkStart w:id="132" w:name="_Toc468637484"/>
      <w:r>
        <w:t>Dynamic model</w:t>
      </w:r>
      <w:bookmarkEnd w:id="129"/>
      <w:bookmarkEnd w:id="130"/>
      <w:bookmarkEnd w:id="131"/>
      <w:bookmarkEnd w:id="132"/>
    </w:p>
    <w:p w14:paraId="6E3307A2" w14:textId="18F50A3C" w:rsidR="00020E88" w:rsidRDefault="00020E88" w:rsidP="006F7AF9">
      <w:pPr>
        <w:pStyle w:val="Heading2"/>
      </w:pPr>
      <w:bookmarkStart w:id="133" w:name="_Ref468380078"/>
      <w:bookmarkStart w:id="134" w:name="_Ref468380085"/>
      <w:bookmarkStart w:id="135" w:name="_Toc468637485"/>
      <w:r>
        <w:t xml:space="preserve">Simulation with </w:t>
      </w:r>
      <w:r w:rsidR="00DF0BCC">
        <w:t xml:space="preserve">Luenberger </w:t>
      </w:r>
      <w:r>
        <w:t>observer</w:t>
      </w:r>
      <w:bookmarkEnd w:id="133"/>
      <w:bookmarkEnd w:id="134"/>
      <w:bookmarkEnd w:id="135"/>
    </w:p>
    <w:p w14:paraId="58EF887B" w14:textId="6D8B4F66" w:rsidR="00020E88" w:rsidRPr="00020E88" w:rsidRDefault="00020E88" w:rsidP="006F7AF9">
      <w:pPr>
        <w:pStyle w:val="Heading2"/>
      </w:pPr>
      <w:bookmarkStart w:id="136" w:name="_Ref468388675"/>
      <w:bookmarkStart w:id="137" w:name="_Toc468637486"/>
      <w:r>
        <w:t>Simulation with SSE algorithm</w:t>
      </w:r>
      <w:bookmarkEnd w:id="136"/>
      <w:bookmarkEnd w:id="137"/>
    </w:p>
    <w:sectPr w:rsidR="00020E88" w:rsidRPr="00020E88" w:rsidSect="00D0696D">
      <w:footerReference w:type="default" r:id="rId38"/>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7" w:author="Paige Rinnert" w:date="2016-12-01T20:15:00Z" w:initials="PR">
    <w:p w14:paraId="6159EEBB" w14:textId="77777777" w:rsidR="0018091C" w:rsidRDefault="0018091C" w:rsidP="00A91FD3">
      <w:pPr>
        <w:pStyle w:val="CommentText"/>
      </w:pPr>
      <w:r>
        <w:rPr>
          <w:rStyle w:val="CommentReference"/>
        </w:rPr>
        <w:annotationRef/>
      </w:r>
      <w:r>
        <w:t>ZL and RC: make sure all components used in our final implementation are here and that prices/part numbers are included and correct</w:t>
      </w:r>
    </w:p>
  </w:comment>
  <w:comment w:id="53" w:author="Paige Rinnert" w:date="2016-12-01T22:27:00Z" w:initials="PR">
    <w:p w14:paraId="468EF304" w14:textId="1E7CFD53" w:rsidR="0018091C" w:rsidRDefault="0018091C">
      <w:pPr>
        <w:pStyle w:val="CommentText"/>
      </w:pPr>
      <w:r>
        <w:rPr>
          <w:rStyle w:val="CommentReference"/>
        </w:rPr>
        <w:annotationRef/>
      </w:r>
      <w:r>
        <w:t>AK: edit diagram so that instead of SSE it says “observer” or “state estimator” (so that this picture is valid for both closed loop simulations)</w:t>
      </w:r>
    </w:p>
  </w:comment>
  <w:comment w:id="57" w:author="Paige Rinnert" w:date="2016-12-01T22:40:00Z" w:initials="PR">
    <w:p w14:paraId="74F56221" w14:textId="1A50479F" w:rsidR="0018091C" w:rsidRDefault="0018091C">
      <w:pPr>
        <w:pStyle w:val="CommentText"/>
      </w:pPr>
      <w:r>
        <w:rPr>
          <w:rStyle w:val="CommentReference"/>
        </w:rPr>
        <w:annotationRef/>
      </w:r>
      <w:r>
        <w:t>AK: Add appendix with derivation (and add cross-reference here)</w:t>
      </w:r>
    </w:p>
  </w:comment>
  <w:comment w:id="61" w:author="Paige Rinnert" w:date="2016-12-04T14:13:00Z" w:initials="PR">
    <w:p w14:paraId="16E9669B" w14:textId="3DA4852A" w:rsidR="0018091C" w:rsidRDefault="0018091C">
      <w:pPr>
        <w:pStyle w:val="CommentText"/>
      </w:pPr>
      <w:r>
        <w:rPr>
          <w:rStyle w:val="CommentReference"/>
        </w:rPr>
        <w:annotationRef/>
      </w:r>
      <w:r>
        <w:t>PR: denote vectors</w:t>
      </w:r>
    </w:p>
  </w:comment>
  <w:comment w:id="63" w:author="Paige Rinnert" w:date="2016-12-01T19:32:00Z" w:initials="PR">
    <w:p w14:paraId="2DF4562E" w14:textId="478EB742" w:rsidR="0018091C" w:rsidRDefault="0018091C">
      <w:pPr>
        <w:pStyle w:val="CommentText"/>
      </w:pPr>
      <w:r>
        <w:rPr>
          <w:rStyle w:val="CommentReference"/>
        </w:rPr>
        <w:annotationRef/>
      </w:r>
      <w:r>
        <w:t>AK: add more detail</w:t>
      </w:r>
    </w:p>
  </w:comment>
  <w:comment w:id="79" w:author="Paige Rinnert" w:date="2016-12-04T16:49:00Z" w:initials="PR">
    <w:p w14:paraId="7C82C656" w14:textId="29B7AB43" w:rsidR="003D4B26" w:rsidRDefault="003D4B26">
      <w:pPr>
        <w:pStyle w:val="CommentText"/>
      </w:pPr>
      <w:r>
        <w:rPr>
          <w:rStyle w:val="CommentReference"/>
        </w:rPr>
        <w:annotationRef/>
      </w:r>
      <w:r>
        <w:t>PR: reference figure 9</w:t>
      </w:r>
    </w:p>
  </w:comment>
  <w:comment w:id="84" w:author="Paige Rinnert" w:date="2016-12-01T10:33:00Z" w:initials="PR">
    <w:p w14:paraId="58D9C15A" w14:textId="67E08408" w:rsidR="0018091C" w:rsidRDefault="0018091C">
      <w:pPr>
        <w:pStyle w:val="CommentText"/>
      </w:pPr>
      <w:r>
        <w:rPr>
          <w:rStyle w:val="CommentReference"/>
        </w:rPr>
        <w:annotationRef/>
      </w:r>
      <w:r>
        <w:t>RC: change to screenshot instead of a camera image</w:t>
      </w:r>
    </w:p>
  </w:comment>
  <w:comment w:id="100" w:author="Aishvarya Korde" w:date="2016-12-01T17:20:00Z" w:initials="AK">
    <w:p w14:paraId="2AC1D229" w14:textId="54786A01" w:rsidR="0018091C" w:rsidRDefault="0018091C">
      <w:pPr>
        <w:pStyle w:val="CommentText"/>
      </w:pPr>
      <w:r>
        <w:rPr>
          <w:rStyle w:val="CommentReference"/>
        </w:rPr>
        <w:annotationRef/>
      </w:r>
      <w:r>
        <w:t>AK: add results (before final draft)</w:t>
      </w:r>
    </w:p>
  </w:comment>
  <w:comment w:id="103" w:author="Aishvarya Korde" w:date="2016-12-01T17:20:00Z" w:initials="AK">
    <w:p w14:paraId="7C4A10AC" w14:textId="15D5F147" w:rsidR="0018091C" w:rsidRDefault="0018091C">
      <w:pPr>
        <w:pStyle w:val="CommentText"/>
      </w:pPr>
      <w:r>
        <w:rPr>
          <w:rStyle w:val="CommentReference"/>
        </w:rPr>
        <w:annotationRef/>
      </w:r>
      <w:r>
        <w:t>PR: add results (before final draft)</w:t>
      </w:r>
    </w:p>
  </w:comment>
  <w:comment w:id="106" w:author="Paige Rinnert" w:date="2016-12-01T18:55:00Z" w:initials="PR">
    <w:p w14:paraId="41AE6457" w14:textId="2893F21C" w:rsidR="0018091C" w:rsidRDefault="0018091C">
      <w:pPr>
        <w:pStyle w:val="CommentText"/>
      </w:pPr>
      <w:r>
        <w:rPr>
          <w:rStyle w:val="CommentReference"/>
        </w:rPr>
        <w:annotationRef/>
      </w:r>
      <w:r>
        <w:rPr>
          <w:rStyle w:val="CommentReference"/>
        </w:rPr>
        <w:t>RC: add results (before final draft)</w:t>
      </w:r>
    </w:p>
  </w:comment>
  <w:comment w:id="116" w:author="Robert Cyprus" w:date="2016-12-02T15:40:00Z" w:initials="RC">
    <w:p w14:paraId="217D75BC" w14:textId="77777777" w:rsidR="0018091C" w:rsidRDefault="0018091C" w:rsidP="00DA178E">
      <w:pPr>
        <w:pStyle w:val="CommentText"/>
      </w:pPr>
      <w:r>
        <w:rPr>
          <w:rStyle w:val="CommentReference"/>
        </w:rPr>
        <w:annotationRef/>
      </w:r>
      <w:r>
        <w:t>PR: IS this correct?</w:t>
      </w:r>
    </w:p>
  </w:comment>
  <w:comment w:id="117" w:author="Paige Rinnert" w:date="2016-12-02T18:52:00Z" w:initials="PR">
    <w:p w14:paraId="059F1DD5" w14:textId="07A4823D" w:rsidR="0018091C" w:rsidRDefault="0018091C">
      <w:pPr>
        <w:pStyle w:val="CommentText"/>
      </w:pPr>
      <w:r>
        <w:rPr>
          <w:rStyle w:val="CommentReference"/>
        </w:rPr>
        <w:annotationRef/>
      </w:r>
      <w:r>
        <w:t>Ehh should be tested by the end of the semester but not yet.</w:t>
      </w:r>
    </w:p>
  </w:comment>
  <w:comment w:id="119" w:author="Paige Rinnert" w:date="2016-12-01T19:13:00Z" w:initials="PR">
    <w:p w14:paraId="28D4850B" w14:textId="0D1DDABF" w:rsidR="0018091C" w:rsidRDefault="0018091C">
      <w:pPr>
        <w:pStyle w:val="CommentText"/>
      </w:pPr>
      <w:r>
        <w:rPr>
          <w:rStyle w:val="CommentReference"/>
        </w:rPr>
        <w:annotationRef/>
      </w:r>
      <w:r>
        <w:t>PR: write some text</w:t>
      </w:r>
    </w:p>
  </w:comment>
  <w:comment w:id="122" w:author="Paige Rinnert" w:date="2016-12-01T22:19:00Z" w:initials="PR">
    <w:p w14:paraId="1D3881E7" w14:textId="54F0152B" w:rsidR="0018091C" w:rsidRDefault="0018091C">
      <w:pPr>
        <w:pStyle w:val="CommentText"/>
      </w:pPr>
      <w:r>
        <w:rPr>
          <w:rStyle w:val="CommentReference"/>
        </w:rPr>
        <w:annotationRef/>
      </w:r>
      <w:r>
        <w:t>AK: insert spring Gantt chart (after team review)</w:t>
      </w:r>
    </w:p>
  </w:comment>
  <w:comment w:id="128" w:author="Paige Rinnert" w:date="2016-12-01T00:35:00Z" w:initials="PR">
    <w:p w14:paraId="36ADEDDC" w14:textId="1B0447FD" w:rsidR="0018091C" w:rsidRDefault="0018091C">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159EEBB" w15:done="0"/>
  <w15:commentEx w15:paraId="468EF304" w15:done="0"/>
  <w15:commentEx w15:paraId="74F56221" w15:done="0"/>
  <w15:commentEx w15:paraId="16E9669B" w15:done="0"/>
  <w15:commentEx w15:paraId="2DF4562E" w15:done="0"/>
  <w15:commentEx w15:paraId="7C82C656" w15:done="0"/>
  <w15:commentEx w15:paraId="58D9C15A" w15:done="0"/>
  <w15:commentEx w15:paraId="2AC1D229" w15:done="0"/>
  <w15:commentEx w15:paraId="7C4A10AC" w15:done="0"/>
  <w15:commentEx w15:paraId="41AE6457" w15:done="0"/>
  <w15:commentEx w15:paraId="217D75BC" w15:done="0"/>
  <w15:commentEx w15:paraId="059F1DD5" w15:paraIdParent="217D75BC" w15:done="0"/>
  <w15:commentEx w15:paraId="28D4850B" w15:done="0"/>
  <w15:commentEx w15:paraId="1D3881E7"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675478" w14:textId="77777777" w:rsidR="008E4A6F" w:rsidRDefault="008E4A6F">
      <w:r>
        <w:separator/>
      </w:r>
    </w:p>
    <w:p w14:paraId="48206186" w14:textId="77777777" w:rsidR="008E4A6F" w:rsidRDefault="008E4A6F"/>
  </w:endnote>
  <w:endnote w:type="continuationSeparator" w:id="0">
    <w:p w14:paraId="43C76438" w14:textId="77777777" w:rsidR="008E4A6F" w:rsidRDefault="008E4A6F">
      <w:r>
        <w:continuationSeparator/>
      </w:r>
    </w:p>
    <w:p w14:paraId="535C88AB" w14:textId="77777777" w:rsidR="008E4A6F" w:rsidRDefault="008E4A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Geneva">
    <w:panose1 w:val="00000000000000000000"/>
    <w:charset w:val="4D"/>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18091C" w:rsidRDefault="0018091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18091C" w:rsidRDefault="001809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0B045981" w:rsidR="0018091C" w:rsidRDefault="0018091C">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203DE">
      <w:rPr>
        <w:rStyle w:val="PageNumber"/>
        <w:noProof/>
      </w:rPr>
      <w:t>ii</w:t>
    </w:r>
    <w:r>
      <w:rPr>
        <w:rStyle w:val="PageNumber"/>
      </w:rPr>
      <w:fldChar w:fldCharType="end"/>
    </w:r>
  </w:p>
  <w:p w14:paraId="1C64427C" w14:textId="77777777" w:rsidR="0018091C" w:rsidRDefault="0018091C">
    <w:pPr>
      <w:pStyle w:val="Footer"/>
    </w:pPr>
  </w:p>
  <w:p w14:paraId="4D57448C" w14:textId="77777777" w:rsidR="0018091C" w:rsidRDefault="001809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7474BB7A" w:rsidR="0018091C" w:rsidRDefault="0018091C">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203DE">
      <w:rPr>
        <w:rStyle w:val="PageNumber"/>
        <w:noProof/>
      </w:rPr>
      <w:t>48</w:t>
    </w:r>
    <w:r>
      <w:rPr>
        <w:rStyle w:val="PageNumber"/>
      </w:rPr>
      <w:fldChar w:fldCharType="end"/>
    </w:r>
  </w:p>
  <w:p w14:paraId="72396B3E" w14:textId="77777777" w:rsidR="0018091C" w:rsidRDefault="0018091C">
    <w:pPr>
      <w:pStyle w:val="Footer"/>
      <w:ind w:right="360"/>
    </w:pPr>
  </w:p>
  <w:p w14:paraId="1FD40D41" w14:textId="77777777" w:rsidR="0018091C" w:rsidRDefault="001809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4D0821" w14:textId="77777777" w:rsidR="008E4A6F" w:rsidRDefault="008E4A6F">
      <w:r>
        <w:separator/>
      </w:r>
    </w:p>
    <w:p w14:paraId="083DB87A" w14:textId="77777777" w:rsidR="008E4A6F" w:rsidRDefault="008E4A6F"/>
  </w:footnote>
  <w:footnote w:type="continuationSeparator" w:id="0">
    <w:p w14:paraId="6043E78C" w14:textId="77777777" w:rsidR="008E4A6F" w:rsidRDefault="008E4A6F">
      <w:r>
        <w:continuationSeparator/>
      </w:r>
    </w:p>
    <w:p w14:paraId="2816CB50" w14:textId="77777777" w:rsidR="008E4A6F" w:rsidRDefault="008E4A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18091C" w:rsidRDefault="0018091C">
    <w:pPr>
      <w:pStyle w:val="Header"/>
    </w:pPr>
    <w:r>
      <w:t>20</w:t>
    </w:r>
    <w:r>
      <w:rPr>
        <w:noProof/>
      </w:rPr>
      <mc:AlternateContent>
        <mc:Choice Requires="wps">
          <w:drawing>
            <wp:anchor distT="0" distB="0" distL="114300" distR="114300" simplePos="0" relativeHeight="251657216"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02DE46" id="Line 1" o:spid="_x0000_s1026" style="position:absolute;flip:x y;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324CB2"/>
    <w:multiLevelType w:val="multilevel"/>
    <w:tmpl w:val="2ACA04C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0"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9"/>
  </w:num>
  <w:num w:numId="4">
    <w:abstractNumId w:val="16"/>
  </w:num>
  <w:num w:numId="5">
    <w:abstractNumId w:val="21"/>
  </w:num>
  <w:num w:numId="6">
    <w:abstractNumId w:val="6"/>
  </w:num>
  <w:num w:numId="7">
    <w:abstractNumId w:val="1"/>
  </w:num>
  <w:num w:numId="8">
    <w:abstractNumId w:val="10"/>
  </w:num>
  <w:num w:numId="9">
    <w:abstractNumId w:val="19"/>
  </w:num>
  <w:num w:numId="10">
    <w:abstractNumId w:val="8"/>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8"/>
  </w:num>
  <w:num w:numId="16">
    <w:abstractNumId w:val="7"/>
  </w:num>
  <w:num w:numId="17">
    <w:abstractNumId w:val="11"/>
  </w:num>
  <w:num w:numId="18">
    <w:abstractNumId w:val="13"/>
  </w:num>
  <w:num w:numId="19">
    <w:abstractNumId w:val="15"/>
  </w:num>
  <w:num w:numId="20">
    <w:abstractNumId w:val="20"/>
  </w:num>
  <w:num w:numId="21">
    <w:abstractNumId w:val="17"/>
  </w:num>
  <w:num w:numId="22">
    <w:abstractNumId w:val="2"/>
  </w:num>
  <w:num w:numId="23">
    <w:abstractNumId w:val="1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rson w15:author="Robert Cyprus">
    <w15:presenceInfo w15:providerId="None" w15:userId="Robert Cypru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301B"/>
    <w:rsid w:val="000063FE"/>
    <w:rsid w:val="00011804"/>
    <w:rsid w:val="000118CE"/>
    <w:rsid w:val="00012EEC"/>
    <w:rsid w:val="00020E88"/>
    <w:rsid w:val="000236D4"/>
    <w:rsid w:val="00023909"/>
    <w:rsid w:val="00023C8D"/>
    <w:rsid w:val="0002513D"/>
    <w:rsid w:val="000265F0"/>
    <w:rsid w:val="00026956"/>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3825"/>
    <w:rsid w:val="00075E61"/>
    <w:rsid w:val="00076518"/>
    <w:rsid w:val="0007787B"/>
    <w:rsid w:val="00080DB8"/>
    <w:rsid w:val="00082196"/>
    <w:rsid w:val="00084BA6"/>
    <w:rsid w:val="00091B22"/>
    <w:rsid w:val="00091E1F"/>
    <w:rsid w:val="00091E80"/>
    <w:rsid w:val="000A000F"/>
    <w:rsid w:val="000A2624"/>
    <w:rsid w:val="000A3E6B"/>
    <w:rsid w:val="000B20E2"/>
    <w:rsid w:val="000B4B39"/>
    <w:rsid w:val="000B6ACA"/>
    <w:rsid w:val="000C2FFA"/>
    <w:rsid w:val="000C402B"/>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B4C"/>
    <w:rsid w:val="0014134B"/>
    <w:rsid w:val="00143814"/>
    <w:rsid w:val="0014426A"/>
    <w:rsid w:val="00144C74"/>
    <w:rsid w:val="00147B51"/>
    <w:rsid w:val="0015053B"/>
    <w:rsid w:val="00153EB5"/>
    <w:rsid w:val="00154CB8"/>
    <w:rsid w:val="00160F73"/>
    <w:rsid w:val="001610DE"/>
    <w:rsid w:val="001627E2"/>
    <w:rsid w:val="00162C02"/>
    <w:rsid w:val="0016319B"/>
    <w:rsid w:val="00165C5C"/>
    <w:rsid w:val="00167CE3"/>
    <w:rsid w:val="00176558"/>
    <w:rsid w:val="00177BA3"/>
    <w:rsid w:val="00177C11"/>
    <w:rsid w:val="001807D5"/>
    <w:rsid w:val="0018091C"/>
    <w:rsid w:val="001860FE"/>
    <w:rsid w:val="00187F9F"/>
    <w:rsid w:val="00190351"/>
    <w:rsid w:val="001958B3"/>
    <w:rsid w:val="001A2BBB"/>
    <w:rsid w:val="001A473C"/>
    <w:rsid w:val="001A5F5B"/>
    <w:rsid w:val="001B021A"/>
    <w:rsid w:val="001B0C3C"/>
    <w:rsid w:val="001B13CB"/>
    <w:rsid w:val="001B4742"/>
    <w:rsid w:val="001C01AA"/>
    <w:rsid w:val="001C26D0"/>
    <w:rsid w:val="001C294C"/>
    <w:rsid w:val="001D1170"/>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B68"/>
    <w:rsid w:val="00216E49"/>
    <w:rsid w:val="00217C19"/>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35FD"/>
    <w:rsid w:val="00255602"/>
    <w:rsid w:val="00255D92"/>
    <w:rsid w:val="00257869"/>
    <w:rsid w:val="0026100C"/>
    <w:rsid w:val="00261A1E"/>
    <w:rsid w:val="00267425"/>
    <w:rsid w:val="0027199C"/>
    <w:rsid w:val="0027296D"/>
    <w:rsid w:val="00272CBC"/>
    <w:rsid w:val="00273445"/>
    <w:rsid w:val="00275461"/>
    <w:rsid w:val="002800CD"/>
    <w:rsid w:val="00282705"/>
    <w:rsid w:val="00285CF6"/>
    <w:rsid w:val="00290EF0"/>
    <w:rsid w:val="002932B2"/>
    <w:rsid w:val="002953D5"/>
    <w:rsid w:val="002A24EF"/>
    <w:rsid w:val="002A2676"/>
    <w:rsid w:val="002A7758"/>
    <w:rsid w:val="002B2948"/>
    <w:rsid w:val="002B6EA0"/>
    <w:rsid w:val="002B6FF6"/>
    <w:rsid w:val="002C0882"/>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217BE"/>
    <w:rsid w:val="00325DCA"/>
    <w:rsid w:val="003316B8"/>
    <w:rsid w:val="0033377F"/>
    <w:rsid w:val="00333D02"/>
    <w:rsid w:val="0033554D"/>
    <w:rsid w:val="00335F64"/>
    <w:rsid w:val="003374C8"/>
    <w:rsid w:val="00341C6A"/>
    <w:rsid w:val="0034344F"/>
    <w:rsid w:val="00343A0C"/>
    <w:rsid w:val="0035150C"/>
    <w:rsid w:val="00354FF2"/>
    <w:rsid w:val="00367E7B"/>
    <w:rsid w:val="00371619"/>
    <w:rsid w:val="00373D51"/>
    <w:rsid w:val="00374E33"/>
    <w:rsid w:val="00375E18"/>
    <w:rsid w:val="003760D0"/>
    <w:rsid w:val="003819BC"/>
    <w:rsid w:val="00384747"/>
    <w:rsid w:val="003915DE"/>
    <w:rsid w:val="00392BFF"/>
    <w:rsid w:val="003954C7"/>
    <w:rsid w:val="00395C51"/>
    <w:rsid w:val="003A0022"/>
    <w:rsid w:val="003A3380"/>
    <w:rsid w:val="003A66DA"/>
    <w:rsid w:val="003B0ACD"/>
    <w:rsid w:val="003B7DA0"/>
    <w:rsid w:val="003C0101"/>
    <w:rsid w:val="003C06C7"/>
    <w:rsid w:val="003C0797"/>
    <w:rsid w:val="003C0EF6"/>
    <w:rsid w:val="003D05D3"/>
    <w:rsid w:val="003D06D4"/>
    <w:rsid w:val="003D228F"/>
    <w:rsid w:val="003D34EF"/>
    <w:rsid w:val="003D4B26"/>
    <w:rsid w:val="003D7D62"/>
    <w:rsid w:val="003E1964"/>
    <w:rsid w:val="003E306D"/>
    <w:rsid w:val="003E3D60"/>
    <w:rsid w:val="003E3E8E"/>
    <w:rsid w:val="003E5BE7"/>
    <w:rsid w:val="003F03AC"/>
    <w:rsid w:val="003F1C0C"/>
    <w:rsid w:val="00404B9C"/>
    <w:rsid w:val="0040562F"/>
    <w:rsid w:val="004060A6"/>
    <w:rsid w:val="0040641B"/>
    <w:rsid w:val="00410081"/>
    <w:rsid w:val="004112C6"/>
    <w:rsid w:val="00414B38"/>
    <w:rsid w:val="0041674A"/>
    <w:rsid w:val="004172A3"/>
    <w:rsid w:val="00424FCD"/>
    <w:rsid w:val="00425301"/>
    <w:rsid w:val="0042559D"/>
    <w:rsid w:val="004303FA"/>
    <w:rsid w:val="004309F3"/>
    <w:rsid w:val="00433774"/>
    <w:rsid w:val="00434A84"/>
    <w:rsid w:val="00435BE2"/>
    <w:rsid w:val="004376CA"/>
    <w:rsid w:val="00437E93"/>
    <w:rsid w:val="004526F0"/>
    <w:rsid w:val="00452ECF"/>
    <w:rsid w:val="004617B9"/>
    <w:rsid w:val="0046254E"/>
    <w:rsid w:val="004631EE"/>
    <w:rsid w:val="0046570B"/>
    <w:rsid w:val="004710D5"/>
    <w:rsid w:val="00471ADC"/>
    <w:rsid w:val="004724E0"/>
    <w:rsid w:val="00473926"/>
    <w:rsid w:val="00474E9C"/>
    <w:rsid w:val="004757FD"/>
    <w:rsid w:val="004775E0"/>
    <w:rsid w:val="00480171"/>
    <w:rsid w:val="0048210A"/>
    <w:rsid w:val="00482BAF"/>
    <w:rsid w:val="00486FDC"/>
    <w:rsid w:val="00487F3B"/>
    <w:rsid w:val="004923E9"/>
    <w:rsid w:val="00492EEC"/>
    <w:rsid w:val="00495827"/>
    <w:rsid w:val="004A50BE"/>
    <w:rsid w:val="004A614D"/>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BD2"/>
    <w:rsid w:val="0050297B"/>
    <w:rsid w:val="0050426B"/>
    <w:rsid w:val="00505569"/>
    <w:rsid w:val="00512DB4"/>
    <w:rsid w:val="0051406E"/>
    <w:rsid w:val="005146AD"/>
    <w:rsid w:val="005163B0"/>
    <w:rsid w:val="00517FEC"/>
    <w:rsid w:val="00522C6B"/>
    <w:rsid w:val="0052676F"/>
    <w:rsid w:val="0053606E"/>
    <w:rsid w:val="005409DD"/>
    <w:rsid w:val="0054116F"/>
    <w:rsid w:val="0055647E"/>
    <w:rsid w:val="00557333"/>
    <w:rsid w:val="00560BBA"/>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6612"/>
    <w:rsid w:val="005B2D14"/>
    <w:rsid w:val="005B32BE"/>
    <w:rsid w:val="005C1BAB"/>
    <w:rsid w:val="005C3F5C"/>
    <w:rsid w:val="005C4827"/>
    <w:rsid w:val="005C775A"/>
    <w:rsid w:val="005D1998"/>
    <w:rsid w:val="005D498E"/>
    <w:rsid w:val="005D6DB5"/>
    <w:rsid w:val="005E1831"/>
    <w:rsid w:val="005E2A4A"/>
    <w:rsid w:val="005F461F"/>
    <w:rsid w:val="005F6EB3"/>
    <w:rsid w:val="006023E8"/>
    <w:rsid w:val="00602B84"/>
    <w:rsid w:val="00604C56"/>
    <w:rsid w:val="00614E7E"/>
    <w:rsid w:val="00616507"/>
    <w:rsid w:val="00620AF1"/>
    <w:rsid w:val="006214FA"/>
    <w:rsid w:val="006268DF"/>
    <w:rsid w:val="00626CBD"/>
    <w:rsid w:val="006310D6"/>
    <w:rsid w:val="006378D6"/>
    <w:rsid w:val="00640F25"/>
    <w:rsid w:val="006418E8"/>
    <w:rsid w:val="00641A6E"/>
    <w:rsid w:val="00644358"/>
    <w:rsid w:val="00644D2B"/>
    <w:rsid w:val="00650379"/>
    <w:rsid w:val="006518B5"/>
    <w:rsid w:val="00662D2F"/>
    <w:rsid w:val="00665FD0"/>
    <w:rsid w:val="006739C2"/>
    <w:rsid w:val="00677096"/>
    <w:rsid w:val="006774DD"/>
    <w:rsid w:val="00680F20"/>
    <w:rsid w:val="00681674"/>
    <w:rsid w:val="00682791"/>
    <w:rsid w:val="00682CA1"/>
    <w:rsid w:val="006832C7"/>
    <w:rsid w:val="00683E6B"/>
    <w:rsid w:val="0068511A"/>
    <w:rsid w:val="00687B3E"/>
    <w:rsid w:val="006950AE"/>
    <w:rsid w:val="006A1E9D"/>
    <w:rsid w:val="006A3B50"/>
    <w:rsid w:val="006B5C49"/>
    <w:rsid w:val="006B7FF7"/>
    <w:rsid w:val="006C3127"/>
    <w:rsid w:val="006C40F4"/>
    <w:rsid w:val="006C5022"/>
    <w:rsid w:val="006C57D4"/>
    <w:rsid w:val="006D0971"/>
    <w:rsid w:val="006D659D"/>
    <w:rsid w:val="006D6B5F"/>
    <w:rsid w:val="006D7B0B"/>
    <w:rsid w:val="006E1F48"/>
    <w:rsid w:val="006E69E5"/>
    <w:rsid w:val="006F4DE0"/>
    <w:rsid w:val="006F6B66"/>
    <w:rsid w:val="006F7AF9"/>
    <w:rsid w:val="00701A0A"/>
    <w:rsid w:val="00703030"/>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4A05"/>
    <w:rsid w:val="00760C6B"/>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81439"/>
    <w:rsid w:val="00784C7D"/>
    <w:rsid w:val="00790BF1"/>
    <w:rsid w:val="00795F8C"/>
    <w:rsid w:val="0079611A"/>
    <w:rsid w:val="007A0354"/>
    <w:rsid w:val="007A15B1"/>
    <w:rsid w:val="007A5A34"/>
    <w:rsid w:val="007B27E8"/>
    <w:rsid w:val="007B4DC6"/>
    <w:rsid w:val="007B674B"/>
    <w:rsid w:val="007B7218"/>
    <w:rsid w:val="007B721B"/>
    <w:rsid w:val="007C2893"/>
    <w:rsid w:val="007C2F50"/>
    <w:rsid w:val="007C5142"/>
    <w:rsid w:val="007C7F7A"/>
    <w:rsid w:val="007D1D6C"/>
    <w:rsid w:val="007D222A"/>
    <w:rsid w:val="007D4431"/>
    <w:rsid w:val="007D635D"/>
    <w:rsid w:val="007E00A6"/>
    <w:rsid w:val="007E0D67"/>
    <w:rsid w:val="007E3EE5"/>
    <w:rsid w:val="007E5522"/>
    <w:rsid w:val="007F6660"/>
    <w:rsid w:val="007F67E4"/>
    <w:rsid w:val="007F6E79"/>
    <w:rsid w:val="007F7C01"/>
    <w:rsid w:val="00800F46"/>
    <w:rsid w:val="00802FCF"/>
    <w:rsid w:val="00804407"/>
    <w:rsid w:val="00804B64"/>
    <w:rsid w:val="008075ED"/>
    <w:rsid w:val="008104ED"/>
    <w:rsid w:val="00810EDB"/>
    <w:rsid w:val="008179D4"/>
    <w:rsid w:val="00821987"/>
    <w:rsid w:val="00822C6A"/>
    <w:rsid w:val="008247A5"/>
    <w:rsid w:val="008258B7"/>
    <w:rsid w:val="00827083"/>
    <w:rsid w:val="0083070C"/>
    <w:rsid w:val="00830EC6"/>
    <w:rsid w:val="00831934"/>
    <w:rsid w:val="0083649A"/>
    <w:rsid w:val="00840203"/>
    <w:rsid w:val="00840991"/>
    <w:rsid w:val="00850AF1"/>
    <w:rsid w:val="00852429"/>
    <w:rsid w:val="00853C99"/>
    <w:rsid w:val="008559E7"/>
    <w:rsid w:val="00856637"/>
    <w:rsid w:val="00857CCA"/>
    <w:rsid w:val="00861DFB"/>
    <w:rsid w:val="00863EF5"/>
    <w:rsid w:val="00866A81"/>
    <w:rsid w:val="008671AA"/>
    <w:rsid w:val="00871005"/>
    <w:rsid w:val="0087108F"/>
    <w:rsid w:val="008744C2"/>
    <w:rsid w:val="0088074D"/>
    <w:rsid w:val="00890EC8"/>
    <w:rsid w:val="00891C92"/>
    <w:rsid w:val="0089200C"/>
    <w:rsid w:val="008A03D7"/>
    <w:rsid w:val="008A4785"/>
    <w:rsid w:val="008A6740"/>
    <w:rsid w:val="008A799D"/>
    <w:rsid w:val="008A7E5B"/>
    <w:rsid w:val="008B71C6"/>
    <w:rsid w:val="008B74D7"/>
    <w:rsid w:val="008C46D2"/>
    <w:rsid w:val="008C5D65"/>
    <w:rsid w:val="008D1E1E"/>
    <w:rsid w:val="008D52DC"/>
    <w:rsid w:val="008D64E2"/>
    <w:rsid w:val="008E0E4A"/>
    <w:rsid w:val="008E0F72"/>
    <w:rsid w:val="008E2723"/>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36382"/>
    <w:rsid w:val="00940199"/>
    <w:rsid w:val="00942D2D"/>
    <w:rsid w:val="009458C6"/>
    <w:rsid w:val="009460D3"/>
    <w:rsid w:val="00951CFF"/>
    <w:rsid w:val="00956F68"/>
    <w:rsid w:val="0095776D"/>
    <w:rsid w:val="00964B47"/>
    <w:rsid w:val="00965B5A"/>
    <w:rsid w:val="00965C2C"/>
    <w:rsid w:val="00965D50"/>
    <w:rsid w:val="009665D6"/>
    <w:rsid w:val="0097226C"/>
    <w:rsid w:val="00972EAA"/>
    <w:rsid w:val="00974D22"/>
    <w:rsid w:val="00977AFC"/>
    <w:rsid w:val="00985593"/>
    <w:rsid w:val="00986125"/>
    <w:rsid w:val="009912A1"/>
    <w:rsid w:val="00992136"/>
    <w:rsid w:val="009A216E"/>
    <w:rsid w:val="009A5F85"/>
    <w:rsid w:val="009A769B"/>
    <w:rsid w:val="009B2213"/>
    <w:rsid w:val="009B259A"/>
    <w:rsid w:val="009B6BC5"/>
    <w:rsid w:val="009C5505"/>
    <w:rsid w:val="009C5A81"/>
    <w:rsid w:val="009D2F2D"/>
    <w:rsid w:val="009D5356"/>
    <w:rsid w:val="009D5AF6"/>
    <w:rsid w:val="009D750F"/>
    <w:rsid w:val="009E26C8"/>
    <w:rsid w:val="009F333D"/>
    <w:rsid w:val="009F3417"/>
    <w:rsid w:val="009F3A11"/>
    <w:rsid w:val="009F4F7A"/>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33E90"/>
    <w:rsid w:val="00A34C84"/>
    <w:rsid w:val="00A35FD6"/>
    <w:rsid w:val="00A37F18"/>
    <w:rsid w:val="00A41987"/>
    <w:rsid w:val="00A42F58"/>
    <w:rsid w:val="00A45E7C"/>
    <w:rsid w:val="00A47D76"/>
    <w:rsid w:val="00A528BD"/>
    <w:rsid w:val="00A547DC"/>
    <w:rsid w:val="00A563EB"/>
    <w:rsid w:val="00A62DE1"/>
    <w:rsid w:val="00A67E14"/>
    <w:rsid w:val="00A70B2C"/>
    <w:rsid w:val="00A719F3"/>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6C02"/>
    <w:rsid w:val="00AB6E07"/>
    <w:rsid w:val="00AC3B94"/>
    <w:rsid w:val="00AC6C8C"/>
    <w:rsid w:val="00AD0B80"/>
    <w:rsid w:val="00AD4E34"/>
    <w:rsid w:val="00AD7BA4"/>
    <w:rsid w:val="00AE072C"/>
    <w:rsid w:val="00AE16BD"/>
    <w:rsid w:val="00AE19D9"/>
    <w:rsid w:val="00AE305B"/>
    <w:rsid w:val="00AE43B6"/>
    <w:rsid w:val="00AF2B65"/>
    <w:rsid w:val="00AF37B4"/>
    <w:rsid w:val="00B00E59"/>
    <w:rsid w:val="00B017C3"/>
    <w:rsid w:val="00B05F68"/>
    <w:rsid w:val="00B147E7"/>
    <w:rsid w:val="00B1631A"/>
    <w:rsid w:val="00B16EE7"/>
    <w:rsid w:val="00B20A3F"/>
    <w:rsid w:val="00B20C0E"/>
    <w:rsid w:val="00B22AAD"/>
    <w:rsid w:val="00B27E68"/>
    <w:rsid w:val="00B30857"/>
    <w:rsid w:val="00B31B5A"/>
    <w:rsid w:val="00B33CBC"/>
    <w:rsid w:val="00B3602B"/>
    <w:rsid w:val="00B363B2"/>
    <w:rsid w:val="00B44A5F"/>
    <w:rsid w:val="00B450BA"/>
    <w:rsid w:val="00B454FD"/>
    <w:rsid w:val="00B47AE1"/>
    <w:rsid w:val="00B51F81"/>
    <w:rsid w:val="00B524D5"/>
    <w:rsid w:val="00B54F37"/>
    <w:rsid w:val="00B573BA"/>
    <w:rsid w:val="00B627AF"/>
    <w:rsid w:val="00B63038"/>
    <w:rsid w:val="00B637D7"/>
    <w:rsid w:val="00B63963"/>
    <w:rsid w:val="00B64D41"/>
    <w:rsid w:val="00B670CD"/>
    <w:rsid w:val="00B73895"/>
    <w:rsid w:val="00B77757"/>
    <w:rsid w:val="00B84831"/>
    <w:rsid w:val="00B8497F"/>
    <w:rsid w:val="00B866EC"/>
    <w:rsid w:val="00B9107D"/>
    <w:rsid w:val="00B93409"/>
    <w:rsid w:val="00B961FC"/>
    <w:rsid w:val="00B96D00"/>
    <w:rsid w:val="00BA1D9C"/>
    <w:rsid w:val="00BA515C"/>
    <w:rsid w:val="00BA7E08"/>
    <w:rsid w:val="00BB0162"/>
    <w:rsid w:val="00BB1020"/>
    <w:rsid w:val="00BB35CA"/>
    <w:rsid w:val="00BB3FB7"/>
    <w:rsid w:val="00BB5C83"/>
    <w:rsid w:val="00BC00AC"/>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4154"/>
    <w:rsid w:val="00C257D1"/>
    <w:rsid w:val="00C305AC"/>
    <w:rsid w:val="00C31180"/>
    <w:rsid w:val="00C33E26"/>
    <w:rsid w:val="00C34A97"/>
    <w:rsid w:val="00C35DB9"/>
    <w:rsid w:val="00C3799A"/>
    <w:rsid w:val="00C42D3B"/>
    <w:rsid w:val="00C434E7"/>
    <w:rsid w:val="00C435D9"/>
    <w:rsid w:val="00C46CCC"/>
    <w:rsid w:val="00C54358"/>
    <w:rsid w:val="00C56AAC"/>
    <w:rsid w:val="00C60EA9"/>
    <w:rsid w:val="00C615FA"/>
    <w:rsid w:val="00C64A57"/>
    <w:rsid w:val="00C66837"/>
    <w:rsid w:val="00C700F1"/>
    <w:rsid w:val="00C742D9"/>
    <w:rsid w:val="00C75123"/>
    <w:rsid w:val="00C801D4"/>
    <w:rsid w:val="00C81E83"/>
    <w:rsid w:val="00C85387"/>
    <w:rsid w:val="00CA1EE7"/>
    <w:rsid w:val="00CA6F53"/>
    <w:rsid w:val="00CB1E56"/>
    <w:rsid w:val="00CB2275"/>
    <w:rsid w:val="00CB5302"/>
    <w:rsid w:val="00CC0228"/>
    <w:rsid w:val="00CC2D86"/>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199D"/>
    <w:rsid w:val="00D01A2A"/>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A17"/>
    <w:rsid w:val="00D516D2"/>
    <w:rsid w:val="00D63B3C"/>
    <w:rsid w:val="00D6443D"/>
    <w:rsid w:val="00D64D7D"/>
    <w:rsid w:val="00D65F4F"/>
    <w:rsid w:val="00D72545"/>
    <w:rsid w:val="00D72B04"/>
    <w:rsid w:val="00D73A3B"/>
    <w:rsid w:val="00D748BB"/>
    <w:rsid w:val="00D821B1"/>
    <w:rsid w:val="00D84A4F"/>
    <w:rsid w:val="00D91261"/>
    <w:rsid w:val="00D91581"/>
    <w:rsid w:val="00D93731"/>
    <w:rsid w:val="00D938A3"/>
    <w:rsid w:val="00D93F26"/>
    <w:rsid w:val="00D976DA"/>
    <w:rsid w:val="00DA0753"/>
    <w:rsid w:val="00DA178E"/>
    <w:rsid w:val="00DA2164"/>
    <w:rsid w:val="00DA7BB5"/>
    <w:rsid w:val="00DA7F39"/>
    <w:rsid w:val="00DB0114"/>
    <w:rsid w:val="00DB2A63"/>
    <w:rsid w:val="00DB3D42"/>
    <w:rsid w:val="00DB6701"/>
    <w:rsid w:val="00DC11D6"/>
    <w:rsid w:val="00DC5D1B"/>
    <w:rsid w:val="00DD3652"/>
    <w:rsid w:val="00DD7469"/>
    <w:rsid w:val="00DE021A"/>
    <w:rsid w:val="00DE3628"/>
    <w:rsid w:val="00DE40D0"/>
    <w:rsid w:val="00DE596F"/>
    <w:rsid w:val="00DE6C2E"/>
    <w:rsid w:val="00DF0BCC"/>
    <w:rsid w:val="00DF5B7C"/>
    <w:rsid w:val="00E008B3"/>
    <w:rsid w:val="00E01932"/>
    <w:rsid w:val="00E12A1A"/>
    <w:rsid w:val="00E134F8"/>
    <w:rsid w:val="00E1659C"/>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7053"/>
    <w:rsid w:val="00E57BAF"/>
    <w:rsid w:val="00E57EAF"/>
    <w:rsid w:val="00E61F41"/>
    <w:rsid w:val="00E6337E"/>
    <w:rsid w:val="00E63DC6"/>
    <w:rsid w:val="00E64B3F"/>
    <w:rsid w:val="00E66A21"/>
    <w:rsid w:val="00E7066D"/>
    <w:rsid w:val="00E71AB3"/>
    <w:rsid w:val="00E74354"/>
    <w:rsid w:val="00E808FC"/>
    <w:rsid w:val="00E86E69"/>
    <w:rsid w:val="00E87D58"/>
    <w:rsid w:val="00E87FD2"/>
    <w:rsid w:val="00E92BDE"/>
    <w:rsid w:val="00EA17B6"/>
    <w:rsid w:val="00EA19FA"/>
    <w:rsid w:val="00EA3AF5"/>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4FA6"/>
    <w:rsid w:val="00F2011F"/>
    <w:rsid w:val="00F20986"/>
    <w:rsid w:val="00F22EFC"/>
    <w:rsid w:val="00F24FDB"/>
    <w:rsid w:val="00F26788"/>
    <w:rsid w:val="00F35D49"/>
    <w:rsid w:val="00F373D6"/>
    <w:rsid w:val="00F377D4"/>
    <w:rsid w:val="00F43679"/>
    <w:rsid w:val="00F46FF6"/>
    <w:rsid w:val="00F47D68"/>
    <w:rsid w:val="00F50637"/>
    <w:rsid w:val="00F50FBB"/>
    <w:rsid w:val="00F519A4"/>
    <w:rsid w:val="00F51FFA"/>
    <w:rsid w:val="00F60BC3"/>
    <w:rsid w:val="00F637C4"/>
    <w:rsid w:val="00F63FB8"/>
    <w:rsid w:val="00F64028"/>
    <w:rsid w:val="00F65A62"/>
    <w:rsid w:val="00F66FC0"/>
    <w:rsid w:val="00F80CC5"/>
    <w:rsid w:val="00F82BA1"/>
    <w:rsid w:val="00F85E5C"/>
    <w:rsid w:val="00F87D1D"/>
    <w:rsid w:val="00F91573"/>
    <w:rsid w:val="00F93A10"/>
    <w:rsid w:val="00F93C90"/>
    <w:rsid w:val="00F9412E"/>
    <w:rsid w:val="00F94FBE"/>
    <w:rsid w:val="00F95633"/>
    <w:rsid w:val="00F96C28"/>
    <w:rsid w:val="00FA1454"/>
    <w:rsid w:val="00FA2D07"/>
    <w:rsid w:val="00FA78CA"/>
    <w:rsid w:val="00FB355E"/>
    <w:rsid w:val="00FB656E"/>
    <w:rsid w:val="00FC2F24"/>
    <w:rsid w:val="00FC3B24"/>
    <w:rsid w:val="00FC3BCB"/>
    <w:rsid w:val="00FD2780"/>
    <w:rsid w:val="00FD5C90"/>
    <w:rsid w:val="00FE1B6F"/>
    <w:rsid w:val="00FE2275"/>
    <w:rsid w:val="00FE36C6"/>
    <w:rsid w:val="00FE3889"/>
    <w:rsid w:val="00FE6E89"/>
    <w:rsid w:val="00FE7A1D"/>
    <w:rsid w:val="00FF590B"/>
    <w:rsid w:val="00FF5D6F"/>
    <w:rsid w:val="00FF6048"/>
    <w:rsid w:val="00FF6D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1879A888-DD73-4DC8-835D-D96B2BB78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autoRedefine/>
    <w:qFormat/>
    <w:rsid w:val="006F7AF9"/>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tabs>
        <w:tab w:val="clear" w:pos="720"/>
        <w:tab w:val="num" w:pos="1080"/>
      </w:tabs>
      <w:spacing w:before="240" w:after="240"/>
      <w:ind w:left="1080" w:hanging="108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890EC8"/>
    <w:pPr>
      <w:ind w:left="240"/>
    </w:pPr>
    <w:rPr>
      <w:rFonts w:ascii="Times" w:hAnsi="Times"/>
      <w:smallCaps/>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comments" Target="comments.xml"/><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jp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microsoft.com/office/2011/relationships/commentsExtended" Target="commentsExtended.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C8E709-2A18-4114-A6F6-5DDD9ABAF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4995</TotalTime>
  <Pages>52</Pages>
  <Words>14081</Words>
  <Characters>80262</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165</cp:revision>
  <cp:lastPrinted>2010-08-24T04:33:00Z</cp:lastPrinted>
  <dcterms:created xsi:type="dcterms:W3CDTF">2016-11-22T18:58:00Z</dcterms:created>
  <dcterms:modified xsi:type="dcterms:W3CDTF">2016-12-05T02:03:00Z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id="EIX47M0A"/&gt;&lt;style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