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137674"/>
      <w:r>
        <w:lastRenderedPageBreak/>
        <w:t>ABSTRACT</w:t>
      </w:r>
      <w:bookmarkEnd w:id="0"/>
      <w:bookmarkEnd w:id="2"/>
    </w:p>
    <w:p w14:paraId="20E5946C" w14:textId="2A67C2DC"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4A7E40DC" w14:textId="7423BB84" w:rsidR="00265AA4"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65AA4">
        <w:rPr>
          <w:noProof/>
        </w:rPr>
        <w:t>ABSTRACT</w:t>
      </w:r>
      <w:r w:rsidR="00265AA4">
        <w:rPr>
          <w:noProof/>
        </w:rPr>
        <w:tab/>
      </w:r>
      <w:r w:rsidR="00265AA4">
        <w:rPr>
          <w:noProof/>
        </w:rPr>
        <w:fldChar w:fldCharType="begin"/>
      </w:r>
      <w:r w:rsidR="00265AA4">
        <w:rPr>
          <w:noProof/>
        </w:rPr>
        <w:instrText xml:space="preserve"> PAGEREF _Toc469137674 \h </w:instrText>
      </w:r>
      <w:r w:rsidR="00265AA4">
        <w:rPr>
          <w:noProof/>
        </w:rPr>
      </w:r>
      <w:r w:rsidR="00265AA4">
        <w:rPr>
          <w:noProof/>
        </w:rPr>
        <w:fldChar w:fldCharType="separate"/>
      </w:r>
      <w:r w:rsidR="00265AA4">
        <w:rPr>
          <w:noProof/>
        </w:rPr>
        <w:t>ii</w:t>
      </w:r>
      <w:r w:rsidR="00265AA4">
        <w:rPr>
          <w:noProof/>
        </w:rPr>
        <w:fldChar w:fldCharType="end"/>
      </w:r>
    </w:p>
    <w:p w14:paraId="688B1FD8" w14:textId="55973C27"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_Toc469137675 \h </w:instrText>
      </w:r>
      <w:r>
        <w:rPr>
          <w:noProof/>
        </w:rPr>
      </w:r>
      <w:r>
        <w:rPr>
          <w:noProof/>
        </w:rPr>
        <w:fldChar w:fldCharType="separate"/>
      </w:r>
      <w:r>
        <w:rPr>
          <w:noProof/>
        </w:rPr>
        <w:t>3</w:t>
      </w:r>
      <w:r>
        <w:rPr>
          <w:noProof/>
        </w:rPr>
        <w:fldChar w:fldCharType="end"/>
      </w:r>
    </w:p>
    <w:p w14:paraId="3C519F33" w14:textId="6781766A" w:rsidR="00265AA4" w:rsidRDefault="00265AA4">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_Toc469137676 \h </w:instrText>
      </w:r>
      <w:r>
        <w:fldChar w:fldCharType="separate"/>
      </w:r>
      <w:r>
        <w:t>3</w:t>
      </w:r>
      <w:r>
        <w:fldChar w:fldCharType="end"/>
      </w:r>
    </w:p>
    <w:p w14:paraId="2255396D" w14:textId="2C35D4A4" w:rsidR="00265AA4" w:rsidRDefault="00265AA4">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_Toc469137677 \h </w:instrText>
      </w:r>
      <w:r>
        <w:fldChar w:fldCharType="separate"/>
      </w:r>
      <w:r>
        <w:t>3</w:t>
      </w:r>
      <w:r>
        <w:fldChar w:fldCharType="end"/>
      </w:r>
    </w:p>
    <w:p w14:paraId="3A88D288" w14:textId="015FC1A6"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_Toc469137678 \h </w:instrText>
      </w:r>
      <w:r>
        <w:rPr>
          <w:noProof/>
        </w:rPr>
      </w:r>
      <w:r>
        <w:rPr>
          <w:noProof/>
        </w:rPr>
        <w:fldChar w:fldCharType="separate"/>
      </w:r>
      <w:r>
        <w:rPr>
          <w:noProof/>
        </w:rPr>
        <w:t>4</w:t>
      </w:r>
      <w:r>
        <w:rPr>
          <w:noProof/>
        </w:rPr>
        <w:fldChar w:fldCharType="end"/>
      </w:r>
    </w:p>
    <w:p w14:paraId="2E016D45" w14:textId="08AB4C29"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_Toc469137679 \h </w:instrText>
      </w:r>
      <w:r>
        <w:rPr>
          <w:noProof/>
        </w:rPr>
      </w:r>
      <w:r>
        <w:rPr>
          <w:noProof/>
        </w:rPr>
        <w:fldChar w:fldCharType="separate"/>
      </w:r>
      <w:r>
        <w:rPr>
          <w:noProof/>
        </w:rPr>
        <w:t>4</w:t>
      </w:r>
      <w:r>
        <w:rPr>
          <w:noProof/>
        </w:rPr>
        <w:fldChar w:fldCharType="end"/>
      </w:r>
    </w:p>
    <w:p w14:paraId="07C9BCF2" w14:textId="5BE12108"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_Toc469137680 \h </w:instrText>
      </w:r>
      <w:r>
        <w:rPr>
          <w:noProof/>
        </w:rPr>
      </w:r>
      <w:r>
        <w:rPr>
          <w:noProof/>
        </w:rPr>
        <w:fldChar w:fldCharType="separate"/>
      </w:r>
      <w:r>
        <w:rPr>
          <w:noProof/>
        </w:rPr>
        <w:t>5</w:t>
      </w:r>
      <w:r>
        <w:rPr>
          <w:noProof/>
        </w:rPr>
        <w:fldChar w:fldCharType="end"/>
      </w:r>
    </w:p>
    <w:p w14:paraId="61625153" w14:textId="650BAE9D" w:rsidR="00265AA4" w:rsidRDefault="00265AA4">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_Toc469137681 \h </w:instrText>
      </w:r>
      <w:r>
        <w:fldChar w:fldCharType="separate"/>
      </w:r>
      <w:r>
        <w:t>5</w:t>
      </w:r>
      <w:r>
        <w:fldChar w:fldCharType="end"/>
      </w:r>
    </w:p>
    <w:p w14:paraId="13D6CCF3" w14:textId="7317D8C1" w:rsidR="00265AA4" w:rsidRDefault="00265AA4">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_Toc469137682 \h </w:instrText>
      </w:r>
      <w:r>
        <w:fldChar w:fldCharType="separate"/>
      </w:r>
      <w:r>
        <w:t>6</w:t>
      </w:r>
      <w:r>
        <w:fldChar w:fldCharType="end"/>
      </w:r>
    </w:p>
    <w:p w14:paraId="32813A0E" w14:textId="4F469BA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_Toc469137683 \h </w:instrText>
      </w:r>
      <w:r>
        <w:rPr>
          <w:noProof/>
        </w:rPr>
      </w:r>
      <w:r>
        <w:rPr>
          <w:noProof/>
        </w:rPr>
        <w:fldChar w:fldCharType="separate"/>
      </w:r>
      <w:r>
        <w:rPr>
          <w:noProof/>
        </w:rPr>
        <w:t>6</w:t>
      </w:r>
      <w:r>
        <w:rPr>
          <w:noProof/>
        </w:rPr>
        <w:fldChar w:fldCharType="end"/>
      </w:r>
    </w:p>
    <w:p w14:paraId="229CF245" w14:textId="61EAA611"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_Toc469137684 \h </w:instrText>
      </w:r>
      <w:r>
        <w:rPr>
          <w:noProof/>
        </w:rPr>
      </w:r>
      <w:r>
        <w:rPr>
          <w:noProof/>
        </w:rPr>
        <w:fldChar w:fldCharType="separate"/>
      </w:r>
      <w:r>
        <w:rPr>
          <w:noProof/>
        </w:rPr>
        <w:t>7</w:t>
      </w:r>
      <w:r>
        <w:rPr>
          <w:noProof/>
        </w:rPr>
        <w:fldChar w:fldCharType="end"/>
      </w:r>
    </w:p>
    <w:p w14:paraId="7A0709F8" w14:textId="48CCFD36" w:rsidR="00265AA4" w:rsidRDefault="00265AA4">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_Toc469137685 \h </w:instrText>
      </w:r>
      <w:r>
        <w:fldChar w:fldCharType="separate"/>
      </w:r>
      <w:r>
        <w:t>8</w:t>
      </w:r>
      <w:r>
        <w:fldChar w:fldCharType="end"/>
      </w:r>
    </w:p>
    <w:p w14:paraId="7B16652D" w14:textId="6C307D32" w:rsidR="00265AA4" w:rsidRDefault="00265AA4">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_Toc469137686 \h </w:instrText>
      </w:r>
      <w:r>
        <w:fldChar w:fldCharType="separate"/>
      </w:r>
      <w:r>
        <w:t>8</w:t>
      </w:r>
      <w:r>
        <w:fldChar w:fldCharType="end"/>
      </w:r>
    </w:p>
    <w:p w14:paraId="253479BE" w14:textId="5FFF5C97"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_Toc469137687 \h </w:instrText>
      </w:r>
      <w:r>
        <w:rPr>
          <w:noProof/>
        </w:rPr>
      </w:r>
      <w:r>
        <w:rPr>
          <w:noProof/>
        </w:rPr>
        <w:fldChar w:fldCharType="separate"/>
      </w:r>
      <w:r>
        <w:rPr>
          <w:noProof/>
        </w:rPr>
        <w:t>10</w:t>
      </w:r>
      <w:r>
        <w:rPr>
          <w:noProof/>
        </w:rPr>
        <w:fldChar w:fldCharType="end"/>
      </w:r>
    </w:p>
    <w:p w14:paraId="692F3461" w14:textId="5B8B1D42" w:rsidR="00265AA4" w:rsidRDefault="00265AA4">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_Toc469137688 \h </w:instrText>
      </w:r>
      <w:r>
        <w:fldChar w:fldCharType="separate"/>
      </w:r>
      <w:r>
        <w:t>12</w:t>
      </w:r>
      <w:r>
        <w:fldChar w:fldCharType="end"/>
      </w:r>
    </w:p>
    <w:p w14:paraId="52F95C95" w14:textId="32866E11"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_Toc469137689 \h </w:instrText>
      </w:r>
      <w:r>
        <w:rPr>
          <w:noProof/>
        </w:rPr>
      </w:r>
      <w:r>
        <w:rPr>
          <w:noProof/>
        </w:rPr>
        <w:fldChar w:fldCharType="separate"/>
      </w:r>
      <w:r>
        <w:rPr>
          <w:noProof/>
        </w:rPr>
        <w:t>14</w:t>
      </w:r>
      <w:r>
        <w:rPr>
          <w:noProof/>
        </w:rPr>
        <w:fldChar w:fldCharType="end"/>
      </w:r>
    </w:p>
    <w:p w14:paraId="436196D2" w14:textId="3B4161C7" w:rsidR="00265AA4" w:rsidRDefault="00265AA4">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_Toc469137690 \h </w:instrText>
      </w:r>
      <w:r>
        <w:fldChar w:fldCharType="separate"/>
      </w:r>
      <w:r>
        <w:t>15</w:t>
      </w:r>
      <w:r>
        <w:fldChar w:fldCharType="end"/>
      </w:r>
    </w:p>
    <w:p w14:paraId="11E3D633" w14:textId="4E64865A" w:rsidR="00265AA4" w:rsidRDefault="00265AA4">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_Toc469137691 \h </w:instrText>
      </w:r>
      <w:r>
        <w:fldChar w:fldCharType="separate"/>
      </w:r>
      <w:r>
        <w:t>15</w:t>
      </w:r>
      <w:r>
        <w:fldChar w:fldCharType="end"/>
      </w:r>
    </w:p>
    <w:p w14:paraId="6C9D292F" w14:textId="47A7B130" w:rsidR="00265AA4" w:rsidRDefault="00265AA4">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_Toc469137692 \h </w:instrText>
      </w:r>
      <w:r>
        <w:fldChar w:fldCharType="separate"/>
      </w:r>
      <w:r>
        <w:t>17</w:t>
      </w:r>
      <w:r>
        <w:fldChar w:fldCharType="end"/>
      </w:r>
    </w:p>
    <w:p w14:paraId="6441D4ED" w14:textId="3ECB2F97" w:rsidR="00265AA4" w:rsidRDefault="00265AA4">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_Toc469137693 \h </w:instrText>
      </w:r>
      <w:r>
        <w:fldChar w:fldCharType="separate"/>
      </w:r>
      <w:r>
        <w:t>18</w:t>
      </w:r>
      <w:r>
        <w:fldChar w:fldCharType="end"/>
      </w:r>
    </w:p>
    <w:p w14:paraId="4C9274D1" w14:textId="49A4A627"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_Toc469137694 \h </w:instrText>
      </w:r>
      <w:r>
        <w:rPr>
          <w:noProof/>
        </w:rPr>
      </w:r>
      <w:r>
        <w:rPr>
          <w:noProof/>
        </w:rPr>
        <w:fldChar w:fldCharType="separate"/>
      </w:r>
      <w:r>
        <w:rPr>
          <w:noProof/>
        </w:rPr>
        <w:t>19</w:t>
      </w:r>
      <w:r>
        <w:rPr>
          <w:noProof/>
        </w:rPr>
        <w:fldChar w:fldCharType="end"/>
      </w:r>
    </w:p>
    <w:p w14:paraId="29986545" w14:textId="77444BF8"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_Toc469137695 \h </w:instrText>
      </w:r>
      <w:r>
        <w:rPr>
          <w:noProof/>
        </w:rPr>
      </w:r>
      <w:r>
        <w:rPr>
          <w:noProof/>
        </w:rPr>
        <w:fldChar w:fldCharType="separate"/>
      </w:r>
      <w:r>
        <w:rPr>
          <w:noProof/>
        </w:rPr>
        <w:t>19</w:t>
      </w:r>
      <w:r>
        <w:rPr>
          <w:noProof/>
        </w:rPr>
        <w:fldChar w:fldCharType="end"/>
      </w:r>
    </w:p>
    <w:p w14:paraId="5671DEC2" w14:textId="23449BE8" w:rsidR="00265AA4" w:rsidRDefault="00265AA4">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_Toc469137696 \h </w:instrText>
      </w:r>
      <w:r>
        <w:fldChar w:fldCharType="separate"/>
      </w:r>
      <w:r>
        <w:t>20</w:t>
      </w:r>
      <w:r>
        <w:fldChar w:fldCharType="end"/>
      </w:r>
    </w:p>
    <w:p w14:paraId="697B9862" w14:textId="5DB1EC72"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_Toc469137697 \h </w:instrText>
      </w:r>
      <w:r>
        <w:rPr>
          <w:noProof/>
        </w:rPr>
      </w:r>
      <w:r>
        <w:rPr>
          <w:noProof/>
        </w:rPr>
        <w:fldChar w:fldCharType="separate"/>
      </w:r>
      <w:r>
        <w:rPr>
          <w:noProof/>
        </w:rPr>
        <w:t>22</w:t>
      </w:r>
      <w:r>
        <w:rPr>
          <w:noProof/>
        </w:rPr>
        <w:fldChar w:fldCharType="end"/>
      </w:r>
    </w:p>
    <w:p w14:paraId="4591D49F" w14:textId="62B4571F" w:rsidR="00265AA4" w:rsidRDefault="00265AA4">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Hardware Connectivity</w:t>
      </w:r>
      <w:r>
        <w:tab/>
      </w:r>
      <w:r>
        <w:fldChar w:fldCharType="begin"/>
      </w:r>
      <w:r>
        <w:instrText xml:space="preserve"> PAGEREF _Toc469137698 \h </w:instrText>
      </w:r>
      <w:r>
        <w:fldChar w:fldCharType="separate"/>
      </w:r>
      <w:r>
        <w:t>22</w:t>
      </w:r>
      <w:r>
        <w:fldChar w:fldCharType="end"/>
      </w:r>
    </w:p>
    <w:p w14:paraId="0696BC9E" w14:textId="2EF24442" w:rsidR="00265AA4" w:rsidRDefault="00265AA4">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_Toc469137699 \h </w:instrText>
      </w:r>
      <w:r>
        <w:fldChar w:fldCharType="separate"/>
      </w:r>
      <w:r>
        <w:t>23</w:t>
      </w:r>
      <w:r>
        <w:fldChar w:fldCharType="end"/>
      </w:r>
    </w:p>
    <w:p w14:paraId="5FCEBF9B" w14:textId="233E3CC6" w:rsidR="00265AA4" w:rsidRDefault="00265AA4">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_Toc469137700 \h </w:instrText>
      </w:r>
      <w:r>
        <w:fldChar w:fldCharType="separate"/>
      </w:r>
      <w:r>
        <w:t>24</w:t>
      </w:r>
      <w:r>
        <w:fldChar w:fldCharType="end"/>
      </w:r>
    </w:p>
    <w:p w14:paraId="19997EB8" w14:textId="30BB697A"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_Toc469137701 \h </w:instrText>
      </w:r>
      <w:r>
        <w:rPr>
          <w:noProof/>
        </w:rPr>
      </w:r>
      <w:r>
        <w:rPr>
          <w:noProof/>
        </w:rPr>
        <w:fldChar w:fldCharType="separate"/>
      </w:r>
      <w:r>
        <w:rPr>
          <w:noProof/>
        </w:rPr>
        <w:t>25</w:t>
      </w:r>
      <w:r>
        <w:rPr>
          <w:noProof/>
        </w:rPr>
        <w:fldChar w:fldCharType="end"/>
      </w:r>
    </w:p>
    <w:p w14:paraId="309F116A" w14:textId="480C03B4"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_Toc469137702 \h </w:instrText>
      </w:r>
      <w:r>
        <w:rPr>
          <w:noProof/>
        </w:rPr>
      </w:r>
      <w:r>
        <w:rPr>
          <w:noProof/>
        </w:rPr>
        <w:fldChar w:fldCharType="separate"/>
      </w:r>
      <w:r>
        <w:rPr>
          <w:noProof/>
        </w:rPr>
        <w:t>26</w:t>
      </w:r>
      <w:r>
        <w:rPr>
          <w:noProof/>
        </w:rPr>
        <w:fldChar w:fldCharType="end"/>
      </w:r>
    </w:p>
    <w:p w14:paraId="616BEEAA" w14:textId="34314C5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4.3.3.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_Toc469137703 \h </w:instrText>
      </w:r>
      <w:r>
        <w:rPr>
          <w:noProof/>
        </w:rPr>
      </w:r>
      <w:r>
        <w:rPr>
          <w:noProof/>
        </w:rPr>
        <w:fldChar w:fldCharType="separate"/>
      </w:r>
      <w:r>
        <w:rPr>
          <w:noProof/>
        </w:rPr>
        <w:t>26</w:t>
      </w:r>
      <w:r>
        <w:rPr>
          <w:noProof/>
        </w:rPr>
        <w:fldChar w:fldCharType="end"/>
      </w:r>
    </w:p>
    <w:p w14:paraId="04AFE3D3" w14:textId="68E2332E" w:rsidR="00265AA4" w:rsidRDefault="00265AA4">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_Toc469137704 \h </w:instrText>
      </w:r>
      <w:r>
        <w:fldChar w:fldCharType="separate"/>
      </w:r>
      <w:r>
        <w:t>27</w:t>
      </w:r>
      <w:r>
        <w:fldChar w:fldCharType="end"/>
      </w:r>
    </w:p>
    <w:p w14:paraId="6AC3D6FD" w14:textId="43AEBF36" w:rsidR="00265AA4" w:rsidRDefault="00265AA4">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_Toc469137705 \h </w:instrText>
      </w:r>
      <w:r>
        <w:fldChar w:fldCharType="separate"/>
      </w:r>
      <w:r>
        <w:t>30</w:t>
      </w:r>
      <w:r>
        <w:fldChar w:fldCharType="end"/>
      </w:r>
    </w:p>
    <w:p w14:paraId="761B90BB" w14:textId="490BCCD2"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_Toc469137706 \h </w:instrText>
      </w:r>
      <w:r>
        <w:rPr>
          <w:noProof/>
        </w:rPr>
      </w:r>
      <w:r>
        <w:rPr>
          <w:noProof/>
        </w:rPr>
        <w:fldChar w:fldCharType="separate"/>
      </w:r>
      <w:r>
        <w:rPr>
          <w:noProof/>
        </w:rPr>
        <w:t>31</w:t>
      </w:r>
      <w:r>
        <w:rPr>
          <w:noProof/>
        </w:rPr>
        <w:fldChar w:fldCharType="end"/>
      </w:r>
    </w:p>
    <w:p w14:paraId="1A8C5A8F" w14:textId="62F34822"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_Toc469137707 \h </w:instrText>
      </w:r>
      <w:r>
        <w:rPr>
          <w:noProof/>
        </w:rPr>
      </w:r>
      <w:r>
        <w:rPr>
          <w:noProof/>
        </w:rPr>
        <w:fldChar w:fldCharType="separate"/>
      </w:r>
      <w:r>
        <w:rPr>
          <w:noProof/>
        </w:rPr>
        <w:t>32</w:t>
      </w:r>
      <w:r>
        <w:rPr>
          <w:noProof/>
        </w:rPr>
        <w:fldChar w:fldCharType="end"/>
      </w:r>
    </w:p>
    <w:p w14:paraId="157AE6E9" w14:textId="7820E507"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4.5.3.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_Toc469137708 \h </w:instrText>
      </w:r>
      <w:r>
        <w:rPr>
          <w:noProof/>
        </w:rPr>
      </w:r>
      <w:r>
        <w:rPr>
          <w:noProof/>
        </w:rPr>
        <w:fldChar w:fldCharType="separate"/>
      </w:r>
      <w:r>
        <w:rPr>
          <w:noProof/>
        </w:rPr>
        <w:t>33</w:t>
      </w:r>
      <w:r>
        <w:rPr>
          <w:noProof/>
        </w:rPr>
        <w:fldChar w:fldCharType="end"/>
      </w:r>
    </w:p>
    <w:p w14:paraId="26F92CA6" w14:textId="3E6E7B05" w:rsidR="00265AA4" w:rsidRDefault="00265AA4">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_Toc469137709 \h </w:instrText>
      </w:r>
      <w:r>
        <w:fldChar w:fldCharType="separate"/>
      </w:r>
      <w:r>
        <w:t>34</w:t>
      </w:r>
      <w:r>
        <w:fldChar w:fldCharType="end"/>
      </w:r>
    </w:p>
    <w:p w14:paraId="40329207" w14:textId="36A43117" w:rsidR="00265AA4" w:rsidRDefault="00265AA4">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_Toc469137710 \h </w:instrText>
      </w:r>
      <w:r>
        <w:fldChar w:fldCharType="separate"/>
      </w:r>
      <w:r>
        <w:t>35</w:t>
      </w:r>
      <w:r>
        <w:fldChar w:fldCharType="end"/>
      </w:r>
    </w:p>
    <w:p w14:paraId="6F18F972" w14:textId="4358BBA6" w:rsidR="00265AA4" w:rsidRDefault="00265AA4">
      <w:pPr>
        <w:pStyle w:val="TOC2"/>
        <w:rPr>
          <w:rFonts w:asciiTheme="minorHAnsi" w:eastAsiaTheme="minorEastAsia" w:hAnsiTheme="minorHAnsi" w:cstheme="minorBidi"/>
          <w:b w:val="0"/>
          <w:smallCaps w:val="0"/>
          <w:sz w:val="22"/>
          <w:szCs w:val="22"/>
        </w:rPr>
      </w:pPr>
      <w:r>
        <w:t>4.8.</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_Toc469137711 \h </w:instrText>
      </w:r>
      <w:r>
        <w:fldChar w:fldCharType="separate"/>
      </w:r>
      <w:r>
        <w:t>37</w:t>
      </w:r>
      <w:r>
        <w:fldChar w:fldCharType="end"/>
      </w:r>
    </w:p>
    <w:p w14:paraId="2C2681A0" w14:textId="110BFD73"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_Toc469137712 \h </w:instrText>
      </w:r>
      <w:r>
        <w:rPr>
          <w:noProof/>
        </w:rPr>
      </w:r>
      <w:r>
        <w:rPr>
          <w:noProof/>
        </w:rPr>
        <w:fldChar w:fldCharType="separate"/>
      </w:r>
      <w:r>
        <w:rPr>
          <w:noProof/>
        </w:rPr>
        <w:t>38</w:t>
      </w:r>
      <w:r>
        <w:rPr>
          <w:noProof/>
        </w:rPr>
        <w:fldChar w:fldCharType="end"/>
      </w:r>
    </w:p>
    <w:p w14:paraId="5C47B0AA" w14:textId="0328916A" w:rsidR="00265AA4" w:rsidRDefault="00265AA4">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_Toc469137713 \h </w:instrText>
      </w:r>
      <w:r>
        <w:fldChar w:fldCharType="separate"/>
      </w:r>
      <w:r>
        <w:t>38</w:t>
      </w:r>
      <w:r>
        <w:fldChar w:fldCharType="end"/>
      </w:r>
    </w:p>
    <w:p w14:paraId="455145EB" w14:textId="78785930" w:rsidR="00265AA4" w:rsidRDefault="00265AA4">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_Toc469137714 \h </w:instrText>
      </w:r>
      <w:r>
        <w:fldChar w:fldCharType="separate"/>
      </w:r>
      <w:r>
        <w:t>41</w:t>
      </w:r>
      <w:r>
        <w:fldChar w:fldCharType="end"/>
      </w:r>
    </w:p>
    <w:p w14:paraId="59F4323E" w14:textId="5A898515" w:rsidR="00265AA4" w:rsidRDefault="00265AA4">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_Toc469137715 \h </w:instrText>
      </w:r>
      <w:r>
        <w:fldChar w:fldCharType="separate"/>
      </w:r>
      <w:r>
        <w:t>41</w:t>
      </w:r>
      <w:r>
        <w:fldChar w:fldCharType="end"/>
      </w:r>
    </w:p>
    <w:p w14:paraId="0838679E" w14:textId="71C77150" w:rsidR="00265AA4" w:rsidRDefault="00265AA4">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Sensor data</w:t>
      </w:r>
      <w:r>
        <w:tab/>
      </w:r>
      <w:r>
        <w:fldChar w:fldCharType="begin"/>
      </w:r>
      <w:r>
        <w:instrText xml:space="preserve"> PAGEREF _Toc469137716 \h </w:instrText>
      </w:r>
      <w:r>
        <w:fldChar w:fldCharType="separate"/>
      </w:r>
      <w:r>
        <w:t>41</w:t>
      </w:r>
      <w:r>
        <w:fldChar w:fldCharType="end"/>
      </w:r>
    </w:p>
    <w:p w14:paraId="76EBCBDF" w14:textId="1530420E"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_Toc469137717 \h </w:instrText>
      </w:r>
      <w:r>
        <w:rPr>
          <w:noProof/>
        </w:rPr>
      </w:r>
      <w:r>
        <w:rPr>
          <w:noProof/>
        </w:rPr>
        <w:fldChar w:fldCharType="separate"/>
      </w:r>
      <w:r>
        <w:rPr>
          <w:noProof/>
        </w:rPr>
        <w:t>42</w:t>
      </w:r>
      <w:r>
        <w:rPr>
          <w:noProof/>
        </w:rPr>
        <w:fldChar w:fldCharType="end"/>
      </w:r>
    </w:p>
    <w:p w14:paraId="4EF9220C" w14:textId="29786929"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_Toc469137718 \h </w:instrText>
      </w:r>
      <w:r>
        <w:rPr>
          <w:noProof/>
        </w:rPr>
      </w:r>
      <w:r>
        <w:rPr>
          <w:noProof/>
        </w:rPr>
        <w:fldChar w:fldCharType="separate"/>
      </w:r>
      <w:r>
        <w:rPr>
          <w:noProof/>
        </w:rPr>
        <w:t>42</w:t>
      </w:r>
      <w:r>
        <w:rPr>
          <w:noProof/>
        </w:rPr>
        <w:fldChar w:fldCharType="end"/>
      </w:r>
    </w:p>
    <w:p w14:paraId="469BFFE6" w14:textId="7C43BC83"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_Toc469137719 \h </w:instrText>
      </w:r>
      <w:r>
        <w:rPr>
          <w:noProof/>
        </w:rPr>
      </w:r>
      <w:r>
        <w:rPr>
          <w:noProof/>
        </w:rPr>
        <w:fldChar w:fldCharType="separate"/>
      </w:r>
      <w:r>
        <w:rPr>
          <w:noProof/>
        </w:rPr>
        <w:t>44</w:t>
      </w:r>
      <w:r>
        <w:rPr>
          <w:noProof/>
        </w:rPr>
        <w:fldChar w:fldCharType="end"/>
      </w:r>
    </w:p>
    <w:p w14:paraId="69B4F6B7" w14:textId="3945AC53" w:rsidR="00265AA4" w:rsidRDefault="00265AA4">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_Toc469137720 \h </w:instrText>
      </w:r>
      <w:r>
        <w:fldChar w:fldCharType="separate"/>
      </w:r>
      <w:r>
        <w:t>44</w:t>
      </w:r>
      <w:r>
        <w:fldChar w:fldCharType="end"/>
      </w:r>
    </w:p>
    <w:p w14:paraId="5E69B45A" w14:textId="5D7F3F34" w:rsidR="00265AA4" w:rsidRDefault="00265AA4">
      <w:pPr>
        <w:pStyle w:val="TOC2"/>
        <w:rPr>
          <w:rFonts w:asciiTheme="minorHAnsi" w:eastAsiaTheme="minorEastAsia" w:hAnsiTheme="minorHAnsi" w:cstheme="minorBidi"/>
          <w:b w:val="0"/>
          <w:smallCaps w:val="0"/>
          <w:sz w:val="22"/>
          <w:szCs w:val="22"/>
        </w:rPr>
      </w:pPr>
      <w:r>
        <w:lastRenderedPageBreak/>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_Toc469137721 \h </w:instrText>
      </w:r>
      <w:r>
        <w:fldChar w:fldCharType="separate"/>
      </w:r>
      <w:r>
        <w:t>45</w:t>
      </w:r>
      <w:r>
        <w:fldChar w:fldCharType="end"/>
      </w:r>
    </w:p>
    <w:p w14:paraId="1838D3CA" w14:textId="53E0A238" w:rsidR="00265AA4" w:rsidRDefault="00265AA4">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_Toc469137722 \h </w:instrText>
      </w:r>
      <w:r>
        <w:fldChar w:fldCharType="separate"/>
      </w:r>
      <w:r>
        <w:t>46</w:t>
      </w:r>
      <w:r>
        <w:fldChar w:fldCharType="end"/>
      </w:r>
    </w:p>
    <w:p w14:paraId="57219FDC" w14:textId="00C71D5A" w:rsidR="00265AA4" w:rsidRDefault="00265AA4">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_Toc469137723 \h </w:instrText>
      </w:r>
      <w:r>
        <w:fldChar w:fldCharType="separate"/>
      </w:r>
      <w:r>
        <w:t>47</w:t>
      </w:r>
      <w:r>
        <w:fldChar w:fldCharType="end"/>
      </w:r>
    </w:p>
    <w:p w14:paraId="3FFE8C98" w14:textId="1F82DD3F" w:rsidR="00265AA4" w:rsidRDefault="00265AA4">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_Toc469137724 \h </w:instrText>
      </w:r>
      <w:r>
        <w:fldChar w:fldCharType="separate"/>
      </w:r>
      <w:r>
        <w:t>47</w:t>
      </w:r>
      <w:r>
        <w:fldChar w:fldCharType="end"/>
      </w:r>
    </w:p>
    <w:p w14:paraId="23647C9C" w14:textId="1BD5D64D"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_Toc469137725 \h </w:instrText>
      </w:r>
      <w:r>
        <w:rPr>
          <w:noProof/>
        </w:rPr>
      </w:r>
      <w:r>
        <w:rPr>
          <w:noProof/>
        </w:rPr>
        <w:fldChar w:fldCharType="separate"/>
      </w:r>
      <w:r>
        <w:rPr>
          <w:noProof/>
        </w:rPr>
        <w:t>48</w:t>
      </w:r>
      <w:r>
        <w:rPr>
          <w:noProof/>
        </w:rPr>
        <w:fldChar w:fldCharType="end"/>
      </w:r>
    </w:p>
    <w:p w14:paraId="610D3AE5" w14:textId="587D71A0" w:rsidR="00265AA4" w:rsidRDefault="00265AA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_Toc469137726 \h </w:instrText>
      </w:r>
      <w:r>
        <w:rPr>
          <w:noProof/>
        </w:rPr>
      </w:r>
      <w:r>
        <w:rPr>
          <w:noProof/>
        </w:rPr>
        <w:fldChar w:fldCharType="separate"/>
      </w:r>
      <w:r>
        <w:rPr>
          <w:noProof/>
        </w:rPr>
        <w:t>51</w:t>
      </w:r>
      <w:r>
        <w:rPr>
          <w:noProof/>
        </w:rPr>
        <w:fldChar w:fldCharType="end"/>
      </w:r>
    </w:p>
    <w:p w14:paraId="5399554E" w14:textId="515C5FE0" w:rsidR="00265AA4" w:rsidRDefault="00265AA4">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_Toc469137727 \h </w:instrText>
      </w:r>
      <w:r>
        <w:fldChar w:fldCharType="separate"/>
      </w:r>
      <w:r>
        <w:t>51</w:t>
      </w:r>
      <w:r>
        <w:fldChar w:fldCharType="end"/>
      </w:r>
    </w:p>
    <w:p w14:paraId="3C6A83AD" w14:textId="79927A53"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8.1.1.</w:t>
      </w:r>
      <w:r>
        <w:rPr>
          <w:rFonts w:asciiTheme="minorHAnsi" w:eastAsiaTheme="minorEastAsia" w:hAnsiTheme="minorHAnsi" w:cstheme="minorBidi"/>
          <w:i w:val="0"/>
          <w:noProof/>
          <w:sz w:val="22"/>
          <w:szCs w:val="22"/>
        </w:rPr>
        <w:tab/>
      </w:r>
      <w:r>
        <w:rPr>
          <w:noProof/>
        </w:rPr>
        <w:t>Derivation of Rotation Matrix</w:t>
      </w:r>
      <w:r>
        <w:rPr>
          <w:noProof/>
        </w:rPr>
        <w:tab/>
      </w:r>
      <w:r>
        <w:rPr>
          <w:noProof/>
        </w:rPr>
        <w:fldChar w:fldCharType="begin"/>
      </w:r>
      <w:r>
        <w:rPr>
          <w:noProof/>
        </w:rPr>
        <w:instrText xml:space="preserve"> PAGEREF _Toc469137728 \h </w:instrText>
      </w:r>
      <w:r>
        <w:rPr>
          <w:noProof/>
        </w:rPr>
      </w:r>
      <w:r>
        <w:rPr>
          <w:noProof/>
        </w:rPr>
        <w:fldChar w:fldCharType="separate"/>
      </w:r>
      <w:r>
        <w:rPr>
          <w:noProof/>
        </w:rPr>
        <w:t>51</w:t>
      </w:r>
      <w:r>
        <w:rPr>
          <w:noProof/>
        </w:rPr>
        <w:fldChar w:fldCharType="end"/>
      </w:r>
    </w:p>
    <w:p w14:paraId="5D4A64BA" w14:textId="13C9BE7B" w:rsidR="00265AA4" w:rsidRDefault="00265AA4">
      <w:pPr>
        <w:pStyle w:val="TOC3"/>
        <w:tabs>
          <w:tab w:val="left" w:pos="1200"/>
          <w:tab w:val="right" w:leader="dot" w:pos="8990"/>
        </w:tabs>
        <w:rPr>
          <w:rFonts w:asciiTheme="minorHAnsi" w:eastAsiaTheme="minorEastAsia" w:hAnsiTheme="minorHAnsi" w:cstheme="minorBidi"/>
          <w:i w:val="0"/>
          <w:noProof/>
          <w:sz w:val="22"/>
          <w:szCs w:val="22"/>
        </w:rPr>
      </w:pPr>
      <w:r>
        <w:rPr>
          <w:noProof/>
        </w:rPr>
        <w:t>8.1.2.</w:t>
      </w:r>
      <w:r>
        <w:rPr>
          <w:rFonts w:asciiTheme="minorHAnsi" w:eastAsiaTheme="minorEastAsia" w:hAnsiTheme="minorHAnsi" w:cstheme="minorBidi"/>
          <w:i w:val="0"/>
          <w:noProof/>
          <w:sz w:val="22"/>
          <w:szCs w:val="22"/>
        </w:rPr>
        <w:tab/>
      </w:r>
      <w:r>
        <w:rPr>
          <w:noProof/>
        </w:rPr>
        <w:t>Derivation of Governing Equations</w:t>
      </w:r>
      <w:r>
        <w:rPr>
          <w:noProof/>
        </w:rPr>
        <w:tab/>
      </w:r>
      <w:r>
        <w:rPr>
          <w:noProof/>
        </w:rPr>
        <w:fldChar w:fldCharType="begin"/>
      </w:r>
      <w:r>
        <w:rPr>
          <w:noProof/>
        </w:rPr>
        <w:instrText xml:space="preserve"> PAGEREF _Toc469137729 \h </w:instrText>
      </w:r>
      <w:r>
        <w:rPr>
          <w:noProof/>
        </w:rPr>
      </w:r>
      <w:r>
        <w:rPr>
          <w:noProof/>
        </w:rPr>
        <w:fldChar w:fldCharType="separate"/>
      </w:r>
      <w:r>
        <w:rPr>
          <w:noProof/>
        </w:rPr>
        <w:t>51</w:t>
      </w:r>
      <w:r>
        <w:rPr>
          <w:noProof/>
        </w:rPr>
        <w:fldChar w:fldCharType="end"/>
      </w:r>
    </w:p>
    <w:p w14:paraId="0A072E75" w14:textId="1D7A2B74" w:rsidR="00265AA4" w:rsidRDefault="00265AA4">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_Toc469137730 \h </w:instrText>
      </w:r>
      <w:r>
        <w:fldChar w:fldCharType="separate"/>
      </w:r>
      <w:r>
        <w:t>51</w:t>
      </w:r>
      <w:r>
        <w:fldChar w:fldCharType="end"/>
      </w:r>
    </w:p>
    <w:p w14:paraId="508DEDC8" w14:textId="360F6CD7" w:rsidR="00265AA4" w:rsidRDefault="00265AA4">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_Toc469137731 \h </w:instrText>
      </w:r>
      <w:r>
        <w:fldChar w:fldCharType="separate"/>
      </w:r>
      <w:r>
        <w:t>51</w:t>
      </w:r>
      <w:r>
        <w:fldChar w:fldCharType="end"/>
      </w:r>
    </w:p>
    <w:p w14:paraId="73A7133C" w14:textId="7D308C2B"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137675"/>
      <w:r>
        <w:lastRenderedPageBreak/>
        <w:t>introduction</w:t>
      </w:r>
      <w:bookmarkEnd w:id="5"/>
      <w:bookmarkEnd w:id="6"/>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0A477A">
      <w:pPr>
        <w:pStyle w:val="Heading2"/>
      </w:pPr>
      <w:bookmarkStart w:id="7" w:name="_Toc469137676"/>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137677"/>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137678"/>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137679"/>
      <w:r>
        <w:t>Constraints</w:t>
      </w:r>
      <w:bookmarkEnd w:id="11"/>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535F9E"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2" w:name="_Ref468633043"/>
      <w:r>
        <w:t xml:space="preserve">Table </w:t>
      </w:r>
      <w:fldSimple w:instr=" SEQ Table \* ARABIC ">
        <w:r w:rsidR="0018091C">
          <w:rPr>
            <w:noProof/>
          </w:rPr>
          <w:t>1</w:t>
        </w:r>
      </w:fldSimple>
      <w:bookmarkEnd w:id="12"/>
      <w:r>
        <w:t xml:space="preserve"> </w:t>
      </w:r>
      <w:r w:rsidR="003D05D3">
        <w:t>|</w:t>
      </w:r>
      <w:r w:rsidR="006D0971">
        <w:t xml:space="preserve"> Spec</w:t>
      </w:r>
      <w:r w:rsidR="0026100C">
        <w:t>ification</w:t>
      </w:r>
      <w:r w:rsidR="006D0971">
        <w:t>s for a successful SSE</w:t>
      </w:r>
    </w:p>
    <w:p w14:paraId="02F979BC" w14:textId="49189485"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137680"/>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137681"/>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099E8E06"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commentRangeStart w:id="16"/>
      <w:r>
        <w:rPr>
          <w:rFonts w:eastAsia="Times"/>
          <w:color w:val="000000" w:themeColor="text1"/>
          <w:szCs w:val="24"/>
        </w:rPr>
        <w:t xml:space="preserve">25% </w:t>
      </w:r>
      <w:commentRangeEnd w:id="15"/>
      <w:r>
        <w:rPr>
          <w:rStyle w:val="CommentReference"/>
        </w:rPr>
        <w:commentReference w:id="15"/>
      </w:r>
      <w:commentRangeEnd w:id="16"/>
      <w:r w:rsidR="00154DD4">
        <w:rPr>
          <w:rStyle w:val="CommentReference"/>
        </w:rPr>
        <w:commentReference w:id="16"/>
      </w:r>
      <w:r>
        <w:rPr>
          <w:rFonts w:eastAsia="Times"/>
          <w:color w:val="000000" w:themeColor="text1"/>
          <w:szCs w:val="24"/>
        </w:rPr>
        <w:t>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7"/>
      <w:r>
        <w:rPr>
          <w:rFonts w:eastAsia="Times"/>
          <w:color w:val="000000" w:themeColor="text1"/>
          <w:szCs w:val="24"/>
        </w:rPr>
        <w:t xml:space="preserve">25% </w:t>
      </w:r>
      <w:commentRangeEnd w:id="17"/>
      <w:r>
        <w:rPr>
          <w:rStyle w:val="CommentReference"/>
        </w:rPr>
        <w:commentReference w:id="17"/>
      </w:r>
      <w:r>
        <w:rPr>
          <w:rFonts w:eastAsia="Times"/>
          <w:color w:val="000000" w:themeColor="text1"/>
          <w:szCs w:val="24"/>
        </w:rPr>
        <w:t>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1F14C9F6"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 xml:space="preserve">this delay to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8" w:name="_Toc469137682"/>
      <w:r>
        <w:t>Project status</w:t>
      </w:r>
      <w:bookmarkEnd w:id="18"/>
    </w:p>
    <w:p w14:paraId="181F8383" w14:textId="005A0D90" w:rsidR="0077650B" w:rsidRDefault="00144C74" w:rsidP="004B71F6">
      <w:pPr>
        <w:spacing w:line="480" w:lineRule="auto"/>
        <w:ind w:firstLine="540"/>
        <w:jc w:val="both"/>
      </w:pPr>
      <w:r w:rsidRPr="0077650B">
        <w:t xml:space="preserve">This section summarizes </w:t>
      </w:r>
      <w:r w:rsidR="00C22092">
        <w:t>the team’s achiev</w:t>
      </w:r>
      <w:r w:rsidR="00796DD7">
        <w:t>ements during the Fall semester.</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9" w:name="_Ref468637533"/>
      <w:bookmarkStart w:id="20" w:name="_Toc469137683"/>
      <w:r>
        <w:t>Simulation</w:t>
      </w:r>
      <w:bookmarkEnd w:id="19"/>
      <w:bookmarkEnd w:id="20"/>
    </w:p>
    <w:p w14:paraId="2D8CD59E" w14:textId="1463F63A"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 and t</w:t>
      </w:r>
      <w:r>
        <w:t xml:space="preserve">he </w:t>
      </w:r>
      <w:r w:rsidR="00132A1C">
        <w:t xml:space="preserve">SSE algorithm has been implemented in MATLAB </w:t>
      </w:r>
      <w:r>
        <w:t xml:space="preserve">using CVX (a convex optimization solver). </w:t>
      </w:r>
      <w:r w:rsidR="00A14B14">
        <w:t xml:space="preserve">The team </w:t>
      </w:r>
      <w:r w:rsidR="00985593">
        <w:t>ran</w:t>
      </w:r>
      <w:r w:rsidR="00BA7E08">
        <w:t xml:space="preserve"> </w:t>
      </w:r>
      <w:r w:rsidR="00BA7E08">
        <w:lastRenderedPageBreak/>
        <w:t>two closed loop simulations of the quadrotor system:</w:t>
      </w:r>
      <w:r w:rsidR="00A14B14">
        <w:t xml:space="preserve"> </w:t>
      </w:r>
      <w:r w:rsidR="00BA7E08">
        <w:t xml:space="preserve">the first simulation estimates quadrotor states using a traditional Luenberger </w:t>
      </w:r>
      <w:commentRangeStart w:id="21"/>
      <w:r w:rsidR="00BA7E08">
        <w:t>observer</w:t>
      </w:r>
      <w:commentRangeEnd w:id="21"/>
      <w:r w:rsidR="00561BE7">
        <w:rPr>
          <w:rStyle w:val="CommentReference"/>
        </w:rPr>
        <w:commentReference w:id="21"/>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r w:rsidR="00A14B14">
        <w:t>.</w:t>
      </w:r>
      <w:r w:rsidR="00BA7E08">
        <w:t xml:space="preserve"> 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22" w:name="_Ref468637571"/>
      <w:bookmarkStart w:id="23" w:name="_Toc469137684"/>
      <w:r>
        <w:t>Hardware implementation</w:t>
      </w:r>
      <w:bookmarkEnd w:id="22"/>
      <w:bookmarkEnd w:id="23"/>
    </w:p>
    <w:p w14:paraId="1437FD98" w14:textId="58FCDC9C" w:rsidR="001F07BF" w:rsidRDefault="001F07BF" w:rsidP="001F07BF">
      <w:pPr>
        <w:pStyle w:val="BodyText"/>
        <w:ind w:firstLine="540"/>
      </w:pPr>
      <w:r>
        <w:t xml:space="preserve">The </w:t>
      </w:r>
      <w:r w:rsidR="007B11F7">
        <w:t xml:space="preserve">project </w:t>
      </w:r>
      <w:r w:rsidR="00D9670D">
        <w:t xml:space="preserve">hardware </w:t>
      </w:r>
      <w:r>
        <w:t>impleme</w:t>
      </w:r>
      <w:r w:rsidR="00985593">
        <w:t>n</w:t>
      </w:r>
      <w:r>
        <w:t xml:space="preserve">ted </w:t>
      </w:r>
      <w:r w:rsidR="007B11F7">
        <w:t xml:space="preserve">during the Fall semester can be organized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CF538B8" w:rsidR="001F07BF" w:rsidRDefault="001F07BF" w:rsidP="001F07BF">
      <w:pPr>
        <w:pStyle w:val="BodyText"/>
        <w:ind w:firstLine="540"/>
      </w:pPr>
      <w:r>
        <w:t xml:space="preserve">The onboard computer is the Jetson TK1, which </w:t>
      </w:r>
      <w:r w:rsidR="00D9670D">
        <w:t>is running</w:t>
      </w:r>
      <w:r>
        <w:t xml:space="preserve"> an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4"/>
      <w:r>
        <w:t>delivered</w:t>
      </w:r>
      <w:commentRangeEnd w:id="24"/>
      <w:r w:rsidR="00D6722F">
        <w:rPr>
          <w:rStyle w:val="CommentReference"/>
        </w:rPr>
        <w:commentReference w:id="24"/>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25" w:name="_Toc469137685"/>
      <w:r>
        <w:lastRenderedPageBreak/>
        <w:t>Impact</w:t>
      </w:r>
      <w:bookmarkEnd w:id="25"/>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5B0B3D47" w:rsidR="00023C8D" w:rsidRDefault="00D6722F" w:rsidP="002D0619">
      <w:pPr>
        <w:pStyle w:val="BodyText"/>
        <w:ind w:firstLine="540"/>
      </w:pPr>
      <w:r>
        <w:t xml:space="preserve">Northrop Grumman,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6" w:name="_Toc469137686"/>
      <w:r>
        <w:t>Report overview</w:t>
      </w:r>
      <w:bookmarkEnd w:id="26"/>
    </w:p>
    <w:p w14:paraId="0E3EC4C2" w14:textId="224FD3B9"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w:t>
      </w:r>
      <w:r w:rsidR="00194232">
        <w:t>model and control loop with SSE. This section also provides an overview of the hardware implementation</w:t>
      </w:r>
      <w:r>
        <w:t>, including all se</w:t>
      </w:r>
      <w:r w:rsidR="00DA2164">
        <w:t>nsors, onboard computer, flight</w:t>
      </w:r>
      <w:r>
        <w:t xml:space="preserve"> controller, quadrotor frame/motors, RC transmitter/receiver, and power components. The current results of these designs will be </w:t>
      </w:r>
      <w:r w:rsidR="00194232">
        <w:lastRenderedPageBreak/>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7" w:name="_Ref274917895"/>
      <w:bookmarkStart w:id="28" w:name="_Toc469137687"/>
      <w:r>
        <w:lastRenderedPageBreak/>
        <w:t>Background</w:t>
      </w:r>
      <w:bookmarkEnd w:id="27"/>
      <w:bookmarkEnd w:id="28"/>
    </w:p>
    <w:p w14:paraId="6BC5D438" w14:textId="77777777" w:rsidR="00777C21" w:rsidRDefault="00594DF3" w:rsidP="00594DF3">
      <w:pPr>
        <w:pStyle w:val="BodyText"/>
        <w:ind w:firstLine="540"/>
      </w:pPr>
      <w:r>
        <w:t>Quadrotors</w:t>
      </w:r>
      <w:r w:rsidR="00D93731">
        <w:t xml:space="preserve"> </w:t>
      </w:r>
      <w:r>
        <w:t xml:space="preserve">are beginning to be used in a </w:t>
      </w:r>
      <w:r w:rsidR="00520E7A">
        <w:t xml:space="preserve">wide </w:t>
      </w:r>
      <w:r>
        <w:t>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a controller</w:t>
      </w:r>
      <w:r w:rsidR="007E6DF8">
        <w:t xml:space="preserve"> uses previous system outputs to calculate</w:t>
      </w:r>
      <w:r>
        <w:t xml:space="preserve"> necessary </w:t>
      </w:r>
      <w:r w:rsidR="007E6DF8">
        <w:t xml:space="preserve">motor </w:t>
      </w:r>
      <w:r>
        <w:t xml:space="preserve">inputs </w:t>
      </w:r>
      <w:r w:rsidR="008E3034">
        <w:t xml:space="preserve">to </w:t>
      </w:r>
      <w:r w:rsidR="001A26FF">
        <w:t>track a</w:t>
      </w:r>
      <w:r w:rsidR="000B4B39">
        <w:t xml:space="preserve"> desired trajectory. </w:t>
      </w:r>
    </w:p>
    <w:p w14:paraId="57D06538" w14:textId="1D47EFC3" w:rsidR="001A26FF" w:rsidRDefault="008E3034" w:rsidP="00594DF3">
      <w:pPr>
        <w:pStyle w:val="BodyText"/>
        <w:ind w:firstLine="540"/>
      </w:pPr>
      <w:r>
        <w:t xml:space="preserve">However, in many systems, the system outputs cannot be measured directly; this problem motivates the need for a state estimator that </w:t>
      </w:r>
      <w:r w:rsidR="001A26FF">
        <w:t xml:space="preserve">uses previous motor inputs and sensor measurements to </w:t>
      </w:r>
      <w:r>
        <w:t>provide an estimate of the system state. The</w:t>
      </w:r>
      <w:r w:rsidR="001A26FF">
        <w:t>se state estimates can then be input to the</w:t>
      </w:r>
      <w:r>
        <w:t xml:space="preserve"> control system </w:t>
      </w:r>
      <w:r w:rsidR="001A26FF">
        <w:t xml:space="preserve">instead of actual system outputs. </w:t>
      </w:r>
      <w:r w:rsidR="00D811E9">
        <w:t xml:space="preserve">It is logical that a </w:t>
      </w:r>
      <w:r w:rsidR="001A26FF">
        <w:t xml:space="preserve">controller </w:t>
      </w:r>
      <w:r w:rsidR="00D811E9">
        <w:t xml:space="preserve">which </w:t>
      </w:r>
      <w:r w:rsidR="001A26FF">
        <w:t>relies on an estimat</w:t>
      </w:r>
      <w:r w:rsidR="00D811E9">
        <w:t xml:space="preserve">ed state is only as good as the estimate; a more accurate state estimate </w:t>
      </w:r>
      <w:r w:rsidR="00C26391">
        <w:t>will make</w:t>
      </w:r>
      <w:r w:rsidR="004F74F8">
        <w:t xml:space="preserve"> it easier for the system to track the desired path</w:t>
      </w:r>
      <w:r w:rsidR="00D811E9">
        <w:t xml:space="preserve"> while a poor estimate makes it more likely that the controller </w:t>
      </w:r>
      <w:r w:rsidR="004F74F8">
        <w:t>will</w:t>
      </w:r>
      <w:r w:rsidR="00D811E9">
        <w:t xml:space="preserve"> behave in an unpredictable way.</w:t>
      </w:r>
    </w:p>
    <w:p w14:paraId="2F5321DF" w14:textId="1F1A1237" w:rsidR="006970D2"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w:t>
      </w:r>
      <w:r w:rsidR="008E3034">
        <w:rPr>
          <w:color w:val="000000" w:themeColor="text1"/>
          <w:szCs w:val="22"/>
        </w:rPr>
        <w:t xml:space="preserve">often </w:t>
      </w:r>
      <w:r>
        <w:rPr>
          <w:color w:val="000000" w:themeColor="text1"/>
          <w:szCs w:val="22"/>
        </w:rPr>
        <w:t xml:space="preserve">sufficient when all sensors are functioning as expected, but these methods break down when sensors become compromised. If a sensor starts to output incorrect or nonsensical values, a </w:t>
      </w:r>
      <w:r w:rsidR="006970D2">
        <w:rPr>
          <w:color w:val="000000" w:themeColor="text1"/>
          <w:szCs w:val="22"/>
        </w:rPr>
        <w:t>traditional</w:t>
      </w:r>
      <w:r>
        <w:rPr>
          <w:color w:val="000000" w:themeColor="text1"/>
          <w:szCs w:val="22"/>
        </w:rPr>
        <w:t xml:space="preserve"> state estimator </w:t>
      </w:r>
      <w:r w:rsidR="00777C21">
        <w:rPr>
          <w:color w:val="000000" w:themeColor="text1"/>
          <w:szCs w:val="22"/>
        </w:rPr>
        <w:t>may</w:t>
      </w:r>
      <w:r>
        <w:rPr>
          <w:color w:val="000000" w:themeColor="text1"/>
          <w:szCs w:val="22"/>
        </w:rPr>
        <w:t xml:space="preserve"> not produce an accura</w:t>
      </w:r>
      <w:r w:rsidR="006970D2">
        <w:rPr>
          <w:color w:val="000000" w:themeColor="text1"/>
          <w:szCs w:val="22"/>
        </w:rPr>
        <w:t>te measure of the system state. If these incorrect states are fed back into the controll</w:t>
      </w:r>
      <w:r w:rsidR="00281076">
        <w:rPr>
          <w:color w:val="000000" w:themeColor="text1"/>
          <w:szCs w:val="22"/>
        </w:rPr>
        <w:t>er, the behavior of the vehicle may range from following the wrong flight path to crashing into the ground or another vehicle</w:t>
      </w:r>
      <w:r w:rsidR="006970D2">
        <w:rPr>
          <w:color w:val="000000" w:themeColor="text1"/>
          <w:szCs w:val="22"/>
        </w:rPr>
        <w:t>.</w:t>
      </w:r>
    </w:p>
    <w:p w14:paraId="73CCBB78" w14:textId="5BF12D17" w:rsidR="00D93731" w:rsidRPr="003516BD"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that accurately measures </w:t>
      </w:r>
      <w:r w:rsidR="00281076">
        <w:rPr>
          <w:color w:val="000000" w:themeColor="text1"/>
          <w:szCs w:val="22"/>
        </w:rPr>
        <w:t xml:space="preserve">the </w:t>
      </w:r>
      <w:r w:rsidR="00ED1442">
        <w:rPr>
          <w:color w:val="000000" w:themeColor="text1"/>
          <w:szCs w:val="22"/>
        </w:rPr>
        <w:t xml:space="preserve">states of </w:t>
      </w:r>
      <w:r w:rsidR="00281076">
        <w:rPr>
          <w:color w:val="000000" w:themeColor="text1"/>
          <w:szCs w:val="22"/>
        </w:rPr>
        <w:t>a</w:t>
      </w:r>
      <w:r w:rsidR="00ED1442">
        <w:rPr>
          <w:color w:val="000000" w:themeColor="text1"/>
          <w:szCs w:val="22"/>
        </w:rPr>
        <w:t xml:space="preserv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w:t>
      </w:r>
      <w:r w:rsidR="00FF6D66">
        <w:rPr>
          <w:color w:val="000000" w:themeColor="text1"/>
          <w:szCs w:val="22"/>
        </w:rPr>
        <w:lastRenderedPageBreak/>
        <w:t xml:space="preserve">category of cyber-physical attacks includes both cyber attacks, </w:t>
      </w:r>
      <w:r w:rsidR="00281076">
        <w:rPr>
          <w:color w:val="000000" w:themeColor="text1"/>
          <w:szCs w:val="22"/>
        </w:rPr>
        <w:t>e.g.</w:t>
      </w:r>
      <w:r w:rsidR="00FF6D66">
        <w:rPr>
          <w:color w:val="000000" w:themeColor="text1"/>
          <w:szCs w:val="22"/>
        </w:rPr>
        <w:t xml:space="preserv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777C21">
        <w:rPr>
          <w:color w:val="000000" w:themeColor="text1"/>
          <w:szCs w:val="22"/>
        </w:rPr>
        <w:t xml:space="preserve">that alter sensor outputs </w:t>
      </w:r>
      <w:r w:rsidR="00FF6D66">
        <w:rPr>
          <w:color w:val="000000" w:themeColor="text1"/>
          <w:szCs w:val="22"/>
        </w:rPr>
        <w:t xml:space="preserve">could cause a state estimator to fail to produce an accurate </w:t>
      </w:r>
      <w:r w:rsidR="00777C21">
        <w:rPr>
          <w:color w:val="000000" w:themeColor="text1"/>
          <w:szCs w:val="22"/>
        </w:rPr>
        <w:t>estimate</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w:t>
      </w:r>
      <w:r w:rsidR="00D93731" w:rsidRPr="003516BD">
        <w:rPr>
          <w:color w:val="000000" w:themeColor="text1"/>
          <w:szCs w:val="22"/>
        </w:rPr>
        <w:t xml:space="preserve">affect </w:t>
      </w:r>
      <w:r w:rsidR="00366692">
        <w:rPr>
          <w:color w:val="000000" w:themeColor="text1"/>
          <w:szCs w:val="22"/>
        </w:rPr>
        <w:t xml:space="preserve">both </w:t>
      </w:r>
      <w:r w:rsidR="00FF6D66">
        <w:rPr>
          <w:color w:val="000000" w:themeColor="text1"/>
          <w:szCs w:val="22"/>
        </w:rPr>
        <w:t xml:space="preserve">the behavior of the </w:t>
      </w:r>
      <w:r w:rsidR="00366692">
        <w:rPr>
          <w:color w:val="000000" w:themeColor="text1"/>
          <w:szCs w:val="22"/>
        </w:rPr>
        <w:t>control system</w:t>
      </w:r>
      <w:r w:rsidR="00D93731">
        <w:rPr>
          <w:color w:val="000000" w:themeColor="text1"/>
          <w:szCs w:val="22"/>
        </w:rPr>
        <w:t xml:space="preserve"> </w:t>
      </w:r>
      <w:r w:rsidR="00366692">
        <w:rPr>
          <w:color w:val="000000" w:themeColor="text1"/>
          <w:szCs w:val="22"/>
        </w:rPr>
        <w:t xml:space="preserve">that calculates the control input </w:t>
      </w:r>
      <w:r w:rsidR="00D93731">
        <w:rPr>
          <w:color w:val="000000" w:themeColor="text1"/>
          <w:szCs w:val="22"/>
        </w:rPr>
        <w:t>and the actuators that provide control input</w:t>
      </w:r>
      <w:r w:rsidR="00366692">
        <w:rPr>
          <w:color w:val="000000" w:themeColor="text1"/>
          <w:szCs w:val="22"/>
        </w:rPr>
        <w:t xml:space="preserve"> to the motors.</w:t>
      </w:r>
      <w:r w:rsidR="00FF6D66">
        <w:rPr>
          <w:color w:val="000000" w:themeColor="text1"/>
          <w:szCs w:val="22"/>
        </w:rPr>
        <w:t xml:space="preserve"> </w:t>
      </w:r>
      <w:r w:rsidR="00366692">
        <w:rPr>
          <w:color w:val="000000" w:themeColor="text1"/>
          <w:szCs w:val="22"/>
        </w:rPr>
        <w:t>G</w:t>
      </w:r>
      <w:r w:rsidR="00FF6D66">
        <w:rPr>
          <w:color w:val="000000" w:themeColor="text1"/>
          <w:szCs w:val="22"/>
        </w:rPr>
        <w:t>iven the scope of th</w:t>
      </w:r>
      <w:r w:rsidR="0055158F">
        <w:rPr>
          <w:color w:val="000000" w:themeColor="text1"/>
          <w:szCs w:val="22"/>
        </w:rPr>
        <w:t xml:space="preserve">e project, the focus </w:t>
      </w:r>
      <w:r w:rsidR="00366692">
        <w:rPr>
          <w:color w:val="000000" w:themeColor="text1"/>
          <w:szCs w:val="22"/>
        </w:rPr>
        <w:t>will be</w:t>
      </w:r>
      <w:r w:rsidR="0055158F">
        <w:rPr>
          <w:color w:val="000000" w:themeColor="text1"/>
          <w:szCs w:val="22"/>
        </w:rPr>
        <w:t xml:space="preserve"> </w:t>
      </w:r>
      <w:r w:rsidR="00FF6D66">
        <w:rPr>
          <w:color w:val="000000" w:themeColor="text1"/>
          <w:szCs w:val="22"/>
        </w:rPr>
        <w:t xml:space="preserve">on </w:t>
      </w:r>
      <w:r w:rsidR="0055158F">
        <w:rPr>
          <w:color w:val="000000" w:themeColor="text1"/>
          <w:szCs w:val="22"/>
        </w:rPr>
        <w:t>sensor attacks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0A1328D9" w:rsidR="00D20B9B" w:rsidRDefault="00ED1442" w:rsidP="003374C8">
      <w:pPr>
        <w:pStyle w:val="BodyText"/>
        <w:ind w:firstLine="540"/>
      </w:pPr>
      <w:r>
        <w:t>One of the main techniques employed t</w:t>
      </w:r>
      <w:r w:rsidR="00281076">
        <w:t>o make</w:t>
      </w:r>
      <w:r>
        <w:t xml:space="preserve"> a secure state estimator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 xml:space="preserve">optimization </w:t>
      </w:r>
      <w:r w:rsidR="000127BD">
        <w:t>solvers</w:t>
      </w:r>
      <w:r>
        <w:t xml:space="preserve">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w:t>
      </w:r>
      <w:r w:rsidR="000127BD">
        <w:t>the time required for a convex optimization solver to generate a solution</w:t>
      </w:r>
      <w:r w:rsidR="00F66FC0">
        <w:t xml:space="preserve">, which makes it possible to use </w:t>
      </w:r>
      <w:r w:rsidR="00CC51AB">
        <w:t>this type of</w:t>
      </w:r>
      <w:r w:rsidR="00F66FC0">
        <w:t xml:space="preserve">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xml:space="preserve">. </w:t>
      </w:r>
      <w:r w:rsidR="00E155DC">
        <w:t>One convex optimization solver is called CVX and</w:t>
      </w:r>
      <w:r w:rsidR="00CC51AB">
        <w:t xml:space="preserve"> is compatible with MATLAB</w:t>
      </w:r>
      <w:r w:rsidR="00E155DC">
        <w:t xml:space="preserve"> </w:t>
      </w:r>
      <w:r w:rsidR="00E155DC">
        <w:fldChar w:fldCharType="begin"/>
      </w:r>
      <w:r w:rsidR="00E155DC">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E155DC">
        <w:fldChar w:fldCharType="separate"/>
      </w:r>
      <w:r w:rsidR="00E155DC" w:rsidRPr="00E155DC">
        <w:t>[3]</w:t>
      </w:r>
      <w:r w:rsidR="00E155DC">
        <w:fldChar w:fldCharType="end"/>
      </w:r>
      <w:r w:rsidR="00CC51AB">
        <w:t xml:space="preserve">. </w:t>
      </w:r>
      <w:r w:rsidR="00F66FC0">
        <w:t xml:space="preserve">The </w:t>
      </w:r>
      <w:r w:rsidR="00CC51AB">
        <w:t>project</w:t>
      </w:r>
      <w:r w:rsidR="00F66FC0">
        <w:t xml:space="preserve"> goal is not to improve</w:t>
      </w:r>
      <w:r w:rsidR="00D97966">
        <w:t xml:space="preserve"> the state estimation algorithm, but</w:t>
      </w:r>
      <w:r w:rsidR="00F66FC0">
        <w:t xml:space="preserve"> to implement a pre-existing algorithm that has only been tested in simulation and valid</w:t>
      </w:r>
      <w:r w:rsidR="008F74C7">
        <w:t>ate</w:t>
      </w:r>
      <w:r w:rsidR="00F66FC0">
        <w:t xml:space="preserve"> the algorithm in hardware.</w:t>
      </w:r>
    </w:p>
    <w:p w14:paraId="1C12B273" w14:textId="77777777" w:rsidR="00AD2625" w:rsidRDefault="00AD2625" w:rsidP="003374C8">
      <w:pPr>
        <w:pStyle w:val="BodyText"/>
        <w:ind w:firstLine="540"/>
      </w:pPr>
    </w:p>
    <w:p w14:paraId="643F4F16" w14:textId="3E2977C3" w:rsidR="008F74C7" w:rsidRDefault="008F74C7" w:rsidP="000A477A">
      <w:pPr>
        <w:pStyle w:val="Heading2"/>
      </w:pPr>
      <w:bookmarkStart w:id="29" w:name="_Toc469137688"/>
      <w:r>
        <w:lastRenderedPageBreak/>
        <w:t>Literature review</w:t>
      </w:r>
      <w:bookmarkEnd w:id="29"/>
    </w:p>
    <w:p w14:paraId="2562EDCD" w14:textId="027253D8"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E155DC">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E155DC" w:rsidRPr="00E155DC">
        <w:t>[4], [5]</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sidR="007A501A">
        <w:rPr>
          <w:color w:val="000000" w:themeColor="text1"/>
          <w:szCs w:val="22"/>
        </w:rPr>
        <w:t>Since s</w:t>
      </w:r>
      <w:r>
        <w:rPr>
          <w:color w:val="000000" w:themeColor="text1"/>
          <w:szCs w:val="22"/>
        </w:rPr>
        <w:t>tochastic disturbances are</w:t>
      </w:r>
      <w:r w:rsidRPr="003516BD">
        <w:rPr>
          <w:color w:val="000000" w:themeColor="text1"/>
          <w:szCs w:val="22"/>
        </w:rPr>
        <w:t xml:space="preserve"> predictable</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w:t>
      </w:r>
      <w:r w:rsidR="007A501A">
        <w:rPr>
          <w:color w:val="000000" w:themeColor="text1"/>
          <w:szCs w:val="22"/>
        </w:rPr>
        <w:t xml:space="preserve">unpredictable, </w:t>
      </w:r>
      <w:r w:rsidRPr="003516BD">
        <w:rPr>
          <w:color w:val="000000" w:themeColor="text1"/>
          <w:szCs w:val="22"/>
        </w:rPr>
        <w:t>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E155DC">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E155DC" w:rsidRPr="00E155DC">
        <w:t>[4]</w:t>
      </w:r>
      <w:r>
        <w:rPr>
          <w:color w:val="000000" w:themeColor="text1"/>
          <w:szCs w:val="22"/>
        </w:rPr>
        <w:fldChar w:fldCharType="end"/>
      </w:r>
      <w:r>
        <w:rPr>
          <w:color w:val="000000" w:themeColor="text1"/>
          <w:szCs w:val="22"/>
        </w:rPr>
        <w:t>.</w:t>
      </w:r>
    </w:p>
    <w:p w14:paraId="5F498BC4" w14:textId="224507D5" w:rsidR="008F74C7" w:rsidRPr="003516BD" w:rsidRDefault="007A501A"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w:t>
      </w:r>
      <w:r w:rsidR="008F74C7">
        <w:rPr>
          <w:color w:val="000000" w:themeColor="text1"/>
          <w:szCs w:val="22"/>
        </w:rPr>
        <w:t xml:space="preserve">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procedure to solve this problem that uses an SAT solver as a subroutine </w:t>
      </w:r>
      <w:r w:rsidR="008F74C7">
        <w:rPr>
          <w:color w:val="000000" w:themeColor="text1"/>
          <w:szCs w:val="22"/>
        </w:rPr>
        <w:fldChar w:fldCharType="begin"/>
      </w:r>
      <w:r w:rsidR="00E155DC">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8F74C7">
        <w:rPr>
          <w:color w:val="000000" w:themeColor="text1"/>
          <w:szCs w:val="22"/>
        </w:rPr>
        <w:fldChar w:fldCharType="separate"/>
      </w:r>
      <w:r w:rsidR="00E155DC" w:rsidRPr="00E155DC">
        <w:t>[5]</w:t>
      </w:r>
      <w:r w:rsidR="008F74C7">
        <w:rPr>
          <w:color w:val="000000" w:themeColor="text1"/>
          <w:szCs w:val="22"/>
        </w:rPr>
        <w:fldChar w:fldCharType="end"/>
      </w:r>
      <w:r w:rsidR="008F74C7">
        <w:rPr>
          <w:color w:val="000000" w:themeColor="text1"/>
          <w:szCs w:val="22"/>
        </w:rPr>
        <w:t>.</w:t>
      </w:r>
    </w:p>
    <w:p w14:paraId="29512BCE" w14:textId="7D0C52DD"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E155DC">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E155DC" w:rsidRPr="00E155DC">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E155DC">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E155DC" w:rsidRPr="00E155DC">
        <w:t>[6]</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rsidR="00E155DC">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E155DC" w:rsidRPr="00E155DC">
        <w:t>[7]</w:t>
      </w:r>
      <w:r>
        <w:fldChar w:fldCharType="end"/>
      </w:r>
      <w:r>
        <w:t>. This approach, like many of the models discussed, assumes an upper bound on the number of sensors that are compromised.</w:t>
      </w:r>
    </w:p>
    <w:p w14:paraId="7785F05D" w14:textId="1D469C6E" w:rsidR="00190351" w:rsidRDefault="00265AA4" w:rsidP="006832C7">
      <w:pPr>
        <w:pStyle w:val="Heading1"/>
      </w:pPr>
      <w:bookmarkStart w:id="30" w:name="_Toc469137689"/>
      <w:r>
        <w:lastRenderedPageBreak/>
        <w:t>Simulation</w:t>
      </w:r>
      <w:bookmarkEnd w:id="30"/>
    </w:p>
    <w:p w14:paraId="23389131" w14:textId="09EE7EE8" w:rsidR="006631F4" w:rsidRDefault="00644D2B" w:rsidP="0000137E">
      <w:pPr>
        <w:pStyle w:val="BodyText"/>
        <w:ind w:firstLine="540"/>
      </w:pPr>
      <w:r>
        <w:t xml:space="preserve">This section details the process </w:t>
      </w:r>
      <w:r w:rsidR="0000137E">
        <w:t>of modeling quadrotor dynamics, selecting the secure state estimation algorithm, and a detailed description of simulations run on the quadrotor system</w:t>
      </w:r>
      <w:r>
        <w:t>.</w:t>
      </w:r>
      <w:r w:rsidR="0000137E">
        <w:t xml:space="preserve"> </w:t>
      </w:r>
      <w:r w:rsidR="006631F4">
        <w:t xml:space="preserve">The team has implemented a dynamic model of the quadrotor, a control feedback simulation with a Luenberger observer, and control feedback simulation with the SSE. Each of the simulations was implemented in MATLAB. </w:t>
      </w:r>
      <w:r w:rsidR="006631F4">
        <w:fldChar w:fldCharType="begin"/>
      </w:r>
      <w:r w:rsidR="006631F4">
        <w:instrText xml:space="preserve"> REF _Ref468379610 \h </w:instrText>
      </w:r>
      <w:r w:rsidR="006631F4">
        <w:fldChar w:fldCharType="separate"/>
      </w:r>
      <w:r w:rsidR="006631F4">
        <w:t xml:space="preserve">Figure </w:t>
      </w:r>
      <w:r w:rsidR="006631F4">
        <w:rPr>
          <w:noProof/>
        </w:rPr>
        <w:t>4</w:t>
      </w:r>
      <w:r w:rsidR="006631F4">
        <w:fldChar w:fldCharType="end"/>
      </w:r>
      <w:r w:rsidR="006631F4">
        <w:t xml:space="preserve"> contains the high-level control loop for the simulation of the system, which includes the following: the actuator, which is the Pixhawk controller; the plant, which houses the quadrotor dynamic model; the 9DOF sensors and laser scanners that measure the system state; and the Jetson TK1, which is the onboard computer that houses the SSE as well as the control gains Kr and K.</w:t>
      </w:r>
    </w:p>
    <w:p w14:paraId="4C26BEB8" w14:textId="77777777" w:rsidR="006631F4" w:rsidRDefault="006631F4" w:rsidP="006631F4">
      <w:pPr>
        <w:pStyle w:val="BodyText"/>
        <w:spacing w:line="240" w:lineRule="auto"/>
      </w:pPr>
      <w:r>
        <w:rPr>
          <w:noProof/>
        </w:rPr>
        <w:drawing>
          <wp:inline distT="0" distB="0" distL="0" distR="0" wp14:anchorId="772E3904" wp14:editId="434E5207">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056F8259" w14:textId="77777777" w:rsidR="006631F4" w:rsidRDefault="006631F4" w:rsidP="006631F4">
      <w:pPr>
        <w:pStyle w:val="Caption"/>
      </w:pPr>
      <w:bookmarkStart w:id="31" w:name="_Ref468379610"/>
      <w:r>
        <w:t xml:space="preserve">Figure </w:t>
      </w:r>
      <w:r>
        <w:fldChar w:fldCharType="begin"/>
      </w:r>
      <w:r>
        <w:instrText xml:space="preserve"> SEQ Figure \* ARABIC </w:instrText>
      </w:r>
      <w:r>
        <w:fldChar w:fldCharType="separate"/>
      </w:r>
      <w:r>
        <w:rPr>
          <w:noProof/>
        </w:rPr>
        <w:t>4</w:t>
      </w:r>
      <w:r>
        <w:rPr>
          <w:noProof/>
        </w:rPr>
        <w:fldChar w:fldCharType="end"/>
      </w:r>
      <w:bookmarkEnd w:id="31"/>
      <w:r>
        <w:t xml:space="preserve"> | High-Level Control Diagram</w:t>
      </w:r>
    </w:p>
    <w:p w14:paraId="103C2F8A" w14:textId="77777777" w:rsidR="00265AA4" w:rsidRPr="00B53440" w:rsidRDefault="00265AA4" w:rsidP="00265AA4">
      <w:pPr>
        <w:pStyle w:val="Heading2"/>
      </w:pPr>
      <w:bookmarkStart w:id="32" w:name="_Toc469137690"/>
      <w:r>
        <w:t>States of the quadrotor</w:t>
      </w:r>
      <w:bookmarkEnd w:id="32"/>
    </w:p>
    <w:p w14:paraId="6FF87AD3" w14:textId="77777777" w:rsidR="00265AA4" w:rsidRDefault="00265AA4" w:rsidP="00265AA4">
      <w:pPr>
        <w:pStyle w:val="BodyText"/>
        <w:ind w:firstLine="360"/>
      </w:pPr>
      <w:r>
        <w:t xml:space="preserve">This subsection outlines the states that quadrotor should track. The states that are most relevant are those that are necessary to control the quadrotor and track a flight path. Sufficient states are needed to allow the quadrotor to perform autonomous navigation. The </w:t>
      </w:r>
      <w:r>
        <w:lastRenderedPageBreak/>
        <w:t xml:space="preserve">originally proposed states are included in </w:t>
      </w:r>
      <w:r>
        <w:fldChar w:fldCharType="begin"/>
      </w:r>
      <w:r>
        <w:instrText xml:space="preserve"> REF _Ref462840383 \h </w:instrText>
      </w:r>
      <w:r>
        <w:fldChar w:fldCharType="separate"/>
      </w:r>
      <w:r>
        <w:t xml:space="preserve">Table </w:t>
      </w:r>
      <w:r>
        <w:rPr>
          <w:noProof/>
        </w:rPr>
        <w:t>2</w:t>
      </w:r>
      <w:r>
        <w:fldChar w:fldCharType="end"/>
      </w:r>
      <w:r>
        <w:t>. All states are recorded in the global frame, with the global origin (for X, Y, Z position) defined as the take-off location.</w:t>
      </w:r>
    </w:p>
    <w:tbl>
      <w:tblPr>
        <w:tblStyle w:val="TableGrid"/>
        <w:tblW w:w="0" w:type="auto"/>
        <w:jc w:val="center"/>
        <w:tblLook w:val="04A0" w:firstRow="1" w:lastRow="0" w:firstColumn="1" w:lastColumn="0" w:noHBand="0" w:noVBand="1"/>
      </w:tblPr>
      <w:tblGrid>
        <w:gridCol w:w="1548"/>
        <w:gridCol w:w="3051"/>
      </w:tblGrid>
      <w:tr w:rsidR="00265AA4" w14:paraId="1F76435A" w14:textId="77777777" w:rsidTr="00FD24FC">
        <w:trPr>
          <w:jc w:val="center"/>
        </w:trPr>
        <w:tc>
          <w:tcPr>
            <w:tcW w:w="1548" w:type="dxa"/>
          </w:tcPr>
          <w:p w14:paraId="2A8CEB9C" w14:textId="77777777" w:rsidR="00265AA4" w:rsidRDefault="00265AA4" w:rsidP="00FD24FC">
            <w:pPr>
              <w:pStyle w:val="BodyText"/>
              <w:spacing w:line="276" w:lineRule="auto"/>
            </w:pPr>
            <w:r>
              <w:t>Position</w:t>
            </w:r>
          </w:p>
        </w:tc>
        <w:tc>
          <w:tcPr>
            <w:tcW w:w="3051" w:type="dxa"/>
          </w:tcPr>
          <w:p w14:paraId="7B379C5B" w14:textId="77777777" w:rsidR="00265AA4" w:rsidRDefault="00265AA4" w:rsidP="00FD24FC">
            <w:pPr>
              <w:pStyle w:val="BodyText"/>
              <w:spacing w:line="276" w:lineRule="auto"/>
              <w:jc w:val="left"/>
            </w:pPr>
            <w:r>
              <w:t>Each of X, Y, and Z</w:t>
            </w:r>
          </w:p>
        </w:tc>
      </w:tr>
      <w:tr w:rsidR="00265AA4" w14:paraId="4D3C4FAB" w14:textId="77777777" w:rsidTr="00FD24FC">
        <w:trPr>
          <w:jc w:val="center"/>
        </w:trPr>
        <w:tc>
          <w:tcPr>
            <w:tcW w:w="1548" w:type="dxa"/>
          </w:tcPr>
          <w:p w14:paraId="17028394" w14:textId="77777777" w:rsidR="00265AA4" w:rsidRDefault="00265AA4" w:rsidP="00FD24FC">
            <w:pPr>
              <w:pStyle w:val="BodyText"/>
              <w:spacing w:line="276" w:lineRule="auto"/>
            </w:pPr>
            <w:r>
              <w:t>Velocity</w:t>
            </w:r>
          </w:p>
        </w:tc>
        <w:tc>
          <w:tcPr>
            <w:tcW w:w="3051" w:type="dxa"/>
          </w:tcPr>
          <w:p w14:paraId="567E7ADD" w14:textId="77777777" w:rsidR="00265AA4" w:rsidRDefault="00265AA4" w:rsidP="00FD24FC">
            <w:pPr>
              <w:pStyle w:val="BodyText"/>
              <w:spacing w:line="276" w:lineRule="auto"/>
              <w:jc w:val="left"/>
            </w:pPr>
            <w:r>
              <w:t>Each of X, Y, and Z        time derivatives</w:t>
            </w:r>
          </w:p>
        </w:tc>
      </w:tr>
      <w:tr w:rsidR="00265AA4" w14:paraId="7EB2DD3A" w14:textId="77777777" w:rsidTr="00FD24FC">
        <w:trPr>
          <w:jc w:val="center"/>
        </w:trPr>
        <w:tc>
          <w:tcPr>
            <w:tcW w:w="1548" w:type="dxa"/>
          </w:tcPr>
          <w:p w14:paraId="1DC935BB" w14:textId="77777777" w:rsidR="00265AA4" w:rsidRDefault="00265AA4" w:rsidP="00FD24FC">
            <w:pPr>
              <w:pStyle w:val="BodyText"/>
              <w:spacing w:line="276" w:lineRule="auto"/>
            </w:pPr>
            <w:r>
              <w:t>Orientation</w:t>
            </w:r>
          </w:p>
        </w:tc>
        <w:tc>
          <w:tcPr>
            <w:tcW w:w="3051" w:type="dxa"/>
          </w:tcPr>
          <w:p w14:paraId="4B1EFBE8" w14:textId="77777777" w:rsidR="00265AA4" w:rsidRDefault="00265AA4" w:rsidP="00FD24FC">
            <w:pPr>
              <w:pStyle w:val="BodyText"/>
              <w:spacing w:line="276" w:lineRule="auto"/>
              <w:jc w:val="left"/>
            </w:pPr>
            <w:r>
              <w:t>Each of Roll, Pitch, and Yaw</w:t>
            </w:r>
          </w:p>
        </w:tc>
      </w:tr>
      <w:tr w:rsidR="00265AA4" w14:paraId="4992B0AC" w14:textId="77777777" w:rsidTr="00FD24FC">
        <w:trPr>
          <w:jc w:val="center"/>
        </w:trPr>
        <w:tc>
          <w:tcPr>
            <w:tcW w:w="1548" w:type="dxa"/>
          </w:tcPr>
          <w:p w14:paraId="2EDDF421" w14:textId="77777777" w:rsidR="00265AA4" w:rsidRDefault="00265AA4" w:rsidP="00FD24FC">
            <w:pPr>
              <w:pStyle w:val="BodyText"/>
              <w:spacing w:line="276" w:lineRule="auto"/>
            </w:pPr>
            <w:r>
              <w:t>Angular Velocity</w:t>
            </w:r>
          </w:p>
        </w:tc>
        <w:tc>
          <w:tcPr>
            <w:tcW w:w="3051" w:type="dxa"/>
          </w:tcPr>
          <w:p w14:paraId="13EB6BC9" w14:textId="77777777" w:rsidR="00265AA4" w:rsidRDefault="00265AA4" w:rsidP="00FD24FC">
            <w:pPr>
              <w:pStyle w:val="BodyText"/>
              <w:spacing w:line="276" w:lineRule="auto"/>
              <w:jc w:val="left"/>
            </w:pPr>
            <w:r>
              <w:t>Each of Roll, Pitch, and Yaw time derivatives</w:t>
            </w:r>
          </w:p>
        </w:tc>
      </w:tr>
    </w:tbl>
    <w:p w14:paraId="1B90883C" w14:textId="77777777" w:rsidR="00265AA4" w:rsidRDefault="00265AA4" w:rsidP="00265AA4">
      <w:pPr>
        <w:pStyle w:val="Caption"/>
      </w:pPr>
      <w:bookmarkStart w:id="33" w:name="_Ref462840383"/>
      <w:r>
        <w:t xml:space="preserve">Table </w:t>
      </w:r>
      <w:r>
        <w:fldChar w:fldCharType="begin"/>
      </w:r>
      <w:r>
        <w:instrText xml:space="preserve"> SEQ Table \* ARABIC </w:instrText>
      </w:r>
      <w:r>
        <w:fldChar w:fldCharType="separate"/>
      </w:r>
      <w:r>
        <w:rPr>
          <w:noProof/>
        </w:rPr>
        <w:t>2</w:t>
      </w:r>
      <w:r>
        <w:rPr>
          <w:noProof/>
        </w:rPr>
        <w:fldChar w:fldCharType="end"/>
      </w:r>
      <w:bookmarkEnd w:id="33"/>
      <w:r>
        <w:t xml:space="preserve"> | Quadrotor states</w:t>
      </w:r>
    </w:p>
    <w:p w14:paraId="650E3E6C" w14:textId="7E059808" w:rsidR="006631F4" w:rsidRPr="00763FFC" w:rsidRDefault="00265AA4" w:rsidP="00265AA4">
      <w:pPr>
        <w:pStyle w:val="BodyText"/>
      </w:pPr>
      <w:r>
        <w:t>Since the team only plans to track an altitude flight path and control the Z position (height), the X and Y position states were deemed unnecessary. If a three-dimensional flight path is implemented, the X and Y position states will be added back into the control loop with the necessary sensor additions.</w:t>
      </w:r>
    </w:p>
    <w:p w14:paraId="6E7DAB65" w14:textId="77777777" w:rsidR="006631F4" w:rsidRDefault="006631F4" w:rsidP="00265AA4">
      <w:pPr>
        <w:pStyle w:val="Heading2"/>
      </w:pPr>
      <w:bookmarkStart w:id="34" w:name="_Ref468387650"/>
      <w:bookmarkStart w:id="35" w:name="_Toc469137691"/>
      <w:r>
        <w:t>Dynamic Model</w:t>
      </w:r>
      <w:bookmarkEnd w:id="34"/>
      <w:bookmarkEnd w:id="35"/>
    </w:p>
    <w:p w14:paraId="66252CB0" w14:textId="4E491683" w:rsidR="006631F4" w:rsidRDefault="006631F4" w:rsidP="006631F4">
      <w:pPr>
        <w:pStyle w:val="BodyText"/>
        <w:ind w:firstLine="540"/>
      </w:pPr>
      <w:r>
        <w:t xml:space="preserve">The first step in modeling any system is determining the set of equations that describe the system dynamics; these equations of motion are crucial to understanding the behavior of the system. Since understanding quadrotor dynamics is a difficult but well studied problem, the team adapted a quadrotor dynamic model from previous research </w:t>
      </w:r>
      <w:r>
        <w:fldChar w:fldCharType="begin"/>
      </w:r>
      <w:r>
        <w:instrText xml:space="preserve"> ADDIN ZOTERO_ITEM CSL_CITATION {"citationID":"1u0h93qm9p","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E155DC">
        <w:t>[11]</w:t>
      </w:r>
      <w:r>
        <w:fldChar w:fldCharType="end"/>
      </w:r>
      <w:r>
        <w:t xml:space="preserve">. </w:t>
      </w:r>
    </w:p>
    <w:p w14:paraId="3B304477" w14:textId="77777777" w:rsidR="006631F4" w:rsidRDefault="006631F4" w:rsidP="006631F4">
      <w:pPr>
        <w:pStyle w:val="BodyText"/>
        <w:ind w:firstLine="540"/>
      </w:pPr>
      <w:r>
        <w:t xml:space="preserve">Quadrotor control depends on 6 degrees of freedom – 3 translational and 3 rotational, with an input from 4 motors. The dynamics can be derived using two reference frames: the body frame of the quadrotor and the inertial frame, as shown in </w:t>
      </w:r>
      <w:r>
        <w:fldChar w:fldCharType="begin"/>
      </w:r>
      <w:r>
        <w:instrText xml:space="preserve"> REF _Ref468387432 \h </w:instrText>
      </w:r>
      <w:r>
        <w:fldChar w:fldCharType="separate"/>
      </w:r>
      <w:r>
        <w:t xml:space="preserve">Figure </w:t>
      </w:r>
      <w:r>
        <w:rPr>
          <w:noProof/>
        </w:rPr>
        <w:t>5</w:t>
      </w:r>
      <w:r>
        <w:fldChar w:fldCharType="end"/>
      </w:r>
      <w:r>
        <w:t xml:space="preserve">. </w:t>
      </w:r>
    </w:p>
    <w:p w14:paraId="45BF4B9E" w14:textId="77777777" w:rsidR="006631F4" w:rsidRDefault="006631F4" w:rsidP="006631F4">
      <w:pPr>
        <w:pStyle w:val="BodyText"/>
        <w:jc w:val="center"/>
      </w:pPr>
      <w:r w:rsidRPr="00D0199D">
        <w:rPr>
          <w:noProof/>
        </w:rPr>
        <w:lastRenderedPageBreak/>
        <w:drawing>
          <wp:inline distT="0" distB="0" distL="0" distR="0" wp14:anchorId="2EADAEE3" wp14:editId="581AF3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3187543" cy="186247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6C4C3B0" w14:textId="77777777" w:rsidR="006631F4" w:rsidRDefault="006631F4" w:rsidP="006631F4">
      <w:pPr>
        <w:pStyle w:val="Caption"/>
      </w:pPr>
      <w:bookmarkStart w:id="36" w:name="_Ref468387432"/>
      <w:r>
        <w:t xml:space="preserve">Figure </w:t>
      </w:r>
      <w:r>
        <w:fldChar w:fldCharType="begin"/>
      </w:r>
      <w:r>
        <w:instrText xml:space="preserve"> SEQ Figure \* ARABIC </w:instrText>
      </w:r>
      <w:r>
        <w:fldChar w:fldCharType="separate"/>
      </w:r>
      <w:r>
        <w:rPr>
          <w:noProof/>
        </w:rPr>
        <w:t>5</w:t>
      </w:r>
      <w:r>
        <w:rPr>
          <w:noProof/>
        </w:rPr>
        <w:fldChar w:fldCharType="end"/>
      </w:r>
      <w:bookmarkEnd w:id="36"/>
      <w:r>
        <w:t xml:space="preserve"> | Quadcopter body frame and inertial frame </w:t>
      </w:r>
      <w:r>
        <w:fldChar w:fldCharType="begin"/>
      </w:r>
      <w:r>
        <w:instrText xml:space="preserve"> ADDIN ZOTERO_ITEM CSL_CITATION {"citationID":"2lomuvoetv","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E155DC">
        <w:t>[11]</w:t>
      </w:r>
      <w:r>
        <w:fldChar w:fldCharType="end"/>
      </w:r>
    </w:p>
    <w:p w14:paraId="5594283A" w14:textId="77777777" w:rsidR="006631F4" w:rsidRDefault="006631F4" w:rsidP="006631F4">
      <w:pPr>
        <w:pStyle w:val="BodyText"/>
      </w:pPr>
      <w:r>
        <w:t xml:space="preserve">The rotation matrix that translates from the body frame to the inertial frame can be derived using the kinematics of quadrotor motion. This derivation is shown in Appendix </w:t>
      </w:r>
      <w:r>
        <w:fldChar w:fldCharType="begin"/>
      </w:r>
      <w:r>
        <w:instrText xml:space="preserve"> REF _Ref468639830 \r \h </w:instrText>
      </w:r>
      <w:r>
        <w:fldChar w:fldCharType="separate"/>
      </w:r>
      <w:r>
        <w:t>8.1.1</w:t>
      </w:r>
      <w:r>
        <w:fldChar w:fldCharType="end"/>
      </w:r>
      <w:r>
        <w:t>.</w:t>
      </w:r>
    </w:p>
    <w:p w14:paraId="2FD82B7D" w14:textId="77777777" w:rsidR="006631F4" w:rsidRDefault="006631F4" w:rsidP="006631F4">
      <w:pPr>
        <w:pStyle w:val="BodyText"/>
      </w:pPr>
    </w:p>
    <w:p w14:paraId="13091BE7" w14:textId="77777777" w:rsidR="006631F4" w:rsidRDefault="006631F4" w:rsidP="006631F4">
      <w:pPr>
        <w:pStyle w:val="BodyText"/>
        <w:jc w:val="center"/>
      </w:pPr>
      <w:r>
        <w:rPr>
          <w:noProof/>
        </w:rPr>
        <w:drawing>
          <wp:inline distT="0" distB="0" distL="0" distR="0" wp14:anchorId="1D0A1E02" wp14:editId="282DF976">
            <wp:extent cx="2496541" cy="1914525"/>
            <wp:effectExtent l="0" t="0" r="0" b="0"/>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7724" cy="1915432"/>
                    </a:xfrm>
                    <a:prstGeom prst="rect">
                      <a:avLst/>
                    </a:prstGeom>
                    <a:noFill/>
                    <a:ln>
                      <a:noFill/>
                    </a:ln>
                  </pic:spPr>
                </pic:pic>
              </a:graphicData>
            </a:graphic>
          </wp:inline>
        </w:drawing>
      </w:r>
    </w:p>
    <w:p w14:paraId="5F8016F3" w14:textId="77777777" w:rsidR="006631F4" w:rsidRDefault="006631F4" w:rsidP="006631F4">
      <w:pPr>
        <w:pStyle w:val="Caption"/>
      </w:pPr>
      <w:bookmarkStart w:id="37" w:name="_Ref468387525"/>
      <w:r>
        <w:t xml:space="preserve">Figure </w:t>
      </w:r>
      <w:r>
        <w:fldChar w:fldCharType="begin"/>
      </w:r>
      <w:r>
        <w:instrText xml:space="preserve"> SEQ Figure \* ARABIC </w:instrText>
      </w:r>
      <w:r>
        <w:fldChar w:fldCharType="separate"/>
      </w:r>
      <w:r>
        <w:rPr>
          <w:noProof/>
        </w:rPr>
        <w:t>6</w:t>
      </w:r>
      <w:r>
        <w:rPr>
          <w:noProof/>
        </w:rPr>
        <w:fldChar w:fldCharType="end"/>
      </w:r>
      <w:bookmarkEnd w:id="37"/>
      <w:r>
        <w:t xml:space="preserve"> | Forces acting on quadrotor </w:t>
      </w:r>
      <w:r>
        <w:fldChar w:fldCharType="begin"/>
      </w:r>
      <w:r>
        <w:instrText xml:space="preserve"> ADDIN ZOTERO_ITEM CSL_CITATION {"citationID":"lqvi3m386","properties":{"formattedCitation":"[12]","plainCitation":"[12]"},"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E155DC">
        <w:t>[12]</w:t>
      </w:r>
      <w:r>
        <w:fldChar w:fldCharType="end"/>
      </w:r>
      <w:r>
        <w:t xml:space="preserve"> </w:t>
      </w:r>
    </w:p>
    <w:p w14:paraId="4FFD64A8" w14:textId="77777777" w:rsidR="006631F4" w:rsidRPr="00B524D5" w:rsidRDefault="006631F4" w:rsidP="006631F4">
      <w:pPr>
        <w:pStyle w:val="BodyText"/>
      </w:pPr>
      <w:r>
        <w:tab/>
        <w:t xml:space="preserve">The physical properties of the quadrotor system govern the equations of motion. The torque produced by the motors, conservation of energy, and the thrust acting on the quadrotor were taken into account for the governing equations, shown in Appendix </w:t>
      </w:r>
      <w:r>
        <w:fldChar w:fldCharType="begin"/>
      </w:r>
      <w:r>
        <w:instrText xml:space="preserve"> REF _Ref468639885 \r \h </w:instrText>
      </w:r>
      <w:r>
        <w:fldChar w:fldCharType="separate"/>
      </w:r>
      <w:r>
        <w:t>8.1.2</w:t>
      </w:r>
      <w:r>
        <w:fldChar w:fldCharType="end"/>
      </w:r>
      <w:r>
        <w:t xml:space="preserve"> </w:t>
      </w:r>
      <w:r>
        <w:fldChar w:fldCharType="begin"/>
      </w:r>
      <w:r>
        <w:instrText xml:space="preserve"> ADDIN ZOTERO_ITEM CSL_CITATION {"citationID":"odiod63pk","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E155DC">
        <w:t>[11]</w:t>
      </w:r>
      <w:r>
        <w:fldChar w:fldCharType="end"/>
      </w:r>
      <w:r>
        <w:t xml:space="preserve">. The summary of forces and torques acting on the quadrotor are summarized above in </w:t>
      </w:r>
      <w:r>
        <w:fldChar w:fldCharType="begin"/>
      </w:r>
      <w:r>
        <w:instrText xml:space="preserve"> REF _Ref468387525 \h </w:instrText>
      </w:r>
      <w:r>
        <w:fldChar w:fldCharType="separate"/>
      </w:r>
      <w:r>
        <w:t xml:space="preserve">Figure </w:t>
      </w:r>
      <w:r>
        <w:rPr>
          <w:noProof/>
        </w:rPr>
        <w:t>6</w:t>
      </w:r>
      <w:r>
        <w:fldChar w:fldCharType="end"/>
      </w:r>
      <w:r>
        <w:t xml:space="preserve">. The resulting governing equations are represented using state space notation in Equations </w:t>
      </w:r>
      <w:r>
        <w:fldChar w:fldCharType="begin"/>
      </w:r>
      <w:r>
        <w:instrText xml:space="preserve"> REF _Ref468624114 \h </w:instrText>
      </w:r>
      <w:r>
        <w:fldChar w:fldCharType="separate"/>
      </w:r>
      <w:r>
        <w:t>(</w:t>
      </w:r>
      <w:r>
        <w:rPr>
          <w:noProof/>
        </w:rPr>
        <w:t>3</w:t>
      </w:r>
      <w:r>
        <w:t>)</w:t>
      </w:r>
      <w:r>
        <w:fldChar w:fldCharType="end"/>
      </w:r>
      <w:r>
        <w:t xml:space="preserve"> through </w:t>
      </w:r>
      <w:r>
        <w:fldChar w:fldCharType="begin"/>
      </w:r>
      <w:r>
        <w:instrText xml:space="preserve"> REF _Ref468624118 \h </w:instrText>
      </w:r>
      <w:r>
        <w:fldChar w:fldCharType="separate"/>
      </w:r>
      <w:r>
        <w:t>(</w:t>
      </w:r>
      <w:r>
        <w:rPr>
          <w:noProof/>
        </w:rPr>
        <w:t>6</w:t>
      </w:r>
      <w:r>
        <w:t>)</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FD24FC">
        <w:tc>
          <w:tcPr>
            <w:tcW w:w="3072" w:type="dxa"/>
          </w:tcPr>
          <w:p w14:paraId="470B6EF3" w14:textId="77777777" w:rsidR="006631F4" w:rsidRDefault="006631F4" w:rsidP="00FD24FC">
            <w:pPr>
              <w:pStyle w:val="BodyText"/>
            </w:pPr>
          </w:p>
        </w:tc>
        <w:tc>
          <w:tcPr>
            <w:tcW w:w="4776" w:type="dxa"/>
          </w:tcPr>
          <w:p w14:paraId="1CAC4C07" w14:textId="77777777" w:rsidR="006631F4" w:rsidRPr="00B524D5" w:rsidRDefault="006631F4"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77777777" w:rsidR="006631F4" w:rsidRDefault="006631F4" w:rsidP="00FD24FC">
            <w:pPr>
              <w:pStyle w:val="BodyText"/>
              <w:jc w:val="right"/>
            </w:pPr>
            <w:bookmarkStart w:id="38" w:name="_Ref468624114"/>
            <w:r>
              <w:t>(</w:t>
            </w:r>
            <w:r>
              <w:fldChar w:fldCharType="begin"/>
            </w:r>
            <w:r>
              <w:instrText xml:space="preserve"> SEQ Equation \* ARABIC </w:instrText>
            </w:r>
            <w:r>
              <w:fldChar w:fldCharType="separate"/>
            </w:r>
            <w:r>
              <w:rPr>
                <w:noProof/>
              </w:rPr>
              <w:t>3</w:t>
            </w:r>
            <w:r>
              <w:rPr>
                <w:noProof/>
              </w:rPr>
              <w:fldChar w:fldCharType="end"/>
            </w:r>
            <w:r>
              <w:t>)</w:t>
            </w:r>
            <w:bookmarkEnd w:id="38"/>
          </w:p>
        </w:tc>
      </w:tr>
      <w:tr w:rsidR="006631F4" w14:paraId="69D27A17" w14:textId="77777777" w:rsidTr="00FD24FC">
        <w:tc>
          <w:tcPr>
            <w:tcW w:w="3072" w:type="dxa"/>
          </w:tcPr>
          <w:p w14:paraId="55EAAEA5" w14:textId="77777777" w:rsidR="006631F4" w:rsidRDefault="006631F4" w:rsidP="00FD24FC">
            <w:pPr>
              <w:pStyle w:val="BodyText"/>
            </w:pPr>
          </w:p>
        </w:tc>
        <w:tc>
          <w:tcPr>
            <w:tcW w:w="4776" w:type="dxa"/>
          </w:tcPr>
          <w:p w14:paraId="273AE462" w14:textId="77777777" w:rsidR="006631F4" w:rsidRPr="00B524D5" w:rsidRDefault="006631F4"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7777777" w:rsidR="006631F4" w:rsidRDefault="006631F4" w:rsidP="00FD24FC">
            <w:pPr>
              <w:pStyle w:val="BodyText"/>
              <w:jc w:val="right"/>
            </w:pPr>
            <w:r>
              <w:t>(</w:t>
            </w:r>
            <w:r>
              <w:fldChar w:fldCharType="begin"/>
            </w:r>
            <w:r>
              <w:instrText xml:space="preserve"> SEQ Equation \* ARABIC </w:instrText>
            </w:r>
            <w:r>
              <w:fldChar w:fldCharType="separate"/>
            </w:r>
            <w:r>
              <w:rPr>
                <w:noProof/>
              </w:rPr>
              <w:t>4</w:t>
            </w:r>
            <w:r>
              <w:rPr>
                <w:noProof/>
              </w:rPr>
              <w:fldChar w:fldCharType="end"/>
            </w:r>
            <w:r>
              <w:t>)</w:t>
            </w:r>
          </w:p>
        </w:tc>
      </w:tr>
      <w:tr w:rsidR="006631F4" w14:paraId="2731B39C" w14:textId="77777777" w:rsidTr="00FD24FC">
        <w:tc>
          <w:tcPr>
            <w:tcW w:w="3072" w:type="dxa"/>
          </w:tcPr>
          <w:p w14:paraId="4AA2A47D" w14:textId="77777777" w:rsidR="006631F4" w:rsidRDefault="006631F4" w:rsidP="00FD24FC">
            <w:pPr>
              <w:pStyle w:val="BodyText"/>
            </w:pPr>
          </w:p>
        </w:tc>
        <w:tc>
          <w:tcPr>
            <w:tcW w:w="4776" w:type="dxa"/>
          </w:tcPr>
          <w:p w14:paraId="5C8D2AF9" w14:textId="77777777" w:rsidR="006631F4" w:rsidRPr="00B524D5" w:rsidRDefault="006631F4" w:rsidP="00FD24F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77777777" w:rsidR="006631F4" w:rsidRDefault="006631F4" w:rsidP="00FD24FC">
            <w:pPr>
              <w:pStyle w:val="BodyText"/>
              <w:jc w:val="right"/>
            </w:pPr>
            <w:r>
              <w:t>(</w:t>
            </w:r>
            <w:r>
              <w:fldChar w:fldCharType="begin"/>
            </w:r>
            <w:r>
              <w:instrText xml:space="preserve"> SEQ Equation \* ARABIC </w:instrText>
            </w:r>
            <w:r>
              <w:fldChar w:fldCharType="separate"/>
            </w:r>
            <w:r>
              <w:rPr>
                <w:noProof/>
              </w:rPr>
              <w:t>5</w:t>
            </w:r>
            <w:r>
              <w:rPr>
                <w:noProof/>
              </w:rPr>
              <w:fldChar w:fldCharType="end"/>
            </w:r>
            <w:r>
              <w:t>)</w:t>
            </w:r>
          </w:p>
        </w:tc>
      </w:tr>
      <w:tr w:rsidR="006631F4" w14:paraId="643D530C" w14:textId="77777777" w:rsidTr="00FD24FC">
        <w:tc>
          <w:tcPr>
            <w:tcW w:w="3072" w:type="dxa"/>
          </w:tcPr>
          <w:p w14:paraId="38C43E84" w14:textId="77777777" w:rsidR="006631F4" w:rsidRDefault="006631F4" w:rsidP="00FD24FC">
            <w:pPr>
              <w:pStyle w:val="BodyText"/>
            </w:pPr>
          </w:p>
        </w:tc>
        <w:tc>
          <w:tcPr>
            <w:tcW w:w="4776" w:type="dxa"/>
          </w:tcPr>
          <w:p w14:paraId="5B9F156F" w14:textId="77777777" w:rsidR="006631F4" w:rsidRPr="00B524D5" w:rsidRDefault="006631F4" w:rsidP="00FD24F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77777777" w:rsidR="006631F4" w:rsidRDefault="006631F4" w:rsidP="00FD24FC">
            <w:pPr>
              <w:pStyle w:val="BodyText"/>
              <w:jc w:val="right"/>
            </w:pPr>
            <w:bookmarkStart w:id="39" w:name="_Ref468624118"/>
            <w:r>
              <w:t>(</w:t>
            </w:r>
            <w:r>
              <w:fldChar w:fldCharType="begin"/>
            </w:r>
            <w:r>
              <w:instrText xml:space="preserve"> SEQ Equation \* ARABIC </w:instrText>
            </w:r>
            <w:r>
              <w:fldChar w:fldCharType="separate"/>
            </w:r>
            <w:r>
              <w:rPr>
                <w:noProof/>
              </w:rPr>
              <w:t>6</w:t>
            </w:r>
            <w:r>
              <w:rPr>
                <w:noProof/>
              </w:rPr>
              <w:fldChar w:fldCharType="end"/>
            </w:r>
            <w:r>
              <w:t>)</w:t>
            </w:r>
            <w:bookmarkEnd w:id="39"/>
          </w:p>
        </w:tc>
      </w:tr>
    </w:tbl>
    <w:p w14:paraId="1FA7D8E4" w14:textId="77777777" w:rsidR="006631F4" w:rsidRDefault="006631F4" w:rsidP="006631F4">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Pr>
          <w:noProof/>
        </w:rPr>
        <w:t xml:space="preserve"> is the x, y, and z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x, y and z direction;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x, y, and z axes.</w:t>
      </w:r>
    </w:p>
    <w:p w14:paraId="0538667E" w14:textId="77777777" w:rsidR="006631F4" w:rsidRPr="00F35D49" w:rsidRDefault="006631F4" w:rsidP="006631F4">
      <w:pPr>
        <w:spacing w:line="480" w:lineRule="auto"/>
        <w:jc w:val="both"/>
      </w:pPr>
      <w:r>
        <w:tab/>
        <w:t xml:space="preserve">Using the state space notation representation of the governing equations, the team simulated the motion of the quadrotor as a function of various input conditions. The simulation details are outlined in Section </w:t>
      </w:r>
      <w:r>
        <w:fldChar w:fldCharType="begin"/>
      </w:r>
      <w:r>
        <w:instrText xml:space="preserve"> REF _Ref468387650 \r \h </w:instrText>
      </w:r>
      <w:r>
        <w:fldChar w:fldCharType="separate"/>
      </w:r>
      <w:r>
        <w:t>4.1.1</w:t>
      </w:r>
      <w:r>
        <w:fldChar w:fldCharType="end"/>
      </w:r>
      <w:r>
        <w:t xml:space="preserve"> and the code is found in </w:t>
      </w:r>
      <w:commentRangeStart w:id="40"/>
      <w:r>
        <w:t xml:space="preserve">Appendix </w:t>
      </w:r>
      <w:commentRangeEnd w:id="40"/>
      <w:r>
        <w:rPr>
          <w:rStyle w:val="CommentReference"/>
        </w:rPr>
        <w:commentReference w:id="40"/>
      </w:r>
      <w:r>
        <w:fldChar w:fldCharType="begin"/>
      </w:r>
      <w:r>
        <w:instrText xml:space="preserve"> REF _Ref468379872 \r \h </w:instrText>
      </w:r>
      <w:r>
        <w:fldChar w:fldCharType="separate"/>
      </w:r>
      <w:r>
        <w:t>8.1</w:t>
      </w:r>
      <w:r>
        <w:fldChar w:fldCharType="end"/>
      </w:r>
      <w:r>
        <w:t>.</w:t>
      </w:r>
    </w:p>
    <w:p w14:paraId="5FC0A412" w14:textId="77777777" w:rsidR="006631F4" w:rsidRDefault="006631F4" w:rsidP="00265AA4">
      <w:pPr>
        <w:pStyle w:val="Heading2"/>
      </w:pPr>
      <w:bookmarkStart w:id="41" w:name="_Toc469137692"/>
      <w:r>
        <w:t>Control Feedback Simulation with Luenberger Observer</w:t>
      </w:r>
      <w:bookmarkEnd w:id="41"/>
    </w:p>
    <w:p w14:paraId="7C633E7F" w14:textId="77777777" w:rsidR="006631F4" w:rsidRDefault="006631F4" w:rsidP="006631F4">
      <w:pPr>
        <w:pStyle w:val="BodyText"/>
        <w:ind w:firstLine="540"/>
      </w:pPr>
      <w:r>
        <w:t xml:space="preserve">The simulation environment was created to test the resultsfor different inputs into the system, and was adapted from the simulation code implemented by the author who wrote the quadrotor simulation previously referenced [10]. The equations of motion were incorporated in a MATLAB script file that includes functions to compute the forces, torques, and accelerations given the system constants.  The simulation input vector represents the voltage </w:t>
      </w:r>
      <w:r>
        <w:lastRenderedPageBreak/>
        <w:t xml:space="preserve">values of each of the four motors as an input. The output of the simulation code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066186ED" w14:textId="77777777" w:rsidR="006631F4" w:rsidRPr="00800F46" w:rsidRDefault="006631F4" w:rsidP="006631F4">
      <w:pPr>
        <w:pStyle w:val="BodyText"/>
        <w:ind w:firstLine="547"/>
      </w:pPr>
      <w:r>
        <w:t xml:space="preserve">Along with the dynamic model, a PD controller was implemented to simulate the state output of the quadrotor. The controller code was also adapted from the literature quadrotor simulation [10]. The state-space representation of the governing equations shown in Equations </w:t>
      </w:r>
      <w:r>
        <w:fldChar w:fldCharType="begin"/>
      </w:r>
      <w:r>
        <w:instrText xml:space="preserve"> REF _Ref468624114 \h </w:instrText>
      </w:r>
      <w:r>
        <w:fldChar w:fldCharType="separate"/>
      </w:r>
      <w:r>
        <w:t>(</w:t>
      </w:r>
      <w:r>
        <w:rPr>
          <w:noProof/>
        </w:rPr>
        <w:t>3</w:t>
      </w:r>
      <w:r>
        <w:t>)</w:t>
      </w:r>
      <w:r>
        <w:fldChar w:fldCharType="end"/>
      </w:r>
      <w:r>
        <w:t xml:space="preserve"> through </w:t>
      </w:r>
      <w:r>
        <w:fldChar w:fldCharType="begin"/>
      </w:r>
      <w:r>
        <w:instrText xml:space="preserve"> REF _Ref468624118 \h </w:instrText>
      </w:r>
      <w:r>
        <w:fldChar w:fldCharType="separate"/>
      </w:r>
      <w:r>
        <w:t>(</w:t>
      </w:r>
      <w:r>
        <w:rPr>
          <w:noProof/>
        </w:rPr>
        <w:t>6</w:t>
      </w:r>
      <w:r>
        <w:t>)</w:t>
      </w:r>
      <w:r>
        <w:fldChar w:fldCharType="end"/>
      </w:r>
      <w:r>
        <w:t xml:space="preserve"> was used to implement the controller. (Add observer equations to </w:t>
      </w:r>
      <w:commentRangeStart w:id="42"/>
      <w:r>
        <w:t>appendix</w:t>
      </w:r>
      <w:commentRangeEnd w:id="42"/>
      <w:r>
        <w:rPr>
          <w:rStyle w:val="CommentReference"/>
        </w:rPr>
        <w:commentReference w:id="42"/>
      </w:r>
      <w:r>
        <w:t xml:space="preserve">). To close the control loop, a Luenberger observer was implemented. The Luenberger observer, which is based on a linearization of the nonlinear system, provides state feedback in the case that all state space cannot be measured directly </w:t>
      </w:r>
      <w:r>
        <w:fldChar w:fldCharType="begin"/>
      </w:r>
      <w:r>
        <w:instrText xml:space="preserve"> ADDIN ZOTERO_ITEM CSL_CITATION {"citationID":"129a6u7bur","properties":{"formattedCitation":"[13]","plainCitation":"[13]"},"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fldChar w:fldCharType="separate"/>
      </w:r>
      <w:r w:rsidRPr="00E155DC">
        <w:t>[13]</w:t>
      </w:r>
      <w:r>
        <w:fldChar w:fldCharType="end"/>
      </w:r>
      <w:r>
        <w:t xml:space="preserve">. The team linearized the equation of motions using numerical methods in MATLAB (Attach code in </w:t>
      </w:r>
      <w:commentRangeStart w:id="43"/>
      <w:r>
        <w:t>appendix</w:t>
      </w:r>
      <w:commentRangeEnd w:id="43"/>
      <w:r>
        <w:rPr>
          <w:rStyle w:val="CommentReference"/>
        </w:rPr>
        <w:commentReference w:id="43"/>
      </w:r>
      <w:r>
        <w:t>).</w:t>
      </w:r>
    </w:p>
    <w:p w14:paraId="68243987" w14:textId="77777777" w:rsidR="001D1004" w:rsidRDefault="001D1004" w:rsidP="00265AA4">
      <w:pPr>
        <w:pStyle w:val="Heading2"/>
      </w:pPr>
      <w:bookmarkStart w:id="44" w:name="_Toc469137693"/>
      <w:r>
        <w:t>SSE algorithm</w:t>
      </w:r>
      <w:bookmarkEnd w:id="44"/>
    </w:p>
    <w:p w14:paraId="50BFEF45" w14:textId="77777777" w:rsidR="001D1004" w:rsidRDefault="001D1004" w:rsidP="001D1004">
      <w:pPr>
        <w:pStyle w:val="BodyText"/>
        <w:ind w:firstLine="540"/>
      </w:pPr>
      <w:r>
        <w:t xml:space="preserve">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 The team decided to use the convex algorithm because of previous coursework and familiarity with state space control, but both algorithms will still be described here.</w:t>
      </w:r>
    </w:p>
    <w:p w14:paraId="6E4B143D" w14:textId="77777777" w:rsidR="001D1004" w:rsidRDefault="001D1004" w:rsidP="00265AA4">
      <w:pPr>
        <w:pStyle w:val="Heading3"/>
      </w:pPr>
      <w:bookmarkStart w:id="45" w:name="_Toc469137694"/>
      <w:r>
        <w:lastRenderedPageBreak/>
        <w:t>Convex Optimization</w:t>
      </w:r>
      <w:bookmarkEnd w:id="45"/>
    </w:p>
    <w:p w14:paraId="515450C2" w14:textId="77777777" w:rsidR="001D1004" w:rsidRDefault="001D1004" w:rsidP="001D1004">
      <w:pPr>
        <w:pStyle w:val="BodyText"/>
        <w:ind w:firstLine="540"/>
      </w:pPr>
      <w:r>
        <w:rPr>
          <w:noProof/>
        </w:rPr>
        <w:drawing>
          <wp:anchor distT="0" distB="0" distL="114300" distR="114300" simplePos="0" relativeHeight="251657216"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1</w:t>
      </w:r>
      <w:r w:rsidRPr="009F333D">
        <w:t>)</w:t>
      </w:r>
      <w:r>
        <w:fldChar w:fldCharType="end"/>
      </w:r>
      <w:r>
        <w:t xml:space="preserve"> as a convex optimization problem:</w:t>
      </w:r>
    </w:p>
    <w:p w14:paraId="2AAB1232" w14:textId="77777777" w:rsidR="001D1004" w:rsidRDefault="001D1004" w:rsidP="001D1004">
      <w:pPr>
        <w:jc w:val="right"/>
      </w:pPr>
      <w:bookmarkStart w:id="46" w:name="_Ref468609268"/>
      <w:r w:rsidRPr="009F333D">
        <w:t>(</w:t>
      </w:r>
      <w:r>
        <w:fldChar w:fldCharType="begin"/>
      </w:r>
      <w:r>
        <w:instrText xml:space="preserve"> SEQ Equation \* ARABIC </w:instrText>
      </w:r>
      <w:r>
        <w:fldChar w:fldCharType="separate"/>
      </w:r>
      <w:r>
        <w:rPr>
          <w:noProof/>
        </w:rPr>
        <w:t>1</w:t>
      </w:r>
      <w:r>
        <w:rPr>
          <w:noProof/>
        </w:rPr>
        <w:fldChar w:fldCharType="end"/>
      </w:r>
      <w:r w:rsidRPr="009F333D">
        <w:t>)</w:t>
      </w:r>
      <w:bookmarkEnd w:id="46"/>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7" w:name="_Toc469137695"/>
      <w:r>
        <w:t>Satisfiability Modulo Theory</w:t>
      </w:r>
      <w:bookmarkEnd w:id="47"/>
    </w:p>
    <w:p w14:paraId="1B896B72" w14:textId="77777777" w:rsidR="001D1004" w:rsidRDefault="001D1004" w:rsidP="001D1004">
      <w:pPr>
        <w:pStyle w:val="BodyText"/>
        <w:ind w:firstLine="540"/>
      </w:pPr>
      <w:r>
        <w:rPr>
          <w:noProof/>
        </w:rPr>
        <w:drawing>
          <wp:anchor distT="0" distB="0" distL="114300" distR="114300" simplePos="0" relativeHeight="25166540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2</w:t>
      </w:r>
      <w:r>
        <w:t>)</w:t>
      </w:r>
      <w:r>
        <w:fldChar w:fldCharType="end"/>
      </w:r>
      <w:r>
        <w:t xml:space="preserve"> as a Boolean equality:</w:t>
      </w:r>
    </w:p>
    <w:p w14:paraId="01EBC292" w14:textId="77777777" w:rsidR="001D1004" w:rsidRDefault="001D1004" w:rsidP="001D1004">
      <w:pPr>
        <w:jc w:val="right"/>
      </w:pPr>
      <w:bookmarkStart w:id="48" w:name="_Ref468609690"/>
      <w:r>
        <w:t>(</w:t>
      </w:r>
      <w:r>
        <w:fldChar w:fldCharType="begin"/>
      </w:r>
      <w:r>
        <w:instrText xml:space="preserve"> SEQ Equation \* ARABIC </w:instrText>
      </w:r>
      <w:r>
        <w:fldChar w:fldCharType="separate"/>
      </w:r>
      <w:r>
        <w:rPr>
          <w:noProof/>
        </w:rPr>
        <w:t>2</w:t>
      </w:r>
      <w:r>
        <w:rPr>
          <w:noProof/>
        </w:rPr>
        <w:fldChar w:fldCharType="end"/>
      </w:r>
      <w:r>
        <w:t>)</w:t>
      </w:r>
      <w:bookmarkEnd w:id="48"/>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9" w:name="_Toc469137696"/>
      <w:r>
        <w:t>Control Feedback Simulation with SSE</w:t>
      </w:r>
      <w:bookmarkEnd w:id="49"/>
    </w:p>
    <w:p w14:paraId="1F319702" w14:textId="77777777" w:rsidR="006631F4" w:rsidRDefault="006631F4" w:rsidP="006631F4">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The core of the algorithm is included below in </w:t>
      </w:r>
      <w:r>
        <w:fldChar w:fldCharType="begin"/>
      </w:r>
      <w:r>
        <w:instrText xml:space="preserve"> REF _Ref468135599 \h </w:instrText>
      </w:r>
      <w:r>
        <w:fldChar w:fldCharType="separate"/>
      </w:r>
      <w:r>
        <w:t xml:space="preserve">Figure </w:t>
      </w:r>
      <w:r>
        <w:rPr>
          <w:noProof/>
        </w:rPr>
        <w:t>7</w:t>
      </w:r>
      <w:r>
        <w:fldChar w:fldCharType="end"/>
      </w:r>
      <w:r>
        <w:t>:</w:t>
      </w:r>
    </w:p>
    <w:p w14:paraId="4C7AF73A" w14:textId="77777777" w:rsidR="006631F4" w:rsidRDefault="006631F4" w:rsidP="006631F4">
      <w:pPr>
        <w:pStyle w:val="Code"/>
        <w:tabs>
          <w:tab w:val="clear" w:pos="2880"/>
          <w:tab w:val="clear" w:pos="3240"/>
          <w:tab w:val="clear" w:pos="3600"/>
          <w:tab w:val="clear" w:pos="3960"/>
          <w:tab w:val="clear" w:pos="4320"/>
        </w:tabs>
        <w:ind w:left="1080"/>
      </w:pPr>
      <w:r>
        <w:t>cvx_begin</w:t>
      </w:r>
    </w:p>
    <w:p w14:paraId="246B3B32" w14:textId="77777777" w:rsidR="006631F4" w:rsidRDefault="006631F4" w:rsidP="006631F4">
      <w:pPr>
        <w:pStyle w:val="Code"/>
        <w:tabs>
          <w:tab w:val="clear" w:pos="2880"/>
          <w:tab w:val="clear" w:pos="3240"/>
          <w:tab w:val="clear" w:pos="3600"/>
          <w:tab w:val="clear" w:pos="3960"/>
          <w:tab w:val="clear" w:pos="4320"/>
        </w:tabs>
        <w:ind w:left="1080"/>
      </w:pPr>
      <w:r>
        <w:tab/>
        <w:t>variable x(n)</w:t>
      </w:r>
    </w:p>
    <w:p w14:paraId="40CABFCF" w14:textId="77777777" w:rsidR="006631F4" w:rsidRDefault="006631F4" w:rsidP="006631F4">
      <w:pPr>
        <w:pStyle w:val="Code"/>
        <w:tabs>
          <w:tab w:val="clear" w:pos="2880"/>
          <w:tab w:val="clear" w:pos="3240"/>
          <w:tab w:val="clear" w:pos="3600"/>
          <w:tab w:val="clear" w:pos="3960"/>
          <w:tab w:val="clear" w:pos="4320"/>
        </w:tabs>
        <w:ind w:left="1080"/>
      </w:pPr>
      <w:r>
        <w:tab/>
        <w:t>minimize( sum(norms(YBu – reshape(CA*x,[p,T]), r, 2)) )</w:t>
      </w:r>
    </w:p>
    <w:p w14:paraId="3D2D4F73" w14:textId="77777777" w:rsidR="006631F4" w:rsidRDefault="006631F4" w:rsidP="006631F4">
      <w:pPr>
        <w:pStyle w:val="Code"/>
        <w:tabs>
          <w:tab w:val="clear" w:pos="2880"/>
          <w:tab w:val="clear" w:pos="3240"/>
          <w:tab w:val="clear" w:pos="3600"/>
          <w:tab w:val="clear" w:pos="3960"/>
          <w:tab w:val="clear" w:pos="4320"/>
        </w:tabs>
        <w:ind w:left="1080"/>
      </w:pPr>
      <w:r>
        <w:t>cvx_end</w:t>
      </w:r>
    </w:p>
    <w:p w14:paraId="0E4DD429" w14:textId="77777777" w:rsidR="006631F4" w:rsidRDefault="006631F4" w:rsidP="006631F4">
      <w:pPr>
        <w:pStyle w:val="Caption"/>
      </w:pPr>
      <w:bookmarkStart w:id="50" w:name="_Ref468135599"/>
      <w:r>
        <w:t xml:space="preserve">Figure </w:t>
      </w:r>
      <w:r>
        <w:fldChar w:fldCharType="begin"/>
      </w:r>
      <w:r>
        <w:instrText xml:space="preserve"> SEQ Figure \* ARABIC </w:instrText>
      </w:r>
      <w:r>
        <w:fldChar w:fldCharType="separate"/>
      </w:r>
      <w:r>
        <w:rPr>
          <w:noProof/>
        </w:rPr>
        <w:t>7</w:t>
      </w:r>
      <w:r>
        <w:rPr>
          <w:noProof/>
        </w:rPr>
        <w:fldChar w:fldCharType="end"/>
      </w:r>
      <w:bookmarkEnd w:id="50"/>
      <w:r>
        <w:t xml:space="preserve"> | SSE algorithm in MATLAB CVX</w:t>
      </w:r>
    </w:p>
    <w:p w14:paraId="5AD0D327" w14:textId="77777777" w:rsidR="006631F4" w:rsidRDefault="006631F4" w:rsidP="006631F4">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The algorithm is designed to estimate the state of a linear system, so the quadrotor dynamic equations must be transformed into state space and linearized. The state space representation of the quadrotor equations of motions is revisited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FD24FC">
        <w:tc>
          <w:tcPr>
            <w:tcW w:w="1098" w:type="dxa"/>
          </w:tcPr>
          <w:p w14:paraId="18416A18" w14:textId="77777777" w:rsidR="006631F4" w:rsidRDefault="006631F4" w:rsidP="00FD24FC">
            <w:bookmarkStart w:id="51" w:name="_Ref468610045"/>
          </w:p>
        </w:tc>
        <w:tc>
          <w:tcPr>
            <w:tcW w:w="7470" w:type="dxa"/>
          </w:tcPr>
          <w:p w14:paraId="208FD5EA" w14:textId="77777777" w:rsidR="006631F4" w:rsidRPr="006C40F4" w:rsidRDefault="006631F4"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77777777" w:rsidR="006631F4" w:rsidRDefault="006631F4" w:rsidP="00FD24FC">
            <w:pPr>
              <w:jc w:val="right"/>
            </w:pPr>
            <w:bookmarkStart w:id="52" w:name="_Ref468632865"/>
            <w:bookmarkStart w:id="53" w:name="_Ref468632890"/>
            <w:r>
              <w:t>(</w:t>
            </w:r>
            <w:r>
              <w:fldChar w:fldCharType="begin"/>
            </w:r>
            <w:r>
              <w:instrText xml:space="preserve"> SEQ Equation \* ARABIC </w:instrText>
            </w:r>
            <w:r>
              <w:fldChar w:fldCharType="separate"/>
            </w:r>
            <w:r>
              <w:rPr>
                <w:noProof/>
              </w:rPr>
              <w:t>7</w:t>
            </w:r>
            <w:r>
              <w:rPr>
                <w:noProof/>
              </w:rPr>
              <w:fldChar w:fldCharType="end"/>
            </w:r>
            <w:bookmarkEnd w:id="52"/>
            <w:r>
              <w:t>)</w:t>
            </w:r>
            <w:bookmarkEnd w:id="53"/>
          </w:p>
        </w:tc>
      </w:tr>
      <w:tr w:rsidR="006631F4" w14:paraId="2EBFDAC8" w14:textId="77777777" w:rsidTr="00FD24FC">
        <w:tc>
          <w:tcPr>
            <w:tcW w:w="1098" w:type="dxa"/>
          </w:tcPr>
          <w:p w14:paraId="70FD9775" w14:textId="77777777" w:rsidR="006631F4" w:rsidRDefault="006631F4" w:rsidP="00FD24FC"/>
        </w:tc>
        <w:tc>
          <w:tcPr>
            <w:tcW w:w="7470" w:type="dxa"/>
          </w:tcPr>
          <w:p w14:paraId="4BA86A86"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77777777" w:rsidR="006631F4" w:rsidRDefault="006631F4" w:rsidP="00FD24FC">
            <w:pPr>
              <w:jc w:val="right"/>
            </w:pPr>
            <w:r>
              <w:t>(</w:t>
            </w:r>
            <w:r>
              <w:fldChar w:fldCharType="begin"/>
            </w:r>
            <w:r>
              <w:instrText xml:space="preserve"> SEQ Equation \* ARABIC </w:instrText>
            </w:r>
            <w:r>
              <w:fldChar w:fldCharType="separate"/>
            </w:r>
            <w:r>
              <w:rPr>
                <w:noProof/>
              </w:rPr>
              <w:t>8</w:t>
            </w:r>
            <w:r>
              <w:rPr>
                <w:noProof/>
              </w:rPr>
              <w:fldChar w:fldCharType="end"/>
            </w:r>
            <w:r>
              <w:t>)</w:t>
            </w:r>
          </w:p>
        </w:tc>
      </w:tr>
      <w:tr w:rsidR="006631F4" w14:paraId="3A7DA8CA" w14:textId="77777777" w:rsidTr="00FD24FC">
        <w:tc>
          <w:tcPr>
            <w:tcW w:w="1098" w:type="dxa"/>
          </w:tcPr>
          <w:p w14:paraId="1138EC5F" w14:textId="77777777" w:rsidR="006631F4" w:rsidRDefault="006631F4" w:rsidP="00FD24FC"/>
        </w:tc>
        <w:tc>
          <w:tcPr>
            <w:tcW w:w="7470" w:type="dxa"/>
          </w:tcPr>
          <w:p w14:paraId="4FD0B773" w14:textId="77777777" w:rsidR="006631F4" w:rsidRPr="006C40F4" w:rsidRDefault="006631F4"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7777777" w:rsidR="006631F4" w:rsidRDefault="006631F4" w:rsidP="00FD24FC">
            <w:pPr>
              <w:jc w:val="right"/>
            </w:pPr>
            <w:r>
              <w:t>(</w:t>
            </w:r>
            <w:r>
              <w:fldChar w:fldCharType="begin"/>
            </w:r>
            <w:r>
              <w:instrText xml:space="preserve"> SEQ Equation \* ARABIC </w:instrText>
            </w:r>
            <w:r>
              <w:fldChar w:fldCharType="separate"/>
            </w:r>
            <w:r>
              <w:rPr>
                <w:noProof/>
              </w:rPr>
              <w:t>9</w:t>
            </w:r>
            <w:r>
              <w:rPr>
                <w:noProof/>
              </w:rPr>
              <w:fldChar w:fldCharType="end"/>
            </w:r>
            <w:r>
              <w:t>)</w:t>
            </w:r>
          </w:p>
        </w:tc>
      </w:tr>
      <w:tr w:rsidR="006631F4" w14:paraId="08C95297" w14:textId="77777777" w:rsidTr="00FD24FC">
        <w:tc>
          <w:tcPr>
            <w:tcW w:w="1098" w:type="dxa"/>
          </w:tcPr>
          <w:p w14:paraId="01C12E92" w14:textId="77777777" w:rsidR="006631F4" w:rsidRDefault="006631F4" w:rsidP="00FD24FC"/>
        </w:tc>
        <w:tc>
          <w:tcPr>
            <w:tcW w:w="7470" w:type="dxa"/>
          </w:tcPr>
          <w:p w14:paraId="6B243AB4" w14:textId="77777777" w:rsidR="006631F4" w:rsidRPr="006C40F4" w:rsidRDefault="006631F4" w:rsidP="00FD24F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77777777" w:rsidR="006631F4" w:rsidRDefault="006631F4" w:rsidP="00FD24FC">
            <w:pPr>
              <w:jc w:val="right"/>
            </w:pPr>
            <w:r>
              <w:t>(</w:t>
            </w:r>
            <w:r>
              <w:fldChar w:fldCharType="begin"/>
            </w:r>
            <w:r>
              <w:instrText xml:space="preserve"> SEQ Equation \* ARABIC </w:instrText>
            </w:r>
            <w:r>
              <w:fldChar w:fldCharType="separate"/>
            </w:r>
            <w:r>
              <w:rPr>
                <w:noProof/>
              </w:rPr>
              <w:t>10</w:t>
            </w:r>
            <w:r>
              <w:rPr>
                <w:noProof/>
              </w:rPr>
              <w:fldChar w:fldCharType="end"/>
            </w:r>
            <w:r>
              <w:t>)</w:t>
            </w:r>
          </w:p>
        </w:tc>
      </w:tr>
      <w:tr w:rsidR="006631F4" w14:paraId="064574FB" w14:textId="77777777" w:rsidTr="00FD24FC">
        <w:tc>
          <w:tcPr>
            <w:tcW w:w="1098" w:type="dxa"/>
          </w:tcPr>
          <w:p w14:paraId="2E722DB1" w14:textId="77777777" w:rsidR="006631F4" w:rsidRDefault="006631F4" w:rsidP="00FD24FC"/>
        </w:tc>
        <w:tc>
          <w:tcPr>
            <w:tcW w:w="7470" w:type="dxa"/>
          </w:tcPr>
          <w:p w14:paraId="6D4FBA09"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77777777" w:rsidR="006631F4" w:rsidRDefault="006631F4" w:rsidP="00FD24FC">
            <w:pPr>
              <w:jc w:val="right"/>
            </w:pPr>
            <w:r>
              <w:t>(</w:t>
            </w:r>
            <w:r>
              <w:fldChar w:fldCharType="begin"/>
            </w:r>
            <w:r>
              <w:instrText xml:space="preserve"> SEQ Equation \* ARABIC </w:instrText>
            </w:r>
            <w:r>
              <w:fldChar w:fldCharType="separate"/>
            </w:r>
            <w:r>
              <w:rPr>
                <w:noProof/>
              </w:rPr>
              <w:t>11</w:t>
            </w:r>
            <w:r>
              <w:rPr>
                <w:noProof/>
              </w:rPr>
              <w:fldChar w:fldCharType="end"/>
            </w:r>
            <w:r>
              <w:t>)</w:t>
            </w:r>
          </w:p>
        </w:tc>
      </w:tr>
      <w:tr w:rsidR="006631F4" w14:paraId="50F80D5A" w14:textId="77777777" w:rsidTr="00FD24FC">
        <w:tc>
          <w:tcPr>
            <w:tcW w:w="1098" w:type="dxa"/>
          </w:tcPr>
          <w:p w14:paraId="31A57B7B" w14:textId="77777777" w:rsidR="006631F4" w:rsidRDefault="006631F4" w:rsidP="00FD24FC"/>
        </w:tc>
        <w:tc>
          <w:tcPr>
            <w:tcW w:w="7470" w:type="dxa"/>
          </w:tcPr>
          <w:p w14:paraId="347EDD4C"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77777777" w:rsidR="006631F4" w:rsidRDefault="006631F4" w:rsidP="00FD24FC">
            <w:pPr>
              <w:jc w:val="right"/>
            </w:pPr>
            <w:r>
              <w:t>(</w:t>
            </w:r>
            <w:r>
              <w:fldChar w:fldCharType="begin"/>
            </w:r>
            <w:r>
              <w:instrText xml:space="preserve"> SEQ Equation \* ARABIC </w:instrText>
            </w:r>
            <w:r>
              <w:fldChar w:fldCharType="separate"/>
            </w:r>
            <w:r>
              <w:rPr>
                <w:noProof/>
              </w:rPr>
              <w:t>12</w:t>
            </w:r>
            <w:r>
              <w:rPr>
                <w:noProof/>
              </w:rPr>
              <w:fldChar w:fldCharType="end"/>
            </w:r>
            <w:r>
              <w:t>)</w:t>
            </w:r>
          </w:p>
        </w:tc>
      </w:tr>
      <w:tr w:rsidR="006631F4" w14:paraId="4E065AB4" w14:textId="77777777" w:rsidTr="00FD24FC">
        <w:tc>
          <w:tcPr>
            <w:tcW w:w="1098" w:type="dxa"/>
          </w:tcPr>
          <w:p w14:paraId="57251A40" w14:textId="77777777" w:rsidR="006631F4" w:rsidRDefault="006631F4" w:rsidP="00FD24FC"/>
        </w:tc>
        <w:tc>
          <w:tcPr>
            <w:tcW w:w="7470" w:type="dxa"/>
          </w:tcPr>
          <w:p w14:paraId="456CF0F3"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77777777" w:rsidR="006631F4" w:rsidRDefault="006631F4" w:rsidP="00FD24FC">
            <w:pPr>
              <w:jc w:val="right"/>
            </w:pPr>
            <w:r>
              <w:t>(</w:t>
            </w:r>
            <w:r>
              <w:fldChar w:fldCharType="begin"/>
            </w:r>
            <w:r>
              <w:instrText xml:space="preserve"> SEQ Equation \* ARABIC </w:instrText>
            </w:r>
            <w:r>
              <w:fldChar w:fldCharType="separate"/>
            </w:r>
            <w:r>
              <w:rPr>
                <w:noProof/>
              </w:rPr>
              <w:t>13</w:t>
            </w:r>
            <w:r>
              <w:rPr>
                <w:noProof/>
              </w:rPr>
              <w:fldChar w:fldCharType="end"/>
            </w:r>
            <w:r>
              <w:t>)</w:t>
            </w:r>
          </w:p>
        </w:tc>
      </w:tr>
      <w:tr w:rsidR="006631F4" w14:paraId="3382628C" w14:textId="77777777" w:rsidTr="00FD24FC">
        <w:tc>
          <w:tcPr>
            <w:tcW w:w="1098" w:type="dxa"/>
          </w:tcPr>
          <w:p w14:paraId="64D298B6" w14:textId="77777777" w:rsidR="006631F4" w:rsidRDefault="006631F4" w:rsidP="00FD24FC"/>
        </w:tc>
        <w:tc>
          <w:tcPr>
            <w:tcW w:w="7470" w:type="dxa"/>
          </w:tcPr>
          <w:p w14:paraId="7E39587A"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77777777" w:rsidR="006631F4" w:rsidRDefault="006631F4" w:rsidP="00FD24FC">
            <w:pPr>
              <w:jc w:val="right"/>
            </w:pPr>
            <w:r>
              <w:t>(</w:t>
            </w:r>
            <w:r>
              <w:fldChar w:fldCharType="begin"/>
            </w:r>
            <w:r>
              <w:instrText xml:space="preserve"> SEQ Equation \* ARABIC </w:instrText>
            </w:r>
            <w:r>
              <w:fldChar w:fldCharType="separate"/>
            </w:r>
            <w:r>
              <w:rPr>
                <w:noProof/>
              </w:rPr>
              <w:t>14</w:t>
            </w:r>
            <w:r>
              <w:rPr>
                <w:noProof/>
              </w:rPr>
              <w:fldChar w:fldCharType="end"/>
            </w:r>
            <w:r>
              <w:t>)</w:t>
            </w:r>
          </w:p>
        </w:tc>
      </w:tr>
      <w:tr w:rsidR="006631F4" w14:paraId="6CAB17D2" w14:textId="77777777" w:rsidTr="00FD24FC">
        <w:tc>
          <w:tcPr>
            <w:tcW w:w="1098" w:type="dxa"/>
          </w:tcPr>
          <w:p w14:paraId="2C0B6CC0" w14:textId="77777777" w:rsidR="006631F4" w:rsidRDefault="006631F4" w:rsidP="00FD24FC"/>
        </w:tc>
        <w:tc>
          <w:tcPr>
            <w:tcW w:w="7470" w:type="dxa"/>
          </w:tcPr>
          <w:p w14:paraId="4D57DE10"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77777777" w:rsidR="006631F4" w:rsidRDefault="006631F4" w:rsidP="00FD24FC">
            <w:pPr>
              <w:jc w:val="right"/>
            </w:pPr>
            <w:r>
              <w:t>(</w:t>
            </w:r>
            <w:r>
              <w:fldChar w:fldCharType="begin"/>
            </w:r>
            <w:r>
              <w:instrText xml:space="preserve"> SEQ Equation \* ARABIC </w:instrText>
            </w:r>
            <w:r>
              <w:fldChar w:fldCharType="separate"/>
            </w:r>
            <w:r>
              <w:rPr>
                <w:noProof/>
              </w:rPr>
              <w:t>15</w:t>
            </w:r>
            <w:r>
              <w:rPr>
                <w:noProof/>
              </w:rPr>
              <w:fldChar w:fldCharType="end"/>
            </w:r>
            <w:r>
              <w:t>)</w:t>
            </w:r>
          </w:p>
        </w:tc>
      </w:tr>
      <w:tr w:rsidR="006631F4" w14:paraId="513B38D9" w14:textId="77777777" w:rsidTr="00FD24FC">
        <w:tc>
          <w:tcPr>
            <w:tcW w:w="1098" w:type="dxa"/>
          </w:tcPr>
          <w:p w14:paraId="7ABDD43D" w14:textId="77777777" w:rsidR="006631F4" w:rsidRDefault="006631F4" w:rsidP="00FD24FC"/>
        </w:tc>
        <w:tc>
          <w:tcPr>
            <w:tcW w:w="7470" w:type="dxa"/>
          </w:tcPr>
          <w:p w14:paraId="5F84193A" w14:textId="77777777" w:rsidR="006631F4" w:rsidRPr="006C40F4" w:rsidRDefault="006631F4" w:rsidP="00FD24F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77777777" w:rsidR="006631F4" w:rsidRDefault="006631F4" w:rsidP="00FD24FC">
            <w:pPr>
              <w:jc w:val="right"/>
            </w:pPr>
            <w:bookmarkStart w:id="54" w:name="_Ref468610054"/>
            <w:r>
              <w:t>(</w:t>
            </w:r>
            <w:r>
              <w:fldChar w:fldCharType="begin"/>
            </w:r>
            <w:r>
              <w:instrText xml:space="preserve"> SEQ Equation \* ARABIC </w:instrText>
            </w:r>
            <w:r>
              <w:fldChar w:fldCharType="separate"/>
            </w:r>
            <w:r>
              <w:rPr>
                <w:noProof/>
              </w:rPr>
              <w:t>16</w:t>
            </w:r>
            <w:r>
              <w:rPr>
                <w:noProof/>
              </w:rPr>
              <w:fldChar w:fldCharType="end"/>
            </w:r>
            <w:r>
              <w:t>)</w:t>
            </w:r>
            <w:bookmarkEnd w:id="54"/>
          </w:p>
        </w:tc>
      </w:tr>
    </w:tbl>
    <w:p w14:paraId="6800CE59" w14:textId="77777777" w:rsidR="006631F4" w:rsidRDefault="006631F4" w:rsidP="006631F4"/>
    <w:bookmarkEnd w:id="51"/>
    <w:p w14:paraId="01F90D4B" w14:textId="77777777" w:rsidR="006631F4" w:rsidRDefault="006631F4" w:rsidP="006631F4">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4A7FAB5F" w14:textId="77777777" w:rsidR="006631F4" w:rsidRDefault="006631F4" w:rsidP="006631F4">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xml:space="preserve"> and </w:t>
      </w:r>
      <w:r>
        <w:fldChar w:fldCharType="begin"/>
      </w:r>
      <w:r>
        <w:instrText xml:space="preserve"> REF _Ref468610873 \h </w:instrText>
      </w:r>
      <w:r>
        <w:fldChar w:fldCharType="separate"/>
      </w:r>
      <w:r>
        <w:t>(</w:t>
      </w:r>
      <w:r>
        <w:rPr>
          <w:noProof/>
        </w:rPr>
        <w:t>18</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FD24FC">
        <w:tc>
          <w:tcPr>
            <w:tcW w:w="558" w:type="dxa"/>
          </w:tcPr>
          <w:p w14:paraId="1EDE2D0A" w14:textId="77777777" w:rsidR="006631F4" w:rsidRDefault="006631F4" w:rsidP="00FD24FC">
            <w:pPr>
              <w:pStyle w:val="BodyText"/>
              <w:spacing w:line="276" w:lineRule="auto"/>
            </w:pPr>
          </w:p>
        </w:tc>
        <w:tc>
          <w:tcPr>
            <w:tcW w:w="8042" w:type="dxa"/>
          </w:tcPr>
          <w:p w14:paraId="4C7294BA" w14:textId="77777777" w:rsidR="006631F4" w:rsidRDefault="006631F4" w:rsidP="00FD24F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77777777" w:rsidR="006631F4" w:rsidRDefault="006631F4" w:rsidP="00FD24FC">
            <w:pPr>
              <w:pStyle w:val="BodyText"/>
              <w:spacing w:line="276" w:lineRule="auto"/>
            </w:pPr>
            <w:bookmarkStart w:id="55" w:name="_Ref468610869"/>
            <w:r>
              <w:t>(</w:t>
            </w:r>
            <w:r>
              <w:fldChar w:fldCharType="begin"/>
            </w:r>
            <w:r>
              <w:instrText xml:space="preserve"> SEQ Equation \* ARABIC </w:instrText>
            </w:r>
            <w:r>
              <w:fldChar w:fldCharType="separate"/>
            </w:r>
            <w:r>
              <w:rPr>
                <w:noProof/>
              </w:rPr>
              <w:t>17</w:t>
            </w:r>
            <w:r>
              <w:rPr>
                <w:noProof/>
              </w:rPr>
              <w:fldChar w:fldCharType="end"/>
            </w:r>
            <w:r>
              <w:t>)</w:t>
            </w:r>
            <w:bookmarkEnd w:id="55"/>
          </w:p>
        </w:tc>
      </w:tr>
      <w:tr w:rsidR="006631F4" w14:paraId="19B7C8BF" w14:textId="77777777" w:rsidTr="00FD24FC">
        <w:tc>
          <w:tcPr>
            <w:tcW w:w="558" w:type="dxa"/>
          </w:tcPr>
          <w:p w14:paraId="183BDF78" w14:textId="77777777" w:rsidR="006631F4" w:rsidRDefault="006631F4" w:rsidP="00FD24FC">
            <w:pPr>
              <w:pStyle w:val="BodyText"/>
              <w:spacing w:line="276" w:lineRule="auto"/>
            </w:pPr>
          </w:p>
        </w:tc>
        <w:tc>
          <w:tcPr>
            <w:tcW w:w="8042" w:type="dxa"/>
          </w:tcPr>
          <w:p w14:paraId="4BF8B4FE" w14:textId="77777777" w:rsidR="006631F4" w:rsidRDefault="006631F4" w:rsidP="00FD24F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77777777" w:rsidR="006631F4" w:rsidRDefault="006631F4" w:rsidP="00FD24FC">
            <w:pPr>
              <w:pStyle w:val="BodyText"/>
              <w:spacing w:line="276" w:lineRule="auto"/>
            </w:pPr>
            <w:bookmarkStart w:id="56" w:name="_Ref468610873"/>
            <w:r>
              <w:t>(</w:t>
            </w:r>
            <w:r>
              <w:fldChar w:fldCharType="begin"/>
            </w:r>
            <w:r>
              <w:instrText xml:space="preserve"> SEQ Equation \* ARABIC </w:instrText>
            </w:r>
            <w:r>
              <w:fldChar w:fldCharType="separate"/>
            </w:r>
            <w:r>
              <w:rPr>
                <w:noProof/>
              </w:rPr>
              <w:t>18</w:t>
            </w:r>
            <w:r>
              <w:rPr>
                <w:noProof/>
              </w:rPr>
              <w:fldChar w:fldCharType="end"/>
            </w:r>
            <w:r>
              <w:t>)</w:t>
            </w:r>
            <w:bookmarkEnd w:id="56"/>
          </w:p>
        </w:tc>
      </w:tr>
    </w:tbl>
    <w:p w14:paraId="3A9CFDDC" w14:textId="77777777" w:rsidR="006631F4" w:rsidRDefault="006631F4" w:rsidP="006631F4"/>
    <w:p w14:paraId="33C3BCC9" w14:textId="77777777" w:rsidR="006631F4" w:rsidRDefault="006631F4" w:rsidP="006631F4">
      <w:pPr>
        <w:pStyle w:val="BodyText"/>
      </w:pPr>
      <w:r>
        <w:t xml:space="preserve">The matrix </w:t>
      </w:r>
      <m:oMath>
        <m:r>
          <w:rPr>
            <w:rFonts w:ascii="Cambria Math" w:hAnsi="Cambria Math"/>
          </w:rPr>
          <m:t>C</m:t>
        </m:r>
      </m:oMath>
      <w:r>
        <w:t xml:space="preserve"> is the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 The matrices </w:t>
      </w:r>
      <m:oMath>
        <m:r>
          <w:rPr>
            <w:rFonts w:ascii="Cambria Math" w:hAnsi="Cambria Math"/>
          </w:rPr>
          <m:t>A</m:t>
        </m:r>
      </m:oMath>
      <w:r>
        <w:t xml:space="preserve"> and </w:t>
      </w:r>
      <m:oMath>
        <m:r>
          <w:rPr>
            <w:rFonts w:ascii="Cambria Math" w:hAnsi="Cambria Math"/>
          </w:rPr>
          <m:t>C</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8.3</w:t>
      </w:r>
      <w:r>
        <w:fldChar w:fldCharType="end"/>
      </w:r>
      <w:commentRangeStart w:id="57"/>
      <w:r>
        <w:t>.</w:t>
      </w:r>
      <w:commentRangeEnd w:id="57"/>
      <w:r>
        <w:rPr>
          <w:rStyle w:val="CommentReference"/>
        </w:rPr>
        <w:commentReference w:id="57"/>
      </w:r>
    </w:p>
    <w:p w14:paraId="1B0BE5C1" w14:textId="0D511D6E" w:rsidR="00023C8D" w:rsidRDefault="00023C8D" w:rsidP="00265AA4">
      <w:pPr>
        <w:pStyle w:val="Heading1"/>
      </w:pPr>
      <w:bookmarkStart w:id="58" w:name="_Toc469137697"/>
      <w:r>
        <w:lastRenderedPageBreak/>
        <w:t>Hardware</w:t>
      </w:r>
      <w:r w:rsidR="00265AA4">
        <w:t xml:space="preserve"> Implementation</w:t>
      </w:r>
      <w:bookmarkEnd w:id="58"/>
    </w:p>
    <w:p w14:paraId="2B7D8AB0" w14:textId="671B961E" w:rsidR="001555D9" w:rsidRDefault="001555D9" w:rsidP="001555D9">
      <w:pPr>
        <w:pStyle w:val="BodyText"/>
        <w:ind w:firstLine="540"/>
      </w:pPr>
      <w:r>
        <w:t xml:space="preserve">This section discusses the hardware implementation of the components in this project, both onboard and off-board the quadrotor. This includes the onboard computer, the on and off-board sensors, the quadrotor </w:t>
      </w:r>
      <w:r w:rsidR="004A7C79">
        <w:t>frame</w:t>
      </w:r>
      <w:r>
        <w:t>, the onboard controller, the RC receiver, and the power to all necessary components.</w:t>
      </w:r>
    </w:p>
    <w:p w14:paraId="2B813F2E" w14:textId="77777777" w:rsidR="001555D9" w:rsidRPr="00DE596F" w:rsidRDefault="001555D9" w:rsidP="001555D9">
      <w:pPr>
        <w:pStyle w:val="BodyText"/>
        <w:ind w:firstLine="540"/>
      </w:pPr>
      <w:r>
        <w:t xml:space="preserve">Since one of the project constraints is real time processing, nearly all involved hardware must be onboard the quadrotor. </w:t>
      </w:r>
      <w:r>
        <w:fldChar w:fldCharType="begin"/>
      </w:r>
      <w:r>
        <w:instrText xml:space="preserve"> REF _Ref468190474 \h </w:instrText>
      </w:r>
      <w:r>
        <w:fldChar w:fldCharType="separate"/>
      </w:r>
      <w:r>
        <w:t xml:space="preserve">Figure </w:t>
      </w:r>
      <w:r>
        <w:rPr>
          <w:noProof/>
        </w:rPr>
        <w:t>8</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7777777" w:rsidR="001555D9" w:rsidRPr="00DE596F" w:rsidRDefault="001555D9" w:rsidP="001555D9">
      <w:pPr>
        <w:pStyle w:val="Caption"/>
      </w:pPr>
      <w:bookmarkStart w:id="59" w:name="_Ref468190474"/>
      <w:r>
        <w:t xml:space="preserve">Figure </w:t>
      </w:r>
      <w:r>
        <w:fldChar w:fldCharType="begin"/>
      </w:r>
      <w:r>
        <w:instrText xml:space="preserve"> SEQ Figure \* ARABIC </w:instrText>
      </w:r>
      <w:r>
        <w:fldChar w:fldCharType="separate"/>
      </w:r>
      <w:r>
        <w:rPr>
          <w:noProof/>
        </w:rPr>
        <w:t>8</w:t>
      </w:r>
      <w:r>
        <w:rPr>
          <w:noProof/>
        </w:rPr>
        <w:fldChar w:fldCharType="end"/>
      </w:r>
      <w:bookmarkEnd w:id="59"/>
      <w:r>
        <w:t xml:space="preserve"> | Onboard Hardware Connectivity Diagram</w:t>
      </w:r>
    </w:p>
    <w:p w14:paraId="621513D0" w14:textId="77777777" w:rsidR="001555D9" w:rsidRPr="003F1C0C" w:rsidRDefault="001555D9" w:rsidP="00020E88">
      <w:pPr>
        <w:pStyle w:val="BodyText"/>
        <w:ind w:firstLine="540"/>
      </w:pPr>
    </w:p>
    <w:p w14:paraId="28238194" w14:textId="4D0A93DD" w:rsidR="00023C8D" w:rsidRDefault="00023C8D" w:rsidP="00265AA4">
      <w:pPr>
        <w:pStyle w:val="Heading2"/>
      </w:pPr>
      <w:bookmarkStart w:id="60" w:name="_Toc469137699"/>
      <w:r>
        <w:lastRenderedPageBreak/>
        <w:t>Quadrotor</w:t>
      </w:r>
      <w:bookmarkEnd w:id="60"/>
    </w:p>
    <w:p w14:paraId="088BFE8B" w14:textId="449315CB" w:rsidR="00384747" w:rsidRPr="00F519A4" w:rsidRDefault="00541548" w:rsidP="00A91FD3">
      <w:pPr>
        <w:pStyle w:val="p1"/>
        <w:spacing w:line="480" w:lineRule="auto"/>
        <w:ind w:firstLine="540"/>
        <w:jc w:val="both"/>
        <w:rPr>
          <w:sz w:val="24"/>
          <w:szCs w:val="24"/>
        </w:rPr>
      </w:pPr>
      <w:r>
        <w:rPr>
          <w:sz w:val="24"/>
          <w:szCs w:val="24"/>
        </w:rPr>
        <w:t xml:space="preserve">A </w:t>
      </w:r>
      <w:r w:rsidR="00384747" w:rsidRPr="00392BFF">
        <w:rPr>
          <w:sz w:val="24"/>
          <w:szCs w:val="24"/>
        </w:rPr>
        <w:t xml:space="preserve">quadrotor </w:t>
      </w:r>
      <w:r>
        <w:rPr>
          <w:sz w:val="24"/>
          <w:szCs w:val="24"/>
        </w:rPr>
        <w:t xml:space="preserve">frame </w:t>
      </w:r>
      <w:r w:rsidR="00384747" w:rsidRPr="00392BFF">
        <w:rPr>
          <w:sz w:val="24"/>
          <w:szCs w:val="24"/>
        </w:rPr>
        <w:t xml:space="preserve">that is </w:t>
      </w:r>
      <w:r w:rsidR="00B90464" w:rsidRPr="00392BFF">
        <w:rPr>
          <w:sz w:val="24"/>
          <w:szCs w:val="24"/>
        </w:rPr>
        <w:t>customizable</w:t>
      </w:r>
      <w:r w:rsidR="00B90464">
        <w:rPr>
          <w:sz w:val="24"/>
          <w:szCs w:val="24"/>
        </w:rPr>
        <w:t xml:space="preserve"> and </w:t>
      </w:r>
      <w:r w:rsidR="00752B0F">
        <w:rPr>
          <w:sz w:val="24"/>
          <w:szCs w:val="24"/>
        </w:rPr>
        <w:t>as light as possible</w:t>
      </w:r>
      <w:r w:rsidR="00384747" w:rsidRPr="00392BFF">
        <w:rPr>
          <w:sz w:val="24"/>
          <w:szCs w:val="24"/>
        </w:rPr>
        <w:t xml:space="preserve"> </w:t>
      </w:r>
      <w:r>
        <w:rPr>
          <w:sz w:val="24"/>
          <w:szCs w:val="24"/>
        </w:rPr>
        <w:t xml:space="preserve">is required </w:t>
      </w:r>
      <w:r w:rsidR="00384747" w:rsidRPr="00392BFF">
        <w:rPr>
          <w:sz w:val="24"/>
          <w:szCs w:val="24"/>
        </w:rPr>
        <w:t xml:space="preserve">to incorporate the sensors necessary for state estimation. </w:t>
      </w:r>
      <w:r w:rsidR="00D6784B">
        <w:rPr>
          <w:sz w:val="24"/>
          <w:szCs w:val="24"/>
        </w:rPr>
        <w:t>D</w:t>
      </w:r>
      <w:r w:rsidR="00384747" w:rsidRPr="00392BFF">
        <w:rPr>
          <w:sz w:val="24"/>
          <w:szCs w:val="24"/>
        </w:rPr>
        <w:t xml:space="preserve">ifferent sensor outputs </w:t>
      </w:r>
      <w:r w:rsidR="00D6784B">
        <w:rPr>
          <w:sz w:val="24"/>
          <w:szCs w:val="24"/>
        </w:rPr>
        <w:t xml:space="preserve">must able be simulated </w:t>
      </w:r>
      <w:r w:rsidR="00384747" w:rsidRPr="00392BFF">
        <w:rPr>
          <w:sz w:val="24"/>
          <w:szCs w:val="24"/>
        </w:rPr>
        <w:t xml:space="preserve">to test how the estimator responds to faulty inputs. The </w:t>
      </w:r>
      <w:r w:rsidR="00C57CDB">
        <w:rPr>
          <w:sz w:val="24"/>
          <w:szCs w:val="24"/>
        </w:rPr>
        <w:t>NG</w:t>
      </w:r>
      <w:r w:rsidR="00384747" w:rsidRPr="00392BFF">
        <w:rPr>
          <w:sz w:val="24"/>
          <w:szCs w:val="24"/>
        </w:rPr>
        <w:t xml:space="preserve"> </w:t>
      </w:r>
      <w:r w:rsidR="00384747" w:rsidRPr="00F519A4">
        <w:rPr>
          <w:sz w:val="24"/>
          <w:szCs w:val="24"/>
        </w:rPr>
        <w:t>liaisons suggest</w:t>
      </w:r>
      <w:r w:rsidR="00D751E6">
        <w:rPr>
          <w:sz w:val="24"/>
          <w:szCs w:val="24"/>
        </w:rPr>
        <w:t>ed</w:t>
      </w:r>
      <w:r w:rsidR="00384747" w:rsidRPr="00F519A4">
        <w:rPr>
          <w:sz w:val="24"/>
          <w:szCs w:val="24"/>
        </w:rPr>
        <w:t xml:space="preserve">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00384747"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C03C6AF" w:rsidR="00384747" w:rsidRDefault="00E273D8" w:rsidP="006A3B50">
      <w:pPr>
        <w:pStyle w:val="Caption"/>
      </w:pPr>
      <w:bookmarkStart w:id="61" w:name="_Ref468192111"/>
      <w:r>
        <w:t xml:space="preserve">Figure </w:t>
      </w:r>
      <w:fldSimple w:instr=" SEQ Figure \* ARABIC ">
        <w:r w:rsidR="0018091C">
          <w:rPr>
            <w:noProof/>
          </w:rPr>
          <w:t>1</w:t>
        </w:r>
      </w:fldSimple>
      <w:bookmarkEnd w:id="61"/>
      <w:r>
        <w:t xml:space="preserve"> | Quadrotor QAV400 Frame</w:t>
      </w:r>
      <w:r w:rsidR="007E00A6">
        <w:t xml:space="preserve"> </w:t>
      </w:r>
      <w:r w:rsidR="007E00A6">
        <w:fldChar w:fldCharType="begin"/>
      </w:r>
      <w:r w:rsidR="00E155DC">
        <w:instrText xml:space="preserve"> ADDIN ZOTERO_ITEM CSL_CITATION {"citationID":"1vucebs1j","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E155DC" w:rsidRPr="00E155DC">
        <w:t>[8]</w:t>
      </w:r>
      <w:r w:rsidR="007E00A6">
        <w:fldChar w:fldCharType="end"/>
      </w:r>
    </w:p>
    <w:p w14:paraId="2BB1F5F9" w14:textId="3657DD4F" w:rsidR="00F519A4" w:rsidRDefault="007C3819" w:rsidP="00F519A4">
      <w:pPr>
        <w:pStyle w:val="p1"/>
        <w:spacing w:line="480" w:lineRule="auto"/>
        <w:ind w:firstLine="540"/>
        <w:jc w:val="both"/>
        <w:rPr>
          <w:rStyle w:val="apple-converted-space"/>
          <w:sz w:val="24"/>
          <w:szCs w:val="24"/>
        </w:rPr>
      </w:pPr>
      <w:commentRangeStart w:id="62"/>
      <w:r>
        <w:rPr>
          <w:rStyle w:val="apple-converted-space"/>
          <w:sz w:val="24"/>
          <w:szCs w:val="24"/>
        </w:rPr>
        <w:t>This</w:t>
      </w:r>
      <w:r w:rsidR="00F519A4" w:rsidRPr="00F519A4">
        <w:rPr>
          <w:rStyle w:val="apple-converted-space"/>
          <w:sz w:val="24"/>
          <w:szCs w:val="24"/>
        </w:rPr>
        <w:t xml:space="preserve"> quadrotor frame </w:t>
      </w:r>
      <w:r>
        <w:rPr>
          <w:rStyle w:val="apple-converted-space"/>
          <w:sz w:val="24"/>
          <w:szCs w:val="24"/>
        </w:rPr>
        <w:t xml:space="preserve">was selected </w:t>
      </w:r>
      <w:r w:rsidR="00F519A4" w:rsidRPr="00F519A4">
        <w:rPr>
          <w:rStyle w:val="apple-converted-space"/>
          <w:sz w:val="24"/>
          <w:szCs w:val="24"/>
        </w:rPr>
        <w:t xml:space="preserve">primarily because of the recommendation of </w:t>
      </w:r>
      <w:r w:rsidR="00C57CDB">
        <w:rPr>
          <w:rStyle w:val="apple-converted-space"/>
          <w:sz w:val="24"/>
          <w:szCs w:val="24"/>
        </w:rPr>
        <w:t>the team’s</w:t>
      </w:r>
      <w:r w:rsidR="00F519A4" w:rsidRPr="00F519A4">
        <w:rPr>
          <w:rStyle w:val="apple-converted-space"/>
          <w:sz w:val="24"/>
          <w:szCs w:val="24"/>
        </w:rPr>
        <w:t xml:space="preserve"> liaisons at </w:t>
      </w:r>
      <w:r w:rsidR="00C57CDB">
        <w:rPr>
          <w:rStyle w:val="apple-converted-space"/>
          <w:sz w:val="24"/>
          <w:szCs w:val="24"/>
        </w:rPr>
        <w:t>Northrop</w:t>
      </w:r>
      <w:r w:rsidR="00F519A4" w:rsidRPr="00F519A4">
        <w:rPr>
          <w:rStyle w:val="apple-converted-space"/>
          <w:sz w:val="24"/>
          <w:szCs w:val="24"/>
        </w:rPr>
        <w:t xml:space="preserve">. </w:t>
      </w:r>
      <w:commentRangeEnd w:id="62"/>
      <w:r w:rsidR="00DE1376">
        <w:rPr>
          <w:rStyle w:val="CommentReference"/>
          <w:rFonts w:eastAsia="Times New Roman"/>
        </w:rPr>
        <w:commentReference w:id="62"/>
      </w:r>
      <w:r w:rsidR="00F519A4" w:rsidRPr="00F519A4">
        <w:rPr>
          <w:rStyle w:val="apple-converted-space"/>
          <w:sz w:val="24"/>
          <w:szCs w:val="24"/>
        </w:rPr>
        <w:t>Because of the success that the R&amp;D team has had with the QAV400, this selection of the quadrotor frame</w:t>
      </w:r>
      <w:r w:rsidR="00AD3BCC">
        <w:rPr>
          <w:rStyle w:val="apple-converted-space"/>
          <w:sz w:val="24"/>
          <w:szCs w:val="24"/>
        </w:rPr>
        <w:t xml:space="preserve"> was made confidently</w:t>
      </w:r>
      <w:r w:rsidR="00F519A4" w:rsidRPr="00F519A4">
        <w:rPr>
          <w:rStyle w:val="apple-converted-space"/>
          <w:sz w:val="24"/>
          <w:szCs w:val="24"/>
        </w:rPr>
        <w:t xml:space="preserve">. </w:t>
      </w:r>
      <w:r w:rsidR="008601D7">
        <w:rPr>
          <w:rStyle w:val="apple-converted-space"/>
          <w:sz w:val="24"/>
          <w:szCs w:val="24"/>
        </w:rPr>
        <w:t xml:space="preserve">Research into other quadrotor options revealed that </w:t>
      </w:r>
      <w:r w:rsidR="00F519A4" w:rsidRPr="00F519A4">
        <w:rPr>
          <w:rStyle w:val="apple-converted-space"/>
          <w:sz w:val="24"/>
          <w:szCs w:val="24"/>
        </w:rPr>
        <w:t xml:space="preserve">the integration of motors with the frame by the manufacturer would speed up the process of </w:t>
      </w:r>
      <w:r w:rsidR="00C57CDB">
        <w:rPr>
          <w:rStyle w:val="apple-converted-space"/>
          <w:sz w:val="24"/>
          <w:szCs w:val="24"/>
        </w:rPr>
        <w:t>quadrotor assembly</w:t>
      </w:r>
      <w:r w:rsidR="00F519A4" w:rsidRPr="00F519A4">
        <w:rPr>
          <w:rStyle w:val="apple-converted-space"/>
          <w:sz w:val="24"/>
          <w:szCs w:val="24"/>
        </w:rPr>
        <w:t xml:space="preserve">, and the </w:t>
      </w:r>
      <w:r w:rsidR="00317321">
        <w:rPr>
          <w:rStyle w:val="apple-converted-space"/>
          <w:sz w:val="24"/>
          <w:szCs w:val="24"/>
        </w:rPr>
        <w:t>holes</w:t>
      </w:r>
      <w:r w:rsidRPr="00F519A4">
        <w:rPr>
          <w:rStyle w:val="apple-converted-space"/>
          <w:sz w:val="24"/>
          <w:szCs w:val="24"/>
        </w:rPr>
        <w:t xml:space="preserve"> </w:t>
      </w:r>
      <w:r w:rsidR="00F519A4" w:rsidRPr="00F519A4">
        <w:rPr>
          <w:rStyle w:val="apple-converted-space"/>
          <w:sz w:val="24"/>
          <w:szCs w:val="24"/>
        </w:rPr>
        <w:t>o</w:t>
      </w:r>
      <w:r>
        <w:rPr>
          <w:rStyle w:val="apple-converted-space"/>
          <w:sz w:val="24"/>
          <w:szCs w:val="24"/>
        </w:rPr>
        <w:t>n</w:t>
      </w:r>
      <w:r w:rsidR="00F519A4" w:rsidRPr="00F519A4">
        <w:rPr>
          <w:rStyle w:val="apple-converted-space"/>
          <w:sz w:val="24"/>
          <w:szCs w:val="24"/>
        </w:rPr>
        <w:t xml:space="preserve"> the </w:t>
      </w:r>
      <w:r w:rsidR="00C57CDB">
        <w:rPr>
          <w:rStyle w:val="apple-converted-space"/>
          <w:sz w:val="24"/>
          <w:szCs w:val="24"/>
        </w:rPr>
        <w:t>frame</w:t>
      </w:r>
      <w:r w:rsidR="00F519A4" w:rsidRPr="00F519A4">
        <w:rPr>
          <w:rStyle w:val="apple-converted-space"/>
          <w:sz w:val="24"/>
          <w:szCs w:val="24"/>
        </w:rPr>
        <w:t xml:space="preserve"> would allow the team to mount sensors, computers, and power sources on </w:t>
      </w:r>
      <w:r w:rsidR="00C57CDB">
        <w:rPr>
          <w:rStyle w:val="apple-converted-space"/>
          <w:sz w:val="24"/>
          <w:szCs w:val="24"/>
        </w:rPr>
        <w:t>the quadrotor</w:t>
      </w:r>
      <w:r w:rsidR="00F519A4" w:rsidRPr="00F519A4">
        <w:rPr>
          <w:rStyle w:val="apple-converted-space"/>
          <w:sz w:val="24"/>
          <w:szCs w:val="24"/>
        </w:rPr>
        <w:t>.</w:t>
      </w:r>
    </w:p>
    <w:p w14:paraId="783D1056" w14:textId="77777777" w:rsidR="007E16CC" w:rsidRPr="007E16CC" w:rsidRDefault="007E16CC" w:rsidP="007E16CC">
      <w:pPr>
        <w:pStyle w:val="BodyText"/>
        <w:ind w:firstLine="540"/>
        <w:rPr>
          <w:szCs w:val="24"/>
        </w:rPr>
      </w:pPr>
      <w:r>
        <w:t xml:space="preserve">The frame that the team purchased is the QAV400. </w:t>
      </w:r>
      <w:r>
        <w:rPr>
          <w:szCs w:val="24"/>
        </w:rPr>
        <w:t xml:space="preserve">This frame fits the requirements for the project – it is lightweight (375g) and durable and can be purchased individually, allowing the team flexibility to choose the flight control unit, sensors, actuators, and on-board computer </w:t>
      </w:r>
      <w:r>
        <w:rPr>
          <w:szCs w:val="24"/>
        </w:rPr>
        <w:fldChar w:fldCharType="begin"/>
      </w:r>
      <w:r>
        <w:rPr>
          <w:szCs w:val="24"/>
        </w:rPr>
        <w:instrText xml:space="preserve"> ADDIN ZOTERO_ITEM CSL_CITATION {"citationID":"1g1lev5vhf","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E155DC">
        <w:t>[8]</w:t>
      </w:r>
      <w:r>
        <w:rPr>
          <w:szCs w:val="24"/>
        </w:rPr>
        <w:fldChar w:fldCharType="end"/>
      </w:r>
      <w:r>
        <w:rPr>
          <w:szCs w:val="24"/>
        </w:rPr>
        <w:t>.</w:t>
      </w:r>
      <w:r>
        <w:rPr>
          <w:rStyle w:val="apple-converted-space"/>
          <w:szCs w:val="24"/>
        </w:rPr>
        <w:t xml:space="preserve"> A benefit of buying this quadrotor is that Lumenier sells the frame with </w:t>
      </w:r>
      <w:r>
        <w:rPr>
          <w:rStyle w:val="apple-converted-space"/>
          <w:szCs w:val="24"/>
        </w:rPr>
        <w:lastRenderedPageBreak/>
        <w:t>electronic speed controllers (ESCs) and motors that are compatible in size and power with the team’s chosen controller and 4S LiPo battery.</w:t>
      </w:r>
    </w:p>
    <w:p w14:paraId="63D1F4D1" w14:textId="59A8A043" w:rsidR="007E16CC" w:rsidRPr="007E16CC" w:rsidRDefault="007E16CC" w:rsidP="007E16CC">
      <w:pPr>
        <w:pStyle w:val="p1"/>
        <w:spacing w:line="480" w:lineRule="auto"/>
        <w:ind w:firstLine="540"/>
        <w:jc w:val="both"/>
        <w:rPr>
          <w:sz w:val="24"/>
          <w:szCs w:val="24"/>
        </w:rPr>
      </w:pPr>
      <w:r w:rsidRPr="007E16CC">
        <w:rPr>
          <w:sz w:val="24"/>
          <w:szCs w:val="24"/>
        </w:rPr>
        <w:t>When mounting the sensors, computers, and battery on this frame, the center of gravity should be kept as close to the center of the frame as possible so that the quadrotor flight is stable. If the quadrotor becomes too heavy to fly after mounting all the components on the frame, material may have to be removed from the frame to make it lighter.</w:t>
      </w:r>
    </w:p>
    <w:p w14:paraId="29D76126" w14:textId="6159C128" w:rsidR="00023C8D" w:rsidRPr="00023C8D" w:rsidRDefault="00023C8D" w:rsidP="00265AA4">
      <w:pPr>
        <w:pStyle w:val="Heading2"/>
      </w:pPr>
      <w:bookmarkStart w:id="63" w:name="_Toc469137700"/>
      <w:r>
        <w:t xml:space="preserve">Flight </w:t>
      </w:r>
      <w:r w:rsidR="001F661D">
        <w:t>C</w:t>
      </w:r>
      <w:r>
        <w:t>omputer</w:t>
      </w:r>
      <w:bookmarkEnd w:id="63"/>
    </w:p>
    <w:p w14:paraId="0999A7E5" w14:textId="17DF5A90"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E155DC">
        <w:rPr>
          <w:sz w:val="24"/>
          <w:szCs w:val="24"/>
        </w:rPr>
        <w:instrText xml:space="preserve"> ADDIN ZOTERO_ITEM CSL_CITATION {"citationID":"2jaqe1lbpd","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E155DC" w:rsidRPr="00E155DC">
        <w:rPr>
          <w:sz w:val="24"/>
        </w:rPr>
        <w:t>[9]</w:t>
      </w:r>
      <w:r w:rsidR="0026100C">
        <w:rPr>
          <w:sz w:val="24"/>
          <w:szCs w:val="24"/>
        </w:rPr>
        <w:fldChar w:fldCharType="end"/>
      </w:r>
      <w:r w:rsidR="0026100C">
        <w:rPr>
          <w:sz w:val="24"/>
          <w:szCs w:val="24"/>
        </w:rPr>
        <w:t>.</w:t>
      </w:r>
    </w:p>
    <w:p w14:paraId="3D8330EB" w14:textId="7CC4FCFB" w:rsidR="00B866EC" w:rsidRPr="0058494F" w:rsidRDefault="00F35DA1" w:rsidP="00A91FD3">
      <w:pPr>
        <w:pStyle w:val="p1"/>
        <w:spacing w:line="480" w:lineRule="auto"/>
        <w:ind w:firstLine="540"/>
        <w:jc w:val="both"/>
        <w:rPr>
          <w:rStyle w:val="apple-converted-space"/>
          <w:sz w:val="24"/>
          <w:szCs w:val="24"/>
        </w:rPr>
      </w:pPr>
      <w:r>
        <w:rPr>
          <w:rStyle w:val="apple-converted-space"/>
          <w:sz w:val="24"/>
          <w:szCs w:val="24"/>
        </w:rPr>
        <w:t xml:space="preserve">The </w:t>
      </w:r>
      <w:r w:rsidR="001F661D" w:rsidRPr="00392BFF">
        <w:rPr>
          <w:rStyle w:val="apple-converted-space"/>
          <w:sz w:val="24"/>
          <w:szCs w:val="24"/>
        </w:rPr>
        <w:t xml:space="preserve">Jetson TK1 </w:t>
      </w:r>
      <w:r>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42EC68D5" w:rsidR="00721CA7" w:rsidRDefault="00392BFF" w:rsidP="006A3B50">
      <w:pPr>
        <w:pStyle w:val="Caption"/>
      </w:pPr>
      <w:bookmarkStart w:id="64" w:name="_Ref468191611"/>
      <w:r>
        <w:t xml:space="preserve">Figure </w:t>
      </w:r>
      <w:fldSimple w:instr=" SEQ Figure \* ARABIC ">
        <w:r w:rsidR="0018091C">
          <w:rPr>
            <w:noProof/>
          </w:rPr>
          <w:t>2</w:t>
        </w:r>
      </w:fldSimple>
      <w:bookmarkEnd w:id="64"/>
      <w:r>
        <w:t xml:space="preserve"> | Jetson TK1</w:t>
      </w:r>
      <w:r w:rsidR="007E00A6">
        <w:t xml:space="preserve"> </w:t>
      </w:r>
      <w:r w:rsidR="007E00A6">
        <w:fldChar w:fldCharType="begin"/>
      </w:r>
      <w:r w:rsidR="00E155DC">
        <w:instrText xml:space="preserve"> ADDIN ZOTERO_ITEM CSL_CITATION {"citationID":"i83sev605","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E155DC" w:rsidRPr="00E155DC">
        <w:t>[9]</w:t>
      </w:r>
      <w:r w:rsidR="007E00A6">
        <w:fldChar w:fldCharType="end"/>
      </w:r>
    </w:p>
    <w:p w14:paraId="303342EE" w14:textId="7EFB5598" w:rsidR="00926F93" w:rsidRPr="004775E0" w:rsidRDefault="004A7C79" w:rsidP="00926F93">
      <w:pPr>
        <w:pStyle w:val="BodyText"/>
        <w:ind w:firstLine="540"/>
      </w:pPr>
      <w:r>
        <w:t xml:space="preserve">All onboard processing will </w:t>
      </w:r>
      <w:r w:rsidR="00926F93">
        <w:t xml:space="preserve">done </w:t>
      </w:r>
      <w:r>
        <w:t>using the Jetson TK1</w:t>
      </w:r>
      <w:r w:rsidR="00926F93">
        <w:t xml:space="preserve">. The Jetson has a separate wired connection to each onboard sensor (outlined in Section </w:t>
      </w:r>
      <w:r w:rsidR="00926F93">
        <w:fldChar w:fldCharType="begin"/>
      </w:r>
      <w:r w:rsidR="00926F93">
        <w:instrText xml:space="preserve"> REF _Ref468186692 \r \h </w:instrText>
      </w:r>
      <w:r w:rsidR="00926F93">
        <w:fldChar w:fldCharType="separate"/>
      </w:r>
      <w:r w:rsidR="00926F93">
        <w:t>4.2.3</w:t>
      </w:r>
      <w:r w:rsidR="00926F93">
        <w:fldChar w:fldCharType="end"/>
      </w:r>
      <w:r w:rsidR="00926F93">
        <w:t>), and is continually receiving data in real time. A ROS environment manages all the asynchronous processing, including simultaneously receiving data from multiple sensors, processing that data with an SSE algorithm, and sending signals to the Pixhawk controller.</w:t>
      </w:r>
    </w:p>
    <w:p w14:paraId="399B766F" w14:textId="77777777" w:rsidR="00926F93" w:rsidRDefault="00926F93" w:rsidP="00265AA4">
      <w:pPr>
        <w:pStyle w:val="Heading3"/>
      </w:pPr>
      <w:bookmarkStart w:id="65" w:name="_Toc469137701"/>
      <w:r>
        <w:t>ROS Environment</w:t>
      </w:r>
      <w:bookmarkEnd w:id="65"/>
    </w:p>
    <w:p w14:paraId="1C1B4F3A" w14:textId="77777777" w:rsidR="00926F93" w:rsidRDefault="00926F93" w:rsidP="00926F93">
      <w:pPr>
        <w:pStyle w:val="BodyText"/>
        <w:ind w:firstLine="540"/>
      </w:pPr>
      <w:r>
        <w:t>The ROS environment on the Jetson facilitates the asynchronous data sending, receiving, and use by different sensors on the Jetson. In this project, the team has decided to use ROS-Indigo, two versions behind the most recent release of ROS, ROS-Kinetic. This design choice was made to keep the same versions of Ubuntu (14.04) and ROS that Northrop’s Autonomous Systems R&amp;D department uses.</w:t>
      </w:r>
    </w:p>
    <w:p w14:paraId="5EBB21CF" w14:textId="77777777" w:rsidR="00926F93" w:rsidRPr="00795F8C" w:rsidRDefault="00926F93" w:rsidP="00926F93">
      <w:pPr>
        <w:pStyle w:val="BodyText"/>
        <w:ind w:firstLine="540"/>
      </w:pPr>
      <w:r>
        <w:lastRenderedPageBreak/>
        <w:t>Each laser scanner and 9DOF sensor is a ROS node that publishes data as separate rostopics. The SSE runs as another node, collecting published data and outputting state estimations. Finally, there is a node that sends state estimates to the Pixhawk controller.</w:t>
      </w:r>
    </w:p>
    <w:p w14:paraId="4C0CF5D0" w14:textId="77777777" w:rsidR="00926F93" w:rsidRDefault="00926F93" w:rsidP="00265AA4">
      <w:pPr>
        <w:pStyle w:val="Heading3"/>
      </w:pPr>
      <w:bookmarkStart w:id="66" w:name="_Toc469137702"/>
      <w:r>
        <w:t>SSE Algorithm</w:t>
      </w:r>
      <w:bookmarkEnd w:id="66"/>
    </w:p>
    <w:p w14:paraId="283F10D1" w14:textId="77777777" w:rsidR="00926F93" w:rsidRPr="0057518A" w:rsidRDefault="00926F93" w:rsidP="00926F93">
      <w:pPr>
        <w:pStyle w:val="BodyText"/>
        <w:ind w:firstLine="540"/>
      </w:pPr>
      <w:r>
        <w:t xml:space="preserve">While the SSE algorithm was implemented in MATLAB for simulation, MATLAB is not practical for the SSE on the quadrotor because MATLAB is not fast enough for real-time data collection and processing. Therefore, the team is considering two options for implementing the SSE on the quadrotor. The first option is to use CVXgen, a language that allows the user to formulate a mathematical problem in an online interface and generate C code </w:t>
      </w:r>
      <w:r>
        <w:fldChar w:fldCharType="begin"/>
      </w:r>
      <w:r>
        <w:instrText xml:space="preserve"> ADDIN ZOTERO_ITEM CSL_CITATION {"citationID":"ggq0hepql","properties":{"formattedCitation":"[14]","plainCitation":"[14]"},"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F811F9">
        <w:t>[14]</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early in the Spring semester.</w:t>
      </w:r>
    </w:p>
    <w:p w14:paraId="1674FD1E" w14:textId="77777777" w:rsidR="00926F93" w:rsidRDefault="00926F93" w:rsidP="00265AA4">
      <w:pPr>
        <w:pStyle w:val="Heading3"/>
      </w:pPr>
      <w:bookmarkStart w:id="67" w:name="_Toc469137703"/>
      <w:r>
        <w:t>Data Logging</w:t>
      </w:r>
      <w:bookmarkEnd w:id="67"/>
    </w:p>
    <w:p w14:paraId="211F1D8D" w14:textId="77777777" w:rsidR="00926F93" w:rsidRPr="00160F73" w:rsidRDefault="00926F93" w:rsidP="00926F93">
      <w:pPr>
        <w:pStyle w:val="BodyText"/>
        <w:ind w:firstLine="540"/>
      </w:pPr>
      <w:r>
        <w:t>Data logging on the Jetson is achieved using ROS. Since the team uses ROS onboard the Jetson, data sets from the sensors are published as rostopics that are accessible by other nodes in the ROS environment. However, the published data in rostopics are only available while the programs are running. To access received sensor data for offline analysis, the team must write and execute simple scripts through the Jetson’s command line interface to copy data from a rostopic to an offline directory.</w:t>
      </w:r>
    </w:p>
    <w:p w14:paraId="3B912257" w14:textId="11AD0DF7" w:rsidR="001F661D" w:rsidRPr="00023C8D" w:rsidRDefault="001F661D" w:rsidP="00265AA4">
      <w:pPr>
        <w:pStyle w:val="Heading2"/>
      </w:pPr>
      <w:bookmarkStart w:id="68" w:name="_Toc469137704"/>
      <w:r>
        <w:lastRenderedPageBreak/>
        <w:t>Flight Controller</w:t>
      </w:r>
      <w:bookmarkEnd w:id="68"/>
    </w:p>
    <w:p w14:paraId="30C3689A" w14:textId="60F96224" w:rsidR="002F1910" w:rsidRPr="00392BFF" w:rsidRDefault="002C14AB" w:rsidP="00A91FD3">
      <w:pPr>
        <w:pStyle w:val="p1"/>
        <w:spacing w:line="480" w:lineRule="auto"/>
        <w:ind w:firstLine="540"/>
        <w:jc w:val="both"/>
        <w:rPr>
          <w:sz w:val="24"/>
          <w:szCs w:val="24"/>
        </w:rPr>
      </w:pPr>
      <w:r>
        <w:rPr>
          <w:sz w:val="24"/>
          <w:szCs w:val="24"/>
        </w:rPr>
        <w:t xml:space="preserve">A flight controller </w:t>
      </w:r>
      <w:r w:rsidR="00E8320B">
        <w:rPr>
          <w:sz w:val="24"/>
          <w:szCs w:val="24"/>
        </w:rPr>
        <w:t xml:space="preserve">is being used </w:t>
      </w:r>
      <w:r>
        <w:rPr>
          <w:sz w:val="24"/>
          <w:szCs w:val="24"/>
        </w:rPr>
        <w:t>for this project to easily communicate with the quadrotor’s motors</w:t>
      </w:r>
      <w:r w:rsidR="002F1910" w:rsidRPr="00392BFF">
        <w:rPr>
          <w:sz w:val="24"/>
          <w:szCs w:val="24"/>
        </w:rPr>
        <w:t xml:space="preserve">. Since the focus of the project is </w:t>
      </w:r>
      <w:r w:rsidR="00D36AB9">
        <w:rPr>
          <w:sz w:val="24"/>
          <w:szCs w:val="24"/>
        </w:rPr>
        <w:t>implementing</w:t>
      </w:r>
      <w:r w:rsidR="002F1910" w:rsidRPr="00392BFF">
        <w:rPr>
          <w:sz w:val="24"/>
          <w:szCs w:val="24"/>
        </w:rPr>
        <w:t xml:space="preserve"> the secure state estimation algorithm, an off-the-shelf controller</w:t>
      </w:r>
      <w:r w:rsidR="00D36AB9">
        <w:rPr>
          <w:sz w:val="24"/>
          <w:szCs w:val="24"/>
        </w:rPr>
        <w:t xml:space="preserve"> </w:t>
      </w:r>
      <w:r w:rsidR="00DA341C">
        <w:rPr>
          <w:sz w:val="24"/>
          <w:szCs w:val="24"/>
        </w:rPr>
        <w:t xml:space="preserve">is being used </w:t>
      </w:r>
      <w:r w:rsidR="00D36AB9">
        <w:rPr>
          <w:sz w:val="24"/>
          <w:szCs w:val="24"/>
        </w:rPr>
        <w:t xml:space="preserve">instead of writing a custom </w:t>
      </w:r>
      <w:r w:rsidR="00C57CDB">
        <w:rPr>
          <w:sz w:val="24"/>
          <w:szCs w:val="24"/>
        </w:rPr>
        <w:t>controller</w:t>
      </w:r>
      <w:r w:rsidR="002F1910" w:rsidRPr="00392BFF">
        <w:rPr>
          <w:sz w:val="24"/>
          <w:szCs w:val="24"/>
        </w:rPr>
        <w:t>. The Pixhawk is a fitting option because of the open-source software and firmware. This open-source availability is</w:t>
      </w:r>
      <w:r w:rsidR="00C57CDB">
        <w:rPr>
          <w:sz w:val="24"/>
          <w:szCs w:val="24"/>
        </w:rPr>
        <w:t xml:space="preserve"> necessary for multiple reasons:</w:t>
      </w:r>
      <w:r w:rsidR="002F1910" w:rsidRPr="00392BFF">
        <w:rPr>
          <w:sz w:val="24"/>
          <w:szCs w:val="24"/>
        </w:rPr>
        <w:t xml:space="preserve"> the team must be able to integrate the SSE software with the quadrotor and its flight controller, and ensure that the existing </w:t>
      </w:r>
      <w:r w:rsidR="00C57CDB">
        <w:rPr>
          <w:sz w:val="24"/>
          <w:szCs w:val="24"/>
        </w:rPr>
        <w:t>estimator</w:t>
      </w:r>
      <w:r w:rsidR="002F1910" w:rsidRPr="00392BFF">
        <w:rPr>
          <w:sz w:val="24"/>
          <w:szCs w:val="24"/>
        </w:rPr>
        <w:t xml:space="preserve"> does not interfere with the results of the estimator</w:t>
      </w:r>
      <w:r w:rsidR="00F11969">
        <w:rPr>
          <w:sz w:val="24"/>
          <w:szCs w:val="24"/>
        </w:rPr>
        <w:t xml:space="preserve"> </w:t>
      </w:r>
      <w:r w:rsidR="00F11969">
        <w:rPr>
          <w:sz w:val="24"/>
          <w:szCs w:val="24"/>
        </w:rPr>
        <w:fldChar w:fldCharType="begin"/>
      </w:r>
      <w:r w:rsidR="00E155DC">
        <w:rPr>
          <w:sz w:val="24"/>
          <w:szCs w:val="24"/>
        </w:rPr>
        <w:instrText xml:space="preserve"> ADDIN ZOTERO_ITEM CSL_CITATION {"citationID":"173mo6jn6r","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E155DC" w:rsidRPr="00E155DC">
        <w:rPr>
          <w:sz w:val="24"/>
        </w:rPr>
        <w:t>[10]</w:t>
      </w:r>
      <w:r w:rsidR="00F11969">
        <w:rPr>
          <w:sz w:val="24"/>
          <w:szCs w:val="24"/>
        </w:rPr>
        <w:fldChar w:fldCharType="end"/>
      </w:r>
      <w:r w:rsidR="002F1910"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w:t>
      </w:r>
      <w:r w:rsidR="00C57CDB">
        <w:rPr>
          <w:sz w:val="24"/>
          <w:szCs w:val="24"/>
        </w:rPr>
        <w:t>is shown</w:t>
      </w:r>
      <w:r w:rsidR="00306FA8" w:rsidRPr="00FD2780">
        <w:rPr>
          <w:sz w:val="24"/>
          <w:szCs w:val="24"/>
        </w:rPr>
        <w:t xml:space="preserve">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7D72D5F6" w:rsidR="00306FA8" w:rsidRDefault="00306FA8" w:rsidP="006A3B50">
      <w:pPr>
        <w:pStyle w:val="Caption"/>
      </w:pPr>
      <w:bookmarkStart w:id="69" w:name="_Ref468192266"/>
      <w:r>
        <w:t xml:space="preserve">Figure </w:t>
      </w:r>
      <w:fldSimple w:instr=" SEQ Figure \* ARABIC ">
        <w:r w:rsidR="0018091C">
          <w:rPr>
            <w:noProof/>
          </w:rPr>
          <w:t>3</w:t>
        </w:r>
      </w:fldSimple>
      <w:bookmarkEnd w:id="69"/>
      <w:r>
        <w:t xml:space="preserve"> | 3DR Pixhawk Controller</w:t>
      </w:r>
      <w:r w:rsidR="007E00A6">
        <w:t xml:space="preserve"> </w:t>
      </w:r>
      <w:r w:rsidR="007E00A6">
        <w:fldChar w:fldCharType="begin"/>
      </w:r>
      <w:r w:rsidR="00E155DC">
        <w:instrText xml:space="preserve"> ADDIN ZOTERO_ITEM CSL_CITATION {"citationID":"1kmic7afu2","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E155DC" w:rsidRPr="00E155DC">
        <w:t>[10]</w:t>
      </w:r>
      <w:r w:rsidR="007E00A6">
        <w:fldChar w:fldCharType="end"/>
      </w:r>
    </w:p>
    <w:p w14:paraId="4899970D" w14:textId="77777777" w:rsidR="007E16CC" w:rsidRDefault="007E16CC" w:rsidP="007E16CC">
      <w:pPr>
        <w:pStyle w:val="BodyText"/>
        <w:ind w:firstLine="540"/>
      </w:pPr>
      <w:r>
        <w:t>The team will use the Pixhawk PX4 Flight Controller to control the motors on the quadrotor.  The flight stack, or the software, installed on the Pixhawk is PX4, and the team must modify the PX4 codebase to implement the SSE algorithm. The team must disable the PX4’s built in state estimator so the Pixhawk will calculate motor inputs based on states from the team’s estimation algorithm.</w:t>
      </w:r>
    </w:p>
    <w:p w14:paraId="474498F3" w14:textId="77777777" w:rsidR="007E16CC" w:rsidRDefault="007E16CC" w:rsidP="007E16CC">
      <w:pPr>
        <w:pStyle w:val="BodyText"/>
        <w:ind w:firstLine="540"/>
      </w:pPr>
      <w:r>
        <w:tab/>
        <w:t>The Pixhawk itself is powered by 4.8 to 5.4 V and contains a 1-axis accelerometer, gyroscope, and magnetometer, a 3-axis accelerometer and gyroscope, and a barometer. It has 5 UART ports (in the form of serial connections), one port each for I</w:t>
      </w:r>
      <w:r>
        <w:rPr>
          <w:vertAlign w:val="superscript"/>
        </w:rPr>
        <w:t>2</w:t>
      </w:r>
      <w:r>
        <w:t xml:space="preserve">C and SPI connections, </w:t>
      </w:r>
      <w:r>
        <w:lastRenderedPageBreak/>
        <w:t xml:space="preserve">a USB port, and 3.3 and 6.6 V ADC ports. The various ports of the Pixhawk are shown in </w:t>
      </w:r>
      <w:r>
        <w:fldChar w:fldCharType="begin"/>
      </w:r>
      <w:r>
        <w:instrText xml:space="preserve"> REF _Ref468636898 \h </w:instrText>
      </w:r>
      <w:r>
        <w:fldChar w:fldCharType="separate"/>
      </w:r>
      <w:r w:rsidRPr="006A3B50">
        <w:t xml:space="preserve">Figure </w:t>
      </w:r>
      <w:r>
        <w:rPr>
          <w:noProof/>
        </w:rPr>
        <w:t>13</w:t>
      </w:r>
      <w:r>
        <w:fldChar w:fldCharType="end"/>
      </w:r>
      <w:r>
        <w:t>.</w:t>
      </w:r>
    </w:p>
    <w:p w14:paraId="2DAC8A34" w14:textId="77777777" w:rsidR="007E16CC" w:rsidRDefault="007E16CC" w:rsidP="007E16CC">
      <w:pPr>
        <w:pStyle w:val="BodyText"/>
        <w:ind w:firstLine="540"/>
      </w:pPr>
    </w:p>
    <w:p w14:paraId="4F3EC442" w14:textId="77777777" w:rsidR="007E16CC" w:rsidRDefault="007E16CC" w:rsidP="007E16CC">
      <w:pPr>
        <w:pStyle w:val="BodyText"/>
        <w:ind w:firstLine="540"/>
        <w:jc w:val="center"/>
      </w:pPr>
      <w:r>
        <w:rPr>
          <w:noProof/>
        </w:rPr>
        <w:drawing>
          <wp:inline distT="0" distB="0" distL="0" distR="0" wp14:anchorId="10F3DE90" wp14:editId="76AE0730">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35FBE9E0" w14:textId="77777777" w:rsidR="007E16CC" w:rsidRPr="006A3B50" w:rsidRDefault="007E16CC" w:rsidP="007E16CC">
      <w:pPr>
        <w:pStyle w:val="Caption"/>
      </w:pPr>
      <w:bookmarkStart w:id="70" w:name="_Ref468636898"/>
      <w:r w:rsidRPr="006A3B50">
        <w:t xml:space="preserve">Figure </w:t>
      </w:r>
      <w:r>
        <w:fldChar w:fldCharType="begin"/>
      </w:r>
      <w:r>
        <w:instrText xml:space="preserve"> SEQ Figure \* ARABIC </w:instrText>
      </w:r>
      <w:r>
        <w:fldChar w:fldCharType="separate"/>
      </w:r>
      <w:r>
        <w:rPr>
          <w:noProof/>
        </w:rPr>
        <w:t>13</w:t>
      </w:r>
      <w:r>
        <w:rPr>
          <w:noProof/>
        </w:rPr>
        <w:fldChar w:fldCharType="end"/>
      </w:r>
      <w:bookmarkEnd w:id="70"/>
      <w:r w:rsidRPr="006A3B50">
        <w:t xml:space="preserve"> | Pixhawk Connector Description</w:t>
      </w:r>
      <w:r>
        <w:t xml:space="preserve">s </w:t>
      </w:r>
      <w:r>
        <w:fldChar w:fldCharType="begin"/>
      </w:r>
      <w:r>
        <w:instrText xml:space="preserve"> ADDIN ZOTERO_ITEM CSL_CITATION {"citationID":"1auoc1e263","properties":{"formattedCitation":"[18]","plainCitation":"[18]"},"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F811F9">
        <w:t>[18]</w:t>
      </w:r>
      <w:r>
        <w:fldChar w:fldCharType="end"/>
      </w:r>
    </w:p>
    <w:p w14:paraId="1C47FE4F" w14:textId="77777777" w:rsidR="007E16CC" w:rsidRDefault="007E16CC" w:rsidP="007E16CC">
      <w:pPr>
        <w:pStyle w:val="BodyText"/>
        <w:ind w:firstLine="540"/>
      </w:pPr>
      <w:r>
        <w:lastRenderedPageBreak/>
        <w:t xml:space="preserve">A USB to FTDI cable connects the USB port of the Jetson to a DF13 6 position cable that then connects to the serial port of the Pixhawk. The Pixhawk and Jetson should be able to send data to and receive data from one another through this connection. Two-way communication between the Jetson and Pixhawk is necessary for the Jetson to send states to the Pixhawk and for the Pixhawk to send control inputs back to the Jetson. </w:t>
      </w:r>
    </w:p>
    <w:p w14:paraId="2F82EAB5" w14:textId="77777777" w:rsidR="009609E8" w:rsidRDefault="009609E8" w:rsidP="00265AA4">
      <w:pPr>
        <w:pStyle w:val="Heading2"/>
      </w:pPr>
      <w:bookmarkStart w:id="71" w:name="_Ref274917921"/>
      <w:bookmarkStart w:id="72" w:name="_Toc468639755"/>
      <w:bookmarkStart w:id="73" w:name="_Toc469137705"/>
      <w:r>
        <w:t>Sensors</w:t>
      </w:r>
      <w:bookmarkEnd w:id="73"/>
    </w:p>
    <w:p w14:paraId="4C72EDE1" w14:textId="77777777" w:rsidR="009609E8" w:rsidRDefault="009609E8" w:rsidP="009609E8">
      <w:pPr>
        <w:pStyle w:val="BodyText"/>
        <w:ind w:firstLine="540"/>
      </w:pPr>
      <w:r>
        <w:t xml:space="preserve">Sensors were selected to measure the states listed in </w:t>
      </w:r>
      <w:commentRangeStart w:id="74"/>
      <w:r>
        <w:t xml:space="preserve">Section </w:t>
      </w:r>
      <w:r>
        <w:fldChar w:fldCharType="begin"/>
      </w:r>
      <w:r>
        <w:instrText xml:space="preserve"> REF _Ref468631818 \r \h </w:instrText>
      </w:r>
      <w:r>
        <w:fldChar w:fldCharType="separate"/>
      </w:r>
      <w:r>
        <w:t>3.1</w:t>
      </w:r>
      <w:r>
        <w:fldChar w:fldCharType="end"/>
      </w:r>
      <w:commentRangeEnd w:id="74"/>
      <w:r w:rsidR="004A7C79">
        <w:rPr>
          <w:rStyle w:val="CommentReference"/>
        </w:rPr>
        <w:commentReference w:id="74"/>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3</w:t>
      </w:r>
      <w:r>
        <w:fldChar w:fldCharType="end"/>
      </w:r>
      <w:r>
        <w:t>:</w:t>
      </w:r>
    </w:p>
    <w:tbl>
      <w:tblPr>
        <w:tblStyle w:val="TableGrid"/>
        <w:tblW w:w="0" w:type="auto"/>
        <w:jc w:val="center"/>
        <w:tblLayout w:type="fixed"/>
        <w:tblLook w:val="04A0" w:firstRow="1" w:lastRow="0" w:firstColumn="1" w:lastColumn="0" w:noHBand="0" w:noVBand="1"/>
      </w:tblPr>
      <w:tblGrid>
        <w:gridCol w:w="2268"/>
        <w:gridCol w:w="2268"/>
        <w:gridCol w:w="2268"/>
      </w:tblGrid>
      <w:tr w:rsidR="009609E8" w14:paraId="0F79A903" w14:textId="77777777" w:rsidTr="00FD24F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CBF8E" w14:textId="77777777" w:rsidR="009609E8" w:rsidRDefault="009609E8" w:rsidP="00FD24FC">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ED9D3B" w14:textId="77777777" w:rsidR="009609E8" w:rsidRDefault="009609E8" w:rsidP="00FD24FC">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B5909D" w14:textId="77777777" w:rsidR="009609E8" w:rsidRDefault="009609E8" w:rsidP="00FD24FC">
            <w:pPr>
              <w:pStyle w:val="BodyText"/>
              <w:spacing w:before="120" w:line="276" w:lineRule="auto"/>
              <w:jc w:val="center"/>
              <w:rPr>
                <w:b/>
              </w:rPr>
            </w:pPr>
            <w:r>
              <w:rPr>
                <w:b/>
              </w:rPr>
              <w:t>Orientation</w:t>
            </w:r>
          </w:p>
        </w:tc>
      </w:tr>
      <w:tr w:rsidR="009609E8" w14:paraId="47C30580" w14:textId="77777777" w:rsidTr="00FD24F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5580A0" w14:textId="77777777" w:rsidR="009609E8" w:rsidRDefault="009609E8" w:rsidP="00FD24FC">
            <w:pPr>
              <w:pStyle w:val="BodyText"/>
              <w:spacing w:line="276" w:lineRule="auto"/>
              <w:jc w:val="left"/>
              <w:rPr>
                <w:u w:val="single"/>
              </w:rPr>
            </w:pPr>
            <w:r>
              <w:rPr>
                <w:u w:val="single"/>
              </w:rPr>
              <w:t>Accelerometers (3)</w:t>
            </w:r>
          </w:p>
          <w:p w14:paraId="70345E3A" w14:textId="77777777" w:rsidR="009609E8" w:rsidRDefault="009609E8" w:rsidP="00FD24FC">
            <w:pPr>
              <w:pStyle w:val="BodyText"/>
              <w:spacing w:line="276" w:lineRule="auto"/>
              <w:jc w:val="left"/>
            </w:pPr>
            <w:r>
              <w:t>Radar</w:t>
            </w:r>
          </w:p>
          <w:p w14:paraId="240FCAB0" w14:textId="77777777" w:rsidR="009609E8" w:rsidRDefault="009609E8" w:rsidP="00FD24FC">
            <w:pPr>
              <w:pStyle w:val="BodyText"/>
              <w:spacing w:line="276" w:lineRule="auto"/>
              <w:jc w:val="left"/>
              <w:rPr>
                <w:u w:val="single"/>
              </w:rPr>
            </w:pPr>
            <w:r>
              <w:rPr>
                <w:u w:val="single"/>
              </w:rPr>
              <w:t>Laser scanner</w:t>
            </w:r>
          </w:p>
          <w:p w14:paraId="0CDF7FE8" w14:textId="77777777" w:rsidR="009609E8" w:rsidRDefault="009609E8" w:rsidP="00FD24FC">
            <w:pPr>
              <w:pStyle w:val="BodyText"/>
              <w:spacing w:line="276" w:lineRule="auto"/>
              <w:jc w:val="left"/>
            </w:pPr>
            <w:r>
              <w:t>Optical flow sensor</w:t>
            </w:r>
          </w:p>
          <w:p w14:paraId="753AA312" w14:textId="77777777" w:rsidR="009609E8" w:rsidRDefault="009609E8" w:rsidP="00FD24FC">
            <w:pPr>
              <w:pStyle w:val="BodyText"/>
              <w:spacing w:line="276" w:lineRule="auto"/>
              <w:jc w:val="left"/>
            </w:pPr>
            <w:r>
              <w:t>Pressure sensor</w:t>
            </w:r>
          </w:p>
          <w:p w14:paraId="658EE7CB" w14:textId="77777777" w:rsidR="009609E8" w:rsidRDefault="009609E8" w:rsidP="00FD24FC">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5F3322" w14:textId="77777777" w:rsidR="009609E8" w:rsidRDefault="009609E8" w:rsidP="00FD24FC">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977C3" w14:textId="77777777" w:rsidR="009609E8" w:rsidRDefault="009609E8" w:rsidP="00FD24FC">
            <w:pPr>
              <w:pStyle w:val="BodyText"/>
              <w:spacing w:line="276" w:lineRule="auto"/>
              <w:rPr>
                <w:u w:val="single"/>
              </w:rPr>
            </w:pPr>
            <w:r>
              <w:rPr>
                <w:u w:val="single"/>
              </w:rPr>
              <w:t>3DOF compass</w:t>
            </w:r>
          </w:p>
          <w:p w14:paraId="20B480EF" w14:textId="77777777" w:rsidR="009609E8" w:rsidRDefault="009609E8" w:rsidP="00FD24FC">
            <w:pPr>
              <w:pStyle w:val="BodyText"/>
              <w:spacing w:line="276" w:lineRule="auto"/>
              <w:jc w:val="left"/>
              <w:rPr>
                <w:u w:val="single"/>
              </w:rPr>
            </w:pPr>
            <w:r>
              <w:rPr>
                <w:u w:val="single"/>
              </w:rPr>
              <w:t>Gyroscopes (3)</w:t>
            </w:r>
          </w:p>
        </w:tc>
      </w:tr>
    </w:tbl>
    <w:p w14:paraId="1FB6CD94" w14:textId="77777777" w:rsidR="009609E8" w:rsidRDefault="009609E8" w:rsidP="009609E8">
      <w:pPr>
        <w:pStyle w:val="Caption"/>
      </w:pPr>
      <w:bookmarkStart w:id="75" w:name="_Ref468633149"/>
      <w:r>
        <w:t xml:space="preserve">Table </w:t>
      </w:r>
      <w:r>
        <w:fldChar w:fldCharType="begin"/>
      </w:r>
      <w:r>
        <w:instrText xml:space="preserve"> SEQ Table \* ARABIC </w:instrText>
      </w:r>
      <w:r>
        <w:fldChar w:fldCharType="separate"/>
      </w:r>
      <w:r>
        <w:rPr>
          <w:noProof/>
        </w:rPr>
        <w:t>3</w:t>
      </w:r>
      <w:r>
        <w:rPr>
          <w:noProof/>
        </w:rPr>
        <w:fldChar w:fldCharType="end"/>
      </w:r>
      <w:bookmarkEnd w:id="75"/>
      <w:r>
        <w:t xml:space="preserve"> | Possible sensors</w:t>
      </w:r>
    </w:p>
    <w:p w14:paraId="42F96495" w14:textId="77777777" w:rsidR="009609E8" w:rsidRDefault="009609E8" w:rsidP="009609E8">
      <w:pPr>
        <w:pStyle w:val="BodyText"/>
        <w:ind w:firstLine="540"/>
      </w:pPr>
      <w:commentRangeStart w:id="76"/>
      <w:r>
        <w:t>The sensors the team decided to use are underlined. The team decided against purchasing a radar sensor because the options were too expensive. The team also decided not to select a pressure sensor or airspeed sensor for this project because these sensors would not be precise enough to detect a change in altitude or velocity in the working range of the quadrotor. Finally, the team decided to use laser scanners to measure position because the team has more experience with laser scanners than optical flow sensors.</w:t>
      </w:r>
      <w:commentRangeEnd w:id="76"/>
      <w:r>
        <w:rPr>
          <w:rStyle w:val="CommentReference"/>
        </w:rPr>
        <w:commentReference w:id="76"/>
      </w:r>
    </w:p>
    <w:p w14:paraId="74947C58" w14:textId="77777777" w:rsidR="009609E8" w:rsidRDefault="009609E8" w:rsidP="009609E8">
      <w:pPr>
        <w:pStyle w:val="BodyText"/>
        <w:ind w:firstLine="540"/>
      </w:pPr>
      <w:r>
        <w:lastRenderedPageBreak/>
        <w:t xml:space="preserve">The initial sensor selections of a 3DOF compass and 6DOF IMU (with accelerometers and gyroscopes) were backordered, so a new 9DOF sensor was selected. The 9DOF sensor has accelerometers, gyroscopes, and magnetometers to combine the functions of the two backordered sensors. </w:t>
      </w:r>
    </w:p>
    <w:p w14:paraId="6AACE62E" w14:textId="77777777" w:rsidR="009609E8" w:rsidRDefault="009609E8" w:rsidP="009609E8">
      <w:pPr>
        <w:pStyle w:val="BodyText"/>
        <w:ind w:firstLine="540"/>
      </w:pPr>
      <w:r>
        <w:t xml:space="preserve">The list of sensors the team finally selected is included in </w:t>
      </w:r>
      <w:r>
        <w:fldChar w:fldCharType="begin"/>
      </w:r>
      <w:r>
        <w:instrText xml:space="preserve"> REF _Ref462840351 \h </w:instrText>
      </w:r>
      <w:r>
        <w:fldChar w:fldCharType="separate"/>
      </w:r>
      <w:r>
        <w:t xml:space="preserve">Table </w:t>
      </w:r>
      <w:r>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9609E8" w14:paraId="589E1573" w14:textId="77777777" w:rsidTr="00FD24FC">
        <w:trPr>
          <w:trHeight w:val="449"/>
          <w:jc w:val="center"/>
        </w:trPr>
        <w:tc>
          <w:tcPr>
            <w:tcW w:w="2709" w:type="dxa"/>
          </w:tcPr>
          <w:p w14:paraId="06076342" w14:textId="77777777" w:rsidR="009609E8" w:rsidRPr="003A3EE2" w:rsidRDefault="009609E8" w:rsidP="00FD24F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7787B5" w14:textId="77777777" w:rsidR="009609E8" w:rsidRPr="003A3EE2" w:rsidRDefault="009609E8" w:rsidP="00FD24F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9609E8" w14:paraId="4C36A3AC" w14:textId="77777777" w:rsidTr="00FD24FC">
        <w:trPr>
          <w:jc w:val="center"/>
        </w:trPr>
        <w:tc>
          <w:tcPr>
            <w:tcW w:w="2709" w:type="dxa"/>
          </w:tcPr>
          <w:p w14:paraId="43A9CFCB" w14:textId="77777777" w:rsidR="009609E8" w:rsidRPr="00BB5529" w:rsidRDefault="009609E8" w:rsidP="00FD24FC">
            <w:pPr>
              <w:pStyle w:val="BodyText"/>
              <w:spacing w:after="0" w:line="276" w:lineRule="auto"/>
              <w:jc w:val="left"/>
            </w:pPr>
            <w:r w:rsidRPr="00BB5529">
              <w:t>Accelerometers</w:t>
            </w:r>
            <w:r>
              <w:t xml:space="preserve"> (3)</w:t>
            </w:r>
          </w:p>
          <w:p w14:paraId="6495719D" w14:textId="77777777" w:rsidR="009609E8" w:rsidRPr="00BB5529" w:rsidRDefault="009609E8" w:rsidP="00FD24FC">
            <w:pPr>
              <w:pStyle w:val="BodyText"/>
              <w:spacing w:after="0" w:line="276" w:lineRule="auto"/>
              <w:jc w:val="left"/>
            </w:pPr>
            <w:r w:rsidRPr="00BB5529">
              <w:t>Laser scanner</w:t>
            </w:r>
          </w:p>
        </w:tc>
        <w:tc>
          <w:tcPr>
            <w:tcW w:w="2471" w:type="dxa"/>
          </w:tcPr>
          <w:p w14:paraId="54349031" w14:textId="77777777" w:rsidR="009609E8" w:rsidRPr="00BB5529" w:rsidRDefault="009609E8" w:rsidP="00FD24FC">
            <w:pPr>
              <w:pStyle w:val="BodyText"/>
              <w:spacing w:after="0" w:line="276" w:lineRule="auto"/>
            </w:pPr>
            <w:r w:rsidRPr="00BB5529">
              <w:t>Magnetometers</w:t>
            </w:r>
            <w:r>
              <w:t xml:space="preserve"> (3)</w:t>
            </w:r>
          </w:p>
          <w:p w14:paraId="7F8C80D0" w14:textId="77777777" w:rsidR="009609E8" w:rsidRPr="00BB5529" w:rsidRDefault="009609E8" w:rsidP="00FD24FC">
            <w:pPr>
              <w:pStyle w:val="BodyText"/>
              <w:spacing w:after="0" w:line="276" w:lineRule="auto"/>
              <w:rPr>
                <w:i/>
              </w:rPr>
            </w:pPr>
            <w:r w:rsidRPr="00BB5529">
              <w:t>Gyroscopes</w:t>
            </w:r>
            <w:r>
              <w:t xml:space="preserve"> (3)</w:t>
            </w:r>
          </w:p>
        </w:tc>
      </w:tr>
    </w:tbl>
    <w:p w14:paraId="6731DDEA" w14:textId="77777777" w:rsidR="009609E8" w:rsidRPr="00063096" w:rsidRDefault="009609E8" w:rsidP="009609E8">
      <w:pPr>
        <w:pStyle w:val="Caption"/>
      </w:pPr>
      <w:bookmarkStart w:id="77" w:name="_Ref462840351"/>
      <w:bookmarkStart w:id="78" w:name="_Ref468631839"/>
      <w:r>
        <w:t xml:space="preserve">Table </w:t>
      </w:r>
      <w:r>
        <w:fldChar w:fldCharType="begin"/>
      </w:r>
      <w:r>
        <w:instrText xml:space="preserve"> SEQ Table \* ARABIC </w:instrText>
      </w:r>
      <w:r>
        <w:fldChar w:fldCharType="separate"/>
      </w:r>
      <w:r>
        <w:rPr>
          <w:noProof/>
        </w:rPr>
        <w:t>4</w:t>
      </w:r>
      <w:r>
        <w:rPr>
          <w:noProof/>
        </w:rPr>
        <w:fldChar w:fldCharType="end"/>
      </w:r>
      <w:bookmarkEnd w:id="77"/>
      <w:r>
        <w:t xml:space="preserve"> | Sensors and associated states</w:t>
      </w:r>
      <w:bookmarkEnd w:id="78"/>
    </w:p>
    <w:p w14:paraId="7F1B5171" w14:textId="77777777" w:rsidR="009609E8" w:rsidRDefault="009609E8" w:rsidP="009609E8">
      <w:pPr>
        <w:pStyle w:val="BodyText"/>
        <w:ind w:firstLine="540"/>
      </w:pPr>
      <w:r>
        <w:t>The OptiTrack vision system will not be used as an “onboard” sensor to input sensor values to the SSE. Instead, the camera system will be used to determine the true states of the quadrotor. In the spring semester, the OptitTrack system may be used to send position measurements to the Jetson TK1.</w:t>
      </w:r>
    </w:p>
    <w:p w14:paraId="56104A6B" w14:textId="77777777" w:rsidR="009609E8" w:rsidRPr="00147B51" w:rsidRDefault="009609E8" w:rsidP="009609E8">
      <w:pPr>
        <w:pStyle w:val="BodyText"/>
        <w:ind w:firstLine="540"/>
      </w:pPr>
      <w:r>
        <w:t>The team is using two sensors onboard the quadrotor to measure all the relevant states of the system: a 9DOF IMU and a laser scanner. A third sensor, the Optitrack vision system, has been set up to produce truth data to use to calculate the tracking error but will not be used as an onboard sensor.</w:t>
      </w:r>
    </w:p>
    <w:p w14:paraId="4A03DA24" w14:textId="77777777" w:rsidR="009609E8" w:rsidRDefault="009609E8" w:rsidP="00265AA4">
      <w:pPr>
        <w:pStyle w:val="Heading3"/>
      </w:pPr>
      <w:bookmarkStart w:id="79" w:name="_Toc469137706"/>
      <w:r>
        <w:t>9DOF Sensor</w:t>
      </w:r>
      <w:bookmarkEnd w:id="79"/>
    </w:p>
    <w:p w14:paraId="10D466CE" w14:textId="77777777" w:rsidR="009609E8" w:rsidRDefault="009609E8" w:rsidP="009609E8">
      <w:pPr>
        <w:pStyle w:val="BodyText"/>
        <w:ind w:firstLine="540"/>
      </w:pPr>
      <w:r>
        <w:t>The 9DOF 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16g for the accelerometers, </w:t>
      </w:r>
      <w:r>
        <w:sym w:font="Symbol" w:char="F0B1"/>
      </w:r>
      <w:r>
        <w:t xml:space="preserve">2000dps for the gyroscopes, and </w:t>
      </w:r>
      <w:commentRangeStart w:id="80"/>
      <w:r>
        <w:sym w:font="Symbol" w:char="F0B1"/>
      </w:r>
      <w:r>
        <w:t>4800</w:t>
      </w:r>
      <w:r>
        <w:sym w:font="Symbol" w:char="F06D"/>
      </w:r>
      <w:r>
        <w:t xml:space="preserve">F </w:t>
      </w:r>
      <w:commentRangeEnd w:id="80"/>
      <w:r>
        <w:rPr>
          <w:rStyle w:val="CommentReference"/>
        </w:rPr>
        <w:commentReference w:id="80"/>
      </w:r>
      <w:r>
        <w:t xml:space="preserve">for </w:t>
      </w:r>
      <w:r>
        <w:lastRenderedPageBreak/>
        <w:t xml:space="preserve">the magnetometers. As stated in Section 3.2, the accelerometers will be used to track the quadrotor’s 3DOF position and velocity states and the magnetometers and gyroscopes will be used to track the 3DOF orientation and angular velocity </w:t>
      </w:r>
      <w:commentRangeStart w:id="81"/>
      <w:r>
        <w:t>states</w:t>
      </w:r>
      <w:commentRangeEnd w:id="81"/>
      <w:r>
        <w:rPr>
          <w:rStyle w:val="CommentReference"/>
        </w:rPr>
        <w:commentReference w:id="81"/>
      </w:r>
      <w:r>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31DD26" w14:textId="77777777" w:rsidR="009609E8" w:rsidRPr="00586010" w:rsidRDefault="009609E8" w:rsidP="009609E8">
      <w:pPr>
        <w:pStyle w:val="Caption"/>
      </w:pPr>
      <w:r>
        <w:t xml:space="preserve">Figure </w:t>
      </w:r>
      <w:r>
        <w:fldChar w:fldCharType="begin"/>
      </w:r>
      <w:r>
        <w:instrText xml:space="preserve"> SEQ Figure \* ARABIC </w:instrText>
      </w:r>
      <w:r>
        <w:fldChar w:fldCharType="separate"/>
      </w:r>
      <w:r>
        <w:rPr>
          <w:noProof/>
        </w:rPr>
        <w:t>9</w:t>
      </w:r>
      <w:r>
        <w:rPr>
          <w:noProof/>
        </w:rPr>
        <w:fldChar w:fldCharType="end"/>
      </w:r>
      <w:r w:rsidRPr="00BE2194">
        <w:t xml:space="preserve"> | </w:t>
      </w:r>
      <w:r>
        <w:t xml:space="preserve">9DOF IMU </w:t>
      </w:r>
      <w:r>
        <w:fldChar w:fldCharType="begin"/>
      </w:r>
      <w:r>
        <w:instrText xml:space="preserve"> ADDIN ZOTERO_ITEM CSL_CITATION {"citationID":"2j0tpb9sca","properties":{"formattedCitation":"[15]","plainCitation":"[15]"},"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F811F9">
        <w:t>[15]</w:t>
      </w:r>
      <w:r>
        <w:fldChar w:fldCharType="end"/>
      </w:r>
    </w:p>
    <w:p w14:paraId="7AFDBCD0" w14:textId="77777777" w:rsidR="009609E8" w:rsidRDefault="009609E8" w:rsidP="00265AA4">
      <w:pPr>
        <w:pStyle w:val="Heading3"/>
      </w:pPr>
      <w:bookmarkStart w:id="82" w:name="_Toc469137707"/>
      <w:r>
        <w:t>Laser Scanner</w:t>
      </w:r>
      <w:bookmarkEnd w:id="82"/>
    </w:p>
    <w:p w14:paraId="734178BC" w14:textId="77777777" w:rsidR="009609E8" w:rsidRDefault="009609E8" w:rsidP="009609E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18091C">
        <w:rPr>
          <w:sz w:val="24"/>
          <w:szCs w:val="24"/>
        </w:rPr>
        <w:t xml:space="preserve">Figure </w:t>
      </w:r>
      <w:r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77777777" w:rsidR="009609E8" w:rsidRPr="00644358" w:rsidRDefault="009609E8" w:rsidP="009609E8">
      <w:pPr>
        <w:pStyle w:val="Caption"/>
        <w:rPr>
          <w:rFonts w:eastAsia="Times"/>
          <w:color w:val="000000" w:themeColor="text1"/>
          <w:sz w:val="24"/>
          <w:szCs w:val="24"/>
        </w:rPr>
      </w:pPr>
      <w:bookmarkStart w:id="83" w:name="_Ref468313530"/>
      <w:r>
        <w:t xml:space="preserve">Figure </w:t>
      </w:r>
      <w:r>
        <w:fldChar w:fldCharType="begin"/>
      </w:r>
      <w:r>
        <w:instrText xml:space="preserve"> SEQ Figure \* ARABIC </w:instrText>
      </w:r>
      <w:r>
        <w:fldChar w:fldCharType="separate"/>
      </w:r>
      <w:r>
        <w:rPr>
          <w:noProof/>
        </w:rPr>
        <w:t>10</w:t>
      </w:r>
      <w:r>
        <w:rPr>
          <w:noProof/>
        </w:rPr>
        <w:fldChar w:fldCharType="end"/>
      </w:r>
      <w:bookmarkEnd w:id="83"/>
      <w:r>
        <w:t xml:space="preserve"> | Laser scanner rangefinder </w:t>
      </w:r>
      <w:r>
        <w:fldChar w:fldCharType="begin"/>
      </w:r>
      <w:r>
        <w:instrText xml:space="preserve"> ADDIN ZOTERO_ITEM CSL_CITATION {"citationID":"1ibge25ifg","properties":{"formattedCitation":"[16]","plainCitation":"[16]"},"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F811F9">
        <w:t>[16]</w:t>
      </w:r>
      <w:r>
        <w:fldChar w:fldCharType="end"/>
      </w:r>
    </w:p>
    <w:p w14:paraId="4D74A4EF" w14:textId="77777777" w:rsidR="009609E8" w:rsidRPr="0091171D" w:rsidRDefault="009609E8" w:rsidP="009609E8">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the team plans to connect multiple laser scanners and the Jetson only has one USB-A port. Hokuyo provides ROS drivers and wrappers for this laser scanner in C. The team downloaded and slightly altered these files to allow multiple lasers to be connected at once and log data </w:t>
      </w:r>
      <w:r>
        <w:rPr>
          <w:bCs/>
          <w:color w:val="000000" w:themeColor="text1"/>
          <w:sz w:val="24"/>
          <w:szCs w:val="24"/>
        </w:rPr>
        <w:lastRenderedPageBreak/>
        <w:t>simultaneously. Simultaneous logging was accomplished by defining a new rosparam when initializing each laser scanner as a rosnode to run. The wrapper was also changed to log each connected laser to a different rostopic so different lasers will not overwrite each others’ data.</w:t>
      </w:r>
    </w:p>
    <w:p w14:paraId="0EE84B8E" w14:textId="77777777" w:rsidR="009609E8" w:rsidRDefault="009609E8" w:rsidP="00265AA4">
      <w:pPr>
        <w:pStyle w:val="Heading3"/>
      </w:pPr>
      <w:bookmarkStart w:id="84" w:name="_Toc469137708"/>
      <w:r>
        <w:t>Optitrack vision system</w:t>
      </w:r>
      <w:bookmarkEnd w:id="84"/>
    </w:p>
    <w:p w14:paraId="00A73B31" w14:textId="77777777" w:rsidR="009609E8" w:rsidRDefault="009609E8" w:rsidP="009609E8">
      <w:pPr>
        <w:pStyle w:val="BodyText"/>
        <w:ind w:firstLine="540"/>
      </w:pPr>
      <w:r>
        <w:t xml:space="preserve">The team is using the Optitrack vision system (Optitrack) as a ground truth replacement for GPS, since testing will be completed indoors where GPS is not available. Optitrack is capable of tracking objects with six degrees of freedom – 3DOF position and 3DOF orientation </w:t>
      </w:r>
      <w:r>
        <w:fldChar w:fldCharType="begin"/>
      </w:r>
      <w:r>
        <w:instrText xml:space="preserve"> ADDIN ZOTERO_ITEM CSL_CITATION {"citationID":"19keq2pehf","properties":{"formattedCitation":"[17]","plainCitation":"[17]"},"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Pr="00F811F9">
        <w:t>[17]</w:t>
      </w:r>
      <w:r>
        <w:fldChar w:fldCharType="end"/>
      </w:r>
      <w:r>
        <w:t xml:space="preserve">. Early in the design phase, the team considered sending Optitrack data to the quadrotor as sensor inputs. While this is still a possibility, the team currently 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t xml:space="preserve">Figure </w:t>
      </w:r>
      <w:r>
        <w:rPr>
          <w:noProof/>
        </w:rPr>
        <w:t>11</w:t>
      </w:r>
      <w:r>
        <w:fldChar w:fldCharType="end"/>
      </w:r>
      <w:r>
        <w:t>.</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77777777" w:rsidR="009609E8" w:rsidRDefault="009609E8" w:rsidP="009609E8">
      <w:pPr>
        <w:pStyle w:val="Caption"/>
      </w:pPr>
      <w:bookmarkStart w:id="85" w:name="_Ref468265000"/>
      <w:r>
        <w:t xml:space="preserve">Figure </w:t>
      </w:r>
      <w:r>
        <w:fldChar w:fldCharType="begin"/>
      </w:r>
      <w:r>
        <w:instrText xml:space="preserve"> SEQ Figure \* ARABIC </w:instrText>
      </w:r>
      <w:r>
        <w:fldChar w:fldCharType="separate"/>
      </w:r>
      <w:r>
        <w:rPr>
          <w:noProof/>
        </w:rPr>
        <w:t>11</w:t>
      </w:r>
      <w:r>
        <w:rPr>
          <w:noProof/>
        </w:rPr>
        <w:fldChar w:fldCharType="end"/>
      </w:r>
      <w:bookmarkEnd w:id="85"/>
      <w:r>
        <w:t xml:space="preserve"> | Optitrack camera setup</w:t>
      </w:r>
    </w:p>
    <w:p w14:paraId="4B769C75" w14:textId="77777777" w:rsidR="009609E8" w:rsidRDefault="009609E8" w:rsidP="009609E8">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12</w:t>
      </w:r>
      <w:r>
        <w:fldChar w:fldCharType="end"/>
      </w:r>
      <w:r>
        <w:t xml:space="preserve">(a). The IR-reflective spheres have a known radius and are spaced at known distances. The lower part of </w:t>
      </w:r>
      <w:r>
        <w:fldChar w:fldCharType="begin"/>
      </w:r>
      <w:r>
        <w:instrText xml:space="preserve"> REF _Ref468351538 \h </w:instrText>
      </w:r>
      <w:r>
        <w:fldChar w:fldCharType="separate"/>
      </w:r>
      <w:r>
        <w:t xml:space="preserve">Figure </w:t>
      </w:r>
      <w:r>
        <w:rPr>
          <w:noProof/>
        </w:rPr>
        <w:t>12</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calibration stick.</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7777777" w:rsidR="009609E8" w:rsidRDefault="009609E8" w:rsidP="009609E8">
      <w:pPr>
        <w:pStyle w:val="Caption"/>
      </w:pPr>
      <w:bookmarkStart w:id="86" w:name="_Ref468351538"/>
      <w:bookmarkStart w:id="87" w:name="_Ref468351537"/>
      <w:r>
        <w:t xml:space="preserve">Figure </w:t>
      </w:r>
      <w:r>
        <w:fldChar w:fldCharType="begin"/>
      </w:r>
      <w:r>
        <w:instrText xml:space="preserve"> SEQ Figure \* ARABIC </w:instrText>
      </w:r>
      <w:r>
        <w:fldChar w:fldCharType="separate"/>
      </w:r>
      <w:r>
        <w:rPr>
          <w:noProof/>
        </w:rPr>
        <w:t>12</w:t>
      </w:r>
      <w:r>
        <w:rPr>
          <w:noProof/>
        </w:rPr>
        <w:fldChar w:fldCharType="end"/>
      </w:r>
      <w:bookmarkEnd w:id="86"/>
      <w:r>
        <w:t xml:space="preserve"> | (a) Optitrack calibration tool</w:t>
      </w:r>
      <w:bookmarkEnd w:id="87"/>
      <w:r>
        <w:t xml:space="preserve"> (b) </w:t>
      </w:r>
      <w:commentRangeStart w:id="88"/>
      <w:r>
        <w:t>Optitrack calibration screen</w:t>
      </w:r>
      <w:commentRangeEnd w:id="88"/>
      <w:r>
        <w:rPr>
          <w:rStyle w:val="CommentReference"/>
          <w:b w:val="0"/>
        </w:rPr>
        <w:commentReference w:id="88"/>
      </w:r>
    </w:p>
    <w:p w14:paraId="2D414232" w14:textId="77777777" w:rsidR="009609E8" w:rsidRPr="002D0619" w:rsidRDefault="009609E8" w:rsidP="009609E8">
      <w:pPr>
        <w:pStyle w:val="BodyText"/>
        <w:ind w:firstLine="540"/>
      </w:pPr>
      <w:r>
        <w:t>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In the Spring semester, the team currently plans to attach IR-reflective spheres to the quadrotor using two-sided tape.</w:t>
      </w:r>
    </w:p>
    <w:p w14:paraId="6F6E3401" w14:textId="77777777" w:rsidR="003D2CDA" w:rsidRDefault="003D2CDA" w:rsidP="00265AA4">
      <w:pPr>
        <w:pStyle w:val="Heading2"/>
      </w:pPr>
      <w:bookmarkStart w:id="89" w:name="_Toc469137709"/>
      <w:r>
        <w:t>RC Receiver</w:t>
      </w:r>
      <w:bookmarkEnd w:id="89"/>
    </w:p>
    <w:p w14:paraId="71CE05FE" w14:textId="77777777" w:rsidR="003D2CDA" w:rsidRDefault="003D2CDA" w:rsidP="003D2CDA">
      <w:pPr>
        <w:pStyle w:val="BodyText"/>
        <w:ind w:left="-90" w:firstLine="630"/>
      </w:pPr>
      <w:r>
        <w:t xml:space="preserve">The team is using a Turnigy 9X RC transmitter and its corresponding eight-channel receiver. The receiver connects to a PPM encoder, which combines the pulse-width </w:t>
      </w:r>
      <w:r>
        <w:lastRenderedPageBreak/>
        <w:t xml:space="preserve">modulation (PWM) signals of the receiver into a single signal using pulse-position modulation (PPM). The PPM encoder then sends the signals to the RC input port on the Pixhawk, which manipulates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6A34755F" w:rsidR="003D2CDA" w:rsidRDefault="003D2CDA" w:rsidP="003D2CDA">
      <w:pPr>
        <w:pStyle w:val="Caption"/>
      </w:pPr>
      <w:bookmarkStart w:id="90" w:name="_Ref468636718"/>
      <w:r>
        <w:t xml:space="preserve">Figure </w:t>
      </w:r>
      <w:r>
        <w:fldChar w:fldCharType="begin"/>
      </w:r>
      <w:r>
        <w:instrText xml:space="preserve"> SEQ Figure \* ARABIC </w:instrText>
      </w:r>
      <w:r>
        <w:fldChar w:fldCharType="separate"/>
      </w:r>
      <w:r>
        <w:rPr>
          <w:noProof/>
        </w:rPr>
        <w:t>14</w:t>
      </w:r>
      <w:r>
        <w:rPr>
          <w:noProof/>
        </w:rPr>
        <w:fldChar w:fldCharType="end"/>
      </w:r>
      <w:bookmarkEnd w:id="90"/>
      <w:r>
        <w:t xml:space="preserve"> </w:t>
      </w:r>
      <w:r w:rsidRPr="00BE2194">
        <w:t xml:space="preserve">| </w:t>
      </w:r>
      <w:r>
        <w:t>RC receiver connection to Pixhawk</w:t>
      </w:r>
    </w:p>
    <w:p w14:paraId="2B1C1722" w14:textId="77777777" w:rsidR="006A5A52" w:rsidRDefault="006A5A52" w:rsidP="00265AA4">
      <w:pPr>
        <w:pStyle w:val="Heading2"/>
      </w:pPr>
      <w:bookmarkStart w:id="91" w:name="_Toc469137710"/>
      <w:r>
        <w:t>Power Grid</w:t>
      </w:r>
      <w:bookmarkEnd w:id="91"/>
    </w:p>
    <w:p w14:paraId="6FB04001" w14:textId="77777777" w:rsidR="006A5A52" w:rsidRDefault="006A5A52" w:rsidP="006A5A52">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connect the motors and Pixhawk to the LiPo as well. The connection from the LiPo battery to the Jetson through a voltage regular is shown in </w:t>
      </w:r>
      <w:r>
        <w:fldChar w:fldCharType="begin"/>
      </w:r>
      <w:r>
        <w:instrText xml:space="preserve"> REF _Ref468636674 \h </w:instrText>
      </w:r>
      <w:r>
        <w:fldChar w:fldCharType="separate"/>
      </w:r>
      <w:r>
        <w:t xml:space="preserve">Figure </w:t>
      </w:r>
      <w:r>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7777777" w:rsidR="006A5A52" w:rsidRPr="00234828" w:rsidRDefault="006A5A52" w:rsidP="006A5A52">
      <w:pPr>
        <w:pStyle w:val="Caption"/>
      </w:pPr>
      <w:bookmarkStart w:id="92" w:name="_Ref468636674"/>
      <w:r>
        <w:t xml:space="preserve">Figure </w:t>
      </w:r>
      <w:r>
        <w:fldChar w:fldCharType="begin"/>
      </w:r>
      <w:r>
        <w:instrText xml:space="preserve"> SEQ Figure \* ARABIC </w:instrText>
      </w:r>
      <w:r>
        <w:fldChar w:fldCharType="separate"/>
      </w:r>
      <w:r>
        <w:rPr>
          <w:noProof/>
        </w:rPr>
        <w:t>15</w:t>
      </w:r>
      <w:r>
        <w:rPr>
          <w:noProof/>
        </w:rPr>
        <w:fldChar w:fldCharType="end"/>
      </w:r>
      <w:bookmarkEnd w:id="92"/>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3" w:name="_Toc469137711"/>
      <w:r>
        <w:lastRenderedPageBreak/>
        <w:t>Bill of materials</w:t>
      </w:r>
      <w:bookmarkEnd w:id="93"/>
    </w:p>
    <w:bookmarkEnd w:id="71"/>
    <w:bookmarkEnd w:id="72"/>
    <w:p w14:paraId="34CEC4AC" w14:textId="2C28CB5D" w:rsidR="006C57D4" w:rsidRDefault="006C57D4" w:rsidP="00A91FD3">
      <w:pPr>
        <w:pStyle w:val="BodyText"/>
        <w:ind w:firstLine="540"/>
      </w:pPr>
      <w:r>
        <w:t>This section describe</w:t>
      </w:r>
      <w:r w:rsidR="00A91FD3">
        <w:t>s</w:t>
      </w:r>
      <w:r>
        <w:t xml:space="preserve"> </w:t>
      </w:r>
      <w:r w:rsidR="00C57CDB">
        <w:t xml:space="preserve">in detail </w:t>
      </w:r>
      <w:r>
        <w:t>the design alternative</w:t>
      </w:r>
      <w:r w:rsidR="00C57CDB">
        <w:t>s the team chose to implement</w:t>
      </w:r>
      <w:r>
        <w:t xml:space="preserve">. </w:t>
      </w:r>
      <w:r w:rsidR="00FB4D5B">
        <w:t>T</w:t>
      </w:r>
      <w:r w:rsidR="00D00FE2">
        <w:t xml:space="preserve">he team will </w:t>
      </w:r>
      <w:r>
        <w:t>explain the design decisions made in the quadrotor simulation</w:t>
      </w:r>
      <w:r w:rsidR="00FB4D5B">
        <w:t>s and</w:t>
      </w:r>
      <w:r>
        <w:t xml:space="preserve"> describe the </w:t>
      </w:r>
      <w:r w:rsidR="00FB4D5B">
        <w:t xml:space="preserve">flight </w:t>
      </w:r>
      <w:r>
        <w:t xml:space="preserve">hardware including </w:t>
      </w:r>
      <w:r w:rsidR="00FB4D5B">
        <w:t xml:space="preserve">the </w:t>
      </w:r>
      <w:r>
        <w:t>on-board flight con</w:t>
      </w:r>
      <w:r w:rsidR="00A91FD3">
        <w:t>troller, sensors, and computer.</w:t>
      </w:r>
    </w:p>
    <w:p w14:paraId="6A7B689E" w14:textId="40A6BD79"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purchased in the Fall semester</w:t>
      </w:r>
      <w:r w:rsidR="00D00FE2">
        <w:t xml:space="preserve"> that will be part of the final </w:t>
      </w:r>
      <w:r w:rsidR="003C40D8">
        <w:t>quadrotor implementation</w:t>
      </w:r>
      <w:r>
        <w:t>.</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6D5BA62B"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E155DC">
              <w:rPr>
                <w:rFonts w:ascii="Arial" w:hAnsi="Arial" w:cs="Arial"/>
                <w:sz w:val="20"/>
              </w:rPr>
              <w:instrText xml:space="preserve"> ADDIN ZOTERO_ITEM CSL_CITATION {"citationID":"1it2h0ndvr","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E155DC" w:rsidRPr="00E155DC">
              <w:rPr>
                <w:rFonts w:ascii="Arial" w:hAnsi="Arial" w:cs="Arial"/>
                <w:sz w:val="20"/>
              </w:rPr>
              <w:t>[8]</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4"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95" w:name="_Ref468386987"/>
      <w:bookmarkStart w:id="96" w:name="_Ref468386982"/>
      <w:r>
        <w:t xml:space="preserve">Table </w:t>
      </w:r>
      <w:fldSimple w:instr=" SEQ Table \* ARABIC ">
        <w:r w:rsidR="0018091C">
          <w:rPr>
            <w:noProof/>
          </w:rPr>
          <w:t>5</w:t>
        </w:r>
      </w:fldSimple>
      <w:bookmarkEnd w:id="94"/>
      <w:bookmarkEnd w:id="95"/>
      <w:r>
        <w:t xml:space="preserve"> | Bill of Materials</w:t>
      </w:r>
      <w:bookmarkEnd w:id="96"/>
    </w:p>
    <w:p w14:paraId="3E678433" w14:textId="5B8573F4" w:rsidR="00FB4D5B" w:rsidRDefault="00FB4D5B" w:rsidP="00E25665">
      <w:pPr>
        <w:pStyle w:val="BodyText"/>
      </w:pPr>
    </w:p>
    <w:p w14:paraId="3710A767" w14:textId="6DC65C54" w:rsidR="004631EE" w:rsidRDefault="00956F68" w:rsidP="006832C7">
      <w:pPr>
        <w:pStyle w:val="Heading1"/>
      </w:pPr>
      <w:bookmarkStart w:id="97" w:name="_Toc469137712"/>
      <w:r>
        <w:lastRenderedPageBreak/>
        <w:t>Results</w:t>
      </w:r>
      <w:bookmarkEnd w:id="97"/>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w:t>
      </w:r>
      <w:bookmarkStart w:id="98" w:name="_GoBack"/>
      <w:bookmarkEnd w:id="98"/>
      <w:r w:rsidR="009458C6">
        <w:t>-loop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0A477A">
      <w:pPr>
        <w:pStyle w:val="Heading2"/>
      </w:pPr>
      <w:bookmarkStart w:id="99" w:name="_Ref468647384"/>
      <w:bookmarkStart w:id="100" w:name="_Toc469137713"/>
      <w:r>
        <w:t>Dynamic model</w:t>
      </w:r>
      <w:bookmarkEnd w:id="99"/>
      <w:bookmarkEnd w:id="100"/>
    </w:p>
    <w:p w14:paraId="27489C97" w14:textId="162CDBF0"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E155DC">
        <w:instrText xml:space="preserve"> ADDIN ZOTERO_ITEM CSL_CITATION {"citationID":"1pjbs61tig","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E155DC" w:rsidRPr="00E155DC">
        <w:t>[11]</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7D0E87CD"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101" w:name="_Ref468396056"/>
      <w:bookmarkStart w:id="102" w:name="_Ref468396046"/>
      <w:r>
        <w:t xml:space="preserve">Figure </w:t>
      </w:r>
      <w:fldSimple w:instr=" SEQ Figure \* ARABIC ">
        <w:r w:rsidR="0018091C">
          <w:rPr>
            <w:noProof/>
          </w:rPr>
          <w:t>16</w:t>
        </w:r>
      </w:fldSimple>
      <w:bookmarkEnd w:id="101"/>
      <w:r>
        <w:t xml:space="preserve"> </w:t>
      </w:r>
      <w:r w:rsidRPr="00BE2194">
        <w:t xml:space="preserve">| </w:t>
      </w:r>
      <w:r>
        <w:t>Simulation of quadrotor flying straight up.</w:t>
      </w:r>
      <w:bookmarkEnd w:id="102"/>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800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03" w:name="_Ref468396145"/>
      <w:r>
        <w:t xml:space="preserve">Figure </w:t>
      </w:r>
      <w:fldSimple w:instr=" SEQ Figure \* ARABIC ">
        <w:r w:rsidR="0018091C">
          <w:rPr>
            <w:noProof/>
          </w:rPr>
          <w:t>17</w:t>
        </w:r>
      </w:fldSimple>
      <w:bookmarkEnd w:id="103"/>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54144"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04" w:name="_Ref468396242"/>
      <w:r>
        <w:t xml:space="preserve">Figure </w:t>
      </w:r>
      <w:fldSimple w:instr=" SEQ Figure \* ARABIC ">
        <w:r w:rsidR="0018091C">
          <w:rPr>
            <w:noProof/>
          </w:rPr>
          <w:t>18</w:t>
        </w:r>
      </w:fldSimple>
      <w:bookmarkEnd w:id="104"/>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05" w:name="_Ref468637656"/>
      <w:bookmarkStart w:id="106" w:name="_Toc469137714"/>
      <w:commentRangeStart w:id="107"/>
      <w:r>
        <w:t>Closed-loop simulation</w:t>
      </w:r>
      <w:commentRangeEnd w:id="107"/>
      <w:r w:rsidR="006F7AF9">
        <w:rPr>
          <w:rStyle w:val="CommentReference"/>
          <w:rFonts w:ascii="Times New Roman" w:hAnsi="Times New Roman"/>
          <w:b w:val="0"/>
          <w:caps w:val="0"/>
        </w:rPr>
        <w:commentReference w:id="107"/>
      </w:r>
      <w:bookmarkEnd w:id="105"/>
      <w:bookmarkEnd w:id="106"/>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08" w:name="_Ref468637658"/>
      <w:bookmarkStart w:id="109" w:name="_Toc469137715"/>
      <w:commentRangeStart w:id="110"/>
      <w:r>
        <w:t>SSE algorithm</w:t>
      </w:r>
      <w:commentRangeEnd w:id="110"/>
      <w:r w:rsidR="006F7AF9">
        <w:rPr>
          <w:rStyle w:val="CommentReference"/>
          <w:rFonts w:ascii="Times New Roman" w:hAnsi="Times New Roman"/>
          <w:b w:val="0"/>
          <w:caps w:val="0"/>
        </w:rPr>
        <w:commentReference w:id="110"/>
      </w:r>
      <w:bookmarkEnd w:id="108"/>
      <w:bookmarkEnd w:id="109"/>
    </w:p>
    <w:p w14:paraId="527859BC" w14:textId="77777777" w:rsidR="009460D3" w:rsidRPr="009460D3" w:rsidRDefault="009460D3" w:rsidP="009460D3">
      <w:pPr>
        <w:pStyle w:val="BodyText"/>
      </w:pPr>
    </w:p>
    <w:p w14:paraId="093E7219" w14:textId="16375355" w:rsidR="00701A0A" w:rsidRDefault="00701A0A" w:rsidP="000A477A">
      <w:pPr>
        <w:pStyle w:val="Heading2"/>
      </w:pPr>
      <w:bookmarkStart w:id="111" w:name="_Toc469137716"/>
      <w:r>
        <w:t>Sensor data</w:t>
      </w:r>
      <w:bookmarkEnd w:id="111"/>
    </w:p>
    <w:p w14:paraId="1D8B236C" w14:textId="5F98B455"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w:t>
      </w:r>
      <w:r w:rsidR="00AF2AB0">
        <w:t xml:space="preserve">The team will </w:t>
      </w:r>
      <w:r w:rsidR="00AF2AB0">
        <w:lastRenderedPageBreak/>
        <w:t>write a</w:t>
      </w:r>
      <w:r>
        <w:t xml:space="preserve">nother program in Python or C to process this data and format it in </w:t>
      </w:r>
      <w:r w:rsidR="00AF2AB0">
        <w:t>a way</w:t>
      </w:r>
      <w:r>
        <w:t xml:space="preserve"> that the SSE can use.</w:t>
      </w:r>
    </w:p>
    <w:p w14:paraId="15C5EA9E" w14:textId="5F53F7B7" w:rsidR="00701A0A" w:rsidRDefault="00701A0A" w:rsidP="00392BFF">
      <w:pPr>
        <w:pStyle w:val="Heading3"/>
      </w:pPr>
      <w:bookmarkStart w:id="112" w:name="_Toc469137717"/>
      <w:commentRangeStart w:id="113"/>
      <w:r>
        <w:t>9DOF sensor</w:t>
      </w:r>
      <w:commentRangeEnd w:id="113"/>
      <w:r w:rsidR="0024495A">
        <w:rPr>
          <w:rStyle w:val="CommentReference"/>
          <w:rFonts w:ascii="Times New Roman" w:hAnsi="Times New Roman"/>
          <w:b w:val="0"/>
        </w:rPr>
        <w:commentReference w:id="113"/>
      </w:r>
      <w:bookmarkEnd w:id="112"/>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14" w:name="_Toc469137718"/>
      <w:r>
        <w:t>Laser scanner</w:t>
      </w:r>
      <w:bookmarkEnd w:id="114"/>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15" w:name="_Ref468225785"/>
      <w:r>
        <w:t xml:space="preserve">Figure </w:t>
      </w:r>
      <w:fldSimple w:instr=" SEQ Figure \* ARABIC ">
        <w:r w:rsidR="0018091C">
          <w:rPr>
            <w:noProof/>
          </w:rPr>
          <w:t>19</w:t>
        </w:r>
      </w:fldSimple>
      <w:bookmarkEnd w:id="115"/>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16" w:name="_Ref468389617"/>
      <w:r>
        <w:t xml:space="preserve">Table </w:t>
      </w:r>
      <w:fldSimple w:instr=" SEQ Table \* ARABIC ">
        <w:r w:rsidR="0018091C">
          <w:rPr>
            <w:noProof/>
          </w:rPr>
          <w:t>6</w:t>
        </w:r>
      </w:fldSimple>
      <w:bookmarkEnd w:id="116"/>
      <w:r>
        <w:t xml:space="preserve"> | ROS fields and descriptions</w:t>
      </w:r>
    </w:p>
    <w:p w14:paraId="6AF34C0D" w14:textId="4CC87D84" w:rsidR="004D7D67" w:rsidRPr="004D7D67" w:rsidRDefault="00234828" w:rsidP="00A35FD6">
      <w:pPr>
        <w:pStyle w:val="BodyText"/>
        <w:ind w:firstLine="540"/>
      </w:pPr>
      <w:r>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7" w:name="_Ref274917941"/>
      <w:bookmarkStart w:id="118" w:name="_Toc469137719"/>
      <w:r>
        <w:lastRenderedPageBreak/>
        <w:t>Project Management</w:t>
      </w:r>
      <w:bookmarkEnd w:id="117"/>
      <w:bookmarkEnd w:id="118"/>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0A477A">
      <w:pPr>
        <w:pStyle w:val="Heading2"/>
      </w:pPr>
      <w:bookmarkStart w:id="119" w:name="_Toc469137720"/>
      <w:r>
        <w:t>Fall progress</w:t>
      </w:r>
      <w:bookmarkEnd w:id="119"/>
    </w:p>
    <w:p w14:paraId="18C88CDD" w14:textId="3F00A66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20" w:name="_Ref468389901"/>
      <w:bookmarkStart w:id="121" w:name="_Ref468389898"/>
      <w:r>
        <w:t xml:space="preserve">Figure </w:t>
      </w:r>
      <w:fldSimple w:instr=" SEQ Figure \* ARABIC ">
        <w:r w:rsidR="0018091C">
          <w:rPr>
            <w:noProof/>
          </w:rPr>
          <w:t>20</w:t>
        </w:r>
      </w:fldSimple>
      <w:bookmarkEnd w:id="120"/>
      <w:r>
        <w:t xml:space="preserve"> </w:t>
      </w:r>
      <w:r w:rsidR="00F11969">
        <w:t xml:space="preserve">| </w:t>
      </w:r>
      <w:r>
        <w:t>Comparison of Planned and Actual Fall Work Breakdown Structure</w:t>
      </w:r>
      <w:bookmarkEnd w:id="121"/>
    </w:p>
    <w:p w14:paraId="4DCE5869" w14:textId="34EF7F5E" w:rsidR="004631EE" w:rsidRDefault="00701A0A" w:rsidP="000A477A">
      <w:pPr>
        <w:pStyle w:val="Heading2"/>
      </w:pPr>
      <w:bookmarkStart w:id="122" w:name="_Toc469137721"/>
      <w:r>
        <w:t>Spring overview</w:t>
      </w:r>
      <w:bookmarkEnd w:id="122"/>
    </w:p>
    <w:p w14:paraId="08C97644" w14:textId="6BF934EE"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commentRangeStart w:id="123"/>
      <w:commentRangeStart w:id="124"/>
      <w:r>
        <w:t xml:space="preserve">The SSE </w:t>
      </w:r>
      <w:r w:rsidR="00D05846">
        <w:t>has been coded in simulation</w:t>
      </w:r>
      <w:r>
        <w:t>, but not thoroughly tested</w:t>
      </w:r>
      <w:commentRangeEnd w:id="123"/>
      <w:r>
        <w:rPr>
          <w:rStyle w:val="CommentReference"/>
        </w:rPr>
        <w:commentReference w:id="123"/>
      </w:r>
      <w:commentRangeEnd w:id="124"/>
      <w:r w:rsidR="002E73F7">
        <w:rPr>
          <w:rStyle w:val="CommentReference"/>
        </w:rPr>
        <w:commentReference w:id="124"/>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25" w:name="_Toc469137722"/>
      <w:r>
        <w:t>Work breakdown structure</w:t>
      </w:r>
      <w:bookmarkEnd w:id="125"/>
    </w:p>
    <w:p w14:paraId="3CF00FC9" w14:textId="0C1007D2" w:rsidR="00B16EE7" w:rsidRPr="00B16EE7" w:rsidRDefault="003374C8" w:rsidP="00BF37AA">
      <w:pPr>
        <w:pStyle w:val="BodyText"/>
        <w:ind w:firstLine="540"/>
      </w:pPr>
      <w:r>
        <w:fldChar w:fldCharType="begin"/>
      </w:r>
      <w:r>
        <w:instrText xml:space="preserve"> REF _Ref270322113 \h </w:instrText>
      </w:r>
      <w:r>
        <w:fldChar w:fldCharType="separate"/>
      </w:r>
      <w:r w:rsidR="0018091C">
        <w:t xml:space="preserve">Figure </w:t>
      </w:r>
      <w:r w:rsidR="0018091C">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6"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6"/>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7" w:name="_Toc469137723"/>
      <w:commentRangeStart w:id="128"/>
      <w:r>
        <w:t>Schedule</w:t>
      </w:r>
      <w:commentRangeEnd w:id="128"/>
      <w:r w:rsidR="003374C8">
        <w:rPr>
          <w:rStyle w:val="CommentReference"/>
          <w:rFonts w:ascii="Times New Roman" w:hAnsi="Times New Roman"/>
          <w:b w:val="0"/>
          <w:caps w:val="0"/>
        </w:rPr>
        <w:commentReference w:id="128"/>
      </w:r>
      <w:bookmarkEnd w:id="127"/>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BCE8A32" w:rsidR="00023909" w:rsidRDefault="00023909" w:rsidP="006A3B50">
      <w:pPr>
        <w:pStyle w:val="Caption"/>
      </w:pPr>
      <w:r>
        <w:t xml:space="preserve">Figure </w:t>
      </w:r>
      <w:fldSimple w:instr=" SEQ Figure \* ARABIC ">
        <w:r w:rsidR="0018091C">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9" w:name="_Toc469137724"/>
      <w:r>
        <w:t>Division of labor</w:t>
      </w:r>
      <w:bookmarkEnd w:id="129"/>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30" w:name="_Toc469137725"/>
      <w:r>
        <w:lastRenderedPageBreak/>
        <w:t>References</w:t>
      </w:r>
      <w:bookmarkEnd w:id="130"/>
    </w:p>
    <w:p w14:paraId="194B785A" w14:textId="77777777" w:rsidR="00F811F9" w:rsidRPr="00F811F9" w:rsidRDefault="00BD638B" w:rsidP="00F811F9">
      <w:pPr>
        <w:pStyle w:val="Bibliography"/>
        <w:spacing w:line="480" w:lineRule="auto"/>
      </w:pPr>
      <w:r>
        <w:fldChar w:fldCharType="begin"/>
      </w:r>
      <w:r w:rsidR="00FE3889">
        <w:instrText xml:space="preserve"> ADDIN ZOTERO_BIBL {"custom":[]} CSL_BIBLIOGRAPHY </w:instrText>
      </w:r>
      <w:r>
        <w:fldChar w:fldCharType="separate"/>
      </w:r>
      <w:r w:rsidR="00F811F9" w:rsidRPr="00F811F9">
        <w:t>[1]</w:t>
      </w:r>
      <w:r w:rsidR="00F811F9" w:rsidRPr="00F811F9">
        <w:tab/>
        <w:t xml:space="preserve">“10 Ways Drones Are Changing Your World,” </w:t>
      </w:r>
      <w:r w:rsidR="00F811F9" w:rsidRPr="00F811F9">
        <w:rPr>
          <w:i/>
          <w:iCs/>
        </w:rPr>
        <w:t>Consumer Reports</w:t>
      </w:r>
      <w:r w:rsidR="00F811F9" w:rsidRPr="00F811F9">
        <w:t>, 24-Nov-2016. [Online]. Available: http://www.foxnews.com/tech/2016/11/24/10-ways-drones-are-changing-your-world.html. [Accessed: 02-Dec-2016].</w:t>
      </w:r>
    </w:p>
    <w:p w14:paraId="7F54C8B1" w14:textId="77777777" w:rsidR="00F811F9" w:rsidRPr="00F811F9" w:rsidRDefault="00F811F9" w:rsidP="00F811F9">
      <w:pPr>
        <w:pStyle w:val="Bibliography"/>
        <w:spacing w:line="480" w:lineRule="auto"/>
      </w:pPr>
      <w:r w:rsidRPr="00F811F9">
        <w:t>[2]</w:t>
      </w:r>
      <w:r w:rsidRPr="00F811F9">
        <w:tab/>
        <w:t xml:space="preserve">S. P. Boyd and L. Vandenberghe, </w:t>
      </w:r>
      <w:r w:rsidRPr="00F811F9">
        <w:rPr>
          <w:i/>
          <w:iCs/>
        </w:rPr>
        <w:t>Convex optimization</w:t>
      </w:r>
      <w:r w:rsidRPr="00F811F9">
        <w:t>. Cambridge, UK ; New York: Cambridge University Press, 2004.</w:t>
      </w:r>
    </w:p>
    <w:p w14:paraId="72A430C0" w14:textId="77777777" w:rsidR="00F811F9" w:rsidRPr="00F811F9" w:rsidRDefault="00F811F9" w:rsidP="00F811F9">
      <w:pPr>
        <w:pStyle w:val="Bibliography"/>
        <w:spacing w:line="480" w:lineRule="auto"/>
      </w:pPr>
      <w:r w:rsidRPr="00F811F9">
        <w:t>[3]</w:t>
      </w:r>
      <w:r w:rsidRPr="00F811F9">
        <w:tab/>
        <w:t xml:space="preserve">H. Fawzi, P. Tabuada, and S. Diggavi, “Secure estimation and control for cyber-physical systems under adversarial attacks,” </w:t>
      </w:r>
      <w:r w:rsidRPr="00F811F9">
        <w:rPr>
          <w:i/>
          <w:iCs/>
        </w:rPr>
        <w:t>IEEE Trans. Autom. Control</w:t>
      </w:r>
      <w:r w:rsidRPr="00F811F9">
        <w:t>, vol. 59, no. 6, pp. 1454–1467, Jun. 2014.</w:t>
      </w:r>
    </w:p>
    <w:p w14:paraId="1FEF18BC" w14:textId="77777777" w:rsidR="00F811F9" w:rsidRPr="00F811F9" w:rsidRDefault="00F811F9" w:rsidP="00F811F9">
      <w:pPr>
        <w:pStyle w:val="Bibliography"/>
        <w:spacing w:line="480" w:lineRule="auto"/>
      </w:pPr>
      <w:r w:rsidRPr="00F811F9">
        <w:t>[4]</w:t>
      </w:r>
      <w:r w:rsidRPr="00F811F9">
        <w:tab/>
        <w:t xml:space="preserve">Y. Shoukry, P. Nuzzo, N. Bezzo, A. L. Sangiovanni-Vincentelli, S. A. Seshia, and P. Tabuada, “Secure state reconstruction in differentially flat systems under sensor attacks using satisfiability modulo theory solving,” in </w:t>
      </w:r>
      <w:r w:rsidRPr="00F811F9">
        <w:rPr>
          <w:i/>
          <w:iCs/>
        </w:rPr>
        <w:t>2015 54th IEEE Conference on Decision and Control (CDC)</w:t>
      </w:r>
      <w:r w:rsidRPr="00F811F9">
        <w:t>, 2015, pp. 3804–3809.</w:t>
      </w:r>
    </w:p>
    <w:p w14:paraId="329495D3" w14:textId="77777777" w:rsidR="00F811F9" w:rsidRPr="00F811F9" w:rsidRDefault="00F811F9" w:rsidP="00F811F9">
      <w:pPr>
        <w:pStyle w:val="Bibliography"/>
        <w:spacing w:line="480" w:lineRule="auto"/>
      </w:pPr>
      <w:r w:rsidRPr="00F811F9">
        <w:t>[5]</w:t>
      </w:r>
      <w:r w:rsidRPr="00F811F9">
        <w:tab/>
        <w:t xml:space="preserve">C. Lee, H. Shim, and Y. Eun, “Secure and robust state estimation under sensor attacks, measurement noises, and process disturbances: Observer-based combinatorial approach,” in </w:t>
      </w:r>
      <w:r w:rsidRPr="00F811F9">
        <w:rPr>
          <w:i/>
          <w:iCs/>
        </w:rPr>
        <w:t>Control Conference (ECC), 2015 European</w:t>
      </w:r>
      <w:r w:rsidRPr="00F811F9">
        <w:t>, 2015, pp. 1872–1877.</w:t>
      </w:r>
    </w:p>
    <w:p w14:paraId="09449BF8" w14:textId="77777777" w:rsidR="00F811F9" w:rsidRPr="00F811F9" w:rsidRDefault="00F811F9" w:rsidP="00F811F9">
      <w:pPr>
        <w:pStyle w:val="Bibliography"/>
        <w:spacing w:line="480" w:lineRule="auto"/>
      </w:pPr>
      <w:r w:rsidRPr="00F811F9">
        <w:t>[6]</w:t>
      </w:r>
      <w:r w:rsidRPr="00F811F9">
        <w:tab/>
        <w:t xml:space="preserve">S. Mishra, Y. Shoukry, N. Karamchandani, S. Diggavi, and P. Tabuada, “Secure state estimation: Optimal guarantees against sensor attacks in the presence of noise,” in </w:t>
      </w:r>
      <w:r w:rsidRPr="00F811F9">
        <w:rPr>
          <w:i/>
          <w:iCs/>
        </w:rPr>
        <w:t>2015 IEEE International Symposium on Information Theory (ISIT)</w:t>
      </w:r>
      <w:r w:rsidRPr="00F811F9">
        <w:t>, 2015, pp. 2929–2933.</w:t>
      </w:r>
    </w:p>
    <w:p w14:paraId="2820242E" w14:textId="77777777" w:rsidR="00F811F9" w:rsidRPr="00F811F9" w:rsidRDefault="00F811F9" w:rsidP="00F811F9">
      <w:pPr>
        <w:pStyle w:val="Bibliography"/>
        <w:spacing w:line="480" w:lineRule="auto"/>
      </w:pPr>
      <w:r w:rsidRPr="00F811F9">
        <w:t>[7]</w:t>
      </w:r>
      <w:r w:rsidRPr="00F811F9">
        <w:tab/>
        <w:t>“QAV400.” [Online]. Available: http://www.lumenier.com/products/multirotors/qav400. [Accessed: 23-Sep-2016].</w:t>
      </w:r>
    </w:p>
    <w:p w14:paraId="7418BD31" w14:textId="77777777" w:rsidR="00F811F9" w:rsidRPr="00F811F9" w:rsidRDefault="00F811F9" w:rsidP="00F811F9">
      <w:pPr>
        <w:pStyle w:val="Bibliography"/>
        <w:spacing w:line="480" w:lineRule="auto"/>
      </w:pPr>
      <w:r w:rsidRPr="00F811F9">
        <w:t>[8]</w:t>
      </w:r>
      <w:r w:rsidRPr="00F811F9">
        <w:tab/>
        <w:t>“Jetson TK1 - eLinux.org.” [Online]. Available: http://elinux.org/Jetson_TK1. [Accessed: 23-Sep-2016].</w:t>
      </w:r>
    </w:p>
    <w:p w14:paraId="741F01C0" w14:textId="77777777" w:rsidR="00F811F9" w:rsidRPr="00F811F9" w:rsidRDefault="00F811F9" w:rsidP="00F811F9">
      <w:pPr>
        <w:pStyle w:val="Bibliography"/>
        <w:spacing w:line="480" w:lineRule="auto"/>
      </w:pPr>
      <w:r w:rsidRPr="00F811F9">
        <w:lastRenderedPageBreak/>
        <w:t>[9]</w:t>
      </w:r>
      <w:r w:rsidRPr="00F811F9">
        <w:tab/>
        <w:t>“3DR Pixhawk - 3DR.” [Online]. Available: https://store.3dr.com/products/3dr-pixhawk. [Accessed: 23-Sep-2016].</w:t>
      </w:r>
    </w:p>
    <w:p w14:paraId="649313D1" w14:textId="77777777" w:rsidR="00F811F9" w:rsidRPr="00F811F9" w:rsidRDefault="00F811F9" w:rsidP="00F811F9">
      <w:pPr>
        <w:pStyle w:val="Bibliography"/>
        <w:spacing w:line="480" w:lineRule="auto"/>
      </w:pPr>
      <w:r w:rsidRPr="00F811F9">
        <w:t>[10]</w:t>
      </w:r>
      <w:r w:rsidRPr="00F811F9">
        <w:tab/>
        <w:t>“Quadcopter Dynamics and Simulation - Andrew Gibiansky.” [Online]. Available: http://andrew.gibiansky.com/blog/physics/quadcopter-dynamics/. [Accessed: 02-Dec-2016].</w:t>
      </w:r>
    </w:p>
    <w:p w14:paraId="796C1682" w14:textId="77777777" w:rsidR="00F811F9" w:rsidRPr="00F811F9" w:rsidRDefault="00F811F9" w:rsidP="00F811F9">
      <w:pPr>
        <w:pStyle w:val="Bibliography"/>
        <w:spacing w:line="480" w:lineRule="auto"/>
      </w:pPr>
      <w:r w:rsidRPr="00F811F9">
        <w:t>[11]</w:t>
      </w:r>
      <w:r w:rsidRPr="00F811F9">
        <w:tab/>
        <w:t>“Fig. 1: whole structure of quadcopter robot and inbound forces on robot.” [Online]. Available: https://www.researchgate.net/figure/245031939_fig1_Fig-1-whole-structure-of-quadcopter-robot-and-inbound-forces-on-robot. [Accessed: 05-Dec-2016].</w:t>
      </w:r>
    </w:p>
    <w:p w14:paraId="42A87469" w14:textId="77777777" w:rsidR="00F811F9" w:rsidRPr="00F811F9" w:rsidRDefault="00F811F9" w:rsidP="00F811F9">
      <w:pPr>
        <w:pStyle w:val="Bibliography"/>
        <w:spacing w:line="480" w:lineRule="auto"/>
      </w:pPr>
      <w:r w:rsidRPr="00F811F9">
        <w:t>[12]</w:t>
      </w:r>
      <w:r w:rsidRPr="00F811F9">
        <w:tab/>
        <w:t>Gagic, Zoran, “Introduction to Linear and Nonlinear Observers.” [Online]. Available: http://www.ece.rutgers.edu/~gajic/psfiles/observers.pdf. [Accessed: 05-Dec-2016].</w:t>
      </w:r>
    </w:p>
    <w:p w14:paraId="5386AB4C" w14:textId="77777777" w:rsidR="00F811F9" w:rsidRPr="00F811F9" w:rsidRDefault="00F811F9" w:rsidP="00F811F9">
      <w:pPr>
        <w:pStyle w:val="Bibliography"/>
        <w:spacing w:line="480" w:lineRule="auto"/>
      </w:pPr>
      <w:r w:rsidRPr="00F811F9">
        <w:t>[13]</w:t>
      </w:r>
      <w:r w:rsidRPr="00F811F9">
        <w:tab/>
        <w:t>“CVX: Matlab Software for Disciplined Convex Programming | CVX Research, Inc.” [Online]. Available: http://cvxr.com/cvx/. [Accessed: 29-Nov-2016].</w:t>
      </w:r>
    </w:p>
    <w:p w14:paraId="70666390" w14:textId="77777777" w:rsidR="00F811F9" w:rsidRPr="00F811F9" w:rsidRDefault="00F811F9" w:rsidP="00F811F9">
      <w:pPr>
        <w:pStyle w:val="Bibliography"/>
        <w:spacing w:line="480" w:lineRule="auto"/>
      </w:pPr>
      <w:r w:rsidRPr="00F811F9">
        <w:t>[14]</w:t>
      </w:r>
      <w:r w:rsidRPr="00F811F9">
        <w:tab/>
        <w:t>“CVXGEN: Code Generation for Convex Optimization.” [Online]. Available: http://cvxgen.com/docs/index.html. [Accessed: 29-Nov-2016].</w:t>
      </w:r>
    </w:p>
    <w:p w14:paraId="23068D2A" w14:textId="77777777" w:rsidR="00F811F9" w:rsidRPr="00F811F9" w:rsidRDefault="00F811F9" w:rsidP="00F811F9">
      <w:pPr>
        <w:pStyle w:val="Bibliography"/>
        <w:spacing w:line="480" w:lineRule="auto"/>
      </w:pPr>
      <w:r w:rsidRPr="00F811F9">
        <w:t>[15]</w:t>
      </w:r>
      <w:r w:rsidRPr="00F811F9">
        <w:tab/>
      </w:r>
      <w:r w:rsidRPr="00F811F9">
        <w:rPr>
          <w:i/>
          <w:iCs/>
        </w:rPr>
        <w:t>SPI/IIC MPU-9250 9-Axis Attitude +Gyro+Accelerator+Magnetometer Sensor Module</w:t>
      </w:r>
      <w:r w:rsidRPr="00F811F9">
        <w:t>. .</w:t>
      </w:r>
    </w:p>
    <w:p w14:paraId="4D6255DB" w14:textId="77777777" w:rsidR="00F811F9" w:rsidRPr="00F811F9" w:rsidRDefault="00F811F9" w:rsidP="00F811F9">
      <w:pPr>
        <w:pStyle w:val="Bibliography"/>
        <w:spacing w:line="480" w:lineRule="auto"/>
      </w:pPr>
      <w:r w:rsidRPr="00F811F9">
        <w:t>[16]</w:t>
      </w:r>
      <w:r w:rsidRPr="00F811F9">
        <w:tab/>
        <w:t>“Hokuyo URG-04LX-UG01 Scanning Laser Rangefinder.” [Online]. Available: http://www.robotshop.com/en/hokuyo-urg-04lx-ug01-scanning-laser-rangefinder.html. [Accessed: 01-Dec-2016].</w:t>
      </w:r>
    </w:p>
    <w:p w14:paraId="508484FB" w14:textId="77777777" w:rsidR="00F811F9" w:rsidRPr="00F811F9" w:rsidRDefault="00F811F9" w:rsidP="00F811F9">
      <w:pPr>
        <w:pStyle w:val="Bibliography"/>
        <w:spacing w:line="480" w:lineRule="auto"/>
      </w:pPr>
      <w:r w:rsidRPr="00F811F9">
        <w:t>[17]</w:t>
      </w:r>
      <w:r w:rsidRPr="00F811F9">
        <w:tab/>
        <w:t xml:space="preserve">“OptiTrack,” </w:t>
      </w:r>
      <w:r w:rsidRPr="00F811F9">
        <w:rPr>
          <w:i/>
          <w:iCs/>
        </w:rPr>
        <w:t>OptiTrack</w:t>
      </w:r>
      <w:r w:rsidRPr="00F811F9">
        <w:t>. [Online]. Available: https://www.optitrack.com/. [Accessed: 01-Dec-2016].</w:t>
      </w:r>
    </w:p>
    <w:p w14:paraId="06EE6389" w14:textId="77777777" w:rsidR="00F811F9" w:rsidRPr="00F811F9" w:rsidRDefault="00F811F9" w:rsidP="00F811F9">
      <w:pPr>
        <w:pStyle w:val="Bibliography"/>
        <w:spacing w:line="480" w:lineRule="auto"/>
      </w:pPr>
      <w:r w:rsidRPr="00F811F9">
        <w:t>[18]</w:t>
      </w:r>
      <w:r w:rsidRPr="00F811F9">
        <w:tab/>
        <w:t>“Pixhawk Autopilot - Pixhawk Flight Controller Hardware Project.” [Online]. Available: https://pixhawk.org/modules/pixhawk. [Accessed: 05-Dec-2016].</w:t>
      </w:r>
    </w:p>
    <w:p w14:paraId="026D23CA" w14:textId="77777777" w:rsidR="00F811F9" w:rsidRPr="00F811F9" w:rsidRDefault="00F811F9" w:rsidP="00F811F9">
      <w:pPr>
        <w:pStyle w:val="Bibliography"/>
        <w:spacing w:line="480" w:lineRule="auto"/>
      </w:pPr>
      <w:r w:rsidRPr="00F811F9">
        <w:lastRenderedPageBreak/>
        <w:t>[19]</w:t>
      </w:r>
      <w:r w:rsidRPr="00F811F9">
        <w:tab/>
        <w:t>“URG Network / Wiki / Home.” [Online]. Available: https://sourceforge.net/p/urgnetwork/wiki/Home/. [Accessed: 30-Nov-2016].</w:t>
      </w:r>
    </w:p>
    <w:p w14:paraId="263AED0D" w14:textId="0D072237"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31" w:name="_Toc469137726"/>
      <w:commentRangeStart w:id="132"/>
      <w:r>
        <w:lastRenderedPageBreak/>
        <w:t>Appendix</w:t>
      </w:r>
      <w:commentRangeEnd w:id="132"/>
      <w:r>
        <w:rPr>
          <w:rStyle w:val="CommentReference"/>
          <w:rFonts w:ascii="Times New Roman" w:hAnsi="Times New Roman"/>
          <w:caps w:val="0"/>
          <w:spacing w:val="0"/>
          <w:kern w:val="0"/>
        </w:rPr>
        <w:commentReference w:id="132"/>
      </w:r>
      <w:bookmarkEnd w:id="131"/>
    </w:p>
    <w:p w14:paraId="6EBA6E8D" w14:textId="0A2951C7" w:rsidR="00020E88" w:rsidRDefault="00020E88" w:rsidP="000A477A">
      <w:pPr>
        <w:pStyle w:val="Heading2"/>
      </w:pPr>
      <w:bookmarkStart w:id="133" w:name="_Ref468379872"/>
      <w:bookmarkStart w:id="134" w:name="_Ref468379878"/>
      <w:bookmarkStart w:id="135" w:name="_Ref468379889"/>
      <w:bookmarkStart w:id="136" w:name="_Toc469137727"/>
      <w:r>
        <w:t xml:space="preserve">Dynamic </w:t>
      </w:r>
      <w:commentRangeStart w:id="137"/>
      <w:r>
        <w:t>model</w:t>
      </w:r>
      <w:bookmarkEnd w:id="133"/>
      <w:bookmarkEnd w:id="134"/>
      <w:bookmarkEnd w:id="135"/>
      <w:commentRangeEnd w:id="137"/>
      <w:r w:rsidR="008059C6">
        <w:rPr>
          <w:rStyle w:val="CommentReference"/>
          <w:rFonts w:ascii="Times New Roman" w:hAnsi="Times New Roman"/>
          <w:b w:val="0"/>
          <w:caps w:val="0"/>
        </w:rPr>
        <w:commentReference w:id="137"/>
      </w:r>
      <w:bookmarkEnd w:id="136"/>
    </w:p>
    <w:p w14:paraId="550C35F8" w14:textId="6D82784D" w:rsidR="008059C6" w:rsidRDefault="008059C6" w:rsidP="008059C6">
      <w:pPr>
        <w:pStyle w:val="Heading3"/>
      </w:pPr>
      <w:bookmarkStart w:id="138" w:name="_Ref468639830"/>
      <w:bookmarkStart w:id="139" w:name="_Toc469137728"/>
      <w:r>
        <w:t>Derivation of Rotation Matrix</w:t>
      </w:r>
      <w:bookmarkEnd w:id="138"/>
      <w:bookmarkEnd w:id="139"/>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8">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39">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40" w:name="_Ref468639885"/>
      <w:bookmarkStart w:id="141" w:name="_Toc469137729"/>
      <w:r>
        <w:t xml:space="preserve">Derivation of Governing </w:t>
      </w:r>
      <w:commentRangeStart w:id="142"/>
      <w:r>
        <w:t>Equations</w:t>
      </w:r>
      <w:bookmarkEnd w:id="140"/>
      <w:commentRangeEnd w:id="142"/>
      <w:r w:rsidR="00B05BC9">
        <w:rPr>
          <w:rStyle w:val="CommentReference"/>
          <w:rFonts w:ascii="Times New Roman" w:hAnsi="Times New Roman"/>
          <w:b w:val="0"/>
        </w:rPr>
        <w:commentReference w:id="142"/>
      </w:r>
      <w:bookmarkEnd w:id="141"/>
    </w:p>
    <w:p w14:paraId="6E3307A2" w14:textId="18F50A3C" w:rsidR="00020E88" w:rsidRDefault="00020E88" w:rsidP="000A477A">
      <w:pPr>
        <w:pStyle w:val="Heading2"/>
      </w:pPr>
      <w:bookmarkStart w:id="143" w:name="_Ref468380078"/>
      <w:bookmarkStart w:id="144" w:name="_Ref468380085"/>
      <w:bookmarkStart w:id="145" w:name="_Toc469137730"/>
      <w:r>
        <w:t xml:space="preserve">Simulation with </w:t>
      </w:r>
      <w:r w:rsidR="00DF0BCC">
        <w:t xml:space="preserve">Luenberger </w:t>
      </w:r>
      <w:r>
        <w:t>observer</w:t>
      </w:r>
      <w:bookmarkEnd w:id="143"/>
      <w:bookmarkEnd w:id="144"/>
      <w:bookmarkEnd w:id="145"/>
    </w:p>
    <w:p w14:paraId="58EF887B" w14:textId="6D8B4F66" w:rsidR="00020E88" w:rsidRPr="00020E88" w:rsidRDefault="00020E88" w:rsidP="001C375B">
      <w:pPr>
        <w:pStyle w:val="Heading2"/>
      </w:pPr>
      <w:bookmarkStart w:id="146" w:name="_Ref468388675"/>
      <w:bookmarkStart w:id="147" w:name="_Toc469137731"/>
      <w:r>
        <w:t>Simulation with SSE algorithm</w:t>
      </w:r>
      <w:bookmarkEnd w:id="146"/>
      <w:bookmarkEnd w:id="147"/>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535F9E" w:rsidRDefault="00535F9E">
      <w:pPr>
        <w:pStyle w:val="CommentText"/>
      </w:pPr>
      <w:r>
        <w:rPr>
          <w:rStyle w:val="CommentReference"/>
        </w:rPr>
        <w:annotationRef/>
      </w:r>
      <w:r>
        <w:t>Make sure this is true before turning in</w:t>
      </w:r>
    </w:p>
  </w:comment>
  <w:comment w:id="15" w:author="Paige Rinnert" w:date="2016-12-09T14:39:00Z" w:initials="PR">
    <w:p w14:paraId="4F92227F" w14:textId="344231A3" w:rsidR="00535F9E" w:rsidRDefault="00535F9E">
      <w:pPr>
        <w:pStyle w:val="CommentText"/>
      </w:pPr>
      <w:r>
        <w:rPr>
          <w:rStyle w:val="CommentReference"/>
        </w:rPr>
        <w:annotationRef/>
      </w:r>
      <w:r>
        <w:t>Team: is this right?</w:t>
      </w:r>
    </w:p>
  </w:comment>
  <w:comment w:id="16" w:author="Zayra Lobo" w:date="2016-12-09T14:43:00Z" w:initials="ZL">
    <w:p w14:paraId="6A770956" w14:textId="28A580E8" w:rsidR="00535F9E" w:rsidRDefault="00535F9E">
      <w:pPr>
        <w:pStyle w:val="CommentText"/>
      </w:pPr>
      <w:r>
        <w:rPr>
          <w:rStyle w:val="CommentReference"/>
        </w:rPr>
        <w:annotationRef/>
      </w:r>
      <w:r>
        <w:t xml:space="preserve">Not sure PR…can’t find the paper this came from </w:t>
      </w:r>
      <w:r>
        <w:sym w:font="Wingdings" w:char="F04C"/>
      </w:r>
    </w:p>
  </w:comment>
  <w:comment w:id="17" w:author="Paige Rinnert" w:date="2016-12-09T09:55:00Z" w:initials="PR">
    <w:p w14:paraId="15A3DB35" w14:textId="0A78351A" w:rsidR="00535F9E" w:rsidRDefault="00535F9E">
      <w:pPr>
        <w:pStyle w:val="CommentText"/>
      </w:pPr>
      <w:r>
        <w:rPr>
          <w:rStyle w:val="CommentReference"/>
        </w:rPr>
        <w:annotationRef/>
      </w:r>
      <w:r>
        <w:t>Team: also this</w:t>
      </w:r>
    </w:p>
  </w:comment>
  <w:comment w:id="21" w:author="Paige Rinnert" w:date="2016-12-09T09:57:00Z" w:initials="PR">
    <w:p w14:paraId="7B2842CF" w14:textId="59E6D49F" w:rsidR="00535F9E" w:rsidRDefault="00535F9E">
      <w:pPr>
        <w:pStyle w:val="CommentText"/>
      </w:pPr>
      <w:r>
        <w:rPr>
          <w:rStyle w:val="CommentReference"/>
        </w:rPr>
        <w:annotationRef/>
      </w:r>
      <w:r>
        <w:t>Citation? (cc)</w:t>
      </w:r>
    </w:p>
  </w:comment>
  <w:comment w:id="24" w:author="Paige Rinnert" w:date="2016-12-05T00:26:00Z" w:initials="PR">
    <w:p w14:paraId="37DA9884" w14:textId="4C43F873" w:rsidR="00535F9E" w:rsidRDefault="00535F9E">
      <w:pPr>
        <w:pStyle w:val="CommentText"/>
      </w:pPr>
      <w:r>
        <w:rPr>
          <w:rStyle w:val="CommentReference"/>
        </w:rPr>
        <w:annotationRef/>
      </w:r>
      <w:r>
        <w:t>Ideally! Make sure to confirm this is true before turning in final draft.</w:t>
      </w:r>
    </w:p>
  </w:comment>
  <w:comment w:id="40" w:author="Aishvarya Korde" w:date="2016-12-04T18:10:00Z" w:initials="AK">
    <w:p w14:paraId="06C7E954" w14:textId="77777777" w:rsidR="006631F4" w:rsidRDefault="006631F4" w:rsidP="006631F4">
      <w:pPr>
        <w:pStyle w:val="CommentText"/>
      </w:pPr>
      <w:r>
        <w:rPr>
          <w:rStyle w:val="CommentReference"/>
        </w:rPr>
        <w:annotationRef/>
      </w:r>
      <w:r>
        <w:t>Fix appendix cross reference to the correct section</w:t>
      </w:r>
    </w:p>
  </w:comment>
  <w:comment w:id="42" w:author="Aishvarya Korde" w:date="2016-12-04T20:57:00Z" w:initials="AK">
    <w:p w14:paraId="3E4EFD9A" w14:textId="77777777" w:rsidR="006631F4" w:rsidRDefault="006631F4" w:rsidP="006631F4">
      <w:pPr>
        <w:pStyle w:val="CommentText"/>
      </w:pPr>
      <w:r>
        <w:rPr>
          <w:rStyle w:val="CommentReference"/>
        </w:rPr>
        <w:annotationRef/>
      </w:r>
      <w:r>
        <w:t>TODO</w:t>
      </w:r>
    </w:p>
  </w:comment>
  <w:comment w:id="43" w:author="Aishvarya Korde" w:date="2016-12-04T21:07:00Z" w:initials="AK">
    <w:p w14:paraId="7763DEB9" w14:textId="77777777" w:rsidR="006631F4" w:rsidRDefault="006631F4" w:rsidP="006631F4">
      <w:pPr>
        <w:pStyle w:val="CommentText"/>
      </w:pPr>
      <w:r>
        <w:rPr>
          <w:rStyle w:val="CommentReference"/>
        </w:rPr>
        <w:annotationRef/>
      </w:r>
      <w:r>
        <w:t>TODO</w:t>
      </w:r>
    </w:p>
  </w:comment>
  <w:comment w:id="57" w:author="Paige Rinnert" w:date="2016-12-05T01:28:00Z" w:initials="PR">
    <w:p w14:paraId="4D6460FB" w14:textId="77777777" w:rsidR="006631F4" w:rsidRDefault="006631F4" w:rsidP="006631F4">
      <w:pPr>
        <w:pStyle w:val="CommentText"/>
      </w:pPr>
      <w:r>
        <w:rPr>
          <w:rStyle w:val="CommentReference"/>
        </w:rPr>
        <w:annotationRef/>
      </w:r>
      <w:r>
        <w:t>PR: add more detail once simulation works</w:t>
      </w:r>
    </w:p>
  </w:comment>
  <w:comment w:id="62" w:author="Zayra Lobo" w:date="2016-12-09T23:30:00Z" w:initials="ZL">
    <w:p w14:paraId="3888868B" w14:textId="2A94D272" w:rsidR="00535F9E" w:rsidRDefault="00535F9E">
      <w:pPr>
        <w:pStyle w:val="CommentText"/>
      </w:pPr>
      <w:r>
        <w:rPr>
          <w:rStyle w:val="CommentReference"/>
        </w:rPr>
        <w:annotationRef/>
      </w:r>
      <w:r>
        <w:t>Take out if it’s “not really a choice”? Ask CC</w:t>
      </w:r>
    </w:p>
  </w:comment>
  <w:comment w:id="74" w:author="Paige Rinnert" w:date="2016-12-10T13:06:00Z" w:initials="PR">
    <w:p w14:paraId="1BBC76C7" w14:textId="0327940B" w:rsidR="004A7C79" w:rsidRDefault="004A7C79">
      <w:pPr>
        <w:pStyle w:val="CommentText"/>
      </w:pPr>
      <w:r>
        <w:rPr>
          <w:rStyle w:val="CommentReference"/>
        </w:rPr>
        <w:annotationRef/>
      </w:r>
      <w:r>
        <w:t>Fix reference</w:t>
      </w:r>
    </w:p>
  </w:comment>
  <w:comment w:id="76" w:author="Zayra Lobo" w:date="2016-12-09T23:30:00Z" w:initials="ZL">
    <w:p w14:paraId="5E1567E7" w14:textId="77777777" w:rsidR="009609E8" w:rsidRDefault="009609E8" w:rsidP="009609E8">
      <w:pPr>
        <w:pStyle w:val="CommentText"/>
      </w:pPr>
      <w:r>
        <w:rPr>
          <w:rStyle w:val="CommentReference"/>
        </w:rPr>
        <w:annotationRef/>
      </w:r>
      <w:r>
        <w:t>Remove entire paragraph or just rephrase? Ask CC</w:t>
      </w:r>
    </w:p>
  </w:comment>
  <w:comment w:id="80" w:author="Paige Rinnert" w:date="2016-12-05T01:38:00Z" w:initials="PR">
    <w:p w14:paraId="763FE6BA" w14:textId="77777777" w:rsidR="009609E8" w:rsidRDefault="009609E8" w:rsidP="009609E8">
      <w:pPr>
        <w:pStyle w:val="CommentText"/>
      </w:pPr>
      <w:r>
        <w:rPr>
          <w:rStyle w:val="CommentReference"/>
        </w:rPr>
        <w:annotationRef/>
      </w:r>
      <w:r>
        <w:t>What does this mean? Is angle measured in capacitance…?</w:t>
      </w:r>
    </w:p>
  </w:comment>
  <w:comment w:id="81" w:author="Paige Rinnert" w:date="2016-12-04T16:49:00Z" w:initials="PR">
    <w:p w14:paraId="0C83574C" w14:textId="77777777" w:rsidR="009609E8" w:rsidRDefault="009609E8" w:rsidP="009609E8">
      <w:pPr>
        <w:pStyle w:val="CommentText"/>
      </w:pPr>
      <w:r>
        <w:rPr>
          <w:rStyle w:val="CommentReference"/>
        </w:rPr>
        <w:annotationRef/>
      </w:r>
      <w:r>
        <w:t>PR: reference figure 9</w:t>
      </w:r>
    </w:p>
  </w:comment>
  <w:comment w:id="88" w:author="Paige Rinnert" w:date="2016-12-01T10:33:00Z" w:initials="PR">
    <w:p w14:paraId="25B8BD7A" w14:textId="77777777" w:rsidR="009609E8" w:rsidRDefault="009609E8" w:rsidP="009609E8">
      <w:pPr>
        <w:pStyle w:val="CommentText"/>
      </w:pPr>
      <w:r>
        <w:rPr>
          <w:rStyle w:val="CommentReference"/>
        </w:rPr>
        <w:annotationRef/>
      </w:r>
      <w:r>
        <w:t>RC: change to screenshot instead of a camera image</w:t>
      </w:r>
    </w:p>
  </w:comment>
  <w:comment w:id="107" w:author="Aishvarya Korde" w:date="2016-12-01T17:20:00Z" w:initials="AK">
    <w:p w14:paraId="2AC1D229" w14:textId="54786A01" w:rsidR="00535F9E" w:rsidRDefault="00535F9E">
      <w:pPr>
        <w:pStyle w:val="CommentText"/>
      </w:pPr>
      <w:r>
        <w:rPr>
          <w:rStyle w:val="CommentReference"/>
        </w:rPr>
        <w:annotationRef/>
      </w:r>
      <w:r>
        <w:t>AK: add results (before final draft)</w:t>
      </w:r>
    </w:p>
  </w:comment>
  <w:comment w:id="110" w:author="Aishvarya Korde" w:date="2016-12-01T17:20:00Z" w:initials="AK">
    <w:p w14:paraId="7C4A10AC" w14:textId="15D5F147" w:rsidR="00535F9E" w:rsidRDefault="00535F9E">
      <w:pPr>
        <w:pStyle w:val="CommentText"/>
      </w:pPr>
      <w:r>
        <w:rPr>
          <w:rStyle w:val="CommentReference"/>
        </w:rPr>
        <w:annotationRef/>
      </w:r>
      <w:r>
        <w:t>PR: add results (before final draft)</w:t>
      </w:r>
    </w:p>
  </w:comment>
  <w:comment w:id="113" w:author="Paige Rinnert" w:date="2016-12-01T18:55:00Z" w:initials="PR">
    <w:p w14:paraId="41AE6457" w14:textId="2893F21C" w:rsidR="00535F9E" w:rsidRDefault="00535F9E">
      <w:pPr>
        <w:pStyle w:val="CommentText"/>
      </w:pPr>
      <w:r>
        <w:rPr>
          <w:rStyle w:val="CommentReference"/>
        </w:rPr>
        <w:annotationRef/>
      </w:r>
      <w:r>
        <w:rPr>
          <w:rStyle w:val="CommentReference"/>
        </w:rPr>
        <w:t>RC: add results (before final draft)</w:t>
      </w:r>
    </w:p>
  </w:comment>
  <w:comment w:id="123" w:author="Robert Cyprus" w:date="2016-12-02T15:40:00Z" w:initials="RC">
    <w:p w14:paraId="217D75BC" w14:textId="77777777" w:rsidR="00535F9E" w:rsidRDefault="00535F9E" w:rsidP="00DA178E">
      <w:pPr>
        <w:pStyle w:val="CommentText"/>
      </w:pPr>
      <w:r>
        <w:rPr>
          <w:rStyle w:val="CommentReference"/>
        </w:rPr>
        <w:annotationRef/>
      </w:r>
      <w:r>
        <w:t>PR: IS this correct?</w:t>
      </w:r>
    </w:p>
  </w:comment>
  <w:comment w:id="124" w:author="Paige Rinnert" w:date="2016-12-02T18:52:00Z" w:initials="PR">
    <w:p w14:paraId="059F1DD5" w14:textId="07A4823D" w:rsidR="00535F9E" w:rsidRDefault="00535F9E">
      <w:pPr>
        <w:pStyle w:val="CommentText"/>
      </w:pPr>
      <w:r>
        <w:rPr>
          <w:rStyle w:val="CommentReference"/>
        </w:rPr>
        <w:annotationRef/>
      </w:r>
      <w:r>
        <w:t>Ehh should be tested by the end of the semester but not yet.</w:t>
      </w:r>
    </w:p>
  </w:comment>
  <w:comment w:id="128" w:author="Paige Rinnert" w:date="2016-12-01T22:19:00Z" w:initials="PR">
    <w:p w14:paraId="1D3881E7" w14:textId="54F0152B" w:rsidR="00535F9E" w:rsidRDefault="00535F9E">
      <w:pPr>
        <w:pStyle w:val="CommentText"/>
      </w:pPr>
      <w:r>
        <w:rPr>
          <w:rStyle w:val="CommentReference"/>
        </w:rPr>
        <w:annotationRef/>
      </w:r>
      <w:r>
        <w:t>AK: insert spring Gantt chart (after team review)</w:t>
      </w:r>
    </w:p>
  </w:comment>
  <w:comment w:id="132" w:author="Paige Rinnert" w:date="2016-12-01T00:35:00Z" w:initials="PR">
    <w:p w14:paraId="36ADEDDC" w14:textId="1B0447FD" w:rsidR="00535F9E" w:rsidRDefault="00535F9E">
      <w:pPr>
        <w:pStyle w:val="CommentText"/>
      </w:pPr>
      <w:r>
        <w:rPr>
          <w:rStyle w:val="CommentReference"/>
        </w:rPr>
        <w:annotationRef/>
      </w:r>
      <w:r>
        <w:rPr>
          <w:rStyle w:val="CommentReference"/>
        </w:rPr>
        <w:t>PR/AK: add code before final draft</w:t>
      </w:r>
    </w:p>
  </w:comment>
  <w:comment w:id="137" w:author="Aishvarya Korde" w:date="2016-12-04T18:32:00Z" w:initials="AK">
    <w:p w14:paraId="2CCDD302" w14:textId="77777777" w:rsidR="00535F9E" w:rsidRDefault="00535F9E">
      <w:pPr>
        <w:pStyle w:val="CommentText"/>
      </w:pPr>
      <w:r>
        <w:rPr>
          <w:rStyle w:val="CommentReference"/>
        </w:rPr>
        <w:annotationRef/>
      </w:r>
      <w:r>
        <w:t>We might have to change this heading/add intro text since we have sub-headings now</w:t>
      </w:r>
    </w:p>
    <w:p w14:paraId="30FC6CB0" w14:textId="6F24B00B" w:rsidR="00535F9E" w:rsidRDefault="00535F9E">
      <w:pPr>
        <w:pStyle w:val="CommentText"/>
      </w:pPr>
    </w:p>
  </w:comment>
  <w:comment w:id="142" w:author="Aishvarya Korde" w:date="2016-12-04T18:50:00Z" w:initials="AK">
    <w:p w14:paraId="06DCCA2D" w14:textId="6C17F2FF" w:rsidR="00535F9E" w:rsidRDefault="00535F9E">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4F92227F" w15:done="0"/>
  <w15:commentEx w15:paraId="6A770956" w15:done="0"/>
  <w15:commentEx w15:paraId="15A3DB35" w15:done="0"/>
  <w15:commentEx w15:paraId="7B2842CF" w15:done="0"/>
  <w15:commentEx w15:paraId="37DA9884" w15:done="0"/>
  <w15:commentEx w15:paraId="06C7E954" w15:done="0"/>
  <w15:commentEx w15:paraId="3E4EFD9A" w15:done="0"/>
  <w15:commentEx w15:paraId="7763DEB9" w15:done="0"/>
  <w15:commentEx w15:paraId="4D6460FB" w15:done="0"/>
  <w15:commentEx w15:paraId="3888868B" w15:done="0"/>
  <w15:commentEx w15:paraId="1BBC76C7" w15:done="0"/>
  <w15:commentEx w15:paraId="5E1567E7" w15:done="0"/>
  <w15:commentEx w15:paraId="763FE6BA" w15:done="0"/>
  <w15:commentEx w15:paraId="0C83574C" w15:done="0"/>
  <w15:commentEx w15:paraId="25B8BD7A" w15:done="0"/>
  <w15:commentEx w15:paraId="2AC1D229" w15:done="0"/>
  <w15:commentEx w15:paraId="7C4A10AC" w15:done="0"/>
  <w15:commentEx w15:paraId="41AE6457" w15:done="0"/>
  <w15:commentEx w15:paraId="217D75BC" w15:done="0"/>
  <w15:commentEx w15:paraId="059F1DD5" w15:paraIdParent="217D75BC" w15:done="0"/>
  <w15:commentEx w15:paraId="1D3881E7"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812656" w14:textId="77777777" w:rsidR="00435C78" w:rsidRDefault="00435C78">
      <w:r>
        <w:separator/>
      </w:r>
    </w:p>
    <w:p w14:paraId="4FA870B5" w14:textId="77777777" w:rsidR="00435C78" w:rsidRDefault="00435C78"/>
  </w:endnote>
  <w:endnote w:type="continuationSeparator" w:id="0">
    <w:p w14:paraId="5CB1A7D9" w14:textId="77777777" w:rsidR="00435C78" w:rsidRDefault="00435C78">
      <w:r>
        <w:continuationSeparator/>
      </w:r>
    </w:p>
    <w:p w14:paraId="268113A3" w14:textId="77777777" w:rsidR="00435C78" w:rsidRDefault="00435C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535F9E" w:rsidRDefault="00535F9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535F9E" w:rsidRDefault="00535F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5B029DB2" w:rsidR="00535F9E" w:rsidRDefault="00535F9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7C79">
      <w:rPr>
        <w:rStyle w:val="PageNumber"/>
        <w:noProof/>
      </w:rPr>
      <w:t>ii</w:t>
    </w:r>
    <w:r>
      <w:rPr>
        <w:rStyle w:val="PageNumber"/>
      </w:rPr>
      <w:fldChar w:fldCharType="end"/>
    </w:r>
  </w:p>
  <w:p w14:paraId="1C64427C" w14:textId="77777777" w:rsidR="00535F9E" w:rsidRDefault="00535F9E">
    <w:pPr>
      <w:pStyle w:val="Footer"/>
    </w:pPr>
  </w:p>
  <w:p w14:paraId="4D57448C" w14:textId="77777777" w:rsidR="00535F9E" w:rsidRDefault="00535F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776BD8F5" w:rsidR="00535F9E" w:rsidRDefault="00535F9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7C79">
      <w:rPr>
        <w:rStyle w:val="PageNumber"/>
        <w:noProof/>
      </w:rPr>
      <w:t>40</w:t>
    </w:r>
    <w:r>
      <w:rPr>
        <w:rStyle w:val="PageNumber"/>
      </w:rPr>
      <w:fldChar w:fldCharType="end"/>
    </w:r>
  </w:p>
  <w:p w14:paraId="72396B3E" w14:textId="77777777" w:rsidR="00535F9E" w:rsidRDefault="00535F9E">
    <w:pPr>
      <w:pStyle w:val="Footer"/>
      <w:ind w:right="360"/>
    </w:pPr>
  </w:p>
  <w:p w14:paraId="1FD40D41" w14:textId="77777777" w:rsidR="00535F9E" w:rsidRDefault="00535F9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49047C" w14:textId="77777777" w:rsidR="00435C78" w:rsidRDefault="00435C78">
      <w:r>
        <w:separator/>
      </w:r>
    </w:p>
    <w:p w14:paraId="063DEAC2" w14:textId="77777777" w:rsidR="00435C78" w:rsidRDefault="00435C78"/>
  </w:footnote>
  <w:footnote w:type="continuationSeparator" w:id="0">
    <w:p w14:paraId="5E2BB69F" w14:textId="77777777" w:rsidR="00435C78" w:rsidRDefault="00435C78">
      <w:r>
        <w:continuationSeparator/>
      </w:r>
    </w:p>
    <w:p w14:paraId="4E09E753" w14:textId="77777777" w:rsidR="00435C78" w:rsidRDefault="00435C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535F9E" w:rsidRDefault="00535F9E">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560853"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217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A477A"/>
    <w:rsid w:val="000B20E2"/>
    <w:rsid w:val="000B27E8"/>
    <w:rsid w:val="000B4B39"/>
    <w:rsid w:val="000B6ACA"/>
    <w:rsid w:val="000C0D4F"/>
    <w:rsid w:val="000C2FFA"/>
    <w:rsid w:val="000C402B"/>
    <w:rsid w:val="000C4912"/>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C40D8"/>
    <w:rsid w:val="003D05D3"/>
    <w:rsid w:val="003D06D4"/>
    <w:rsid w:val="003D228F"/>
    <w:rsid w:val="003D2CDA"/>
    <w:rsid w:val="003D34EF"/>
    <w:rsid w:val="003D4B26"/>
    <w:rsid w:val="003D7D62"/>
    <w:rsid w:val="003E1964"/>
    <w:rsid w:val="003E306D"/>
    <w:rsid w:val="003E3D60"/>
    <w:rsid w:val="003E3E8E"/>
    <w:rsid w:val="003E5BE7"/>
    <w:rsid w:val="003F03AC"/>
    <w:rsid w:val="003F1C0C"/>
    <w:rsid w:val="003F67FA"/>
    <w:rsid w:val="004032D0"/>
    <w:rsid w:val="00404B9C"/>
    <w:rsid w:val="0040562F"/>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526F0"/>
    <w:rsid w:val="00452B80"/>
    <w:rsid w:val="00452ECF"/>
    <w:rsid w:val="0045529B"/>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4946"/>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03D7"/>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25E4"/>
    <w:rsid w:val="008B71C6"/>
    <w:rsid w:val="008B74D7"/>
    <w:rsid w:val="008C46D2"/>
    <w:rsid w:val="008C5D65"/>
    <w:rsid w:val="008D1E1E"/>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FDB"/>
    <w:rsid w:val="00F25326"/>
    <w:rsid w:val="00F26788"/>
    <w:rsid w:val="00F333EB"/>
    <w:rsid w:val="00F333F2"/>
    <w:rsid w:val="00F35D49"/>
    <w:rsid w:val="00F35DA1"/>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1 Light" w:semiHidden="1"/>
    <w:lsdException w:name="Grid Table 2" w:semiHidden="1"/>
    <w:lsdException w:name="Grid Table 3" w:semiHidden="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D83B1-1943-4752-A1C7-18022D522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5376</TotalTime>
  <Pages>52</Pages>
  <Words>14512</Words>
  <Characters>82723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294</cp:revision>
  <cp:lastPrinted>2010-08-24T04:33:00Z</cp:lastPrinted>
  <dcterms:created xsi:type="dcterms:W3CDTF">2016-11-22T18:58:00Z</dcterms:created>
  <dcterms:modified xsi:type="dcterms:W3CDTF">2016-12-10T21:07:00Z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id="rWwUY9Al"/&gt;&lt;style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