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14410C70" w:rsidR="00B73895" w:rsidRPr="009561B6" w:rsidRDefault="008D64E2" w:rsidP="00B73895">
      <w:pPr>
        <w:widowControl w:val="0"/>
        <w:jc w:val="center"/>
        <w:rPr>
          <w:rFonts w:ascii="Arial" w:hAnsi="Arial"/>
          <w:b/>
          <w:sz w:val="28"/>
        </w:rPr>
      </w:pPr>
      <w:r>
        <w:rPr>
          <w:rFonts w:ascii="Arial" w:hAnsi="Arial"/>
          <w:b/>
          <w:sz w:val="28"/>
        </w:rPr>
        <w:t>Midyear Report</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w:t>
      </w:r>
      <w:bookmarkStart w:id="1" w:name="_GoBack"/>
      <w:bookmarkEnd w:id="1"/>
      <w:r>
        <w:rPr>
          <w:rFonts w:ascii="Arial" w:hAnsi="Arial"/>
          <w:b/>
          <w:sz w:val="28"/>
        </w:rPr>
        <w:t>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r>
        <w:rPr>
          <w:sz w:val="20"/>
        </w:rPr>
        <w:t>Aishvarya Korde (S)</w:t>
      </w:r>
    </w:p>
    <w:p w14:paraId="4BCEC4C9" w14:textId="77777777" w:rsidR="00B73895" w:rsidRDefault="00B73895" w:rsidP="00B73895">
      <w:pPr>
        <w:widowControl w:val="0"/>
        <w:tabs>
          <w:tab w:val="left" w:pos="6120"/>
        </w:tabs>
        <w:ind w:left="1440"/>
        <w:rPr>
          <w:sz w:val="20"/>
        </w:rPr>
      </w:pPr>
      <w:proofErr w:type="spellStart"/>
      <w:r>
        <w:rPr>
          <w:sz w:val="20"/>
        </w:rPr>
        <w:t>Zayra</w:t>
      </w:r>
      <w:proofErr w:type="spellEnd"/>
      <w:r>
        <w:rPr>
          <w:sz w:val="20"/>
        </w:rPr>
        <w:t xml:space="preserve"> Lobo (J)</w:t>
      </w:r>
    </w:p>
    <w:p w14:paraId="305B3078" w14:textId="2E3B2E38" w:rsidR="00B73895" w:rsidRDefault="00B73895" w:rsidP="00B73895">
      <w:pPr>
        <w:widowControl w:val="0"/>
        <w:tabs>
          <w:tab w:val="left" w:pos="6120"/>
        </w:tabs>
        <w:ind w:left="1440"/>
        <w:rPr>
          <w:sz w:val="20"/>
        </w:rPr>
      </w:pPr>
      <w:r>
        <w:rPr>
          <w:sz w:val="20"/>
        </w:rPr>
        <w:t xml:space="preserve">Paige </w:t>
      </w:r>
      <w:proofErr w:type="spellStart"/>
      <w:r>
        <w:rPr>
          <w:sz w:val="20"/>
        </w:rPr>
        <w:t>Rinnert</w:t>
      </w:r>
      <w:proofErr w:type="spellEnd"/>
      <w:r>
        <w:rPr>
          <w:sz w:val="20"/>
        </w:rPr>
        <w:t xml:space="preserve">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 xml:space="preserve">Ken </w:t>
      </w:r>
      <w:proofErr w:type="spellStart"/>
      <w:r>
        <w:rPr>
          <w:sz w:val="20"/>
        </w:rPr>
        <w:t>Dreshfield</w:t>
      </w:r>
      <w:proofErr w:type="spellEnd"/>
      <w:r>
        <w:rPr>
          <w:sz w:val="20"/>
        </w:rPr>
        <w:t xml:space="preserve">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 xml:space="preserve">Stephanie </w:t>
      </w:r>
      <w:proofErr w:type="spellStart"/>
      <w:r>
        <w:rPr>
          <w:sz w:val="20"/>
        </w:rPr>
        <w:t>Tsuei</w:t>
      </w:r>
      <w:proofErr w:type="spellEnd"/>
      <w:r>
        <w:rPr>
          <w:sz w:val="20"/>
        </w:rPr>
        <w:t xml:space="preserve">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2" w:name="_Toc420481764"/>
      <w:bookmarkStart w:id="3" w:name="_Toc409150352"/>
      <w:r>
        <w:br w:type="page"/>
      </w:r>
    </w:p>
    <w:p w14:paraId="63DB0453" w14:textId="34AEB127" w:rsidR="002418D8" w:rsidRDefault="002418D8" w:rsidP="002418D8">
      <w:pPr>
        <w:pStyle w:val="AbstractHeading"/>
      </w:pPr>
      <w:bookmarkStart w:id="4" w:name="_Toc468351483"/>
      <w:commentRangeStart w:id="5"/>
      <w:r>
        <w:lastRenderedPageBreak/>
        <w:t>ABSTRACT</w:t>
      </w:r>
      <w:bookmarkEnd w:id="2"/>
      <w:commentRangeEnd w:id="5"/>
      <w:r w:rsidR="007F7C01">
        <w:rPr>
          <w:rStyle w:val="CommentReference"/>
          <w:rFonts w:ascii="Times New Roman" w:hAnsi="Times New Roman"/>
          <w:b w:val="0"/>
          <w:caps w:val="0"/>
        </w:rPr>
        <w:commentReference w:id="5"/>
      </w:r>
      <w:bookmarkEnd w:id="4"/>
    </w:p>
    <w:p w14:paraId="6441C362" w14:textId="77777777" w:rsidR="002418D8" w:rsidRDefault="00B9107D" w:rsidP="002418D8">
      <w:r>
        <w:t>[Insert abstract here]</w:t>
      </w:r>
    </w:p>
    <w:p w14:paraId="49F181A2" w14:textId="77777777" w:rsidR="002418D8" w:rsidRDefault="002418D8" w:rsidP="002418D8"/>
    <w:p w14:paraId="5107076E" w14:textId="77777777" w:rsidR="002418D8" w:rsidRPr="00080DB8" w:rsidRDefault="002418D8" w:rsidP="002418D8">
      <w:pPr>
        <w:rPr>
          <w:i/>
        </w:rPr>
        <w:sectPr w:rsidR="002418D8" w:rsidRPr="00080DB8" w:rsidSect="00650379">
          <w:headerReference w:type="default" r:id="rId11"/>
          <w:footerReference w:type="even" r:id="rId12"/>
          <w:footerReference w:type="default" r:id="rId13"/>
          <w:pgSz w:w="12240" w:h="15840" w:code="1"/>
          <w:pgMar w:top="1440" w:right="1440" w:bottom="1440" w:left="1800" w:header="720" w:footer="720" w:gutter="0"/>
          <w:pgNumType w:fmt="lowerRoman"/>
          <w:cols w:space="720"/>
          <w:titlePg/>
          <w:docGrid w:linePitch="326"/>
        </w:sectPr>
      </w:pPr>
      <w:r w:rsidRPr="00080DB8">
        <w:rPr>
          <w:i/>
        </w:rPr>
        <w:t>An abstract is similar to a</w:t>
      </w:r>
      <w:r>
        <w:rPr>
          <w:i/>
        </w:rPr>
        <w:t xml:space="preserve"> short</w:t>
      </w:r>
      <w:r w:rsidRPr="00080DB8">
        <w:rPr>
          <w:i/>
        </w:rPr>
        <w:t xml:space="preserve"> executive summary.</w:t>
      </w:r>
      <w:r>
        <w:rPr>
          <w:i/>
        </w:rPr>
        <w:t xml:space="preserve"> </w:t>
      </w:r>
      <w:r w:rsidRPr="00080DB8">
        <w:rPr>
          <w:i/>
        </w:rPr>
        <w:t>In about 100-150 words, it should summarize the report and the key results in a form accessible to the general reader</w:t>
      </w:r>
      <w:r>
        <w:rPr>
          <w:i/>
        </w:rPr>
        <w:t xml:space="preserve"> (e.g. a junior engineering major)</w:t>
      </w:r>
      <w:r w:rsidRPr="00080DB8">
        <w:rPr>
          <w:i/>
        </w:rPr>
        <w:t>.</w:t>
      </w:r>
      <w:r>
        <w:rPr>
          <w:i/>
        </w:rPr>
        <w:t xml:space="preserve"> Common mistakes in an abstract are to use generalities and to omit the most important information.</w:t>
      </w:r>
    </w:p>
    <w:bookmarkEnd w:id="3"/>
    <w:p w14:paraId="15B4F02A" w14:textId="77777777" w:rsidR="00425301" w:rsidRDefault="00425301">
      <w:pPr>
        <w:pStyle w:val="RegularHeading"/>
      </w:pPr>
      <w:r>
        <w:lastRenderedPageBreak/>
        <w:t>TABLE OF CONTENTS</w:t>
      </w:r>
    </w:p>
    <w:bookmarkStart w:id="6" w:name="_Toc452429018"/>
    <w:p w14:paraId="48C854A0" w14:textId="0E33FB0D" w:rsidR="009D5AF6" w:rsidRDefault="009C5A81">
      <w:pPr>
        <w:pStyle w:val="TOC1"/>
        <w:tabs>
          <w:tab w:val="right" w:leader="dot" w:pos="8990"/>
        </w:tabs>
        <w:rPr>
          <w:rFonts w:asciiTheme="minorHAnsi" w:eastAsiaTheme="minorEastAsia" w:hAnsiTheme="minorHAnsi" w:cstheme="minorBidi"/>
          <w:b w:val="0"/>
          <w:caps w:val="0"/>
          <w:noProof/>
          <w:sz w:val="22"/>
          <w:szCs w:val="22"/>
        </w:rPr>
      </w:pPr>
      <w:r>
        <w:rPr>
          <w:caps w:val="0"/>
          <w:sz w:val="28"/>
        </w:rPr>
        <w:fldChar w:fldCharType="begin"/>
      </w:r>
      <w:r w:rsidR="00425301">
        <w:rPr>
          <w:caps w:val="0"/>
          <w:sz w:val="28"/>
        </w:rPr>
        <w:instrText xml:space="preserve"> TOC \o "1-3" \t "Abstract Heading,1" </w:instrText>
      </w:r>
      <w:r>
        <w:rPr>
          <w:caps w:val="0"/>
          <w:sz w:val="28"/>
        </w:rPr>
        <w:fldChar w:fldCharType="separate"/>
      </w:r>
      <w:r w:rsidR="009D5AF6">
        <w:rPr>
          <w:noProof/>
        </w:rPr>
        <w:t>ABSTRACT</w:t>
      </w:r>
      <w:r w:rsidR="009D5AF6">
        <w:rPr>
          <w:noProof/>
        </w:rPr>
        <w:tab/>
      </w:r>
      <w:r w:rsidR="009D5AF6">
        <w:rPr>
          <w:noProof/>
        </w:rPr>
        <w:fldChar w:fldCharType="begin"/>
      </w:r>
      <w:r w:rsidR="009D5AF6">
        <w:rPr>
          <w:noProof/>
        </w:rPr>
        <w:instrText xml:space="preserve"> PAGEREF _Toc468351483 \h </w:instrText>
      </w:r>
      <w:r w:rsidR="009D5AF6">
        <w:rPr>
          <w:noProof/>
        </w:rPr>
      </w:r>
      <w:r w:rsidR="009D5AF6">
        <w:rPr>
          <w:noProof/>
        </w:rPr>
        <w:fldChar w:fldCharType="separate"/>
      </w:r>
      <w:r w:rsidR="009D5AF6">
        <w:rPr>
          <w:noProof/>
        </w:rPr>
        <w:t>ii</w:t>
      </w:r>
      <w:r w:rsidR="009D5AF6">
        <w:rPr>
          <w:noProof/>
        </w:rPr>
        <w:fldChar w:fldCharType="end"/>
      </w:r>
    </w:p>
    <w:p w14:paraId="48635916" w14:textId="38236812"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1.1.</w:t>
      </w:r>
      <w:r>
        <w:rPr>
          <w:rFonts w:asciiTheme="minorHAnsi" w:eastAsiaTheme="minorEastAsia" w:hAnsiTheme="minorHAnsi" w:cstheme="minorBidi"/>
          <w:smallCaps w:val="0"/>
          <w:noProof/>
          <w:sz w:val="22"/>
          <w:szCs w:val="22"/>
        </w:rPr>
        <w:tab/>
      </w:r>
      <w:r>
        <w:rPr>
          <w:noProof/>
        </w:rPr>
        <w:t>Northrop Grumman</w:t>
      </w:r>
      <w:r>
        <w:rPr>
          <w:noProof/>
        </w:rPr>
        <w:tab/>
      </w:r>
      <w:r>
        <w:rPr>
          <w:noProof/>
        </w:rPr>
        <w:fldChar w:fldCharType="begin"/>
      </w:r>
      <w:r>
        <w:rPr>
          <w:noProof/>
        </w:rPr>
        <w:instrText xml:space="preserve"> PAGEREF _Toc468351484 \h </w:instrText>
      </w:r>
      <w:r>
        <w:rPr>
          <w:noProof/>
        </w:rPr>
      </w:r>
      <w:r>
        <w:rPr>
          <w:noProof/>
        </w:rPr>
        <w:fldChar w:fldCharType="separate"/>
      </w:r>
      <w:r>
        <w:rPr>
          <w:noProof/>
        </w:rPr>
        <w:t>2</w:t>
      </w:r>
      <w:r>
        <w:rPr>
          <w:noProof/>
        </w:rPr>
        <w:fldChar w:fldCharType="end"/>
      </w:r>
    </w:p>
    <w:p w14:paraId="265D8E77" w14:textId="42E820C3"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1.2.</w:t>
      </w:r>
      <w:r>
        <w:rPr>
          <w:rFonts w:asciiTheme="minorHAnsi" w:eastAsiaTheme="minorEastAsia" w:hAnsiTheme="minorHAnsi" w:cstheme="minorBidi"/>
          <w:smallCaps w:val="0"/>
          <w:noProof/>
          <w:sz w:val="22"/>
          <w:szCs w:val="22"/>
        </w:rPr>
        <w:tab/>
      </w:r>
      <w:r>
        <w:rPr>
          <w:noProof/>
        </w:rPr>
        <w:t>Project Statement</w:t>
      </w:r>
      <w:r>
        <w:rPr>
          <w:noProof/>
        </w:rPr>
        <w:tab/>
      </w:r>
      <w:r>
        <w:rPr>
          <w:noProof/>
        </w:rPr>
        <w:fldChar w:fldCharType="begin"/>
      </w:r>
      <w:r>
        <w:rPr>
          <w:noProof/>
        </w:rPr>
        <w:instrText xml:space="preserve"> PAGEREF _Toc468351485 \h </w:instrText>
      </w:r>
      <w:r>
        <w:rPr>
          <w:noProof/>
        </w:rPr>
      </w:r>
      <w:r>
        <w:rPr>
          <w:noProof/>
        </w:rPr>
        <w:fldChar w:fldCharType="separate"/>
      </w:r>
      <w:r>
        <w:rPr>
          <w:noProof/>
        </w:rPr>
        <w:t>2</w:t>
      </w:r>
      <w:r>
        <w:rPr>
          <w:noProof/>
        </w:rPr>
        <w:fldChar w:fldCharType="end"/>
      </w:r>
    </w:p>
    <w:p w14:paraId="6E2F2D2A" w14:textId="639D521E"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1.2.1.</w:t>
      </w:r>
      <w:r>
        <w:rPr>
          <w:rFonts w:asciiTheme="minorHAnsi" w:eastAsiaTheme="minorEastAsia" w:hAnsiTheme="minorHAnsi" w:cstheme="minorBidi"/>
          <w:i w:val="0"/>
          <w:noProof/>
          <w:sz w:val="22"/>
          <w:szCs w:val="22"/>
        </w:rPr>
        <w:tab/>
      </w:r>
      <w:r>
        <w:rPr>
          <w:noProof/>
        </w:rPr>
        <w:t>Objectives</w:t>
      </w:r>
      <w:r>
        <w:rPr>
          <w:noProof/>
        </w:rPr>
        <w:tab/>
      </w:r>
      <w:r>
        <w:rPr>
          <w:noProof/>
        </w:rPr>
        <w:fldChar w:fldCharType="begin"/>
      </w:r>
      <w:r>
        <w:rPr>
          <w:noProof/>
        </w:rPr>
        <w:instrText xml:space="preserve"> PAGEREF _Toc468351486 \h </w:instrText>
      </w:r>
      <w:r>
        <w:rPr>
          <w:noProof/>
        </w:rPr>
      </w:r>
      <w:r>
        <w:rPr>
          <w:noProof/>
        </w:rPr>
        <w:fldChar w:fldCharType="separate"/>
      </w:r>
      <w:r>
        <w:rPr>
          <w:noProof/>
        </w:rPr>
        <w:t>3</w:t>
      </w:r>
      <w:r>
        <w:rPr>
          <w:noProof/>
        </w:rPr>
        <w:fldChar w:fldCharType="end"/>
      </w:r>
    </w:p>
    <w:p w14:paraId="22E49E78" w14:textId="77392292"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1.2.2.</w:t>
      </w:r>
      <w:r>
        <w:rPr>
          <w:rFonts w:asciiTheme="minorHAnsi" w:eastAsiaTheme="minorEastAsia" w:hAnsiTheme="minorHAnsi" w:cstheme="minorBidi"/>
          <w:i w:val="0"/>
          <w:noProof/>
          <w:sz w:val="22"/>
          <w:szCs w:val="22"/>
        </w:rPr>
        <w:tab/>
      </w:r>
      <w:r>
        <w:rPr>
          <w:noProof/>
        </w:rPr>
        <w:t>Constraints</w:t>
      </w:r>
      <w:r>
        <w:rPr>
          <w:noProof/>
        </w:rPr>
        <w:tab/>
      </w:r>
      <w:r>
        <w:rPr>
          <w:noProof/>
        </w:rPr>
        <w:fldChar w:fldCharType="begin"/>
      </w:r>
      <w:r>
        <w:rPr>
          <w:noProof/>
        </w:rPr>
        <w:instrText xml:space="preserve"> PAGEREF _Toc468351487 \h </w:instrText>
      </w:r>
      <w:r>
        <w:rPr>
          <w:noProof/>
        </w:rPr>
      </w:r>
      <w:r>
        <w:rPr>
          <w:noProof/>
        </w:rPr>
        <w:fldChar w:fldCharType="separate"/>
      </w:r>
      <w:r>
        <w:rPr>
          <w:noProof/>
        </w:rPr>
        <w:t>3</w:t>
      </w:r>
      <w:r>
        <w:rPr>
          <w:noProof/>
        </w:rPr>
        <w:fldChar w:fldCharType="end"/>
      </w:r>
    </w:p>
    <w:p w14:paraId="37A01EF6" w14:textId="4DFCC606"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1.2.3.</w:t>
      </w:r>
      <w:r>
        <w:rPr>
          <w:rFonts w:asciiTheme="minorHAnsi" w:eastAsiaTheme="minorEastAsia" w:hAnsiTheme="minorHAnsi" w:cstheme="minorBidi"/>
          <w:i w:val="0"/>
          <w:noProof/>
          <w:sz w:val="22"/>
          <w:szCs w:val="22"/>
        </w:rPr>
        <w:tab/>
      </w:r>
      <w:r>
        <w:rPr>
          <w:noProof/>
        </w:rPr>
        <w:t>Functions</w:t>
      </w:r>
      <w:r>
        <w:rPr>
          <w:noProof/>
        </w:rPr>
        <w:tab/>
      </w:r>
      <w:r>
        <w:rPr>
          <w:noProof/>
        </w:rPr>
        <w:fldChar w:fldCharType="begin"/>
      </w:r>
      <w:r>
        <w:rPr>
          <w:noProof/>
        </w:rPr>
        <w:instrText xml:space="preserve"> PAGEREF _Toc468351488 \h </w:instrText>
      </w:r>
      <w:r>
        <w:rPr>
          <w:noProof/>
        </w:rPr>
      </w:r>
      <w:r>
        <w:rPr>
          <w:noProof/>
        </w:rPr>
        <w:fldChar w:fldCharType="separate"/>
      </w:r>
      <w:r>
        <w:rPr>
          <w:noProof/>
        </w:rPr>
        <w:t>4</w:t>
      </w:r>
      <w:r>
        <w:rPr>
          <w:noProof/>
        </w:rPr>
        <w:fldChar w:fldCharType="end"/>
      </w:r>
    </w:p>
    <w:p w14:paraId="14D09425" w14:textId="0C1CC179"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1.3.</w:t>
      </w:r>
      <w:r>
        <w:rPr>
          <w:rFonts w:asciiTheme="minorHAnsi" w:eastAsiaTheme="minorEastAsia" w:hAnsiTheme="minorHAnsi" w:cstheme="minorBidi"/>
          <w:smallCaps w:val="0"/>
          <w:noProof/>
          <w:sz w:val="22"/>
          <w:szCs w:val="22"/>
        </w:rPr>
        <w:tab/>
      </w:r>
      <w:r>
        <w:rPr>
          <w:noProof/>
        </w:rPr>
        <w:t>Deliverables</w:t>
      </w:r>
      <w:r>
        <w:rPr>
          <w:noProof/>
        </w:rPr>
        <w:tab/>
      </w:r>
      <w:r>
        <w:rPr>
          <w:noProof/>
        </w:rPr>
        <w:fldChar w:fldCharType="begin"/>
      </w:r>
      <w:r>
        <w:rPr>
          <w:noProof/>
        </w:rPr>
        <w:instrText xml:space="preserve"> PAGEREF _Toc468351489 \h </w:instrText>
      </w:r>
      <w:r>
        <w:rPr>
          <w:noProof/>
        </w:rPr>
      </w:r>
      <w:r>
        <w:rPr>
          <w:noProof/>
        </w:rPr>
        <w:fldChar w:fldCharType="separate"/>
      </w:r>
      <w:r>
        <w:rPr>
          <w:noProof/>
        </w:rPr>
        <w:t>4</w:t>
      </w:r>
      <w:r>
        <w:rPr>
          <w:noProof/>
        </w:rPr>
        <w:fldChar w:fldCharType="end"/>
      </w:r>
    </w:p>
    <w:p w14:paraId="20CFFB94" w14:textId="747DCC41"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1.4.</w:t>
      </w:r>
      <w:r>
        <w:rPr>
          <w:rFonts w:asciiTheme="minorHAnsi" w:eastAsiaTheme="minorEastAsia" w:hAnsiTheme="minorHAnsi" w:cstheme="minorBidi"/>
          <w:smallCaps w:val="0"/>
          <w:noProof/>
          <w:sz w:val="22"/>
          <w:szCs w:val="22"/>
        </w:rPr>
        <w:tab/>
      </w:r>
      <w:r>
        <w:rPr>
          <w:noProof/>
        </w:rPr>
        <w:t>Project status</w:t>
      </w:r>
      <w:r>
        <w:rPr>
          <w:noProof/>
        </w:rPr>
        <w:tab/>
      </w:r>
      <w:r>
        <w:rPr>
          <w:noProof/>
        </w:rPr>
        <w:fldChar w:fldCharType="begin"/>
      </w:r>
      <w:r>
        <w:rPr>
          <w:noProof/>
        </w:rPr>
        <w:instrText xml:space="preserve"> PAGEREF _Toc468351490 \h </w:instrText>
      </w:r>
      <w:r>
        <w:rPr>
          <w:noProof/>
        </w:rPr>
      </w:r>
      <w:r>
        <w:rPr>
          <w:noProof/>
        </w:rPr>
        <w:fldChar w:fldCharType="separate"/>
      </w:r>
      <w:r>
        <w:rPr>
          <w:noProof/>
        </w:rPr>
        <w:t>5</w:t>
      </w:r>
      <w:r>
        <w:rPr>
          <w:noProof/>
        </w:rPr>
        <w:fldChar w:fldCharType="end"/>
      </w:r>
    </w:p>
    <w:p w14:paraId="65F30FB7" w14:textId="766329F4"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1.4.1.</w:t>
      </w:r>
      <w:r>
        <w:rPr>
          <w:rFonts w:asciiTheme="minorHAnsi" w:eastAsiaTheme="minorEastAsia" w:hAnsiTheme="minorHAnsi" w:cstheme="minorBidi"/>
          <w:i w:val="0"/>
          <w:noProof/>
          <w:sz w:val="22"/>
          <w:szCs w:val="22"/>
        </w:rPr>
        <w:tab/>
      </w:r>
      <w:r>
        <w:rPr>
          <w:noProof/>
        </w:rPr>
        <w:t>Simulation</w:t>
      </w:r>
      <w:r>
        <w:rPr>
          <w:noProof/>
        </w:rPr>
        <w:tab/>
      </w:r>
      <w:r>
        <w:rPr>
          <w:noProof/>
        </w:rPr>
        <w:fldChar w:fldCharType="begin"/>
      </w:r>
      <w:r>
        <w:rPr>
          <w:noProof/>
        </w:rPr>
        <w:instrText xml:space="preserve"> PAGEREF _Toc468351491 \h </w:instrText>
      </w:r>
      <w:r>
        <w:rPr>
          <w:noProof/>
        </w:rPr>
      </w:r>
      <w:r>
        <w:rPr>
          <w:noProof/>
        </w:rPr>
        <w:fldChar w:fldCharType="separate"/>
      </w:r>
      <w:r>
        <w:rPr>
          <w:noProof/>
        </w:rPr>
        <w:t>6</w:t>
      </w:r>
      <w:r>
        <w:rPr>
          <w:noProof/>
        </w:rPr>
        <w:fldChar w:fldCharType="end"/>
      </w:r>
    </w:p>
    <w:p w14:paraId="38AECD1A" w14:textId="2F78FDF0"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1.4.2.</w:t>
      </w:r>
      <w:r>
        <w:rPr>
          <w:rFonts w:asciiTheme="minorHAnsi" w:eastAsiaTheme="minorEastAsia" w:hAnsiTheme="minorHAnsi" w:cstheme="minorBidi"/>
          <w:i w:val="0"/>
          <w:noProof/>
          <w:sz w:val="22"/>
          <w:szCs w:val="22"/>
        </w:rPr>
        <w:tab/>
      </w:r>
      <w:r>
        <w:rPr>
          <w:noProof/>
        </w:rPr>
        <w:t>Hardware implementation</w:t>
      </w:r>
      <w:r>
        <w:rPr>
          <w:noProof/>
        </w:rPr>
        <w:tab/>
      </w:r>
      <w:r>
        <w:rPr>
          <w:noProof/>
        </w:rPr>
        <w:fldChar w:fldCharType="begin"/>
      </w:r>
      <w:r>
        <w:rPr>
          <w:noProof/>
        </w:rPr>
        <w:instrText xml:space="preserve"> PAGEREF _Toc468351492 \h </w:instrText>
      </w:r>
      <w:r>
        <w:rPr>
          <w:noProof/>
        </w:rPr>
      </w:r>
      <w:r>
        <w:rPr>
          <w:noProof/>
        </w:rPr>
        <w:fldChar w:fldCharType="separate"/>
      </w:r>
      <w:r>
        <w:rPr>
          <w:noProof/>
        </w:rPr>
        <w:t>6</w:t>
      </w:r>
      <w:r>
        <w:rPr>
          <w:noProof/>
        </w:rPr>
        <w:fldChar w:fldCharType="end"/>
      </w:r>
    </w:p>
    <w:p w14:paraId="24FF2E52" w14:textId="0267FF4D"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1.5.</w:t>
      </w:r>
      <w:r>
        <w:rPr>
          <w:rFonts w:asciiTheme="minorHAnsi" w:eastAsiaTheme="minorEastAsia" w:hAnsiTheme="minorHAnsi" w:cstheme="minorBidi"/>
          <w:smallCaps w:val="0"/>
          <w:noProof/>
          <w:sz w:val="22"/>
          <w:szCs w:val="22"/>
        </w:rPr>
        <w:tab/>
      </w:r>
      <w:r>
        <w:rPr>
          <w:noProof/>
        </w:rPr>
        <w:t>Impact</w:t>
      </w:r>
      <w:r>
        <w:rPr>
          <w:noProof/>
        </w:rPr>
        <w:tab/>
      </w:r>
      <w:r>
        <w:rPr>
          <w:noProof/>
        </w:rPr>
        <w:fldChar w:fldCharType="begin"/>
      </w:r>
      <w:r>
        <w:rPr>
          <w:noProof/>
        </w:rPr>
        <w:instrText xml:space="preserve"> PAGEREF _Toc468351493 \h </w:instrText>
      </w:r>
      <w:r>
        <w:rPr>
          <w:noProof/>
        </w:rPr>
      </w:r>
      <w:r>
        <w:rPr>
          <w:noProof/>
        </w:rPr>
        <w:fldChar w:fldCharType="separate"/>
      </w:r>
      <w:r>
        <w:rPr>
          <w:noProof/>
        </w:rPr>
        <w:t>6</w:t>
      </w:r>
      <w:r>
        <w:rPr>
          <w:noProof/>
        </w:rPr>
        <w:fldChar w:fldCharType="end"/>
      </w:r>
    </w:p>
    <w:p w14:paraId="6CA0CB64" w14:textId="098D17D0"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1.6.</w:t>
      </w:r>
      <w:r>
        <w:rPr>
          <w:rFonts w:asciiTheme="minorHAnsi" w:eastAsiaTheme="minorEastAsia" w:hAnsiTheme="minorHAnsi" w:cstheme="minorBidi"/>
          <w:smallCaps w:val="0"/>
          <w:noProof/>
          <w:sz w:val="22"/>
          <w:szCs w:val="22"/>
        </w:rPr>
        <w:tab/>
      </w:r>
      <w:r>
        <w:rPr>
          <w:noProof/>
        </w:rPr>
        <w:t>Report overview</w:t>
      </w:r>
      <w:r>
        <w:rPr>
          <w:noProof/>
        </w:rPr>
        <w:tab/>
      </w:r>
      <w:r>
        <w:rPr>
          <w:noProof/>
        </w:rPr>
        <w:fldChar w:fldCharType="begin"/>
      </w:r>
      <w:r>
        <w:rPr>
          <w:noProof/>
        </w:rPr>
        <w:instrText xml:space="preserve"> PAGEREF _Toc468351494 \h </w:instrText>
      </w:r>
      <w:r>
        <w:rPr>
          <w:noProof/>
        </w:rPr>
      </w:r>
      <w:r>
        <w:rPr>
          <w:noProof/>
        </w:rPr>
        <w:fldChar w:fldCharType="separate"/>
      </w:r>
      <w:r>
        <w:rPr>
          <w:noProof/>
        </w:rPr>
        <w:t>7</w:t>
      </w:r>
      <w:r>
        <w:rPr>
          <w:noProof/>
        </w:rPr>
        <w:fldChar w:fldCharType="end"/>
      </w:r>
    </w:p>
    <w:p w14:paraId="6FA79FBB" w14:textId="78AB25FF" w:rsidR="009D5AF6" w:rsidRDefault="009D5AF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Background</w:t>
      </w:r>
      <w:r>
        <w:rPr>
          <w:noProof/>
        </w:rPr>
        <w:tab/>
      </w:r>
      <w:r>
        <w:rPr>
          <w:noProof/>
        </w:rPr>
        <w:fldChar w:fldCharType="begin"/>
      </w:r>
      <w:r>
        <w:rPr>
          <w:noProof/>
        </w:rPr>
        <w:instrText xml:space="preserve"> PAGEREF _Toc468351495 \h </w:instrText>
      </w:r>
      <w:r>
        <w:rPr>
          <w:noProof/>
        </w:rPr>
      </w:r>
      <w:r>
        <w:rPr>
          <w:noProof/>
        </w:rPr>
        <w:fldChar w:fldCharType="separate"/>
      </w:r>
      <w:r>
        <w:rPr>
          <w:noProof/>
        </w:rPr>
        <w:t>8</w:t>
      </w:r>
      <w:r>
        <w:rPr>
          <w:noProof/>
        </w:rPr>
        <w:fldChar w:fldCharType="end"/>
      </w:r>
    </w:p>
    <w:p w14:paraId="0CA7B210" w14:textId="34F07CCA" w:rsidR="009D5AF6" w:rsidRDefault="009D5AF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design alternatives</w:t>
      </w:r>
      <w:r>
        <w:rPr>
          <w:noProof/>
        </w:rPr>
        <w:tab/>
      </w:r>
      <w:r>
        <w:rPr>
          <w:noProof/>
        </w:rPr>
        <w:fldChar w:fldCharType="begin"/>
      </w:r>
      <w:r>
        <w:rPr>
          <w:noProof/>
        </w:rPr>
        <w:instrText xml:space="preserve"> PAGEREF _Toc468351496 \h </w:instrText>
      </w:r>
      <w:r>
        <w:rPr>
          <w:noProof/>
        </w:rPr>
      </w:r>
      <w:r>
        <w:rPr>
          <w:noProof/>
        </w:rPr>
        <w:fldChar w:fldCharType="separate"/>
      </w:r>
      <w:r>
        <w:rPr>
          <w:noProof/>
        </w:rPr>
        <w:t>10</w:t>
      </w:r>
      <w:r>
        <w:rPr>
          <w:noProof/>
        </w:rPr>
        <w:fldChar w:fldCharType="end"/>
      </w:r>
    </w:p>
    <w:p w14:paraId="1866BD4C" w14:textId="79C48F64"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3.1.</w:t>
      </w:r>
      <w:r>
        <w:rPr>
          <w:rFonts w:asciiTheme="minorHAnsi" w:eastAsiaTheme="minorEastAsia" w:hAnsiTheme="minorHAnsi" w:cstheme="minorBidi"/>
          <w:smallCaps w:val="0"/>
          <w:noProof/>
          <w:sz w:val="22"/>
          <w:szCs w:val="22"/>
        </w:rPr>
        <w:tab/>
      </w:r>
      <w:r>
        <w:rPr>
          <w:noProof/>
        </w:rPr>
        <w:t>States of the quadrotor</w:t>
      </w:r>
      <w:r>
        <w:rPr>
          <w:noProof/>
        </w:rPr>
        <w:tab/>
      </w:r>
      <w:r>
        <w:rPr>
          <w:noProof/>
        </w:rPr>
        <w:fldChar w:fldCharType="begin"/>
      </w:r>
      <w:r>
        <w:rPr>
          <w:noProof/>
        </w:rPr>
        <w:instrText xml:space="preserve"> PAGEREF _Toc468351497 \h </w:instrText>
      </w:r>
      <w:r>
        <w:rPr>
          <w:noProof/>
        </w:rPr>
      </w:r>
      <w:r>
        <w:rPr>
          <w:noProof/>
        </w:rPr>
        <w:fldChar w:fldCharType="separate"/>
      </w:r>
      <w:r>
        <w:rPr>
          <w:noProof/>
        </w:rPr>
        <w:t>10</w:t>
      </w:r>
      <w:r>
        <w:rPr>
          <w:noProof/>
        </w:rPr>
        <w:fldChar w:fldCharType="end"/>
      </w:r>
    </w:p>
    <w:p w14:paraId="3878C9E7" w14:textId="42E14846"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3.2.</w:t>
      </w:r>
      <w:r>
        <w:rPr>
          <w:rFonts w:asciiTheme="minorHAnsi" w:eastAsiaTheme="minorEastAsia" w:hAnsiTheme="minorHAnsi" w:cstheme="minorBidi"/>
          <w:smallCaps w:val="0"/>
          <w:noProof/>
          <w:sz w:val="22"/>
          <w:szCs w:val="22"/>
        </w:rPr>
        <w:tab/>
      </w:r>
      <w:r>
        <w:rPr>
          <w:noProof/>
        </w:rPr>
        <w:t>Sensors</w:t>
      </w:r>
      <w:r>
        <w:rPr>
          <w:noProof/>
        </w:rPr>
        <w:tab/>
      </w:r>
      <w:r>
        <w:rPr>
          <w:noProof/>
        </w:rPr>
        <w:fldChar w:fldCharType="begin"/>
      </w:r>
      <w:r>
        <w:rPr>
          <w:noProof/>
        </w:rPr>
        <w:instrText xml:space="preserve"> PAGEREF _Toc468351498 \h </w:instrText>
      </w:r>
      <w:r>
        <w:rPr>
          <w:noProof/>
        </w:rPr>
      </w:r>
      <w:r>
        <w:rPr>
          <w:noProof/>
        </w:rPr>
        <w:fldChar w:fldCharType="separate"/>
      </w:r>
      <w:r>
        <w:rPr>
          <w:noProof/>
        </w:rPr>
        <w:t>10</w:t>
      </w:r>
      <w:r>
        <w:rPr>
          <w:noProof/>
        </w:rPr>
        <w:fldChar w:fldCharType="end"/>
      </w:r>
    </w:p>
    <w:p w14:paraId="0CE66CBA" w14:textId="13C73EC8"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3.3.</w:t>
      </w:r>
      <w:r>
        <w:rPr>
          <w:rFonts w:asciiTheme="minorHAnsi" w:eastAsiaTheme="minorEastAsia" w:hAnsiTheme="minorHAnsi" w:cstheme="minorBidi"/>
          <w:smallCaps w:val="0"/>
          <w:noProof/>
          <w:sz w:val="22"/>
          <w:szCs w:val="22"/>
        </w:rPr>
        <w:tab/>
      </w:r>
      <w:r>
        <w:rPr>
          <w:noProof/>
        </w:rPr>
        <w:t>SSE algorithm</w:t>
      </w:r>
      <w:r>
        <w:rPr>
          <w:noProof/>
        </w:rPr>
        <w:tab/>
      </w:r>
      <w:r>
        <w:rPr>
          <w:noProof/>
        </w:rPr>
        <w:fldChar w:fldCharType="begin"/>
      </w:r>
      <w:r>
        <w:rPr>
          <w:noProof/>
        </w:rPr>
        <w:instrText xml:space="preserve"> PAGEREF _Toc468351499 \h </w:instrText>
      </w:r>
      <w:r>
        <w:rPr>
          <w:noProof/>
        </w:rPr>
      </w:r>
      <w:r>
        <w:rPr>
          <w:noProof/>
        </w:rPr>
        <w:fldChar w:fldCharType="separate"/>
      </w:r>
      <w:r>
        <w:rPr>
          <w:noProof/>
        </w:rPr>
        <w:t>11</w:t>
      </w:r>
      <w:r>
        <w:rPr>
          <w:noProof/>
        </w:rPr>
        <w:fldChar w:fldCharType="end"/>
      </w:r>
    </w:p>
    <w:p w14:paraId="7EE5CBD2" w14:textId="1D68E302"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3.3.1.</w:t>
      </w:r>
      <w:r>
        <w:rPr>
          <w:rFonts w:asciiTheme="minorHAnsi" w:eastAsiaTheme="minorEastAsia" w:hAnsiTheme="minorHAnsi" w:cstheme="minorBidi"/>
          <w:i w:val="0"/>
          <w:noProof/>
          <w:sz w:val="22"/>
          <w:szCs w:val="22"/>
        </w:rPr>
        <w:tab/>
      </w:r>
      <w:r>
        <w:rPr>
          <w:noProof/>
        </w:rPr>
        <w:t>Convex Optimization</w:t>
      </w:r>
      <w:r>
        <w:rPr>
          <w:noProof/>
        </w:rPr>
        <w:tab/>
      </w:r>
      <w:r>
        <w:rPr>
          <w:noProof/>
        </w:rPr>
        <w:fldChar w:fldCharType="begin"/>
      </w:r>
      <w:r>
        <w:rPr>
          <w:noProof/>
        </w:rPr>
        <w:instrText xml:space="preserve"> PAGEREF _Toc468351500 \h </w:instrText>
      </w:r>
      <w:r>
        <w:rPr>
          <w:noProof/>
        </w:rPr>
      </w:r>
      <w:r>
        <w:rPr>
          <w:noProof/>
        </w:rPr>
        <w:fldChar w:fldCharType="separate"/>
      </w:r>
      <w:r>
        <w:rPr>
          <w:noProof/>
        </w:rPr>
        <w:t>11</w:t>
      </w:r>
      <w:r>
        <w:rPr>
          <w:noProof/>
        </w:rPr>
        <w:fldChar w:fldCharType="end"/>
      </w:r>
    </w:p>
    <w:p w14:paraId="50C93697" w14:textId="470D90D8"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3.3.2.</w:t>
      </w:r>
      <w:r>
        <w:rPr>
          <w:rFonts w:asciiTheme="minorHAnsi" w:eastAsiaTheme="minorEastAsia" w:hAnsiTheme="minorHAnsi" w:cstheme="minorBidi"/>
          <w:i w:val="0"/>
          <w:noProof/>
          <w:sz w:val="22"/>
          <w:szCs w:val="22"/>
        </w:rPr>
        <w:tab/>
      </w:r>
      <w:r>
        <w:rPr>
          <w:noProof/>
        </w:rPr>
        <w:t>Satisfiability Modulo Theory</w:t>
      </w:r>
      <w:r>
        <w:rPr>
          <w:noProof/>
        </w:rPr>
        <w:tab/>
      </w:r>
      <w:r>
        <w:rPr>
          <w:noProof/>
        </w:rPr>
        <w:fldChar w:fldCharType="begin"/>
      </w:r>
      <w:r>
        <w:rPr>
          <w:noProof/>
        </w:rPr>
        <w:instrText xml:space="preserve"> PAGEREF _Toc468351501 \h </w:instrText>
      </w:r>
      <w:r>
        <w:rPr>
          <w:noProof/>
        </w:rPr>
      </w:r>
      <w:r>
        <w:rPr>
          <w:noProof/>
        </w:rPr>
        <w:fldChar w:fldCharType="separate"/>
      </w:r>
      <w:r>
        <w:rPr>
          <w:noProof/>
        </w:rPr>
        <w:t>12</w:t>
      </w:r>
      <w:r>
        <w:rPr>
          <w:noProof/>
        </w:rPr>
        <w:fldChar w:fldCharType="end"/>
      </w:r>
    </w:p>
    <w:p w14:paraId="52403012" w14:textId="215BF18F"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3.4.</w:t>
      </w:r>
      <w:r>
        <w:rPr>
          <w:rFonts w:asciiTheme="minorHAnsi" w:eastAsiaTheme="minorEastAsia" w:hAnsiTheme="minorHAnsi" w:cstheme="minorBidi"/>
          <w:smallCaps w:val="0"/>
          <w:noProof/>
          <w:sz w:val="22"/>
          <w:szCs w:val="22"/>
        </w:rPr>
        <w:tab/>
      </w:r>
      <w:r>
        <w:rPr>
          <w:noProof/>
        </w:rPr>
        <w:t>Hardware</w:t>
      </w:r>
      <w:r>
        <w:rPr>
          <w:noProof/>
        </w:rPr>
        <w:tab/>
      </w:r>
      <w:r>
        <w:rPr>
          <w:noProof/>
        </w:rPr>
        <w:fldChar w:fldCharType="begin"/>
      </w:r>
      <w:r>
        <w:rPr>
          <w:noProof/>
        </w:rPr>
        <w:instrText xml:space="preserve"> PAGEREF _Toc468351502 \h </w:instrText>
      </w:r>
      <w:r>
        <w:rPr>
          <w:noProof/>
        </w:rPr>
      </w:r>
      <w:r>
        <w:rPr>
          <w:noProof/>
        </w:rPr>
        <w:fldChar w:fldCharType="separate"/>
      </w:r>
      <w:r>
        <w:rPr>
          <w:noProof/>
        </w:rPr>
        <w:t>12</w:t>
      </w:r>
      <w:r>
        <w:rPr>
          <w:noProof/>
        </w:rPr>
        <w:fldChar w:fldCharType="end"/>
      </w:r>
    </w:p>
    <w:p w14:paraId="03810DFE" w14:textId="77E84894"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3.4.1.</w:t>
      </w:r>
      <w:r>
        <w:rPr>
          <w:rFonts w:asciiTheme="minorHAnsi" w:eastAsiaTheme="minorEastAsia" w:hAnsiTheme="minorHAnsi" w:cstheme="minorBidi"/>
          <w:i w:val="0"/>
          <w:noProof/>
          <w:sz w:val="22"/>
          <w:szCs w:val="22"/>
        </w:rPr>
        <w:tab/>
      </w:r>
      <w:r>
        <w:rPr>
          <w:noProof/>
        </w:rPr>
        <w:t>Quadrotor</w:t>
      </w:r>
      <w:r>
        <w:rPr>
          <w:noProof/>
        </w:rPr>
        <w:tab/>
      </w:r>
      <w:r>
        <w:rPr>
          <w:noProof/>
        </w:rPr>
        <w:fldChar w:fldCharType="begin"/>
      </w:r>
      <w:r>
        <w:rPr>
          <w:noProof/>
        </w:rPr>
        <w:instrText xml:space="preserve"> PAGEREF _Toc468351503 \h </w:instrText>
      </w:r>
      <w:r>
        <w:rPr>
          <w:noProof/>
        </w:rPr>
      </w:r>
      <w:r>
        <w:rPr>
          <w:noProof/>
        </w:rPr>
        <w:fldChar w:fldCharType="separate"/>
      </w:r>
      <w:r>
        <w:rPr>
          <w:noProof/>
        </w:rPr>
        <w:t>13</w:t>
      </w:r>
      <w:r>
        <w:rPr>
          <w:noProof/>
        </w:rPr>
        <w:fldChar w:fldCharType="end"/>
      </w:r>
    </w:p>
    <w:p w14:paraId="09026886" w14:textId="5F93932A"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3.4.2.</w:t>
      </w:r>
      <w:r>
        <w:rPr>
          <w:rFonts w:asciiTheme="minorHAnsi" w:eastAsiaTheme="minorEastAsia" w:hAnsiTheme="minorHAnsi" w:cstheme="minorBidi"/>
          <w:i w:val="0"/>
          <w:noProof/>
          <w:sz w:val="22"/>
          <w:szCs w:val="22"/>
        </w:rPr>
        <w:tab/>
      </w:r>
      <w:r>
        <w:rPr>
          <w:noProof/>
        </w:rPr>
        <w:t>Flight Computer</w:t>
      </w:r>
      <w:r>
        <w:rPr>
          <w:noProof/>
        </w:rPr>
        <w:tab/>
      </w:r>
      <w:r>
        <w:rPr>
          <w:noProof/>
        </w:rPr>
        <w:fldChar w:fldCharType="begin"/>
      </w:r>
      <w:r>
        <w:rPr>
          <w:noProof/>
        </w:rPr>
        <w:instrText xml:space="preserve"> PAGEREF _Toc468351504 \h </w:instrText>
      </w:r>
      <w:r>
        <w:rPr>
          <w:noProof/>
        </w:rPr>
      </w:r>
      <w:r>
        <w:rPr>
          <w:noProof/>
        </w:rPr>
        <w:fldChar w:fldCharType="separate"/>
      </w:r>
      <w:r>
        <w:rPr>
          <w:noProof/>
        </w:rPr>
        <w:t>13</w:t>
      </w:r>
      <w:r>
        <w:rPr>
          <w:noProof/>
        </w:rPr>
        <w:fldChar w:fldCharType="end"/>
      </w:r>
    </w:p>
    <w:p w14:paraId="3C708657" w14:textId="5B7E9D5B"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3.4.3.</w:t>
      </w:r>
      <w:r>
        <w:rPr>
          <w:rFonts w:asciiTheme="minorHAnsi" w:eastAsiaTheme="minorEastAsia" w:hAnsiTheme="minorHAnsi" w:cstheme="minorBidi"/>
          <w:i w:val="0"/>
          <w:noProof/>
          <w:sz w:val="22"/>
          <w:szCs w:val="22"/>
        </w:rPr>
        <w:tab/>
      </w:r>
      <w:r>
        <w:rPr>
          <w:noProof/>
        </w:rPr>
        <w:t>Flight Controller</w:t>
      </w:r>
      <w:r>
        <w:rPr>
          <w:noProof/>
        </w:rPr>
        <w:tab/>
      </w:r>
      <w:r>
        <w:rPr>
          <w:noProof/>
        </w:rPr>
        <w:fldChar w:fldCharType="begin"/>
      </w:r>
      <w:r>
        <w:rPr>
          <w:noProof/>
        </w:rPr>
        <w:instrText xml:space="preserve"> PAGEREF _Toc468351505 \h </w:instrText>
      </w:r>
      <w:r>
        <w:rPr>
          <w:noProof/>
        </w:rPr>
      </w:r>
      <w:r>
        <w:rPr>
          <w:noProof/>
        </w:rPr>
        <w:fldChar w:fldCharType="separate"/>
      </w:r>
      <w:r>
        <w:rPr>
          <w:noProof/>
        </w:rPr>
        <w:t>14</w:t>
      </w:r>
      <w:r>
        <w:rPr>
          <w:noProof/>
        </w:rPr>
        <w:fldChar w:fldCharType="end"/>
      </w:r>
    </w:p>
    <w:p w14:paraId="43DE9125" w14:textId="3CE24489" w:rsidR="009D5AF6" w:rsidRDefault="009D5AF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Detailed design</w:t>
      </w:r>
      <w:r>
        <w:rPr>
          <w:noProof/>
        </w:rPr>
        <w:tab/>
      </w:r>
      <w:r>
        <w:rPr>
          <w:noProof/>
        </w:rPr>
        <w:fldChar w:fldCharType="begin"/>
      </w:r>
      <w:r>
        <w:rPr>
          <w:noProof/>
        </w:rPr>
        <w:instrText xml:space="preserve"> PAGEREF _Toc468351506 \h </w:instrText>
      </w:r>
      <w:r>
        <w:rPr>
          <w:noProof/>
        </w:rPr>
      </w:r>
      <w:r>
        <w:rPr>
          <w:noProof/>
        </w:rPr>
        <w:fldChar w:fldCharType="separate"/>
      </w:r>
      <w:r>
        <w:rPr>
          <w:noProof/>
        </w:rPr>
        <w:t>16</w:t>
      </w:r>
      <w:r>
        <w:rPr>
          <w:noProof/>
        </w:rPr>
        <w:fldChar w:fldCharType="end"/>
      </w:r>
    </w:p>
    <w:p w14:paraId="4C73149A" w14:textId="2780239E"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4.1.</w:t>
      </w:r>
      <w:r>
        <w:rPr>
          <w:rFonts w:asciiTheme="minorHAnsi" w:eastAsiaTheme="minorEastAsia" w:hAnsiTheme="minorHAnsi" w:cstheme="minorBidi"/>
          <w:smallCaps w:val="0"/>
          <w:noProof/>
          <w:sz w:val="22"/>
          <w:szCs w:val="22"/>
        </w:rPr>
        <w:tab/>
      </w:r>
      <w:r>
        <w:rPr>
          <w:noProof/>
        </w:rPr>
        <w:t>Simulation</w:t>
      </w:r>
      <w:r>
        <w:rPr>
          <w:noProof/>
        </w:rPr>
        <w:tab/>
      </w:r>
      <w:r>
        <w:rPr>
          <w:noProof/>
        </w:rPr>
        <w:fldChar w:fldCharType="begin"/>
      </w:r>
      <w:r>
        <w:rPr>
          <w:noProof/>
        </w:rPr>
        <w:instrText xml:space="preserve"> PAGEREF _Toc468351507 \h </w:instrText>
      </w:r>
      <w:r>
        <w:rPr>
          <w:noProof/>
        </w:rPr>
      </w:r>
      <w:r>
        <w:rPr>
          <w:noProof/>
        </w:rPr>
        <w:fldChar w:fldCharType="separate"/>
      </w:r>
      <w:r>
        <w:rPr>
          <w:noProof/>
        </w:rPr>
        <w:t>17</w:t>
      </w:r>
      <w:r>
        <w:rPr>
          <w:noProof/>
        </w:rPr>
        <w:fldChar w:fldCharType="end"/>
      </w:r>
    </w:p>
    <w:p w14:paraId="75EA41D1" w14:textId="1898FAF9"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4.1.1.</w:t>
      </w:r>
      <w:r>
        <w:rPr>
          <w:rFonts w:asciiTheme="minorHAnsi" w:eastAsiaTheme="minorEastAsia" w:hAnsiTheme="minorHAnsi" w:cstheme="minorBidi"/>
          <w:i w:val="0"/>
          <w:noProof/>
          <w:sz w:val="22"/>
          <w:szCs w:val="22"/>
        </w:rPr>
        <w:tab/>
      </w:r>
      <w:r>
        <w:rPr>
          <w:noProof/>
        </w:rPr>
        <w:t>Dynamic Model</w:t>
      </w:r>
      <w:r>
        <w:rPr>
          <w:noProof/>
        </w:rPr>
        <w:tab/>
      </w:r>
      <w:r>
        <w:rPr>
          <w:noProof/>
        </w:rPr>
        <w:fldChar w:fldCharType="begin"/>
      </w:r>
      <w:r>
        <w:rPr>
          <w:noProof/>
        </w:rPr>
        <w:instrText xml:space="preserve"> PAGEREF _Toc468351508 \h </w:instrText>
      </w:r>
      <w:r>
        <w:rPr>
          <w:noProof/>
        </w:rPr>
      </w:r>
      <w:r>
        <w:rPr>
          <w:noProof/>
        </w:rPr>
        <w:fldChar w:fldCharType="separate"/>
      </w:r>
      <w:r>
        <w:rPr>
          <w:noProof/>
        </w:rPr>
        <w:t>17</w:t>
      </w:r>
      <w:r>
        <w:rPr>
          <w:noProof/>
        </w:rPr>
        <w:fldChar w:fldCharType="end"/>
      </w:r>
    </w:p>
    <w:p w14:paraId="36EBE204" w14:textId="160DC675"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4.1.2.</w:t>
      </w:r>
      <w:r>
        <w:rPr>
          <w:rFonts w:asciiTheme="minorHAnsi" w:eastAsiaTheme="minorEastAsia" w:hAnsiTheme="minorHAnsi" w:cstheme="minorBidi"/>
          <w:i w:val="0"/>
          <w:noProof/>
          <w:sz w:val="22"/>
          <w:szCs w:val="22"/>
        </w:rPr>
        <w:tab/>
      </w:r>
      <w:r>
        <w:rPr>
          <w:noProof/>
        </w:rPr>
        <w:t>Control Feedback Simulation</w:t>
      </w:r>
      <w:r>
        <w:rPr>
          <w:noProof/>
        </w:rPr>
        <w:tab/>
      </w:r>
      <w:r>
        <w:rPr>
          <w:noProof/>
        </w:rPr>
        <w:fldChar w:fldCharType="begin"/>
      </w:r>
      <w:r>
        <w:rPr>
          <w:noProof/>
        </w:rPr>
        <w:instrText xml:space="preserve"> PAGEREF _Toc468351509 \h </w:instrText>
      </w:r>
      <w:r>
        <w:rPr>
          <w:noProof/>
        </w:rPr>
      </w:r>
      <w:r>
        <w:rPr>
          <w:noProof/>
        </w:rPr>
        <w:fldChar w:fldCharType="separate"/>
      </w:r>
      <w:r>
        <w:rPr>
          <w:noProof/>
        </w:rPr>
        <w:t>17</w:t>
      </w:r>
      <w:r>
        <w:rPr>
          <w:noProof/>
        </w:rPr>
        <w:fldChar w:fldCharType="end"/>
      </w:r>
    </w:p>
    <w:p w14:paraId="124A8D4C" w14:textId="47C7F283"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4.1.3.</w:t>
      </w:r>
      <w:r>
        <w:rPr>
          <w:rFonts w:asciiTheme="minorHAnsi" w:eastAsiaTheme="minorEastAsia" w:hAnsiTheme="minorHAnsi" w:cstheme="minorBidi"/>
          <w:i w:val="0"/>
          <w:noProof/>
          <w:sz w:val="22"/>
          <w:szCs w:val="22"/>
        </w:rPr>
        <w:tab/>
      </w:r>
      <w:r>
        <w:rPr>
          <w:noProof/>
        </w:rPr>
        <w:t>Control Feedback Simulation with SSE</w:t>
      </w:r>
      <w:r>
        <w:rPr>
          <w:noProof/>
        </w:rPr>
        <w:tab/>
      </w:r>
      <w:r>
        <w:rPr>
          <w:noProof/>
        </w:rPr>
        <w:fldChar w:fldCharType="begin"/>
      </w:r>
      <w:r>
        <w:rPr>
          <w:noProof/>
        </w:rPr>
        <w:instrText xml:space="preserve"> PAGEREF _Toc468351510 \h </w:instrText>
      </w:r>
      <w:r>
        <w:rPr>
          <w:noProof/>
        </w:rPr>
      </w:r>
      <w:r>
        <w:rPr>
          <w:noProof/>
        </w:rPr>
        <w:fldChar w:fldCharType="separate"/>
      </w:r>
      <w:r>
        <w:rPr>
          <w:noProof/>
        </w:rPr>
        <w:t>17</w:t>
      </w:r>
      <w:r>
        <w:rPr>
          <w:noProof/>
        </w:rPr>
        <w:fldChar w:fldCharType="end"/>
      </w:r>
    </w:p>
    <w:p w14:paraId="511B47EB" w14:textId="1D61EC04"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4.2.</w:t>
      </w:r>
      <w:r>
        <w:rPr>
          <w:rFonts w:asciiTheme="minorHAnsi" w:eastAsiaTheme="minorEastAsia" w:hAnsiTheme="minorHAnsi" w:cstheme="minorBidi"/>
          <w:smallCaps w:val="0"/>
          <w:noProof/>
          <w:sz w:val="22"/>
          <w:szCs w:val="22"/>
        </w:rPr>
        <w:tab/>
      </w:r>
      <w:r>
        <w:rPr>
          <w:noProof/>
        </w:rPr>
        <w:t>Hardware implementation</w:t>
      </w:r>
      <w:r>
        <w:rPr>
          <w:noProof/>
        </w:rPr>
        <w:tab/>
      </w:r>
      <w:r>
        <w:rPr>
          <w:noProof/>
        </w:rPr>
        <w:fldChar w:fldCharType="begin"/>
      </w:r>
      <w:r>
        <w:rPr>
          <w:noProof/>
        </w:rPr>
        <w:instrText xml:space="preserve"> PAGEREF _Toc468351511 \h </w:instrText>
      </w:r>
      <w:r>
        <w:rPr>
          <w:noProof/>
        </w:rPr>
      </w:r>
      <w:r>
        <w:rPr>
          <w:noProof/>
        </w:rPr>
        <w:fldChar w:fldCharType="separate"/>
      </w:r>
      <w:r>
        <w:rPr>
          <w:noProof/>
        </w:rPr>
        <w:t>18</w:t>
      </w:r>
      <w:r>
        <w:rPr>
          <w:noProof/>
        </w:rPr>
        <w:fldChar w:fldCharType="end"/>
      </w:r>
    </w:p>
    <w:p w14:paraId="1EA2DBC3" w14:textId="2AE3FD89"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4.2.1.</w:t>
      </w:r>
      <w:r>
        <w:rPr>
          <w:rFonts w:asciiTheme="minorHAnsi" w:eastAsiaTheme="minorEastAsia" w:hAnsiTheme="minorHAnsi" w:cstheme="minorBidi"/>
          <w:i w:val="0"/>
          <w:noProof/>
          <w:sz w:val="22"/>
          <w:szCs w:val="22"/>
        </w:rPr>
        <w:tab/>
      </w:r>
      <w:r>
        <w:rPr>
          <w:noProof/>
        </w:rPr>
        <w:t>Hardware Connectivity</w:t>
      </w:r>
      <w:r>
        <w:rPr>
          <w:noProof/>
        </w:rPr>
        <w:tab/>
      </w:r>
      <w:r>
        <w:rPr>
          <w:noProof/>
        </w:rPr>
        <w:fldChar w:fldCharType="begin"/>
      </w:r>
      <w:r>
        <w:rPr>
          <w:noProof/>
        </w:rPr>
        <w:instrText xml:space="preserve"> PAGEREF _Toc468351512 \h </w:instrText>
      </w:r>
      <w:r>
        <w:rPr>
          <w:noProof/>
        </w:rPr>
      </w:r>
      <w:r>
        <w:rPr>
          <w:noProof/>
        </w:rPr>
        <w:fldChar w:fldCharType="separate"/>
      </w:r>
      <w:r>
        <w:rPr>
          <w:noProof/>
        </w:rPr>
        <w:t>19</w:t>
      </w:r>
      <w:r>
        <w:rPr>
          <w:noProof/>
        </w:rPr>
        <w:fldChar w:fldCharType="end"/>
      </w:r>
    </w:p>
    <w:p w14:paraId="68D59610" w14:textId="664E6F33"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4.2.2.</w:t>
      </w:r>
      <w:r>
        <w:rPr>
          <w:rFonts w:asciiTheme="minorHAnsi" w:eastAsiaTheme="minorEastAsia" w:hAnsiTheme="minorHAnsi" w:cstheme="minorBidi"/>
          <w:i w:val="0"/>
          <w:noProof/>
          <w:sz w:val="22"/>
          <w:szCs w:val="22"/>
        </w:rPr>
        <w:tab/>
      </w:r>
      <w:r>
        <w:rPr>
          <w:noProof/>
        </w:rPr>
        <w:t>Onboard Computer</w:t>
      </w:r>
      <w:r>
        <w:rPr>
          <w:noProof/>
        </w:rPr>
        <w:tab/>
      </w:r>
      <w:r>
        <w:rPr>
          <w:noProof/>
        </w:rPr>
        <w:fldChar w:fldCharType="begin"/>
      </w:r>
      <w:r>
        <w:rPr>
          <w:noProof/>
        </w:rPr>
        <w:instrText xml:space="preserve"> PAGEREF _Toc468351513 \h </w:instrText>
      </w:r>
      <w:r>
        <w:rPr>
          <w:noProof/>
        </w:rPr>
      </w:r>
      <w:r>
        <w:rPr>
          <w:noProof/>
        </w:rPr>
        <w:fldChar w:fldCharType="separate"/>
      </w:r>
      <w:r>
        <w:rPr>
          <w:noProof/>
        </w:rPr>
        <w:t>19</w:t>
      </w:r>
      <w:r>
        <w:rPr>
          <w:noProof/>
        </w:rPr>
        <w:fldChar w:fldCharType="end"/>
      </w:r>
    </w:p>
    <w:p w14:paraId="64EAD5ED" w14:textId="699EC9F1"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4.2.3.</w:t>
      </w:r>
      <w:r>
        <w:rPr>
          <w:rFonts w:asciiTheme="minorHAnsi" w:eastAsiaTheme="minorEastAsia" w:hAnsiTheme="minorHAnsi" w:cstheme="minorBidi"/>
          <w:i w:val="0"/>
          <w:noProof/>
          <w:sz w:val="22"/>
          <w:szCs w:val="22"/>
        </w:rPr>
        <w:tab/>
      </w:r>
      <w:r>
        <w:rPr>
          <w:noProof/>
        </w:rPr>
        <w:t>Sensors</w:t>
      </w:r>
      <w:r>
        <w:rPr>
          <w:noProof/>
        </w:rPr>
        <w:tab/>
      </w:r>
      <w:r>
        <w:rPr>
          <w:noProof/>
        </w:rPr>
        <w:fldChar w:fldCharType="begin"/>
      </w:r>
      <w:r>
        <w:rPr>
          <w:noProof/>
        </w:rPr>
        <w:instrText xml:space="preserve"> PAGEREF _Toc468351514 \h </w:instrText>
      </w:r>
      <w:r>
        <w:rPr>
          <w:noProof/>
        </w:rPr>
      </w:r>
      <w:r>
        <w:rPr>
          <w:noProof/>
        </w:rPr>
        <w:fldChar w:fldCharType="separate"/>
      </w:r>
      <w:r>
        <w:rPr>
          <w:noProof/>
        </w:rPr>
        <w:t>21</w:t>
      </w:r>
      <w:r>
        <w:rPr>
          <w:noProof/>
        </w:rPr>
        <w:fldChar w:fldCharType="end"/>
      </w:r>
    </w:p>
    <w:p w14:paraId="201DD771" w14:textId="40A75B9B"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4.2.4.</w:t>
      </w:r>
      <w:r>
        <w:rPr>
          <w:rFonts w:asciiTheme="minorHAnsi" w:eastAsiaTheme="minorEastAsia" w:hAnsiTheme="minorHAnsi" w:cstheme="minorBidi"/>
          <w:i w:val="0"/>
          <w:noProof/>
          <w:sz w:val="22"/>
          <w:szCs w:val="22"/>
        </w:rPr>
        <w:tab/>
      </w:r>
      <w:r>
        <w:rPr>
          <w:noProof/>
        </w:rPr>
        <w:t>Quadrotor</w:t>
      </w:r>
      <w:r>
        <w:rPr>
          <w:noProof/>
        </w:rPr>
        <w:tab/>
      </w:r>
      <w:r>
        <w:rPr>
          <w:noProof/>
        </w:rPr>
        <w:fldChar w:fldCharType="begin"/>
      </w:r>
      <w:r>
        <w:rPr>
          <w:noProof/>
        </w:rPr>
        <w:instrText xml:space="preserve"> PAGEREF _Toc468351515 \h </w:instrText>
      </w:r>
      <w:r>
        <w:rPr>
          <w:noProof/>
        </w:rPr>
      </w:r>
      <w:r>
        <w:rPr>
          <w:noProof/>
        </w:rPr>
        <w:fldChar w:fldCharType="separate"/>
      </w:r>
      <w:r>
        <w:rPr>
          <w:noProof/>
        </w:rPr>
        <w:t>25</w:t>
      </w:r>
      <w:r>
        <w:rPr>
          <w:noProof/>
        </w:rPr>
        <w:fldChar w:fldCharType="end"/>
      </w:r>
    </w:p>
    <w:p w14:paraId="33DEC492" w14:textId="2D96CFAD"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4.2.5.</w:t>
      </w:r>
      <w:r>
        <w:rPr>
          <w:rFonts w:asciiTheme="minorHAnsi" w:eastAsiaTheme="minorEastAsia" w:hAnsiTheme="minorHAnsi" w:cstheme="minorBidi"/>
          <w:i w:val="0"/>
          <w:noProof/>
          <w:sz w:val="22"/>
          <w:szCs w:val="22"/>
        </w:rPr>
        <w:tab/>
      </w:r>
      <w:r>
        <w:rPr>
          <w:noProof/>
        </w:rPr>
        <w:t>Flight controller</w:t>
      </w:r>
      <w:r>
        <w:rPr>
          <w:noProof/>
        </w:rPr>
        <w:tab/>
      </w:r>
      <w:r>
        <w:rPr>
          <w:noProof/>
        </w:rPr>
        <w:fldChar w:fldCharType="begin"/>
      </w:r>
      <w:r>
        <w:rPr>
          <w:noProof/>
        </w:rPr>
        <w:instrText xml:space="preserve"> PAGEREF _Toc468351516 \h </w:instrText>
      </w:r>
      <w:r>
        <w:rPr>
          <w:noProof/>
        </w:rPr>
      </w:r>
      <w:r>
        <w:rPr>
          <w:noProof/>
        </w:rPr>
        <w:fldChar w:fldCharType="separate"/>
      </w:r>
      <w:r>
        <w:rPr>
          <w:noProof/>
        </w:rPr>
        <w:t>26</w:t>
      </w:r>
      <w:r>
        <w:rPr>
          <w:noProof/>
        </w:rPr>
        <w:fldChar w:fldCharType="end"/>
      </w:r>
    </w:p>
    <w:p w14:paraId="0427E990" w14:textId="1B583ED9"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4.2.6.</w:t>
      </w:r>
      <w:r>
        <w:rPr>
          <w:rFonts w:asciiTheme="minorHAnsi" w:eastAsiaTheme="minorEastAsia" w:hAnsiTheme="minorHAnsi" w:cstheme="minorBidi"/>
          <w:i w:val="0"/>
          <w:noProof/>
          <w:sz w:val="22"/>
          <w:szCs w:val="22"/>
        </w:rPr>
        <w:tab/>
      </w:r>
      <w:r>
        <w:rPr>
          <w:noProof/>
        </w:rPr>
        <w:t>RC Receiver</w:t>
      </w:r>
      <w:r>
        <w:rPr>
          <w:noProof/>
        </w:rPr>
        <w:tab/>
      </w:r>
      <w:r>
        <w:rPr>
          <w:noProof/>
        </w:rPr>
        <w:fldChar w:fldCharType="begin"/>
      </w:r>
      <w:r>
        <w:rPr>
          <w:noProof/>
        </w:rPr>
        <w:instrText xml:space="preserve"> PAGEREF _Toc468351517 \h </w:instrText>
      </w:r>
      <w:r>
        <w:rPr>
          <w:noProof/>
        </w:rPr>
      </w:r>
      <w:r>
        <w:rPr>
          <w:noProof/>
        </w:rPr>
        <w:fldChar w:fldCharType="separate"/>
      </w:r>
      <w:r>
        <w:rPr>
          <w:noProof/>
        </w:rPr>
        <w:t>26</w:t>
      </w:r>
      <w:r>
        <w:rPr>
          <w:noProof/>
        </w:rPr>
        <w:fldChar w:fldCharType="end"/>
      </w:r>
    </w:p>
    <w:p w14:paraId="0A37E899" w14:textId="3FB5E0D7"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4.2.7.</w:t>
      </w:r>
      <w:r>
        <w:rPr>
          <w:rFonts w:asciiTheme="minorHAnsi" w:eastAsiaTheme="minorEastAsia" w:hAnsiTheme="minorHAnsi" w:cstheme="minorBidi"/>
          <w:i w:val="0"/>
          <w:noProof/>
          <w:sz w:val="22"/>
          <w:szCs w:val="22"/>
        </w:rPr>
        <w:tab/>
      </w:r>
      <w:r>
        <w:rPr>
          <w:noProof/>
        </w:rPr>
        <w:t>Power Grid</w:t>
      </w:r>
      <w:r>
        <w:rPr>
          <w:noProof/>
        </w:rPr>
        <w:tab/>
      </w:r>
      <w:r>
        <w:rPr>
          <w:noProof/>
        </w:rPr>
        <w:fldChar w:fldCharType="begin"/>
      </w:r>
      <w:r>
        <w:rPr>
          <w:noProof/>
        </w:rPr>
        <w:instrText xml:space="preserve"> PAGEREF _Toc468351518 \h </w:instrText>
      </w:r>
      <w:r>
        <w:rPr>
          <w:noProof/>
        </w:rPr>
      </w:r>
      <w:r>
        <w:rPr>
          <w:noProof/>
        </w:rPr>
        <w:fldChar w:fldCharType="separate"/>
      </w:r>
      <w:r>
        <w:rPr>
          <w:noProof/>
        </w:rPr>
        <w:t>27</w:t>
      </w:r>
      <w:r>
        <w:rPr>
          <w:noProof/>
        </w:rPr>
        <w:fldChar w:fldCharType="end"/>
      </w:r>
    </w:p>
    <w:p w14:paraId="1DE2DA4D" w14:textId="0F727986" w:rsidR="009D5AF6" w:rsidRDefault="009D5AF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Results</w:t>
      </w:r>
      <w:r>
        <w:rPr>
          <w:noProof/>
        </w:rPr>
        <w:tab/>
      </w:r>
      <w:r>
        <w:rPr>
          <w:noProof/>
        </w:rPr>
        <w:fldChar w:fldCharType="begin"/>
      </w:r>
      <w:r>
        <w:rPr>
          <w:noProof/>
        </w:rPr>
        <w:instrText xml:space="preserve"> PAGEREF _Toc468351519 \h </w:instrText>
      </w:r>
      <w:r>
        <w:rPr>
          <w:noProof/>
        </w:rPr>
      </w:r>
      <w:r>
        <w:rPr>
          <w:noProof/>
        </w:rPr>
        <w:fldChar w:fldCharType="separate"/>
      </w:r>
      <w:r>
        <w:rPr>
          <w:noProof/>
        </w:rPr>
        <w:t>29</w:t>
      </w:r>
      <w:r>
        <w:rPr>
          <w:noProof/>
        </w:rPr>
        <w:fldChar w:fldCharType="end"/>
      </w:r>
    </w:p>
    <w:p w14:paraId="22DD6F9A" w14:textId="64843E72"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5.1.</w:t>
      </w:r>
      <w:r>
        <w:rPr>
          <w:rFonts w:asciiTheme="minorHAnsi" w:eastAsiaTheme="minorEastAsia" w:hAnsiTheme="minorHAnsi" w:cstheme="minorBidi"/>
          <w:smallCaps w:val="0"/>
          <w:noProof/>
          <w:sz w:val="22"/>
          <w:szCs w:val="22"/>
        </w:rPr>
        <w:tab/>
      </w:r>
      <w:r>
        <w:rPr>
          <w:noProof/>
        </w:rPr>
        <w:t>Dynamic model</w:t>
      </w:r>
      <w:r>
        <w:rPr>
          <w:noProof/>
        </w:rPr>
        <w:tab/>
      </w:r>
      <w:r>
        <w:rPr>
          <w:noProof/>
        </w:rPr>
        <w:fldChar w:fldCharType="begin"/>
      </w:r>
      <w:r>
        <w:rPr>
          <w:noProof/>
        </w:rPr>
        <w:instrText xml:space="preserve"> PAGEREF _Toc468351520 \h </w:instrText>
      </w:r>
      <w:r>
        <w:rPr>
          <w:noProof/>
        </w:rPr>
      </w:r>
      <w:r>
        <w:rPr>
          <w:noProof/>
        </w:rPr>
        <w:fldChar w:fldCharType="separate"/>
      </w:r>
      <w:r>
        <w:rPr>
          <w:noProof/>
        </w:rPr>
        <w:t>29</w:t>
      </w:r>
      <w:r>
        <w:rPr>
          <w:noProof/>
        </w:rPr>
        <w:fldChar w:fldCharType="end"/>
      </w:r>
    </w:p>
    <w:p w14:paraId="240F2031" w14:textId="630626A6"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5.2.</w:t>
      </w:r>
      <w:r>
        <w:rPr>
          <w:rFonts w:asciiTheme="minorHAnsi" w:eastAsiaTheme="minorEastAsia" w:hAnsiTheme="minorHAnsi" w:cstheme="minorBidi"/>
          <w:smallCaps w:val="0"/>
          <w:noProof/>
          <w:sz w:val="22"/>
          <w:szCs w:val="22"/>
        </w:rPr>
        <w:tab/>
      </w:r>
      <w:r>
        <w:rPr>
          <w:noProof/>
        </w:rPr>
        <w:t>Closed-loop simulation</w:t>
      </w:r>
      <w:r>
        <w:rPr>
          <w:noProof/>
        </w:rPr>
        <w:tab/>
      </w:r>
      <w:r>
        <w:rPr>
          <w:noProof/>
        </w:rPr>
        <w:fldChar w:fldCharType="begin"/>
      </w:r>
      <w:r>
        <w:rPr>
          <w:noProof/>
        </w:rPr>
        <w:instrText xml:space="preserve"> PAGEREF _Toc468351521 \h </w:instrText>
      </w:r>
      <w:r>
        <w:rPr>
          <w:noProof/>
        </w:rPr>
      </w:r>
      <w:r>
        <w:rPr>
          <w:noProof/>
        </w:rPr>
        <w:fldChar w:fldCharType="separate"/>
      </w:r>
      <w:r>
        <w:rPr>
          <w:noProof/>
        </w:rPr>
        <w:t>29</w:t>
      </w:r>
      <w:r>
        <w:rPr>
          <w:noProof/>
        </w:rPr>
        <w:fldChar w:fldCharType="end"/>
      </w:r>
    </w:p>
    <w:p w14:paraId="7352C8F2" w14:textId="60849DB7"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5.3.</w:t>
      </w:r>
      <w:r>
        <w:rPr>
          <w:rFonts w:asciiTheme="minorHAnsi" w:eastAsiaTheme="minorEastAsia" w:hAnsiTheme="minorHAnsi" w:cstheme="minorBidi"/>
          <w:smallCaps w:val="0"/>
          <w:noProof/>
          <w:sz w:val="22"/>
          <w:szCs w:val="22"/>
        </w:rPr>
        <w:tab/>
      </w:r>
      <w:r>
        <w:rPr>
          <w:noProof/>
        </w:rPr>
        <w:t>SSE algorithm</w:t>
      </w:r>
      <w:r>
        <w:rPr>
          <w:noProof/>
        </w:rPr>
        <w:tab/>
      </w:r>
      <w:r>
        <w:rPr>
          <w:noProof/>
        </w:rPr>
        <w:fldChar w:fldCharType="begin"/>
      </w:r>
      <w:r>
        <w:rPr>
          <w:noProof/>
        </w:rPr>
        <w:instrText xml:space="preserve"> PAGEREF _Toc468351522 \h </w:instrText>
      </w:r>
      <w:r>
        <w:rPr>
          <w:noProof/>
        </w:rPr>
      </w:r>
      <w:r>
        <w:rPr>
          <w:noProof/>
        </w:rPr>
        <w:fldChar w:fldCharType="separate"/>
      </w:r>
      <w:r>
        <w:rPr>
          <w:noProof/>
        </w:rPr>
        <w:t>29</w:t>
      </w:r>
      <w:r>
        <w:rPr>
          <w:noProof/>
        </w:rPr>
        <w:fldChar w:fldCharType="end"/>
      </w:r>
    </w:p>
    <w:p w14:paraId="49F3E140" w14:textId="10245603"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5.4.</w:t>
      </w:r>
      <w:r>
        <w:rPr>
          <w:rFonts w:asciiTheme="minorHAnsi" w:eastAsiaTheme="minorEastAsia" w:hAnsiTheme="minorHAnsi" w:cstheme="minorBidi"/>
          <w:smallCaps w:val="0"/>
          <w:noProof/>
          <w:sz w:val="22"/>
          <w:szCs w:val="22"/>
        </w:rPr>
        <w:tab/>
      </w:r>
      <w:r>
        <w:rPr>
          <w:noProof/>
        </w:rPr>
        <w:t>Sensor data</w:t>
      </w:r>
      <w:r>
        <w:rPr>
          <w:noProof/>
        </w:rPr>
        <w:tab/>
      </w:r>
      <w:r>
        <w:rPr>
          <w:noProof/>
        </w:rPr>
        <w:fldChar w:fldCharType="begin"/>
      </w:r>
      <w:r>
        <w:rPr>
          <w:noProof/>
        </w:rPr>
        <w:instrText xml:space="preserve"> PAGEREF _Toc468351523 \h </w:instrText>
      </w:r>
      <w:r>
        <w:rPr>
          <w:noProof/>
        </w:rPr>
      </w:r>
      <w:r>
        <w:rPr>
          <w:noProof/>
        </w:rPr>
        <w:fldChar w:fldCharType="separate"/>
      </w:r>
      <w:r>
        <w:rPr>
          <w:noProof/>
        </w:rPr>
        <w:t>29</w:t>
      </w:r>
      <w:r>
        <w:rPr>
          <w:noProof/>
        </w:rPr>
        <w:fldChar w:fldCharType="end"/>
      </w:r>
    </w:p>
    <w:p w14:paraId="2C153F79" w14:textId="11812959"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5.4.1.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_Toc468351524 \h </w:instrText>
      </w:r>
      <w:r>
        <w:rPr>
          <w:noProof/>
        </w:rPr>
      </w:r>
      <w:r>
        <w:rPr>
          <w:noProof/>
        </w:rPr>
        <w:fldChar w:fldCharType="separate"/>
      </w:r>
      <w:r>
        <w:rPr>
          <w:noProof/>
        </w:rPr>
        <w:t>29</w:t>
      </w:r>
      <w:r>
        <w:rPr>
          <w:noProof/>
        </w:rPr>
        <w:fldChar w:fldCharType="end"/>
      </w:r>
    </w:p>
    <w:p w14:paraId="4630DC06" w14:textId="7CAE8B79"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5.4.2.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_Toc468351525 \h </w:instrText>
      </w:r>
      <w:r>
        <w:rPr>
          <w:noProof/>
        </w:rPr>
      </w:r>
      <w:r>
        <w:rPr>
          <w:noProof/>
        </w:rPr>
        <w:fldChar w:fldCharType="separate"/>
      </w:r>
      <w:r>
        <w:rPr>
          <w:noProof/>
        </w:rPr>
        <w:t>29</w:t>
      </w:r>
      <w:r>
        <w:rPr>
          <w:noProof/>
        </w:rPr>
        <w:fldChar w:fldCharType="end"/>
      </w:r>
    </w:p>
    <w:p w14:paraId="5B75AE91" w14:textId="49DFE95C" w:rsidR="009D5AF6" w:rsidRDefault="009D5AF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Project Management</w:t>
      </w:r>
      <w:r>
        <w:rPr>
          <w:noProof/>
        </w:rPr>
        <w:tab/>
      </w:r>
      <w:r>
        <w:rPr>
          <w:noProof/>
        </w:rPr>
        <w:fldChar w:fldCharType="begin"/>
      </w:r>
      <w:r>
        <w:rPr>
          <w:noProof/>
        </w:rPr>
        <w:instrText xml:space="preserve"> PAGEREF _Toc468351526 \h </w:instrText>
      </w:r>
      <w:r>
        <w:rPr>
          <w:noProof/>
        </w:rPr>
      </w:r>
      <w:r>
        <w:rPr>
          <w:noProof/>
        </w:rPr>
        <w:fldChar w:fldCharType="separate"/>
      </w:r>
      <w:r>
        <w:rPr>
          <w:noProof/>
        </w:rPr>
        <w:t>31</w:t>
      </w:r>
      <w:r>
        <w:rPr>
          <w:noProof/>
        </w:rPr>
        <w:fldChar w:fldCharType="end"/>
      </w:r>
    </w:p>
    <w:p w14:paraId="4CB6C917" w14:textId="48558195"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6.1.</w:t>
      </w:r>
      <w:r>
        <w:rPr>
          <w:rFonts w:asciiTheme="minorHAnsi" w:eastAsiaTheme="minorEastAsia" w:hAnsiTheme="minorHAnsi" w:cstheme="minorBidi"/>
          <w:smallCaps w:val="0"/>
          <w:noProof/>
          <w:sz w:val="22"/>
          <w:szCs w:val="22"/>
        </w:rPr>
        <w:tab/>
      </w:r>
      <w:r>
        <w:rPr>
          <w:noProof/>
        </w:rPr>
        <w:t>Fall progress</w:t>
      </w:r>
      <w:r>
        <w:rPr>
          <w:noProof/>
        </w:rPr>
        <w:tab/>
      </w:r>
      <w:r>
        <w:rPr>
          <w:noProof/>
        </w:rPr>
        <w:fldChar w:fldCharType="begin"/>
      </w:r>
      <w:r>
        <w:rPr>
          <w:noProof/>
        </w:rPr>
        <w:instrText xml:space="preserve"> PAGEREF _Toc468351527 \h </w:instrText>
      </w:r>
      <w:r>
        <w:rPr>
          <w:noProof/>
        </w:rPr>
      </w:r>
      <w:r>
        <w:rPr>
          <w:noProof/>
        </w:rPr>
        <w:fldChar w:fldCharType="separate"/>
      </w:r>
      <w:r>
        <w:rPr>
          <w:noProof/>
        </w:rPr>
        <w:t>31</w:t>
      </w:r>
      <w:r>
        <w:rPr>
          <w:noProof/>
        </w:rPr>
        <w:fldChar w:fldCharType="end"/>
      </w:r>
    </w:p>
    <w:p w14:paraId="1B4D5E16" w14:textId="42E65A04"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6.2.</w:t>
      </w:r>
      <w:r>
        <w:rPr>
          <w:rFonts w:asciiTheme="minorHAnsi" w:eastAsiaTheme="minorEastAsia" w:hAnsiTheme="minorHAnsi" w:cstheme="minorBidi"/>
          <w:smallCaps w:val="0"/>
          <w:noProof/>
          <w:sz w:val="22"/>
          <w:szCs w:val="22"/>
        </w:rPr>
        <w:tab/>
      </w:r>
      <w:r>
        <w:rPr>
          <w:noProof/>
        </w:rPr>
        <w:t>Spring overview</w:t>
      </w:r>
      <w:r>
        <w:rPr>
          <w:noProof/>
        </w:rPr>
        <w:tab/>
      </w:r>
      <w:r>
        <w:rPr>
          <w:noProof/>
        </w:rPr>
        <w:fldChar w:fldCharType="begin"/>
      </w:r>
      <w:r>
        <w:rPr>
          <w:noProof/>
        </w:rPr>
        <w:instrText xml:space="preserve"> PAGEREF _Toc468351528 \h </w:instrText>
      </w:r>
      <w:r>
        <w:rPr>
          <w:noProof/>
        </w:rPr>
      </w:r>
      <w:r>
        <w:rPr>
          <w:noProof/>
        </w:rPr>
        <w:fldChar w:fldCharType="separate"/>
      </w:r>
      <w:r>
        <w:rPr>
          <w:noProof/>
        </w:rPr>
        <w:t>32</w:t>
      </w:r>
      <w:r>
        <w:rPr>
          <w:noProof/>
        </w:rPr>
        <w:fldChar w:fldCharType="end"/>
      </w:r>
    </w:p>
    <w:p w14:paraId="021F2699" w14:textId="03C890D5"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6.3.</w:t>
      </w:r>
      <w:r>
        <w:rPr>
          <w:rFonts w:asciiTheme="minorHAnsi" w:eastAsiaTheme="minorEastAsia" w:hAnsiTheme="minorHAnsi" w:cstheme="minorBidi"/>
          <w:smallCaps w:val="0"/>
          <w:noProof/>
          <w:sz w:val="22"/>
          <w:szCs w:val="22"/>
        </w:rPr>
        <w:tab/>
      </w:r>
      <w:r>
        <w:rPr>
          <w:noProof/>
        </w:rPr>
        <w:t>Work breakdown structure</w:t>
      </w:r>
      <w:r>
        <w:rPr>
          <w:noProof/>
        </w:rPr>
        <w:tab/>
      </w:r>
      <w:r>
        <w:rPr>
          <w:noProof/>
        </w:rPr>
        <w:fldChar w:fldCharType="begin"/>
      </w:r>
      <w:r>
        <w:rPr>
          <w:noProof/>
        </w:rPr>
        <w:instrText xml:space="preserve"> PAGEREF _Toc468351529 \h </w:instrText>
      </w:r>
      <w:r>
        <w:rPr>
          <w:noProof/>
        </w:rPr>
      </w:r>
      <w:r>
        <w:rPr>
          <w:noProof/>
        </w:rPr>
        <w:fldChar w:fldCharType="separate"/>
      </w:r>
      <w:r>
        <w:rPr>
          <w:noProof/>
        </w:rPr>
        <w:t>32</w:t>
      </w:r>
      <w:r>
        <w:rPr>
          <w:noProof/>
        </w:rPr>
        <w:fldChar w:fldCharType="end"/>
      </w:r>
    </w:p>
    <w:p w14:paraId="00185C54" w14:textId="6D05B214"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6.4.</w:t>
      </w:r>
      <w:r>
        <w:rPr>
          <w:rFonts w:asciiTheme="minorHAnsi" w:eastAsiaTheme="minorEastAsia" w:hAnsiTheme="minorHAnsi" w:cstheme="minorBidi"/>
          <w:smallCaps w:val="0"/>
          <w:noProof/>
          <w:sz w:val="22"/>
          <w:szCs w:val="22"/>
        </w:rPr>
        <w:tab/>
      </w:r>
      <w:r>
        <w:rPr>
          <w:noProof/>
        </w:rPr>
        <w:t>Schedule</w:t>
      </w:r>
      <w:r>
        <w:rPr>
          <w:noProof/>
        </w:rPr>
        <w:tab/>
      </w:r>
      <w:r>
        <w:rPr>
          <w:noProof/>
        </w:rPr>
        <w:fldChar w:fldCharType="begin"/>
      </w:r>
      <w:r>
        <w:rPr>
          <w:noProof/>
        </w:rPr>
        <w:instrText xml:space="preserve"> PAGEREF _Toc468351530 \h </w:instrText>
      </w:r>
      <w:r>
        <w:rPr>
          <w:noProof/>
        </w:rPr>
      </w:r>
      <w:r>
        <w:rPr>
          <w:noProof/>
        </w:rPr>
        <w:fldChar w:fldCharType="separate"/>
      </w:r>
      <w:r>
        <w:rPr>
          <w:noProof/>
        </w:rPr>
        <w:t>33</w:t>
      </w:r>
      <w:r>
        <w:rPr>
          <w:noProof/>
        </w:rPr>
        <w:fldChar w:fldCharType="end"/>
      </w:r>
    </w:p>
    <w:p w14:paraId="419AC475" w14:textId="4711243F"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lastRenderedPageBreak/>
        <w:t>6.5.</w:t>
      </w:r>
      <w:r>
        <w:rPr>
          <w:rFonts w:asciiTheme="minorHAnsi" w:eastAsiaTheme="minorEastAsia" w:hAnsiTheme="minorHAnsi" w:cstheme="minorBidi"/>
          <w:smallCaps w:val="0"/>
          <w:noProof/>
          <w:sz w:val="22"/>
          <w:szCs w:val="22"/>
        </w:rPr>
        <w:tab/>
      </w:r>
      <w:r>
        <w:rPr>
          <w:noProof/>
        </w:rPr>
        <w:t>Division of labor</w:t>
      </w:r>
      <w:r>
        <w:rPr>
          <w:noProof/>
        </w:rPr>
        <w:tab/>
      </w:r>
      <w:r>
        <w:rPr>
          <w:noProof/>
        </w:rPr>
        <w:fldChar w:fldCharType="begin"/>
      </w:r>
      <w:r>
        <w:rPr>
          <w:noProof/>
        </w:rPr>
        <w:instrText xml:space="preserve"> PAGEREF _Toc468351531 \h </w:instrText>
      </w:r>
      <w:r>
        <w:rPr>
          <w:noProof/>
        </w:rPr>
      </w:r>
      <w:r>
        <w:rPr>
          <w:noProof/>
        </w:rPr>
        <w:fldChar w:fldCharType="separate"/>
      </w:r>
      <w:r>
        <w:rPr>
          <w:noProof/>
        </w:rPr>
        <w:t>33</w:t>
      </w:r>
      <w:r>
        <w:rPr>
          <w:noProof/>
        </w:rPr>
        <w:fldChar w:fldCharType="end"/>
      </w:r>
    </w:p>
    <w:p w14:paraId="696F80FB" w14:textId="2ABBB370" w:rsidR="009D5AF6" w:rsidRDefault="009D5AF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_Toc468351532 \h </w:instrText>
      </w:r>
      <w:r>
        <w:rPr>
          <w:noProof/>
        </w:rPr>
      </w:r>
      <w:r>
        <w:rPr>
          <w:noProof/>
        </w:rPr>
        <w:fldChar w:fldCharType="separate"/>
      </w:r>
      <w:r>
        <w:rPr>
          <w:noProof/>
        </w:rPr>
        <w:t>34</w:t>
      </w:r>
      <w:r>
        <w:rPr>
          <w:noProof/>
        </w:rPr>
        <w:fldChar w:fldCharType="end"/>
      </w:r>
    </w:p>
    <w:p w14:paraId="75B40D33" w14:textId="1CD66B6D" w:rsidR="009D5AF6" w:rsidRDefault="009D5AF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Appendix</w:t>
      </w:r>
      <w:r>
        <w:rPr>
          <w:noProof/>
        </w:rPr>
        <w:tab/>
      </w:r>
      <w:r>
        <w:rPr>
          <w:noProof/>
        </w:rPr>
        <w:fldChar w:fldCharType="begin"/>
      </w:r>
      <w:r>
        <w:rPr>
          <w:noProof/>
        </w:rPr>
        <w:instrText xml:space="preserve"> PAGEREF _Toc468351533 \h </w:instrText>
      </w:r>
      <w:r>
        <w:rPr>
          <w:noProof/>
        </w:rPr>
      </w:r>
      <w:r>
        <w:rPr>
          <w:noProof/>
        </w:rPr>
        <w:fldChar w:fldCharType="separate"/>
      </w:r>
      <w:r>
        <w:rPr>
          <w:noProof/>
        </w:rPr>
        <w:t>35</w:t>
      </w:r>
      <w:r>
        <w:rPr>
          <w:noProof/>
        </w:rPr>
        <w:fldChar w:fldCharType="end"/>
      </w:r>
    </w:p>
    <w:p w14:paraId="176B4C93" w14:textId="5E772FFF"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8.1.</w:t>
      </w:r>
      <w:r>
        <w:rPr>
          <w:rFonts w:asciiTheme="minorHAnsi" w:eastAsiaTheme="minorEastAsia" w:hAnsiTheme="minorHAnsi" w:cstheme="minorBidi"/>
          <w:smallCaps w:val="0"/>
          <w:noProof/>
          <w:sz w:val="22"/>
          <w:szCs w:val="22"/>
        </w:rPr>
        <w:tab/>
      </w:r>
      <w:r>
        <w:rPr>
          <w:noProof/>
        </w:rPr>
        <w:t>Dynamic model</w:t>
      </w:r>
      <w:r>
        <w:rPr>
          <w:noProof/>
        </w:rPr>
        <w:tab/>
      </w:r>
      <w:r>
        <w:rPr>
          <w:noProof/>
        </w:rPr>
        <w:fldChar w:fldCharType="begin"/>
      </w:r>
      <w:r>
        <w:rPr>
          <w:noProof/>
        </w:rPr>
        <w:instrText xml:space="preserve"> PAGEREF _Toc468351534 \h </w:instrText>
      </w:r>
      <w:r>
        <w:rPr>
          <w:noProof/>
        </w:rPr>
      </w:r>
      <w:r>
        <w:rPr>
          <w:noProof/>
        </w:rPr>
        <w:fldChar w:fldCharType="separate"/>
      </w:r>
      <w:r>
        <w:rPr>
          <w:noProof/>
        </w:rPr>
        <w:t>35</w:t>
      </w:r>
      <w:r>
        <w:rPr>
          <w:noProof/>
        </w:rPr>
        <w:fldChar w:fldCharType="end"/>
      </w:r>
    </w:p>
    <w:p w14:paraId="0A655E60" w14:textId="7D6E56A5"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8.2.</w:t>
      </w:r>
      <w:r>
        <w:rPr>
          <w:rFonts w:asciiTheme="minorHAnsi" w:eastAsiaTheme="minorEastAsia" w:hAnsiTheme="minorHAnsi" w:cstheme="minorBidi"/>
          <w:smallCaps w:val="0"/>
          <w:noProof/>
          <w:sz w:val="22"/>
          <w:szCs w:val="22"/>
        </w:rPr>
        <w:tab/>
      </w:r>
      <w:r>
        <w:rPr>
          <w:noProof/>
        </w:rPr>
        <w:t>Simulation with Luenberger observer</w:t>
      </w:r>
      <w:r>
        <w:rPr>
          <w:noProof/>
        </w:rPr>
        <w:tab/>
      </w:r>
      <w:r>
        <w:rPr>
          <w:noProof/>
        </w:rPr>
        <w:fldChar w:fldCharType="begin"/>
      </w:r>
      <w:r>
        <w:rPr>
          <w:noProof/>
        </w:rPr>
        <w:instrText xml:space="preserve"> PAGEREF _Toc468351535 \h </w:instrText>
      </w:r>
      <w:r>
        <w:rPr>
          <w:noProof/>
        </w:rPr>
      </w:r>
      <w:r>
        <w:rPr>
          <w:noProof/>
        </w:rPr>
        <w:fldChar w:fldCharType="separate"/>
      </w:r>
      <w:r>
        <w:rPr>
          <w:noProof/>
        </w:rPr>
        <w:t>35</w:t>
      </w:r>
      <w:r>
        <w:rPr>
          <w:noProof/>
        </w:rPr>
        <w:fldChar w:fldCharType="end"/>
      </w:r>
    </w:p>
    <w:p w14:paraId="6DE23A7A" w14:textId="4F458676"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8.3.</w:t>
      </w:r>
      <w:r>
        <w:rPr>
          <w:rFonts w:asciiTheme="minorHAnsi" w:eastAsiaTheme="minorEastAsia" w:hAnsiTheme="minorHAnsi" w:cstheme="minorBidi"/>
          <w:smallCaps w:val="0"/>
          <w:noProof/>
          <w:sz w:val="22"/>
          <w:szCs w:val="22"/>
        </w:rPr>
        <w:tab/>
      </w:r>
      <w:r>
        <w:rPr>
          <w:noProof/>
        </w:rPr>
        <w:t>Simulation with SSE algorithm</w:t>
      </w:r>
      <w:r>
        <w:rPr>
          <w:noProof/>
        </w:rPr>
        <w:tab/>
      </w:r>
      <w:r>
        <w:rPr>
          <w:noProof/>
        </w:rPr>
        <w:fldChar w:fldCharType="begin"/>
      </w:r>
      <w:r>
        <w:rPr>
          <w:noProof/>
        </w:rPr>
        <w:instrText xml:space="preserve"> PAGEREF _Toc468351536 \h </w:instrText>
      </w:r>
      <w:r>
        <w:rPr>
          <w:noProof/>
        </w:rPr>
      </w:r>
      <w:r>
        <w:rPr>
          <w:noProof/>
        </w:rPr>
        <w:fldChar w:fldCharType="separate"/>
      </w:r>
      <w:r>
        <w:rPr>
          <w:noProof/>
        </w:rPr>
        <w:t>35</w:t>
      </w:r>
      <w:r>
        <w:rPr>
          <w:noProof/>
        </w:rPr>
        <w:fldChar w:fldCharType="end"/>
      </w:r>
    </w:p>
    <w:p w14:paraId="73A7133C" w14:textId="3B65BB1E" w:rsidR="00425301" w:rsidRDefault="009C5A81" w:rsidP="00CB5302">
      <w:pPr>
        <w:pStyle w:val="TOC1"/>
        <w:tabs>
          <w:tab w:val="left" w:pos="480"/>
          <w:tab w:val="right" w:leader="dot" w:pos="8990"/>
        </w:tabs>
        <w:rPr>
          <w:caps w:val="0"/>
          <w:sz w:val="28"/>
        </w:rPr>
      </w:pPr>
      <w:r>
        <w:rPr>
          <w:caps w:val="0"/>
          <w:sz w:val="28"/>
        </w:rPr>
        <w:fldChar w:fldCharType="end"/>
      </w:r>
    </w:p>
    <w:p w14:paraId="56B8E557" w14:textId="4D3BB11F" w:rsidR="00047184" w:rsidRDefault="00425301" w:rsidP="00CB5302">
      <w:pPr>
        <w:pStyle w:val="RegularHeading"/>
        <w:jc w:val="left"/>
      </w:pPr>
      <w:bookmarkStart w:id="7" w:name="_Toc420481765"/>
      <w:bookmarkEnd w:id="6"/>
      <w:r>
        <w:t>introduction</w:t>
      </w:r>
      <w:bookmarkEnd w:id="7"/>
    </w:p>
    <w:p w14:paraId="383D0CF5" w14:textId="758B1C5C"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commentRangeStart w:id="8"/>
      <w:r w:rsidRPr="00965B5A">
        <w:rPr>
          <w:sz w:val="24"/>
          <w:szCs w:val="24"/>
        </w:rPr>
        <w:t>test sensor robustness from cyber-attacks</w:t>
      </w:r>
      <w:commentRangeEnd w:id="8"/>
      <w:r w:rsidR="00857CCA">
        <w:rPr>
          <w:rStyle w:val="CommentReference"/>
          <w:rFonts w:eastAsia="Times New Roman"/>
        </w:rPr>
        <w:commentReference w:id="8"/>
      </w:r>
      <w:r w:rsidRPr="00965B5A">
        <w:rPr>
          <w:sz w:val="24"/>
          <w:szCs w:val="24"/>
        </w:rPr>
        <w:t xml:space="preserve"> on autonomous vehicles, specifically aircraft. This section describes NG, presents the project statement, defines the deliverables for the project</w:t>
      </w:r>
      <w:r w:rsidR="00857CCA">
        <w:rPr>
          <w:sz w:val="24"/>
          <w:szCs w:val="24"/>
        </w:rPr>
        <w:t>, and outlines the current project status at the end of the fall semester</w:t>
      </w:r>
      <w:r w:rsidRPr="00965B5A">
        <w:rPr>
          <w:sz w:val="24"/>
          <w:szCs w:val="24"/>
        </w:rPr>
        <w:t>.</w:t>
      </w:r>
      <w:r w:rsidRPr="00965B5A">
        <w:rPr>
          <w:rStyle w:val="apple-converted-space"/>
          <w:sz w:val="24"/>
          <w:szCs w:val="24"/>
        </w:rPr>
        <w:t> </w:t>
      </w:r>
    </w:p>
    <w:p w14:paraId="3E856A4F" w14:textId="34592710" w:rsidR="00B9107D" w:rsidRDefault="00650379" w:rsidP="006F7AF9">
      <w:pPr>
        <w:pStyle w:val="Heading2"/>
      </w:pPr>
      <w:bookmarkStart w:id="9" w:name="_Toc468351484"/>
      <w:r>
        <w:t>Northrop Grumman</w:t>
      </w:r>
      <w:bookmarkEnd w:id="9"/>
    </w:p>
    <w:p w14:paraId="1F4C3FBA" w14:textId="6501B884"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commentRangeStart w:id="10"/>
      <w:r w:rsidRPr="00986125">
        <w:rPr>
          <w:sz w:val="24"/>
          <w:szCs w:val="24"/>
        </w:rPr>
        <w:t xml:space="preserve">test sensor robustness </w:t>
      </w:r>
      <w:commentRangeEnd w:id="10"/>
      <w:r w:rsidR="00857CCA">
        <w:rPr>
          <w:rStyle w:val="CommentReference"/>
          <w:rFonts w:eastAsia="Times New Roman"/>
        </w:rPr>
        <w:commentReference w:id="10"/>
      </w:r>
      <w:r w:rsidRPr="00986125">
        <w:rPr>
          <w:sz w:val="24"/>
          <w:szCs w:val="24"/>
        </w:rPr>
        <w:t>in autonomous aircraft.</w:t>
      </w:r>
    </w:p>
    <w:p w14:paraId="4B35930B" w14:textId="77777777" w:rsidR="00047184" w:rsidRDefault="00047184" w:rsidP="006F7AF9">
      <w:pPr>
        <w:pStyle w:val="Heading2"/>
      </w:pPr>
      <w:bookmarkStart w:id="11" w:name="_Toc468351485"/>
      <w:r>
        <w:t>Project Statement</w:t>
      </w:r>
      <w:bookmarkEnd w:id="11"/>
    </w:p>
    <w:p w14:paraId="27598805" w14:textId="77777777" w:rsidR="00333D02" w:rsidRPr="00333D02" w:rsidRDefault="00333D02" w:rsidP="004B71F6">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w:t>
      </w:r>
      <w:r w:rsidRPr="00333D02">
        <w:rPr>
          <w:color w:val="000000" w:themeColor="text1"/>
          <w:szCs w:val="24"/>
        </w:rPr>
        <w:lastRenderedPageBreak/>
        <w:t xml:space="preserve">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Pr="00333D02">
        <w:rPr>
          <w:color w:val="000000" w:themeColor="text1"/>
          <w:szCs w:val="24"/>
        </w:rPr>
        <w:t>.</w:t>
      </w:r>
    </w:p>
    <w:p w14:paraId="5E5B2BFB" w14:textId="77777777" w:rsidR="00560BBA" w:rsidRPr="00333D02" w:rsidRDefault="00560BBA" w:rsidP="00333D02">
      <w:pPr>
        <w:rPr>
          <w:i/>
          <w:color w:val="000000" w:themeColor="text1"/>
        </w:rPr>
      </w:pPr>
    </w:p>
    <w:p w14:paraId="6AB3284E" w14:textId="77777777" w:rsidR="00A82DE8" w:rsidRDefault="00A82DE8" w:rsidP="00392BFF">
      <w:pPr>
        <w:pStyle w:val="Heading3"/>
      </w:pPr>
      <w:bookmarkStart w:id="12" w:name="_Toc468351486"/>
      <w:r>
        <w:t>Objectives</w:t>
      </w:r>
      <w:bookmarkEnd w:id="12"/>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3" w:name="_Toc468351487"/>
      <w:r>
        <w:t>Constraints</w:t>
      </w:r>
      <w:bookmarkEnd w:id="13"/>
    </w:p>
    <w:p w14:paraId="2165C979" w14:textId="366747F7" w:rsidR="006D0971" w:rsidRP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6C3127">
        <w:rPr>
          <w:rFonts w:eastAsia="Times"/>
          <w:color w:val="000000" w:themeColor="text1"/>
          <w:szCs w:val="24"/>
        </w:rPr>
        <w:fldChar w:fldCharType="begin"/>
      </w:r>
      <w:r w:rsidR="006C3127">
        <w:rPr>
          <w:rFonts w:eastAsia="Times"/>
          <w:color w:val="000000" w:themeColor="text1"/>
          <w:szCs w:val="24"/>
        </w:rPr>
        <w:instrText xml:space="preserve"> REF _Ref468177119 \h </w:instrText>
      </w:r>
      <w:r w:rsidR="001A5F5B">
        <w:rPr>
          <w:rFonts w:eastAsia="Times"/>
          <w:color w:val="000000" w:themeColor="text1"/>
          <w:szCs w:val="24"/>
        </w:rPr>
        <w:instrText xml:space="preserve"> \* MERGEFORMAT </w:instrText>
      </w:r>
      <w:r w:rsidR="006C3127">
        <w:rPr>
          <w:rFonts w:eastAsia="Times"/>
          <w:color w:val="000000" w:themeColor="text1"/>
          <w:szCs w:val="24"/>
        </w:rPr>
      </w:r>
      <w:r w:rsidR="006C3127">
        <w:rPr>
          <w:rFonts w:eastAsia="Times"/>
          <w:color w:val="000000" w:themeColor="text1"/>
          <w:szCs w:val="24"/>
        </w:rPr>
        <w:fldChar w:fldCharType="separate"/>
      </w:r>
      <w:r w:rsidR="009D5AF6">
        <w:t xml:space="preserve">Figure </w:t>
      </w:r>
      <w:r w:rsidR="009D5AF6">
        <w:rPr>
          <w:noProof/>
        </w:rPr>
        <w:t>1</w:t>
      </w:r>
      <w:r w:rsidR="006C3127">
        <w:rPr>
          <w:rFonts w:eastAsia="Times"/>
          <w:color w:val="000000" w:themeColor="text1"/>
          <w:szCs w:val="24"/>
        </w:rPr>
        <w:fldChar w:fldCharType="end"/>
      </w:r>
      <w:r>
        <w:rPr>
          <w:rFonts w:eastAsia="Times"/>
          <w:color w:val="000000" w:themeColor="text1"/>
          <w:szCs w:val="24"/>
        </w:rPr>
        <w:t>.</w:t>
      </w:r>
    </w:p>
    <w:p w14:paraId="742AB41A" w14:textId="797B84B1" w:rsidR="006D0971" w:rsidRDefault="006D0971" w:rsidP="00A563EB">
      <w:pPr>
        <w:spacing w:line="480" w:lineRule="auto"/>
        <w:jc w:val="center"/>
        <w:rPr>
          <w:color w:val="000000" w:themeColor="text1"/>
          <w:szCs w:val="24"/>
        </w:rPr>
      </w:pPr>
      <w:r w:rsidRPr="006D0971">
        <w:rPr>
          <w:noProof/>
          <w:color w:val="000000" w:themeColor="text1"/>
          <w:szCs w:val="24"/>
        </w:rPr>
        <w:drawing>
          <wp:inline distT="0" distB="0" distL="0" distR="0" wp14:anchorId="0FC42E23" wp14:editId="08E36128">
            <wp:extent cx="3505200" cy="795775"/>
            <wp:effectExtent l="19050" t="19050" r="19050" b="23495"/>
            <wp:docPr id="3" name="Picture 3" descr="https://lh3.googleusercontent.com/sDTtpEr-C39HJX0hlYR05nR4CKnJssP7UybzrXlicAJrIzKm1fhlPji5DaBPZzBEaZtkT4lw-K7TZ4A8g7gFCbzcZwTyJ3q7czCGzmvWyoOXfCkBfmQ9Z_EG_jr1u9qMmgOHyTJFp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sDTtpEr-C39HJX0hlYR05nR4CKnJssP7UybzrXlicAJrIzKm1fhlPji5DaBPZzBEaZtkT4lw-K7TZ4A8g7gFCbzcZwTyJ3q7czCGzmvWyoOXfCkBfmQ9Z_EG_jr1u9qMmgOHyTJFpz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4765" cy="807028"/>
                    </a:xfrm>
                    <a:prstGeom prst="rect">
                      <a:avLst/>
                    </a:prstGeom>
                    <a:noFill/>
                    <a:ln>
                      <a:solidFill>
                        <a:schemeClr val="tx1"/>
                      </a:solidFill>
                    </a:ln>
                  </pic:spPr>
                </pic:pic>
              </a:graphicData>
            </a:graphic>
          </wp:inline>
        </w:drawing>
      </w:r>
    </w:p>
    <w:p w14:paraId="5FCE3405" w14:textId="1711117D" w:rsidR="006D0971" w:rsidRDefault="003D05D3" w:rsidP="00206778">
      <w:pPr>
        <w:pStyle w:val="Caption"/>
      </w:pPr>
      <w:bookmarkStart w:id="14" w:name="_Ref468177119"/>
      <w:r>
        <w:t xml:space="preserve">Figure </w:t>
      </w:r>
      <w:fldSimple w:instr=" SEQ Figure \* ARABIC ">
        <w:r w:rsidR="009D5AF6">
          <w:rPr>
            <w:noProof/>
          </w:rPr>
          <w:t>1</w:t>
        </w:r>
      </w:fldSimple>
      <w:bookmarkEnd w:id="14"/>
      <w:r w:rsidR="00683E6B">
        <w:t xml:space="preserve"> </w:t>
      </w:r>
      <w:r>
        <w:t>|</w:t>
      </w:r>
      <w:r w:rsidR="006D0971">
        <w:t xml:space="preserve"> Spec</w:t>
      </w:r>
      <w:r w:rsidR="0026100C">
        <w:t>ification</w:t>
      </w:r>
      <w:r w:rsidR="006D0971">
        <w:t>s for a successful SSE</w:t>
      </w:r>
    </w:p>
    <w:p w14:paraId="02F979BC" w14:textId="0B2FE9A9" w:rsidR="00272CBC" w:rsidRPr="00272CBC" w:rsidRDefault="00272CBC" w:rsidP="00272CBC">
      <w:pPr>
        <w:pStyle w:val="BodyText"/>
        <w:ind w:left="360"/>
      </w:pPr>
      <w:commentRangeStart w:id="15"/>
      <w:r>
        <w:t xml:space="preserve">The </w:t>
      </w:r>
      <w:commentRangeEnd w:id="15"/>
      <w:r>
        <w:rPr>
          <w:rStyle w:val="CommentReference"/>
        </w:rPr>
        <w:commentReference w:id="15"/>
      </w:r>
      <w:r>
        <w:t>tracking error when no sensors are compromised will be some value that depends on the specifics of the flight hardware and controller. Adding the SSE to the system may increase the error slightly but the error should exceed no more than 120% of the original error. The team’s goal is to show that when compromised sensors would cause the tracking error of the system with a traditional estimator to increase to 5 times the original error, the SSE keeps the error bounded in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04F5A28" w14:textId="1650E5EF" w:rsidR="006D0971" w:rsidRPr="006C3127" w:rsidRDefault="006D0971" w:rsidP="00A563EB">
      <w:pPr>
        <w:numPr>
          <w:ilvl w:val="0"/>
          <w:numId w:val="20"/>
        </w:numPr>
        <w:spacing w:line="480" w:lineRule="auto"/>
        <w:textAlignment w:val="baseline"/>
        <w:rPr>
          <w:rFonts w:eastAsia="Times"/>
          <w:color w:val="000000" w:themeColor="text1"/>
          <w:szCs w:val="24"/>
        </w:rPr>
      </w:pPr>
      <w:r w:rsidRPr="006D0971">
        <w:rPr>
          <w:color w:val="000000" w:themeColor="text1"/>
          <w:szCs w:val="24"/>
        </w:rPr>
        <w:lastRenderedPageBreak/>
        <w:t xml:space="preserve">Equipment and supplies </w:t>
      </w:r>
      <w:r w:rsidRPr="006D0971">
        <w:rPr>
          <w:bCs/>
          <w:color w:val="000000" w:themeColor="text1"/>
          <w:szCs w:val="24"/>
        </w:rPr>
        <w:t>&lt; $7,000</w:t>
      </w:r>
    </w:p>
    <w:p w14:paraId="7B4A32E7" w14:textId="77777777" w:rsidR="00F63FB8" w:rsidRDefault="00F63FB8" w:rsidP="00392BFF">
      <w:pPr>
        <w:pStyle w:val="Heading3"/>
      </w:pPr>
      <w:bookmarkStart w:id="16" w:name="_Toc468351488"/>
      <w:r>
        <w:t>Functions</w:t>
      </w:r>
      <w:bookmarkEnd w:id="16"/>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77777777"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simulate hacking</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6F7AF9">
      <w:pPr>
        <w:pStyle w:val="Heading2"/>
      </w:pPr>
      <w:bookmarkStart w:id="17" w:name="_Toc468351489"/>
      <w:r>
        <w:t>Deliverables</w:t>
      </w:r>
      <w:bookmarkEnd w:id="17"/>
    </w:p>
    <w:p w14:paraId="13ACEE9E" w14:textId="54440F88" w:rsidR="002A2676" w:rsidRDefault="002A2676" w:rsidP="00A563EB">
      <w:pPr>
        <w:pStyle w:val="BodyText"/>
        <w:spacing w:after="0"/>
      </w:pPr>
      <w:r>
        <w:t>By the end of the fall semester, the team will:</w:t>
      </w:r>
    </w:p>
    <w:p w14:paraId="1C6E25C7" w14:textId="14A38CB4"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Implement and simulate a state estimator in 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649E49FE"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Some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1BFCF992"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Test state estimator on real sensor data</w:t>
      </w:r>
      <w:r w:rsidR="00D516D2">
        <w:rPr>
          <w:rFonts w:eastAsia="Times"/>
          <w:color w:val="000000" w:themeColor="text1"/>
          <w:szCs w:val="24"/>
        </w:rPr>
        <w:t xml:space="preserve"> with</w:t>
      </w:r>
    </w:p>
    <w:p w14:paraId="6E95ED1A" w14:textId="023ECEE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Some corrupted measurements</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lastRenderedPageBreak/>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2FBC7F21"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w:t>
      </w:r>
      <w:r w:rsidR="007F7C01">
        <w:t>onents onto the quadrotor. The flight hardware will be assembled</w:t>
      </w:r>
      <w:r w:rsidR="00751BEB">
        <w:t xml:space="preserve"> at the beginning of the Spring semester</w:t>
      </w:r>
      <w:r w:rsidR="007F7C01">
        <w:t>, and t</w:t>
      </w:r>
      <w:r w:rsidR="00143814">
        <w:t xml:space="preserve">he </w:t>
      </w:r>
      <w:r w:rsidR="008A6740">
        <w:t xml:space="preserve">team </w:t>
      </w:r>
      <w:r w:rsidR="007F7C01">
        <w:t>does not expect</w:t>
      </w:r>
      <w:r w:rsidR="008A6740">
        <w:t xml:space="preserve"> </w:t>
      </w:r>
      <w:r w:rsidR="007F7C01">
        <w:t>this delay to affect the team’s ability to complete the S</w:t>
      </w:r>
      <w:r w:rsidR="008A6740">
        <w:t>pring deliverables as initially planned.</w:t>
      </w:r>
    </w:p>
    <w:p w14:paraId="5E1D8132" w14:textId="77777777" w:rsidR="00144C74" w:rsidRDefault="00144C74" w:rsidP="006F7AF9">
      <w:pPr>
        <w:pStyle w:val="Heading2"/>
      </w:pPr>
      <w:bookmarkStart w:id="18" w:name="_Toc468351490"/>
      <w:r>
        <w:t>Project status</w:t>
      </w:r>
      <w:bookmarkEnd w:id="18"/>
    </w:p>
    <w:p w14:paraId="181F8383" w14:textId="6F6062C8" w:rsidR="0077650B" w:rsidRDefault="00144C74" w:rsidP="004B71F6">
      <w:pPr>
        <w:spacing w:line="480" w:lineRule="auto"/>
        <w:ind w:firstLine="540"/>
        <w:jc w:val="both"/>
      </w:pPr>
      <w:r w:rsidRPr="0077650B">
        <w:t xml:space="preserve">This section summarizes what the team has achieved </w:t>
      </w:r>
      <w:r w:rsidR="00272CBC">
        <w:t xml:space="preserve">so far </w:t>
      </w:r>
      <w:r w:rsidRPr="0077650B">
        <w:t xml:space="preserve">and the status of the </w:t>
      </w:r>
      <w:r w:rsidR="00272CBC">
        <w:t xml:space="preserve">fall semester </w:t>
      </w:r>
      <w:r w:rsidRPr="0077650B">
        <w:t>deliverables</w:t>
      </w:r>
      <w:r w:rsidR="00272CBC">
        <w:t xml:space="preserve"> and</w:t>
      </w:r>
      <w:r w:rsidR="00E7066D">
        <w:t xml:space="preserve"> is broken into two categories: </w:t>
      </w:r>
      <w:r w:rsidR="00272CBC">
        <w:t xml:space="preserve">the status of quadrotor and SSE </w:t>
      </w:r>
      <w:r w:rsidR="00E7066D">
        <w:t>simulation</w:t>
      </w:r>
      <w:r w:rsidR="00272CBC">
        <w:t>s</w:t>
      </w:r>
      <w:r w:rsidR="00E7066D">
        <w:t xml:space="preserve"> and </w:t>
      </w:r>
      <w:r w:rsidR="00913B4B">
        <w:t xml:space="preserve">the status of </w:t>
      </w:r>
      <w:r w:rsidR="00E7066D">
        <w:t xml:space="preserve">hardware implementation. The simulation subsection focuses on the dynamic </w:t>
      </w:r>
      <w:r w:rsidR="00913B4B">
        <w:t>model</w:t>
      </w:r>
      <w:r w:rsidR="00E7066D">
        <w:t xml:space="preserve"> of the quadrotor, coding the </w:t>
      </w:r>
      <w:r w:rsidR="00913B4B">
        <w:t>SSE</w:t>
      </w:r>
      <w:r w:rsidR="00B44A5F">
        <w:t xml:space="preserve"> in </w:t>
      </w:r>
      <w:r w:rsidR="00913B4B">
        <w:t>MATLAB</w:t>
      </w:r>
      <w:r w:rsidR="00E7066D">
        <w:t>/</w:t>
      </w:r>
      <w:r w:rsidR="00913B4B">
        <w:t>Simulink, closing the</w:t>
      </w:r>
      <w:r w:rsidR="00E7066D">
        <w:t xml:space="preserve"> control loop</w:t>
      </w:r>
      <w:r w:rsidR="00913B4B">
        <w:t xml:space="preserve"> in simulation</w:t>
      </w:r>
      <w:r w:rsidR="00E7066D">
        <w:t xml:space="preserve">, and </w:t>
      </w:r>
      <w:commentRangeStart w:id="19"/>
      <w:r w:rsidR="00E7066D">
        <w:t xml:space="preserve">other simulation aspects </w:t>
      </w:r>
      <w:commentRangeEnd w:id="19"/>
      <w:r w:rsidR="00913B4B">
        <w:rPr>
          <w:rStyle w:val="CommentReference"/>
        </w:rPr>
        <w:commentReference w:id="19"/>
      </w:r>
      <w:r w:rsidR="00E7066D">
        <w:t xml:space="preserve">of the project. The hardware </w:t>
      </w:r>
      <w:r w:rsidR="00913B4B">
        <w:t>implementation</w:t>
      </w:r>
      <w:r w:rsidR="00E7066D">
        <w:t xml:space="preserve"> subsection focuses on the onboard comput</w:t>
      </w:r>
      <w:r w:rsidR="00913B4B">
        <w:t>er, controllers, sensors, power</w:t>
      </w:r>
      <w:r w:rsidR="00E7066D">
        <w:t xml:space="preserve"> and </w:t>
      </w:r>
      <w:r w:rsidR="00913B4B">
        <w:t>hardware connectivity, as well as t</w:t>
      </w:r>
      <w:r w:rsidR="00E7066D">
        <w:t xml:space="preserve">he </w:t>
      </w:r>
      <w:proofErr w:type="spellStart"/>
      <w:r w:rsidR="00E7066D">
        <w:t>Optitrack</w:t>
      </w:r>
      <w:proofErr w:type="spellEnd"/>
      <w:r w:rsidR="00E7066D">
        <w:t xml:space="preserve"> system, used for position and orientation verification, quadrotor frame, and netting.</w:t>
      </w:r>
    </w:p>
    <w:p w14:paraId="39545155" w14:textId="015ED137" w:rsidR="00023C8D" w:rsidRDefault="00023C8D" w:rsidP="00392BFF">
      <w:pPr>
        <w:pStyle w:val="Heading3"/>
      </w:pPr>
      <w:bookmarkStart w:id="20" w:name="_Toc468351491"/>
      <w:commentRangeStart w:id="21"/>
      <w:r>
        <w:lastRenderedPageBreak/>
        <w:t>Simulation</w:t>
      </w:r>
      <w:commentRangeEnd w:id="21"/>
      <w:r w:rsidR="004E3B80">
        <w:rPr>
          <w:rStyle w:val="CommentReference"/>
          <w:rFonts w:ascii="Times New Roman" w:hAnsi="Times New Roman"/>
          <w:b w:val="0"/>
        </w:rPr>
        <w:commentReference w:id="21"/>
      </w:r>
      <w:bookmarkEnd w:id="20"/>
    </w:p>
    <w:p w14:paraId="2D8CD59E" w14:textId="07D975FF" w:rsidR="00020E88" w:rsidRPr="00020E88" w:rsidRDefault="00A14B14" w:rsidP="00A14B14">
      <w:pPr>
        <w:pStyle w:val="BodyText"/>
        <w:ind w:firstLine="540"/>
      </w:pPr>
      <w:r>
        <w:t xml:space="preserve">The team focused on two aspects of simulation of the quadrotor system – a closed control loop without the SSE and a closed control loop with the SSE. The simulation had to be split up in this manner due to the nonlinearity of the original governing equations of the system. </w:t>
      </w:r>
      <w:r w:rsidR="00E37711">
        <w:t xml:space="preserve">In order to test the dynamic model, a closed control loop was tested to check that the governing equation </w:t>
      </w:r>
      <w:r w:rsidR="003C06C7">
        <w:t xml:space="preserve">accurately predicted the motion of the quadrotor. The nonlinear equations of motion were used for this simulation, which did not incorporate the SSE. To simulate the closed control loop using the SSE, </w:t>
      </w:r>
      <w:commentRangeStart w:id="22"/>
      <w:r w:rsidR="003C06C7">
        <w:t>the governing equations were first linearized and combined with the SSE to simulate these results</w:t>
      </w:r>
      <w:commentRangeEnd w:id="22"/>
      <w:r w:rsidR="003C06C7">
        <w:rPr>
          <w:rStyle w:val="CommentReference"/>
        </w:rPr>
        <w:commentReference w:id="22"/>
      </w:r>
      <w:r w:rsidR="003C06C7">
        <w:t xml:space="preserve">. </w:t>
      </w:r>
    </w:p>
    <w:p w14:paraId="2A8AAD01" w14:textId="2A915C0F" w:rsidR="00023C8D" w:rsidRDefault="00023C8D" w:rsidP="00392BFF">
      <w:pPr>
        <w:pStyle w:val="Heading3"/>
      </w:pPr>
      <w:bookmarkStart w:id="23" w:name="_Toc468351492"/>
      <w:r>
        <w:t>Hardware implementation</w:t>
      </w:r>
      <w:bookmarkEnd w:id="23"/>
    </w:p>
    <w:p w14:paraId="2585806B" w14:textId="0B08C7EB" w:rsidR="002D0619" w:rsidRPr="002D0619" w:rsidRDefault="002D0619" w:rsidP="002D0619">
      <w:pPr>
        <w:pStyle w:val="BodyText"/>
        <w:ind w:firstLine="540"/>
      </w:pPr>
      <w:r>
        <w:t xml:space="preserve">The hardware that the team needs to implement </w:t>
      </w:r>
      <w:commentRangeStart w:id="24"/>
      <w:r>
        <w:t>falls into three categories</w:t>
      </w:r>
      <w:commentRangeEnd w:id="24"/>
      <w:r w:rsidR="004E3B80">
        <w:rPr>
          <w:rStyle w:val="CommentReference"/>
        </w:rPr>
        <w:commentReference w:id="24"/>
      </w:r>
      <w:r>
        <w:t xml:space="preserve">: sensors, computers, and the quadrotor. The sensors to be used for this project are three accelerometers, three gyroscopes, three magnetometers, and a laser scanner. The three accelerometers, gyroscopes, and magnetometers are integrated on a 9DOF IMU (inertial measurement unit). The laser scanner and IMU will send data to the Jetson TK1, the computer onboard the quadrotor, which will determine the quadrotor’s state using the implemented SSE. The Jetson will also be connected to a </w:t>
      </w:r>
      <w:proofErr w:type="spellStart"/>
      <w:r>
        <w:t>Pixhawk</w:t>
      </w:r>
      <w:proofErr w:type="spellEnd"/>
      <w:r>
        <w:t xml:space="preserve"> PX4 Flight Controller, which controls the motors of the quadrotor. The Jetson is currently able to log data from two laser scanners simultaneously, and the 9DOF IMUs will be tested and calibrated before the end of the semester. The team is working on the </w:t>
      </w:r>
      <w:proofErr w:type="spellStart"/>
      <w:r>
        <w:t>Pixhawk</w:t>
      </w:r>
      <w:proofErr w:type="spellEnd"/>
      <w:r>
        <w:t xml:space="preserve"> to Jetson connectivity, and the two will be able to send data to each other before the end of the semester. The quadrotor frame will be delivered in early December, so the team can then begin assembling the sensors and computers on it to produce a fully functioning quadrotor that logs data. The team also has </w:t>
      </w:r>
      <w:r>
        <w:lastRenderedPageBreak/>
        <w:t xml:space="preserve">purchased an RC controller and receiver to communicate directly with </w:t>
      </w:r>
      <w:proofErr w:type="spellStart"/>
      <w:r>
        <w:t>Pixhawk</w:t>
      </w:r>
      <w:proofErr w:type="spellEnd"/>
      <w:r>
        <w:t xml:space="preserve"> while the quadrotor is in flight.</w:t>
      </w:r>
    </w:p>
    <w:p w14:paraId="4559B35D" w14:textId="457C3D1F" w:rsidR="001860FE" w:rsidRDefault="001860FE" w:rsidP="006F7AF9">
      <w:pPr>
        <w:pStyle w:val="Heading2"/>
      </w:pPr>
      <w:bookmarkStart w:id="25" w:name="_Toc468351493"/>
      <w:r>
        <w:t>Impact</w:t>
      </w:r>
      <w:bookmarkEnd w:id="25"/>
    </w:p>
    <w:p w14:paraId="0C34DA29" w14:textId="2850A9BA" w:rsidR="002D0619" w:rsidRDefault="002D0619" w:rsidP="002D0619">
      <w:pPr>
        <w:pStyle w:val="BodyText"/>
        <w:ind w:firstLine="540"/>
      </w:pPr>
      <w:r>
        <w:t xml:space="preserve">This project is non-proprietary, which means that the technology the team produces will be owned by the team instead of becoming the property of Northrop Grumman. Such ownership of the project provides the team with significantly more control over the distribution of the project results were owned by Northrop Grumman. </w:t>
      </w:r>
    </w:p>
    <w:p w14:paraId="0E1A7333" w14:textId="1FEFF509" w:rsidR="00023C8D" w:rsidRDefault="002D0619" w:rsidP="002D0619">
      <w:pPr>
        <w:pStyle w:val="BodyText"/>
        <w:ind w:firstLine="540"/>
      </w:pPr>
      <w:r>
        <w:t xml:space="preserve">Since the overall goal of the project is to improve the state estimation of quadrotors, the </w:t>
      </w:r>
      <w:r w:rsidR="004E3B80">
        <w:t xml:space="preserve">success of the project could inform observer design for quadrotors in </w:t>
      </w:r>
      <w:commentRangeStart w:id="26"/>
      <w:r>
        <w:t>popular applications</w:t>
      </w:r>
      <w:commentRangeEnd w:id="26"/>
      <w:r w:rsidR="004E3B80">
        <w:rPr>
          <w:rStyle w:val="CommentReference"/>
        </w:rPr>
        <w:commentReference w:id="26"/>
      </w:r>
      <w:r w:rsidR="004E3B80">
        <w:t>, including wildlife monitoring and structural testing</w:t>
      </w:r>
      <w:r>
        <w:t xml:space="preserve">. Northrop Grumman, being a defense and aerospace company, </w:t>
      </w:r>
      <w:r w:rsidR="004E3B80">
        <w:t>hopes to</w:t>
      </w:r>
      <w:r>
        <w:t xml:space="preserve"> use </w:t>
      </w:r>
      <w:r w:rsidR="004E3B80">
        <w:t>the results of the project</w:t>
      </w:r>
      <w:r>
        <w:t xml:space="preserve"> to improve military drones for the United States government. If the team chose to publish this project’s results publicly, quadrotors used for commercial delivery services, photography, mapmaking, lifeguarding, or other such activities could also improve their state estimation. By enhancing the state estimation capabilities of quadrotors, these devices would become more robust and less prone to failure while in use. The team is aware that the results of this project will likely be used on military drones, and the team also hopes to publish the study’s results publicly so that quadrotors in non-military applications will also benefit from these findings.</w:t>
      </w:r>
    </w:p>
    <w:p w14:paraId="15D9D95F" w14:textId="31D6887C" w:rsidR="00913B4B" w:rsidRDefault="00913B4B" w:rsidP="006F7AF9">
      <w:pPr>
        <w:pStyle w:val="Heading2"/>
      </w:pPr>
      <w:bookmarkStart w:id="27" w:name="_Toc468351494"/>
      <w:r>
        <w:t>Report overview</w:t>
      </w:r>
      <w:bookmarkEnd w:id="27"/>
    </w:p>
    <w:p w14:paraId="0E3EC4C2" w14:textId="5BC838ED" w:rsidR="00913B4B" w:rsidRPr="00913B4B" w:rsidRDefault="00913B4B" w:rsidP="004E3B80">
      <w:pPr>
        <w:spacing w:line="480" w:lineRule="auto"/>
        <w:ind w:firstLine="540"/>
        <w:jc w:val="both"/>
      </w:pPr>
      <w:r>
        <w:t xml:space="preserve">The background research about secure state estimation is outlined in Section 2. Section 3 discusses the design alternatives and the selection process for the system states, onboard sensors, SSE algorithm, and onboard hardware (computer and controller). Section 4 gives a </w:t>
      </w:r>
      <w:r>
        <w:lastRenderedPageBreak/>
        <w:t xml:space="preserve">detailed design of all simulations, which include the dynamic model and control loop with SSE, and hardware implementations, including all sensors, onboard computer, </w:t>
      </w:r>
      <w:commentRangeStart w:id="28"/>
      <w:r>
        <w:t>onboard</w:t>
      </w:r>
      <w:commentRangeEnd w:id="28"/>
      <w:r>
        <w:rPr>
          <w:rStyle w:val="CommentReference"/>
        </w:rPr>
        <w:commentReference w:id="28"/>
      </w:r>
      <w:r>
        <w:t>, controller, quadrotor frame/motors, RC transmitter/receiver, and power components. The current results of these designs will be stated in Section 5. This report will conclude with an overview of tasks and work breakdown for the Spring semester, outlined in Section 6.</w:t>
      </w:r>
    </w:p>
    <w:p w14:paraId="03B50276" w14:textId="77777777" w:rsidR="00190351" w:rsidRDefault="00190351" w:rsidP="006832C7">
      <w:pPr>
        <w:pStyle w:val="Heading1"/>
      </w:pPr>
      <w:bookmarkStart w:id="29" w:name="_Ref274917895"/>
      <w:bookmarkStart w:id="30" w:name="_Toc468351495"/>
      <w:r>
        <w:lastRenderedPageBreak/>
        <w:t>Background</w:t>
      </w:r>
      <w:bookmarkEnd w:id="29"/>
      <w:bookmarkEnd w:id="30"/>
    </w:p>
    <w:p w14:paraId="6AF83B68" w14:textId="121DA634" w:rsidR="00D93731" w:rsidRDefault="00594DF3" w:rsidP="00594DF3">
      <w:pPr>
        <w:pStyle w:val="BodyText"/>
        <w:ind w:firstLine="540"/>
      </w:pPr>
      <w:r>
        <w:t>Quadrotors</w:t>
      </w:r>
      <w:r w:rsidR="00D93731">
        <w:t xml:space="preserve"> </w:t>
      </w:r>
      <w:r>
        <w:t>are beginning to be used in a variety of applications from product deliver</w:t>
      </w:r>
      <w:r w:rsidR="004E3B80">
        <w:t>y to agricultural maintenance and</w:t>
      </w:r>
      <w:r>
        <w:t xml:space="preserve"> humanitarian aid. Even though quadrotors may appear in a wide range of environments, each of these contexts has something in common: the quadrotor must have a robust control system to follow</w:t>
      </w:r>
      <w:r w:rsidR="00D93731">
        <w:t xml:space="preserve"> the user’s desired trajectory as accurately as possible. Most control systems use feedback control, where </w:t>
      </w:r>
      <w:r>
        <w:t xml:space="preserve">a controller calculates necessary inputs based on </w:t>
      </w:r>
      <w:r w:rsidR="000B4B39">
        <w:t xml:space="preserve">the desired trajectory and </w:t>
      </w:r>
      <w:r w:rsidR="00D93731">
        <w:t>previous system outputs</w:t>
      </w:r>
      <w:r w:rsidR="000B4B39">
        <w:t xml:space="preserve">. The controller </w:t>
      </w:r>
      <w:r>
        <w:t>then feeds these inputs back into the system</w:t>
      </w:r>
      <w:r w:rsidR="000B4B39">
        <w:t xml:space="preserve"> to help the quadrotor stay on the correct path</w:t>
      </w:r>
      <w:r>
        <w:t>.</w:t>
      </w:r>
      <w:r w:rsidR="00D93731">
        <w:t xml:space="preserve"> However, a control system is only as good as the states fed into the controller.</w:t>
      </w:r>
    </w:p>
    <w:p w14:paraId="500BE7E9" w14:textId="142F8176" w:rsidR="00D93731" w:rsidRPr="003516BD" w:rsidRDefault="00D93731" w:rsidP="00D93731">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Estimating</w:t>
      </w:r>
      <w:r w:rsidRPr="003516BD">
        <w:rPr>
          <w:color w:val="000000" w:themeColor="text1"/>
          <w:szCs w:val="22"/>
        </w:rPr>
        <w:t xml:space="preserve"> </w:t>
      </w:r>
      <w:r>
        <w:rPr>
          <w:color w:val="000000" w:themeColor="text1"/>
          <w:szCs w:val="22"/>
        </w:rPr>
        <w:t xml:space="preserve">the states of a real system, like </w:t>
      </w:r>
      <w:r w:rsidR="000B4B39">
        <w:rPr>
          <w:color w:val="000000" w:themeColor="text1"/>
          <w:szCs w:val="22"/>
        </w:rPr>
        <w:t>position</w:t>
      </w:r>
      <w:r w:rsidRPr="003516BD">
        <w:rPr>
          <w:color w:val="000000" w:themeColor="text1"/>
          <w:szCs w:val="22"/>
        </w:rPr>
        <w:t xml:space="preserve"> and orientation</w:t>
      </w:r>
      <w:r>
        <w:rPr>
          <w:color w:val="000000" w:themeColor="text1"/>
          <w:szCs w:val="22"/>
        </w:rPr>
        <w:t>,</w:t>
      </w:r>
      <w:r w:rsidRPr="003516BD">
        <w:rPr>
          <w:color w:val="000000" w:themeColor="text1"/>
          <w:szCs w:val="22"/>
        </w:rPr>
        <w:t xml:space="preserve"> is a challenge given that the exact state cannot be determined simply by observation. Instead, the state </w:t>
      </w:r>
      <w:r w:rsidR="000B4B39">
        <w:rPr>
          <w:color w:val="000000" w:themeColor="text1"/>
          <w:szCs w:val="22"/>
        </w:rPr>
        <w:t>must</w:t>
      </w:r>
      <w:r w:rsidRPr="003516BD">
        <w:rPr>
          <w:color w:val="000000" w:themeColor="text1"/>
          <w:szCs w:val="22"/>
        </w:rPr>
        <w:t xml:space="preserve"> be estimated given a set of measurable parameters of the system. </w:t>
      </w:r>
      <w:r>
        <w:rPr>
          <w:color w:val="000000" w:themeColor="text1"/>
          <w:szCs w:val="22"/>
        </w:rPr>
        <w:t>The goal of s</w:t>
      </w:r>
      <w:r w:rsidRPr="003516BD">
        <w:rPr>
          <w:color w:val="000000" w:themeColor="text1"/>
          <w:szCs w:val="22"/>
        </w:rPr>
        <w:t xml:space="preserve">tate estimation </w:t>
      </w:r>
      <w:r>
        <w:rPr>
          <w:color w:val="000000" w:themeColor="text1"/>
          <w:szCs w:val="22"/>
        </w:rPr>
        <w:t>is</w:t>
      </w:r>
      <w:r w:rsidRPr="003516BD">
        <w:rPr>
          <w:color w:val="000000" w:themeColor="text1"/>
          <w:szCs w:val="22"/>
        </w:rPr>
        <w:t xml:space="preserve"> to provide an estimate of the </w:t>
      </w:r>
      <w:r>
        <w:rPr>
          <w:color w:val="000000" w:themeColor="text1"/>
          <w:szCs w:val="22"/>
        </w:rPr>
        <w:t xml:space="preserve">system </w:t>
      </w:r>
      <w:r w:rsidRPr="003516BD">
        <w:rPr>
          <w:color w:val="000000" w:themeColor="text1"/>
          <w:szCs w:val="22"/>
        </w:rPr>
        <w:t>state g</w:t>
      </w:r>
      <w:r>
        <w:rPr>
          <w:color w:val="000000" w:themeColor="text1"/>
          <w:szCs w:val="22"/>
        </w:rPr>
        <w:t>iven the inputs and outputs of the real system; this state can then be fed into a standard controller to maneuver the vehicle.</w:t>
      </w:r>
    </w:p>
    <w:p w14:paraId="73CCBB78" w14:textId="7B4D29FA" w:rsidR="00D93731" w:rsidRPr="003516BD" w:rsidRDefault="000B4B39" w:rsidP="00D93731">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Standard state estimation techniques are sufficient when all sensors are functioning as expected, but these methods break down when sensors become compromised. If a sensor starts to output incorrect or nonsensical values, a standard state estimator will not produce an accurate measure of the system state. Therefore, t</w:t>
      </w:r>
      <w:r w:rsidR="00D93731">
        <w:rPr>
          <w:color w:val="000000" w:themeColor="text1"/>
          <w:szCs w:val="22"/>
        </w:rPr>
        <w:t>he focus of t</w:t>
      </w:r>
      <w:r w:rsidR="00D93731" w:rsidRPr="003516BD">
        <w:rPr>
          <w:color w:val="000000" w:themeColor="text1"/>
          <w:szCs w:val="22"/>
        </w:rPr>
        <w:t xml:space="preserve">his project </w:t>
      </w:r>
      <w:r w:rsidR="00D93731">
        <w:rPr>
          <w:color w:val="000000" w:themeColor="text1"/>
          <w:szCs w:val="22"/>
        </w:rPr>
        <w:t>is</w:t>
      </w:r>
      <w:r w:rsidR="00D93731" w:rsidRPr="003516BD">
        <w:rPr>
          <w:color w:val="000000" w:themeColor="text1"/>
          <w:szCs w:val="22"/>
        </w:rPr>
        <w:t xml:space="preserve"> </w:t>
      </w:r>
      <w:r>
        <w:rPr>
          <w:color w:val="000000" w:themeColor="text1"/>
          <w:szCs w:val="22"/>
        </w:rPr>
        <w:t>to implement</w:t>
      </w:r>
      <w:r w:rsidR="00D93731" w:rsidRPr="003516BD">
        <w:rPr>
          <w:color w:val="000000" w:themeColor="text1"/>
          <w:szCs w:val="22"/>
        </w:rPr>
        <w:t xml:space="preserve"> a </w:t>
      </w:r>
      <w:r w:rsidR="00D93731" w:rsidRPr="003516BD">
        <w:rPr>
          <w:i/>
          <w:color w:val="000000" w:themeColor="text1"/>
          <w:szCs w:val="22"/>
        </w:rPr>
        <w:t>secure</w:t>
      </w:r>
      <w:r w:rsidR="00FF6D66">
        <w:rPr>
          <w:color w:val="000000" w:themeColor="text1"/>
          <w:szCs w:val="22"/>
        </w:rPr>
        <w:t xml:space="preserve"> state estimator </w:t>
      </w:r>
      <w:r w:rsidR="00ED1442">
        <w:rPr>
          <w:color w:val="000000" w:themeColor="text1"/>
          <w:szCs w:val="22"/>
        </w:rPr>
        <w:t xml:space="preserve">on a quadrotor </w:t>
      </w:r>
      <w:r w:rsidR="00FF6D66">
        <w:rPr>
          <w:color w:val="000000" w:themeColor="text1"/>
          <w:szCs w:val="22"/>
        </w:rPr>
        <w:t xml:space="preserve">that accurately measures </w:t>
      </w:r>
      <w:r w:rsidR="00ED1442">
        <w:rPr>
          <w:color w:val="000000" w:themeColor="text1"/>
          <w:szCs w:val="22"/>
        </w:rPr>
        <w:t>states of the quadrotor</w:t>
      </w:r>
      <w:r w:rsidR="00FF6D66">
        <w:rPr>
          <w:color w:val="000000" w:themeColor="text1"/>
          <w:szCs w:val="22"/>
        </w:rPr>
        <w:t xml:space="preserve"> in the presence of c</w:t>
      </w:r>
      <w:r>
        <w:rPr>
          <w:color w:val="000000" w:themeColor="text1"/>
          <w:szCs w:val="22"/>
        </w:rPr>
        <w:t>yber-physical attacks</w:t>
      </w:r>
      <w:r w:rsidR="00FF6D66">
        <w:rPr>
          <w:color w:val="000000" w:themeColor="text1"/>
          <w:szCs w:val="22"/>
        </w:rPr>
        <w:t xml:space="preserve">. The category of cyber-physical attacks includes both cyber attacks, like a malicious virus introduced to a system or a signal that is intercepted and altered by a hacker, and physical attacks on the hardware. </w:t>
      </w:r>
      <w:r w:rsidR="00FF6D66" w:rsidRPr="003516BD">
        <w:rPr>
          <w:color w:val="000000" w:themeColor="text1"/>
          <w:szCs w:val="22"/>
        </w:rPr>
        <w:t xml:space="preserve">Both </w:t>
      </w:r>
      <w:r w:rsidR="00FF6D66">
        <w:rPr>
          <w:color w:val="000000" w:themeColor="text1"/>
          <w:szCs w:val="22"/>
        </w:rPr>
        <w:t xml:space="preserve">cyber and physical </w:t>
      </w:r>
      <w:r w:rsidR="00FF6D66" w:rsidRPr="003516BD">
        <w:rPr>
          <w:color w:val="000000" w:themeColor="text1"/>
          <w:szCs w:val="22"/>
        </w:rPr>
        <w:t xml:space="preserve">attacks </w:t>
      </w:r>
      <w:r w:rsidR="00FF6D66">
        <w:rPr>
          <w:color w:val="000000" w:themeColor="text1"/>
          <w:szCs w:val="22"/>
        </w:rPr>
        <w:lastRenderedPageBreak/>
        <w:t>could cause a state estimator to fail to produce an accurate state of the system if they alter the sensor outputs</w:t>
      </w:r>
      <w:r w:rsidR="00D93731" w:rsidRPr="003516BD">
        <w:rPr>
          <w:color w:val="000000" w:themeColor="text1"/>
          <w:szCs w:val="22"/>
        </w:rPr>
        <w:t xml:space="preserve">. </w:t>
      </w:r>
      <w:r w:rsidR="00FF6D66">
        <w:rPr>
          <w:color w:val="000000" w:themeColor="text1"/>
          <w:szCs w:val="22"/>
        </w:rPr>
        <w:t>These</w:t>
      </w:r>
      <w:r w:rsidR="00D93731" w:rsidRPr="003516BD">
        <w:rPr>
          <w:color w:val="000000" w:themeColor="text1"/>
          <w:szCs w:val="22"/>
        </w:rPr>
        <w:t xml:space="preserve"> </w:t>
      </w:r>
      <w:r w:rsidR="00FF6D66">
        <w:rPr>
          <w:color w:val="000000" w:themeColor="text1"/>
          <w:szCs w:val="22"/>
        </w:rPr>
        <w:t xml:space="preserve">types of </w:t>
      </w:r>
      <w:r w:rsidR="00D93731" w:rsidRPr="003516BD">
        <w:rPr>
          <w:color w:val="000000" w:themeColor="text1"/>
          <w:szCs w:val="22"/>
        </w:rPr>
        <w:t>attacks can</w:t>
      </w:r>
      <w:r w:rsidR="00D93731">
        <w:rPr>
          <w:color w:val="000000" w:themeColor="text1"/>
          <w:szCs w:val="22"/>
        </w:rPr>
        <w:t xml:space="preserve"> also</w:t>
      </w:r>
      <w:r w:rsidR="00D93731" w:rsidRPr="003516BD">
        <w:rPr>
          <w:color w:val="000000" w:themeColor="text1"/>
          <w:szCs w:val="22"/>
        </w:rPr>
        <w:t xml:space="preserve"> affect </w:t>
      </w:r>
      <w:r w:rsidR="00FF6D66">
        <w:rPr>
          <w:color w:val="000000" w:themeColor="text1"/>
          <w:szCs w:val="22"/>
        </w:rPr>
        <w:t>the behavior of the controller</w:t>
      </w:r>
      <w:r w:rsidR="00D93731">
        <w:rPr>
          <w:color w:val="000000" w:themeColor="text1"/>
          <w:szCs w:val="22"/>
        </w:rPr>
        <w:t xml:space="preserve"> and even the actuators that provide control input</w:t>
      </w:r>
      <w:r w:rsidR="00FF6D66">
        <w:rPr>
          <w:color w:val="000000" w:themeColor="text1"/>
          <w:szCs w:val="22"/>
        </w:rPr>
        <w:t>, but given the scope of the project, the team is focusing only on attacks on sensors</w:t>
      </w:r>
      <w:r w:rsidR="00FF6D66" w:rsidRPr="003516BD">
        <w:rPr>
          <w:color w:val="000000" w:themeColor="text1"/>
          <w:szCs w:val="22"/>
        </w:rPr>
        <w:t>, in the form of broken sensors</w:t>
      </w:r>
      <w:r w:rsidR="00FF6D66">
        <w:rPr>
          <w:color w:val="000000" w:themeColor="text1"/>
          <w:szCs w:val="22"/>
        </w:rPr>
        <w:t>,</w:t>
      </w:r>
      <w:r w:rsidR="00FF6D66" w:rsidRPr="003516BD">
        <w:rPr>
          <w:color w:val="000000" w:themeColor="text1"/>
          <w:szCs w:val="22"/>
        </w:rPr>
        <w:t xml:space="preserve"> </w:t>
      </w:r>
      <w:r w:rsidR="00FF6D66">
        <w:rPr>
          <w:color w:val="000000" w:themeColor="text1"/>
          <w:szCs w:val="22"/>
        </w:rPr>
        <w:t xml:space="preserve">compromised signals, or </w:t>
      </w:r>
      <w:r w:rsidR="00FF6D66" w:rsidRPr="003516BD">
        <w:rPr>
          <w:color w:val="000000" w:themeColor="text1"/>
          <w:szCs w:val="22"/>
        </w:rPr>
        <w:t xml:space="preserve">noisy </w:t>
      </w:r>
      <w:r w:rsidR="00FF6D66">
        <w:rPr>
          <w:color w:val="000000" w:themeColor="text1"/>
          <w:szCs w:val="22"/>
        </w:rPr>
        <w:t>outputs</w:t>
      </w:r>
      <w:r w:rsidR="00D93731" w:rsidRPr="003516BD">
        <w:rPr>
          <w:color w:val="000000" w:themeColor="text1"/>
          <w:szCs w:val="22"/>
        </w:rPr>
        <w:t>.</w:t>
      </w:r>
    </w:p>
    <w:p w14:paraId="522C2D93" w14:textId="03B477D2" w:rsidR="008A6740" w:rsidRDefault="00ED1442" w:rsidP="00F66FC0">
      <w:pPr>
        <w:pStyle w:val="BodyText"/>
        <w:ind w:firstLine="540"/>
        <w:rPr>
          <w:i/>
        </w:rPr>
      </w:pPr>
      <w:r>
        <w:t xml:space="preserve">One of the main techniques employed to write a secure state estimator that is robust against </w:t>
      </w:r>
      <w:r w:rsidRPr="00ED1442">
        <w:t>attacks is convex optimization.</w:t>
      </w:r>
      <w:r>
        <w:t xml:space="preserve"> </w:t>
      </w:r>
      <w:r w:rsidR="00644D2B">
        <w:t xml:space="preserve">(Another option is satisfiability modulo theory, but this approach will not be discussed in detail.) </w:t>
      </w:r>
      <w:r>
        <w:t xml:space="preserve">Convex optimization is a special class of </w:t>
      </w:r>
      <w:r w:rsidR="00F66FC0">
        <w:t xml:space="preserve">nonlinear </w:t>
      </w:r>
      <w:r>
        <w:t>optimization problems that includes least squares programming (LP) and quadratic programming (QP).</w:t>
      </w:r>
      <w:r w:rsidR="00F66FC0">
        <w:t xml:space="preserve"> Many different programs exist to translate a mathematical problem into a useful form for optimization and to find the solution. Convex optimization is used in a wide array of fields, including control, circuit design, economics, and machine learning. Recent advances have drastically reduced solution times, which makes it possible to use a convex optimization solver in real time on a physical system like a quadrotor</w:t>
      </w:r>
      <w:r w:rsidR="001D1170">
        <w:t xml:space="preserve"> </w:t>
      </w:r>
      <w:r w:rsidR="001D1170">
        <w:fldChar w:fldCharType="begin"/>
      </w:r>
      <w:r w:rsidR="001D1170">
        <w:instrText xml:space="preserve"> ADDIN ZOTERO_ITEM CSL_CITATION {"citationID":"o4s4rt8dh","properties":{"formattedCitation":"[1]","plainCitation":"[1]"},"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rsidR="001D1170">
        <w:fldChar w:fldCharType="separate"/>
      </w:r>
      <w:r w:rsidR="001D1170" w:rsidRPr="001D1170">
        <w:t>[1]</w:t>
      </w:r>
      <w:r w:rsidR="001D1170">
        <w:fldChar w:fldCharType="end"/>
      </w:r>
      <w:r w:rsidR="00F66FC0">
        <w:t>. In this project, the team is using the CVX solver to implement the secure state estimator because it is compatible with Matlab and Simulink. The team’s goal is not to improve the state estimation algorithm; the aim is to implement a pre-existing algorithm that has only been tested in simulation and valid the algorithm in hardware.</w:t>
      </w:r>
    </w:p>
    <w:p w14:paraId="3F0308F2" w14:textId="0126E219" w:rsidR="00D20B9B" w:rsidRPr="00F66FC0" w:rsidRDefault="00D20B9B" w:rsidP="0051406E"/>
    <w:p w14:paraId="7785F05D" w14:textId="77777777" w:rsidR="00190351" w:rsidRDefault="004631EE" w:rsidP="006832C7">
      <w:pPr>
        <w:pStyle w:val="Heading1"/>
      </w:pPr>
      <w:bookmarkStart w:id="31" w:name="_Ref274917913"/>
      <w:bookmarkStart w:id="32" w:name="_Toc468351496"/>
      <w:r>
        <w:lastRenderedPageBreak/>
        <w:t>design alternatives</w:t>
      </w:r>
      <w:bookmarkEnd w:id="31"/>
      <w:bookmarkEnd w:id="32"/>
    </w:p>
    <w:p w14:paraId="48D49EA2" w14:textId="7E25A6DC" w:rsidR="00644D2B" w:rsidRPr="00644D2B" w:rsidRDefault="00644D2B" w:rsidP="00644D2B">
      <w:pPr>
        <w:pStyle w:val="BodyText"/>
        <w:ind w:firstLine="540"/>
      </w:pPr>
      <w:r>
        <w:t>The team considered many options for the states of interest, the sensors to measure these states, the algorithm to perform state estimation, and the type of quadrotor and other flight hardware to purchase. This section details the team’s process for selecting each of these components and the final implementation decision.</w:t>
      </w:r>
    </w:p>
    <w:p w14:paraId="1AB38A9B" w14:textId="6F43AA48" w:rsidR="00023C8D" w:rsidRDefault="00023C8D" w:rsidP="006F7AF9">
      <w:pPr>
        <w:pStyle w:val="Heading2"/>
      </w:pPr>
      <w:bookmarkStart w:id="33" w:name="_Toc468351497"/>
      <w:r>
        <w:t>States of the quadrotor</w:t>
      </w:r>
      <w:bookmarkEnd w:id="33"/>
    </w:p>
    <w:p w14:paraId="4433687B" w14:textId="7D70D35B" w:rsidR="002D0619" w:rsidRDefault="002D0619" w:rsidP="002D0619">
      <w:pPr>
        <w:pStyle w:val="BodyText"/>
        <w:ind w:firstLine="360"/>
      </w:pPr>
      <w:r>
        <w:t xml:space="preserve">This subsection delineates the states that the team will be tracking. The states the team is most interested in are states necessary to control the quadrotor and track a flight path. The team will need sufficient states in order for the quadrotor to perform autonomous navigation. The proposed states are included in </w:t>
      </w:r>
      <w:r>
        <w:fldChar w:fldCharType="begin"/>
      </w:r>
      <w:r>
        <w:instrText xml:space="preserve"> REF _Ref462840383 \h </w:instrText>
      </w:r>
      <w:r>
        <w:fldChar w:fldCharType="separate"/>
      </w:r>
      <w:r w:rsidR="009D5AF6">
        <w:t xml:space="preserve">Table </w:t>
      </w:r>
      <w:r w:rsidR="009D5AF6">
        <w:rPr>
          <w:noProof/>
        </w:rPr>
        <w:t>1</w:t>
      </w:r>
      <w:r>
        <w:fldChar w:fldCharType="end"/>
      </w:r>
      <w:r>
        <w:t>:</w:t>
      </w:r>
    </w:p>
    <w:tbl>
      <w:tblPr>
        <w:tblStyle w:val="TableGrid"/>
        <w:tblW w:w="0" w:type="auto"/>
        <w:tblLook w:val="04A0" w:firstRow="1" w:lastRow="0" w:firstColumn="1" w:lastColumn="0" w:noHBand="0" w:noVBand="1"/>
      </w:tblPr>
      <w:tblGrid>
        <w:gridCol w:w="1548"/>
        <w:gridCol w:w="4050"/>
        <w:gridCol w:w="3618"/>
      </w:tblGrid>
      <w:tr w:rsidR="002D0619" w14:paraId="4AD21E24" w14:textId="77777777" w:rsidTr="00020E88">
        <w:tc>
          <w:tcPr>
            <w:tcW w:w="1548" w:type="dxa"/>
          </w:tcPr>
          <w:p w14:paraId="033C13D3" w14:textId="77777777" w:rsidR="002D0619" w:rsidRDefault="002D0619" w:rsidP="00020E88">
            <w:pPr>
              <w:pStyle w:val="BodyText"/>
              <w:spacing w:line="276" w:lineRule="auto"/>
            </w:pPr>
            <w:r>
              <w:t>Position</w:t>
            </w:r>
          </w:p>
        </w:tc>
        <w:tc>
          <w:tcPr>
            <w:tcW w:w="4050" w:type="dxa"/>
          </w:tcPr>
          <w:p w14:paraId="32D130AA" w14:textId="77777777" w:rsidR="002D0619" w:rsidRDefault="002D0619" w:rsidP="00020E88">
            <w:pPr>
              <w:pStyle w:val="BodyText"/>
              <w:spacing w:line="276" w:lineRule="auto"/>
            </w:pPr>
            <w:commentRangeStart w:id="34"/>
            <w:r>
              <w:t xml:space="preserve">Each of X, Y, and Z </w:t>
            </w:r>
            <w:commentRangeEnd w:id="34"/>
            <w:r>
              <w:rPr>
                <w:rStyle w:val="CommentReference"/>
              </w:rPr>
              <w:commentReference w:id="34"/>
            </w:r>
            <w:r>
              <w:t>in a global frame</w:t>
            </w:r>
          </w:p>
        </w:tc>
        <w:tc>
          <w:tcPr>
            <w:tcW w:w="3618" w:type="dxa"/>
          </w:tcPr>
          <w:p w14:paraId="1E44A747" w14:textId="77777777" w:rsidR="002D0619" w:rsidRDefault="002D0619" w:rsidP="00020E88">
            <w:pPr>
              <w:pStyle w:val="BodyText"/>
              <w:spacing w:line="276" w:lineRule="auto"/>
            </w:pPr>
            <w:r>
              <w:t>Note: The global origin will be set to the take-off position.</w:t>
            </w:r>
          </w:p>
        </w:tc>
      </w:tr>
      <w:tr w:rsidR="002D0619" w14:paraId="398DC12B" w14:textId="77777777" w:rsidTr="00020E88">
        <w:tc>
          <w:tcPr>
            <w:tcW w:w="1548" w:type="dxa"/>
          </w:tcPr>
          <w:p w14:paraId="79DB32A0" w14:textId="77777777" w:rsidR="002D0619" w:rsidRDefault="002D0619" w:rsidP="00020E88">
            <w:pPr>
              <w:pStyle w:val="BodyText"/>
              <w:spacing w:line="276" w:lineRule="auto"/>
            </w:pPr>
            <w:r>
              <w:t>Velocity</w:t>
            </w:r>
          </w:p>
        </w:tc>
        <w:tc>
          <w:tcPr>
            <w:tcW w:w="4050" w:type="dxa"/>
          </w:tcPr>
          <w:p w14:paraId="69322560" w14:textId="77777777" w:rsidR="002D0619" w:rsidRDefault="002D0619" w:rsidP="00020E88">
            <w:pPr>
              <w:pStyle w:val="BodyText"/>
              <w:spacing w:line="276" w:lineRule="auto"/>
            </w:pPr>
            <w:r>
              <w:t>Each of X, Y, Z directional velocities</w:t>
            </w:r>
          </w:p>
        </w:tc>
        <w:tc>
          <w:tcPr>
            <w:tcW w:w="3618" w:type="dxa"/>
          </w:tcPr>
          <w:p w14:paraId="43D0BA74" w14:textId="77777777" w:rsidR="002D0619" w:rsidRDefault="002D0619" w:rsidP="00020E88">
            <w:pPr>
              <w:pStyle w:val="BodyText"/>
              <w:spacing w:line="276" w:lineRule="auto"/>
            </w:pPr>
          </w:p>
        </w:tc>
      </w:tr>
      <w:tr w:rsidR="002D0619" w14:paraId="02699986" w14:textId="77777777" w:rsidTr="00020E88">
        <w:tc>
          <w:tcPr>
            <w:tcW w:w="1548" w:type="dxa"/>
          </w:tcPr>
          <w:p w14:paraId="0E385DF9" w14:textId="77777777" w:rsidR="002D0619" w:rsidRDefault="002D0619" w:rsidP="00020E88">
            <w:pPr>
              <w:pStyle w:val="BodyText"/>
              <w:spacing w:line="276" w:lineRule="auto"/>
            </w:pPr>
            <w:r>
              <w:t>Orientation</w:t>
            </w:r>
          </w:p>
        </w:tc>
        <w:tc>
          <w:tcPr>
            <w:tcW w:w="4050" w:type="dxa"/>
          </w:tcPr>
          <w:p w14:paraId="2379DAA6" w14:textId="77777777" w:rsidR="002D0619" w:rsidRDefault="002D0619" w:rsidP="00020E88">
            <w:pPr>
              <w:pStyle w:val="BodyText"/>
              <w:spacing w:line="276" w:lineRule="auto"/>
            </w:pPr>
            <w:r>
              <w:t>Each of Roll, Pitch, and Yaw</w:t>
            </w:r>
          </w:p>
        </w:tc>
        <w:tc>
          <w:tcPr>
            <w:tcW w:w="3618" w:type="dxa"/>
          </w:tcPr>
          <w:p w14:paraId="14C5C6D5" w14:textId="77777777" w:rsidR="002D0619" w:rsidRDefault="002D0619" w:rsidP="00020E88">
            <w:pPr>
              <w:pStyle w:val="BodyText"/>
              <w:spacing w:line="276" w:lineRule="auto"/>
            </w:pPr>
          </w:p>
        </w:tc>
      </w:tr>
      <w:tr w:rsidR="002D0619" w14:paraId="04AD1027" w14:textId="77777777" w:rsidTr="00020E88">
        <w:tc>
          <w:tcPr>
            <w:tcW w:w="1548" w:type="dxa"/>
          </w:tcPr>
          <w:p w14:paraId="28334960" w14:textId="77777777" w:rsidR="002D0619" w:rsidRDefault="002D0619" w:rsidP="00020E88">
            <w:pPr>
              <w:pStyle w:val="BodyText"/>
              <w:spacing w:line="276" w:lineRule="auto"/>
            </w:pPr>
            <w:r>
              <w:t>Angular Velocity</w:t>
            </w:r>
          </w:p>
        </w:tc>
        <w:tc>
          <w:tcPr>
            <w:tcW w:w="4050" w:type="dxa"/>
          </w:tcPr>
          <w:p w14:paraId="5292BB59" w14:textId="77777777" w:rsidR="002D0619" w:rsidRDefault="002D0619" w:rsidP="00020E88">
            <w:pPr>
              <w:pStyle w:val="BodyText"/>
              <w:spacing w:line="276" w:lineRule="auto"/>
            </w:pPr>
            <w:r>
              <w:t>Each of Roll, Pitch, and Yaw time derivatives</w:t>
            </w:r>
          </w:p>
        </w:tc>
        <w:tc>
          <w:tcPr>
            <w:tcW w:w="3618" w:type="dxa"/>
          </w:tcPr>
          <w:p w14:paraId="622A1D25" w14:textId="77777777" w:rsidR="002D0619" w:rsidRDefault="002D0619" w:rsidP="00020E88">
            <w:pPr>
              <w:pStyle w:val="BodyText"/>
              <w:spacing w:line="276" w:lineRule="auto"/>
            </w:pPr>
          </w:p>
        </w:tc>
      </w:tr>
    </w:tbl>
    <w:p w14:paraId="11E883AC" w14:textId="248476D7" w:rsidR="002D0619" w:rsidRPr="002D0619" w:rsidRDefault="002D0619" w:rsidP="00206778">
      <w:pPr>
        <w:pStyle w:val="Caption"/>
      </w:pPr>
      <w:bookmarkStart w:id="35" w:name="_Ref462840383"/>
      <w:r>
        <w:t xml:space="preserve">Table </w:t>
      </w:r>
      <w:fldSimple w:instr=" SEQ Table \* ARABIC ">
        <w:r w:rsidR="009D5AF6">
          <w:rPr>
            <w:noProof/>
          </w:rPr>
          <w:t>1</w:t>
        </w:r>
      </w:fldSimple>
      <w:bookmarkEnd w:id="35"/>
      <w:r>
        <w:t xml:space="preserve"> | Quadrotor states</w:t>
      </w:r>
    </w:p>
    <w:p w14:paraId="013053CA" w14:textId="6790122D" w:rsidR="00023C8D" w:rsidRDefault="00023C8D" w:rsidP="006F7AF9">
      <w:pPr>
        <w:pStyle w:val="Heading2"/>
      </w:pPr>
      <w:bookmarkStart w:id="36" w:name="_Toc468351498"/>
      <w:r>
        <w:t>Sensors</w:t>
      </w:r>
      <w:bookmarkEnd w:id="36"/>
    </w:p>
    <w:p w14:paraId="2E39CEF1" w14:textId="11E00C52" w:rsidR="002D0619" w:rsidRDefault="002D0619" w:rsidP="0014134B">
      <w:pPr>
        <w:pStyle w:val="BodyText"/>
        <w:ind w:firstLine="540"/>
      </w:pPr>
      <w:r>
        <w:t xml:space="preserve">The team must select sensors to measure the states mentioned in Section 3.1, and these sensor outputs will be input to the SSE. The list of sensors the team considered is included in </w:t>
      </w:r>
      <w:r>
        <w:fldChar w:fldCharType="begin"/>
      </w:r>
      <w:r>
        <w:instrText xml:space="preserve"> REF _Ref462840351 \h </w:instrText>
      </w:r>
      <w:r>
        <w:fldChar w:fldCharType="separate"/>
      </w:r>
      <w:r w:rsidR="009D5AF6">
        <w:t xml:space="preserve">Table </w:t>
      </w:r>
      <w:r w:rsidR="009D5AF6">
        <w:rPr>
          <w:noProof/>
        </w:rPr>
        <w:t>2</w:t>
      </w:r>
      <w:r>
        <w:fldChar w:fldCharType="end"/>
      </w:r>
      <w:r>
        <w:t xml:space="preserve"> (underlined sensors are sensors that the team selected to purchase):</w:t>
      </w:r>
    </w:p>
    <w:tbl>
      <w:tblPr>
        <w:tblStyle w:val="TableGrid"/>
        <w:tblW w:w="0" w:type="auto"/>
        <w:jc w:val="center"/>
        <w:tblLayout w:type="fixed"/>
        <w:tblLook w:val="04A0" w:firstRow="1" w:lastRow="0" w:firstColumn="1" w:lastColumn="0" w:noHBand="0" w:noVBand="1"/>
      </w:tblPr>
      <w:tblGrid>
        <w:gridCol w:w="2709"/>
        <w:gridCol w:w="2471"/>
      </w:tblGrid>
      <w:tr w:rsidR="002D0619" w14:paraId="5D8E4648" w14:textId="77777777" w:rsidTr="00020E88">
        <w:trPr>
          <w:trHeight w:val="449"/>
          <w:jc w:val="center"/>
        </w:trPr>
        <w:tc>
          <w:tcPr>
            <w:tcW w:w="2709" w:type="dxa"/>
          </w:tcPr>
          <w:p w14:paraId="7AC4B795" w14:textId="77777777" w:rsidR="002D0619" w:rsidRPr="003A3EE2" w:rsidRDefault="002D0619" w:rsidP="00020E88">
            <w:pPr>
              <w:pStyle w:val="BodyText"/>
              <w:spacing w:before="120" w:line="276" w:lineRule="auto"/>
              <w:jc w:val="center"/>
              <w:rPr>
                <w:b/>
              </w:rPr>
            </w:pPr>
            <w:r>
              <w:rPr>
                <w:b/>
              </w:rPr>
              <w:t xml:space="preserve">3-DOF </w:t>
            </w:r>
            <w:r w:rsidRPr="00F50114">
              <w:rPr>
                <w:b/>
              </w:rPr>
              <w:t>Position</w:t>
            </w:r>
            <w:r>
              <w:rPr>
                <w:b/>
              </w:rPr>
              <w:t xml:space="preserve"> &amp; Velocity</w:t>
            </w:r>
          </w:p>
        </w:tc>
        <w:tc>
          <w:tcPr>
            <w:tcW w:w="2471" w:type="dxa"/>
          </w:tcPr>
          <w:p w14:paraId="67C3CCA2" w14:textId="77777777" w:rsidR="002D0619" w:rsidRPr="003A3EE2" w:rsidRDefault="002D0619" w:rsidP="00020E88">
            <w:pPr>
              <w:pStyle w:val="BodyText"/>
              <w:spacing w:before="120" w:line="276" w:lineRule="auto"/>
              <w:jc w:val="center"/>
              <w:rPr>
                <w:b/>
              </w:rPr>
            </w:pPr>
            <w:r>
              <w:rPr>
                <w:b/>
              </w:rPr>
              <w:t xml:space="preserve">3-DOF </w:t>
            </w:r>
            <w:r w:rsidRPr="003A3EE2">
              <w:rPr>
                <w:b/>
              </w:rPr>
              <w:t>Orientation</w:t>
            </w:r>
            <w:r>
              <w:rPr>
                <w:b/>
              </w:rPr>
              <w:t xml:space="preserve"> &amp; Angular Velocity</w:t>
            </w:r>
          </w:p>
        </w:tc>
      </w:tr>
      <w:tr w:rsidR="002D0619" w14:paraId="530B94E4" w14:textId="77777777" w:rsidTr="00020E88">
        <w:trPr>
          <w:jc w:val="center"/>
        </w:trPr>
        <w:tc>
          <w:tcPr>
            <w:tcW w:w="2709" w:type="dxa"/>
          </w:tcPr>
          <w:p w14:paraId="362B136B" w14:textId="77777777" w:rsidR="002D0619" w:rsidRPr="00BB5529" w:rsidRDefault="002D0619" w:rsidP="00020E88">
            <w:pPr>
              <w:pStyle w:val="BodyText"/>
              <w:spacing w:before="120" w:after="0"/>
              <w:jc w:val="left"/>
            </w:pPr>
            <w:r w:rsidRPr="00BB5529">
              <w:lastRenderedPageBreak/>
              <w:t>Accelerometers</w:t>
            </w:r>
          </w:p>
          <w:p w14:paraId="2D94D2DA" w14:textId="77777777" w:rsidR="002D0619" w:rsidRPr="00BB5529" w:rsidRDefault="002D0619" w:rsidP="00020E88">
            <w:pPr>
              <w:pStyle w:val="BodyText"/>
              <w:spacing w:after="0"/>
              <w:jc w:val="left"/>
            </w:pPr>
            <w:r w:rsidRPr="00BB5529">
              <w:t>Laser scanner</w:t>
            </w:r>
          </w:p>
        </w:tc>
        <w:tc>
          <w:tcPr>
            <w:tcW w:w="2471" w:type="dxa"/>
          </w:tcPr>
          <w:p w14:paraId="4169CD03" w14:textId="77777777" w:rsidR="002D0619" w:rsidRPr="00BB5529" w:rsidRDefault="002D0619" w:rsidP="00020E88">
            <w:pPr>
              <w:pStyle w:val="BodyText"/>
              <w:spacing w:before="120" w:after="0"/>
            </w:pPr>
            <w:r w:rsidRPr="00BB5529">
              <w:t>Magnetometers</w:t>
            </w:r>
          </w:p>
          <w:p w14:paraId="12EAC170" w14:textId="77777777" w:rsidR="002D0619" w:rsidRPr="00BB5529" w:rsidRDefault="002D0619" w:rsidP="00020E88">
            <w:pPr>
              <w:pStyle w:val="BodyText"/>
              <w:spacing w:after="0"/>
              <w:rPr>
                <w:i/>
              </w:rPr>
            </w:pPr>
            <w:r w:rsidRPr="00BB5529">
              <w:t xml:space="preserve">Gyroscopes </w:t>
            </w:r>
          </w:p>
        </w:tc>
      </w:tr>
    </w:tbl>
    <w:p w14:paraId="7E5BD94C" w14:textId="2AA9D8F9" w:rsidR="002D0619" w:rsidRPr="00063096" w:rsidRDefault="002D0619" w:rsidP="00206778">
      <w:pPr>
        <w:pStyle w:val="Caption"/>
      </w:pPr>
      <w:bookmarkStart w:id="37" w:name="_Ref462840351"/>
      <w:r>
        <w:t xml:space="preserve">Table </w:t>
      </w:r>
      <w:fldSimple w:instr=" SEQ Table \* ARABIC ">
        <w:r w:rsidR="009D5AF6">
          <w:rPr>
            <w:noProof/>
          </w:rPr>
          <w:t>2</w:t>
        </w:r>
      </w:fldSimple>
      <w:bookmarkEnd w:id="37"/>
      <w:r>
        <w:t xml:space="preserve"> | Sensors and associated states</w:t>
      </w:r>
    </w:p>
    <w:p w14:paraId="1D1635F8" w14:textId="34E913FE" w:rsidR="002D0619" w:rsidRPr="002D0619" w:rsidRDefault="002D0619" w:rsidP="002D0619">
      <w:pPr>
        <w:pStyle w:val="BodyText"/>
        <w:ind w:firstLine="540"/>
      </w:pPr>
      <w:r>
        <w:t xml:space="preserve">The accelerometers, gyroscopes, and magnetometers are combined on a 9DOF IMU (inertial measurement unit). The team will be using an </w:t>
      </w:r>
      <w:proofErr w:type="spellStart"/>
      <w:r>
        <w:t>OptiTrack</w:t>
      </w:r>
      <w:proofErr w:type="spellEnd"/>
      <w:r>
        <w:t xml:space="preserve"> camera system to determine the true states of the quadrotor or to possibly transmit the position measurements to the Jetson TK1 onboard the </w:t>
      </w:r>
      <w:commentRangeStart w:id="38"/>
      <w:r>
        <w:t>quadrotor</w:t>
      </w:r>
      <w:commentRangeEnd w:id="38"/>
      <w:r>
        <w:rPr>
          <w:rStyle w:val="CommentReference"/>
        </w:rPr>
        <w:commentReference w:id="38"/>
      </w:r>
      <w:r>
        <w:t>.</w:t>
      </w:r>
    </w:p>
    <w:p w14:paraId="54514767" w14:textId="4F60B191" w:rsidR="00023C8D" w:rsidRDefault="00644D2B" w:rsidP="006F7AF9">
      <w:pPr>
        <w:pStyle w:val="Heading2"/>
      </w:pPr>
      <w:bookmarkStart w:id="39" w:name="_Toc468351499"/>
      <w:r>
        <w:t>SSE</w:t>
      </w:r>
      <w:r w:rsidR="00023C8D">
        <w:t xml:space="preserve"> algorithm</w:t>
      </w:r>
      <w:bookmarkEnd w:id="39"/>
    </w:p>
    <w:p w14:paraId="3A4EB235" w14:textId="2627C041" w:rsidR="00644D2B" w:rsidRDefault="00644D2B" w:rsidP="00644D2B">
      <w:pPr>
        <w:pStyle w:val="BodyText"/>
        <w:ind w:firstLine="540"/>
      </w:pPr>
      <w:r>
        <w:t>The team considered two main approaches for the secure state estimation algorithm, based on literature suggested by the liaisons. The first algorithm uses concepts from compressed sensing and error correction over the reals to pose the estimation problem as a convex optimization problem</w:t>
      </w:r>
      <w:r w:rsidR="00216E49">
        <w:t xml:space="preserve"> </w:t>
      </w:r>
      <w:r w:rsidR="00216E49">
        <w:fldChar w:fldCharType="begin"/>
      </w:r>
      <w:r w:rsidR="00216E49">
        <w:instrText xml:space="preserve"> ADDIN ZOTERO_ITEM CSL_CITATION {"citationID":"bq0199p6o","properties":{"formattedCitation":"[2]","plainCitation":"[2]"},"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216E49">
        <w:fldChar w:fldCharType="separate"/>
      </w:r>
      <w:r w:rsidR="00216E49" w:rsidRPr="00216E49">
        <w:t>[2]</w:t>
      </w:r>
      <w:r w:rsidR="00216E49">
        <w:fldChar w:fldCharType="end"/>
      </w:r>
      <w:r>
        <w:t>. The other algorithm uses Satisfiability Modulo Theory to perform state estimation on nonlinear systems</w:t>
      </w:r>
      <w:r w:rsidR="00216E49">
        <w:t xml:space="preserve"> </w:t>
      </w:r>
      <w:r w:rsidR="00216E49">
        <w:fldChar w:fldCharType="begin"/>
      </w:r>
      <w:r w:rsidR="00216E49">
        <w:instrText xml:space="preserve"> ADDIN ZOTERO_ITEM CSL_CITATION {"citationID":"uhdlpkg2a","properties":{"formattedCitation":"[3]","plainCitation":"[3]"},"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216E49">
        <w:fldChar w:fldCharType="separate"/>
      </w:r>
      <w:r w:rsidR="00216E49" w:rsidRPr="00216E49">
        <w:t>[3]</w:t>
      </w:r>
      <w:r w:rsidR="00216E49">
        <w:fldChar w:fldCharType="end"/>
      </w:r>
      <w:r>
        <w:t xml:space="preserve">. </w:t>
      </w:r>
      <w:r w:rsidR="00216E49">
        <w:t>The team decided to use the convex algorithm because of previous coursework and familiarity with state space control, but b</w:t>
      </w:r>
      <w:r>
        <w:t xml:space="preserve">oth algorithms will </w:t>
      </w:r>
      <w:r w:rsidR="00216E49">
        <w:t xml:space="preserve">still </w:t>
      </w:r>
      <w:r>
        <w:t>be described here.</w:t>
      </w:r>
    </w:p>
    <w:p w14:paraId="78176ECC" w14:textId="77777777" w:rsidR="00644D2B" w:rsidRDefault="00644D2B" w:rsidP="00392BFF">
      <w:pPr>
        <w:pStyle w:val="Heading3"/>
      </w:pPr>
      <w:bookmarkStart w:id="40" w:name="_Toc468351500"/>
      <w:r>
        <w:t>Convex Optimization</w:t>
      </w:r>
      <w:bookmarkEnd w:id="40"/>
    </w:p>
    <w:p w14:paraId="36027641" w14:textId="7239B997" w:rsidR="00644D2B" w:rsidRDefault="00644D2B" w:rsidP="00644D2B">
      <w:pPr>
        <w:pStyle w:val="BodyText"/>
        <w:ind w:firstLine="540"/>
      </w:pPr>
      <w:r>
        <w:t xml:space="preserve">This secure state estimation algorithm is presented in </w:t>
      </w:r>
      <w:fldSimple w:instr=" REF _Ref461907416 ">
        <w:r w:rsidR="009D5AF6">
          <w:t xml:space="preserve">Equation </w:t>
        </w:r>
        <w:r w:rsidR="009D5AF6">
          <w:rPr>
            <w:noProof/>
          </w:rPr>
          <w:t>1</w:t>
        </w:r>
      </w:fldSimple>
      <w:r>
        <w:t xml:space="preserve"> as a convex optimization problem:</w:t>
      </w:r>
    </w:p>
    <w:p w14:paraId="177F760E" w14:textId="77777777" w:rsidR="00644D2B" w:rsidRDefault="00644D2B" w:rsidP="00644D2B">
      <w:pPr>
        <w:pStyle w:val="BodyText"/>
        <w:keepNext/>
        <w:spacing w:line="276" w:lineRule="auto"/>
        <w:jc w:val="center"/>
      </w:pPr>
      <w:r>
        <w:rPr>
          <w:noProof/>
        </w:rPr>
        <w:drawing>
          <wp:inline distT="0" distB="0" distL="0" distR="0" wp14:anchorId="6AF1F21E" wp14:editId="5EE25B76">
            <wp:extent cx="3790950" cy="498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1440" cy="505362"/>
                    </a:xfrm>
                    <a:prstGeom prst="rect">
                      <a:avLst/>
                    </a:prstGeom>
                  </pic:spPr>
                </pic:pic>
              </a:graphicData>
            </a:graphic>
          </wp:inline>
        </w:drawing>
      </w:r>
    </w:p>
    <w:p w14:paraId="0FE0B3C8" w14:textId="0E5A70B2" w:rsidR="00644D2B" w:rsidRPr="00A71D92" w:rsidRDefault="00644D2B" w:rsidP="00206778">
      <w:pPr>
        <w:pStyle w:val="Caption"/>
      </w:pPr>
      <w:bookmarkStart w:id="41" w:name="_Ref461907416"/>
      <w:r>
        <w:t xml:space="preserve">Equation </w:t>
      </w:r>
      <w:fldSimple w:instr=" SEQ Equation \* ARABIC ">
        <w:r w:rsidR="009D5AF6">
          <w:rPr>
            <w:noProof/>
          </w:rPr>
          <w:t>1</w:t>
        </w:r>
      </w:fldSimple>
      <w:bookmarkEnd w:id="41"/>
      <w:r>
        <w:t xml:space="preserve"> | </w:t>
      </w:r>
      <w:r w:rsidR="00216E49">
        <w:t>Convex optimization</w:t>
      </w:r>
      <w:r w:rsidRPr="00063096">
        <w:t xml:space="preserve"> algorithm</w:t>
      </w:r>
    </w:p>
    <w:p w14:paraId="386BA87D" w14:textId="5D95710F" w:rsidR="00644D2B" w:rsidRDefault="00644D2B" w:rsidP="00B31B5A">
      <w:pPr>
        <w:pStyle w:val="BodyText"/>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w:t>
      </w:r>
      <w:proofErr w:type="spellStart"/>
      <w:r w:rsidRPr="0018703F">
        <w:rPr>
          <w:i/>
        </w:rPr>
        <w:t>argmin</w:t>
      </w:r>
      <w:proofErr w:type="spellEnd"/>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w:t>
      </w:r>
      <w:r>
        <w:lastRenderedPageBreak/>
        <w:t xml:space="preserve">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w:t>
      </w:r>
      <w:r w:rsidR="00216E49">
        <w:t>contains</w:t>
      </w:r>
      <w:r>
        <w:t xml:space="preserve">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w:t>
      </w:r>
      <w:r w:rsidR="00216E49">
        <w:t xml:space="preserve"> added to the control inputs </w:t>
      </w:r>
      <m:oMath>
        <m:d>
          <m:dPr>
            <m:begChr m:val="["/>
            <m:endChr m:val="]"/>
            <m:ctrlPr>
              <w:rPr>
                <w:rFonts w:ascii="Cambria Math" w:hAnsi="Cambria Math"/>
                <w:i/>
              </w:rPr>
            </m:ctrlPr>
          </m:dPr>
          <m:e>
            <m:r>
              <w:rPr>
                <w:rFonts w:ascii="Cambria Math" w:hAnsi="Cambria Math"/>
              </w:rPr>
              <m:t>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rsidR="00216E49">
        <w:t xml:space="preserve">, where </w:t>
      </w:r>
      <m:oMath>
        <m:r>
          <w:rPr>
            <w:rFonts w:ascii="Cambria Math" w:hAnsi="Cambria Math"/>
          </w:rPr>
          <m:t>B</m:t>
        </m:r>
      </m:oMath>
      <w:r w:rsidR="00216E49">
        <w:t xml:space="preserve"> is one of the system matrices</w:t>
      </w:r>
      <w:r>
        <w:t xml:space="preserve">;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rsidR="00216E49">
        <w:t xml:space="preserve"> </w:t>
      </w:r>
      <w:r w:rsidR="00216E49">
        <w:fldChar w:fldCharType="begin"/>
      </w:r>
      <w:r w:rsidR="00216E49">
        <w:instrText xml:space="preserve"> ADDIN ZOTERO_ITEM CSL_CITATION {"citationID":"5fq8t4idi","properties":{"formattedCitation":"[2]","plainCitation":"[2]"},"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216E49">
        <w:fldChar w:fldCharType="separate"/>
      </w:r>
      <w:r w:rsidR="00216E49" w:rsidRPr="00216E49">
        <w:t>[2]</w:t>
      </w:r>
      <w:r w:rsidR="00216E49">
        <w:fldChar w:fldCharType="end"/>
      </w:r>
      <w:r>
        <w:t>.</w:t>
      </w:r>
    </w:p>
    <w:p w14:paraId="152B995B" w14:textId="5D04994D" w:rsidR="00644D2B" w:rsidRDefault="00644D2B" w:rsidP="00392BFF">
      <w:pPr>
        <w:pStyle w:val="Heading3"/>
      </w:pPr>
      <w:bookmarkStart w:id="42" w:name="_Toc468351501"/>
      <w:r>
        <w:t>Satisfiability Modulo Theory</w:t>
      </w:r>
      <w:bookmarkEnd w:id="42"/>
    </w:p>
    <w:p w14:paraId="44A6F8A6" w14:textId="12F621B6" w:rsidR="00644D2B" w:rsidRDefault="00644D2B" w:rsidP="00644D2B">
      <w:pPr>
        <w:pStyle w:val="BodyText"/>
        <w:ind w:firstLine="540"/>
      </w:pPr>
      <w:r>
        <w:t xml:space="preserve">The other state estimation algorithm is formulated in </w:t>
      </w:r>
      <w:fldSimple w:instr=" REF _Ref461907430 ">
        <w:r w:rsidR="009D5AF6">
          <w:t xml:space="preserve">Equation </w:t>
        </w:r>
        <w:r w:rsidR="009D5AF6">
          <w:rPr>
            <w:noProof/>
          </w:rPr>
          <w:t>2</w:t>
        </w:r>
      </w:fldSimple>
      <w:r>
        <w:t xml:space="preserve"> as a Boolean equality:</w:t>
      </w:r>
    </w:p>
    <w:p w14:paraId="549DC1CF" w14:textId="77777777" w:rsidR="00644D2B" w:rsidRDefault="00644D2B" w:rsidP="00644D2B">
      <w:pPr>
        <w:pStyle w:val="BodyText"/>
        <w:keepNext/>
        <w:spacing w:line="276" w:lineRule="auto"/>
        <w:jc w:val="center"/>
      </w:pPr>
      <w:r>
        <w:rPr>
          <w:noProof/>
        </w:rPr>
        <w:drawing>
          <wp:inline distT="0" distB="0" distL="0" distR="0" wp14:anchorId="2CDBB3BB" wp14:editId="038ADC10">
            <wp:extent cx="3648075" cy="4953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71792" cy="498548"/>
                    </a:xfrm>
                    <a:prstGeom prst="rect">
                      <a:avLst/>
                    </a:prstGeom>
                  </pic:spPr>
                </pic:pic>
              </a:graphicData>
            </a:graphic>
          </wp:inline>
        </w:drawing>
      </w:r>
    </w:p>
    <w:p w14:paraId="4321034E" w14:textId="2530BFE3" w:rsidR="00644D2B" w:rsidRPr="00063096" w:rsidRDefault="00644D2B" w:rsidP="00206778">
      <w:pPr>
        <w:pStyle w:val="Caption"/>
      </w:pPr>
      <w:bookmarkStart w:id="43" w:name="_Ref461907430"/>
      <w:r>
        <w:t xml:space="preserve">Equation </w:t>
      </w:r>
      <w:fldSimple w:instr=" SEQ Equation \* ARABIC ">
        <w:r w:rsidR="009D5AF6">
          <w:rPr>
            <w:noProof/>
          </w:rPr>
          <w:t>2</w:t>
        </w:r>
      </w:fldSimple>
      <w:bookmarkEnd w:id="43"/>
      <w:r>
        <w:t xml:space="preserve"> | </w:t>
      </w:r>
      <w:r w:rsidR="00850AF1">
        <w:t>SAT algorithm</w:t>
      </w:r>
    </w:p>
    <w:p w14:paraId="4B88DE5E" w14:textId="11436D31" w:rsidR="00644D2B" w:rsidRPr="00644D2B" w:rsidRDefault="00644D2B" w:rsidP="00644D2B">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[3]","plainCitation":"[3]"},"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F5163C">
        <w:t>[3]</w:t>
      </w:r>
      <w:r>
        <w:fldChar w:fldCharType="end"/>
      </w:r>
      <w:r>
        <w:t>.</w:t>
      </w:r>
    </w:p>
    <w:p w14:paraId="1B0BE5C1" w14:textId="5353E81A" w:rsidR="00023C8D" w:rsidRDefault="00023C8D" w:rsidP="006F7AF9">
      <w:pPr>
        <w:pStyle w:val="Heading2"/>
      </w:pPr>
      <w:bookmarkStart w:id="44" w:name="_Toc468351502"/>
      <w:commentRangeStart w:id="45"/>
      <w:r>
        <w:t>Hardware</w:t>
      </w:r>
      <w:commentRangeEnd w:id="45"/>
      <w:r w:rsidR="00020E88">
        <w:rPr>
          <w:rStyle w:val="CommentReference"/>
          <w:rFonts w:ascii="Times New Roman" w:hAnsi="Times New Roman"/>
          <w:b w:val="0"/>
          <w:caps w:val="0"/>
        </w:rPr>
        <w:commentReference w:id="45"/>
      </w:r>
      <w:bookmarkEnd w:id="44"/>
    </w:p>
    <w:p w14:paraId="54FC2268" w14:textId="280B6E78" w:rsidR="003F1C0C" w:rsidRPr="003F1C0C" w:rsidRDefault="00C04ED1" w:rsidP="00020E88">
      <w:pPr>
        <w:pStyle w:val="BodyText"/>
        <w:ind w:firstLine="540"/>
      </w:pPr>
      <w:r>
        <w:t>This section details the flight hardware the team is considering for purchase, including the quadrotor frame, onboard computer, and flight controller.</w:t>
      </w:r>
    </w:p>
    <w:p w14:paraId="28238194" w14:textId="4D0A93DD" w:rsidR="00023C8D" w:rsidRDefault="00023C8D" w:rsidP="00392BFF">
      <w:pPr>
        <w:pStyle w:val="Heading3"/>
      </w:pPr>
      <w:bookmarkStart w:id="46" w:name="_Toc468351503"/>
      <w:r>
        <w:lastRenderedPageBreak/>
        <w:t>Quadrotor</w:t>
      </w:r>
      <w:bookmarkEnd w:id="46"/>
    </w:p>
    <w:p w14:paraId="088BFE8B" w14:textId="5DBB880A" w:rsidR="00384747" w:rsidRPr="00392BFF" w:rsidRDefault="00384747" w:rsidP="00392BFF">
      <w:pPr>
        <w:pStyle w:val="p1"/>
        <w:spacing w:line="480" w:lineRule="auto"/>
        <w:ind w:firstLine="540"/>
        <w:rPr>
          <w:sz w:val="24"/>
          <w:szCs w:val="24"/>
        </w:rPr>
      </w:pPr>
      <w:r w:rsidRPr="00392BFF">
        <w:rPr>
          <w:sz w:val="24"/>
          <w:szCs w:val="24"/>
        </w:rPr>
        <w:t xml:space="preserve">The team needs a quadrotor that is lightweight and customizable to incorporate the sensors necessary for state estimation. The team also needs to be able to simulate different sensor outputs to test how the estimator responds to faulty inputs. The Northrop Grumman liaisons suggesting buying the QAV400 Quadrotor frame shown </w:t>
      </w:r>
      <w:r w:rsidRPr="00604C56">
        <w:rPr>
          <w:sz w:val="24"/>
          <w:szCs w:val="24"/>
        </w:rPr>
        <w:t>in</w:t>
      </w:r>
      <w:r w:rsidR="00604C56">
        <w:rPr>
          <w:sz w:val="24"/>
          <w:szCs w:val="24"/>
        </w:rPr>
        <w:t xml:space="preserve"> </w:t>
      </w:r>
      <w:r w:rsidR="00E273D8" w:rsidRPr="00604C56">
        <w:rPr>
          <w:sz w:val="24"/>
          <w:szCs w:val="24"/>
        </w:rPr>
        <w:fldChar w:fldCharType="begin"/>
      </w:r>
      <w:r w:rsidR="00E273D8" w:rsidRPr="00604C56">
        <w:rPr>
          <w:sz w:val="24"/>
          <w:szCs w:val="24"/>
        </w:rPr>
        <w:instrText xml:space="preserve"> REF _Ref468192111 \h </w:instrText>
      </w:r>
      <w:r w:rsidR="00604C56">
        <w:rPr>
          <w:sz w:val="24"/>
          <w:szCs w:val="24"/>
        </w:rPr>
        <w:instrText xml:space="preserve"> \* MERGEFORMAT </w:instrText>
      </w:r>
      <w:r w:rsidR="00E273D8" w:rsidRPr="00604C56">
        <w:rPr>
          <w:sz w:val="24"/>
          <w:szCs w:val="24"/>
        </w:rPr>
      </w:r>
      <w:r w:rsidR="00E273D8" w:rsidRPr="00604C56">
        <w:rPr>
          <w:sz w:val="24"/>
          <w:szCs w:val="24"/>
        </w:rPr>
        <w:fldChar w:fldCharType="separate"/>
      </w:r>
      <w:r w:rsidR="009D5AF6" w:rsidRPr="009D5AF6">
        <w:rPr>
          <w:sz w:val="24"/>
          <w:szCs w:val="24"/>
        </w:rPr>
        <w:t xml:space="preserve">Figure </w:t>
      </w:r>
      <w:r w:rsidR="009D5AF6" w:rsidRPr="009D5AF6">
        <w:rPr>
          <w:noProof/>
          <w:sz w:val="24"/>
          <w:szCs w:val="24"/>
        </w:rPr>
        <w:t>2</w:t>
      </w:r>
      <w:r w:rsidR="00E273D8" w:rsidRPr="00604C56">
        <w:rPr>
          <w:sz w:val="24"/>
          <w:szCs w:val="24"/>
        </w:rPr>
        <w:fldChar w:fldCharType="end"/>
      </w:r>
      <w:r w:rsidRPr="00392BFF">
        <w:rPr>
          <w:sz w:val="24"/>
          <w:szCs w:val="24"/>
        </w:rPr>
        <w:t>.</w:t>
      </w:r>
    </w:p>
    <w:p w14:paraId="5052A9DB" w14:textId="41FF95A6" w:rsidR="0083070C" w:rsidRDefault="00721CA7" w:rsidP="00392BFF">
      <w:pPr>
        <w:pStyle w:val="p1"/>
        <w:spacing w:line="480" w:lineRule="auto"/>
        <w:ind w:firstLine="540"/>
        <w:rPr>
          <w:rStyle w:val="apple-converted-space"/>
          <w:sz w:val="24"/>
          <w:szCs w:val="24"/>
        </w:rPr>
      </w:pPr>
      <w:r w:rsidRPr="00392BFF">
        <w:rPr>
          <w:sz w:val="24"/>
          <w:szCs w:val="24"/>
        </w:rPr>
        <w:t>The QAV400 quadrotor frame fits the requirements for the project – it is lightweight (375g) and durable and can be purchased individually, allowing the team liberty in choosing the flight control unit, sensors, actuators, and on-board computer</w:t>
      </w:r>
      <w:r w:rsidR="0026100C">
        <w:rPr>
          <w:sz w:val="24"/>
          <w:szCs w:val="24"/>
        </w:rPr>
        <w:t xml:space="preserve"> </w:t>
      </w:r>
      <w:r w:rsidR="0026100C">
        <w:rPr>
          <w:sz w:val="24"/>
          <w:szCs w:val="24"/>
        </w:rPr>
        <w:fldChar w:fldCharType="begin"/>
      </w:r>
      <w:r w:rsidR="0026100C">
        <w:rPr>
          <w:sz w:val="24"/>
          <w:szCs w:val="24"/>
        </w:rPr>
        <w:instrText xml:space="preserve"> ADDIN ZOTERO_ITEM CSL_CITATION {"citationID":"1g1lev5vhf","properties":{"formattedCitation":"[4]","plainCitation":"[4]"},"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26100C">
        <w:rPr>
          <w:sz w:val="24"/>
          <w:szCs w:val="24"/>
        </w:rPr>
        <w:fldChar w:fldCharType="separate"/>
      </w:r>
      <w:r w:rsidR="0026100C" w:rsidRPr="0026100C">
        <w:rPr>
          <w:sz w:val="24"/>
        </w:rPr>
        <w:t>[4]</w:t>
      </w:r>
      <w:r w:rsidR="0026100C">
        <w:rPr>
          <w:sz w:val="24"/>
          <w:szCs w:val="24"/>
        </w:rPr>
        <w:fldChar w:fldCharType="end"/>
      </w:r>
      <w:r w:rsidRPr="00392BFF">
        <w:rPr>
          <w:sz w:val="24"/>
          <w:szCs w:val="24"/>
        </w:rPr>
        <w:t>.</w:t>
      </w:r>
      <w:r w:rsidRPr="00392BFF">
        <w:rPr>
          <w:rStyle w:val="apple-converted-space"/>
          <w:sz w:val="24"/>
          <w:szCs w:val="24"/>
        </w:rPr>
        <w:t> </w:t>
      </w:r>
    </w:p>
    <w:p w14:paraId="5AB618DF" w14:textId="5E488EF8" w:rsidR="00721CA7" w:rsidRPr="00392BFF" w:rsidRDefault="0083070C" w:rsidP="0026100C">
      <w:pPr>
        <w:pStyle w:val="p1"/>
        <w:spacing w:line="480" w:lineRule="auto"/>
        <w:ind w:firstLine="540"/>
        <w:rPr>
          <w:sz w:val="24"/>
          <w:szCs w:val="24"/>
        </w:rPr>
      </w:pPr>
      <w:r>
        <w:rPr>
          <w:rStyle w:val="apple-converted-space"/>
          <w:sz w:val="24"/>
          <w:szCs w:val="24"/>
        </w:rPr>
        <w:t xml:space="preserve">A benefit of buying this </w:t>
      </w:r>
      <w:r w:rsidR="004A614D">
        <w:rPr>
          <w:rStyle w:val="apple-converted-space"/>
          <w:sz w:val="24"/>
          <w:szCs w:val="24"/>
        </w:rPr>
        <w:t xml:space="preserve">quadrotor is that </w:t>
      </w:r>
      <w:proofErr w:type="spellStart"/>
      <w:r w:rsidR="004A614D">
        <w:rPr>
          <w:rStyle w:val="apple-converted-space"/>
          <w:sz w:val="24"/>
          <w:szCs w:val="24"/>
        </w:rPr>
        <w:t>Lumenier</w:t>
      </w:r>
      <w:proofErr w:type="spellEnd"/>
      <w:r w:rsidR="004A614D">
        <w:rPr>
          <w:rStyle w:val="apple-converted-space"/>
          <w:sz w:val="24"/>
          <w:szCs w:val="24"/>
        </w:rPr>
        <w:t xml:space="preserve"> sells the frame with electronic speed controllers (ESCs) and motors that are compatible in size and power with </w:t>
      </w:r>
      <w:r w:rsidR="00034E1E">
        <w:rPr>
          <w:rStyle w:val="apple-converted-space"/>
          <w:sz w:val="24"/>
          <w:szCs w:val="24"/>
        </w:rPr>
        <w:t>the team’s</w:t>
      </w:r>
      <w:r w:rsidR="004A614D">
        <w:rPr>
          <w:rStyle w:val="apple-converted-space"/>
          <w:sz w:val="24"/>
          <w:szCs w:val="24"/>
        </w:rPr>
        <w:t xml:space="preserve"> chosen controller and 4S </w:t>
      </w:r>
      <w:proofErr w:type="spellStart"/>
      <w:r w:rsidR="004A614D">
        <w:rPr>
          <w:rStyle w:val="apple-converted-space"/>
          <w:sz w:val="24"/>
          <w:szCs w:val="24"/>
        </w:rPr>
        <w:t>LiPo</w:t>
      </w:r>
      <w:proofErr w:type="spellEnd"/>
      <w:r w:rsidR="004A614D">
        <w:rPr>
          <w:rStyle w:val="apple-converted-space"/>
          <w:sz w:val="24"/>
          <w:szCs w:val="24"/>
        </w:rPr>
        <w:t xml:space="preserve"> battery.</w:t>
      </w:r>
    </w:p>
    <w:p w14:paraId="0E487A59" w14:textId="77777777" w:rsidR="00E273D8" w:rsidRDefault="00E273D8" w:rsidP="00E273D8">
      <w:pPr>
        <w:pStyle w:val="BodyText"/>
        <w:keepNext/>
      </w:pPr>
      <w:r>
        <w:rPr>
          <w:noProof/>
          <w:szCs w:val="24"/>
        </w:rPr>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36C49591" w:rsidR="00384747" w:rsidRDefault="00E273D8" w:rsidP="00206778">
      <w:pPr>
        <w:pStyle w:val="Caption"/>
      </w:pPr>
      <w:bookmarkStart w:id="47" w:name="_Ref468192111"/>
      <w:r>
        <w:t xml:space="preserve">Figure </w:t>
      </w:r>
      <w:fldSimple w:instr=" SEQ Figure \* ARABIC ">
        <w:r w:rsidR="009D5AF6">
          <w:rPr>
            <w:noProof/>
          </w:rPr>
          <w:t>2</w:t>
        </w:r>
      </w:fldSimple>
      <w:bookmarkEnd w:id="47"/>
      <w:r>
        <w:t xml:space="preserve"> | Quadrotor QAV400 Frame</w:t>
      </w:r>
    </w:p>
    <w:p w14:paraId="29D76126" w14:textId="6159C128" w:rsidR="00023C8D" w:rsidRPr="00023C8D" w:rsidRDefault="00023C8D" w:rsidP="00392BFF">
      <w:pPr>
        <w:pStyle w:val="Heading3"/>
      </w:pPr>
      <w:bookmarkStart w:id="48" w:name="_Toc468351504"/>
      <w:r>
        <w:t xml:space="preserve">Flight </w:t>
      </w:r>
      <w:r w:rsidR="001F661D">
        <w:t>C</w:t>
      </w:r>
      <w:r>
        <w:t>omputer</w:t>
      </w:r>
      <w:bookmarkEnd w:id="48"/>
    </w:p>
    <w:p w14:paraId="0999A7E5" w14:textId="12B7F84B" w:rsidR="00392BFF" w:rsidRPr="00392BFF" w:rsidRDefault="00721CA7" w:rsidP="0026100C">
      <w:pPr>
        <w:pStyle w:val="p1"/>
        <w:spacing w:line="480" w:lineRule="auto"/>
        <w:ind w:firstLine="540"/>
        <w:rPr>
          <w:rStyle w:val="apple-converted-space"/>
          <w:sz w:val="24"/>
          <w:szCs w:val="24"/>
          <w:highlight w:val="yellow"/>
        </w:rPr>
      </w:pPr>
      <w:r w:rsidRPr="00392BFF">
        <w:rPr>
          <w:sz w:val="24"/>
          <w:szCs w:val="24"/>
        </w:rPr>
        <w:t xml:space="preserve">Since the team will implement the algorithm using ROS, the Northrop Grumman liaisons suggested using the Jetson TK1 computer board. The Jetson TK1 </w:t>
      </w:r>
      <w:r w:rsidR="001F661D" w:rsidRPr="00392BFF">
        <w:rPr>
          <w:sz w:val="24"/>
          <w:szCs w:val="24"/>
        </w:rPr>
        <w:t xml:space="preserve">natively </w:t>
      </w:r>
      <w:r w:rsidRPr="00392BFF">
        <w:rPr>
          <w:sz w:val="24"/>
          <w:szCs w:val="24"/>
        </w:rPr>
        <w:t xml:space="preserve">runs the </w:t>
      </w:r>
      <w:r w:rsidR="001F661D" w:rsidRPr="00392BFF">
        <w:rPr>
          <w:sz w:val="24"/>
          <w:szCs w:val="24"/>
        </w:rPr>
        <w:t xml:space="preserve">Ubuntu 14.04 </w:t>
      </w:r>
      <w:proofErr w:type="spellStart"/>
      <w:r w:rsidR="001F661D" w:rsidRPr="00392BFF">
        <w:rPr>
          <w:sz w:val="24"/>
          <w:szCs w:val="24"/>
        </w:rPr>
        <w:t>Nvidia</w:t>
      </w:r>
      <w:proofErr w:type="spellEnd"/>
      <w:r w:rsidR="001F661D" w:rsidRPr="00392BFF">
        <w:rPr>
          <w:sz w:val="24"/>
          <w:szCs w:val="24"/>
        </w:rPr>
        <w:t xml:space="preserve"> </w:t>
      </w:r>
      <w:r w:rsidRPr="00392BFF">
        <w:rPr>
          <w:sz w:val="24"/>
          <w:szCs w:val="24"/>
        </w:rPr>
        <w:t>operati</w:t>
      </w:r>
      <w:r w:rsidR="001F661D" w:rsidRPr="00392BFF">
        <w:rPr>
          <w:sz w:val="24"/>
          <w:szCs w:val="24"/>
        </w:rPr>
        <w:t>ng system and is equipped with 1</w:t>
      </w:r>
      <w:r w:rsidRPr="00392BFF">
        <w:rPr>
          <w:sz w:val="24"/>
          <w:szCs w:val="24"/>
        </w:rPr>
        <w:t xml:space="preserve"> USB</w:t>
      </w:r>
      <w:r w:rsidR="001F661D" w:rsidRPr="00392BFF">
        <w:rPr>
          <w:sz w:val="24"/>
          <w:szCs w:val="24"/>
        </w:rPr>
        <w:t xml:space="preserve"> A, 1 micro-USB</w:t>
      </w:r>
      <w:r w:rsidRPr="00392BFF">
        <w:rPr>
          <w:sz w:val="24"/>
          <w:szCs w:val="24"/>
        </w:rPr>
        <w:t xml:space="preserve">, 1 </w:t>
      </w:r>
      <w:r w:rsidRPr="00392BFF">
        <w:rPr>
          <w:sz w:val="24"/>
          <w:szCs w:val="24"/>
        </w:rPr>
        <w:lastRenderedPageBreak/>
        <w:t>HDMI, 1 RS232</w:t>
      </w:r>
      <w:r w:rsidR="001F661D" w:rsidRPr="00392BFF">
        <w:rPr>
          <w:sz w:val="24"/>
          <w:szCs w:val="24"/>
        </w:rPr>
        <w:t xml:space="preserve"> (DB-9)</w:t>
      </w:r>
      <w:r w:rsidRPr="00392BFF">
        <w:rPr>
          <w:sz w:val="24"/>
          <w:szCs w:val="24"/>
        </w:rPr>
        <w:t>, expansion I/O</w:t>
      </w:r>
      <w:r w:rsidR="001F661D" w:rsidRPr="00392BFF">
        <w:rPr>
          <w:sz w:val="24"/>
          <w:szCs w:val="24"/>
        </w:rPr>
        <w:t xml:space="preserve"> (75 pins total)</w:t>
      </w:r>
      <w:r w:rsidRPr="00392BFF">
        <w:rPr>
          <w:sz w:val="24"/>
          <w:szCs w:val="24"/>
        </w:rPr>
        <w:t xml:space="preserve">, 1 Ethernet, </w:t>
      </w:r>
      <w:r w:rsidR="001F661D" w:rsidRPr="00392BFF">
        <w:rPr>
          <w:sz w:val="24"/>
          <w:szCs w:val="24"/>
        </w:rPr>
        <w:t>1 SD card reader port</w:t>
      </w:r>
      <w:r w:rsidRPr="00392BFF">
        <w:rPr>
          <w:sz w:val="24"/>
          <w:szCs w:val="24"/>
        </w:rPr>
        <w:t xml:space="preserve">, </w:t>
      </w:r>
      <w:r w:rsidR="001F661D" w:rsidRPr="00392BFF">
        <w:rPr>
          <w:sz w:val="24"/>
          <w:szCs w:val="24"/>
        </w:rPr>
        <w:t xml:space="preserve">and much more, </w:t>
      </w:r>
      <w:r w:rsidRPr="00392BFF">
        <w:rPr>
          <w:sz w:val="24"/>
          <w:szCs w:val="24"/>
        </w:rPr>
        <w:t>which will help the team implement and test different sensors</w:t>
      </w:r>
      <w:r w:rsidR="0026100C">
        <w:rPr>
          <w:sz w:val="24"/>
          <w:szCs w:val="24"/>
        </w:rPr>
        <w:t xml:space="preserve"> </w:t>
      </w:r>
      <w:r w:rsidR="0026100C">
        <w:rPr>
          <w:sz w:val="24"/>
          <w:szCs w:val="24"/>
        </w:rPr>
        <w:fldChar w:fldCharType="begin"/>
      </w:r>
      <w:r w:rsidR="0026100C">
        <w:rPr>
          <w:sz w:val="24"/>
          <w:szCs w:val="24"/>
        </w:rPr>
        <w:instrText xml:space="preserve"> ADDIN ZOTERO_ITEM CSL_CITATION {"citationID":"2jaqe1lbpd","properties":{"formattedCitation":"[5]","plainCitation":"[5]"},"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26100C">
        <w:rPr>
          <w:sz w:val="24"/>
          <w:szCs w:val="24"/>
        </w:rPr>
        <w:fldChar w:fldCharType="separate"/>
      </w:r>
      <w:r w:rsidR="0026100C" w:rsidRPr="0026100C">
        <w:rPr>
          <w:sz w:val="24"/>
        </w:rPr>
        <w:t>[5]</w:t>
      </w:r>
      <w:r w:rsidR="0026100C">
        <w:rPr>
          <w:sz w:val="24"/>
          <w:szCs w:val="24"/>
        </w:rPr>
        <w:fldChar w:fldCharType="end"/>
      </w:r>
      <w:r w:rsidR="0026100C">
        <w:rPr>
          <w:sz w:val="24"/>
          <w:szCs w:val="24"/>
        </w:rPr>
        <w:t>.</w:t>
      </w:r>
    </w:p>
    <w:p w14:paraId="3D8330EB" w14:textId="3398BEA7" w:rsidR="00B866EC" w:rsidRPr="0058494F" w:rsidRDefault="001F661D" w:rsidP="00392BFF">
      <w:pPr>
        <w:pStyle w:val="p1"/>
        <w:spacing w:line="480" w:lineRule="auto"/>
        <w:ind w:firstLine="540"/>
        <w:rPr>
          <w:rStyle w:val="apple-converted-space"/>
          <w:sz w:val="24"/>
          <w:szCs w:val="24"/>
        </w:rPr>
      </w:pPr>
      <w:r w:rsidRPr="00392BFF">
        <w:rPr>
          <w:rStyle w:val="apple-converted-space"/>
          <w:sz w:val="24"/>
          <w:szCs w:val="24"/>
        </w:rPr>
        <w:t xml:space="preserve">The </w:t>
      </w:r>
      <w:r w:rsidR="00034E1E">
        <w:rPr>
          <w:rStyle w:val="apple-converted-space"/>
          <w:sz w:val="24"/>
          <w:szCs w:val="24"/>
        </w:rPr>
        <w:t xml:space="preserve">team selected the </w:t>
      </w:r>
      <w:r w:rsidRPr="00392BFF">
        <w:rPr>
          <w:rStyle w:val="apple-converted-space"/>
          <w:sz w:val="24"/>
          <w:szCs w:val="24"/>
        </w:rPr>
        <w:t xml:space="preserve">Jetson TK1 over other similar options, such as a Raspberry Pi 3, since the Raspberry Pi’s do not have as many GPIO pins, memory, nor processing power as the Jetson TK1. The </w:t>
      </w:r>
      <w:proofErr w:type="spellStart"/>
      <w:r w:rsidRPr="00392BFF">
        <w:rPr>
          <w:rStyle w:val="apple-converted-space"/>
          <w:sz w:val="24"/>
          <w:szCs w:val="24"/>
        </w:rPr>
        <w:t>Nvidia</w:t>
      </w:r>
      <w:proofErr w:type="spellEnd"/>
      <w:r w:rsidRPr="00392BFF">
        <w:rPr>
          <w:rStyle w:val="apple-converted-space"/>
          <w:sz w:val="24"/>
          <w:szCs w:val="24"/>
        </w:rPr>
        <w:t xml:space="preserve"> Jetson TX1 is three times as expensive as the TK1, and the TX1’s extra gr</w:t>
      </w:r>
      <w:r w:rsidRPr="0058494F">
        <w:rPr>
          <w:rStyle w:val="apple-converted-space"/>
          <w:sz w:val="24"/>
          <w:szCs w:val="24"/>
        </w:rPr>
        <w:t xml:space="preserve">aphics capabilities would not have been </w:t>
      </w:r>
      <w:r w:rsidR="00B866EC" w:rsidRPr="0058494F">
        <w:rPr>
          <w:rStyle w:val="apple-converted-space"/>
          <w:sz w:val="24"/>
          <w:szCs w:val="24"/>
        </w:rPr>
        <w:t>utilized to make up the cost increase.</w:t>
      </w:r>
      <w:r w:rsidR="0058494F" w:rsidRPr="0058494F">
        <w:rPr>
          <w:rStyle w:val="apple-converted-space"/>
          <w:sz w:val="24"/>
          <w:szCs w:val="24"/>
        </w:rPr>
        <w:t xml:space="preserve"> The Jetson TK1 is shown in </w:t>
      </w:r>
      <w:r w:rsidR="0058494F" w:rsidRPr="0058494F">
        <w:rPr>
          <w:rStyle w:val="apple-converted-space"/>
          <w:sz w:val="24"/>
          <w:szCs w:val="24"/>
        </w:rPr>
        <w:fldChar w:fldCharType="begin"/>
      </w:r>
      <w:r w:rsidR="0058494F" w:rsidRPr="0058494F">
        <w:rPr>
          <w:rStyle w:val="apple-converted-space"/>
          <w:sz w:val="24"/>
          <w:szCs w:val="24"/>
        </w:rPr>
        <w:instrText xml:space="preserve"> REF _Ref468191611 \h </w:instrText>
      </w:r>
      <w:r w:rsidR="0058494F">
        <w:rPr>
          <w:rStyle w:val="apple-converted-space"/>
          <w:sz w:val="24"/>
          <w:szCs w:val="24"/>
        </w:rPr>
        <w:instrText xml:space="preserve"> \* MERGEFORMAT </w:instrText>
      </w:r>
      <w:r w:rsidR="0058494F" w:rsidRPr="0058494F">
        <w:rPr>
          <w:rStyle w:val="apple-converted-space"/>
          <w:sz w:val="24"/>
          <w:szCs w:val="24"/>
        </w:rPr>
      </w:r>
      <w:r w:rsidR="0058494F" w:rsidRPr="0058494F">
        <w:rPr>
          <w:rStyle w:val="apple-converted-space"/>
          <w:sz w:val="24"/>
          <w:szCs w:val="24"/>
        </w:rPr>
        <w:fldChar w:fldCharType="separate"/>
      </w:r>
      <w:r w:rsidR="009D5AF6" w:rsidRPr="009D5AF6">
        <w:rPr>
          <w:sz w:val="24"/>
          <w:szCs w:val="24"/>
        </w:rPr>
        <w:t xml:space="preserve">Figure </w:t>
      </w:r>
      <w:r w:rsidR="009D5AF6" w:rsidRPr="009D5AF6">
        <w:rPr>
          <w:noProof/>
          <w:sz w:val="24"/>
          <w:szCs w:val="24"/>
        </w:rPr>
        <w:t>3</w:t>
      </w:r>
      <w:r w:rsidR="0058494F" w:rsidRPr="0058494F">
        <w:rPr>
          <w:rStyle w:val="apple-converted-space"/>
          <w:sz w:val="24"/>
          <w:szCs w:val="24"/>
        </w:rPr>
        <w:fldChar w:fldCharType="end"/>
      </w:r>
      <w:r w:rsidR="0058494F" w:rsidRPr="0058494F">
        <w:rPr>
          <w:rStyle w:val="apple-converted-space"/>
          <w:sz w:val="24"/>
          <w:szCs w:val="24"/>
        </w:rPr>
        <w:t>.</w:t>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392BFF">
      <w:pPr>
        <w:pStyle w:val="p1"/>
        <w:keepNext/>
        <w:ind w:firstLine="540"/>
        <w:rPr>
          <w:sz w:val="24"/>
          <w:szCs w:val="24"/>
        </w:rPr>
      </w:pPr>
      <w:r w:rsidRPr="0058494F">
        <w:rPr>
          <w:rStyle w:val="apple-converted-space"/>
          <w:noProof/>
          <w:sz w:val="24"/>
          <w:szCs w:val="24"/>
        </w:rPr>
        <w:drawing>
          <wp:inline distT="0" distB="0" distL="0" distR="0" wp14:anchorId="7F20A28F" wp14:editId="0F32BACA">
            <wp:extent cx="5715000" cy="3235325"/>
            <wp:effectExtent l="25400" t="25400" r="25400" b="15875"/>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235325"/>
                    </a:xfrm>
                    <a:prstGeom prst="rect">
                      <a:avLst/>
                    </a:prstGeom>
                    <a:noFill/>
                    <a:ln>
                      <a:solidFill>
                        <a:schemeClr val="tx1"/>
                      </a:solidFill>
                    </a:ln>
                  </pic:spPr>
                </pic:pic>
              </a:graphicData>
            </a:graphic>
          </wp:inline>
        </w:drawing>
      </w:r>
    </w:p>
    <w:p w14:paraId="19680190" w14:textId="74E60157" w:rsidR="00721CA7" w:rsidRPr="002F1910" w:rsidRDefault="00392BFF" w:rsidP="00206778">
      <w:pPr>
        <w:pStyle w:val="Caption"/>
      </w:pPr>
      <w:bookmarkStart w:id="49" w:name="_Ref468191611"/>
      <w:r>
        <w:t xml:space="preserve">Figure </w:t>
      </w:r>
      <w:fldSimple w:instr=" SEQ Figure \* ARABIC ">
        <w:r w:rsidR="009D5AF6">
          <w:rPr>
            <w:noProof/>
          </w:rPr>
          <w:t>3</w:t>
        </w:r>
      </w:fldSimple>
      <w:bookmarkEnd w:id="49"/>
      <w:r>
        <w:t xml:space="preserve"> | Jetson TK1</w:t>
      </w:r>
    </w:p>
    <w:p w14:paraId="3B912257" w14:textId="11AD0DF7" w:rsidR="001F661D" w:rsidRPr="00023C8D" w:rsidRDefault="001F661D" w:rsidP="00392BFF">
      <w:pPr>
        <w:pStyle w:val="Heading3"/>
      </w:pPr>
      <w:bookmarkStart w:id="50" w:name="_Toc468351505"/>
      <w:r>
        <w:t>Flight Controller</w:t>
      </w:r>
      <w:bookmarkEnd w:id="50"/>
    </w:p>
    <w:p w14:paraId="30C3689A" w14:textId="2C4D94CB" w:rsidR="002F1910" w:rsidRPr="00392BFF" w:rsidRDefault="002F1910" w:rsidP="002F1910">
      <w:pPr>
        <w:pStyle w:val="p1"/>
        <w:spacing w:line="480" w:lineRule="auto"/>
        <w:ind w:firstLine="540"/>
        <w:rPr>
          <w:sz w:val="24"/>
          <w:szCs w:val="24"/>
        </w:rPr>
      </w:pPr>
      <w:r w:rsidRPr="00392BFF">
        <w:rPr>
          <w:sz w:val="24"/>
          <w:szCs w:val="24"/>
        </w:rPr>
        <w:t xml:space="preserve">Having a controller on board is essential </w:t>
      </w:r>
      <w:r w:rsidR="00D36AB9">
        <w:rPr>
          <w:sz w:val="24"/>
          <w:szCs w:val="24"/>
        </w:rPr>
        <w:t>for flying</w:t>
      </w:r>
      <w:r w:rsidRPr="00392BFF">
        <w:rPr>
          <w:sz w:val="24"/>
          <w:szCs w:val="24"/>
        </w:rPr>
        <w:t xml:space="preserve"> the quadrotor. Since the focus of the project is </w:t>
      </w:r>
      <w:r w:rsidR="00D36AB9">
        <w:rPr>
          <w:sz w:val="24"/>
          <w:szCs w:val="24"/>
        </w:rPr>
        <w:t>implementing</w:t>
      </w:r>
      <w:r w:rsidRPr="00392BFF">
        <w:rPr>
          <w:sz w:val="24"/>
          <w:szCs w:val="24"/>
        </w:rPr>
        <w:t xml:space="preserve"> the secure state estimation algorithm, the team decided to use an off-the-shelf controller for the quadrotor</w:t>
      </w:r>
      <w:r w:rsidR="00D36AB9">
        <w:rPr>
          <w:sz w:val="24"/>
          <w:szCs w:val="24"/>
        </w:rPr>
        <w:t>, instead of writing a custom one</w:t>
      </w:r>
      <w:r w:rsidRPr="00392BFF">
        <w:rPr>
          <w:sz w:val="24"/>
          <w:szCs w:val="24"/>
        </w:rPr>
        <w:t xml:space="preserve">. The 3DR </w:t>
      </w:r>
      <w:proofErr w:type="spellStart"/>
      <w:r w:rsidRPr="00392BFF">
        <w:rPr>
          <w:sz w:val="24"/>
          <w:szCs w:val="24"/>
        </w:rPr>
        <w:t>Pixhawk</w:t>
      </w:r>
      <w:proofErr w:type="spellEnd"/>
      <w:r w:rsidRPr="00392BFF">
        <w:rPr>
          <w:sz w:val="24"/>
          <w:szCs w:val="24"/>
        </w:rPr>
        <w:t xml:space="preserve"> flight controller is appropriate for the project’s needs. The </w:t>
      </w:r>
      <w:proofErr w:type="spellStart"/>
      <w:r w:rsidRPr="00392BFF">
        <w:rPr>
          <w:sz w:val="24"/>
          <w:szCs w:val="24"/>
        </w:rPr>
        <w:t>Pixhawk</w:t>
      </w:r>
      <w:proofErr w:type="spellEnd"/>
      <w:r w:rsidRPr="00392BFF">
        <w:rPr>
          <w:sz w:val="24"/>
          <w:szCs w:val="24"/>
        </w:rPr>
        <w:t xml:space="preserve"> is a fitting option because of the open-source software and firmware. This open-source availability is necessary </w:t>
      </w:r>
      <w:r w:rsidRPr="00392BFF">
        <w:rPr>
          <w:sz w:val="24"/>
          <w:szCs w:val="24"/>
        </w:rPr>
        <w:lastRenderedPageBreak/>
        <w:t>for multiple reasons; the team must be able to integrate the SSE software with the quadrotor and its flight controller, and ensure that the existing controller does not interfere with the results of the estimator</w:t>
      </w:r>
      <w:r w:rsidR="00F11969">
        <w:rPr>
          <w:sz w:val="24"/>
          <w:szCs w:val="24"/>
        </w:rPr>
        <w:t xml:space="preserve"> </w:t>
      </w:r>
      <w:r w:rsidR="00F11969">
        <w:rPr>
          <w:sz w:val="24"/>
          <w:szCs w:val="24"/>
        </w:rPr>
        <w:fldChar w:fldCharType="begin"/>
      </w:r>
      <w:r w:rsidR="00F11969">
        <w:rPr>
          <w:sz w:val="24"/>
          <w:szCs w:val="24"/>
        </w:rPr>
        <w:instrText xml:space="preserve"> ADDIN ZOTERO_ITEM CSL_CITATION {"citationID":"173mo6jn6r","properties":{"formattedCitation":"[6]","plainCitation":"[6]"},"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F11969">
        <w:rPr>
          <w:sz w:val="24"/>
          <w:szCs w:val="24"/>
        </w:rPr>
        <w:fldChar w:fldCharType="separate"/>
      </w:r>
      <w:r w:rsidR="00F11969" w:rsidRPr="00F11969">
        <w:rPr>
          <w:sz w:val="24"/>
        </w:rPr>
        <w:t>[6]</w:t>
      </w:r>
      <w:r w:rsidR="00F11969">
        <w:rPr>
          <w:sz w:val="24"/>
          <w:szCs w:val="24"/>
        </w:rPr>
        <w:fldChar w:fldCharType="end"/>
      </w:r>
      <w:r w:rsidRPr="00392BFF">
        <w:rPr>
          <w:sz w:val="24"/>
          <w:szCs w:val="24"/>
        </w:rPr>
        <w:t>.</w:t>
      </w:r>
      <w:r w:rsidR="00BF7350">
        <w:rPr>
          <w:sz w:val="24"/>
          <w:szCs w:val="24"/>
        </w:rPr>
        <w:t xml:space="preserve"> Northrop Grumman also uses </w:t>
      </w:r>
      <w:proofErr w:type="spellStart"/>
      <w:r w:rsidR="00BF7350">
        <w:rPr>
          <w:sz w:val="24"/>
          <w:szCs w:val="24"/>
        </w:rPr>
        <w:t>Pixhawk</w:t>
      </w:r>
      <w:proofErr w:type="spellEnd"/>
      <w:r w:rsidR="00BF7350">
        <w:rPr>
          <w:sz w:val="24"/>
          <w:szCs w:val="24"/>
        </w:rPr>
        <w:t xml:space="preserve"> controllers on many of </w:t>
      </w:r>
      <w:r w:rsidR="00BF7350" w:rsidRPr="00FD2780">
        <w:rPr>
          <w:sz w:val="24"/>
          <w:szCs w:val="24"/>
        </w:rPr>
        <w:t>their quadrotors.</w:t>
      </w:r>
      <w:r w:rsidR="00306FA8" w:rsidRPr="00FD2780">
        <w:rPr>
          <w:sz w:val="24"/>
          <w:szCs w:val="24"/>
        </w:rPr>
        <w:t xml:space="preserve"> The 3DR </w:t>
      </w:r>
      <w:proofErr w:type="spellStart"/>
      <w:r w:rsidR="00306FA8" w:rsidRPr="00FD2780">
        <w:rPr>
          <w:sz w:val="24"/>
          <w:szCs w:val="24"/>
        </w:rPr>
        <w:t>Pixhawk</w:t>
      </w:r>
      <w:proofErr w:type="spellEnd"/>
      <w:r w:rsidR="00306FA8" w:rsidRPr="00FD2780">
        <w:rPr>
          <w:sz w:val="24"/>
          <w:szCs w:val="24"/>
        </w:rPr>
        <w:t xml:space="preserve"> controller can be seen in </w:t>
      </w:r>
      <w:r w:rsidR="00FD2780" w:rsidRPr="00FD2780">
        <w:rPr>
          <w:sz w:val="24"/>
          <w:szCs w:val="24"/>
        </w:rPr>
        <w:fldChar w:fldCharType="begin"/>
      </w:r>
      <w:r w:rsidR="00FD2780" w:rsidRPr="00FD2780">
        <w:rPr>
          <w:sz w:val="24"/>
          <w:szCs w:val="24"/>
        </w:rPr>
        <w:instrText xml:space="preserve"> REF _Ref468192266 \h </w:instrText>
      </w:r>
      <w:r w:rsidR="00FD2780">
        <w:rPr>
          <w:sz w:val="24"/>
          <w:szCs w:val="24"/>
        </w:rPr>
        <w:instrText xml:space="preserve"> \* MERGEFORMAT </w:instrText>
      </w:r>
      <w:r w:rsidR="00FD2780" w:rsidRPr="00FD2780">
        <w:rPr>
          <w:sz w:val="24"/>
          <w:szCs w:val="24"/>
        </w:rPr>
      </w:r>
      <w:r w:rsidR="00FD2780" w:rsidRPr="00FD2780">
        <w:rPr>
          <w:sz w:val="24"/>
          <w:szCs w:val="24"/>
        </w:rPr>
        <w:fldChar w:fldCharType="separate"/>
      </w:r>
      <w:r w:rsidR="009D5AF6" w:rsidRPr="009D5AF6">
        <w:rPr>
          <w:sz w:val="24"/>
          <w:szCs w:val="24"/>
        </w:rPr>
        <w:t xml:space="preserve">Figure </w:t>
      </w:r>
      <w:r w:rsidR="009D5AF6" w:rsidRPr="009D5AF6">
        <w:rPr>
          <w:noProof/>
          <w:sz w:val="24"/>
          <w:szCs w:val="24"/>
        </w:rPr>
        <w:t>4</w:t>
      </w:r>
      <w:r w:rsidR="00FD2780" w:rsidRPr="00FD2780">
        <w:rPr>
          <w:sz w:val="24"/>
          <w:szCs w:val="24"/>
        </w:rPr>
        <w:fldChar w:fldCharType="end"/>
      </w:r>
      <w:r w:rsidR="00306FA8" w:rsidRPr="00FD2780">
        <w:rPr>
          <w:sz w:val="24"/>
          <w:szCs w:val="24"/>
        </w:rPr>
        <w:t>.</w:t>
      </w:r>
    </w:p>
    <w:p w14:paraId="1F86F890" w14:textId="77777777" w:rsidR="00306FA8" w:rsidRDefault="00306FA8" w:rsidP="00306FA8">
      <w:pPr>
        <w:pStyle w:val="p1"/>
        <w:keepNext/>
        <w:jc w:val="center"/>
      </w:pPr>
      <w:r w:rsidRPr="00306FA8">
        <w:rPr>
          <w:noProof/>
          <w:sz w:val="24"/>
          <w:szCs w:val="24"/>
        </w:rPr>
        <w:drawing>
          <wp:inline distT="0" distB="0" distL="0" distR="0" wp14:anchorId="78083BF3" wp14:editId="46E646B8">
            <wp:extent cx="2596574" cy="1533525"/>
            <wp:effectExtent l="19050" t="19050" r="13335" b="9525"/>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9049" cy="1534987"/>
                    </a:xfrm>
                    <a:prstGeom prst="rect">
                      <a:avLst/>
                    </a:prstGeom>
                    <a:noFill/>
                    <a:ln>
                      <a:solidFill>
                        <a:schemeClr val="tx1"/>
                      </a:solidFill>
                    </a:ln>
                  </pic:spPr>
                </pic:pic>
              </a:graphicData>
            </a:graphic>
          </wp:inline>
        </w:drawing>
      </w:r>
    </w:p>
    <w:p w14:paraId="58935A85" w14:textId="4DAC0A7F" w:rsidR="00306FA8" w:rsidRPr="00306FA8" w:rsidRDefault="00306FA8" w:rsidP="00206778">
      <w:pPr>
        <w:pStyle w:val="Caption"/>
      </w:pPr>
      <w:bookmarkStart w:id="51" w:name="_Ref468192266"/>
      <w:r>
        <w:t xml:space="preserve">Figure </w:t>
      </w:r>
      <w:fldSimple w:instr=" SEQ Figure \* ARABIC ">
        <w:r w:rsidR="009D5AF6">
          <w:rPr>
            <w:noProof/>
          </w:rPr>
          <w:t>4</w:t>
        </w:r>
      </w:fldSimple>
      <w:bookmarkEnd w:id="51"/>
      <w:r>
        <w:t xml:space="preserve"> | 3DR </w:t>
      </w:r>
      <w:proofErr w:type="spellStart"/>
      <w:r>
        <w:t>Pixhawk</w:t>
      </w:r>
      <w:proofErr w:type="spellEnd"/>
      <w:r>
        <w:t xml:space="preserve"> Controller</w:t>
      </w:r>
    </w:p>
    <w:p w14:paraId="39C42D37" w14:textId="77777777" w:rsidR="008A6740" w:rsidRDefault="004631EE" w:rsidP="008A6740">
      <w:pPr>
        <w:pStyle w:val="Heading1"/>
      </w:pPr>
      <w:bookmarkStart w:id="52" w:name="_Ref274917921"/>
      <w:bookmarkStart w:id="53" w:name="_Toc468351506"/>
      <w:commentRangeStart w:id="54"/>
      <w:r>
        <w:lastRenderedPageBreak/>
        <w:t>Detailed design</w:t>
      </w:r>
      <w:bookmarkEnd w:id="52"/>
      <w:commentRangeEnd w:id="54"/>
      <w:r w:rsidR="00C02CF1">
        <w:rPr>
          <w:rStyle w:val="CommentReference"/>
          <w:rFonts w:ascii="Times New Roman" w:hAnsi="Times New Roman"/>
          <w:caps w:val="0"/>
          <w:spacing w:val="0"/>
          <w:kern w:val="0"/>
        </w:rPr>
        <w:commentReference w:id="54"/>
      </w:r>
      <w:bookmarkEnd w:id="53"/>
    </w:p>
    <w:p w14:paraId="34CEC4AC" w14:textId="0AA17046" w:rsidR="006C57D4" w:rsidRPr="006C57D4" w:rsidRDefault="006C57D4" w:rsidP="006C57D4">
      <w:pPr>
        <w:pStyle w:val="BodyText"/>
      </w:pPr>
      <w:r>
        <w:t xml:space="preserve">This section will describe the design alternatives the team chose to implement in detail. It will explain the design decisions made in implementing the quadrotor system in simulation, including the dynamic model and closed-loop simulation with and without the SSE. This section will also describe the hardware used on the quadrotor system, including on-board flight controller, sensors, and computer. </w:t>
      </w:r>
    </w:p>
    <w:p w14:paraId="36076AC0" w14:textId="77777777" w:rsidR="0020284F" w:rsidRDefault="00C305AC">
      <w:pPr>
        <w:pStyle w:val="BodyText"/>
        <w:rPr>
          <w:i/>
        </w:rPr>
      </w:pPr>
      <w:r>
        <w:rPr>
          <w:i/>
        </w:rPr>
        <w:t>This section is often the heart of a Midyear Report.</w:t>
      </w:r>
      <w:r w:rsidR="0016319B">
        <w:rPr>
          <w:i/>
        </w:rPr>
        <w:t xml:space="preserve">  It should fully document the design.  </w:t>
      </w:r>
      <w:r w:rsidR="009C5A81" w:rsidRPr="009C5A81">
        <w:rPr>
          <w:i/>
        </w:rPr>
        <w:t xml:space="preserve">Common </w:t>
      </w:r>
      <w:r w:rsidR="00DE40D0">
        <w:rPr>
          <w:i/>
        </w:rPr>
        <w:t>figures and tables</w:t>
      </w:r>
      <w:r w:rsidR="009C5A81" w:rsidRPr="009C5A81">
        <w:rPr>
          <w:i/>
        </w:rPr>
        <w:t xml:space="preserve"> in this type of section include </w:t>
      </w:r>
      <w:r w:rsidR="00BC310E">
        <w:rPr>
          <w:i/>
        </w:rPr>
        <w:t xml:space="preserve">block diagrams, </w:t>
      </w:r>
      <w:r w:rsidR="009C5A81" w:rsidRPr="009C5A81">
        <w:rPr>
          <w:i/>
        </w:rPr>
        <w:t xml:space="preserve">detailed drawings, schematics, printed circuit board layouts, and a bill of materials (BOM).  </w:t>
      </w:r>
      <w:r w:rsidR="0016319B">
        <w:rPr>
          <w:i/>
        </w:rPr>
        <w:t>The section should explain why design decisions were made, such as how tolerances were selected or why certain component values were used.</w:t>
      </w:r>
    </w:p>
    <w:p w14:paraId="5597246F" w14:textId="2D6E13E5" w:rsidR="0020284F" w:rsidRDefault="009C5A81">
      <w:pPr>
        <w:pStyle w:val="BodyText"/>
        <w:rPr>
          <w:i/>
        </w:rPr>
      </w:pPr>
      <w:r w:rsidRPr="009C5A81">
        <w:rPr>
          <w:i/>
        </w:rPr>
        <w:t xml:space="preserve">A bill of materials should list everything that the reader would need to order the components.  Component designations should match those in the detailed drawing or schematic to assist assembly. An example is shown in </w:t>
      </w:r>
      <w:r w:rsidR="00A06AD2">
        <w:fldChar w:fldCharType="begin"/>
      </w:r>
      <w:r w:rsidR="00A06AD2">
        <w:instrText xml:space="preserve"> REF _Ref276499546 \h  \* MERGEFORMAT </w:instrText>
      </w:r>
      <w:r w:rsidR="00A06AD2">
        <w:fldChar w:fldCharType="separate"/>
      </w:r>
      <w:r w:rsidR="009D5AF6" w:rsidRPr="009D5AF6">
        <w:rPr>
          <w:i/>
        </w:rPr>
        <w:t>Table 3</w:t>
      </w:r>
      <w:r w:rsidR="00A06AD2">
        <w:fldChar w:fldCharType="end"/>
      </w:r>
      <w:r w:rsidRPr="009C5A81">
        <w:rPr>
          <w:i/>
        </w:rPr>
        <w:t>.</w:t>
      </w:r>
    </w:p>
    <w:p w14:paraId="225DAA9D" w14:textId="36546874" w:rsidR="0020284F" w:rsidRDefault="00D0696D" w:rsidP="00206778">
      <w:pPr>
        <w:pStyle w:val="Caption"/>
      </w:pPr>
      <w:bookmarkStart w:id="55" w:name="_Ref276499546"/>
      <w:r>
        <w:t xml:space="preserve">Table </w:t>
      </w:r>
      <w:r w:rsidR="009C5A81">
        <w:fldChar w:fldCharType="begin"/>
      </w:r>
      <w:r>
        <w:instrText xml:space="preserve"> SEQ Table \* ARABIC </w:instrText>
      </w:r>
      <w:r w:rsidR="009C5A81">
        <w:fldChar w:fldCharType="separate"/>
      </w:r>
      <w:r w:rsidR="009D5AF6">
        <w:rPr>
          <w:noProof/>
        </w:rPr>
        <w:t>3</w:t>
      </w:r>
      <w:r w:rsidR="009C5A81">
        <w:fldChar w:fldCharType="end"/>
      </w:r>
      <w:bookmarkEnd w:id="55"/>
      <w:r>
        <w:t xml:space="preserve"> Bill of Materials</w:t>
      </w:r>
    </w:p>
    <w:tbl>
      <w:tblPr>
        <w:tblStyle w:val="TableGrid"/>
        <w:tblW w:w="0" w:type="auto"/>
        <w:tblLook w:val="04A0" w:firstRow="1" w:lastRow="0" w:firstColumn="1" w:lastColumn="0" w:noHBand="0" w:noVBand="1"/>
      </w:tblPr>
      <w:tblGrid>
        <w:gridCol w:w="1327"/>
        <w:gridCol w:w="2201"/>
        <w:gridCol w:w="1170"/>
        <w:gridCol w:w="1670"/>
        <w:gridCol w:w="992"/>
        <w:gridCol w:w="1028"/>
        <w:gridCol w:w="828"/>
      </w:tblGrid>
      <w:tr w:rsidR="00D44F56" w:rsidRPr="00577E6D" w14:paraId="64105BFC" w14:textId="77777777" w:rsidTr="00D44F56">
        <w:tc>
          <w:tcPr>
            <w:tcW w:w="0" w:type="auto"/>
          </w:tcPr>
          <w:p w14:paraId="7E671F46" w14:textId="77777777" w:rsidR="00577E6D" w:rsidRPr="00577E6D" w:rsidRDefault="00577E6D" w:rsidP="00577E6D">
            <w:pPr>
              <w:rPr>
                <w:rFonts w:ascii="Arial" w:hAnsi="Arial" w:cs="Arial"/>
                <w:b/>
                <w:sz w:val="20"/>
              </w:rPr>
            </w:pPr>
            <w:r w:rsidRPr="00577E6D">
              <w:rPr>
                <w:rFonts w:ascii="Arial" w:hAnsi="Arial" w:cs="Arial"/>
                <w:b/>
                <w:sz w:val="20"/>
              </w:rPr>
              <w:t>Component</w:t>
            </w:r>
          </w:p>
        </w:tc>
        <w:tc>
          <w:tcPr>
            <w:tcW w:w="2201" w:type="dxa"/>
          </w:tcPr>
          <w:p w14:paraId="5527C341" w14:textId="77777777" w:rsidR="00577E6D" w:rsidRPr="00577E6D" w:rsidRDefault="00577E6D" w:rsidP="00577E6D">
            <w:pPr>
              <w:rPr>
                <w:rFonts w:ascii="Arial" w:hAnsi="Arial" w:cs="Arial"/>
                <w:b/>
                <w:sz w:val="20"/>
              </w:rPr>
            </w:pPr>
            <w:r w:rsidRPr="00577E6D">
              <w:rPr>
                <w:rFonts w:ascii="Arial" w:hAnsi="Arial" w:cs="Arial"/>
                <w:b/>
                <w:sz w:val="20"/>
              </w:rPr>
              <w:t>Description</w:t>
            </w:r>
          </w:p>
        </w:tc>
        <w:tc>
          <w:tcPr>
            <w:tcW w:w="1170" w:type="dxa"/>
          </w:tcPr>
          <w:p w14:paraId="717A7425" w14:textId="77777777" w:rsidR="00577E6D" w:rsidRPr="00577E6D" w:rsidRDefault="00577E6D" w:rsidP="00577E6D">
            <w:pPr>
              <w:rPr>
                <w:rFonts w:ascii="Arial" w:hAnsi="Arial" w:cs="Arial"/>
                <w:b/>
                <w:sz w:val="20"/>
              </w:rPr>
            </w:pPr>
            <w:r w:rsidRPr="00577E6D">
              <w:rPr>
                <w:rFonts w:ascii="Arial" w:hAnsi="Arial" w:cs="Arial"/>
                <w:b/>
                <w:sz w:val="20"/>
              </w:rPr>
              <w:t>Supplier</w:t>
            </w:r>
          </w:p>
        </w:tc>
        <w:tc>
          <w:tcPr>
            <w:tcW w:w="1670" w:type="dxa"/>
          </w:tcPr>
          <w:p w14:paraId="01C69FFD" w14:textId="77777777" w:rsidR="00577E6D" w:rsidRPr="00577E6D" w:rsidRDefault="00577E6D" w:rsidP="00577E6D">
            <w:pPr>
              <w:rPr>
                <w:rFonts w:ascii="Arial" w:hAnsi="Arial" w:cs="Arial"/>
                <w:b/>
                <w:sz w:val="20"/>
              </w:rPr>
            </w:pPr>
            <w:r w:rsidRPr="00577E6D">
              <w:rPr>
                <w:rFonts w:ascii="Arial" w:hAnsi="Arial" w:cs="Arial"/>
                <w:b/>
                <w:sz w:val="20"/>
              </w:rPr>
              <w:t>Supplier Part #</w:t>
            </w:r>
          </w:p>
        </w:tc>
        <w:tc>
          <w:tcPr>
            <w:tcW w:w="0" w:type="auto"/>
          </w:tcPr>
          <w:p w14:paraId="3BF459CB" w14:textId="77777777" w:rsidR="00577E6D" w:rsidRPr="00577E6D" w:rsidRDefault="00577E6D" w:rsidP="00D0696D">
            <w:pPr>
              <w:rPr>
                <w:rFonts w:ascii="Arial" w:hAnsi="Arial" w:cs="Arial"/>
                <w:b/>
                <w:sz w:val="20"/>
              </w:rPr>
            </w:pPr>
            <w:r w:rsidRPr="00577E6D">
              <w:rPr>
                <w:rFonts w:ascii="Arial" w:hAnsi="Arial" w:cs="Arial"/>
                <w:b/>
                <w:sz w:val="20"/>
              </w:rPr>
              <w:t xml:space="preserve">Unit </w:t>
            </w:r>
            <w:r w:rsidR="00D0696D">
              <w:rPr>
                <w:rFonts w:ascii="Arial" w:hAnsi="Arial" w:cs="Arial"/>
                <w:b/>
                <w:sz w:val="20"/>
              </w:rPr>
              <w:t>Price</w:t>
            </w:r>
          </w:p>
        </w:tc>
        <w:tc>
          <w:tcPr>
            <w:tcW w:w="0" w:type="auto"/>
          </w:tcPr>
          <w:p w14:paraId="28259305" w14:textId="77777777" w:rsidR="00577E6D" w:rsidRPr="00577E6D" w:rsidRDefault="00577E6D" w:rsidP="00577E6D">
            <w:pPr>
              <w:rPr>
                <w:rFonts w:ascii="Arial" w:hAnsi="Arial" w:cs="Arial"/>
                <w:b/>
                <w:sz w:val="20"/>
              </w:rPr>
            </w:pPr>
            <w:r w:rsidRPr="00577E6D">
              <w:rPr>
                <w:rFonts w:ascii="Arial" w:hAnsi="Arial" w:cs="Arial"/>
                <w:b/>
                <w:sz w:val="20"/>
              </w:rPr>
              <w:t>Quantity</w:t>
            </w:r>
          </w:p>
        </w:tc>
        <w:tc>
          <w:tcPr>
            <w:tcW w:w="0" w:type="auto"/>
          </w:tcPr>
          <w:p w14:paraId="4486023B" w14:textId="77777777" w:rsidR="00577E6D" w:rsidRPr="00577E6D" w:rsidRDefault="00577E6D" w:rsidP="00577E6D">
            <w:pPr>
              <w:rPr>
                <w:rFonts w:ascii="Arial" w:hAnsi="Arial" w:cs="Arial"/>
                <w:b/>
                <w:sz w:val="20"/>
              </w:rPr>
            </w:pPr>
            <w:r w:rsidRPr="00577E6D">
              <w:rPr>
                <w:rFonts w:ascii="Arial" w:hAnsi="Arial" w:cs="Arial"/>
                <w:b/>
                <w:sz w:val="20"/>
              </w:rPr>
              <w:t>Total</w:t>
            </w:r>
          </w:p>
        </w:tc>
      </w:tr>
      <w:tr w:rsidR="00D44F56" w14:paraId="12302CB2" w14:textId="77777777" w:rsidTr="00D44F56">
        <w:tc>
          <w:tcPr>
            <w:tcW w:w="0" w:type="auto"/>
          </w:tcPr>
          <w:p w14:paraId="62A5C87B" w14:textId="77777777" w:rsidR="00577E6D" w:rsidRPr="00577E6D" w:rsidRDefault="00577E6D" w:rsidP="00577E6D">
            <w:pPr>
              <w:rPr>
                <w:rFonts w:ascii="Arial" w:hAnsi="Arial" w:cs="Arial"/>
                <w:sz w:val="20"/>
              </w:rPr>
            </w:pPr>
            <w:r w:rsidRPr="00577E6D">
              <w:rPr>
                <w:rFonts w:ascii="Arial" w:hAnsi="Arial" w:cs="Arial"/>
                <w:sz w:val="20"/>
              </w:rPr>
              <w:t>R1-R7</w:t>
            </w:r>
          </w:p>
        </w:tc>
        <w:tc>
          <w:tcPr>
            <w:tcW w:w="2201" w:type="dxa"/>
          </w:tcPr>
          <w:p w14:paraId="0D091325" w14:textId="77777777" w:rsidR="00577E6D" w:rsidRPr="00577E6D" w:rsidRDefault="00D0696D" w:rsidP="00577E6D">
            <w:pPr>
              <w:rPr>
                <w:rFonts w:ascii="Arial" w:hAnsi="Arial" w:cs="Arial"/>
                <w:sz w:val="20"/>
              </w:rPr>
            </w:pPr>
            <w:r>
              <w:rPr>
                <w:rFonts w:ascii="Arial" w:hAnsi="Arial" w:cs="Arial"/>
                <w:sz w:val="20"/>
              </w:rPr>
              <w:t>1</w:t>
            </w:r>
            <w:r w:rsidR="00577E6D" w:rsidRPr="00577E6D">
              <w:rPr>
                <w:rFonts w:ascii="Arial" w:hAnsi="Arial" w:cs="Arial"/>
                <w:sz w:val="20"/>
              </w:rPr>
              <w:t xml:space="preserve"> k</w:t>
            </w:r>
            <w:r w:rsidR="00577E6D" w:rsidRPr="00577E6D">
              <w:rPr>
                <w:rFonts w:ascii="Symbol" w:hAnsi="Symbol" w:cs="Arial"/>
                <w:sz w:val="20"/>
              </w:rPr>
              <w:t></w:t>
            </w:r>
            <w:r w:rsidR="00577E6D" w:rsidRPr="00577E6D">
              <w:rPr>
                <w:rFonts w:ascii="Arial" w:hAnsi="Arial" w:cs="Arial"/>
                <w:sz w:val="20"/>
              </w:rPr>
              <w:t xml:space="preserve"> </w:t>
            </w:r>
            <w:r w:rsidR="00577E6D">
              <w:rPr>
                <w:rFonts w:ascii="Arial" w:hAnsi="Arial" w:cs="Arial"/>
                <w:sz w:val="20"/>
              </w:rPr>
              <w:t>r</w:t>
            </w:r>
            <w:r w:rsidR="00577E6D" w:rsidRPr="00577E6D">
              <w:rPr>
                <w:rFonts w:ascii="Arial" w:hAnsi="Arial" w:cs="Arial"/>
                <w:sz w:val="20"/>
              </w:rPr>
              <w:t>esistor</w:t>
            </w:r>
          </w:p>
        </w:tc>
        <w:tc>
          <w:tcPr>
            <w:tcW w:w="1170" w:type="dxa"/>
          </w:tcPr>
          <w:p w14:paraId="30301A9B" w14:textId="77777777" w:rsidR="00577E6D" w:rsidRPr="00577E6D" w:rsidRDefault="00577E6D" w:rsidP="00577E6D">
            <w:pPr>
              <w:rPr>
                <w:rFonts w:ascii="Arial" w:hAnsi="Arial" w:cs="Arial"/>
                <w:sz w:val="20"/>
              </w:rPr>
            </w:pPr>
            <w:proofErr w:type="spellStart"/>
            <w:r w:rsidRPr="00577E6D">
              <w:rPr>
                <w:rFonts w:ascii="Arial" w:hAnsi="Arial" w:cs="Arial"/>
                <w:sz w:val="20"/>
              </w:rPr>
              <w:t>DigiKey</w:t>
            </w:r>
            <w:proofErr w:type="spellEnd"/>
          </w:p>
        </w:tc>
        <w:tc>
          <w:tcPr>
            <w:tcW w:w="1670" w:type="dxa"/>
          </w:tcPr>
          <w:p w14:paraId="40796D92" w14:textId="77777777" w:rsidR="00577E6D" w:rsidRPr="00577E6D" w:rsidRDefault="00D0696D" w:rsidP="00577E6D">
            <w:pPr>
              <w:rPr>
                <w:rFonts w:ascii="Arial" w:hAnsi="Arial" w:cs="Arial"/>
                <w:sz w:val="20"/>
              </w:rPr>
            </w:pPr>
            <w:r>
              <w:rPr>
                <w:rFonts w:ascii="Arial" w:hAnsi="Arial" w:cs="Arial"/>
                <w:sz w:val="20"/>
              </w:rPr>
              <w:t>1.0KQBK-ND</w:t>
            </w:r>
          </w:p>
        </w:tc>
        <w:tc>
          <w:tcPr>
            <w:tcW w:w="0" w:type="auto"/>
          </w:tcPr>
          <w:p w14:paraId="0D6D5BE6" w14:textId="77777777" w:rsidR="00577E6D" w:rsidRPr="00577E6D" w:rsidRDefault="00D0696D" w:rsidP="00577E6D">
            <w:pPr>
              <w:rPr>
                <w:rFonts w:ascii="Arial" w:hAnsi="Arial" w:cs="Arial"/>
                <w:sz w:val="20"/>
              </w:rPr>
            </w:pPr>
            <w:r>
              <w:rPr>
                <w:rFonts w:ascii="Arial" w:hAnsi="Arial" w:cs="Arial"/>
                <w:sz w:val="20"/>
              </w:rPr>
              <w:t>$</w:t>
            </w:r>
            <w:r w:rsidR="00577E6D" w:rsidRPr="00577E6D">
              <w:rPr>
                <w:rFonts w:ascii="Arial" w:hAnsi="Arial" w:cs="Arial"/>
                <w:sz w:val="20"/>
              </w:rPr>
              <w:t>0.01</w:t>
            </w:r>
          </w:p>
        </w:tc>
        <w:tc>
          <w:tcPr>
            <w:tcW w:w="0" w:type="auto"/>
          </w:tcPr>
          <w:p w14:paraId="376B4293" w14:textId="77777777" w:rsidR="00577E6D" w:rsidRPr="00577E6D" w:rsidRDefault="00577E6D" w:rsidP="00577E6D">
            <w:pPr>
              <w:rPr>
                <w:rFonts w:ascii="Arial" w:hAnsi="Arial" w:cs="Arial"/>
                <w:sz w:val="20"/>
              </w:rPr>
            </w:pPr>
            <w:r w:rsidRPr="00577E6D">
              <w:rPr>
                <w:rFonts w:ascii="Arial" w:hAnsi="Arial" w:cs="Arial"/>
                <w:sz w:val="20"/>
              </w:rPr>
              <w:t>7</w:t>
            </w:r>
          </w:p>
        </w:tc>
        <w:tc>
          <w:tcPr>
            <w:tcW w:w="0" w:type="auto"/>
          </w:tcPr>
          <w:p w14:paraId="28E5C7D6" w14:textId="77777777" w:rsidR="00577E6D" w:rsidRPr="00577E6D" w:rsidRDefault="00D0696D" w:rsidP="00577E6D">
            <w:pPr>
              <w:rPr>
                <w:rFonts w:ascii="Arial" w:hAnsi="Arial" w:cs="Arial"/>
                <w:sz w:val="20"/>
              </w:rPr>
            </w:pPr>
            <w:r>
              <w:rPr>
                <w:rFonts w:ascii="Arial" w:hAnsi="Arial" w:cs="Arial"/>
                <w:sz w:val="20"/>
              </w:rPr>
              <w:t>$</w:t>
            </w:r>
            <w:r w:rsidR="00577E6D" w:rsidRPr="00577E6D">
              <w:rPr>
                <w:rFonts w:ascii="Arial" w:hAnsi="Arial" w:cs="Arial"/>
                <w:sz w:val="20"/>
              </w:rPr>
              <w:t>0.07</w:t>
            </w:r>
          </w:p>
        </w:tc>
      </w:tr>
      <w:tr w:rsidR="00D44F56" w14:paraId="015152D2" w14:textId="77777777" w:rsidTr="00D44F56">
        <w:tc>
          <w:tcPr>
            <w:tcW w:w="0" w:type="auto"/>
          </w:tcPr>
          <w:p w14:paraId="5D2F54DF" w14:textId="77777777" w:rsidR="00577E6D" w:rsidRPr="00577E6D" w:rsidRDefault="00D0696D" w:rsidP="00577E6D">
            <w:pPr>
              <w:rPr>
                <w:rFonts w:ascii="Arial" w:hAnsi="Arial" w:cs="Arial"/>
                <w:sz w:val="20"/>
              </w:rPr>
            </w:pPr>
            <w:r>
              <w:rPr>
                <w:rFonts w:ascii="Arial" w:hAnsi="Arial" w:cs="Arial"/>
                <w:sz w:val="20"/>
              </w:rPr>
              <w:t>C1</w:t>
            </w:r>
          </w:p>
        </w:tc>
        <w:tc>
          <w:tcPr>
            <w:tcW w:w="2201" w:type="dxa"/>
          </w:tcPr>
          <w:p w14:paraId="7BD7CF4B" w14:textId="77777777" w:rsidR="00577E6D" w:rsidRPr="00577E6D" w:rsidRDefault="00D0696D" w:rsidP="00577E6D">
            <w:pPr>
              <w:rPr>
                <w:rFonts w:ascii="Arial" w:hAnsi="Arial" w:cs="Arial"/>
                <w:sz w:val="20"/>
              </w:rPr>
            </w:pPr>
            <w:r>
              <w:rPr>
                <w:rFonts w:ascii="Arial" w:hAnsi="Arial" w:cs="Arial"/>
                <w:sz w:val="20"/>
              </w:rPr>
              <w:t xml:space="preserve">0.1 </w:t>
            </w:r>
            <w:r w:rsidRPr="00D0696D">
              <w:rPr>
                <w:rFonts w:ascii="Symbol" w:hAnsi="Symbol" w:cs="Arial"/>
                <w:sz w:val="20"/>
              </w:rPr>
              <w:t></w:t>
            </w:r>
            <w:r>
              <w:rPr>
                <w:rFonts w:ascii="Arial" w:hAnsi="Arial" w:cs="Arial"/>
                <w:sz w:val="20"/>
              </w:rPr>
              <w:t>F capacitor</w:t>
            </w:r>
          </w:p>
        </w:tc>
        <w:tc>
          <w:tcPr>
            <w:tcW w:w="1170" w:type="dxa"/>
          </w:tcPr>
          <w:p w14:paraId="213859BF" w14:textId="77777777" w:rsidR="00577E6D" w:rsidRPr="00577E6D" w:rsidRDefault="00D0696D" w:rsidP="00577E6D">
            <w:pPr>
              <w:rPr>
                <w:rFonts w:ascii="Arial" w:hAnsi="Arial" w:cs="Arial"/>
                <w:sz w:val="20"/>
              </w:rPr>
            </w:pPr>
            <w:proofErr w:type="spellStart"/>
            <w:r>
              <w:rPr>
                <w:rFonts w:ascii="Arial" w:hAnsi="Arial" w:cs="Arial"/>
                <w:sz w:val="20"/>
              </w:rPr>
              <w:t>DigiKey</w:t>
            </w:r>
            <w:proofErr w:type="spellEnd"/>
          </w:p>
        </w:tc>
        <w:tc>
          <w:tcPr>
            <w:tcW w:w="1670" w:type="dxa"/>
          </w:tcPr>
          <w:p w14:paraId="09D7C4A3" w14:textId="77777777" w:rsidR="00577E6D" w:rsidRPr="00577E6D" w:rsidRDefault="00D0696D" w:rsidP="00577E6D">
            <w:pPr>
              <w:rPr>
                <w:rFonts w:ascii="Arial" w:hAnsi="Arial" w:cs="Arial"/>
                <w:sz w:val="20"/>
              </w:rPr>
            </w:pPr>
            <w:r>
              <w:rPr>
                <w:rFonts w:ascii="Arial" w:hAnsi="Arial" w:cs="Arial"/>
                <w:sz w:val="20"/>
              </w:rPr>
              <w:t>P4525-ND</w:t>
            </w:r>
          </w:p>
        </w:tc>
        <w:tc>
          <w:tcPr>
            <w:tcW w:w="0" w:type="auto"/>
          </w:tcPr>
          <w:p w14:paraId="359F694C" w14:textId="77777777" w:rsidR="00577E6D" w:rsidRPr="00577E6D" w:rsidRDefault="00D0696D" w:rsidP="00577E6D">
            <w:pPr>
              <w:rPr>
                <w:rFonts w:ascii="Arial" w:hAnsi="Arial" w:cs="Arial"/>
                <w:sz w:val="20"/>
              </w:rPr>
            </w:pPr>
            <w:r>
              <w:rPr>
                <w:rFonts w:ascii="Arial" w:hAnsi="Arial" w:cs="Arial"/>
                <w:sz w:val="20"/>
              </w:rPr>
              <w:t>$0.18</w:t>
            </w:r>
          </w:p>
        </w:tc>
        <w:tc>
          <w:tcPr>
            <w:tcW w:w="0" w:type="auto"/>
          </w:tcPr>
          <w:p w14:paraId="3F975869" w14:textId="77777777" w:rsidR="00577E6D" w:rsidRPr="00577E6D" w:rsidRDefault="00D0696D" w:rsidP="00577E6D">
            <w:pPr>
              <w:rPr>
                <w:rFonts w:ascii="Arial" w:hAnsi="Arial" w:cs="Arial"/>
                <w:sz w:val="20"/>
              </w:rPr>
            </w:pPr>
            <w:r>
              <w:rPr>
                <w:rFonts w:ascii="Arial" w:hAnsi="Arial" w:cs="Arial"/>
                <w:sz w:val="20"/>
              </w:rPr>
              <w:t>1</w:t>
            </w:r>
          </w:p>
        </w:tc>
        <w:tc>
          <w:tcPr>
            <w:tcW w:w="0" w:type="auto"/>
          </w:tcPr>
          <w:p w14:paraId="2C2778C8" w14:textId="77777777" w:rsidR="00577E6D" w:rsidRPr="00577E6D" w:rsidRDefault="00D0696D" w:rsidP="00577E6D">
            <w:pPr>
              <w:rPr>
                <w:rFonts w:ascii="Arial" w:hAnsi="Arial" w:cs="Arial"/>
                <w:sz w:val="20"/>
              </w:rPr>
            </w:pPr>
            <w:r>
              <w:rPr>
                <w:rFonts w:ascii="Arial" w:hAnsi="Arial" w:cs="Arial"/>
                <w:sz w:val="20"/>
              </w:rPr>
              <w:t>$0.18</w:t>
            </w:r>
          </w:p>
        </w:tc>
      </w:tr>
      <w:tr w:rsidR="00D0696D" w14:paraId="2E95F0A3" w14:textId="77777777" w:rsidTr="00D44F56">
        <w:tc>
          <w:tcPr>
            <w:tcW w:w="0" w:type="auto"/>
          </w:tcPr>
          <w:p w14:paraId="27E304AD" w14:textId="77777777" w:rsidR="00577E6D" w:rsidRPr="00577E6D" w:rsidRDefault="00D0696D" w:rsidP="00577E6D">
            <w:pPr>
              <w:rPr>
                <w:rFonts w:ascii="Arial" w:hAnsi="Arial" w:cs="Arial"/>
                <w:sz w:val="20"/>
              </w:rPr>
            </w:pPr>
            <w:r>
              <w:rPr>
                <w:rFonts w:ascii="Arial" w:hAnsi="Arial" w:cs="Arial"/>
                <w:sz w:val="20"/>
              </w:rPr>
              <w:t>U1</w:t>
            </w:r>
          </w:p>
        </w:tc>
        <w:tc>
          <w:tcPr>
            <w:tcW w:w="2201" w:type="dxa"/>
          </w:tcPr>
          <w:p w14:paraId="4B373824" w14:textId="77777777" w:rsidR="00577E6D" w:rsidRPr="00577E6D" w:rsidRDefault="00D0696D" w:rsidP="00577E6D">
            <w:pPr>
              <w:rPr>
                <w:rFonts w:ascii="Arial" w:hAnsi="Arial" w:cs="Arial"/>
                <w:sz w:val="20"/>
              </w:rPr>
            </w:pPr>
            <w:r>
              <w:rPr>
                <w:rFonts w:ascii="Arial" w:hAnsi="Arial" w:cs="Arial"/>
                <w:sz w:val="20"/>
              </w:rPr>
              <w:t>Spartan XCS3400-4TQ144C FPGA</w:t>
            </w:r>
          </w:p>
        </w:tc>
        <w:tc>
          <w:tcPr>
            <w:tcW w:w="1170" w:type="dxa"/>
          </w:tcPr>
          <w:p w14:paraId="20719383" w14:textId="77777777" w:rsidR="00577E6D" w:rsidRPr="00577E6D" w:rsidRDefault="00D0696D" w:rsidP="00577E6D">
            <w:pPr>
              <w:rPr>
                <w:rFonts w:ascii="Arial" w:hAnsi="Arial" w:cs="Arial"/>
                <w:sz w:val="20"/>
              </w:rPr>
            </w:pPr>
            <w:r>
              <w:rPr>
                <w:rFonts w:ascii="Arial" w:hAnsi="Arial" w:cs="Arial"/>
                <w:sz w:val="20"/>
              </w:rPr>
              <w:t>Nu Horizons</w:t>
            </w:r>
          </w:p>
        </w:tc>
        <w:tc>
          <w:tcPr>
            <w:tcW w:w="1670" w:type="dxa"/>
          </w:tcPr>
          <w:p w14:paraId="4034BCE4" w14:textId="77777777" w:rsidR="00577E6D" w:rsidRPr="00577E6D" w:rsidRDefault="00D0696D" w:rsidP="00577E6D">
            <w:pPr>
              <w:rPr>
                <w:rFonts w:ascii="Arial" w:hAnsi="Arial" w:cs="Arial"/>
                <w:sz w:val="20"/>
              </w:rPr>
            </w:pPr>
            <w:r>
              <w:rPr>
                <w:rFonts w:ascii="Arial" w:hAnsi="Arial" w:cs="Arial"/>
                <w:sz w:val="20"/>
              </w:rPr>
              <w:t>XCS400-4TQ144C</w:t>
            </w:r>
          </w:p>
        </w:tc>
        <w:tc>
          <w:tcPr>
            <w:tcW w:w="0" w:type="auto"/>
          </w:tcPr>
          <w:p w14:paraId="423F486D" w14:textId="77777777" w:rsidR="00577E6D" w:rsidRPr="00577E6D" w:rsidRDefault="00D0696D" w:rsidP="00577E6D">
            <w:pPr>
              <w:rPr>
                <w:rFonts w:ascii="Arial" w:hAnsi="Arial" w:cs="Arial"/>
                <w:sz w:val="20"/>
              </w:rPr>
            </w:pPr>
            <w:r>
              <w:rPr>
                <w:rFonts w:ascii="Arial" w:hAnsi="Arial" w:cs="Arial"/>
                <w:sz w:val="20"/>
              </w:rPr>
              <w:t>$19.10</w:t>
            </w:r>
          </w:p>
        </w:tc>
        <w:tc>
          <w:tcPr>
            <w:tcW w:w="0" w:type="auto"/>
          </w:tcPr>
          <w:p w14:paraId="10CA5006" w14:textId="77777777" w:rsidR="00577E6D" w:rsidRPr="00577E6D" w:rsidRDefault="00D0696D" w:rsidP="00577E6D">
            <w:pPr>
              <w:rPr>
                <w:rFonts w:ascii="Arial" w:hAnsi="Arial" w:cs="Arial"/>
                <w:sz w:val="20"/>
              </w:rPr>
            </w:pPr>
            <w:r>
              <w:rPr>
                <w:rFonts w:ascii="Arial" w:hAnsi="Arial" w:cs="Arial"/>
                <w:sz w:val="20"/>
              </w:rPr>
              <w:t>1</w:t>
            </w:r>
          </w:p>
        </w:tc>
        <w:tc>
          <w:tcPr>
            <w:tcW w:w="0" w:type="auto"/>
          </w:tcPr>
          <w:p w14:paraId="3C6CA22A" w14:textId="77777777" w:rsidR="00577E6D" w:rsidRPr="00577E6D" w:rsidRDefault="00D0696D" w:rsidP="00577E6D">
            <w:pPr>
              <w:rPr>
                <w:rFonts w:ascii="Arial" w:hAnsi="Arial" w:cs="Arial"/>
                <w:sz w:val="20"/>
              </w:rPr>
            </w:pPr>
            <w:r>
              <w:rPr>
                <w:rFonts w:ascii="Arial" w:hAnsi="Arial" w:cs="Arial"/>
                <w:sz w:val="20"/>
              </w:rPr>
              <w:t>$19.10</w:t>
            </w:r>
          </w:p>
        </w:tc>
      </w:tr>
      <w:tr w:rsidR="00D0696D" w14:paraId="22450C2B" w14:textId="77777777" w:rsidTr="00D44F56">
        <w:tc>
          <w:tcPr>
            <w:tcW w:w="0" w:type="auto"/>
          </w:tcPr>
          <w:p w14:paraId="493D6CB7" w14:textId="77777777" w:rsidR="00577E6D" w:rsidRPr="00577E6D" w:rsidRDefault="00D0696D" w:rsidP="00577E6D">
            <w:pPr>
              <w:rPr>
                <w:rFonts w:ascii="Arial" w:hAnsi="Arial" w:cs="Arial"/>
                <w:sz w:val="20"/>
              </w:rPr>
            </w:pPr>
            <w:r>
              <w:rPr>
                <w:rFonts w:ascii="Arial" w:hAnsi="Arial" w:cs="Arial"/>
                <w:sz w:val="20"/>
              </w:rPr>
              <w:t>D1</w:t>
            </w:r>
          </w:p>
        </w:tc>
        <w:tc>
          <w:tcPr>
            <w:tcW w:w="2201" w:type="dxa"/>
          </w:tcPr>
          <w:p w14:paraId="5480779B" w14:textId="77777777" w:rsidR="00577E6D" w:rsidRPr="00577E6D" w:rsidRDefault="00D0696D" w:rsidP="00577E6D">
            <w:pPr>
              <w:rPr>
                <w:rFonts w:ascii="Arial" w:hAnsi="Arial" w:cs="Arial"/>
                <w:sz w:val="20"/>
              </w:rPr>
            </w:pPr>
            <w:r>
              <w:rPr>
                <w:rFonts w:ascii="Arial" w:hAnsi="Arial" w:cs="Arial"/>
                <w:sz w:val="20"/>
              </w:rPr>
              <w:t>Common anode 7-segment display</w:t>
            </w:r>
          </w:p>
        </w:tc>
        <w:tc>
          <w:tcPr>
            <w:tcW w:w="1170" w:type="dxa"/>
          </w:tcPr>
          <w:p w14:paraId="5F7947F4" w14:textId="77777777" w:rsidR="00577E6D" w:rsidRPr="00577E6D" w:rsidRDefault="00D0696D" w:rsidP="00577E6D">
            <w:pPr>
              <w:rPr>
                <w:rFonts w:ascii="Arial" w:hAnsi="Arial" w:cs="Arial"/>
                <w:sz w:val="20"/>
              </w:rPr>
            </w:pPr>
            <w:proofErr w:type="spellStart"/>
            <w:r>
              <w:rPr>
                <w:rFonts w:ascii="Arial" w:hAnsi="Arial" w:cs="Arial"/>
                <w:sz w:val="20"/>
              </w:rPr>
              <w:t>Jameco</w:t>
            </w:r>
            <w:proofErr w:type="spellEnd"/>
          </w:p>
        </w:tc>
        <w:tc>
          <w:tcPr>
            <w:tcW w:w="1670" w:type="dxa"/>
          </w:tcPr>
          <w:p w14:paraId="4ACA42E4" w14:textId="77777777" w:rsidR="00577E6D" w:rsidRPr="00577E6D" w:rsidRDefault="00D0696D" w:rsidP="00577E6D">
            <w:pPr>
              <w:rPr>
                <w:rFonts w:ascii="Arial" w:hAnsi="Arial" w:cs="Arial"/>
                <w:sz w:val="20"/>
              </w:rPr>
            </w:pPr>
            <w:r>
              <w:rPr>
                <w:rFonts w:ascii="Arial" w:hAnsi="Arial" w:cs="Arial"/>
                <w:sz w:val="20"/>
              </w:rPr>
              <w:t>24715</w:t>
            </w:r>
          </w:p>
        </w:tc>
        <w:tc>
          <w:tcPr>
            <w:tcW w:w="0" w:type="auto"/>
          </w:tcPr>
          <w:p w14:paraId="4C750A35" w14:textId="77777777" w:rsidR="00577E6D" w:rsidRPr="00577E6D" w:rsidRDefault="00D0696D" w:rsidP="00577E6D">
            <w:pPr>
              <w:rPr>
                <w:rFonts w:ascii="Arial" w:hAnsi="Arial" w:cs="Arial"/>
                <w:sz w:val="20"/>
              </w:rPr>
            </w:pPr>
            <w:r>
              <w:rPr>
                <w:rFonts w:ascii="Arial" w:hAnsi="Arial" w:cs="Arial"/>
                <w:sz w:val="20"/>
              </w:rPr>
              <w:t>$1.26</w:t>
            </w:r>
          </w:p>
        </w:tc>
        <w:tc>
          <w:tcPr>
            <w:tcW w:w="0" w:type="auto"/>
          </w:tcPr>
          <w:p w14:paraId="411563E1" w14:textId="77777777" w:rsidR="00577E6D" w:rsidRPr="00577E6D" w:rsidRDefault="00D0696D" w:rsidP="00577E6D">
            <w:pPr>
              <w:rPr>
                <w:rFonts w:ascii="Arial" w:hAnsi="Arial" w:cs="Arial"/>
                <w:sz w:val="20"/>
              </w:rPr>
            </w:pPr>
            <w:r>
              <w:rPr>
                <w:rFonts w:ascii="Arial" w:hAnsi="Arial" w:cs="Arial"/>
                <w:sz w:val="20"/>
              </w:rPr>
              <w:t>1</w:t>
            </w:r>
          </w:p>
        </w:tc>
        <w:tc>
          <w:tcPr>
            <w:tcW w:w="0" w:type="auto"/>
          </w:tcPr>
          <w:p w14:paraId="6CA5734C" w14:textId="77777777" w:rsidR="00577E6D" w:rsidRPr="00577E6D" w:rsidRDefault="00D0696D" w:rsidP="00577E6D">
            <w:pPr>
              <w:rPr>
                <w:rFonts w:ascii="Arial" w:hAnsi="Arial" w:cs="Arial"/>
                <w:sz w:val="20"/>
              </w:rPr>
            </w:pPr>
            <w:r>
              <w:rPr>
                <w:rFonts w:ascii="Arial" w:hAnsi="Arial" w:cs="Arial"/>
                <w:sz w:val="20"/>
              </w:rPr>
              <w:t>$1.26</w:t>
            </w:r>
          </w:p>
        </w:tc>
      </w:tr>
      <w:tr w:rsidR="00D0696D" w14:paraId="13AE67C6" w14:textId="77777777" w:rsidTr="00D44F56">
        <w:tc>
          <w:tcPr>
            <w:tcW w:w="0" w:type="auto"/>
          </w:tcPr>
          <w:p w14:paraId="4DF09447" w14:textId="77777777" w:rsidR="00577E6D" w:rsidRPr="00577E6D" w:rsidRDefault="00D0696D" w:rsidP="00577E6D">
            <w:pPr>
              <w:rPr>
                <w:rFonts w:ascii="Arial" w:hAnsi="Arial" w:cs="Arial"/>
                <w:sz w:val="20"/>
              </w:rPr>
            </w:pPr>
            <w:r>
              <w:rPr>
                <w:rFonts w:ascii="Arial" w:hAnsi="Arial" w:cs="Arial"/>
                <w:sz w:val="20"/>
              </w:rPr>
              <w:t>…</w:t>
            </w:r>
          </w:p>
        </w:tc>
        <w:tc>
          <w:tcPr>
            <w:tcW w:w="2201" w:type="dxa"/>
          </w:tcPr>
          <w:p w14:paraId="21754CA6" w14:textId="77777777" w:rsidR="00577E6D" w:rsidRPr="00577E6D" w:rsidRDefault="00577E6D" w:rsidP="00577E6D">
            <w:pPr>
              <w:rPr>
                <w:rFonts w:ascii="Arial" w:hAnsi="Arial" w:cs="Arial"/>
                <w:sz w:val="20"/>
              </w:rPr>
            </w:pPr>
          </w:p>
        </w:tc>
        <w:tc>
          <w:tcPr>
            <w:tcW w:w="1170" w:type="dxa"/>
          </w:tcPr>
          <w:p w14:paraId="2C0A4284" w14:textId="77777777" w:rsidR="00577E6D" w:rsidRPr="00577E6D" w:rsidRDefault="00577E6D" w:rsidP="00577E6D">
            <w:pPr>
              <w:rPr>
                <w:rFonts w:ascii="Arial" w:hAnsi="Arial" w:cs="Arial"/>
                <w:sz w:val="20"/>
              </w:rPr>
            </w:pPr>
          </w:p>
        </w:tc>
        <w:tc>
          <w:tcPr>
            <w:tcW w:w="1670" w:type="dxa"/>
          </w:tcPr>
          <w:p w14:paraId="20A67D00" w14:textId="77777777" w:rsidR="00577E6D" w:rsidRPr="00577E6D" w:rsidRDefault="00577E6D" w:rsidP="00577E6D">
            <w:pPr>
              <w:rPr>
                <w:rFonts w:ascii="Arial" w:hAnsi="Arial" w:cs="Arial"/>
                <w:sz w:val="20"/>
              </w:rPr>
            </w:pPr>
          </w:p>
        </w:tc>
        <w:tc>
          <w:tcPr>
            <w:tcW w:w="0" w:type="auto"/>
          </w:tcPr>
          <w:p w14:paraId="2E162193" w14:textId="77777777" w:rsidR="00577E6D" w:rsidRPr="00577E6D" w:rsidRDefault="00577E6D" w:rsidP="00577E6D">
            <w:pPr>
              <w:rPr>
                <w:rFonts w:ascii="Arial" w:hAnsi="Arial" w:cs="Arial"/>
                <w:sz w:val="20"/>
              </w:rPr>
            </w:pPr>
          </w:p>
        </w:tc>
        <w:tc>
          <w:tcPr>
            <w:tcW w:w="0" w:type="auto"/>
          </w:tcPr>
          <w:p w14:paraId="2212BD33" w14:textId="77777777" w:rsidR="00577E6D" w:rsidRPr="00577E6D" w:rsidRDefault="00577E6D" w:rsidP="00577E6D">
            <w:pPr>
              <w:rPr>
                <w:rFonts w:ascii="Arial" w:hAnsi="Arial" w:cs="Arial"/>
                <w:sz w:val="20"/>
              </w:rPr>
            </w:pPr>
          </w:p>
        </w:tc>
        <w:tc>
          <w:tcPr>
            <w:tcW w:w="0" w:type="auto"/>
          </w:tcPr>
          <w:p w14:paraId="43F11B3A" w14:textId="77777777" w:rsidR="00577E6D" w:rsidRPr="00577E6D" w:rsidRDefault="00577E6D" w:rsidP="00577E6D">
            <w:pPr>
              <w:rPr>
                <w:rFonts w:ascii="Arial" w:hAnsi="Arial" w:cs="Arial"/>
                <w:sz w:val="20"/>
              </w:rPr>
            </w:pPr>
          </w:p>
        </w:tc>
      </w:tr>
    </w:tbl>
    <w:p w14:paraId="24CFD965" w14:textId="77777777" w:rsidR="00577E6D" w:rsidRDefault="00577E6D" w:rsidP="00577E6D">
      <w:pPr>
        <w:pStyle w:val="BodyText"/>
      </w:pPr>
    </w:p>
    <w:p w14:paraId="54D3AF96" w14:textId="77777777" w:rsidR="0020284F" w:rsidRDefault="009C5A81">
      <w:pPr>
        <w:pStyle w:val="BodyText"/>
        <w:ind w:firstLine="540"/>
        <w:rPr>
          <w:i/>
        </w:rPr>
      </w:pPr>
      <w:r w:rsidRPr="009C5A81">
        <w:rPr>
          <w:i/>
        </w:rPr>
        <w:t xml:space="preserve">If the </w:t>
      </w:r>
      <w:r w:rsidR="008F78FB">
        <w:rPr>
          <w:i/>
        </w:rPr>
        <w:t>design includes source code, the body should give an overview of the design and operation, but the code should be placed in an appendix.</w:t>
      </w:r>
    </w:p>
    <w:p w14:paraId="5803FAA9" w14:textId="5B9502D3" w:rsidR="00577E6D" w:rsidRDefault="00F377D4" w:rsidP="006F7AF9">
      <w:pPr>
        <w:pStyle w:val="Heading2"/>
      </w:pPr>
      <w:bookmarkStart w:id="56" w:name="_Toc468351507"/>
      <w:commentRangeStart w:id="57"/>
      <w:r>
        <w:lastRenderedPageBreak/>
        <w:t>Simulation</w:t>
      </w:r>
      <w:commentRangeEnd w:id="57"/>
      <w:r w:rsidR="00C02CF1">
        <w:rPr>
          <w:rStyle w:val="CommentReference"/>
          <w:rFonts w:ascii="Times New Roman" w:hAnsi="Times New Roman"/>
          <w:b w:val="0"/>
          <w:caps w:val="0"/>
        </w:rPr>
        <w:commentReference w:id="57"/>
      </w:r>
      <w:bookmarkEnd w:id="56"/>
    </w:p>
    <w:p w14:paraId="7EA99AD2" w14:textId="77777777" w:rsidR="007731E0" w:rsidRDefault="006E69E5" w:rsidP="006E69E5">
      <w:pPr>
        <w:pStyle w:val="BodyText"/>
        <w:ind w:firstLine="540"/>
      </w:pPr>
      <w:r>
        <w:t xml:space="preserve">This section includes a detailed description of the simulation implementation of the quadrotor system. It includes implementation of an appropriate dynamic model, </w:t>
      </w:r>
      <w:r w:rsidR="009912A1">
        <w:t xml:space="preserve">control feedback simulation, and control feedback simulation with the SSE. </w:t>
      </w:r>
      <w:r w:rsidR="003217BE">
        <w:t xml:space="preserve">All of the simulation was implemented in Matlab and Simulink. </w:t>
      </w:r>
    </w:p>
    <w:p w14:paraId="699BFB1F" w14:textId="56A4E060" w:rsidR="007731E0" w:rsidRDefault="007731E0" w:rsidP="00763FFC">
      <w:pPr>
        <w:pStyle w:val="BodyText"/>
        <w:spacing w:line="240" w:lineRule="auto"/>
      </w:pPr>
      <w:r>
        <w:rPr>
          <w:noProof/>
        </w:rPr>
        <w:drawing>
          <wp:inline distT="0" distB="0" distL="0" distR="0" wp14:anchorId="0FC7D243" wp14:editId="5516DFFE">
            <wp:extent cx="5715000" cy="2318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igh_Level_Control_Diagram.jpg"/>
                    <pic:cNvPicPr/>
                  </pic:nvPicPr>
                  <pic:blipFill>
                    <a:blip r:embed="rId21">
                      <a:extLst>
                        <a:ext uri="{28A0092B-C50C-407E-A947-70E740481C1C}">
                          <a14:useLocalDpi xmlns:a14="http://schemas.microsoft.com/office/drawing/2010/main" val="0"/>
                        </a:ext>
                      </a:extLst>
                    </a:blip>
                    <a:stretch>
                      <a:fillRect/>
                    </a:stretch>
                  </pic:blipFill>
                  <pic:spPr>
                    <a:xfrm>
                      <a:off x="0" y="0"/>
                      <a:ext cx="5715000" cy="2318385"/>
                    </a:xfrm>
                    <a:prstGeom prst="rect">
                      <a:avLst/>
                    </a:prstGeom>
                  </pic:spPr>
                </pic:pic>
              </a:graphicData>
            </a:graphic>
          </wp:inline>
        </w:drawing>
      </w:r>
    </w:p>
    <w:p w14:paraId="71F7F3A9" w14:textId="7FD2AD30" w:rsidR="00763FFC" w:rsidRDefault="00763FFC" w:rsidP="00206778">
      <w:pPr>
        <w:pStyle w:val="Caption"/>
      </w:pPr>
      <w:r>
        <w:t xml:space="preserve">Figure </w:t>
      </w:r>
      <w:r>
        <w:t>_</w:t>
      </w:r>
      <w:r>
        <w:t xml:space="preserve"> | </w:t>
      </w:r>
      <w:r>
        <w:t>High-Level Control Diagram</w:t>
      </w:r>
    </w:p>
    <w:p w14:paraId="504B0060" w14:textId="77777777" w:rsidR="00763FFC" w:rsidRPr="00763FFC" w:rsidRDefault="00763FFC" w:rsidP="00763FFC">
      <w:pPr>
        <w:pStyle w:val="BodyText"/>
        <w:spacing w:line="240" w:lineRule="auto"/>
      </w:pPr>
    </w:p>
    <w:p w14:paraId="0E40A483" w14:textId="54696FAF" w:rsidR="007731E0" w:rsidRPr="0071246E" w:rsidRDefault="007731E0" w:rsidP="007731E0">
      <w:pPr>
        <w:pStyle w:val="BodyText"/>
      </w:pPr>
      <w:r>
        <w:t xml:space="preserve">Figure _ gives an overview of the high-level control loop for simulating the system. It includes the Plant, which houses the dynamic model, the set of sensors for measuring the system state, and the Jetson TK1, which is the onboard computer that houses the SSE. </w:t>
      </w:r>
    </w:p>
    <w:p w14:paraId="1E0329F6" w14:textId="1FF21DC9" w:rsidR="00AB6C02" w:rsidRDefault="00F377D4" w:rsidP="00AB6C02">
      <w:pPr>
        <w:pStyle w:val="Heading3"/>
      </w:pPr>
      <w:bookmarkStart w:id="58" w:name="_Toc468351508"/>
      <w:r>
        <w:t>Dynamic Model</w:t>
      </w:r>
      <w:bookmarkEnd w:id="58"/>
    </w:p>
    <w:p w14:paraId="513E5A56" w14:textId="2EE72F67" w:rsidR="00E57EAF" w:rsidRDefault="002C5754" w:rsidP="00D104E8">
      <w:pPr>
        <w:pStyle w:val="BodyText"/>
        <w:ind w:firstLine="540"/>
      </w:pPr>
      <w:r>
        <w:t xml:space="preserve">The first step in being able to model the system was to come up with a set of equations describing the quadrotor dynamics. These equations are crucial in establishing an understanding of the </w:t>
      </w:r>
      <w:r w:rsidR="00D104E8">
        <w:t xml:space="preserve">motion of the quadrotor. Since understanding </w:t>
      </w:r>
      <w:proofErr w:type="spellStart"/>
      <w:r w:rsidR="00D104E8">
        <w:t>quadrotoer</w:t>
      </w:r>
      <w:proofErr w:type="spellEnd"/>
      <w:r w:rsidR="00D104E8">
        <w:t xml:space="preserve"> dynamics is a difficult but well studied problem, the team was able to adapt a quadrotor dynamic model from previous research [citation number]. </w:t>
      </w:r>
    </w:p>
    <w:p w14:paraId="720F9DCD" w14:textId="3D769533" w:rsidR="00167CE3" w:rsidRDefault="00167CE3" w:rsidP="00D104E8">
      <w:pPr>
        <w:pStyle w:val="BodyText"/>
        <w:ind w:firstLine="540"/>
      </w:pPr>
      <w:r>
        <w:lastRenderedPageBreak/>
        <w:t xml:space="preserve">Quadrotor control depends on </w:t>
      </w:r>
      <w:r w:rsidR="00F35D49">
        <w:t>6 degrees of freedom – 3 translational and 3 rotational, with an input from 4 motors. The dynamics can be derived using two reference frames the quadrotor will operate in, including the body frame of the quadr</w:t>
      </w:r>
      <w:r w:rsidR="00D0199D">
        <w:t>o</w:t>
      </w:r>
      <w:r w:rsidR="00F35D49">
        <w:t xml:space="preserve">tor, and the inertial frame, as shown in </w:t>
      </w:r>
      <w:r w:rsidR="00F35D49">
        <w:rPr>
          <w:b/>
        </w:rPr>
        <w:t>Figure _</w:t>
      </w:r>
      <w:r w:rsidR="00F35D49">
        <w:t xml:space="preserve">. </w:t>
      </w:r>
    </w:p>
    <w:p w14:paraId="0EB46E4A" w14:textId="62D3851E" w:rsidR="00F35D49" w:rsidRDefault="00D0199D" w:rsidP="00D0199D">
      <w:pPr>
        <w:pStyle w:val="BodyText"/>
        <w:jc w:val="center"/>
      </w:pPr>
      <w:r w:rsidRPr="00D0199D">
        <w:drawing>
          <wp:inline distT="0" distB="0" distL="0" distR="0" wp14:anchorId="67A6CBC1" wp14:editId="726DFBEC">
            <wp:extent cx="3179135" cy="213869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7543" cy="2144347"/>
                    </a:xfrm>
                    <a:prstGeom prst="rect">
                      <a:avLst/>
                    </a:prstGeom>
                  </pic:spPr>
                </pic:pic>
              </a:graphicData>
            </a:graphic>
          </wp:inline>
        </w:drawing>
      </w:r>
    </w:p>
    <w:p w14:paraId="0066732A" w14:textId="30B5CEA8" w:rsidR="00D0199D" w:rsidRDefault="00D0199D" w:rsidP="00D0199D">
      <w:pPr>
        <w:pStyle w:val="BodyText"/>
      </w:pPr>
      <w:r>
        <w:t>Using the kinematics of quadrotor motion, a rotation matrix can be generated to translate form the body frame to the inertial frame, the derivation is shown in the Appendix [citation number].</w:t>
      </w:r>
    </w:p>
    <w:p w14:paraId="10B21230" w14:textId="68E57B73" w:rsidR="008C46D2" w:rsidRDefault="008C46D2" w:rsidP="008C46D2">
      <w:pPr>
        <w:pStyle w:val="BodyText"/>
        <w:spacing w:line="240" w:lineRule="auto"/>
        <w:jc w:val="center"/>
      </w:pPr>
      <w:r>
        <w:rPr>
          <w:noProof/>
        </w:rPr>
        <w:drawing>
          <wp:inline distT="0" distB="0" distL="0" distR="0" wp14:anchorId="46BDDFE4" wp14:editId="1CA67863">
            <wp:extent cx="3030279" cy="243116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drtr_forces.png"/>
                    <pic:cNvPicPr/>
                  </pic:nvPicPr>
                  <pic:blipFill>
                    <a:blip r:embed="rId23">
                      <a:extLst>
                        <a:ext uri="{28A0092B-C50C-407E-A947-70E740481C1C}">
                          <a14:useLocalDpi xmlns:a14="http://schemas.microsoft.com/office/drawing/2010/main" val="0"/>
                        </a:ext>
                      </a:extLst>
                    </a:blip>
                    <a:stretch>
                      <a:fillRect/>
                    </a:stretch>
                  </pic:blipFill>
                  <pic:spPr>
                    <a:xfrm>
                      <a:off x="0" y="0"/>
                      <a:ext cx="3034370" cy="2434452"/>
                    </a:xfrm>
                    <a:prstGeom prst="rect">
                      <a:avLst/>
                    </a:prstGeom>
                  </pic:spPr>
                </pic:pic>
              </a:graphicData>
            </a:graphic>
          </wp:inline>
        </w:drawing>
      </w:r>
    </w:p>
    <w:p w14:paraId="60B2A02F" w14:textId="6C9B0672" w:rsidR="008C46D2" w:rsidRDefault="008C46D2" w:rsidP="00206778">
      <w:pPr>
        <w:pStyle w:val="Caption"/>
      </w:pPr>
      <w:r>
        <w:t>Figure</w:t>
      </w:r>
      <w:r>
        <w:t xml:space="preserve"> </w:t>
      </w:r>
      <w:r>
        <w:t>_</w:t>
      </w:r>
      <w:r>
        <w:t xml:space="preserve"> | Quadrotor </w:t>
      </w:r>
      <w:r>
        <w:t>summary of forces</w:t>
      </w:r>
    </w:p>
    <w:p w14:paraId="39653B12" w14:textId="77777777" w:rsidR="008C46D2" w:rsidRDefault="008C46D2" w:rsidP="00D0199D">
      <w:pPr>
        <w:pStyle w:val="BodyText"/>
      </w:pPr>
    </w:p>
    <w:p w14:paraId="217720AA" w14:textId="72B461B9" w:rsidR="00B627AF" w:rsidRDefault="00B627AF" w:rsidP="00D0199D">
      <w:pPr>
        <w:pStyle w:val="BodyText"/>
      </w:pPr>
      <w:r>
        <w:lastRenderedPageBreak/>
        <w:tab/>
        <w:t xml:space="preserve">In order to model the dynamics of the system, the physical properties governing the quadrotor were used to determine the equations of motion. </w:t>
      </w:r>
      <w:r w:rsidR="005A1F39">
        <w:t xml:space="preserve">The torque produced by the motors, conservation of energy, </w:t>
      </w:r>
      <w:r w:rsidR="00F64028">
        <w:t xml:space="preserve">and the thrust acting on the quadrotor were taken into account for the governing equations (Appendix) [citation number]. </w:t>
      </w:r>
      <w:r w:rsidR="008C46D2">
        <w:t xml:space="preserve">The summary of forces and torques acting on the quadrotor are summarized above in </w:t>
      </w:r>
      <w:r w:rsidR="008C46D2">
        <w:rPr>
          <w:b/>
        </w:rPr>
        <w:t>Figure _</w:t>
      </w:r>
      <w:r w:rsidR="008C46D2">
        <w:t xml:space="preserve">. </w:t>
      </w:r>
      <w:r w:rsidR="003C0101">
        <w:t xml:space="preserve">The resulting </w:t>
      </w:r>
      <w:r w:rsidR="00C31180">
        <w:t>governing equations were represented using state space notation, as shown below.</w:t>
      </w:r>
    </w:p>
    <w:p w14:paraId="56AFDEE6" w14:textId="0D15EC5F" w:rsidR="00C31180" w:rsidRPr="008C46D2" w:rsidRDefault="008C46D2" w:rsidP="008C46D2">
      <w:pPr>
        <w:jc w:val="center"/>
        <w:rPr>
          <w:szCs w:val="24"/>
        </w:rPr>
      </w:pPr>
      <w:r>
        <w:rPr>
          <w:noProof/>
          <w:szCs w:val="24"/>
        </w:rPr>
        <w:drawing>
          <wp:anchor distT="0" distB="0" distL="114300" distR="114300" simplePos="0" relativeHeight="251658240" behindDoc="0" locked="0" layoutInCell="1" allowOverlap="1" wp14:anchorId="1A89BF28" wp14:editId="49FD2CF2">
            <wp:simplePos x="0" y="0"/>
            <wp:positionH relativeFrom="column">
              <wp:posOffset>3449955</wp:posOffset>
            </wp:positionH>
            <wp:positionV relativeFrom="paragraph">
              <wp:posOffset>627380</wp:posOffset>
            </wp:positionV>
            <wp:extent cx="2209800" cy="1181100"/>
            <wp:effectExtent l="0" t="0" r="0" b="1270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_states.png"/>
                    <pic:cNvPicPr/>
                  </pic:nvPicPr>
                  <pic:blipFill>
                    <a:blip r:embed="rId24">
                      <a:extLst>
                        <a:ext uri="{28A0092B-C50C-407E-A947-70E740481C1C}">
                          <a14:useLocalDpi xmlns:a14="http://schemas.microsoft.com/office/drawing/2010/main" val="0"/>
                        </a:ext>
                      </a:extLst>
                    </a:blip>
                    <a:stretch>
                      <a:fillRect/>
                    </a:stretch>
                  </pic:blipFill>
                  <pic:spPr>
                    <a:xfrm>
                      <a:off x="0" y="0"/>
                      <a:ext cx="2209800" cy="1181100"/>
                    </a:xfrm>
                    <a:prstGeom prst="rect">
                      <a:avLst/>
                    </a:prstGeom>
                  </pic:spPr>
                </pic:pic>
              </a:graphicData>
            </a:graphic>
            <wp14:sizeRelH relativeFrom="page">
              <wp14:pctWidth>0</wp14:pctWidth>
            </wp14:sizeRelH>
            <wp14:sizeRelV relativeFrom="page">
              <wp14:pctHeight>0</wp14:pctHeight>
            </wp14:sizeRelV>
          </wp:anchor>
        </w:drawing>
      </w:r>
      <w:r>
        <w:rPr>
          <w:noProof/>
          <w:szCs w:val="24"/>
        </w:rPr>
        <w:drawing>
          <wp:inline distT="0" distB="0" distL="0" distR="0" wp14:anchorId="7E1A3ED7" wp14:editId="78261BB9">
            <wp:extent cx="2247900" cy="24130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ate_space.png"/>
                    <pic:cNvPicPr/>
                  </pic:nvPicPr>
                  <pic:blipFill>
                    <a:blip r:embed="rId25">
                      <a:extLst>
                        <a:ext uri="{28A0092B-C50C-407E-A947-70E740481C1C}">
                          <a14:useLocalDpi xmlns:a14="http://schemas.microsoft.com/office/drawing/2010/main" val="0"/>
                        </a:ext>
                      </a:extLst>
                    </a:blip>
                    <a:stretch>
                      <a:fillRect/>
                    </a:stretch>
                  </pic:blipFill>
                  <pic:spPr>
                    <a:xfrm>
                      <a:off x="0" y="0"/>
                      <a:ext cx="2247900" cy="2413000"/>
                    </a:xfrm>
                    <a:prstGeom prst="rect">
                      <a:avLst/>
                    </a:prstGeom>
                  </pic:spPr>
                </pic:pic>
              </a:graphicData>
            </a:graphic>
          </wp:inline>
        </w:drawing>
      </w:r>
    </w:p>
    <w:p w14:paraId="248D6D9B" w14:textId="7F7CFCD5" w:rsidR="008C46D2" w:rsidRDefault="008C46D2" w:rsidP="00206778">
      <w:pPr>
        <w:pStyle w:val="Caption"/>
      </w:pPr>
      <w:r>
        <w:t xml:space="preserve">Equation </w:t>
      </w:r>
      <w:r>
        <w:t>_</w:t>
      </w:r>
      <w:r>
        <w:t xml:space="preserve"> | Quadrotor equations of motion in state space</w:t>
      </w:r>
    </w:p>
    <w:p w14:paraId="5EBFBEFA" w14:textId="6120E210" w:rsidR="008C46D2" w:rsidRDefault="008C46D2" w:rsidP="008C46D2">
      <w:r>
        <w:tab/>
      </w:r>
    </w:p>
    <w:p w14:paraId="78FC825E" w14:textId="11112A9A" w:rsidR="008C46D2" w:rsidRPr="00F35D49" w:rsidRDefault="008C46D2" w:rsidP="008C46D2">
      <w:pPr>
        <w:spacing w:line="480" w:lineRule="auto"/>
      </w:pPr>
      <w:r>
        <w:tab/>
        <w:t xml:space="preserve">Using the state space notation representation of the governing equations, the team was able to </w:t>
      </w:r>
      <w:r w:rsidR="00E71AB3">
        <w:t>simulate the motion of the quadrotor under various input conditions. The simulation method the team used is outlined in the following section.</w:t>
      </w:r>
    </w:p>
    <w:p w14:paraId="60EEBAD6" w14:textId="5701C60D" w:rsidR="006C57D4" w:rsidRDefault="006C5022" w:rsidP="006C57D4">
      <w:pPr>
        <w:pStyle w:val="Heading3"/>
      </w:pPr>
      <w:bookmarkStart w:id="59" w:name="_Toc468351509"/>
      <w:r>
        <w:t xml:space="preserve">Control Feedback </w:t>
      </w:r>
      <w:commentRangeStart w:id="60"/>
      <w:r>
        <w:t>S</w:t>
      </w:r>
      <w:r w:rsidR="00F377D4">
        <w:t>imulation</w:t>
      </w:r>
      <w:commentRangeEnd w:id="60"/>
      <w:r w:rsidR="00F377D4">
        <w:rPr>
          <w:rStyle w:val="CommentReference"/>
          <w:rFonts w:ascii="Times New Roman" w:hAnsi="Times New Roman"/>
          <w:b w:val="0"/>
        </w:rPr>
        <w:commentReference w:id="60"/>
      </w:r>
      <w:bookmarkEnd w:id="59"/>
    </w:p>
    <w:p w14:paraId="1132D979" w14:textId="4E7A35EE" w:rsidR="00800F46" w:rsidRPr="00800F46" w:rsidRDefault="00B961FC" w:rsidP="00B961FC">
      <w:pPr>
        <w:pStyle w:val="BodyText"/>
        <w:ind w:firstLine="540"/>
      </w:pPr>
      <w:r>
        <w:t xml:space="preserve">The simulation environment was created in Matlab. The equations of motion were incorporated in a Matlab function file that takes in the voltage values of each of the motors as an input. </w:t>
      </w:r>
      <w:r w:rsidR="00A14012">
        <w:t xml:space="preserve">A PD controller was implemented to simulate the state output of the quadrotor. The Matlab simulation code is attached in the Appendix. </w:t>
      </w:r>
    </w:p>
    <w:p w14:paraId="663DE135" w14:textId="28F158B3" w:rsidR="00F377D4" w:rsidRDefault="006C5022" w:rsidP="00392BFF">
      <w:pPr>
        <w:pStyle w:val="Heading3"/>
      </w:pPr>
      <w:bookmarkStart w:id="61" w:name="_Toc468351510"/>
      <w:r>
        <w:lastRenderedPageBreak/>
        <w:t>Control Feedback S</w:t>
      </w:r>
      <w:r w:rsidR="00F377D4">
        <w:t>imulation with SSE</w:t>
      </w:r>
      <w:bookmarkEnd w:id="61"/>
    </w:p>
    <w:p w14:paraId="7828FBDF" w14:textId="3D85970F" w:rsidR="00E25665" w:rsidRDefault="00E25665" w:rsidP="00E25665">
      <w:pPr>
        <w:pStyle w:val="BodyText"/>
        <w:ind w:firstLine="540"/>
      </w:pPr>
      <w:r>
        <w:t xml:space="preserve">The first step in simulating the SSE algorithm was implementing the algorithm in a language the team was comfortable with. Based on the liaisons’ suggestion, the team used CVX, a convex optimization solver that is compatible with MATLAB </w:t>
      </w:r>
      <w:r>
        <w:fldChar w:fldCharType="begin"/>
      </w:r>
      <w:r w:rsidR="00F11969">
        <w:instrText xml:space="preserve"> ADDIN ZOTERO_ITEM CSL_CITATION {"citationID":"29ce0jq0q4","properties":{"formattedCitation":"[7]","plainCitation":"[7]"},"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rsidR="00F11969" w:rsidRPr="00F11969">
        <w:t>[7]</w:t>
      </w:r>
      <w:r>
        <w:fldChar w:fldCharType="end"/>
      </w:r>
      <w:r>
        <w:t xml:space="preserve">. The core of the algorithm is included below in </w:t>
      </w:r>
      <w:r>
        <w:fldChar w:fldCharType="begin"/>
      </w:r>
      <w:r>
        <w:instrText xml:space="preserve"> REF _Ref468135599 \h </w:instrText>
      </w:r>
      <w:r>
        <w:fldChar w:fldCharType="separate"/>
      </w:r>
      <w:r w:rsidR="009D5AF6">
        <w:t xml:space="preserve">Figure </w:t>
      </w:r>
      <w:r w:rsidR="009D5AF6">
        <w:rPr>
          <w:noProof/>
        </w:rPr>
        <w:t>5</w:t>
      </w:r>
      <w:r>
        <w:fldChar w:fldCharType="end"/>
      </w:r>
      <w:r>
        <w:t>:</w:t>
      </w:r>
    </w:p>
    <w:p w14:paraId="57538921" w14:textId="77777777" w:rsidR="00E25665" w:rsidRDefault="00E25665" w:rsidP="00E25665">
      <w:pPr>
        <w:pStyle w:val="BodyText"/>
        <w:ind w:firstLine="540"/>
        <w:jc w:val="center"/>
      </w:pPr>
      <w:r>
        <w:rPr>
          <w:rStyle w:val="CommentReference"/>
        </w:rPr>
        <w:commentReference w:id="62"/>
      </w:r>
    </w:p>
    <w:p w14:paraId="3AC09F37" w14:textId="5BF39F28" w:rsidR="00E25665" w:rsidRDefault="00E25665" w:rsidP="00206778">
      <w:pPr>
        <w:pStyle w:val="Caption"/>
      </w:pPr>
      <w:bookmarkStart w:id="63" w:name="_Ref468135599"/>
      <w:r>
        <w:t xml:space="preserve">Figure </w:t>
      </w:r>
      <w:fldSimple w:instr=" SEQ Figure \* ARABIC ">
        <w:r w:rsidR="009D5AF6">
          <w:rPr>
            <w:noProof/>
          </w:rPr>
          <w:t>5</w:t>
        </w:r>
      </w:fldSimple>
      <w:bookmarkEnd w:id="63"/>
      <w:r>
        <w:t xml:space="preserve"> | SSE algorithm in MATLAB CVX</w:t>
      </w:r>
    </w:p>
    <w:p w14:paraId="0AA8CDDC" w14:textId="04BE786A" w:rsidR="00E25665" w:rsidRDefault="00E25665" w:rsidP="00E25665">
      <w:pPr>
        <w:pStyle w:val="BodyText"/>
        <w:ind w:firstLine="540"/>
      </w:pPr>
      <w:r>
        <w:t xml:space="preserve">The algorithm is designed to estimate the state of a linear system, so the quadrotor dynamic equations must be transformed into state space and linearized. The state space representation of the quadrotor equations of motions are shown in </w:t>
      </w:r>
      <w:r>
        <w:fldChar w:fldCharType="begin"/>
      </w:r>
      <w:r>
        <w:instrText xml:space="preserve"> REF _Ref468138907 \h </w:instrText>
      </w:r>
      <w:r>
        <w:fldChar w:fldCharType="separate"/>
      </w:r>
      <w:r w:rsidR="009D5AF6">
        <w:t xml:space="preserve">Equation </w:t>
      </w:r>
      <w:r w:rsidR="009D5AF6">
        <w:rPr>
          <w:noProof/>
        </w:rPr>
        <w:t>3</w:t>
      </w:r>
      <w:r>
        <w:fldChar w:fldCharType="end"/>
      </w:r>
      <w:r>
        <w:t xml:space="preserve">: </w:t>
      </w:r>
    </w:p>
    <w:p w14:paraId="08EE3257" w14:textId="77777777" w:rsidR="00E25665" w:rsidRPr="009300C7" w:rsidRDefault="00AB6C02" w:rsidP="00E25665">
      <w:pPr>
        <w:pStyle w:val="BodyText"/>
        <w:spacing w:line="276" w:lineRule="auto"/>
        <w:ind w:left="1440"/>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p w14:paraId="350DD6AC" w14:textId="77777777" w:rsidR="00E25665" w:rsidRPr="009300C7" w:rsidRDefault="00AB6C02"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p w14:paraId="6EF15E9F" w14:textId="77777777" w:rsidR="00E25665" w:rsidRPr="009300C7" w:rsidRDefault="00AB6C02" w:rsidP="00E25665">
      <w:pPr>
        <w:pStyle w:val="BodyText"/>
        <w:spacing w:line="276" w:lineRule="auto"/>
        <w:ind w:left="1440"/>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p w14:paraId="3CC7E74F" w14:textId="77777777" w:rsidR="00E25665" w:rsidRPr="009300C7" w:rsidRDefault="00AB6C02" w:rsidP="00E25665">
      <w:pPr>
        <w:pStyle w:val="BodyText"/>
        <w:spacing w:line="276" w:lineRule="auto"/>
        <w:ind w:left="1440"/>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p w14:paraId="5C018AC1" w14:textId="77777777" w:rsidR="00E25665" w:rsidRPr="007D52C5" w:rsidRDefault="00AB6C02"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p w14:paraId="4234EBC6" w14:textId="77777777" w:rsidR="00E25665" w:rsidRPr="007D52C5" w:rsidRDefault="00AB6C02"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p w14:paraId="0345E6B9" w14:textId="77777777" w:rsidR="00E25665" w:rsidRPr="007D52C5" w:rsidRDefault="00AB6C02"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p w14:paraId="2BB0E7E1" w14:textId="77777777" w:rsidR="00E25665" w:rsidRPr="007D52C5" w:rsidRDefault="00AB6C02"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p w14:paraId="3CBC5DB6" w14:textId="77777777" w:rsidR="00E25665" w:rsidRPr="007D52C5" w:rsidRDefault="00AB6C02"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p w14:paraId="2163D7BA" w14:textId="77777777" w:rsidR="00E25665" w:rsidRPr="00F9582E" w:rsidRDefault="00AB6C02"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p w14:paraId="0E57AE6D" w14:textId="1EE505B6" w:rsidR="00E25665" w:rsidRDefault="00E25665" w:rsidP="00206778">
      <w:pPr>
        <w:pStyle w:val="Caption"/>
      </w:pPr>
      <w:bookmarkStart w:id="64" w:name="_Ref468138907"/>
      <w:r>
        <w:lastRenderedPageBreak/>
        <w:t xml:space="preserve">Equation </w:t>
      </w:r>
      <w:fldSimple w:instr=" SEQ Equation \* ARABIC ">
        <w:r w:rsidR="009D5AF6">
          <w:rPr>
            <w:noProof/>
          </w:rPr>
          <w:t>3</w:t>
        </w:r>
      </w:fldSimple>
      <w:bookmarkEnd w:id="64"/>
      <w:r>
        <w:t xml:space="preserve"> | Quadrotor equations of motion in state space</w:t>
      </w:r>
    </w:p>
    <w:p w14:paraId="54CB3362" w14:textId="77777777" w:rsidR="00E25665" w:rsidRDefault="00E25665" w:rsidP="00E25665">
      <w:pPr>
        <w:pStyle w:val="BodyText"/>
      </w:pPr>
      <w:r>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127F21C1" w14:textId="408AB2A2" w:rsidR="00E25665" w:rsidRDefault="00E25665" w:rsidP="00E25665">
      <w:pPr>
        <w:pStyle w:val="BodyText"/>
        <w:ind w:firstLine="540"/>
      </w:pPr>
      <w:r>
        <w:t xml:space="preserve">Once the equations of motion have been formulated in state space, the system can be linearized by separating 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t xml:space="preserve"> from the terms containing only state variables. Calculating the Jacobian of each set of equations and evaluating at the desired fixed point yields the </w:t>
      </w:r>
      <m:oMath>
        <m:r>
          <w:rPr>
            <w:rFonts w:ascii="Cambria Math" w:hAnsi="Cambria Math"/>
          </w:rPr>
          <m:t>A</m:t>
        </m:r>
      </m:oMath>
      <w:r>
        <w:t xml:space="preserve"> (size n by n) and </w:t>
      </w:r>
      <m:oMath>
        <m:r>
          <w:rPr>
            <w:rFonts w:ascii="Cambria Math" w:hAnsi="Cambria Math"/>
          </w:rPr>
          <m:t>B</m:t>
        </m:r>
      </m:oMath>
      <w:r>
        <w:t xml:space="preserve"> (size n by 4) matrices of the state space system, which are shown in </w:t>
      </w:r>
      <w:r>
        <w:fldChar w:fldCharType="begin"/>
      </w:r>
      <w:r>
        <w:instrText xml:space="preserve"> REF _Ref468140206 \h </w:instrText>
      </w:r>
      <w:r>
        <w:fldChar w:fldCharType="separate"/>
      </w:r>
      <w:r w:rsidR="009D5AF6">
        <w:t xml:space="preserve">Equation </w:t>
      </w:r>
      <w:r w:rsidR="009D5AF6">
        <w:rPr>
          <w:noProof/>
        </w:rPr>
        <w:t>4</w:t>
      </w:r>
      <w:r>
        <w:fldChar w:fldCharType="end"/>
      </w:r>
      <w:r>
        <w:t>:</w:t>
      </w:r>
    </w:p>
    <w:p w14:paraId="323E92D9" w14:textId="77777777" w:rsidR="00E25665" w:rsidRPr="00A9706F" w:rsidRDefault="00AB6C02" w:rsidP="00E25665">
      <w:pPr>
        <w:pStyle w:val="BodyText"/>
        <w:spacing w:line="276" w:lineRule="auto"/>
        <w:ind w:firstLine="540"/>
      </w:pPr>
      <m:oMathPara>
        <m:oMathParaPr>
          <m:jc m:val="center"/>
        </m:oMathParaPr>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p w14:paraId="25946F57" w14:textId="77777777" w:rsidR="00E25665" w:rsidRPr="00A9706F" w:rsidRDefault="00E25665" w:rsidP="00E25665">
      <w:pPr>
        <w:pStyle w:val="BodyText"/>
        <w:spacing w:line="276" w:lineRule="auto"/>
        <w:ind w:firstLine="540"/>
      </w:pPr>
      <m:oMathPara>
        <m:oMathParaPr>
          <m:jc m:val="center"/>
        </m:oMathParaP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p w14:paraId="4A8034A5" w14:textId="45A0935E" w:rsidR="00E25665" w:rsidRDefault="00E25665" w:rsidP="00206778">
      <w:pPr>
        <w:pStyle w:val="Caption"/>
      </w:pPr>
      <w:bookmarkStart w:id="65" w:name="_Ref468140206"/>
      <w:r>
        <w:t xml:space="preserve">Equation </w:t>
      </w:r>
      <w:fldSimple w:instr=" SEQ Equation \* ARABIC ">
        <w:r w:rsidR="009D5AF6">
          <w:rPr>
            <w:noProof/>
          </w:rPr>
          <w:t>4</w:t>
        </w:r>
      </w:fldSimple>
      <w:bookmarkEnd w:id="65"/>
      <w:r>
        <w:t xml:space="preserve"> | Generalized state space equations</w:t>
      </w:r>
    </w:p>
    <w:p w14:paraId="4DE48698" w14:textId="7F7B5C86" w:rsidR="00E25665" w:rsidRPr="00E25665" w:rsidRDefault="00E25665" w:rsidP="00E25665">
      <w:pPr>
        <w:pStyle w:val="BodyText"/>
      </w:pPr>
      <w:r>
        <w:t xml:space="preserve">The matrix </w:t>
      </w:r>
      <m:oMath>
        <m:r>
          <w:rPr>
            <w:rFonts w:ascii="Cambria Math" w:hAnsi="Cambria Math"/>
          </w:rPr>
          <m:t>C</m:t>
        </m:r>
      </m:oMath>
      <w:r>
        <w:t xml:space="preserve"> is </w:t>
      </w:r>
      <w:r w:rsidR="00F11969">
        <w:t>the</w:t>
      </w:r>
      <w:r>
        <w:t xml:space="preserve"> identity matrix (size 10 by 10), because every state is being measured directly so there is full state feedback, and the matrix </w:t>
      </w:r>
      <m:oMath>
        <m:r>
          <w:rPr>
            <w:rFonts w:ascii="Cambria Math" w:hAnsi="Cambria Math"/>
          </w:rPr>
          <m:t>D</m:t>
        </m:r>
      </m:oMath>
      <w:r>
        <w:t xml:space="preserve"> is zero because the inputs do not feed directly back to the states.</w:t>
      </w:r>
      <w:r w:rsidR="00034E1E">
        <w:t xml:space="preserve"> The matrices </w:t>
      </w:r>
      <m:oMath>
        <m:r>
          <w:rPr>
            <w:rFonts w:ascii="Cambria Math" w:hAnsi="Cambria Math"/>
          </w:rPr>
          <m:t>A</m:t>
        </m:r>
      </m:oMath>
      <w:r w:rsidR="00034E1E">
        <w:t xml:space="preserve"> and </w:t>
      </w:r>
      <m:oMath>
        <m:r>
          <w:rPr>
            <w:rFonts w:ascii="Cambria Math" w:hAnsi="Cambria Math"/>
          </w:rPr>
          <m:t>C</m:t>
        </m:r>
      </m:oMath>
      <w:r w:rsidR="00034E1E">
        <w:t xml:space="preserve"> are then fed into the state estimator.</w:t>
      </w:r>
    </w:p>
    <w:p w14:paraId="6C38F846" w14:textId="0B670D64" w:rsidR="00F377D4" w:rsidRDefault="00F377D4" w:rsidP="006F7AF9">
      <w:pPr>
        <w:pStyle w:val="Heading2"/>
      </w:pPr>
      <w:bookmarkStart w:id="66" w:name="_Toc468351511"/>
      <w:r>
        <w:t>Hardware implementation</w:t>
      </w:r>
      <w:bookmarkEnd w:id="66"/>
    </w:p>
    <w:p w14:paraId="49380834" w14:textId="106E6BB3" w:rsidR="004B71F6" w:rsidRPr="004B71F6" w:rsidRDefault="004B71F6" w:rsidP="004B71F6">
      <w:pPr>
        <w:pStyle w:val="BodyText"/>
        <w:ind w:firstLine="540"/>
      </w:pPr>
      <w:r>
        <w:t xml:space="preserve">This section discusses the hardware </w:t>
      </w:r>
      <w:r w:rsidR="004775E0">
        <w:t xml:space="preserve">implementation of the </w:t>
      </w:r>
      <w:r>
        <w:t xml:space="preserve">components in this project, both onboard and off-board the quadrotor. This includes the onboard computer, the on and off-board sensors, the quadrotor itself, the onboard controller, the RC receiver, </w:t>
      </w:r>
      <w:r w:rsidR="004775E0">
        <w:t>and the power to all necessary components.</w:t>
      </w:r>
    </w:p>
    <w:p w14:paraId="501DE86C" w14:textId="2FA66B1C" w:rsidR="00795F8C" w:rsidRDefault="003316B8" w:rsidP="00392BFF">
      <w:pPr>
        <w:pStyle w:val="Heading3"/>
      </w:pPr>
      <w:bookmarkStart w:id="67" w:name="_Toc468351512"/>
      <w:r>
        <w:t>Hardware Connectivity</w:t>
      </w:r>
      <w:bookmarkEnd w:id="67"/>
    </w:p>
    <w:p w14:paraId="5E321332" w14:textId="1A0754FD" w:rsidR="00DE596F" w:rsidRPr="00DE596F" w:rsidRDefault="00C02CF1" w:rsidP="00DE596F">
      <w:pPr>
        <w:pStyle w:val="BodyText"/>
        <w:ind w:firstLine="540"/>
      </w:pPr>
      <w:r>
        <w:t>Since one of the project</w:t>
      </w:r>
      <w:r w:rsidR="00DE596F">
        <w:t xml:space="preserve"> constraint</w:t>
      </w:r>
      <w:r>
        <w:t>s</w:t>
      </w:r>
      <w:r w:rsidR="00DE596F">
        <w:t xml:space="preserve"> is real time processing, nearly all involved hardware must be onboard the quadrotor. </w:t>
      </w:r>
      <w:r w:rsidR="00DE596F">
        <w:fldChar w:fldCharType="begin"/>
      </w:r>
      <w:r w:rsidR="00DE596F">
        <w:instrText xml:space="preserve"> REF _Ref468190474 \h </w:instrText>
      </w:r>
      <w:r w:rsidR="00DE596F">
        <w:fldChar w:fldCharType="separate"/>
      </w:r>
      <w:r w:rsidR="009D5AF6">
        <w:t xml:space="preserve">Figure </w:t>
      </w:r>
      <w:r w:rsidR="009D5AF6">
        <w:rPr>
          <w:noProof/>
        </w:rPr>
        <w:t>6</w:t>
      </w:r>
      <w:r w:rsidR="00DE596F">
        <w:fldChar w:fldCharType="end"/>
      </w:r>
      <w:r w:rsidR="00DE596F">
        <w:t xml:space="preserve"> shows the connectivity of the onboard </w:t>
      </w:r>
      <w:r w:rsidR="00DE596F">
        <w:lastRenderedPageBreak/>
        <w:t>computer, controller, sensors, motors, and power.</w:t>
      </w:r>
      <w:r w:rsidR="0005439B">
        <w:t xml:space="preserve"> Each of these components are outlined in </w:t>
      </w:r>
      <w:r w:rsidR="008E0F72">
        <w:t xml:space="preserve">this </w:t>
      </w:r>
      <w:r w:rsidR="0005439B">
        <w:t>section.</w:t>
      </w:r>
    </w:p>
    <w:p w14:paraId="43D1E786" w14:textId="77777777" w:rsidR="00DE596F" w:rsidRDefault="00DE596F" w:rsidP="00DE596F">
      <w:pPr>
        <w:pStyle w:val="BodyText"/>
        <w:keepNext/>
        <w:spacing w:after="0" w:line="240" w:lineRule="auto"/>
      </w:pPr>
      <w:r>
        <w:rPr>
          <w:noProof/>
        </w:rPr>
        <w:drawing>
          <wp:inline distT="0" distB="0" distL="0" distR="0" wp14:anchorId="6B85D066" wp14:editId="58CA2674">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11969281" w14:textId="64A6C12F" w:rsidR="00DE596F" w:rsidRPr="00DE596F" w:rsidRDefault="00DE596F" w:rsidP="00206778">
      <w:pPr>
        <w:pStyle w:val="Caption"/>
      </w:pPr>
      <w:bookmarkStart w:id="68" w:name="_Ref468190474"/>
      <w:r>
        <w:t xml:space="preserve">Figure </w:t>
      </w:r>
      <w:fldSimple w:instr=" SEQ Figure \* ARABIC ">
        <w:r w:rsidR="009D5AF6">
          <w:rPr>
            <w:noProof/>
          </w:rPr>
          <w:t>6</w:t>
        </w:r>
      </w:fldSimple>
      <w:bookmarkEnd w:id="68"/>
      <w:r>
        <w:t xml:space="preserve"> | Onboard Hardware Connectivity Diagram</w:t>
      </w:r>
    </w:p>
    <w:p w14:paraId="0428D0A9" w14:textId="6D720C01" w:rsidR="00F377D4" w:rsidRDefault="004775E0" w:rsidP="00392BFF">
      <w:pPr>
        <w:pStyle w:val="Heading3"/>
      </w:pPr>
      <w:bookmarkStart w:id="69" w:name="_Toc468351513"/>
      <w:r>
        <w:t>Onboard C</w:t>
      </w:r>
      <w:r w:rsidR="00F377D4">
        <w:t>omputer</w:t>
      </w:r>
      <w:bookmarkEnd w:id="69"/>
    </w:p>
    <w:p w14:paraId="37301FD1" w14:textId="0903F16D" w:rsidR="004775E0" w:rsidRPr="004775E0" w:rsidRDefault="004775E0" w:rsidP="00160F73">
      <w:pPr>
        <w:pStyle w:val="BodyText"/>
        <w:ind w:firstLine="540"/>
      </w:pPr>
      <w:r>
        <w:t>The onboard computer is the Jetson TK1, where all processing is done aboard the quadrotor. The Jetson has a separate wired connection to each onboard sensor</w:t>
      </w:r>
      <w:r w:rsidR="00160F73">
        <w:t xml:space="preserve"> (outlined in Section </w:t>
      </w:r>
      <w:r w:rsidR="00160F73">
        <w:fldChar w:fldCharType="begin"/>
      </w:r>
      <w:r w:rsidR="00160F73">
        <w:instrText xml:space="preserve"> REF _Ref468186692 \r \h </w:instrText>
      </w:r>
      <w:r w:rsidR="00160F73">
        <w:fldChar w:fldCharType="separate"/>
      </w:r>
      <w:r w:rsidR="009D5AF6">
        <w:t>4.2.3</w:t>
      </w:r>
      <w:r w:rsidR="00160F73">
        <w:fldChar w:fldCharType="end"/>
      </w:r>
      <w:r w:rsidR="00160F73">
        <w:t>)</w:t>
      </w:r>
      <w:r>
        <w:t xml:space="preserve">, </w:t>
      </w:r>
      <w:r w:rsidR="00160F73">
        <w:t xml:space="preserve">and is </w:t>
      </w:r>
      <w:r>
        <w:t>continually receiving data in real time.</w:t>
      </w:r>
      <w:r w:rsidR="00160F73">
        <w:t xml:space="preserve"> </w:t>
      </w:r>
      <w:r w:rsidR="00C02CF1">
        <w:t>A</w:t>
      </w:r>
      <w:r w:rsidR="00160F73">
        <w:t xml:space="preserve"> ROS environment is used to manage all the asynchronous processing, including simultaneously receiving data from multiple sensors, processing that data with an SSE algorithm, and sending signals to the </w:t>
      </w:r>
      <w:proofErr w:type="spellStart"/>
      <w:r w:rsidR="00160F73">
        <w:t>Pixhawk</w:t>
      </w:r>
      <w:proofErr w:type="spellEnd"/>
      <w:r w:rsidR="00160F73">
        <w:t xml:space="preserve"> controller.</w:t>
      </w:r>
    </w:p>
    <w:p w14:paraId="537D3038" w14:textId="0C905C1F" w:rsidR="00F377D4" w:rsidRDefault="004B71F6" w:rsidP="00F377D4">
      <w:pPr>
        <w:pStyle w:val="Heading4"/>
      </w:pPr>
      <w:r>
        <w:t>ROS E</w:t>
      </w:r>
      <w:r w:rsidR="00F377D4">
        <w:t>nvironment</w:t>
      </w:r>
    </w:p>
    <w:p w14:paraId="33B44E4C" w14:textId="60DA0A5F" w:rsidR="00D976DA" w:rsidRDefault="00795F8C" w:rsidP="00795F8C">
      <w:pPr>
        <w:pStyle w:val="BodyText"/>
        <w:ind w:firstLine="540"/>
      </w:pPr>
      <w:r>
        <w:t xml:space="preserve">The ROS environment on the Jetson facilitates the asynchronous data sending, receiving, and use by different sensors and applications on the Jetson. </w:t>
      </w:r>
      <w:r w:rsidR="00D976DA">
        <w:t>In this project, the team has decided to use ROS-Indigo, two versions behind</w:t>
      </w:r>
      <w:r w:rsidR="00C02CF1">
        <w:t xml:space="preserve"> the most recent release of ROS,</w:t>
      </w:r>
      <w:r w:rsidR="00D976DA">
        <w:t xml:space="preserve"> </w:t>
      </w:r>
      <w:r w:rsidR="00D976DA">
        <w:lastRenderedPageBreak/>
        <w:t xml:space="preserve">ROS-Kinetic. This design choice was made </w:t>
      </w:r>
      <w:r w:rsidR="0041674A">
        <w:t>to</w:t>
      </w:r>
      <w:r w:rsidR="00D976DA">
        <w:t xml:space="preserve"> keep the same version of Ubuntu (14.04) and ROS as Northrop’s Autonomous Systems R&amp;D department uses.</w:t>
      </w:r>
    </w:p>
    <w:p w14:paraId="5FA4C343" w14:textId="4FD3DB68" w:rsidR="00795F8C" w:rsidRPr="00795F8C" w:rsidRDefault="00795F8C" w:rsidP="00795F8C">
      <w:pPr>
        <w:pStyle w:val="BodyText"/>
        <w:ind w:firstLine="540"/>
      </w:pPr>
      <w:r>
        <w:t xml:space="preserve">Each laser scanner and 9DOF sensor </w:t>
      </w:r>
      <w:r w:rsidR="00D976DA">
        <w:t>is</w:t>
      </w:r>
      <w:r>
        <w:t xml:space="preserve"> a</w:t>
      </w:r>
      <w:r w:rsidR="00255D92">
        <w:t xml:space="preserve"> ROS node that publishes data as separate </w:t>
      </w:r>
      <w:proofErr w:type="spellStart"/>
      <w:r w:rsidR="00255D92">
        <w:t>rostopics</w:t>
      </w:r>
      <w:proofErr w:type="spellEnd"/>
      <w:r>
        <w:t xml:space="preserve">. </w:t>
      </w:r>
      <w:r w:rsidR="00255D92">
        <w:t xml:space="preserve">The SSE </w:t>
      </w:r>
      <w:r w:rsidR="00D976DA">
        <w:t xml:space="preserve">runs as </w:t>
      </w:r>
      <w:r w:rsidR="0041674A">
        <w:t>another</w:t>
      </w:r>
      <w:r w:rsidR="00D976DA">
        <w:t xml:space="preserve"> node, collecting published data and output</w:t>
      </w:r>
      <w:r w:rsidR="00C02CF1">
        <w:t>ting</w:t>
      </w:r>
      <w:r w:rsidR="00D976DA">
        <w:t xml:space="preserve"> state estimations. </w:t>
      </w:r>
      <w:r w:rsidR="0041674A">
        <w:t>Finally,</w:t>
      </w:r>
      <w:r w:rsidR="00D976DA">
        <w:t xml:space="preserve"> there is a node that sends state estimates to the </w:t>
      </w:r>
      <w:proofErr w:type="spellStart"/>
      <w:r w:rsidR="00D976DA">
        <w:t>Pixhawk</w:t>
      </w:r>
      <w:proofErr w:type="spellEnd"/>
      <w:r w:rsidR="00D976DA">
        <w:t xml:space="preserve"> controller.</w:t>
      </w:r>
    </w:p>
    <w:p w14:paraId="61284A6E" w14:textId="76BC77EE" w:rsidR="00F377D4" w:rsidRDefault="004B71F6" w:rsidP="00F377D4">
      <w:pPr>
        <w:pStyle w:val="Heading4"/>
      </w:pPr>
      <w:r>
        <w:t>SSE A</w:t>
      </w:r>
      <w:r w:rsidR="00F377D4">
        <w:t>lgorithm</w:t>
      </w:r>
    </w:p>
    <w:p w14:paraId="3751D15C" w14:textId="46BD46E4" w:rsidR="0057518A" w:rsidRPr="0057518A" w:rsidRDefault="0057518A" w:rsidP="00C02CF1">
      <w:pPr>
        <w:pStyle w:val="BodyText"/>
        <w:ind w:firstLine="540"/>
      </w:pPr>
      <w:r>
        <w:t xml:space="preserve">While the SSE algorithm was implemented in MATLAB for simulation, MATLAB is not practical for the SSE on the quadrotor because MATLAB does not run fast enough for real-time data collection and processing. The team is considering two options for implementing the SSE on the quadrotor. The first option is to use </w:t>
      </w:r>
      <w:proofErr w:type="spellStart"/>
      <w:r>
        <w:t>CVXgen</w:t>
      </w:r>
      <w:proofErr w:type="spellEnd"/>
      <w:r>
        <w:t xml:space="preserve">, a language that allows the user to formulate a mathematical problem in an online interface and generate C code </w:t>
      </w:r>
      <w:r>
        <w:fldChar w:fldCharType="begin"/>
      </w:r>
      <w:r w:rsidR="00F11969">
        <w:instrText xml:space="preserve"> ADDIN ZOTERO_ITEM CSL_CITATION {"citationID":"ggq0hepql","properties":{"formattedCitation":"[8]","plainCitation":"[8]"},"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00F11969" w:rsidRPr="00F11969">
        <w:t>[8]</w:t>
      </w:r>
      <w:r>
        <w:fldChar w:fldCharType="end"/>
      </w:r>
      <w:r>
        <w:t xml:space="preserve">. The team has started the process of translating the SSE algorithm into the </w:t>
      </w:r>
      <w:proofErr w:type="spellStart"/>
      <w:r>
        <w:t>CVXgen</w:t>
      </w:r>
      <w:proofErr w:type="spellEnd"/>
      <w:r>
        <w:t xml:space="preserve"> language, but the limited number of functions available to the </w:t>
      </w:r>
      <w:proofErr w:type="spellStart"/>
      <w:r>
        <w:t>CVXgen</w:t>
      </w:r>
      <w:proofErr w:type="spellEnd"/>
      <w:r>
        <w:t xml:space="preserve"> user may not be sufficient to implement the full algorithm. The second option is to write an optimization solver in a MATLAB s-function for Simulink code generation. Writing this kind of a solver is more involved than the </w:t>
      </w:r>
      <w:proofErr w:type="spellStart"/>
      <w:r>
        <w:t>CVXgen</w:t>
      </w:r>
      <w:proofErr w:type="spellEnd"/>
      <w:r>
        <w:t xml:space="preserve"> interface but will afford more flexibility. The team will decide which approach to use to implement the SSE algorithm in C early next semester.</w:t>
      </w:r>
    </w:p>
    <w:p w14:paraId="4571F7D8" w14:textId="3601E98B" w:rsidR="00F377D4" w:rsidRDefault="004B71F6" w:rsidP="00F377D4">
      <w:pPr>
        <w:pStyle w:val="Heading4"/>
      </w:pPr>
      <w:r>
        <w:t>Data L</w:t>
      </w:r>
      <w:r w:rsidR="00F377D4">
        <w:t>ogging</w:t>
      </w:r>
    </w:p>
    <w:p w14:paraId="0A83E5F0" w14:textId="702DF5C5" w:rsidR="00160F73" w:rsidRDefault="00160F73" w:rsidP="00160F73">
      <w:pPr>
        <w:pStyle w:val="BodyText"/>
        <w:ind w:firstLine="540"/>
      </w:pPr>
      <w:r>
        <w:t>Data logging on the Jetson is somewhat straight forward. Since the team uses ROS onboard the Jetson, data sets fro</w:t>
      </w:r>
      <w:r w:rsidR="00795F8C">
        <w:t xml:space="preserve">m the sensors are published as </w:t>
      </w:r>
      <w:proofErr w:type="spellStart"/>
      <w:r w:rsidR="00795F8C">
        <w:t>rostopics</w:t>
      </w:r>
      <w:proofErr w:type="spellEnd"/>
      <w:r w:rsidR="00795F8C">
        <w:t>, accessible by other nodes</w:t>
      </w:r>
      <w:r>
        <w:t xml:space="preserve"> in the ROS environment.</w:t>
      </w:r>
    </w:p>
    <w:p w14:paraId="0118D812" w14:textId="4E0F5F42" w:rsidR="00160F73" w:rsidRPr="00160F73" w:rsidRDefault="00267425" w:rsidP="00F9412E">
      <w:pPr>
        <w:pStyle w:val="BodyText"/>
        <w:ind w:firstLine="540"/>
      </w:pPr>
      <w:r>
        <w:lastRenderedPageBreak/>
        <w:t xml:space="preserve">However, the published data in </w:t>
      </w:r>
      <w:proofErr w:type="spellStart"/>
      <w:r>
        <w:t>rostopics</w:t>
      </w:r>
      <w:proofErr w:type="spellEnd"/>
      <w:r>
        <w:t xml:space="preserve"> are only accessible while the programs are running. Therefore, if the team wants access to the received sensor data for offline analysis, the </w:t>
      </w:r>
      <w:proofErr w:type="spellStart"/>
      <w:r>
        <w:t>rostopic</w:t>
      </w:r>
      <w:proofErr w:type="spellEnd"/>
      <w:r>
        <w:t xml:space="preserve"> data needs to be copied to another location. This can be accomplished by executing simple scripts through the Jetson’s command-line interface</w:t>
      </w:r>
      <w:r w:rsidR="00A547DC">
        <w:t xml:space="preserve"> to copy data to an offline directory</w:t>
      </w:r>
      <w:r>
        <w:t>.</w:t>
      </w:r>
    </w:p>
    <w:p w14:paraId="0B796CC7" w14:textId="097DC0B6" w:rsidR="00F377D4" w:rsidRDefault="00F377D4" w:rsidP="00392BFF">
      <w:pPr>
        <w:pStyle w:val="Heading3"/>
      </w:pPr>
      <w:bookmarkStart w:id="70" w:name="_Ref468186669"/>
      <w:bookmarkStart w:id="71" w:name="_Ref468186692"/>
      <w:bookmarkStart w:id="72" w:name="_Toc468351514"/>
      <w:r>
        <w:t>Sensors</w:t>
      </w:r>
      <w:bookmarkEnd w:id="70"/>
      <w:bookmarkEnd w:id="71"/>
      <w:bookmarkEnd w:id="72"/>
    </w:p>
    <w:p w14:paraId="3856B65F" w14:textId="31279709" w:rsidR="00147B51" w:rsidRPr="00147B51" w:rsidRDefault="006B5C49" w:rsidP="006B5C49">
      <w:pPr>
        <w:pStyle w:val="BodyText"/>
        <w:ind w:firstLine="540"/>
      </w:pPr>
      <w:r>
        <w:t xml:space="preserve">The team has decided to use two different sensors </w:t>
      </w:r>
      <w:r w:rsidR="00644358">
        <w:t xml:space="preserve">onboard the quadrotor </w:t>
      </w:r>
      <w:r>
        <w:t>to measure all th</w:t>
      </w:r>
      <w:r w:rsidR="009D5AF6">
        <w:t>e relevant states of the system:</w:t>
      </w:r>
      <w:r>
        <w:t xml:space="preserve"> a 9 degree of freedom IMU and a laser scanner.</w:t>
      </w:r>
      <w:r w:rsidR="00644358">
        <w:t xml:space="preserve"> A third sensor, the </w:t>
      </w:r>
      <w:proofErr w:type="spellStart"/>
      <w:r w:rsidR="00644358">
        <w:t>Optitrack</w:t>
      </w:r>
      <w:proofErr w:type="spellEnd"/>
      <w:r w:rsidR="00644358">
        <w:t xml:space="preserve"> vision system</w:t>
      </w:r>
      <w:r w:rsidR="009D5AF6">
        <w:t>,</w:t>
      </w:r>
      <w:r w:rsidR="00644358">
        <w:t xml:space="preserve"> has been set up to produce truth data</w:t>
      </w:r>
      <w:r w:rsidR="009D5AF6">
        <w:t xml:space="preserve"> to use to calculate the tracking error</w:t>
      </w:r>
      <w:r w:rsidR="00644358">
        <w:t>.</w:t>
      </w:r>
    </w:p>
    <w:p w14:paraId="5075FFE1" w14:textId="1BB6E234" w:rsidR="00F377D4" w:rsidRDefault="004B71F6" w:rsidP="00F377D4">
      <w:pPr>
        <w:pStyle w:val="Heading4"/>
      </w:pPr>
      <w:r>
        <w:t>9DOF S</w:t>
      </w:r>
      <w:r w:rsidR="00F377D4">
        <w:t>ensor</w:t>
      </w:r>
    </w:p>
    <w:p w14:paraId="5210AF25" w14:textId="680C0460" w:rsidR="00147B51" w:rsidRDefault="00147B51" w:rsidP="00147B51">
      <w:pPr>
        <w:pStyle w:val="BodyText"/>
        <w:ind w:firstLine="540"/>
      </w:pPr>
      <w:r>
        <w:t>The 9DOF IMU that the team will be using includes three accelerometers, three gyroscopes, and three magnetometers to measure the motion of the quadrotor on nine axes of movement. It can communicate in either SPI or I</w:t>
      </w:r>
      <w:r w:rsidRPr="006B41A2">
        <w:rPr>
          <w:vertAlign w:val="superscript"/>
        </w:rPr>
        <w:t>2</w:t>
      </w:r>
      <w:r>
        <w:t xml:space="preserve">C, which means it can be connected directly to the SPI pin on the Jetson TK1. It requires 3 to 5 V for power, and the maximum ranges for each of the components on it are </w:t>
      </w:r>
      <w:r>
        <w:sym w:font="Symbol" w:char="F0B1"/>
      </w:r>
      <w:r>
        <w:t xml:space="preserve">16 G for the accelerometers, </w:t>
      </w:r>
      <w:r>
        <w:sym w:font="Symbol" w:char="F0B1"/>
      </w:r>
      <w:r>
        <w:t xml:space="preserve">2000 </w:t>
      </w:r>
      <w:proofErr w:type="spellStart"/>
      <w:r>
        <w:t>dps</w:t>
      </w:r>
      <w:proofErr w:type="spellEnd"/>
      <w:r>
        <w:t xml:space="preserve"> for the gyroscopes, and </w:t>
      </w:r>
      <w:r>
        <w:sym w:font="Symbol" w:char="F0B1"/>
      </w:r>
      <w:r>
        <w:t xml:space="preserve">4800 </w:t>
      </w:r>
      <w:r>
        <w:sym w:font="Symbol" w:char="F06D"/>
      </w:r>
      <w:r>
        <w:t>F for the magnetometers. As stated in Section 3.2, the accelerometers will be used to track the quadrotor’s 3DOF position and velocity states and the magnetometers and gyroscopes will be used to track the 3DOF orientation and angular velocity states.</w:t>
      </w:r>
    </w:p>
    <w:p w14:paraId="5828B147" w14:textId="77777777" w:rsidR="00965C2C" w:rsidRDefault="00965C2C" w:rsidP="00965C2C">
      <w:pPr>
        <w:pStyle w:val="BodyText"/>
        <w:ind w:firstLine="540"/>
        <w:jc w:val="center"/>
      </w:pPr>
      <w:r>
        <w:rPr>
          <w:noProof/>
        </w:rPr>
        <w:lastRenderedPageBreak/>
        <w:drawing>
          <wp:inline distT="0" distB="0" distL="0" distR="0" wp14:anchorId="3FCA66CF" wp14:editId="52D6F475">
            <wp:extent cx="2565400" cy="256540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65400" cy="2565400"/>
                    </a:xfrm>
                    <a:prstGeom prst="rect">
                      <a:avLst/>
                    </a:prstGeom>
                    <a:noFill/>
                    <a:ln>
                      <a:noFill/>
                    </a:ln>
                  </pic:spPr>
                </pic:pic>
              </a:graphicData>
            </a:graphic>
          </wp:inline>
        </w:drawing>
      </w:r>
    </w:p>
    <w:p w14:paraId="2C25C384" w14:textId="743D109B" w:rsidR="00965C2C" w:rsidRPr="00586010" w:rsidRDefault="00965C2C" w:rsidP="00206778">
      <w:pPr>
        <w:pStyle w:val="Caption"/>
      </w:pPr>
      <w:r>
        <w:t xml:space="preserve">Figure </w:t>
      </w:r>
      <w:fldSimple w:instr=" SEQ Figure \* ARABIC ">
        <w:r w:rsidR="009D5AF6">
          <w:rPr>
            <w:noProof/>
          </w:rPr>
          <w:t>7</w:t>
        </w:r>
      </w:fldSimple>
      <w:r w:rsidRPr="00BE2194">
        <w:t xml:space="preserve"> | </w:t>
      </w:r>
      <w:r>
        <w:t xml:space="preserve">9DOF IMU </w:t>
      </w:r>
      <w:r>
        <w:fldChar w:fldCharType="begin"/>
      </w:r>
      <w:r>
        <w:instrText xml:space="preserve"> ADDIN ZOTERO_ITEM CSL_CITATION {"citationID":"2j0tpb9sca","properties":{"formattedCitation":"[9]","plainCitation":"[9]"},"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Pr="00965C2C">
        <w:t>[9]</w:t>
      </w:r>
      <w:r>
        <w:fldChar w:fldCharType="end"/>
      </w:r>
    </w:p>
    <w:p w14:paraId="3010CBEA" w14:textId="77777777" w:rsidR="00965C2C" w:rsidRPr="00147B51" w:rsidRDefault="00965C2C" w:rsidP="00147B51">
      <w:pPr>
        <w:pStyle w:val="BodyText"/>
        <w:ind w:firstLine="540"/>
      </w:pPr>
    </w:p>
    <w:p w14:paraId="63E96C6A" w14:textId="62F84DFE" w:rsidR="00F377D4" w:rsidRDefault="004B71F6" w:rsidP="00F377D4">
      <w:pPr>
        <w:pStyle w:val="Heading4"/>
      </w:pPr>
      <w:r>
        <w:t>Laser S</w:t>
      </w:r>
      <w:r w:rsidR="00F377D4">
        <w:t>canner</w:t>
      </w:r>
    </w:p>
    <w:p w14:paraId="5BD18E51" w14:textId="48D2875C" w:rsidR="00644358" w:rsidRDefault="00644358" w:rsidP="00644358">
      <w:pPr>
        <w:pStyle w:val="p1"/>
        <w:spacing w:line="480" w:lineRule="auto"/>
        <w:ind w:firstLine="540"/>
        <w:rPr>
          <w:bCs/>
          <w:color w:val="000000" w:themeColor="text1"/>
          <w:sz w:val="24"/>
          <w:szCs w:val="24"/>
        </w:rPr>
      </w:pPr>
      <w:r w:rsidRPr="00767544">
        <w:rPr>
          <w:color w:val="000000" w:themeColor="text1"/>
          <w:sz w:val="24"/>
          <w:szCs w:val="24"/>
        </w:rPr>
        <w:t xml:space="preserve">The team selected the </w:t>
      </w:r>
      <w:r w:rsidRPr="00767544">
        <w:rPr>
          <w:bCs/>
          <w:color w:val="000000" w:themeColor="text1"/>
          <w:sz w:val="24"/>
          <w:szCs w:val="24"/>
        </w:rPr>
        <w:t>Hokuyo URG-04LX-UG01 Scanning Laser Rangefinder</w:t>
      </w:r>
      <w:r>
        <w:rPr>
          <w:bCs/>
          <w:color w:val="000000" w:themeColor="text1"/>
          <w:sz w:val="24"/>
          <w:szCs w:val="24"/>
        </w:rPr>
        <w:t xml:space="preserve"> as the laser scanner for the quadrotor. In a plane, the laser scanner returns distances of the nearest object in a 240-degree scan. The resolution is 0.001m with a guaranteed accuracy of 0.03m. The la</w:t>
      </w:r>
      <w:r w:rsidRPr="0091171D">
        <w:rPr>
          <w:bCs/>
          <w:color w:val="000000" w:themeColor="text1"/>
          <w:sz w:val="24"/>
          <w:szCs w:val="24"/>
        </w:rPr>
        <w:t xml:space="preserve">ser scanner updates its measurements at a </w:t>
      </w:r>
      <w:r w:rsidR="009D5AF6">
        <w:rPr>
          <w:bCs/>
          <w:color w:val="000000" w:themeColor="text1"/>
          <w:sz w:val="24"/>
          <w:szCs w:val="24"/>
        </w:rPr>
        <w:t xml:space="preserve">frequency of </w:t>
      </w:r>
      <w:r w:rsidRPr="0091171D">
        <w:rPr>
          <w:bCs/>
          <w:color w:val="000000" w:themeColor="text1"/>
          <w:sz w:val="24"/>
          <w:szCs w:val="24"/>
        </w:rPr>
        <w:t xml:space="preserve">10Hz. This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9D5AF6" w:rsidRPr="009D5AF6">
        <w:rPr>
          <w:sz w:val="24"/>
          <w:szCs w:val="24"/>
        </w:rPr>
        <w:t xml:space="preserve">Figure </w:t>
      </w:r>
      <w:r w:rsidR="009D5AF6" w:rsidRPr="009D5AF6">
        <w:rPr>
          <w:noProof/>
          <w:sz w:val="24"/>
          <w:szCs w:val="24"/>
        </w:rPr>
        <w:t>8</w:t>
      </w:r>
      <w:r w:rsidRPr="0091171D">
        <w:rPr>
          <w:bCs/>
          <w:color w:val="000000" w:themeColor="text1"/>
          <w:sz w:val="24"/>
          <w:szCs w:val="24"/>
        </w:rPr>
        <w:fldChar w:fldCharType="end"/>
      </w:r>
      <w:r>
        <w:rPr>
          <w:bCs/>
          <w:color w:val="000000" w:themeColor="text1"/>
          <w:sz w:val="24"/>
          <w:szCs w:val="24"/>
        </w:rPr>
        <w:t>.</w:t>
      </w:r>
    </w:p>
    <w:p w14:paraId="2A07C447" w14:textId="77777777" w:rsidR="00644358" w:rsidRDefault="00644358" w:rsidP="00644358">
      <w:pPr>
        <w:pStyle w:val="p1"/>
        <w:keepNext/>
        <w:spacing w:line="480" w:lineRule="auto"/>
        <w:jc w:val="center"/>
      </w:pPr>
      <w:r>
        <w:rPr>
          <w:noProof/>
          <w:color w:val="000000" w:themeColor="text1"/>
          <w:sz w:val="24"/>
          <w:szCs w:val="24"/>
        </w:rPr>
        <w:drawing>
          <wp:inline distT="0" distB="0" distL="0" distR="0" wp14:anchorId="629058FE" wp14:editId="56B2FE96">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070193D0" w14:textId="43CD202B" w:rsidR="00644358" w:rsidRPr="00644358" w:rsidRDefault="00644358" w:rsidP="00206778">
      <w:pPr>
        <w:pStyle w:val="Caption"/>
        <w:rPr>
          <w:rFonts w:eastAsia="Times"/>
          <w:color w:val="000000" w:themeColor="text1"/>
          <w:sz w:val="24"/>
          <w:szCs w:val="24"/>
        </w:rPr>
      </w:pPr>
      <w:bookmarkStart w:id="73" w:name="_Ref468313530"/>
      <w:r>
        <w:t xml:space="preserve">Figure </w:t>
      </w:r>
      <w:fldSimple w:instr=" SEQ Figure \* ARABIC ">
        <w:r w:rsidR="009D5AF6">
          <w:rPr>
            <w:noProof/>
          </w:rPr>
          <w:t>8</w:t>
        </w:r>
      </w:fldSimple>
      <w:bookmarkEnd w:id="73"/>
      <w:r>
        <w:t xml:space="preserve"> | Laser Scanner Rangefinder </w:t>
      </w:r>
      <w:r>
        <w:fldChar w:fldCharType="begin"/>
      </w:r>
      <w:r>
        <w:instrText xml:space="preserve"> ADDIN ZOTERO_ITEM CSL_CITATION {"citationID":"1ibge25ifg","properties":{"formattedCitation":"[10]","plainCitation":"[10]"},"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Pr="00644358">
        <w:t>[10]</w:t>
      </w:r>
      <w:r>
        <w:fldChar w:fldCharType="end"/>
      </w:r>
    </w:p>
    <w:p w14:paraId="6B5EC39C" w14:textId="2DDBD71A" w:rsidR="00644358" w:rsidRPr="0091171D" w:rsidRDefault="00644358" w:rsidP="00644358">
      <w:pPr>
        <w:pStyle w:val="p1"/>
        <w:spacing w:line="480" w:lineRule="auto"/>
        <w:ind w:firstLine="540"/>
        <w:rPr>
          <w:bCs/>
          <w:color w:val="000000" w:themeColor="text1"/>
          <w:sz w:val="24"/>
          <w:szCs w:val="24"/>
        </w:rPr>
      </w:pPr>
      <w:r>
        <w:rPr>
          <w:bCs/>
          <w:color w:val="000000" w:themeColor="text1"/>
          <w:sz w:val="24"/>
          <w:szCs w:val="24"/>
        </w:rPr>
        <w:t xml:space="preserve">The device is connected to the Jetson TK1 through a USB hub, since there are multiple laser scanners connected and only one USB-A port on the Jetson. Hokuyo provides ROS </w:t>
      </w:r>
      <w:r>
        <w:rPr>
          <w:bCs/>
          <w:color w:val="000000" w:themeColor="text1"/>
          <w:sz w:val="24"/>
          <w:szCs w:val="24"/>
        </w:rPr>
        <w:lastRenderedPageBreak/>
        <w:t xml:space="preserve">drivers and wrappers for this laser scanner in C. These were downloaded and slightly altered such that multiple lasers can be connected and logging data simultaneously. This was accomplished by defining a new </w:t>
      </w:r>
      <w:proofErr w:type="spellStart"/>
      <w:r>
        <w:rPr>
          <w:bCs/>
          <w:color w:val="000000" w:themeColor="text1"/>
          <w:sz w:val="24"/>
          <w:szCs w:val="24"/>
        </w:rPr>
        <w:t>rosparam</w:t>
      </w:r>
      <w:proofErr w:type="spellEnd"/>
      <w:r>
        <w:rPr>
          <w:bCs/>
          <w:color w:val="000000" w:themeColor="text1"/>
          <w:sz w:val="24"/>
          <w:szCs w:val="24"/>
        </w:rPr>
        <w:t xml:space="preserve"> when initializing each laser scanner as a </w:t>
      </w:r>
      <w:proofErr w:type="spellStart"/>
      <w:r>
        <w:rPr>
          <w:bCs/>
          <w:color w:val="000000" w:themeColor="text1"/>
          <w:sz w:val="24"/>
          <w:szCs w:val="24"/>
        </w:rPr>
        <w:t>rosnode</w:t>
      </w:r>
      <w:proofErr w:type="spellEnd"/>
      <w:r>
        <w:rPr>
          <w:bCs/>
          <w:color w:val="000000" w:themeColor="text1"/>
          <w:sz w:val="24"/>
          <w:szCs w:val="24"/>
        </w:rPr>
        <w:t xml:space="preserve"> to run. The wrapper was also changed to log each connected laser to a different </w:t>
      </w:r>
      <w:proofErr w:type="spellStart"/>
      <w:r>
        <w:rPr>
          <w:bCs/>
          <w:color w:val="000000" w:themeColor="text1"/>
          <w:sz w:val="24"/>
          <w:szCs w:val="24"/>
        </w:rPr>
        <w:t>rostopics</w:t>
      </w:r>
      <w:proofErr w:type="spellEnd"/>
      <w:r>
        <w:rPr>
          <w:bCs/>
          <w:color w:val="000000" w:themeColor="text1"/>
          <w:sz w:val="24"/>
          <w:szCs w:val="24"/>
        </w:rPr>
        <w:t xml:space="preserve"> so different lasers wouldn’t overwrite each other’s data.</w:t>
      </w:r>
    </w:p>
    <w:p w14:paraId="2BC8226D" w14:textId="3E2D21A1" w:rsidR="00F377D4" w:rsidRDefault="00F377D4" w:rsidP="00F377D4">
      <w:pPr>
        <w:pStyle w:val="Heading4"/>
      </w:pPr>
      <w:proofErr w:type="spellStart"/>
      <w:r>
        <w:t>Optitrack</w:t>
      </w:r>
      <w:proofErr w:type="spellEnd"/>
      <w:r>
        <w:t xml:space="preserve"> vision system</w:t>
      </w:r>
    </w:p>
    <w:p w14:paraId="1E6697D0" w14:textId="507407EF" w:rsidR="00644358" w:rsidRDefault="00644358" w:rsidP="00644358">
      <w:pPr>
        <w:pStyle w:val="BodyText"/>
        <w:ind w:firstLine="540"/>
      </w:pPr>
      <w:r>
        <w:t xml:space="preserve">The team is using the </w:t>
      </w:r>
      <w:proofErr w:type="spellStart"/>
      <w:r>
        <w:t>Optitrack</w:t>
      </w:r>
      <w:proofErr w:type="spellEnd"/>
      <w:r>
        <w:t xml:space="preserve"> Vision System (</w:t>
      </w:r>
      <w:proofErr w:type="spellStart"/>
      <w:r>
        <w:t>Optitrack</w:t>
      </w:r>
      <w:proofErr w:type="spellEnd"/>
      <w:r>
        <w:t xml:space="preserve">) as a ground truth replacement for GPS, since testing will be </w:t>
      </w:r>
      <w:r w:rsidR="009D5AF6">
        <w:t>completed indoors</w:t>
      </w:r>
      <w:r>
        <w:t xml:space="preserve"> where GPS is not available. </w:t>
      </w:r>
      <w:proofErr w:type="spellStart"/>
      <w:r>
        <w:t>Optitrack</w:t>
      </w:r>
      <w:proofErr w:type="spellEnd"/>
      <w:r>
        <w:t xml:space="preserve"> is capable of tracking objects with six degrees of freedom – 3DoF position and 3DoF orientation </w:t>
      </w:r>
      <w:r>
        <w:fldChar w:fldCharType="begin"/>
      </w:r>
      <w:r>
        <w:instrText xml:space="preserve"> ADDIN ZOTERO_ITEM CSL_CITATION {"citationID":"19keq2pehf","properties":{"formattedCitation":"[11]","plainCitation":"[11]"},"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fldChar w:fldCharType="separate"/>
      </w:r>
      <w:r w:rsidRPr="00644358">
        <w:t>[11]</w:t>
      </w:r>
      <w:r>
        <w:fldChar w:fldCharType="end"/>
      </w:r>
      <w:r>
        <w:t xml:space="preserve">. Early in the design phase, the team </w:t>
      </w:r>
      <w:r w:rsidR="009D5AF6">
        <w:t>considered sending</w:t>
      </w:r>
      <w:r>
        <w:t xml:space="preserve"> </w:t>
      </w:r>
      <w:proofErr w:type="spellStart"/>
      <w:r>
        <w:t>Optitrack</w:t>
      </w:r>
      <w:proofErr w:type="spellEnd"/>
      <w:r>
        <w:t xml:space="preserve"> data to the quadrotor as sensor </w:t>
      </w:r>
      <w:r w:rsidR="009D5AF6">
        <w:t>inputs. While this is still a possibility</w:t>
      </w:r>
      <w:r>
        <w:t xml:space="preserve">, the team </w:t>
      </w:r>
      <w:r w:rsidR="009D5AF6">
        <w:t xml:space="preserve">currently </w:t>
      </w:r>
      <w:r>
        <w:t xml:space="preserve">only plans to use </w:t>
      </w:r>
      <w:proofErr w:type="spellStart"/>
      <w:r>
        <w:t>Optitrack</w:t>
      </w:r>
      <w:proofErr w:type="spellEnd"/>
      <w:r>
        <w:t xml:space="preserve"> data for ground truth comparisons to state estimations. In the Spring semester, if the team determines it essential for data to be wirelessly transmitted from the </w:t>
      </w:r>
      <w:proofErr w:type="spellStart"/>
      <w:r>
        <w:t>Optitrack</w:t>
      </w:r>
      <w:proofErr w:type="spellEnd"/>
      <w:r>
        <w:t xml:space="preserve"> system to the quadcopter’s onboard computer, the team will take the necessary measures. In the team’s clinic space, the </w:t>
      </w:r>
      <w:proofErr w:type="spellStart"/>
      <w:r>
        <w:t>Optitrack</w:t>
      </w:r>
      <w:proofErr w:type="spellEnd"/>
      <w:r>
        <w:t xml:space="preserve"> cameras are set up on the ceiling, pointing towards the space in which the quadcopter will be flown, shown in </w:t>
      </w:r>
      <w:r>
        <w:fldChar w:fldCharType="begin"/>
      </w:r>
      <w:r>
        <w:instrText xml:space="preserve"> REF _Ref468265000 \h </w:instrText>
      </w:r>
      <w:r>
        <w:fldChar w:fldCharType="separate"/>
      </w:r>
      <w:r w:rsidR="009D5AF6">
        <w:t xml:space="preserve">Figure </w:t>
      </w:r>
      <w:r w:rsidR="009D5AF6">
        <w:rPr>
          <w:noProof/>
        </w:rPr>
        <w:t>9</w:t>
      </w:r>
      <w:r>
        <w:fldChar w:fldCharType="end"/>
      </w:r>
      <w:r>
        <w:t>.</w:t>
      </w:r>
    </w:p>
    <w:p w14:paraId="60DABE88" w14:textId="77777777" w:rsidR="00644358" w:rsidRDefault="00644358" w:rsidP="00644358">
      <w:pPr>
        <w:pStyle w:val="BodyText"/>
        <w:keepNext/>
        <w:spacing w:after="0" w:line="240" w:lineRule="auto"/>
      </w:pPr>
      <w:r>
        <w:rPr>
          <w:noProof/>
        </w:rPr>
        <w:lastRenderedPageBreak/>
        <w:drawing>
          <wp:inline distT="0" distB="0" distL="0" distR="0" wp14:anchorId="50665CA4" wp14:editId="01FCCD5C">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42CC5B8C" w14:textId="608F7ADF" w:rsidR="00644358" w:rsidRDefault="00644358" w:rsidP="00206778">
      <w:pPr>
        <w:pStyle w:val="Caption"/>
      </w:pPr>
      <w:bookmarkStart w:id="74" w:name="_Ref468265000"/>
      <w:r>
        <w:t xml:space="preserve">Figure </w:t>
      </w:r>
      <w:fldSimple w:instr=" SEQ Figure \* ARABIC ">
        <w:r w:rsidR="009D5AF6">
          <w:rPr>
            <w:noProof/>
          </w:rPr>
          <w:t>9</w:t>
        </w:r>
      </w:fldSimple>
      <w:bookmarkEnd w:id="74"/>
      <w:r>
        <w:t xml:space="preserve"> | </w:t>
      </w:r>
      <w:proofErr w:type="spellStart"/>
      <w:r>
        <w:t>Optitrack</w:t>
      </w:r>
      <w:proofErr w:type="spellEnd"/>
      <w:r>
        <w:t xml:space="preserve"> Camera Setup</w:t>
      </w:r>
    </w:p>
    <w:p w14:paraId="2FEB79F6" w14:textId="21C7D08E" w:rsidR="00644358" w:rsidRDefault="009D5AF6" w:rsidP="009D5AF6">
      <w:pPr>
        <w:pStyle w:val="BodyText"/>
        <w:ind w:firstLine="540"/>
      </w:pPr>
      <w:r>
        <w:t xml:space="preserve">Calibrating the </w:t>
      </w:r>
      <w:proofErr w:type="spellStart"/>
      <w:r w:rsidR="00644358">
        <w:t>Optitrack</w:t>
      </w:r>
      <w:proofErr w:type="spellEnd"/>
      <w:r w:rsidR="00644358">
        <w:t xml:space="preserve"> </w:t>
      </w:r>
      <w:r>
        <w:t xml:space="preserve">system requires a calibration stick with IR-reflective spheres, shown in </w:t>
      </w:r>
      <w:r>
        <w:fldChar w:fldCharType="begin"/>
      </w:r>
      <w:r>
        <w:instrText xml:space="preserve"> REF _Ref468351538 \h </w:instrText>
      </w:r>
      <w:r>
        <w:fldChar w:fldCharType="separate"/>
      </w:r>
      <w:r>
        <w:t xml:space="preserve">Figure </w:t>
      </w:r>
      <w:r>
        <w:rPr>
          <w:noProof/>
        </w:rPr>
        <w:t>10</w:t>
      </w:r>
      <w:r>
        <w:fldChar w:fldCharType="end"/>
      </w:r>
      <w:r>
        <w:t xml:space="preserve"> (a). </w:t>
      </w:r>
      <w:r w:rsidR="00644358">
        <w:t>The IR-reflective spheres have a known radius and are spaced at known distances. The lower part of</w:t>
      </w:r>
      <w:r>
        <w:t xml:space="preserve"> </w:t>
      </w:r>
      <w:r>
        <w:fldChar w:fldCharType="begin"/>
      </w:r>
      <w:r>
        <w:instrText xml:space="preserve"> REF _Ref468351538 \h </w:instrText>
      </w:r>
      <w:r>
        <w:fldChar w:fldCharType="separate"/>
      </w:r>
      <w:r>
        <w:t xml:space="preserve">Figure </w:t>
      </w:r>
      <w:r>
        <w:rPr>
          <w:noProof/>
        </w:rPr>
        <w:t>10</w:t>
      </w:r>
      <w:r>
        <w:fldChar w:fldCharType="end"/>
      </w:r>
      <w:r>
        <w:t xml:space="preserve"> (b)</w:t>
      </w:r>
      <w:r w:rsidR="00644358">
        <w:t xml:space="preserve"> shows each camera on the calibration screen. The colorful splotches in the boxes are the views of each of seven cameras logging the </w:t>
      </w:r>
      <w:r w:rsidR="00234828">
        <w:t xml:space="preserve">movement of the </w:t>
      </w:r>
      <w:r w:rsidR="00644358">
        <w:t xml:space="preserve">calibration stick. </w:t>
      </w:r>
      <w:proofErr w:type="spellStart"/>
      <w:r w:rsidR="00644358">
        <w:t>Optitrack</w:t>
      </w:r>
      <w:proofErr w:type="spellEnd"/>
      <w:r w:rsidR="00644358">
        <w:t xml:space="preserve"> </w:t>
      </w:r>
      <w:r w:rsidR="00234828">
        <w:t>combines</w:t>
      </w:r>
      <w:r w:rsidR="00644358">
        <w:t xml:space="preserve"> this data </w:t>
      </w:r>
      <w:r w:rsidR="00234828">
        <w:t xml:space="preserve">from every camera </w:t>
      </w:r>
      <w:r w:rsidR="00644358">
        <w:t xml:space="preserve">to obtain </w:t>
      </w:r>
      <w:r w:rsidR="00234828">
        <w:t>the global position of the calibration stick</w:t>
      </w:r>
      <w:r w:rsidR="00644358">
        <w:t>.</w:t>
      </w:r>
    </w:p>
    <w:p w14:paraId="77B2B100" w14:textId="3CD6C12B" w:rsidR="00644358" w:rsidRDefault="00644358" w:rsidP="00644358">
      <w:pPr>
        <w:pStyle w:val="BodyText"/>
        <w:keepNext/>
        <w:jc w:val="center"/>
      </w:pPr>
      <w:r>
        <w:rPr>
          <w:noProof/>
        </w:rPr>
        <w:drawing>
          <wp:inline distT="0" distB="0" distL="0" distR="0" wp14:anchorId="5A5EE45D" wp14:editId="1A77C444">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a14="http://schemas.microsoft.com/office/drawing/2010/main"/>
                      </a:ext>
                    </a:extLst>
                  </pic:spPr>
                </pic:pic>
              </a:graphicData>
            </a:graphic>
          </wp:inline>
        </w:drawing>
      </w:r>
      <w:r w:rsidR="009D5AF6">
        <w:rPr>
          <w:noProof/>
        </w:rPr>
        <w:drawing>
          <wp:inline distT="0" distB="0" distL="0" distR="0" wp14:anchorId="573C06C5" wp14:editId="08385DE6">
            <wp:extent cx="3320101" cy="2066925"/>
            <wp:effectExtent l="0" t="0" r="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2135" cy="2074417"/>
                    </a:xfrm>
                    <a:prstGeom prst="rect">
                      <a:avLst/>
                    </a:prstGeom>
                    <a:noFill/>
                    <a:ln>
                      <a:noFill/>
                    </a:ln>
                  </pic:spPr>
                </pic:pic>
              </a:graphicData>
            </a:graphic>
          </wp:inline>
        </w:drawing>
      </w:r>
    </w:p>
    <w:p w14:paraId="646FF321" w14:textId="71CF034A" w:rsidR="00644358" w:rsidRDefault="00644358" w:rsidP="00206778">
      <w:pPr>
        <w:pStyle w:val="Caption"/>
      </w:pPr>
      <w:bookmarkStart w:id="75" w:name="_Ref468351538"/>
      <w:bookmarkStart w:id="76" w:name="_Ref468351537"/>
      <w:r>
        <w:t xml:space="preserve">Figure </w:t>
      </w:r>
      <w:fldSimple w:instr=" SEQ Figure \* ARABIC ">
        <w:r w:rsidR="009D5AF6">
          <w:rPr>
            <w:noProof/>
          </w:rPr>
          <w:t>10</w:t>
        </w:r>
      </w:fldSimple>
      <w:bookmarkEnd w:id="75"/>
      <w:r>
        <w:t xml:space="preserve"> | </w:t>
      </w:r>
      <w:r w:rsidR="009D5AF6">
        <w:t xml:space="preserve">(a) </w:t>
      </w:r>
      <w:proofErr w:type="spellStart"/>
      <w:r>
        <w:t>Optitrack</w:t>
      </w:r>
      <w:proofErr w:type="spellEnd"/>
      <w:r>
        <w:t xml:space="preserve"> Calibration Tool</w:t>
      </w:r>
      <w:bookmarkEnd w:id="76"/>
      <w:r w:rsidR="009D5AF6">
        <w:t xml:space="preserve"> (b) </w:t>
      </w:r>
      <w:commentRangeStart w:id="77"/>
      <w:proofErr w:type="spellStart"/>
      <w:r w:rsidR="009D5AF6">
        <w:t>Optitrack</w:t>
      </w:r>
      <w:proofErr w:type="spellEnd"/>
      <w:r w:rsidR="009D5AF6">
        <w:t xml:space="preserve"> Calibration Screen</w:t>
      </w:r>
      <w:commentRangeEnd w:id="77"/>
      <w:r w:rsidR="009D5AF6">
        <w:rPr>
          <w:rStyle w:val="CommentReference"/>
          <w:b w:val="0"/>
        </w:rPr>
        <w:commentReference w:id="77"/>
      </w:r>
    </w:p>
    <w:p w14:paraId="0968211D" w14:textId="59196268" w:rsidR="009D5AF6" w:rsidRPr="009D5AF6" w:rsidRDefault="009D5AF6" w:rsidP="009D5AF6">
      <w:pPr>
        <w:pStyle w:val="BodyText"/>
        <w:ind w:firstLine="540"/>
      </w:pPr>
      <w:r>
        <w:t xml:space="preserve">When using </w:t>
      </w:r>
      <w:proofErr w:type="spellStart"/>
      <w:r>
        <w:t>Optitrack</w:t>
      </w:r>
      <w:proofErr w:type="spellEnd"/>
      <w:r>
        <w:t xml:space="preserve"> to track an object, small IR-reflective spheres must be attached to that object, and more IR spheres improves the tracking accuracy. </w:t>
      </w:r>
      <w:proofErr w:type="spellStart"/>
      <w:r>
        <w:t>Optitrack</w:t>
      </w:r>
      <w:proofErr w:type="spellEnd"/>
      <w:r>
        <w:t xml:space="preserve"> will define a </w:t>
      </w:r>
      <w:r>
        <w:lastRenderedPageBreak/>
        <w:t xml:space="preserve">“rigid body” from the IR-reflective spheres, assuming they do not move relative to one another on the object during flight. The object can then be tracked through </w:t>
      </w:r>
      <w:proofErr w:type="spellStart"/>
      <w:r>
        <w:t>Optitrack’s</w:t>
      </w:r>
      <w:proofErr w:type="spellEnd"/>
      <w:r>
        <w:t xml:space="preserve"> interface using visible and IR light. The team currently plans to attach the IR-reflective spheres to the quadrotor using two-sided tape, and this will be completed in the Spring semester.</w:t>
      </w:r>
    </w:p>
    <w:p w14:paraId="370BC329" w14:textId="22E69471" w:rsidR="00F377D4" w:rsidRDefault="00F377D4" w:rsidP="00392BFF">
      <w:pPr>
        <w:pStyle w:val="Heading3"/>
      </w:pPr>
      <w:bookmarkStart w:id="78" w:name="_Toc468351515"/>
      <w:commentRangeStart w:id="79"/>
      <w:r>
        <w:t>Quadrotor</w:t>
      </w:r>
      <w:commentRangeEnd w:id="79"/>
      <w:r w:rsidR="00965C2C">
        <w:rPr>
          <w:rStyle w:val="CommentReference"/>
          <w:rFonts w:ascii="Times New Roman" w:hAnsi="Times New Roman"/>
          <w:b w:val="0"/>
        </w:rPr>
        <w:commentReference w:id="79"/>
      </w:r>
      <w:bookmarkEnd w:id="78"/>
    </w:p>
    <w:p w14:paraId="02D97E95" w14:textId="3B75BD19" w:rsidR="00965C2C" w:rsidRPr="00965C2C" w:rsidRDefault="00965C2C" w:rsidP="00965C2C">
      <w:pPr>
        <w:pStyle w:val="BodyText"/>
        <w:ind w:firstLine="540"/>
      </w:pPr>
      <w:r>
        <w:t>The frame that the team purchased is the QAV400. When mounting the sensors, computers, and battery on this frame, the center of gravity will have to be kept as close to the center of the frame as possible so that the quadrotor can fly stably. If the quadrotor becomes too heavy to fly after mounting all of the components on the frame, material may have to be removed from the frame to make it lighter.</w:t>
      </w:r>
    </w:p>
    <w:p w14:paraId="79D4C94C" w14:textId="126B0646" w:rsidR="00F377D4" w:rsidRDefault="001C294C" w:rsidP="00392BFF">
      <w:pPr>
        <w:pStyle w:val="Heading3"/>
      </w:pPr>
      <w:bookmarkStart w:id="80" w:name="_Toc468351516"/>
      <w:commentRangeStart w:id="81"/>
      <w:r>
        <w:t>Flight c</w:t>
      </w:r>
      <w:r w:rsidR="00F377D4">
        <w:t>ontroller</w:t>
      </w:r>
      <w:commentRangeEnd w:id="81"/>
      <w:r>
        <w:rPr>
          <w:rStyle w:val="CommentReference"/>
          <w:rFonts w:ascii="Times New Roman" w:hAnsi="Times New Roman"/>
          <w:b w:val="0"/>
        </w:rPr>
        <w:commentReference w:id="81"/>
      </w:r>
      <w:bookmarkEnd w:id="80"/>
    </w:p>
    <w:p w14:paraId="08E3B964" w14:textId="77777777" w:rsidR="001C294C" w:rsidRDefault="001C294C" w:rsidP="001C294C">
      <w:pPr>
        <w:pStyle w:val="BodyText"/>
        <w:ind w:firstLine="540"/>
      </w:pPr>
      <w:r>
        <w:t xml:space="preserve">The </w:t>
      </w:r>
      <w:proofErr w:type="spellStart"/>
      <w:r>
        <w:t>Pixhawk</w:t>
      </w:r>
      <w:proofErr w:type="spellEnd"/>
      <w:r>
        <w:t xml:space="preserve"> PX4 Flight Controller will be used to control the motors on the quadrotor. The </w:t>
      </w:r>
      <w:proofErr w:type="spellStart"/>
      <w:r>
        <w:t>Pixhawk</w:t>
      </w:r>
      <w:proofErr w:type="spellEnd"/>
      <w:r>
        <w:t xml:space="preserve"> already has a state estimator implemented on it, but the team will disable that estimator so the Jetson can use the SSE to send states to the </w:t>
      </w:r>
      <w:proofErr w:type="spellStart"/>
      <w:r>
        <w:t>Pixhawk</w:t>
      </w:r>
      <w:proofErr w:type="spellEnd"/>
      <w:r>
        <w:t xml:space="preserve">. </w:t>
      </w:r>
    </w:p>
    <w:p w14:paraId="266FFD16" w14:textId="4A204500" w:rsidR="001C294C" w:rsidRPr="001C294C" w:rsidRDefault="001C294C" w:rsidP="001C294C">
      <w:pPr>
        <w:pStyle w:val="BodyText"/>
        <w:ind w:firstLine="540"/>
      </w:pPr>
      <w:r>
        <w:t xml:space="preserve">A USB to FTDI cable connects the USB port of the Jetson to a DF13 6 position cable that then connects to the serial port of the </w:t>
      </w:r>
      <w:proofErr w:type="spellStart"/>
      <w:r>
        <w:t>Pixhawk</w:t>
      </w:r>
      <w:proofErr w:type="spellEnd"/>
      <w:r>
        <w:t xml:space="preserve">. The </w:t>
      </w:r>
      <w:proofErr w:type="spellStart"/>
      <w:r>
        <w:t>Pixhawk</w:t>
      </w:r>
      <w:proofErr w:type="spellEnd"/>
      <w:r>
        <w:t xml:space="preserve"> and Jetson should thus be able to send data to and receive data from one another, which will be necessary for the Jetson to send states to the </w:t>
      </w:r>
      <w:proofErr w:type="spellStart"/>
      <w:r>
        <w:t>Pixhawk</w:t>
      </w:r>
      <w:proofErr w:type="spellEnd"/>
      <w:r>
        <w:t xml:space="preserve"> and for the </w:t>
      </w:r>
      <w:proofErr w:type="spellStart"/>
      <w:r>
        <w:t>Pixhawk</w:t>
      </w:r>
      <w:proofErr w:type="spellEnd"/>
      <w:r>
        <w:t xml:space="preserve"> to send control inputs back to the Jetson. </w:t>
      </w:r>
    </w:p>
    <w:p w14:paraId="59AD7678" w14:textId="1B894FC6" w:rsidR="00F377D4" w:rsidRDefault="004B71F6" w:rsidP="00392BFF">
      <w:pPr>
        <w:pStyle w:val="Heading3"/>
      </w:pPr>
      <w:bookmarkStart w:id="82" w:name="_Toc468351517"/>
      <w:r>
        <w:t>RC R</w:t>
      </w:r>
      <w:r w:rsidR="00F377D4">
        <w:t>eceiver</w:t>
      </w:r>
      <w:bookmarkEnd w:id="82"/>
    </w:p>
    <w:p w14:paraId="7B6A6399" w14:textId="267E07B2" w:rsidR="001C294C" w:rsidRDefault="001C294C" w:rsidP="001C294C">
      <w:pPr>
        <w:pStyle w:val="BodyText"/>
        <w:ind w:left="-90" w:firstLine="630"/>
      </w:pPr>
      <w:r>
        <w:t xml:space="preserve">The team is using a </w:t>
      </w:r>
      <w:proofErr w:type="spellStart"/>
      <w:r>
        <w:t>Turnigy</w:t>
      </w:r>
      <w:proofErr w:type="spellEnd"/>
      <w:r>
        <w:t xml:space="preserve"> 9X RC transmitter and its corresponding eight-channel receiver. The receiver connects to a PPM encoder, which </w:t>
      </w:r>
      <w:r w:rsidR="00234828">
        <w:t>combines</w:t>
      </w:r>
      <w:r>
        <w:t xml:space="preserve"> the pulse-width </w:t>
      </w:r>
      <w:r>
        <w:lastRenderedPageBreak/>
        <w:t>modulation (P</w:t>
      </w:r>
      <w:r w:rsidR="00234828">
        <w:t xml:space="preserve">WM) signals of the receiver into </w:t>
      </w:r>
      <w:r>
        <w:t xml:space="preserve">a single signal using pulse-position modulation (PPM). The PPM encoder then sends the signals to the RC input port on the </w:t>
      </w:r>
      <w:proofErr w:type="spellStart"/>
      <w:r>
        <w:t>Pixhawk</w:t>
      </w:r>
      <w:proofErr w:type="spellEnd"/>
      <w:r>
        <w:t>, which manipulate</w:t>
      </w:r>
      <w:r w:rsidR="00234828">
        <w:t>s</w:t>
      </w:r>
      <w:r>
        <w:t xml:space="preserve"> the motors based on these input signals. </w:t>
      </w:r>
    </w:p>
    <w:p w14:paraId="3B7BEF0D" w14:textId="77777777" w:rsidR="001C294C" w:rsidRDefault="001C294C" w:rsidP="001C294C">
      <w:pPr>
        <w:pStyle w:val="BodyText"/>
        <w:ind w:left="-90" w:firstLine="630"/>
        <w:jc w:val="center"/>
      </w:pPr>
      <w:r>
        <w:rPr>
          <w:noProof/>
        </w:rPr>
        <w:drawing>
          <wp:inline distT="0" distB="0" distL="0" distR="0" wp14:anchorId="24A93EB7" wp14:editId="0BD7A74F">
            <wp:extent cx="4010223" cy="3009900"/>
            <wp:effectExtent l="0" t="0" r="3175" b="0"/>
            <wp:docPr id="14" name="Picture 14" descr="Macintosh HD:Users:zayralobo:Desktop: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zayralobo:Desktop:FullSizeRender-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10223" cy="3009900"/>
                    </a:xfrm>
                    <a:prstGeom prst="rect">
                      <a:avLst/>
                    </a:prstGeom>
                    <a:noFill/>
                    <a:ln>
                      <a:noFill/>
                    </a:ln>
                  </pic:spPr>
                </pic:pic>
              </a:graphicData>
            </a:graphic>
          </wp:inline>
        </w:drawing>
      </w:r>
    </w:p>
    <w:p w14:paraId="7DC61CD1" w14:textId="0E134849" w:rsidR="001C294C" w:rsidRPr="001C294C" w:rsidRDefault="001C294C" w:rsidP="00206778">
      <w:pPr>
        <w:pStyle w:val="Caption"/>
      </w:pPr>
      <w:r>
        <w:t xml:space="preserve">Figure </w:t>
      </w:r>
      <w:fldSimple w:instr=" SEQ Figure \* ARABIC ">
        <w:r w:rsidR="009D5AF6">
          <w:rPr>
            <w:noProof/>
          </w:rPr>
          <w:t>11</w:t>
        </w:r>
      </w:fldSimple>
      <w:r>
        <w:t xml:space="preserve"> </w:t>
      </w:r>
      <w:r w:rsidRPr="00BE2194">
        <w:t xml:space="preserve">| </w:t>
      </w:r>
      <w:r>
        <w:t xml:space="preserve">RC Receiver Connection to </w:t>
      </w:r>
      <w:proofErr w:type="spellStart"/>
      <w:r>
        <w:t>Pixhawk</w:t>
      </w:r>
      <w:proofErr w:type="spellEnd"/>
    </w:p>
    <w:p w14:paraId="591D4FC3" w14:textId="43C767AF" w:rsidR="00F377D4" w:rsidRDefault="004B71F6" w:rsidP="00392BFF">
      <w:pPr>
        <w:pStyle w:val="Heading3"/>
      </w:pPr>
      <w:bookmarkStart w:id="83" w:name="_Toc468351518"/>
      <w:r>
        <w:t>Power G</w:t>
      </w:r>
      <w:r w:rsidR="00F377D4">
        <w:t>rid</w:t>
      </w:r>
      <w:bookmarkEnd w:id="83"/>
    </w:p>
    <w:p w14:paraId="3248AB4D" w14:textId="678573BB" w:rsidR="001C294C" w:rsidRDefault="001C294C" w:rsidP="001C294C">
      <w:pPr>
        <w:pStyle w:val="BodyText"/>
        <w:ind w:firstLine="540"/>
      </w:pPr>
      <w:r>
        <w:t xml:space="preserve">A 14.8 V </w:t>
      </w:r>
      <w:proofErr w:type="spellStart"/>
      <w:r>
        <w:t>LiPo</w:t>
      </w:r>
      <w:proofErr w:type="spellEnd"/>
      <w:r>
        <w:t xml:space="preserve"> battery will power the quadrotor, with the appropriate voltage regulators step</w:t>
      </w:r>
      <w:r w:rsidR="00234828">
        <w:t>ping down the voltage to power the</w:t>
      </w:r>
      <w:r>
        <w:t xml:space="preserve"> Jetson, </w:t>
      </w:r>
      <w:proofErr w:type="spellStart"/>
      <w:r>
        <w:t>Pixhawk</w:t>
      </w:r>
      <w:proofErr w:type="spellEnd"/>
      <w:r>
        <w:t xml:space="preserve">, and motors. A 12 V regulator will connect the </w:t>
      </w:r>
      <w:proofErr w:type="spellStart"/>
      <w:r>
        <w:t>LiPo</w:t>
      </w:r>
      <w:proofErr w:type="spellEnd"/>
      <w:r>
        <w:t xml:space="preserve"> to the Jetson, and the </w:t>
      </w:r>
      <w:commentRangeStart w:id="84"/>
      <w:r>
        <w:t xml:space="preserve">corresponding voltage regulators </w:t>
      </w:r>
      <w:commentRangeEnd w:id="84"/>
      <w:r w:rsidR="00234828">
        <w:rPr>
          <w:rStyle w:val="CommentReference"/>
        </w:rPr>
        <w:commentReference w:id="84"/>
      </w:r>
      <w:r>
        <w:t xml:space="preserve">will connect the motors and </w:t>
      </w:r>
      <w:proofErr w:type="spellStart"/>
      <w:r>
        <w:t>Pixhawk</w:t>
      </w:r>
      <w:proofErr w:type="spellEnd"/>
      <w:r>
        <w:t xml:space="preserve"> to the </w:t>
      </w:r>
      <w:proofErr w:type="spellStart"/>
      <w:r>
        <w:t>LiPo</w:t>
      </w:r>
      <w:proofErr w:type="spellEnd"/>
      <w:r>
        <w:t xml:space="preserve"> as well.</w:t>
      </w:r>
    </w:p>
    <w:p w14:paraId="28E06C43" w14:textId="77777777" w:rsidR="001C294C" w:rsidRPr="009E3226" w:rsidRDefault="001C294C" w:rsidP="001C294C">
      <w:pPr>
        <w:pStyle w:val="BodyText"/>
        <w:ind w:firstLine="540"/>
        <w:jc w:val="center"/>
        <w:rPr>
          <w:b/>
        </w:rPr>
      </w:pPr>
      <w:r w:rsidRPr="009E3226">
        <w:rPr>
          <w:b/>
          <w:noProof/>
        </w:rPr>
        <w:lastRenderedPageBreak/>
        <w:drawing>
          <wp:inline distT="0" distB="0" distL="0" distR="0" wp14:anchorId="2F145119" wp14:editId="385B1133">
            <wp:extent cx="3959461" cy="2971800"/>
            <wp:effectExtent l="0" t="0" r="3175" b="0"/>
            <wp:docPr id="15" name="Picture 15" descr="Macintosh HD:Users:zayralobo:Desktop:FullSizeR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ayralobo:Desktop:FullSizeRende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0459" cy="2972549"/>
                    </a:xfrm>
                    <a:prstGeom prst="rect">
                      <a:avLst/>
                    </a:prstGeom>
                    <a:noFill/>
                    <a:ln>
                      <a:noFill/>
                    </a:ln>
                  </pic:spPr>
                </pic:pic>
              </a:graphicData>
            </a:graphic>
          </wp:inline>
        </w:drawing>
      </w:r>
    </w:p>
    <w:p w14:paraId="2BB41830" w14:textId="512F15C9" w:rsidR="0020284F" w:rsidRPr="00234828" w:rsidRDefault="001C294C" w:rsidP="00206778">
      <w:pPr>
        <w:pStyle w:val="Caption"/>
      </w:pPr>
      <w:commentRangeStart w:id="85"/>
      <w:r>
        <w:t xml:space="preserve">Figure </w:t>
      </w:r>
      <w:fldSimple w:instr=" SEQ Figure \* ARABIC ">
        <w:r w:rsidR="009D5AF6">
          <w:rPr>
            <w:noProof/>
          </w:rPr>
          <w:t>12</w:t>
        </w:r>
      </w:fldSimple>
      <w:r>
        <w:t xml:space="preserve"> | Components for </w:t>
      </w:r>
      <w:r w:rsidRPr="00BE2194">
        <w:t>Jetson Power Supply</w:t>
      </w:r>
      <w:commentRangeEnd w:id="85"/>
      <w:r>
        <w:rPr>
          <w:rStyle w:val="CommentReference"/>
          <w:b w:val="0"/>
        </w:rPr>
        <w:commentReference w:id="85"/>
      </w:r>
    </w:p>
    <w:p w14:paraId="3710A767" w14:textId="6DC65C54" w:rsidR="004631EE" w:rsidRDefault="00956F68" w:rsidP="006832C7">
      <w:pPr>
        <w:pStyle w:val="Heading1"/>
      </w:pPr>
      <w:bookmarkStart w:id="86" w:name="_Toc468351519"/>
      <w:r>
        <w:lastRenderedPageBreak/>
        <w:t>Results</w:t>
      </w:r>
      <w:bookmarkEnd w:id="86"/>
    </w:p>
    <w:p w14:paraId="14F2FC94" w14:textId="07C5C78E" w:rsidR="004631EE" w:rsidRPr="00956F68" w:rsidRDefault="00D938A3" w:rsidP="00D938A3">
      <w:pPr>
        <w:spacing w:line="480" w:lineRule="auto"/>
        <w:ind w:firstLine="540"/>
      </w:pPr>
      <w:r>
        <w:t xml:space="preserve">This section discusses the preliminary results from implementing the simulation and setting up the hardware. </w:t>
      </w:r>
      <w:r w:rsidR="009A216E">
        <w:t xml:space="preserve">The simulation results consist of confirming the dynamic model works given arbitrary inputs. The hardware results consist of showing data logging capabilities of the sensors, which is an important step in incorporating the sensors in the quadrotor system. </w:t>
      </w:r>
    </w:p>
    <w:p w14:paraId="1C411FAB" w14:textId="6AE632FA" w:rsidR="00956F68" w:rsidRDefault="00956F68" w:rsidP="006F7AF9">
      <w:pPr>
        <w:pStyle w:val="Heading2"/>
      </w:pPr>
      <w:bookmarkStart w:id="87" w:name="_Toc468351520"/>
      <w:r>
        <w:t>Dynamic model</w:t>
      </w:r>
      <w:bookmarkEnd w:id="87"/>
    </w:p>
    <w:p w14:paraId="27489C97" w14:textId="06972B7D" w:rsidR="006F7AF9" w:rsidRDefault="006F7AF9" w:rsidP="006F7AF9">
      <w:pPr>
        <w:pStyle w:val="BodyText"/>
        <w:ind w:firstLine="540"/>
      </w:pPr>
      <w:r>
        <w:t xml:space="preserve">As a preliminary test of the dynamic model, the team made sure that a set of inputs into the closed-loop system yielded expected behavior. Since the team did not have the actual quadrotor, system constants were adapted from the Quadrotor Dynamics paper [citation number]. Motor voltage inputs were simulated by creating a vector consisting of arbitrary voltage values for each of the motors. For the sake of the simulation, it did not matter what the values were, but rather how the motors were powered relative to one another. For example, all voltage values for the 4 motors should be of the same magnitude if the quadrotor is to fly straight up. </w:t>
      </w:r>
    </w:p>
    <w:p w14:paraId="0E71CDA1" w14:textId="01EEC119" w:rsidR="00764E58" w:rsidRDefault="006F7AF9" w:rsidP="006F7AF9">
      <w:pPr>
        <w:pStyle w:val="BodyText"/>
        <w:ind w:firstLine="540"/>
      </w:pPr>
      <w:r>
        <w:t xml:space="preserve">Using this information, the team was able to generate plots of simulation results by changing the input vector simulating motor voltages. The Matlab code used to generate these plots is attached in the Appendix. </w:t>
      </w:r>
      <w:r w:rsidR="00206778">
        <w:t>For the first simulation, the voltage input vector had the same value for all four motors. As expected, the simulation resulted in the quadrotor flying straight upwards. This result is shown in Figure 13.</w:t>
      </w:r>
    </w:p>
    <w:p w14:paraId="68A3CFF5" w14:textId="77777777" w:rsidR="00206778" w:rsidRDefault="00206778" w:rsidP="006F7AF9">
      <w:pPr>
        <w:pStyle w:val="BodyText"/>
        <w:ind w:firstLine="540"/>
      </w:pPr>
    </w:p>
    <w:p w14:paraId="1449D71E" w14:textId="5D6497DC" w:rsidR="00C742D9" w:rsidRDefault="00C742D9" w:rsidP="00206778">
      <w:pPr>
        <w:pStyle w:val="BodyText"/>
        <w:ind w:firstLine="540"/>
        <w:jc w:val="center"/>
      </w:pPr>
    </w:p>
    <w:p w14:paraId="5EE13C54" w14:textId="519B0725" w:rsidR="00206778" w:rsidRDefault="00206778" w:rsidP="00206778">
      <w:pPr>
        <w:pStyle w:val="BodyText"/>
        <w:ind w:firstLine="540"/>
        <w:jc w:val="center"/>
      </w:pPr>
      <w:r>
        <w:rPr>
          <w:noProof/>
        </w:rPr>
        <w:lastRenderedPageBreak/>
        <w:drawing>
          <wp:inline distT="0" distB="0" distL="0" distR="0" wp14:anchorId="4B6AC5F9" wp14:editId="6A407BFE">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4">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1E9EBB18" w14:textId="00CD36FE" w:rsidR="00206778" w:rsidRDefault="00206778" w:rsidP="00206778">
      <w:pPr>
        <w:pStyle w:val="Caption"/>
        <w:rPr>
          <w:szCs w:val="22"/>
        </w:rPr>
      </w:pPr>
      <w:r>
        <w:t xml:space="preserve">Figure </w:t>
      </w:r>
      <w:r>
        <w:fldChar w:fldCharType="begin"/>
      </w:r>
      <w:r>
        <w:instrText xml:space="preserve"> SEQ Figure \* ARABIC </w:instrText>
      </w:r>
      <w:r>
        <w:fldChar w:fldCharType="separate"/>
      </w:r>
      <w:r>
        <w:rPr>
          <w:noProof/>
        </w:rPr>
        <w:t>13</w:t>
      </w:r>
      <w:r>
        <w:rPr>
          <w:noProof/>
        </w:rPr>
        <w:fldChar w:fldCharType="end"/>
      </w:r>
      <w:r>
        <w:t xml:space="preserve"> </w:t>
      </w:r>
      <w:r w:rsidRPr="00BE2194">
        <w:rPr>
          <w:szCs w:val="22"/>
        </w:rPr>
        <w:t xml:space="preserve">| </w:t>
      </w:r>
      <w:r>
        <w:rPr>
          <w:szCs w:val="22"/>
        </w:rPr>
        <w:t>Simulation of quadrotor flying straight up.</w:t>
      </w:r>
    </w:p>
    <w:p w14:paraId="51BAA809" w14:textId="77777777" w:rsidR="00206778" w:rsidRDefault="00206778" w:rsidP="00206778">
      <w:pPr>
        <w:pStyle w:val="BodyText"/>
      </w:pPr>
    </w:p>
    <w:p w14:paraId="030C1377" w14:textId="78AF30F3" w:rsidR="00206778" w:rsidRPr="00206778" w:rsidRDefault="00206778" w:rsidP="00206778">
      <w:pPr>
        <w:pStyle w:val="BodyText"/>
      </w:pPr>
      <w:r>
        <w:t xml:space="preserve">In order to move the quadrotor </w:t>
      </w:r>
      <w:r w:rsidR="00C742D9">
        <w:t>left</w:t>
      </w:r>
      <w:r>
        <w:t xml:space="preserve">, </w:t>
      </w:r>
      <w:r w:rsidR="00C742D9">
        <w:t xml:space="preserve">the expected motor configuration is given to the left in Figure 14. Giving the input vector relative voltages according to the diagram resulted in the quadrotor  moving left, as expected. </w:t>
      </w:r>
    </w:p>
    <w:p w14:paraId="635BBD96" w14:textId="2C81961D" w:rsidR="00206778" w:rsidRDefault="00206778" w:rsidP="00206778">
      <w:pPr>
        <w:pStyle w:val="BodyText"/>
        <w:ind w:firstLine="540"/>
        <w:jc w:val="center"/>
      </w:pPr>
    </w:p>
    <w:p w14:paraId="7F73552A" w14:textId="272ADEA2" w:rsidR="006F7AF9" w:rsidRDefault="00C742D9" w:rsidP="00C742D9">
      <w:pPr>
        <w:pStyle w:val="BodyText"/>
        <w:ind w:firstLine="540"/>
        <w:jc w:val="right"/>
      </w:pPr>
      <w:r>
        <w:rPr>
          <w:noProof/>
        </w:rPr>
        <w:lastRenderedPageBreak/>
        <w:drawing>
          <wp:anchor distT="0" distB="0" distL="114300" distR="114300" simplePos="0" relativeHeight="251660288" behindDoc="0" locked="0" layoutInCell="1" allowOverlap="1" wp14:anchorId="717DD409" wp14:editId="0190B5E2">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5">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EEE478F" wp14:editId="19CA572B">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6">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61DE5FA2" w14:textId="21D905F8" w:rsidR="00206778" w:rsidRDefault="00206778" w:rsidP="00206778">
      <w:pPr>
        <w:pStyle w:val="Caption"/>
        <w:rPr>
          <w:szCs w:val="22"/>
        </w:rPr>
      </w:pPr>
      <w:r>
        <w:t xml:space="preserve">Figure </w:t>
      </w:r>
      <w:r>
        <w:fldChar w:fldCharType="begin"/>
      </w:r>
      <w:r>
        <w:instrText xml:space="preserve"> SEQ Figure \* ARABIC </w:instrText>
      </w:r>
      <w:r>
        <w:fldChar w:fldCharType="separate"/>
      </w:r>
      <w:r>
        <w:rPr>
          <w:noProof/>
        </w:rPr>
        <w:t>14</w:t>
      </w:r>
      <w:r>
        <w:rPr>
          <w:noProof/>
        </w:rPr>
        <w:fldChar w:fldCharType="end"/>
      </w:r>
      <w:r>
        <w:t xml:space="preserve"> </w:t>
      </w:r>
      <w:r w:rsidRPr="00BE2194">
        <w:rPr>
          <w:szCs w:val="22"/>
        </w:rPr>
        <w:t xml:space="preserve">| </w:t>
      </w:r>
      <w:r w:rsidR="00C742D9">
        <w:rPr>
          <w:szCs w:val="22"/>
        </w:rPr>
        <w:t>Simulation of quadrotor flying left</w:t>
      </w:r>
    </w:p>
    <w:p w14:paraId="32F1DB3F" w14:textId="77777777" w:rsidR="00C742D9" w:rsidRDefault="00C742D9" w:rsidP="00C742D9">
      <w:pPr>
        <w:pStyle w:val="BodyText"/>
      </w:pPr>
    </w:p>
    <w:p w14:paraId="6830F33E" w14:textId="4C7D447B" w:rsidR="00C742D9" w:rsidRPr="00206778" w:rsidRDefault="00C742D9" w:rsidP="00C742D9">
      <w:pPr>
        <w:pStyle w:val="BodyText"/>
      </w:pPr>
      <w:r>
        <w:t xml:space="preserve">In order to move the quadrotor </w:t>
      </w:r>
      <w:r>
        <w:t>right</w:t>
      </w:r>
      <w:r>
        <w:t>, the expected motor configuration i</w:t>
      </w:r>
      <w:r>
        <w:t>s given to the left in Figure 15</w:t>
      </w:r>
      <w:r>
        <w:t xml:space="preserve">. Giving the input vector relative voltages according to the diagram resulted in the quadrotor  moving </w:t>
      </w:r>
      <w:r>
        <w:t>right</w:t>
      </w:r>
      <w:r>
        <w:t xml:space="preserve">, as expected. </w:t>
      </w:r>
    </w:p>
    <w:p w14:paraId="30678404" w14:textId="77777777" w:rsidR="00C742D9" w:rsidRPr="00C742D9" w:rsidRDefault="00C742D9" w:rsidP="00C742D9">
      <w:pPr>
        <w:pStyle w:val="BodyText"/>
      </w:pPr>
    </w:p>
    <w:p w14:paraId="6ADCB0CB" w14:textId="77777777" w:rsidR="00206778" w:rsidRDefault="00206778" w:rsidP="00206778">
      <w:pPr>
        <w:pStyle w:val="BodyText"/>
        <w:ind w:firstLine="540"/>
        <w:jc w:val="center"/>
      </w:pPr>
    </w:p>
    <w:p w14:paraId="0B236226" w14:textId="287F6A89" w:rsidR="00764E58" w:rsidRDefault="00C742D9" w:rsidP="00C742D9">
      <w:pPr>
        <w:pStyle w:val="BodyText"/>
        <w:ind w:firstLine="540"/>
      </w:pPr>
      <w:r>
        <w:rPr>
          <w:noProof/>
        </w:rPr>
        <w:lastRenderedPageBreak/>
        <w:drawing>
          <wp:anchor distT="0" distB="0" distL="114300" distR="114300" simplePos="0" relativeHeight="251666432" behindDoc="0" locked="0" layoutInCell="1" allowOverlap="1" wp14:anchorId="226DB279" wp14:editId="7E067F7C">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5">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FC18F9B" wp14:editId="3B26DB4B">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7">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16B1B33A" w14:textId="2A721DF6" w:rsidR="00206778" w:rsidRPr="001C294C" w:rsidRDefault="00206778" w:rsidP="00206778">
      <w:pPr>
        <w:pStyle w:val="Caption"/>
        <w:rPr>
          <w:szCs w:val="22"/>
        </w:rPr>
      </w:pPr>
      <w:r>
        <w:t xml:space="preserve">Figure </w:t>
      </w:r>
      <w:r>
        <w:fldChar w:fldCharType="begin"/>
      </w:r>
      <w:r>
        <w:instrText xml:space="preserve"> SEQ Figure \* ARABIC </w:instrText>
      </w:r>
      <w:r>
        <w:fldChar w:fldCharType="separate"/>
      </w:r>
      <w:r>
        <w:rPr>
          <w:noProof/>
        </w:rPr>
        <w:t>15</w:t>
      </w:r>
      <w:r>
        <w:rPr>
          <w:noProof/>
        </w:rPr>
        <w:fldChar w:fldCharType="end"/>
      </w:r>
      <w:r>
        <w:t xml:space="preserve"> </w:t>
      </w:r>
      <w:r w:rsidRPr="00BE2194">
        <w:rPr>
          <w:szCs w:val="22"/>
        </w:rPr>
        <w:t xml:space="preserve">| </w:t>
      </w:r>
      <w:r w:rsidR="00A76CE4">
        <w:rPr>
          <w:szCs w:val="22"/>
        </w:rPr>
        <w:t>Simulation of quadrotor moving right</w:t>
      </w:r>
    </w:p>
    <w:p w14:paraId="630B34BF" w14:textId="77777777" w:rsidR="00764E58" w:rsidRDefault="00764E58" w:rsidP="00C742D9">
      <w:pPr>
        <w:pStyle w:val="BodyText"/>
      </w:pPr>
    </w:p>
    <w:p w14:paraId="1E36AF14" w14:textId="7588B4FA" w:rsidR="00C742D9" w:rsidRDefault="00C742D9" w:rsidP="00C742D9">
      <w:pPr>
        <w:pStyle w:val="BodyText"/>
      </w:pPr>
      <w:r>
        <w:t xml:space="preserve">These simulation results show that the dynamic model gives results according to expectations based on the input. By simulating the input vector according to expected quadrotor movement, the team was able to confirm that the dynamic model implemented in simulation is an appropriate model for this system. </w:t>
      </w:r>
    </w:p>
    <w:p w14:paraId="4F378DB7" w14:textId="02195E31" w:rsidR="00764E58" w:rsidRDefault="00764E58" w:rsidP="006F7AF9">
      <w:pPr>
        <w:pStyle w:val="BodyText"/>
        <w:ind w:firstLine="540"/>
      </w:pPr>
    </w:p>
    <w:p w14:paraId="2053B03A" w14:textId="77777777" w:rsidR="00764E58" w:rsidRDefault="00764E58" w:rsidP="006F7AF9">
      <w:pPr>
        <w:pStyle w:val="BodyText"/>
        <w:ind w:firstLine="540"/>
      </w:pPr>
    </w:p>
    <w:p w14:paraId="3DE8BCC6" w14:textId="0D196E6C" w:rsidR="00764E58" w:rsidRPr="006F7AF9" w:rsidRDefault="00764E58" w:rsidP="006F7AF9">
      <w:pPr>
        <w:pStyle w:val="BodyText"/>
        <w:ind w:firstLine="540"/>
      </w:pPr>
    </w:p>
    <w:p w14:paraId="353C2EEB" w14:textId="1D31AB56" w:rsidR="00701A0A" w:rsidRDefault="00701A0A" w:rsidP="006F7AF9">
      <w:pPr>
        <w:pStyle w:val="Heading2"/>
      </w:pPr>
      <w:bookmarkStart w:id="88" w:name="_Toc468351521"/>
      <w:commentRangeStart w:id="89"/>
      <w:r>
        <w:lastRenderedPageBreak/>
        <w:t>Closed-loop simulation</w:t>
      </w:r>
      <w:bookmarkEnd w:id="88"/>
      <w:commentRangeEnd w:id="89"/>
      <w:r w:rsidR="006F7AF9">
        <w:rPr>
          <w:rStyle w:val="CommentReference"/>
          <w:rFonts w:ascii="Times New Roman" w:hAnsi="Times New Roman"/>
          <w:b w:val="0"/>
          <w:caps w:val="0"/>
        </w:rPr>
        <w:commentReference w:id="89"/>
      </w:r>
    </w:p>
    <w:p w14:paraId="4978E708" w14:textId="37521C7A" w:rsidR="00701A0A" w:rsidRDefault="00701A0A" w:rsidP="006F7AF9">
      <w:pPr>
        <w:pStyle w:val="Heading2"/>
      </w:pPr>
      <w:bookmarkStart w:id="90" w:name="_Toc468351522"/>
      <w:commentRangeStart w:id="91"/>
      <w:r>
        <w:t>SSE algorithm</w:t>
      </w:r>
      <w:bookmarkEnd w:id="90"/>
      <w:commentRangeEnd w:id="91"/>
      <w:r w:rsidR="006F7AF9">
        <w:rPr>
          <w:rStyle w:val="CommentReference"/>
          <w:rFonts w:ascii="Times New Roman" w:hAnsi="Times New Roman"/>
          <w:b w:val="0"/>
          <w:caps w:val="0"/>
        </w:rPr>
        <w:commentReference w:id="91"/>
      </w:r>
    </w:p>
    <w:p w14:paraId="093E7219" w14:textId="16375355" w:rsidR="00701A0A" w:rsidRDefault="00701A0A" w:rsidP="006F7AF9">
      <w:pPr>
        <w:pStyle w:val="Heading2"/>
      </w:pPr>
      <w:bookmarkStart w:id="92" w:name="_Toc468351523"/>
      <w:r>
        <w:t>Sensor data</w:t>
      </w:r>
      <w:bookmarkEnd w:id="92"/>
    </w:p>
    <w:p w14:paraId="1D8B236C" w14:textId="4B694862" w:rsidR="004D7D67" w:rsidRPr="004D7D67" w:rsidRDefault="004D7D67" w:rsidP="004D7D67">
      <w:pPr>
        <w:pStyle w:val="BodyText"/>
        <w:ind w:firstLine="540"/>
      </w:pPr>
      <w:r>
        <w:t>This section looks at data from the onboard sensors logged and published through ROS. There is not much analysis on the data, just that the data is being received. Another program in Python or C will be written to process this data and format it in such a manner that the SSE can use.</w:t>
      </w:r>
    </w:p>
    <w:p w14:paraId="15C5EA9E" w14:textId="3484C082" w:rsidR="00701A0A" w:rsidRDefault="00701A0A" w:rsidP="00392BFF">
      <w:pPr>
        <w:pStyle w:val="Heading3"/>
      </w:pPr>
      <w:bookmarkStart w:id="93" w:name="_Toc468351524"/>
      <w:r>
        <w:t>9DOF sensor</w:t>
      </w:r>
      <w:bookmarkEnd w:id="93"/>
    </w:p>
    <w:p w14:paraId="63DA0A46" w14:textId="65FE619A" w:rsidR="00701A0A" w:rsidRDefault="00701A0A" w:rsidP="00392BFF">
      <w:pPr>
        <w:pStyle w:val="Heading3"/>
      </w:pPr>
      <w:bookmarkStart w:id="94" w:name="_Toc468351525"/>
      <w:r>
        <w:t>Laser scanner</w:t>
      </w:r>
      <w:bookmarkEnd w:id="94"/>
    </w:p>
    <w:p w14:paraId="4CEE72D7" w14:textId="2830C52F" w:rsidR="004D7D67" w:rsidRDefault="004D7D67" w:rsidP="004D7D67">
      <w:pPr>
        <w:pStyle w:val="BodyText"/>
        <w:spacing w:after="0"/>
        <w:ind w:firstLine="540"/>
      </w:pPr>
      <w:r>
        <w:t xml:space="preserve">The laser scanner range finders, model URG-04LX-UG01, each log data to separate </w:t>
      </w:r>
      <w:proofErr w:type="spellStart"/>
      <w:r>
        <w:t>rostopics</w:t>
      </w:r>
      <w:proofErr w:type="spellEnd"/>
      <w:r>
        <w:t xml:space="preserve"> while running. </w:t>
      </w:r>
      <w:r>
        <w:fldChar w:fldCharType="begin"/>
      </w:r>
      <w:r>
        <w:instrText xml:space="preserve"> REF _Ref468225785 \h </w:instrText>
      </w:r>
      <w:r>
        <w:fldChar w:fldCharType="separate"/>
      </w:r>
      <w:r w:rsidR="009D5AF6">
        <w:t xml:space="preserve">Figure </w:t>
      </w:r>
      <w:r w:rsidR="009D5AF6">
        <w:rPr>
          <w:noProof/>
        </w:rPr>
        <w:t>13</w:t>
      </w:r>
      <w:r>
        <w:fldChar w:fldCharType="end"/>
      </w:r>
      <w:r>
        <w:t xml:space="preserve"> shows a sample output in the </w:t>
      </w:r>
      <w:proofErr w:type="spellStart"/>
      <w:r>
        <w:t>rostopic</w:t>
      </w:r>
      <w:proofErr w:type="spellEnd"/>
      <w:r>
        <w:t xml:space="preserve"> for one of the laser scanners. </w:t>
      </w:r>
      <w:commentRangeStart w:id="95"/>
      <w:r>
        <w:t>The fields can be described as follows</w:t>
      </w:r>
      <w:commentRangeEnd w:id="95"/>
      <w:r w:rsidR="00234828">
        <w:rPr>
          <w:rStyle w:val="CommentReference"/>
        </w:rPr>
        <w:commentReference w:id="95"/>
      </w:r>
      <w:r>
        <w:t>:</w:t>
      </w:r>
    </w:p>
    <w:p w14:paraId="72B875F3" w14:textId="77777777" w:rsidR="004D7D67" w:rsidRDefault="004D7D67" w:rsidP="004D7D67">
      <w:pPr>
        <w:pStyle w:val="BodyText"/>
        <w:numPr>
          <w:ilvl w:val="0"/>
          <w:numId w:val="4"/>
        </w:numPr>
        <w:spacing w:after="0"/>
        <w:jc w:val="left"/>
      </w:pPr>
      <w:proofErr w:type="spellStart"/>
      <w:r w:rsidRPr="00AE513A">
        <w:rPr>
          <w:u w:val="single"/>
        </w:rPr>
        <w:t>seq</w:t>
      </w:r>
      <w:proofErr w:type="spellEnd"/>
      <w:r>
        <w:t>: log entry number for that laser since the ROS node was created and began to run</w:t>
      </w:r>
    </w:p>
    <w:p w14:paraId="2991CEEF" w14:textId="77777777" w:rsidR="004D7D67" w:rsidRDefault="004D7D67" w:rsidP="004D7D67">
      <w:pPr>
        <w:pStyle w:val="BodyText"/>
        <w:numPr>
          <w:ilvl w:val="0"/>
          <w:numId w:val="4"/>
        </w:numPr>
        <w:spacing w:after="0"/>
        <w:jc w:val="left"/>
      </w:pPr>
      <w:r w:rsidRPr="00AE513A">
        <w:rPr>
          <w:u w:val="single"/>
        </w:rPr>
        <w:t>stamp</w:t>
      </w:r>
      <w:r>
        <w:t>: time stamp, in seconds and nanoseconds</w:t>
      </w:r>
    </w:p>
    <w:p w14:paraId="59BC70C7" w14:textId="77777777" w:rsidR="004D7D67" w:rsidRDefault="004D7D67" w:rsidP="004D7D67">
      <w:pPr>
        <w:pStyle w:val="BodyText"/>
        <w:numPr>
          <w:ilvl w:val="0"/>
          <w:numId w:val="4"/>
        </w:numPr>
        <w:spacing w:after="0"/>
        <w:jc w:val="left"/>
      </w:pPr>
      <w:proofErr w:type="spellStart"/>
      <w:r w:rsidRPr="00AE513A">
        <w:rPr>
          <w:u w:val="single"/>
        </w:rPr>
        <w:t>angle_min</w:t>
      </w:r>
      <w:proofErr w:type="spellEnd"/>
      <w:r>
        <w:t>: -2.35619449615 rad = -135 degrees, minimum programmed scan angle</w:t>
      </w:r>
    </w:p>
    <w:p w14:paraId="2D3F66D9" w14:textId="77777777" w:rsidR="004D7D67" w:rsidRDefault="004D7D67" w:rsidP="004D7D67">
      <w:pPr>
        <w:pStyle w:val="BodyText"/>
        <w:numPr>
          <w:ilvl w:val="0"/>
          <w:numId w:val="4"/>
        </w:numPr>
        <w:spacing w:after="0"/>
        <w:jc w:val="left"/>
      </w:pPr>
      <w:proofErr w:type="spellStart"/>
      <w:r w:rsidRPr="00AE513A">
        <w:rPr>
          <w:u w:val="single"/>
        </w:rPr>
        <w:t>angle_max</w:t>
      </w:r>
      <w:proofErr w:type="spellEnd"/>
      <w:r>
        <w:t>: 2.35619449615 rad = 135 degrees, maximum programmed scan angle</w:t>
      </w:r>
    </w:p>
    <w:p w14:paraId="74596387" w14:textId="77777777" w:rsidR="004D7D67" w:rsidRDefault="004D7D67" w:rsidP="004D7D67">
      <w:pPr>
        <w:pStyle w:val="BodyText"/>
        <w:numPr>
          <w:ilvl w:val="0"/>
          <w:numId w:val="4"/>
        </w:numPr>
        <w:spacing w:after="0"/>
        <w:jc w:val="left"/>
      </w:pPr>
      <w:proofErr w:type="spellStart"/>
      <w:r w:rsidRPr="00AE513A">
        <w:rPr>
          <w:u w:val="single"/>
        </w:rPr>
        <w:t>angle_incremen</w:t>
      </w:r>
      <w:r>
        <w:t>t</w:t>
      </w:r>
      <w:proofErr w:type="spellEnd"/>
      <w:r>
        <w:t>: 0.00436332216486 rad = 0.25 degrees</w:t>
      </w:r>
    </w:p>
    <w:p w14:paraId="244C23F0" w14:textId="77777777" w:rsidR="004D7D67" w:rsidRDefault="004D7D67" w:rsidP="004D7D67">
      <w:pPr>
        <w:pStyle w:val="BodyText"/>
        <w:numPr>
          <w:ilvl w:val="0"/>
          <w:numId w:val="4"/>
        </w:numPr>
        <w:spacing w:after="0"/>
        <w:jc w:val="left"/>
      </w:pPr>
      <w:proofErr w:type="spellStart"/>
      <w:r>
        <w:rPr>
          <w:u w:val="single"/>
        </w:rPr>
        <w:t>scan_time</w:t>
      </w:r>
      <w:proofErr w:type="spellEnd"/>
      <w:r>
        <w:t>: 0.025 seconds</w:t>
      </w:r>
    </w:p>
    <w:p w14:paraId="180B6543" w14:textId="77777777" w:rsidR="004D7D67" w:rsidRDefault="004D7D67" w:rsidP="004D7D67">
      <w:pPr>
        <w:pStyle w:val="BodyText"/>
        <w:numPr>
          <w:ilvl w:val="0"/>
          <w:numId w:val="4"/>
        </w:numPr>
        <w:spacing w:after="0"/>
        <w:jc w:val="left"/>
      </w:pPr>
      <w:proofErr w:type="spellStart"/>
      <w:r>
        <w:rPr>
          <w:u w:val="single"/>
        </w:rPr>
        <w:t>range_min</w:t>
      </w:r>
      <w:proofErr w:type="spellEnd"/>
      <w:r w:rsidRPr="00AE513A">
        <w:t>:</w:t>
      </w:r>
      <w:r>
        <w:t xml:space="preserve"> 0.02 meters, min programmed range</w:t>
      </w:r>
    </w:p>
    <w:p w14:paraId="0838823A" w14:textId="77777777" w:rsidR="004D7D67" w:rsidRDefault="004D7D67" w:rsidP="004D7D67">
      <w:pPr>
        <w:pStyle w:val="BodyText"/>
        <w:numPr>
          <w:ilvl w:val="0"/>
          <w:numId w:val="4"/>
        </w:numPr>
        <w:spacing w:after="0"/>
        <w:jc w:val="left"/>
      </w:pPr>
      <w:proofErr w:type="spellStart"/>
      <w:r>
        <w:rPr>
          <w:u w:val="single"/>
        </w:rPr>
        <w:t>range_max</w:t>
      </w:r>
      <w:proofErr w:type="spellEnd"/>
      <w:r w:rsidRPr="00AE513A">
        <w:t>:</w:t>
      </w:r>
      <w:r>
        <w:t xml:space="preserve"> 5.6 meters, max programmed range</w:t>
      </w:r>
    </w:p>
    <w:p w14:paraId="7AE89819" w14:textId="77777777" w:rsidR="004D7D67" w:rsidRDefault="004D7D67" w:rsidP="004D7D67">
      <w:pPr>
        <w:pStyle w:val="BodyText"/>
        <w:numPr>
          <w:ilvl w:val="0"/>
          <w:numId w:val="4"/>
        </w:numPr>
        <w:spacing w:after="0"/>
        <w:jc w:val="left"/>
      </w:pPr>
      <w:r>
        <w:rPr>
          <w:u w:val="single"/>
        </w:rPr>
        <w:t>ranges</w:t>
      </w:r>
      <w:r w:rsidRPr="00AE513A">
        <w:t>:</w:t>
      </w:r>
      <w:r>
        <w:t xml:space="preserve"> Vector of 1081 (270 degrees / 0.25 degrees + 1) distance measurements at corresponding angles, starting at </w:t>
      </w:r>
      <w:proofErr w:type="spellStart"/>
      <w:r>
        <w:t>angle_min</w:t>
      </w:r>
      <w:proofErr w:type="spellEnd"/>
      <w:r>
        <w:t xml:space="preserve">, ending at </w:t>
      </w:r>
      <w:proofErr w:type="spellStart"/>
      <w:r>
        <w:t>angle_max</w:t>
      </w:r>
      <w:proofErr w:type="spellEnd"/>
    </w:p>
    <w:p w14:paraId="481FFDA7" w14:textId="77777777" w:rsidR="004D7D67" w:rsidRDefault="004D7D67" w:rsidP="004D7D67">
      <w:pPr>
        <w:pStyle w:val="BodyText"/>
        <w:keepNext/>
        <w:spacing w:after="0" w:line="240" w:lineRule="auto"/>
        <w:jc w:val="center"/>
      </w:pPr>
      <w:r>
        <w:rPr>
          <w:noProof/>
        </w:rPr>
        <w:lastRenderedPageBreak/>
        <w:drawing>
          <wp:inline distT="0" distB="0" distL="0" distR="0" wp14:anchorId="77F312A8" wp14:editId="431FB6A2">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0E52D234" w14:textId="31973562" w:rsidR="004D7D67" w:rsidRDefault="004D7D67" w:rsidP="00206778">
      <w:pPr>
        <w:pStyle w:val="Caption"/>
      </w:pPr>
      <w:bookmarkStart w:id="96" w:name="_Ref468225785"/>
      <w:r>
        <w:t xml:space="preserve">Figure </w:t>
      </w:r>
      <w:fldSimple w:instr=" SEQ Figure \* ARABIC ">
        <w:r w:rsidR="009D5AF6">
          <w:rPr>
            <w:noProof/>
          </w:rPr>
          <w:t>13</w:t>
        </w:r>
      </w:fldSimple>
      <w:bookmarkEnd w:id="96"/>
      <w:r>
        <w:t xml:space="preserve"> | Laser Scanner Sample Output</w:t>
      </w:r>
    </w:p>
    <w:p w14:paraId="6AF34C0D" w14:textId="747083CA" w:rsidR="004D7D67" w:rsidRPr="004D7D67" w:rsidRDefault="004D7D67" w:rsidP="004D7D67">
      <w:pPr>
        <w:pStyle w:val="BodyText"/>
      </w:pPr>
      <w:r>
        <w:tab/>
      </w:r>
      <w:r w:rsidR="00234828">
        <w:t xml:space="preserve">The original drivers downloaded from the manufacturer’s website </w:t>
      </w:r>
      <w:r w:rsidR="00234828">
        <w:fldChar w:fldCharType="begin"/>
      </w:r>
      <w:r w:rsidR="00234828">
        <w:instrText xml:space="preserve"> ADDIN ZOTERO_ITEM CSL_CITATION {"citationID":"ha1n7ukru","properties":{"formattedCitation":"[12]","plainCitation":"[12]"},"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rsidR="00234828">
        <w:fldChar w:fldCharType="separate"/>
      </w:r>
      <w:r w:rsidR="00234828" w:rsidRPr="00644358">
        <w:t>[12]</w:t>
      </w:r>
      <w:r w:rsidR="00234828">
        <w:fldChar w:fldCharType="end"/>
      </w:r>
      <w:r w:rsidR="00234828">
        <w:t xml:space="preserve"> did not compile, so the team made alterations. After being updated, the drivers are now able to connect to the lasers, receive data, and format the data in a meaningful way to allow for multiple lasers to be connected simultaneously, and the </w:t>
      </w:r>
      <w:r>
        <w:t>laser scanner</w:t>
      </w:r>
      <w:r w:rsidR="00234828">
        <w:t xml:space="preserve">s function as </w:t>
      </w:r>
      <w:commentRangeStart w:id="97"/>
      <w:r w:rsidR="00234828">
        <w:t>expected</w:t>
      </w:r>
      <w:commentRangeEnd w:id="97"/>
      <w:r w:rsidR="00234828">
        <w:rPr>
          <w:rStyle w:val="CommentReference"/>
        </w:rPr>
        <w:commentReference w:id="97"/>
      </w:r>
      <w:r w:rsidR="00234828">
        <w:t>.</w:t>
      </w:r>
    </w:p>
    <w:p w14:paraId="48D06B4B" w14:textId="77777777" w:rsidR="00190351" w:rsidRDefault="00BA1D9C" w:rsidP="006832C7">
      <w:pPr>
        <w:pStyle w:val="Heading1"/>
      </w:pPr>
      <w:bookmarkStart w:id="98" w:name="_Ref274917941"/>
      <w:bookmarkStart w:id="99" w:name="_Toc468351526"/>
      <w:r>
        <w:lastRenderedPageBreak/>
        <w:t>Project Management</w:t>
      </w:r>
      <w:bookmarkEnd w:id="98"/>
      <w:bookmarkEnd w:id="99"/>
    </w:p>
    <w:p w14:paraId="7EB0F88E" w14:textId="77777777" w:rsidR="004631EE" w:rsidRDefault="004631EE" w:rsidP="00414B38">
      <w:pPr>
        <w:rPr>
          <w:i/>
        </w:rPr>
      </w:pPr>
      <w:r>
        <w:rPr>
          <w:i/>
        </w:rPr>
        <w:t>By this point, you will likely have obtained new information not available at the time of the Work Plan that causes the plan for the project to shift in minor or major ways.</w:t>
      </w:r>
      <w:r w:rsidR="0020037B">
        <w:rPr>
          <w:i/>
        </w:rPr>
        <w:t xml:space="preserve">  You also are likely to have a much better sense of which parts of the project are easy and which parts are hard.  This section is a good place to critically reflect on how the fall semester </w:t>
      </w:r>
      <w:r w:rsidR="00614E7E">
        <w:rPr>
          <w:i/>
        </w:rPr>
        <w:t>actually proceeded in comparison to your plan and to use the experience to create an effective spring plan.</w:t>
      </w:r>
    </w:p>
    <w:p w14:paraId="663C5765" w14:textId="77777777" w:rsidR="00414B38" w:rsidRDefault="00414B38" w:rsidP="00414B38"/>
    <w:p w14:paraId="33F1A89D" w14:textId="77777777" w:rsidR="0035150C" w:rsidRDefault="00614E7E" w:rsidP="0035150C">
      <w:pPr>
        <w:pStyle w:val="BodyText"/>
      </w:pPr>
      <w:r>
        <w:t>[Intro</w:t>
      </w:r>
      <w:r w:rsidR="008C5D65">
        <w:t>duction here, you should not have two headings in a row without text between.</w:t>
      </w:r>
      <w:r>
        <w:t>]</w:t>
      </w:r>
      <w:r w:rsidR="00177BA3">
        <w:t xml:space="preserve"> </w:t>
      </w:r>
    </w:p>
    <w:p w14:paraId="58DE7097" w14:textId="05937DED" w:rsidR="004631EE" w:rsidRDefault="00701A0A" w:rsidP="006F7AF9">
      <w:pPr>
        <w:pStyle w:val="Heading2"/>
      </w:pPr>
      <w:bookmarkStart w:id="100" w:name="_Toc468351527"/>
      <w:r>
        <w:t>Fall progress</w:t>
      </w:r>
      <w:bookmarkEnd w:id="100"/>
    </w:p>
    <w:p w14:paraId="68923DB9" w14:textId="77777777" w:rsidR="003A0022" w:rsidRDefault="00614E7E" w:rsidP="003A0022">
      <w:pPr>
        <w:rPr>
          <w:i/>
        </w:rPr>
      </w:pPr>
      <w:r w:rsidRPr="00512DB4">
        <w:rPr>
          <w:i/>
        </w:rPr>
        <w:t xml:space="preserve">Discuss </w:t>
      </w:r>
      <w:r w:rsidR="00853C99" w:rsidRPr="00512DB4">
        <w:rPr>
          <w:i/>
        </w:rPr>
        <w:t xml:space="preserve">what the team completed in the fall and </w:t>
      </w:r>
      <w:r w:rsidRPr="00512DB4">
        <w:rPr>
          <w:i/>
        </w:rPr>
        <w:t xml:space="preserve">how </w:t>
      </w:r>
      <w:r w:rsidR="00853C99" w:rsidRPr="00512DB4">
        <w:rPr>
          <w:i/>
        </w:rPr>
        <w:t>it</w:t>
      </w:r>
      <w:r w:rsidRPr="00512DB4">
        <w:rPr>
          <w:i/>
        </w:rPr>
        <w:t xml:space="preserve"> matched the Work Plan in terms of deliverables, schedule, and division of labor.  </w:t>
      </w:r>
      <w:r w:rsidR="003B0ACD">
        <w:rPr>
          <w:i/>
        </w:rPr>
        <w:t xml:space="preserve">Include a comparison of the fall elements from the work breakdown structure with the actual work performed. </w:t>
      </w:r>
      <w:r w:rsidR="007D222A">
        <w:rPr>
          <w:i/>
        </w:rPr>
        <w:t xml:space="preserve">The comparison will show new tasks added to the work beyond the original plan. </w:t>
      </w:r>
      <w:r w:rsidR="003B0ACD">
        <w:rPr>
          <w:i/>
        </w:rPr>
        <w:t xml:space="preserve">Review the minutes from the team meetings. </w:t>
      </w:r>
      <w:r w:rsidRPr="00512DB4">
        <w:rPr>
          <w:i/>
        </w:rPr>
        <w:t xml:space="preserve">If the project deviated from the plan, why did the deviations occur?  </w:t>
      </w:r>
      <w:r w:rsidR="00C01AC7" w:rsidRPr="00512DB4">
        <w:rPr>
          <w:i/>
        </w:rPr>
        <w:t>What can the team learn from the experience t</w:t>
      </w:r>
      <w:r w:rsidR="00512DB4" w:rsidRPr="00512DB4">
        <w:rPr>
          <w:i/>
        </w:rPr>
        <w:t>o create a more realistic plan to reach the spring deliverables?</w:t>
      </w:r>
    </w:p>
    <w:p w14:paraId="4D56DF7D" w14:textId="77777777" w:rsidR="003A0022" w:rsidRPr="003A0022" w:rsidRDefault="003A0022" w:rsidP="003A0022">
      <w:pPr>
        <w:rPr>
          <w:i/>
        </w:rPr>
      </w:pPr>
    </w:p>
    <w:p w14:paraId="18C88CDD" w14:textId="77777777" w:rsidR="003A0022" w:rsidRDefault="003A0022" w:rsidP="003A0022">
      <w:pPr>
        <w:pStyle w:val="BodyText"/>
      </w:pPr>
      <w:r>
        <w:t>…</w:t>
      </w:r>
    </w:p>
    <w:p w14:paraId="60D0B494"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b/>
          <w:sz w:val="20"/>
          <w:u w:val="single"/>
        </w:rPr>
      </w:pPr>
      <w:r w:rsidRPr="004F25A1">
        <w:rPr>
          <w:b/>
          <w:sz w:val="20"/>
          <w:u w:val="single"/>
        </w:rPr>
        <w:t>Activity</w:t>
      </w:r>
      <w:r w:rsidRPr="004F25A1">
        <w:rPr>
          <w:b/>
          <w:sz w:val="20"/>
          <w:u w:val="single"/>
        </w:rPr>
        <w:tab/>
      </w:r>
      <w:r w:rsidRPr="004F25A1">
        <w:rPr>
          <w:b/>
          <w:sz w:val="20"/>
          <w:u w:val="single"/>
        </w:rPr>
        <w:tab/>
      </w:r>
      <w:r w:rsidRPr="004F25A1">
        <w:rPr>
          <w:b/>
          <w:sz w:val="20"/>
          <w:u w:val="single"/>
        </w:rPr>
        <w:tab/>
      </w:r>
      <w:r w:rsidRPr="004F25A1">
        <w:rPr>
          <w:b/>
          <w:sz w:val="20"/>
          <w:u w:val="single"/>
        </w:rPr>
        <w:tab/>
      </w:r>
      <w:r w:rsidRPr="004F25A1">
        <w:rPr>
          <w:b/>
          <w:sz w:val="20"/>
          <w:u w:val="single"/>
        </w:rPr>
        <w:tab/>
      </w:r>
      <w:r>
        <w:rPr>
          <w:b/>
          <w:sz w:val="20"/>
          <w:u w:val="single"/>
        </w:rPr>
        <w:tab/>
        <w:t xml:space="preserve">Planned </w:t>
      </w:r>
      <w:r w:rsidRPr="004F25A1">
        <w:rPr>
          <w:b/>
          <w:sz w:val="20"/>
          <w:u w:val="single"/>
        </w:rPr>
        <w:t>Time (hours)</w:t>
      </w:r>
      <w:r>
        <w:rPr>
          <w:b/>
          <w:sz w:val="20"/>
          <w:u w:val="single"/>
        </w:rPr>
        <w:tab/>
        <w:t>Actual Time</w:t>
      </w:r>
    </w:p>
    <w:p w14:paraId="41AC77BE"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 xml:space="preserve">Background research </w:t>
      </w:r>
      <w:r w:rsidRPr="000A3E6B">
        <w:rPr>
          <w:i/>
          <w:sz w:val="20"/>
        </w:rPr>
        <w:t>(already complete)</w:t>
      </w:r>
    </w:p>
    <w:p w14:paraId="107A9608"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t>Roadrunners</w:t>
      </w:r>
    </w:p>
    <w:p w14:paraId="49DA7ADC"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Diet</w:t>
      </w:r>
      <w:r>
        <w:rPr>
          <w:sz w:val="20"/>
        </w:rPr>
        <w:tab/>
      </w:r>
      <w:r>
        <w:rPr>
          <w:sz w:val="20"/>
        </w:rPr>
        <w:tab/>
      </w:r>
      <w:r>
        <w:rPr>
          <w:sz w:val="20"/>
        </w:rPr>
        <w:tab/>
      </w:r>
      <w:r>
        <w:rPr>
          <w:sz w:val="20"/>
        </w:rPr>
        <w:tab/>
      </w:r>
      <w:r>
        <w:rPr>
          <w:sz w:val="20"/>
        </w:rPr>
        <w:tab/>
        <w:t>6</w:t>
      </w:r>
      <w:r>
        <w:rPr>
          <w:sz w:val="20"/>
        </w:rPr>
        <w:tab/>
        <w:t>7</w:t>
      </w:r>
    </w:p>
    <w:p w14:paraId="5DA82E79"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Habitat</w:t>
      </w:r>
      <w:r>
        <w:rPr>
          <w:sz w:val="20"/>
        </w:rPr>
        <w:tab/>
      </w:r>
      <w:r>
        <w:rPr>
          <w:sz w:val="20"/>
        </w:rPr>
        <w:tab/>
      </w:r>
      <w:r>
        <w:rPr>
          <w:sz w:val="20"/>
        </w:rPr>
        <w:tab/>
      </w:r>
      <w:r>
        <w:rPr>
          <w:sz w:val="20"/>
        </w:rPr>
        <w:tab/>
        <w:t>6</w:t>
      </w:r>
      <w:r>
        <w:rPr>
          <w:sz w:val="20"/>
        </w:rPr>
        <w:tab/>
        <w:t>5</w:t>
      </w:r>
    </w:p>
    <w:p w14:paraId="180BCF05"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Locomotion</w:t>
      </w:r>
      <w:r>
        <w:rPr>
          <w:sz w:val="20"/>
        </w:rPr>
        <w:tab/>
      </w:r>
      <w:r>
        <w:rPr>
          <w:sz w:val="20"/>
        </w:rPr>
        <w:tab/>
      </w:r>
      <w:r>
        <w:rPr>
          <w:sz w:val="20"/>
        </w:rPr>
        <w:tab/>
        <w:t>6</w:t>
      </w:r>
      <w:r>
        <w:rPr>
          <w:sz w:val="20"/>
        </w:rPr>
        <w:tab/>
        <w:t>3</w:t>
      </w:r>
    </w:p>
    <w:p w14:paraId="1811BE59"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t>Existing Acme products</w:t>
      </w:r>
      <w:r>
        <w:rPr>
          <w:sz w:val="20"/>
        </w:rPr>
        <w:tab/>
        <w:t>6</w:t>
      </w:r>
      <w:r>
        <w:rPr>
          <w:sz w:val="20"/>
        </w:rPr>
        <w:tab/>
        <w:t>8</w:t>
      </w:r>
    </w:p>
    <w:p w14:paraId="7BC01367"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t>Review footage of product failures</w:t>
      </w:r>
      <w:r>
        <w:rPr>
          <w:sz w:val="20"/>
        </w:rPr>
        <w:tab/>
        <w:t xml:space="preserve">3 </w:t>
      </w:r>
      <w:r w:rsidRPr="004F25A1">
        <w:rPr>
          <w:sz w:val="20"/>
        </w:rPr>
        <w:t>×</w:t>
      </w:r>
      <w:r>
        <w:rPr>
          <w:sz w:val="20"/>
        </w:rPr>
        <w:t xml:space="preserve"> 4 = 12</w:t>
      </w:r>
      <w:r>
        <w:rPr>
          <w:sz w:val="20"/>
        </w:rPr>
        <w:tab/>
        <w:t>12</w:t>
      </w:r>
    </w:p>
    <w:p w14:paraId="12B543AB"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Conceptual Design</w:t>
      </w:r>
    </w:p>
    <w:p w14:paraId="4EF1A44D"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Research</w:t>
      </w:r>
    </w:p>
    <w:p w14:paraId="27390C1E"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Skates</w:t>
      </w:r>
      <w:r>
        <w:rPr>
          <w:sz w:val="20"/>
        </w:rPr>
        <w:tab/>
      </w:r>
      <w:r>
        <w:rPr>
          <w:sz w:val="20"/>
        </w:rPr>
        <w:tab/>
      </w:r>
      <w:r>
        <w:rPr>
          <w:sz w:val="20"/>
        </w:rPr>
        <w:tab/>
      </w:r>
      <w:r>
        <w:rPr>
          <w:sz w:val="20"/>
        </w:rPr>
        <w:tab/>
        <w:t>12</w:t>
      </w:r>
      <w:r w:rsidR="007D222A">
        <w:rPr>
          <w:sz w:val="20"/>
        </w:rPr>
        <w:tab/>
        <w:t>8</w:t>
      </w:r>
    </w:p>
    <w:p w14:paraId="5292B530"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Boulders</w:t>
      </w:r>
      <w:r>
        <w:rPr>
          <w:sz w:val="20"/>
        </w:rPr>
        <w:tab/>
      </w:r>
      <w:r>
        <w:rPr>
          <w:sz w:val="20"/>
        </w:rPr>
        <w:tab/>
      </w:r>
      <w:r>
        <w:rPr>
          <w:sz w:val="20"/>
        </w:rPr>
        <w:tab/>
        <w:t>12</w:t>
      </w:r>
      <w:r w:rsidR="007D222A">
        <w:rPr>
          <w:sz w:val="20"/>
        </w:rPr>
        <w:tab/>
        <w:t>9</w:t>
      </w:r>
    </w:p>
    <w:p w14:paraId="613DC78E"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Anvils</w:t>
      </w:r>
      <w:r>
        <w:rPr>
          <w:sz w:val="20"/>
        </w:rPr>
        <w:tab/>
      </w:r>
      <w:r>
        <w:rPr>
          <w:sz w:val="20"/>
        </w:rPr>
        <w:tab/>
      </w:r>
      <w:r>
        <w:rPr>
          <w:sz w:val="20"/>
        </w:rPr>
        <w:tab/>
      </w:r>
      <w:r>
        <w:rPr>
          <w:sz w:val="20"/>
        </w:rPr>
        <w:tab/>
        <w:t>12</w:t>
      </w:r>
      <w:r w:rsidR="007D222A">
        <w:rPr>
          <w:sz w:val="20"/>
        </w:rPr>
        <w:tab/>
        <w:t>7</w:t>
      </w:r>
    </w:p>
    <w:p w14:paraId="1A1D799D" w14:textId="77777777" w:rsidR="007D222A" w:rsidRPr="004F25A1" w:rsidRDefault="007D222A"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Jet-Powered Anvils</w:t>
      </w:r>
      <w:r>
        <w:rPr>
          <w:sz w:val="20"/>
        </w:rPr>
        <w:tab/>
        <w:t>new</w:t>
      </w:r>
      <w:r>
        <w:rPr>
          <w:sz w:val="20"/>
        </w:rPr>
        <w:tab/>
        <w:t>4</w:t>
      </w:r>
    </w:p>
    <w:p w14:paraId="77CF4C81"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Brainstorming</w:t>
      </w:r>
      <w:r>
        <w:rPr>
          <w:sz w:val="20"/>
        </w:rPr>
        <w:t>, sketching, component research</w:t>
      </w:r>
    </w:p>
    <w:p w14:paraId="66B6F436"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Skates</w:t>
      </w:r>
      <w:r>
        <w:rPr>
          <w:sz w:val="20"/>
        </w:rPr>
        <w:tab/>
      </w:r>
      <w:r>
        <w:rPr>
          <w:sz w:val="20"/>
        </w:rPr>
        <w:tab/>
      </w:r>
      <w:r>
        <w:rPr>
          <w:sz w:val="20"/>
        </w:rPr>
        <w:tab/>
      </w:r>
      <w:r>
        <w:rPr>
          <w:sz w:val="20"/>
        </w:rPr>
        <w:tab/>
        <w:t>18</w:t>
      </w:r>
      <w:r w:rsidR="007D222A">
        <w:rPr>
          <w:sz w:val="20"/>
        </w:rPr>
        <w:tab/>
        <w:t>13</w:t>
      </w:r>
    </w:p>
    <w:p w14:paraId="13C3A57E"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Boulders</w:t>
      </w:r>
      <w:r>
        <w:rPr>
          <w:sz w:val="20"/>
        </w:rPr>
        <w:tab/>
      </w:r>
      <w:r>
        <w:rPr>
          <w:sz w:val="20"/>
        </w:rPr>
        <w:tab/>
      </w:r>
      <w:r>
        <w:rPr>
          <w:sz w:val="20"/>
        </w:rPr>
        <w:tab/>
        <w:t>18</w:t>
      </w:r>
      <w:r w:rsidR="007D222A">
        <w:rPr>
          <w:sz w:val="20"/>
        </w:rPr>
        <w:tab/>
        <w:t>15</w:t>
      </w:r>
    </w:p>
    <w:p w14:paraId="53B09F80"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Anvils</w:t>
      </w:r>
      <w:r>
        <w:rPr>
          <w:sz w:val="20"/>
        </w:rPr>
        <w:tab/>
      </w:r>
      <w:r>
        <w:rPr>
          <w:sz w:val="20"/>
        </w:rPr>
        <w:tab/>
      </w:r>
      <w:r>
        <w:rPr>
          <w:sz w:val="20"/>
        </w:rPr>
        <w:tab/>
      </w:r>
      <w:r>
        <w:rPr>
          <w:sz w:val="20"/>
        </w:rPr>
        <w:tab/>
        <w:t>18</w:t>
      </w:r>
      <w:r w:rsidR="007D222A">
        <w:rPr>
          <w:sz w:val="20"/>
        </w:rPr>
        <w:tab/>
        <w:t>12</w:t>
      </w:r>
    </w:p>
    <w:p w14:paraId="39E3CB57" w14:textId="77777777" w:rsidR="007D222A" w:rsidRPr="004F25A1" w:rsidRDefault="007D222A" w:rsidP="007D222A">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Jet-Powered Anvils</w:t>
      </w:r>
      <w:r>
        <w:rPr>
          <w:sz w:val="20"/>
        </w:rPr>
        <w:tab/>
        <w:t>new</w:t>
      </w:r>
      <w:r>
        <w:rPr>
          <w:sz w:val="20"/>
        </w:rPr>
        <w:tab/>
        <w:t>9</w:t>
      </w:r>
    </w:p>
    <w:p w14:paraId="72FC9A46"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Drawings</w:t>
      </w:r>
    </w:p>
    <w:p w14:paraId="5FB76F2E"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Skates</w:t>
      </w:r>
      <w:r>
        <w:rPr>
          <w:sz w:val="20"/>
        </w:rPr>
        <w:tab/>
      </w:r>
      <w:r>
        <w:rPr>
          <w:sz w:val="20"/>
        </w:rPr>
        <w:tab/>
      </w:r>
      <w:r>
        <w:rPr>
          <w:sz w:val="20"/>
        </w:rPr>
        <w:tab/>
      </w:r>
      <w:r>
        <w:rPr>
          <w:sz w:val="20"/>
        </w:rPr>
        <w:tab/>
        <w:t>4</w:t>
      </w:r>
      <w:r w:rsidR="007D222A">
        <w:rPr>
          <w:sz w:val="20"/>
        </w:rPr>
        <w:tab/>
        <w:t>7</w:t>
      </w:r>
    </w:p>
    <w:p w14:paraId="1B312C60"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Boulders</w:t>
      </w:r>
      <w:r>
        <w:rPr>
          <w:sz w:val="20"/>
        </w:rPr>
        <w:tab/>
      </w:r>
      <w:r>
        <w:rPr>
          <w:sz w:val="20"/>
        </w:rPr>
        <w:tab/>
      </w:r>
      <w:r>
        <w:rPr>
          <w:sz w:val="20"/>
        </w:rPr>
        <w:tab/>
        <w:t>4</w:t>
      </w:r>
      <w:r w:rsidR="007D222A">
        <w:rPr>
          <w:sz w:val="20"/>
        </w:rPr>
        <w:tab/>
        <w:t>8</w:t>
      </w:r>
    </w:p>
    <w:p w14:paraId="48803198"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Anvils</w:t>
      </w:r>
      <w:r>
        <w:rPr>
          <w:sz w:val="20"/>
        </w:rPr>
        <w:tab/>
      </w:r>
      <w:r>
        <w:rPr>
          <w:sz w:val="20"/>
        </w:rPr>
        <w:tab/>
      </w:r>
      <w:r>
        <w:rPr>
          <w:sz w:val="20"/>
        </w:rPr>
        <w:tab/>
      </w:r>
      <w:r>
        <w:rPr>
          <w:sz w:val="20"/>
        </w:rPr>
        <w:tab/>
        <w:t>4</w:t>
      </w:r>
      <w:r w:rsidR="007D222A">
        <w:rPr>
          <w:sz w:val="20"/>
        </w:rPr>
        <w:tab/>
        <w:t>5</w:t>
      </w:r>
    </w:p>
    <w:p w14:paraId="78FB826F" w14:textId="77777777" w:rsidR="007D222A" w:rsidRPr="004F25A1" w:rsidRDefault="007D222A" w:rsidP="007D222A">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Jet-Powered Anvils</w:t>
      </w:r>
      <w:r>
        <w:rPr>
          <w:sz w:val="20"/>
        </w:rPr>
        <w:tab/>
        <w:t>new</w:t>
      </w:r>
      <w:r>
        <w:rPr>
          <w:sz w:val="20"/>
        </w:rPr>
        <w:tab/>
        <w:t>9</w:t>
      </w:r>
    </w:p>
    <w:p w14:paraId="63C7E3F1"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Comparison of Alternatives</w:t>
      </w:r>
      <w:r>
        <w:rPr>
          <w:sz w:val="20"/>
        </w:rPr>
        <w:tab/>
        <w:t xml:space="preserve">5 </w:t>
      </w:r>
      <w:r w:rsidRPr="004F25A1">
        <w:rPr>
          <w:sz w:val="20"/>
        </w:rPr>
        <w:t>×</w:t>
      </w:r>
      <w:r>
        <w:rPr>
          <w:sz w:val="20"/>
        </w:rPr>
        <w:t xml:space="preserve"> 4 = 20</w:t>
      </w:r>
      <w:r w:rsidR="007D222A">
        <w:rPr>
          <w:sz w:val="20"/>
        </w:rPr>
        <w:tab/>
        <w:t>16</w:t>
      </w:r>
    </w:p>
    <w:p w14:paraId="06808C11" w14:textId="77777777" w:rsidR="007D222A" w:rsidRPr="004F25A1" w:rsidRDefault="007D222A" w:rsidP="003B0ACD">
      <w:pPr>
        <w:tabs>
          <w:tab w:val="left" w:pos="360"/>
          <w:tab w:val="left" w:pos="720"/>
          <w:tab w:val="left" w:pos="1080"/>
          <w:tab w:val="left" w:pos="1440"/>
          <w:tab w:val="left" w:pos="1800"/>
          <w:tab w:val="left" w:pos="2160"/>
          <w:tab w:val="left" w:pos="5040"/>
          <w:tab w:val="left" w:pos="7200"/>
        </w:tabs>
        <w:rPr>
          <w:sz w:val="20"/>
        </w:rPr>
      </w:pPr>
      <w:r>
        <w:rPr>
          <w:sz w:val="20"/>
        </w:rPr>
        <w:lastRenderedPageBreak/>
        <w:tab/>
      </w:r>
    </w:p>
    <w:p w14:paraId="0C8A10CA"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Detailed Design</w:t>
      </w:r>
      <w:r>
        <w:rPr>
          <w:sz w:val="20"/>
        </w:rPr>
        <w:t xml:space="preserve"> </w:t>
      </w:r>
      <w:r w:rsidRPr="00D26013">
        <w:rPr>
          <w:i/>
          <w:sz w:val="20"/>
        </w:rPr>
        <w:t>(significant uncertainty in these initial estimates)</w:t>
      </w:r>
    </w:p>
    <w:p w14:paraId="27B2DA18"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 xml:space="preserve">Initial SolidWorks </w:t>
      </w:r>
      <w:r>
        <w:rPr>
          <w:sz w:val="20"/>
        </w:rPr>
        <w:t>m</w:t>
      </w:r>
      <w:r w:rsidRPr="004F25A1">
        <w:rPr>
          <w:sz w:val="20"/>
        </w:rPr>
        <w:t>odel</w:t>
      </w:r>
      <w:r>
        <w:rPr>
          <w:sz w:val="20"/>
        </w:rPr>
        <w:tab/>
        <w:t>24</w:t>
      </w:r>
      <w:r w:rsidR="00065782">
        <w:rPr>
          <w:sz w:val="20"/>
        </w:rPr>
        <w:tab/>
        <w:t>18</w:t>
      </w:r>
    </w:p>
    <w:p w14:paraId="136593DA"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t>Finite Element analysis</w:t>
      </w:r>
      <w:r>
        <w:rPr>
          <w:sz w:val="20"/>
        </w:rPr>
        <w:tab/>
        <w:t>48</w:t>
      </w:r>
      <w:r w:rsidR="00065782">
        <w:rPr>
          <w:sz w:val="20"/>
        </w:rPr>
        <w:tab/>
        <w:t>60</w:t>
      </w:r>
    </w:p>
    <w:p w14:paraId="3AE5D076"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(note: ideally this would be broken down further to better estimate time)</w:t>
      </w:r>
    </w:p>
    <w:p w14:paraId="1D7B1689"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Component selection</w:t>
      </w:r>
      <w:r>
        <w:rPr>
          <w:sz w:val="20"/>
        </w:rPr>
        <w:tab/>
      </w:r>
      <w:r>
        <w:rPr>
          <w:sz w:val="20"/>
        </w:rPr>
        <w:tab/>
        <w:t>20</w:t>
      </w:r>
      <w:r w:rsidR="00065782">
        <w:rPr>
          <w:sz w:val="20"/>
        </w:rPr>
        <w:tab/>
        <w:t>30</w:t>
      </w:r>
    </w:p>
    <w:p w14:paraId="161C4D2E"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Manufacturer selection</w:t>
      </w:r>
      <w:r>
        <w:rPr>
          <w:sz w:val="20"/>
        </w:rPr>
        <w:tab/>
        <w:t>12</w:t>
      </w:r>
      <w:r w:rsidR="00065782">
        <w:rPr>
          <w:sz w:val="20"/>
        </w:rPr>
        <w:tab/>
        <w:t>7</w:t>
      </w:r>
    </w:p>
    <w:p w14:paraId="56C99528"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Send prototype for manufacturing</w:t>
      </w:r>
      <w:r>
        <w:rPr>
          <w:sz w:val="20"/>
        </w:rPr>
        <w:tab/>
        <w:t>8</w:t>
      </w:r>
      <w:r w:rsidR="00065782">
        <w:rPr>
          <w:sz w:val="20"/>
        </w:rPr>
        <w:tab/>
        <w:t>not done</w:t>
      </w:r>
    </w:p>
    <w:p w14:paraId="0E6C0942"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Test Plan</w:t>
      </w:r>
    </w:p>
    <w:p w14:paraId="61ABE7C4"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Initial Test Plan</w:t>
      </w:r>
      <w:r>
        <w:rPr>
          <w:sz w:val="20"/>
        </w:rPr>
        <w:tab/>
      </w:r>
      <w:r>
        <w:rPr>
          <w:sz w:val="20"/>
        </w:rPr>
        <w:tab/>
      </w:r>
      <w:r>
        <w:rPr>
          <w:sz w:val="20"/>
        </w:rPr>
        <w:tab/>
        <w:t>8</w:t>
      </w:r>
      <w:r w:rsidR="00065782">
        <w:rPr>
          <w:sz w:val="20"/>
        </w:rPr>
        <w:tab/>
        <w:t>9</w:t>
      </w:r>
    </w:p>
    <w:p w14:paraId="1AE72C49"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Team Meetings</w:t>
      </w:r>
      <w:r w:rsidRPr="004F25A1">
        <w:rPr>
          <w:sz w:val="20"/>
        </w:rPr>
        <w:tab/>
      </w:r>
    </w:p>
    <w:p w14:paraId="319ABD71"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Teleconferences</w:t>
      </w:r>
      <w:r w:rsidRPr="004F25A1">
        <w:rPr>
          <w:sz w:val="20"/>
        </w:rPr>
        <w:tab/>
      </w:r>
      <w:r w:rsidRPr="004F25A1">
        <w:rPr>
          <w:sz w:val="20"/>
        </w:rPr>
        <w:tab/>
      </w:r>
      <w:r>
        <w:rPr>
          <w:sz w:val="20"/>
        </w:rPr>
        <w:tab/>
      </w:r>
      <w:r w:rsidR="00065782">
        <w:rPr>
          <w:sz w:val="20"/>
        </w:rPr>
        <w:t>15</w:t>
      </w:r>
      <w:r w:rsidRPr="004F25A1">
        <w:rPr>
          <w:sz w:val="20"/>
        </w:rPr>
        <w:t xml:space="preserve"> × 4 ×</w:t>
      </w:r>
      <w:r w:rsidR="00065782">
        <w:rPr>
          <w:sz w:val="20"/>
        </w:rPr>
        <w:t xml:space="preserve"> 1</w:t>
      </w:r>
      <w:r w:rsidR="00065782">
        <w:rPr>
          <w:sz w:val="20"/>
        </w:rPr>
        <w:tab/>
        <w:t>60</w:t>
      </w:r>
    </w:p>
    <w:p w14:paraId="1862787C"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Internal Team Meetings</w:t>
      </w:r>
      <w:r w:rsidRPr="004F25A1">
        <w:rPr>
          <w:sz w:val="20"/>
        </w:rPr>
        <w:tab/>
      </w:r>
      <w:r w:rsidR="00065782">
        <w:rPr>
          <w:sz w:val="20"/>
        </w:rPr>
        <w:t>15</w:t>
      </w:r>
      <w:r w:rsidRPr="004F25A1">
        <w:rPr>
          <w:sz w:val="20"/>
        </w:rPr>
        <w:t xml:space="preserve"> × 4 × 1</w:t>
      </w:r>
      <w:r w:rsidR="00065782">
        <w:rPr>
          <w:sz w:val="20"/>
        </w:rPr>
        <w:tab/>
        <w:t>60</w:t>
      </w:r>
    </w:p>
    <w:p w14:paraId="14B4FE1F"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Tuesday Presentations</w:t>
      </w:r>
      <w:r w:rsidRPr="004F25A1">
        <w:rPr>
          <w:sz w:val="20"/>
        </w:rPr>
        <w:tab/>
      </w:r>
      <w:r>
        <w:rPr>
          <w:sz w:val="20"/>
        </w:rPr>
        <w:tab/>
      </w:r>
      <w:r w:rsidR="00065782">
        <w:rPr>
          <w:sz w:val="20"/>
        </w:rPr>
        <w:t xml:space="preserve">15 × 4 × 1 </w:t>
      </w:r>
      <w:r w:rsidR="00065782">
        <w:rPr>
          <w:sz w:val="20"/>
        </w:rPr>
        <w:tab/>
        <w:t>40</w:t>
      </w:r>
    </w:p>
    <w:p w14:paraId="7E85B344"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t>Team Leader Meetings</w:t>
      </w:r>
      <w:r>
        <w:rPr>
          <w:sz w:val="20"/>
        </w:rPr>
        <w:tab/>
      </w:r>
      <w:r w:rsidR="00065782">
        <w:rPr>
          <w:sz w:val="20"/>
        </w:rPr>
        <w:t>3</w:t>
      </w:r>
      <w:r w:rsidR="00065782">
        <w:rPr>
          <w:sz w:val="20"/>
        </w:rPr>
        <w:tab/>
        <w:t>3</w:t>
      </w:r>
    </w:p>
    <w:p w14:paraId="6A3B26E5"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t>Planning</w:t>
      </w:r>
      <w:r>
        <w:rPr>
          <w:sz w:val="20"/>
        </w:rPr>
        <w:tab/>
      </w:r>
      <w:r>
        <w:rPr>
          <w:sz w:val="20"/>
        </w:rPr>
        <w:tab/>
      </w:r>
      <w:r>
        <w:rPr>
          <w:sz w:val="20"/>
        </w:rPr>
        <w:tab/>
      </w:r>
      <w:r>
        <w:rPr>
          <w:sz w:val="20"/>
        </w:rPr>
        <w:tab/>
      </w:r>
      <w:r>
        <w:rPr>
          <w:sz w:val="20"/>
        </w:rPr>
        <w:tab/>
      </w:r>
      <w:r w:rsidR="00065782">
        <w:rPr>
          <w:sz w:val="20"/>
        </w:rPr>
        <w:t>15</w:t>
      </w:r>
      <w:r>
        <w:rPr>
          <w:sz w:val="20"/>
        </w:rPr>
        <w:t xml:space="preserve"> </w:t>
      </w:r>
      <w:r w:rsidRPr="004F25A1">
        <w:rPr>
          <w:sz w:val="20"/>
        </w:rPr>
        <w:t>×</w:t>
      </w:r>
      <w:r w:rsidR="00065782">
        <w:rPr>
          <w:sz w:val="20"/>
        </w:rPr>
        <w:t xml:space="preserve"> 0.5 </w:t>
      </w:r>
      <w:r w:rsidR="00065782">
        <w:rPr>
          <w:sz w:val="20"/>
        </w:rPr>
        <w:tab/>
        <w:t>8</w:t>
      </w:r>
    </w:p>
    <w:p w14:paraId="7A500E4F"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Logistics</w:t>
      </w:r>
    </w:p>
    <w:p w14:paraId="6C41D4D9"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t>Register to drive Clinic Van</w:t>
      </w:r>
      <w:r>
        <w:rPr>
          <w:sz w:val="20"/>
        </w:rPr>
        <w:tab/>
        <w:t>2</w:t>
      </w:r>
      <w:r w:rsidR="00065782">
        <w:rPr>
          <w:sz w:val="20"/>
        </w:rPr>
        <w:tab/>
        <w:t>1</w:t>
      </w:r>
    </w:p>
    <w:p w14:paraId="348F7541"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Presentation and Preparation</w:t>
      </w:r>
    </w:p>
    <w:p w14:paraId="7E921228"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Orientation Day</w:t>
      </w:r>
      <w:r w:rsidRPr="004F25A1">
        <w:rPr>
          <w:sz w:val="20"/>
        </w:rPr>
        <w:tab/>
      </w:r>
      <w:r w:rsidRPr="004F25A1">
        <w:rPr>
          <w:sz w:val="20"/>
        </w:rPr>
        <w:tab/>
      </w:r>
      <w:r>
        <w:rPr>
          <w:sz w:val="20"/>
        </w:rPr>
        <w:tab/>
      </w:r>
      <w:r w:rsidRPr="004F25A1">
        <w:rPr>
          <w:sz w:val="20"/>
        </w:rPr>
        <w:t>3 × 4 = 12</w:t>
      </w:r>
      <w:r w:rsidR="00065782">
        <w:rPr>
          <w:sz w:val="20"/>
        </w:rPr>
        <w:tab/>
        <w:t>12</w:t>
      </w:r>
    </w:p>
    <w:p w14:paraId="44CF76AD"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Fall Review #1</w:t>
      </w:r>
      <w:r w:rsidRPr="004F25A1">
        <w:rPr>
          <w:sz w:val="20"/>
        </w:rPr>
        <w:tab/>
      </w:r>
      <w:r w:rsidRPr="004F25A1">
        <w:rPr>
          <w:sz w:val="20"/>
        </w:rPr>
        <w:tab/>
      </w:r>
      <w:r>
        <w:rPr>
          <w:sz w:val="20"/>
        </w:rPr>
        <w:tab/>
      </w:r>
      <w:r w:rsidRPr="004F25A1">
        <w:rPr>
          <w:sz w:val="20"/>
        </w:rPr>
        <w:t>2 × 4 = 8</w:t>
      </w:r>
      <w:r w:rsidRPr="004F25A1">
        <w:rPr>
          <w:sz w:val="20"/>
        </w:rPr>
        <w:tab/>
      </w:r>
      <w:r w:rsidR="00065782">
        <w:rPr>
          <w:sz w:val="20"/>
        </w:rPr>
        <w:t>8</w:t>
      </w:r>
    </w:p>
    <w:p w14:paraId="6608A549"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Fall Review #2</w:t>
      </w:r>
      <w:r w:rsidRPr="004F25A1">
        <w:rPr>
          <w:sz w:val="20"/>
        </w:rPr>
        <w:tab/>
      </w:r>
      <w:r w:rsidRPr="004F25A1">
        <w:rPr>
          <w:sz w:val="20"/>
        </w:rPr>
        <w:tab/>
      </w:r>
      <w:r>
        <w:rPr>
          <w:sz w:val="20"/>
        </w:rPr>
        <w:tab/>
      </w:r>
      <w:r w:rsidRPr="004F25A1">
        <w:rPr>
          <w:sz w:val="20"/>
        </w:rPr>
        <w:t>3 × 4 = 12</w:t>
      </w:r>
      <w:r w:rsidR="00065782">
        <w:rPr>
          <w:sz w:val="20"/>
        </w:rPr>
        <w:tab/>
        <w:t>12</w:t>
      </w:r>
    </w:p>
    <w:p w14:paraId="74B9C492"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Fall Review #3</w:t>
      </w:r>
      <w:r w:rsidRPr="004F25A1">
        <w:rPr>
          <w:sz w:val="20"/>
        </w:rPr>
        <w:tab/>
      </w:r>
      <w:r w:rsidRPr="004F25A1">
        <w:rPr>
          <w:sz w:val="20"/>
        </w:rPr>
        <w:tab/>
      </w:r>
      <w:r>
        <w:rPr>
          <w:sz w:val="20"/>
        </w:rPr>
        <w:tab/>
      </w:r>
      <w:r w:rsidRPr="004F25A1">
        <w:rPr>
          <w:sz w:val="20"/>
        </w:rPr>
        <w:t>3 × 4 = 12</w:t>
      </w:r>
      <w:r w:rsidR="00065782">
        <w:rPr>
          <w:sz w:val="20"/>
        </w:rPr>
        <w:tab/>
        <w:t>12</w:t>
      </w:r>
    </w:p>
    <w:p w14:paraId="15B71A31"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Fall Site Visit</w:t>
      </w:r>
      <w:r w:rsidRPr="004F25A1">
        <w:rPr>
          <w:sz w:val="20"/>
        </w:rPr>
        <w:tab/>
      </w:r>
      <w:r w:rsidRPr="004F25A1">
        <w:rPr>
          <w:sz w:val="20"/>
        </w:rPr>
        <w:tab/>
      </w:r>
      <w:r w:rsidRPr="004F25A1">
        <w:rPr>
          <w:sz w:val="20"/>
        </w:rPr>
        <w:tab/>
        <w:t>12 × 4 = 48</w:t>
      </w:r>
      <w:r w:rsidR="00065782">
        <w:rPr>
          <w:sz w:val="20"/>
        </w:rPr>
        <w:tab/>
        <w:t>55</w:t>
      </w:r>
    </w:p>
    <w:p w14:paraId="2C7474BC"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Reports</w:t>
      </w:r>
    </w:p>
    <w:p w14:paraId="0AAF2D36"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Team Charter</w:t>
      </w:r>
      <w:r w:rsidRPr="004F25A1">
        <w:rPr>
          <w:sz w:val="20"/>
        </w:rPr>
        <w:tab/>
      </w:r>
      <w:r w:rsidRPr="004F25A1">
        <w:rPr>
          <w:sz w:val="20"/>
        </w:rPr>
        <w:tab/>
      </w:r>
      <w:r w:rsidRPr="004F25A1">
        <w:rPr>
          <w:sz w:val="20"/>
        </w:rPr>
        <w:tab/>
        <w:t>5</w:t>
      </w:r>
      <w:r w:rsidR="00065782">
        <w:rPr>
          <w:sz w:val="20"/>
        </w:rPr>
        <w:tab/>
        <w:t>6</w:t>
      </w:r>
    </w:p>
    <w:p w14:paraId="7D662D15"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Work Plan</w:t>
      </w:r>
      <w:r w:rsidRPr="004F25A1">
        <w:rPr>
          <w:sz w:val="20"/>
        </w:rPr>
        <w:tab/>
      </w:r>
      <w:r w:rsidRPr="004F25A1">
        <w:rPr>
          <w:sz w:val="20"/>
        </w:rPr>
        <w:tab/>
      </w:r>
      <w:r w:rsidRPr="004F25A1">
        <w:rPr>
          <w:sz w:val="20"/>
        </w:rPr>
        <w:tab/>
      </w:r>
      <w:r w:rsidRPr="004F25A1">
        <w:rPr>
          <w:sz w:val="20"/>
        </w:rPr>
        <w:tab/>
      </w:r>
      <w:r w:rsidR="00065782">
        <w:rPr>
          <w:sz w:val="20"/>
        </w:rPr>
        <w:tab/>
      </w:r>
    </w:p>
    <w:p w14:paraId="53DC6EDF"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Background</w:t>
      </w:r>
      <w:r w:rsidRPr="004F25A1">
        <w:rPr>
          <w:sz w:val="20"/>
        </w:rPr>
        <w:tab/>
      </w:r>
      <w:r w:rsidRPr="004F25A1">
        <w:rPr>
          <w:sz w:val="20"/>
        </w:rPr>
        <w:tab/>
      </w:r>
      <w:r>
        <w:rPr>
          <w:sz w:val="20"/>
        </w:rPr>
        <w:tab/>
      </w:r>
      <w:r w:rsidRPr="004F25A1">
        <w:rPr>
          <w:sz w:val="20"/>
        </w:rPr>
        <w:t>5</w:t>
      </w:r>
      <w:r w:rsidR="00CC0228">
        <w:rPr>
          <w:sz w:val="20"/>
        </w:rPr>
        <w:tab/>
      </w:r>
    </w:p>
    <w:p w14:paraId="4A963EBF"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Design Alternatives</w:t>
      </w:r>
      <w:r w:rsidRPr="004F25A1">
        <w:rPr>
          <w:sz w:val="20"/>
        </w:rPr>
        <w:tab/>
        <w:t>5</w:t>
      </w:r>
    </w:p>
    <w:p w14:paraId="00F20825"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Project Management</w:t>
      </w:r>
    </w:p>
    <w:p w14:paraId="602F365A"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r>
      <w:r w:rsidRPr="004F25A1">
        <w:rPr>
          <w:sz w:val="20"/>
        </w:rPr>
        <w:tab/>
        <w:t>Work Breakdown</w:t>
      </w:r>
      <w:r w:rsidRPr="004F25A1">
        <w:rPr>
          <w:sz w:val="20"/>
        </w:rPr>
        <w:tab/>
        <w:t>4</w:t>
      </w:r>
    </w:p>
    <w:p w14:paraId="0E44FC68"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r>
      <w:r w:rsidRPr="004F25A1">
        <w:rPr>
          <w:sz w:val="20"/>
        </w:rPr>
        <w:tab/>
        <w:t>Schedule</w:t>
      </w:r>
      <w:r w:rsidRPr="004F25A1">
        <w:rPr>
          <w:sz w:val="20"/>
        </w:rPr>
        <w:tab/>
      </w:r>
      <w:r w:rsidRPr="004F25A1">
        <w:rPr>
          <w:sz w:val="20"/>
        </w:rPr>
        <w:tab/>
        <w:t>2</w:t>
      </w:r>
    </w:p>
    <w:p w14:paraId="0793DB54"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r>
      <w:r w:rsidRPr="004F25A1">
        <w:rPr>
          <w:sz w:val="20"/>
        </w:rPr>
        <w:tab/>
        <w:t>Division of Labor</w:t>
      </w:r>
      <w:r w:rsidRPr="004F25A1">
        <w:rPr>
          <w:sz w:val="20"/>
        </w:rPr>
        <w:tab/>
        <w:t>1</w:t>
      </w:r>
    </w:p>
    <w:p w14:paraId="4E51EC2C"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Other</w:t>
      </w:r>
      <w:r>
        <w:rPr>
          <w:sz w:val="20"/>
        </w:rPr>
        <w:t xml:space="preserve"> sections</w:t>
      </w:r>
      <w:r w:rsidRPr="004F25A1">
        <w:rPr>
          <w:sz w:val="20"/>
        </w:rPr>
        <w:tab/>
      </w:r>
      <w:r w:rsidRPr="004F25A1">
        <w:rPr>
          <w:sz w:val="20"/>
        </w:rPr>
        <w:tab/>
        <w:t>3</w:t>
      </w:r>
    </w:p>
    <w:p w14:paraId="37DE38D7"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Writing Center review</w:t>
      </w:r>
      <w:r>
        <w:rPr>
          <w:sz w:val="20"/>
        </w:rPr>
        <w:tab/>
        <w:t>2</w:t>
      </w:r>
    </w:p>
    <w:p w14:paraId="63375650" w14:textId="77777777" w:rsidR="00065782" w:rsidRDefault="00065782"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2</w:t>
      </w:r>
      <w:r w:rsidRPr="00065782">
        <w:rPr>
          <w:sz w:val="20"/>
          <w:vertAlign w:val="superscript"/>
        </w:rPr>
        <w:t>nd</w:t>
      </w:r>
      <w:r>
        <w:rPr>
          <w:sz w:val="20"/>
        </w:rPr>
        <w:t xml:space="preserve"> Draft</w:t>
      </w:r>
      <w:r w:rsidR="00CC0228">
        <w:rPr>
          <w:sz w:val="20"/>
        </w:rPr>
        <w:tab/>
      </w:r>
      <w:r w:rsidR="00CC0228">
        <w:rPr>
          <w:sz w:val="20"/>
        </w:rPr>
        <w:tab/>
      </w:r>
      <w:r w:rsidR="00CC0228">
        <w:rPr>
          <w:sz w:val="20"/>
        </w:rPr>
        <w:tab/>
      </w:r>
      <w:r w:rsidR="00CC0228">
        <w:rPr>
          <w:sz w:val="20"/>
        </w:rPr>
        <w:tab/>
        <w:t>n/a</w:t>
      </w:r>
    </w:p>
    <w:p w14:paraId="5CF71C78" w14:textId="77777777" w:rsidR="00065782" w:rsidRPr="004F25A1" w:rsidRDefault="00065782"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3</w:t>
      </w:r>
      <w:r w:rsidRPr="00065782">
        <w:rPr>
          <w:sz w:val="20"/>
          <w:vertAlign w:val="superscript"/>
        </w:rPr>
        <w:t>rd</w:t>
      </w:r>
      <w:r>
        <w:rPr>
          <w:sz w:val="20"/>
        </w:rPr>
        <w:t xml:space="preserve"> Draft</w:t>
      </w:r>
      <w:r w:rsidR="00CC0228">
        <w:rPr>
          <w:sz w:val="20"/>
        </w:rPr>
        <w:tab/>
      </w:r>
      <w:r w:rsidR="00CC0228">
        <w:rPr>
          <w:sz w:val="20"/>
        </w:rPr>
        <w:tab/>
      </w:r>
      <w:r w:rsidR="00CC0228">
        <w:rPr>
          <w:sz w:val="20"/>
        </w:rPr>
        <w:tab/>
      </w:r>
      <w:r w:rsidR="00CC0228">
        <w:rPr>
          <w:sz w:val="20"/>
        </w:rPr>
        <w:tab/>
        <w:t>n/a</w:t>
      </w:r>
    </w:p>
    <w:p w14:paraId="0F0C0688"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Midyear Report</w:t>
      </w:r>
      <w:r w:rsidRPr="004F25A1">
        <w:rPr>
          <w:sz w:val="20"/>
        </w:rPr>
        <w:tab/>
      </w:r>
      <w:r w:rsidRPr="004F25A1">
        <w:rPr>
          <w:sz w:val="20"/>
        </w:rPr>
        <w:tab/>
      </w:r>
      <w:r>
        <w:rPr>
          <w:sz w:val="20"/>
        </w:rPr>
        <w:tab/>
      </w:r>
      <w:r w:rsidRPr="004F25A1">
        <w:rPr>
          <w:sz w:val="20"/>
        </w:rPr>
        <w:t>40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7777777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Pr>
          <w:sz w:val="20"/>
        </w:rPr>
        <w:t>Total Time</w:t>
      </w:r>
      <w:r>
        <w:rPr>
          <w:sz w:val="20"/>
        </w:rPr>
        <w:tab/>
        <w:t>(Fall)</w:t>
      </w:r>
      <w:r>
        <w:rPr>
          <w:sz w:val="20"/>
        </w:rPr>
        <w:tab/>
      </w:r>
      <w:r>
        <w:rPr>
          <w:sz w:val="20"/>
        </w:rPr>
        <w:tab/>
      </w:r>
      <w:r>
        <w:rPr>
          <w:sz w:val="20"/>
        </w:rPr>
        <w:tab/>
        <w:t>(add up here)</w:t>
      </w:r>
      <w:r>
        <w:rPr>
          <w:sz w:val="20"/>
        </w:rPr>
        <w:tab/>
        <w:t>(add up here)</w:t>
      </w:r>
    </w:p>
    <w:p w14:paraId="454A488E" w14:textId="7CC9DFB2" w:rsidR="003B0ACD" w:rsidRDefault="003B0ACD" w:rsidP="00206778">
      <w:pPr>
        <w:pStyle w:val="Caption"/>
      </w:pPr>
      <w:r>
        <w:t xml:space="preserve">Figure </w:t>
      </w:r>
      <w:fldSimple w:instr=" SEQ Figure \* ARABIC ">
        <w:r w:rsidR="009D5AF6">
          <w:rPr>
            <w:noProof/>
          </w:rPr>
          <w:t>14</w:t>
        </w:r>
      </w:fldSimple>
      <w:r>
        <w:t xml:space="preserve"> </w:t>
      </w:r>
      <w:r w:rsidR="00F11969">
        <w:t xml:space="preserve">| </w:t>
      </w:r>
      <w:r>
        <w:t>Comparison of Planned and Actual Fall Work Breakdown Structure</w:t>
      </w:r>
    </w:p>
    <w:p w14:paraId="4DCE5869" w14:textId="34EF7F5E" w:rsidR="004631EE" w:rsidRDefault="00701A0A" w:rsidP="006F7AF9">
      <w:pPr>
        <w:pStyle w:val="Heading2"/>
      </w:pPr>
      <w:bookmarkStart w:id="101" w:name="_Toc468351528"/>
      <w:r>
        <w:t>Spring overview</w:t>
      </w:r>
      <w:bookmarkEnd w:id="101"/>
    </w:p>
    <w:p w14:paraId="00229269" w14:textId="77777777" w:rsidR="004631EE" w:rsidRPr="004631EE" w:rsidRDefault="00165C5C" w:rsidP="004631EE">
      <w:pPr>
        <w:pStyle w:val="BodyText"/>
      </w:pPr>
      <w:r>
        <w:t>[Lay out the big picture of what the team plans to do in the spring, how the work will be divided, and what the major milestones are along the way.]</w:t>
      </w:r>
    </w:p>
    <w:p w14:paraId="49576697" w14:textId="09490E99" w:rsidR="00A97694" w:rsidRDefault="00701A0A" w:rsidP="006F7AF9">
      <w:pPr>
        <w:pStyle w:val="Heading2"/>
      </w:pPr>
      <w:bookmarkStart w:id="102" w:name="_Toc468351529"/>
      <w:r>
        <w:t>Work breakdown structure</w:t>
      </w:r>
      <w:bookmarkEnd w:id="102"/>
    </w:p>
    <w:p w14:paraId="39077B49" w14:textId="77777777" w:rsidR="00BB35CA" w:rsidRDefault="00614E7E" w:rsidP="00626CBD">
      <w:pPr>
        <w:rPr>
          <w:i/>
        </w:rPr>
      </w:pPr>
      <w:r>
        <w:rPr>
          <w:i/>
        </w:rPr>
        <w:t>Spring semester work breakdown structure</w:t>
      </w:r>
      <w:r w:rsidR="004B118D">
        <w:rPr>
          <w:i/>
        </w:rPr>
        <w:t xml:space="preserve"> with expected hours</w:t>
      </w:r>
      <w:r>
        <w:rPr>
          <w:i/>
        </w:rPr>
        <w:t>; see the work plan for an example from the fall.</w:t>
      </w:r>
    </w:p>
    <w:p w14:paraId="6F116BDE" w14:textId="77777777" w:rsidR="00626CBD" w:rsidRPr="00626CBD" w:rsidRDefault="00626CBD" w:rsidP="00626CBD">
      <w:pPr>
        <w:rPr>
          <w:i/>
        </w:rPr>
      </w:pP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00909E72" w:rsidR="00A97694" w:rsidRPr="003A66DA" w:rsidRDefault="00A97694" w:rsidP="00206778">
      <w:pPr>
        <w:pStyle w:val="Caption"/>
      </w:pPr>
      <w:bookmarkStart w:id="103" w:name="_Ref270322113"/>
      <w:r>
        <w:t xml:space="preserve">Figure </w:t>
      </w:r>
      <w:r w:rsidR="009C5A81">
        <w:fldChar w:fldCharType="begin"/>
      </w:r>
      <w:r>
        <w:instrText xml:space="preserve"> SEQ Figure \* ARABIC </w:instrText>
      </w:r>
      <w:r w:rsidR="009C5A81">
        <w:fldChar w:fldCharType="separate"/>
      </w:r>
      <w:r w:rsidR="009D5AF6">
        <w:rPr>
          <w:noProof/>
        </w:rPr>
        <w:t>15</w:t>
      </w:r>
      <w:r w:rsidR="009C5A81">
        <w:fldChar w:fldCharType="end"/>
      </w:r>
      <w:bookmarkEnd w:id="103"/>
      <w:r w:rsidR="00177BA3">
        <w:t xml:space="preserve"> </w:t>
      </w:r>
      <w:r w:rsidR="0057518A">
        <w:t xml:space="preserve">| </w:t>
      </w:r>
      <w:r w:rsidR="003B0ACD">
        <w:t xml:space="preserve">Spring </w:t>
      </w:r>
      <w:r>
        <w:t>Work Breakdown Structure</w:t>
      </w:r>
    </w:p>
    <w:p w14:paraId="2D85D5A4" w14:textId="27C1703E" w:rsidR="0035150C" w:rsidRDefault="00701A0A" w:rsidP="006F7AF9">
      <w:pPr>
        <w:pStyle w:val="Heading2"/>
      </w:pPr>
      <w:bookmarkStart w:id="104" w:name="_Toc468351530"/>
      <w:r>
        <w:t>Schedule</w:t>
      </w:r>
      <w:bookmarkEnd w:id="104"/>
    </w:p>
    <w:p w14:paraId="0261CC2C" w14:textId="77777777" w:rsidR="003B0ACD" w:rsidRPr="003B0ACD" w:rsidRDefault="003B0ACD" w:rsidP="003B0ACD">
      <w:pPr>
        <w:pStyle w:val="BodyText"/>
      </w:pPr>
      <w:r>
        <w:t>[See work plan.  Focus on spring semester Gantt charts.]</w:t>
      </w:r>
    </w:p>
    <w:p w14:paraId="7CE2746B" w14:textId="2B1F4897" w:rsidR="00023909" w:rsidRPr="00C057B4" w:rsidRDefault="00023909" w:rsidP="00206778">
      <w:pPr>
        <w:pStyle w:val="Caption"/>
      </w:pPr>
      <w:r>
        <w:t xml:space="preserve">Figure </w:t>
      </w:r>
      <w:fldSimple w:instr=" SEQ Figure \* ARABIC ">
        <w:r w:rsidR="009D5AF6">
          <w:rPr>
            <w:noProof/>
          </w:rPr>
          <w:t>16</w:t>
        </w:r>
      </w:fldSimple>
      <w:r>
        <w:t xml:space="preserve"> </w:t>
      </w:r>
      <w:r w:rsidR="0057518A">
        <w:t xml:space="preserve">| </w:t>
      </w:r>
      <w:r w:rsidR="007E3EE5">
        <w:t xml:space="preserve">Spring </w:t>
      </w:r>
      <w:r>
        <w:t>Gantt chart</w:t>
      </w:r>
    </w:p>
    <w:p w14:paraId="1699352C" w14:textId="1AE7BD22" w:rsidR="00A97694" w:rsidRDefault="00A97694" w:rsidP="00206778">
      <w:pPr>
        <w:pStyle w:val="Caption"/>
      </w:pPr>
      <w:bookmarkStart w:id="105" w:name="_Ref270322722"/>
      <w:r>
        <w:t xml:space="preserve">Figure </w:t>
      </w:r>
      <w:r w:rsidR="009C5A81">
        <w:fldChar w:fldCharType="begin"/>
      </w:r>
      <w:r>
        <w:instrText xml:space="preserve"> SEQ Figure \* ARABIC </w:instrText>
      </w:r>
      <w:r w:rsidR="009C5A81">
        <w:fldChar w:fldCharType="separate"/>
      </w:r>
      <w:r w:rsidR="009D5AF6">
        <w:rPr>
          <w:noProof/>
        </w:rPr>
        <w:t>17</w:t>
      </w:r>
      <w:r w:rsidR="009C5A81">
        <w:fldChar w:fldCharType="end"/>
      </w:r>
      <w:bookmarkEnd w:id="105"/>
      <w:r w:rsidR="00177BA3">
        <w:t xml:space="preserve"> </w:t>
      </w:r>
      <w:r w:rsidR="0057518A">
        <w:t xml:space="preserve">| </w:t>
      </w:r>
      <w:r w:rsidR="00023909">
        <w:t xml:space="preserve">Detailed </w:t>
      </w:r>
      <w:r w:rsidR="007E3EE5">
        <w:t xml:space="preserve">Spring </w:t>
      </w:r>
      <w:r>
        <w:t>Gantt chart</w:t>
      </w:r>
    </w:p>
    <w:p w14:paraId="0E998C9D" w14:textId="084C1002" w:rsidR="00A97694" w:rsidRDefault="00701A0A" w:rsidP="006F7AF9">
      <w:pPr>
        <w:pStyle w:val="Heading2"/>
      </w:pPr>
      <w:bookmarkStart w:id="106" w:name="_Toc468351531"/>
      <w:r>
        <w:t>Division of labor</w:t>
      </w:r>
      <w:bookmarkEnd w:id="106"/>
    </w:p>
    <w:p w14:paraId="33B41C48" w14:textId="77777777" w:rsidR="00F47D68" w:rsidRDefault="007E3EE5" w:rsidP="00F47D68">
      <w:pPr>
        <w:pStyle w:val="BodyText"/>
      </w:pPr>
      <w:r>
        <w:t>[Similar to work plan, but for spring semester tasks]</w:t>
      </w:r>
    </w:p>
    <w:p w14:paraId="1FADC74E" w14:textId="77777777" w:rsidR="0074453B" w:rsidRPr="004F25A1" w:rsidRDefault="0074453B" w:rsidP="00FE36C6">
      <w:pPr>
        <w:keepNext/>
        <w:tabs>
          <w:tab w:val="left" w:pos="360"/>
          <w:tab w:val="left" w:pos="720"/>
          <w:tab w:val="left" w:pos="1080"/>
          <w:tab w:val="left" w:pos="1440"/>
          <w:tab w:val="left" w:pos="1800"/>
          <w:tab w:val="left" w:pos="2160"/>
          <w:tab w:val="left" w:pos="7200"/>
        </w:tabs>
        <w:rPr>
          <w:b/>
          <w:sz w:val="20"/>
          <w:u w:val="single"/>
        </w:rPr>
      </w:pPr>
      <w:r w:rsidRPr="004F25A1">
        <w:rPr>
          <w:b/>
          <w:sz w:val="20"/>
          <w:u w:val="single"/>
        </w:rPr>
        <w:t>Activity</w:t>
      </w:r>
      <w:r w:rsidRPr="004F25A1">
        <w:rPr>
          <w:b/>
          <w:sz w:val="20"/>
          <w:u w:val="single"/>
        </w:rPr>
        <w:tab/>
      </w:r>
      <w:r w:rsidRPr="004F25A1">
        <w:rPr>
          <w:b/>
          <w:sz w:val="20"/>
          <w:u w:val="single"/>
        </w:rPr>
        <w:tab/>
      </w:r>
      <w:r w:rsidRPr="004F25A1">
        <w:rPr>
          <w:b/>
          <w:sz w:val="20"/>
          <w:u w:val="single"/>
        </w:rPr>
        <w:tab/>
      </w:r>
      <w:r w:rsidRPr="004F25A1">
        <w:rPr>
          <w:b/>
          <w:sz w:val="20"/>
          <w:u w:val="single"/>
        </w:rPr>
        <w:tab/>
      </w:r>
      <w:r w:rsidRPr="004F25A1">
        <w:rPr>
          <w:b/>
          <w:sz w:val="20"/>
          <w:u w:val="single"/>
        </w:rPr>
        <w:tab/>
      </w:r>
      <w:r>
        <w:rPr>
          <w:b/>
          <w:sz w:val="20"/>
          <w:u w:val="single"/>
        </w:rPr>
        <w:tab/>
        <w:t>Owner</w:t>
      </w:r>
    </w:p>
    <w:p w14:paraId="68C3CA4F" w14:textId="77777777" w:rsidR="0074453B" w:rsidRDefault="0074453B" w:rsidP="00FE36C6">
      <w:pPr>
        <w:keepNext/>
        <w:tabs>
          <w:tab w:val="left" w:pos="360"/>
          <w:tab w:val="left" w:pos="720"/>
          <w:tab w:val="left" w:pos="1080"/>
          <w:tab w:val="left" w:pos="1440"/>
          <w:tab w:val="left" w:pos="1800"/>
          <w:tab w:val="left" w:pos="2160"/>
          <w:tab w:val="left" w:pos="7200"/>
        </w:tabs>
        <w:rPr>
          <w:i/>
          <w:sz w:val="20"/>
        </w:rPr>
      </w:pPr>
      <w:r w:rsidRPr="004F25A1">
        <w:rPr>
          <w:sz w:val="20"/>
        </w:rPr>
        <w:t>Detailed Design</w:t>
      </w:r>
    </w:p>
    <w:p w14:paraId="3A3523C6" w14:textId="77777777" w:rsidR="0074453B" w:rsidRPr="004F25A1" w:rsidRDefault="0074453B" w:rsidP="00FE36C6">
      <w:pPr>
        <w:keepNext/>
        <w:tabs>
          <w:tab w:val="left" w:pos="360"/>
          <w:tab w:val="left" w:pos="720"/>
          <w:tab w:val="left" w:pos="1080"/>
          <w:tab w:val="left" w:pos="1440"/>
          <w:tab w:val="left" w:pos="1800"/>
          <w:tab w:val="left" w:pos="2160"/>
          <w:tab w:val="left" w:pos="7200"/>
        </w:tabs>
        <w:rPr>
          <w:sz w:val="20"/>
        </w:rPr>
      </w:pPr>
      <w:r w:rsidRPr="004F25A1">
        <w:rPr>
          <w:sz w:val="20"/>
        </w:rPr>
        <w:tab/>
        <w:t>Send prototype for manufacturing</w:t>
      </w:r>
      <w:r>
        <w:rPr>
          <w:sz w:val="20"/>
        </w:rPr>
        <w:tab/>
        <w:t>Coyote</w:t>
      </w:r>
    </w:p>
    <w:p w14:paraId="23AA2C10" w14:textId="77777777" w:rsidR="0074453B" w:rsidRDefault="0074453B" w:rsidP="00FE36C6">
      <w:pPr>
        <w:keepNext/>
        <w:tabs>
          <w:tab w:val="left" w:pos="360"/>
          <w:tab w:val="left" w:pos="720"/>
          <w:tab w:val="left" w:pos="1080"/>
          <w:tab w:val="left" w:pos="1440"/>
          <w:tab w:val="left" w:pos="1800"/>
          <w:tab w:val="left" w:pos="2160"/>
          <w:tab w:val="left" w:pos="7200"/>
        </w:tabs>
        <w:rPr>
          <w:sz w:val="20"/>
        </w:rPr>
      </w:pPr>
      <w:r w:rsidRPr="004F25A1">
        <w:rPr>
          <w:sz w:val="20"/>
        </w:rPr>
        <w:tab/>
        <w:t>Revised SolidWorks model</w:t>
      </w:r>
      <w:r>
        <w:rPr>
          <w:sz w:val="20"/>
        </w:rPr>
        <w:tab/>
        <w:t>Coyote</w:t>
      </w:r>
    </w:p>
    <w:p w14:paraId="52692014" w14:textId="77777777" w:rsidR="0074453B" w:rsidRDefault="0074453B" w:rsidP="00FE36C6">
      <w:pPr>
        <w:keepNext/>
        <w:tabs>
          <w:tab w:val="left" w:pos="360"/>
          <w:tab w:val="left" w:pos="720"/>
          <w:tab w:val="left" w:pos="1080"/>
          <w:tab w:val="left" w:pos="1440"/>
          <w:tab w:val="left" w:pos="1800"/>
          <w:tab w:val="left" w:pos="2160"/>
          <w:tab w:val="left" w:pos="7200"/>
        </w:tabs>
        <w:rPr>
          <w:sz w:val="20"/>
        </w:rPr>
      </w:pPr>
      <w:r>
        <w:rPr>
          <w:sz w:val="20"/>
        </w:rPr>
        <w:tab/>
        <w:t>Revised analysis</w:t>
      </w:r>
      <w:r>
        <w:rPr>
          <w:sz w:val="20"/>
        </w:rPr>
        <w:tab/>
      </w:r>
      <w:r>
        <w:rPr>
          <w:sz w:val="20"/>
        </w:rPr>
        <w:tab/>
      </w:r>
      <w:r>
        <w:rPr>
          <w:sz w:val="20"/>
        </w:rPr>
        <w:tab/>
        <w:t xml:space="preserve">Bunny </w:t>
      </w:r>
    </w:p>
    <w:p w14:paraId="260076EF" w14:textId="77777777" w:rsidR="0074453B" w:rsidRPr="004F25A1" w:rsidRDefault="0074453B" w:rsidP="00FE36C6">
      <w:pPr>
        <w:keepNext/>
        <w:tabs>
          <w:tab w:val="left" w:pos="360"/>
          <w:tab w:val="left" w:pos="720"/>
          <w:tab w:val="left" w:pos="1080"/>
          <w:tab w:val="left" w:pos="1440"/>
          <w:tab w:val="left" w:pos="1800"/>
          <w:tab w:val="left" w:pos="2160"/>
          <w:tab w:val="left" w:pos="7200"/>
        </w:tabs>
        <w:rPr>
          <w:sz w:val="20"/>
        </w:rPr>
      </w:pPr>
      <w:r>
        <w:rPr>
          <w:sz w:val="20"/>
        </w:rPr>
        <w:tab/>
        <w:t>Revised components</w:t>
      </w:r>
      <w:r>
        <w:rPr>
          <w:sz w:val="20"/>
        </w:rPr>
        <w:tab/>
      </w:r>
      <w:r>
        <w:rPr>
          <w:sz w:val="20"/>
        </w:rPr>
        <w:tab/>
        <w:t>Pig</w:t>
      </w:r>
    </w:p>
    <w:p w14:paraId="7ADF763A" w14:textId="77777777" w:rsidR="0074453B" w:rsidRPr="004F25A1" w:rsidRDefault="0074453B" w:rsidP="00FE36C6">
      <w:pPr>
        <w:keepNext/>
        <w:tabs>
          <w:tab w:val="left" w:pos="360"/>
          <w:tab w:val="left" w:pos="720"/>
          <w:tab w:val="left" w:pos="1080"/>
          <w:tab w:val="left" w:pos="1440"/>
          <w:tab w:val="left" w:pos="1800"/>
          <w:tab w:val="left" w:pos="2160"/>
          <w:tab w:val="left" w:pos="7200"/>
        </w:tabs>
        <w:rPr>
          <w:sz w:val="20"/>
        </w:rPr>
      </w:pPr>
      <w:r w:rsidRPr="004F25A1">
        <w:rPr>
          <w:sz w:val="20"/>
        </w:rPr>
        <w:tab/>
        <w:t>Second prototype manufacturing</w:t>
      </w:r>
      <w:r>
        <w:rPr>
          <w:sz w:val="20"/>
        </w:rPr>
        <w:tab/>
        <w:t>Spring Junior</w:t>
      </w:r>
    </w:p>
    <w:p w14:paraId="69C7933E" w14:textId="77777777" w:rsidR="0074453B" w:rsidRPr="004F25A1" w:rsidRDefault="0074453B" w:rsidP="00FE36C6">
      <w:pPr>
        <w:keepNext/>
        <w:tabs>
          <w:tab w:val="left" w:pos="360"/>
          <w:tab w:val="left" w:pos="720"/>
          <w:tab w:val="left" w:pos="1080"/>
          <w:tab w:val="left" w:pos="1440"/>
          <w:tab w:val="left" w:pos="1800"/>
          <w:tab w:val="left" w:pos="2160"/>
          <w:tab w:val="left" w:pos="7200"/>
        </w:tabs>
        <w:rPr>
          <w:sz w:val="20"/>
        </w:rPr>
      </w:pPr>
      <w:r w:rsidRPr="004F25A1">
        <w:rPr>
          <w:sz w:val="20"/>
        </w:rPr>
        <w:t>Test Plan</w:t>
      </w:r>
      <w:r w:rsidR="005C3F5C">
        <w:rPr>
          <w:sz w:val="20"/>
        </w:rPr>
        <w:tab/>
      </w:r>
      <w:r w:rsidR="005C3F5C">
        <w:rPr>
          <w:sz w:val="20"/>
        </w:rPr>
        <w:tab/>
      </w:r>
      <w:r w:rsidR="005C3F5C">
        <w:rPr>
          <w:sz w:val="20"/>
        </w:rPr>
        <w:tab/>
      </w:r>
      <w:r w:rsidR="005C3F5C">
        <w:rPr>
          <w:sz w:val="20"/>
        </w:rPr>
        <w:tab/>
      </w:r>
      <w:r w:rsidR="005C3F5C">
        <w:rPr>
          <w:sz w:val="20"/>
        </w:rPr>
        <w:tab/>
        <w:t>Bunny</w:t>
      </w:r>
    </w:p>
    <w:p w14:paraId="28689B40" w14:textId="77777777" w:rsidR="0074453B" w:rsidRPr="005C3F5C" w:rsidRDefault="0074453B" w:rsidP="00FE36C6">
      <w:pPr>
        <w:keepNext/>
        <w:tabs>
          <w:tab w:val="left" w:pos="360"/>
          <w:tab w:val="left" w:pos="720"/>
          <w:tab w:val="left" w:pos="1080"/>
          <w:tab w:val="left" w:pos="1440"/>
          <w:tab w:val="left" w:pos="1800"/>
          <w:tab w:val="left" w:pos="2160"/>
          <w:tab w:val="left" w:pos="7200"/>
        </w:tabs>
        <w:rPr>
          <w:sz w:val="20"/>
        </w:rPr>
      </w:pPr>
      <w:r w:rsidRPr="004F25A1">
        <w:rPr>
          <w:sz w:val="20"/>
        </w:rPr>
        <w:t>Testing</w:t>
      </w:r>
      <w:r>
        <w:rPr>
          <w:sz w:val="20"/>
        </w:rPr>
        <w:t xml:space="preserve"> </w:t>
      </w:r>
      <w:r w:rsidR="005C3F5C">
        <w:rPr>
          <w:i/>
          <w:sz w:val="20"/>
        </w:rPr>
        <w:tab/>
      </w:r>
      <w:r w:rsidR="005C3F5C">
        <w:rPr>
          <w:i/>
          <w:sz w:val="20"/>
        </w:rPr>
        <w:tab/>
      </w:r>
      <w:r w:rsidR="005C3F5C">
        <w:rPr>
          <w:i/>
          <w:sz w:val="20"/>
        </w:rPr>
        <w:tab/>
      </w:r>
      <w:r w:rsidR="005C3F5C">
        <w:rPr>
          <w:i/>
          <w:sz w:val="20"/>
        </w:rPr>
        <w:tab/>
      </w:r>
      <w:r w:rsidR="005C3F5C">
        <w:rPr>
          <w:i/>
          <w:sz w:val="20"/>
        </w:rPr>
        <w:tab/>
      </w:r>
      <w:r w:rsidR="005C3F5C">
        <w:rPr>
          <w:i/>
          <w:sz w:val="20"/>
        </w:rPr>
        <w:tab/>
      </w:r>
      <w:r w:rsidR="00DA0753">
        <w:rPr>
          <w:sz w:val="20"/>
        </w:rPr>
        <w:t>Pig, Bunny</w:t>
      </w:r>
    </w:p>
    <w:p w14:paraId="5018A50A" w14:textId="77777777" w:rsidR="0074453B" w:rsidRPr="004F25A1" w:rsidRDefault="0074453B" w:rsidP="00FE36C6">
      <w:pPr>
        <w:keepNext/>
        <w:tabs>
          <w:tab w:val="left" w:pos="360"/>
          <w:tab w:val="left" w:pos="720"/>
          <w:tab w:val="left" w:pos="1080"/>
          <w:tab w:val="left" w:pos="1440"/>
          <w:tab w:val="left" w:pos="1800"/>
          <w:tab w:val="left" w:pos="2160"/>
          <w:tab w:val="left" w:pos="7200"/>
        </w:tabs>
        <w:rPr>
          <w:sz w:val="20"/>
        </w:rPr>
      </w:pPr>
      <w:r w:rsidRPr="004F25A1">
        <w:rPr>
          <w:sz w:val="20"/>
        </w:rPr>
        <w:t>Presentation and Preparation</w:t>
      </w:r>
      <w:r w:rsidR="00AF37B4">
        <w:rPr>
          <w:sz w:val="20"/>
        </w:rPr>
        <w:tab/>
        <w:t>All</w:t>
      </w:r>
    </w:p>
    <w:p w14:paraId="5C8052B6" w14:textId="77777777" w:rsidR="0074453B" w:rsidRPr="004F25A1" w:rsidRDefault="0074453B" w:rsidP="00FE36C6">
      <w:pPr>
        <w:keepNext/>
        <w:tabs>
          <w:tab w:val="left" w:pos="360"/>
          <w:tab w:val="left" w:pos="720"/>
          <w:tab w:val="left" w:pos="1080"/>
          <w:tab w:val="left" w:pos="1440"/>
          <w:tab w:val="left" w:pos="1800"/>
          <w:tab w:val="left" w:pos="2160"/>
          <w:tab w:val="left" w:pos="7200"/>
        </w:tabs>
        <w:rPr>
          <w:sz w:val="20"/>
        </w:rPr>
      </w:pPr>
      <w:r w:rsidRPr="004F25A1">
        <w:rPr>
          <w:sz w:val="20"/>
        </w:rPr>
        <w:t>Reports</w:t>
      </w:r>
      <w:r w:rsidR="00AF37B4">
        <w:rPr>
          <w:sz w:val="20"/>
        </w:rPr>
        <w:tab/>
      </w:r>
      <w:r w:rsidR="00AF37B4">
        <w:rPr>
          <w:sz w:val="20"/>
        </w:rPr>
        <w:tab/>
      </w:r>
      <w:r w:rsidR="00AF37B4">
        <w:rPr>
          <w:sz w:val="20"/>
        </w:rPr>
        <w:tab/>
      </w:r>
      <w:r w:rsidR="00AF37B4">
        <w:rPr>
          <w:sz w:val="20"/>
        </w:rPr>
        <w:tab/>
      </w:r>
      <w:r w:rsidR="00AF37B4">
        <w:rPr>
          <w:sz w:val="20"/>
        </w:rPr>
        <w:tab/>
      </w:r>
      <w:r w:rsidR="00AF37B4">
        <w:rPr>
          <w:sz w:val="20"/>
        </w:rPr>
        <w:tab/>
        <w:t>All</w:t>
      </w:r>
    </w:p>
    <w:p w14:paraId="41F20767" w14:textId="77777777" w:rsidR="0074453B" w:rsidRDefault="0074453B" w:rsidP="00F47D68">
      <w:pPr>
        <w:pStyle w:val="BodyText"/>
      </w:pPr>
      <w:r>
        <w:tab/>
      </w:r>
    </w:p>
    <w:p w14:paraId="7D12DAD9" w14:textId="77777777" w:rsidR="00A97694" w:rsidRPr="00E30817" w:rsidRDefault="00A97694" w:rsidP="00E30817">
      <w:pPr>
        <w:pStyle w:val="BodyText"/>
      </w:pPr>
    </w:p>
    <w:p w14:paraId="5762AE44" w14:textId="6145697F" w:rsidR="00A97694" w:rsidRDefault="00701A0A" w:rsidP="00A97694">
      <w:pPr>
        <w:pStyle w:val="Heading1"/>
      </w:pPr>
      <w:bookmarkStart w:id="107" w:name="_Toc468351532"/>
      <w:commentRangeStart w:id="108"/>
      <w:r>
        <w:lastRenderedPageBreak/>
        <w:t>References</w:t>
      </w:r>
      <w:commentRangeEnd w:id="108"/>
      <w:r w:rsidR="00020E88">
        <w:rPr>
          <w:rStyle w:val="CommentReference"/>
          <w:rFonts w:ascii="Times New Roman" w:hAnsi="Times New Roman"/>
          <w:caps w:val="0"/>
          <w:spacing w:val="0"/>
          <w:kern w:val="0"/>
        </w:rPr>
        <w:commentReference w:id="108"/>
      </w:r>
      <w:bookmarkEnd w:id="107"/>
    </w:p>
    <w:p w14:paraId="46EC32C5" w14:textId="77777777" w:rsidR="00644358" w:rsidRPr="00644358" w:rsidRDefault="00BD638B" w:rsidP="00234828">
      <w:pPr>
        <w:pStyle w:val="Bibliography"/>
        <w:spacing w:line="480" w:lineRule="auto"/>
      </w:pPr>
      <w:r>
        <w:fldChar w:fldCharType="begin"/>
      </w:r>
      <w:r w:rsidR="00965C2C">
        <w:instrText xml:space="preserve"> ADDIN ZOTERO_BIBL {"custom":[]} CSL_BIBLIOGRAPHY </w:instrText>
      </w:r>
      <w:r>
        <w:fldChar w:fldCharType="separate"/>
      </w:r>
      <w:r w:rsidR="00644358" w:rsidRPr="00644358">
        <w:t>[1]</w:t>
      </w:r>
      <w:r w:rsidR="00644358" w:rsidRPr="00644358">
        <w:tab/>
        <w:t xml:space="preserve">S. P. Boyd and L. Vandenberghe, </w:t>
      </w:r>
      <w:r w:rsidR="00644358" w:rsidRPr="00644358">
        <w:rPr>
          <w:i/>
          <w:iCs/>
        </w:rPr>
        <w:t>Convex optimization</w:t>
      </w:r>
      <w:r w:rsidR="00644358" w:rsidRPr="00644358">
        <w:t>. Cambridge, UK ; New York: Cambridge University Press, 2004.</w:t>
      </w:r>
    </w:p>
    <w:p w14:paraId="6E6482E2" w14:textId="77777777" w:rsidR="00644358" w:rsidRPr="00644358" w:rsidRDefault="00644358" w:rsidP="00234828">
      <w:pPr>
        <w:pStyle w:val="Bibliography"/>
        <w:spacing w:line="480" w:lineRule="auto"/>
      </w:pPr>
      <w:r w:rsidRPr="00644358">
        <w:t>[2]</w:t>
      </w:r>
      <w:r w:rsidRPr="00644358">
        <w:tab/>
        <w:t xml:space="preserve">H. Fawzi, P. Tabuada, and S. Diggavi, “Secure estimation and control for cyber-physical systems under adversarial attacks,” </w:t>
      </w:r>
      <w:r w:rsidRPr="00644358">
        <w:rPr>
          <w:i/>
          <w:iCs/>
        </w:rPr>
        <w:t>IEEE Trans. Autom. Control</w:t>
      </w:r>
      <w:r w:rsidRPr="00644358">
        <w:t>, vol. 59, no. 6, pp. 1454–1467, Jun. 2014.</w:t>
      </w:r>
    </w:p>
    <w:p w14:paraId="20FE17B5" w14:textId="77777777" w:rsidR="00644358" w:rsidRPr="00644358" w:rsidRDefault="00644358" w:rsidP="00234828">
      <w:pPr>
        <w:pStyle w:val="Bibliography"/>
        <w:spacing w:line="480" w:lineRule="auto"/>
      </w:pPr>
      <w:r w:rsidRPr="00644358">
        <w:t>[3]</w:t>
      </w:r>
      <w:r w:rsidRPr="00644358">
        <w:tab/>
        <w:t xml:space="preserve">Y. Shoukry, P. Nuzzo, N. Bezzo, A. L. Sangiovanni-Vincentelli, S. A. Seshia, and P. Tabuada, “Secure state reconstruction in differentially flat systems under sensor attacks using satisfiability modulo theory solving,” in </w:t>
      </w:r>
      <w:r w:rsidRPr="00644358">
        <w:rPr>
          <w:i/>
          <w:iCs/>
        </w:rPr>
        <w:t>2015 54th IEEE Conference on Decision and Control (CDC)</w:t>
      </w:r>
      <w:r w:rsidRPr="00644358">
        <w:t>, 2015, pp. 3804–3809.</w:t>
      </w:r>
    </w:p>
    <w:p w14:paraId="4EE03B1E" w14:textId="77777777" w:rsidR="00644358" w:rsidRPr="00644358" w:rsidRDefault="00644358" w:rsidP="00234828">
      <w:pPr>
        <w:pStyle w:val="Bibliography"/>
        <w:spacing w:line="480" w:lineRule="auto"/>
      </w:pPr>
      <w:r w:rsidRPr="00644358">
        <w:t>[4]</w:t>
      </w:r>
      <w:r w:rsidRPr="00644358">
        <w:tab/>
        <w:t>“QAV400.” [Online]. Available: http://www.lumenier.com/products/multirotors/qav400. [Accessed: 23-Sep-2016].</w:t>
      </w:r>
    </w:p>
    <w:p w14:paraId="0B48C8DD" w14:textId="77777777" w:rsidR="00644358" w:rsidRPr="00644358" w:rsidRDefault="00644358" w:rsidP="00234828">
      <w:pPr>
        <w:pStyle w:val="Bibliography"/>
        <w:spacing w:line="480" w:lineRule="auto"/>
      </w:pPr>
      <w:r w:rsidRPr="00644358">
        <w:t>[5]</w:t>
      </w:r>
      <w:r w:rsidRPr="00644358">
        <w:tab/>
        <w:t>“Jetson TK1 - eLinux.org.” [Online]. Available: http://elinux.org/Jetson_TK1. [Accessed: 23-Sep-2016].</w:t>
      </w:r>
    </w:p>
    <w:p w14:paraId="024E8D65" w14:textId="77777777" w:rsidR="00644358" w:rsidRDefault="00644358" w:rsidP="00234828">
      <w:pPr>
        <w:pStyle w:val="Bibliography"/>
        <w:spacing w:line="480" w:lineRule="auto"/>
      </w:pPr>
      <w:r w:rsidRPr="00644358">
        <w:t>[6]</w:t>
      </w:r>
      <w:r w:rsidRPr="00644358">
        <w:tab/>
        <w:t>“3DR Pixhawk - 3DR.” [Online]. Available: https://store.3dr.com/products/3dr-pixhawk. [Accessed: 23-Sep-2016].</w:t>
      </w:r>
    </w:p>
    <w:p w14:paraId="52FC346E" w14:textId="3EBD7782" w:rsidR="00D104E8" w:rsidRDefault="00D104E8" w:rsidP="00D104E8">
      <w:r>
        <w:t xml:space="preserve">[citation number] </w:t>
      </w:r>
      <w:r w:rsidRPr="00D104E8">
        <w:t>http://andrew.gibiansky.com/downloads/pdf/Quadcopter%20Dynamics,%20Simulation,%20and%20Control.pdf</w:t>
      </w:r>
    </w:p>
    <w:p w14:paraId="059E8F2C" w14:textId="77777777" w:rsidR="00D104E8" w:rsidRPr="00D104E8" w:rsidRDefault="00D104E8" w:rsidP="00D104E8"/>
    <w:p w14:paraId="1A931DA2" w14:textId="77777777" w:rsidR="00644358" w:rsidRPr="00644358" w:rsidRDefault="00644358" w:rsidP="00234828">
      <w:pPr>
        <w:pStyle w:val="Bibliography"/>
        <w:spacing w:line="480" w:lineRule="auto"/>
      </w:pPr>
      <w:r w:rsidRPr="00644358">
        <w:t>[7]</w:t>
      </w:r>
      <w:r w:rsidRPr="00644358">
        <w:tab/>
        <w:t>“CVX: Matlab Software for Disciplined Convex Programming | CVX Research, Inc.” [Online]. Available: http://cvxr.com/cvx/. [Accessed: 29-Nov-2016].</w:t>
      </w:r>
    </w:p>
    <w:p w14:paraId="18E47D57" w14:textId="77777777" w:rsidR="00644358" w:rsidRPr="00644358" w:rsidRDefault="00644358" w:rsidP="00234828">
      <w:pPr>
        <w:pStyle w:val="Bibliography"/>
        <w:spacing w:line="480" w:lineRule="auto"/>
      </w:pPr>
      <w:r w:rsidRPr="00644358">
        <w:t>[8]</w:t>
      </w:r>
      <w:r w:rsidRPr="00644358">
        <w:tab/>
        <w:t>“CVXGEN: Code Generation for Convex Optimization.” [Online]. Available: http://cvxgen.com/docs/index.html. [Accessed: 29-Nov-2016].</w:t>
      </w:r>
    </w:p>
    <w:p w14:paraId="10A9208A" w14:textId="77777777" w:rsidR="00644358" w:rsidRPr="00644358" w:rsidRDefault="00644358" w:rsidP="00234828">
      <w:pPr>
        <w:pStyle w:val="Bibliography"/>
        <w:spacing w:line="480" w:lineRule="auto"/>
      </w:pPr>
      <w:r w:rsidRPr="00644358">
        <w:lastRenderedPageBreak/>
        <w:t>[9]</w:t>
      </w:r>
      <w:r w:rsidRPr="00644358">
        <w:tab/>
      </w:r>
      <w:r w:rsidRPr="00644358">
        <w:rPr>
          <w:i/>
          <w:iCs/>
        </w:rPr>
        <w:t>SPI/IIC MPU-9250 9-Axis Attitude +Gyro+Accelerator+Magnetometer Sensor Module</w:t>
      </w:r>
      <w:r w:rsidRPr="00644358">
        <w:t>. .</w:t>
      </w:r>
    </w:p>
    <w:p w14:paraId="43520EDF" w14:textId="77777777" w:rsidR="00644358" w:rsidRPr="00644358" w:rsidRDefault="00644358" w:rsidP="00234828">
      <w:pPr>
        <w:pStyle w:val="Bibliography"/>
        <w:spacing w:line="480" w:lineRule="auto"/>
      </w:pPr>
      <w:r w:rsidRPr="00644358">
        <w:t>[10]</w:t>
      </w:r>
      <w:r w:rsidRPr="00644358">
        <w:tab/>
        <w:t>“Hokuyo URG-04LX-UG01 Scanning Laser Rangefinder.” [Online]. Available: http://www.robotshop.com/en/hokuyo-urg-04lx-ug01-scanning-laser-rangefinder.html. [Accessed: 01-Dec-2016].</w:t>
      </w:r>
    </w:p>
    <w:p w14:paraId="3E115874" w14:textId="77777777" w:rsidR="00644358" w:rsidRPr="00644358" w:rsidRDefault="00644358" w:rsidP="00234828">
      <w:pPr>
        <w:pStyle w:val="Bibliography"/>
        <w:spacing w:line="480" w:lineRule="auto"/>
      </w:pPr>
      <w:r w:rsidRPr="00644358">
        <w:t>[11]</w:t>
      </w:r>
      <w:r w:rsidRPr="00644358">
        <w:tab/>
        <w:t xml:space="preserve">“OptiTrack,” </w:t>
      </w:r>
      <w:r w:rsidRPr="00644358">
        <w:rPr>
          <w:i/>
          <w:iCs/>
        </w:rPr>
        <w:t>OptiTrack</w:t>
      </w:r>
      <w:r w:rsidRPr="00644358">
        <w:t>. [Online]. Available: https://www.optitrack.com/. [Accessed: 01-Dec-2016].</w:t>
      </w:r>
    </w:p>
    <w:p w14:paraId="3A7B3302" w14:textId="77777777" w:rsidR="00644358" w:rsidRPr="00644358" w:rsidRDefault="00644358" w:rsidP="00234828">
      <w:pPr>
        <w:pStyle w:val="Bibliography"/>
        <w:spacing w:line="480" w:lineRule="auto"/>
      </w:pPr>
      <w:r w:rsidRPr="00644358">
        <w:t>[12]</w:t>
      </w:r>
      <w:r w:rsidRPr="00644358">
        <w:tab/>
        <w:t>“URG Network / Wiki / Home.” [Online]. Available: https://sourceforge.net/p/urgnetwork/wiki/Home/. [Accessed: 30-Nov-2016].</w:t>
      </w:r>
    </w:p>
    <w:p w14:paraId="0C92F1D5" w14:textId="417049C0" w:rsidR="00020E88" w:rsidRDefault="00BD638B" w:rsidP="00234828">
      <w:pPr>
        <w:spacing w:line="480" w:lineRule="auto"/>
        <w:ind w:left="540" w:hanging="540"/>
        <w:rPr>
          <w:szCs w:val="24"/>
        </w:rPr>
      </w:pPr>
      <w:r>
        <w:rPr>
          <w:szCs w:val="24"/>
        </w:rPr>
        <w:fldChar w:fldCharType="end"/>
      </w:r>
    </w:p>
    <w:p w14:paraId="232EA025" w14:textId="77777777" w:rsidR="00020E88" w:rsidRDefault="00020E88">
      <w:pPr>
        <w:rPr>
          <w:szCs w:val="24"/>
        </w:rPr>
      </w:pPr>
      <w:r>
        <w:rPr>
          <w:szCs w:val="24"/>
        </w:rPr>
        <w:br w:type="page"/>
      </w:r>
    </w:p>
    <w:p w14:paraId="3BF5C0B4" w14:textId="56B812EA" w:rsidR="004526F0" w:rsidRDefault="00020E88" w:rsidP="00020E88">
      <w:pPr>
        <w:pStyle w:val="Heading1"/>
      </w:pPr>
      <w:bookmarkStart w:id="109" w:name="_Toc468351533"/>
      <w:commentRangeStart w:id="110"/>
      <w:r>
        <w:lastRenderedPageBreak/>
        <w:t>Appendix</w:t>
      </w:r>
      <w:commentRangeEnd w:id="110"/>
      <w:r>
        <w:rPr>
          <w:rStyle w:val="CommentReference"/>
          <w:rFonts w:ascii="Times New Roman" w:hAnsi="Times New Roman"/>
          <w:caps w:val="0"/>
          <w:spacing w:val="0"/>
          <w:kern w:val="0"/>
        </w:rPr>
        <w:commentReference w:id="110"/>
      </w:r>
      <w:bookmarkEnd w:id="109"/>
    </w:p>
    <w:p w14:paraId="6EBA6E8D" w14:textId="0A2951C7" w:rsidR="00020E88" w:rsidRDefault="00020E88" w:rsidP="006F7AF9">
      <w:pPr>
        <w:pStyle w:val="Heading2"/>
      </w:pPr>
      <w:bookmarkStart w:id="111" w:name="_Toc468351534"/>
      <w:r>
        <w:t>Dynamic model</w:t>
      </w:r>
      <w:bookmarkEnd w:id="111"/>
    </w:p>
    <w:p w14:paraId="6E3307A2" w14:textId="5BDA4C61" w:rsidR="00020E88" w:rsidRDefault="00020E88" w:rsidP="006F7AF9">
      <w:pPr>
        <w:pStyle w:val="Heading2"/>
      </w:pPr>
      <w:bookmarkStart w:id="112" w:name="_Toc468351535"/>
      <w:r>
        <w:t>Simulation with Luenberger observer</w:t>
      </w:r>
      <w:bookmarkEnd w:id="112"/>
    </w:p>
    <w:p w14:paraId="58EF887B" w14:textId="6D8B4F66" w:rsidR="00020E88" w:rsidRPr="00020E88" w:rsidRDefault="00020E88" w:rsidP="006F7AF9">
      <w:pPr>
        <w:pStyle w:val="Heading2"/>
      </w:pPr>
      <w:bookmarkStart w:id="113" w:name="_Toc468351536"/>
      <w:r>
        <w:t>Simulation with SSE algorithm</w:t>
      </w:r>
      <w:bookmarkEnd w:id="113"/>
    </w:p>
    <w:sectPr w:rsidR="00020E88" w:rsidRPr="00020E88" w:rsidSect="00D0696D">
      <w:footerReference w:type="default" r:id="rId39"/>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Paige Rinnert" w:date="2016-12-01T08:46:00Z" w:initials="PR">
    <w:p w14:paraId="2A45717C" w14:textId="672C9543" w:rsidR="00AB6C02" w:rsidRDefault="00AB6C02">
      <w:pPr>
        <w:pStyle w:val="CommentText"/>
      </w:pPr>
      <w:r>
        <w:rPr>
          <w:rStyle w:val="CommentReference"/>
        </w:rPr>
        <w:annotationRef/>
      </w:r>
      <w:r>
        <w:t>PR: write this</w:t>
      </w:r>
    </w:p>
  </w:comment>
  <w:comment w:id="8" w:author="Paige Rinnert" w:date="2016-11-30T23:22:00Z" w:initials="PR">
    <w:p w14:paraId="747F5614" w14:textId="6707660F" w:rsidR="00AB6C02" w:rsidRDefault="00AB6C02">
      <w:pPr>
        <w:pStyle w:val="CommentText"/>
      </w:pPr>
      <w:r>
        <w:rPr>
          <w:rStyle w:val="CommentReference"/>
        </w:rPr>
        <w:annotationRef/>
      </w:r>
      <w:r>
        <w:t>Is this actually what we’re doing?</w:t>
      </w:r>
    </w:p>
  </w:comment>
  <w:comment w:id="10" w:author="Paige Rinnert" w:date="2016-11-30T23:23:00Z" w:initials="PR">
    <w:p w14:paraId="732F06E8" w14:textId="38E59715" w:rsidR="00AB6C02" w:rsidRDefault="00AB6C02">
      <w:pPr>
        <w:pStyle w:val="CommentText"/>
      </w:pPr>
      <w:r>
        <w:rPr>
          <w:rStyle w:val="CommentReference"/>
        </w:rPr>
        <w:annotationRef/>
      </w:r>
      <w:r>
        <w:t>Again is this actually what we’re doing</w:t>
      </w:r>
    </w:p>
  </w:comment>
  <w:comment w:id="15" w:author="Paige Rinnert" w:date="2016-11-30T23:28:00Z" w:initials="PR">
    <w:p w14:paraId="706BE3C2" w14:textId="47D2238A" w:rsidR="00AB6C02" w:rsidRDefault="00AB6C02">
      <w:pPr>
        <w:pStyle w:val="CommentText"/>
      </w:pPr>
      <w:r>
        <w:rPr>
          <w:rStyle w:val="CommentReference"/>
        </w:rPr>
        <w:annotationRef/>
      </w:r>
      <w:r>
        <w:t xml:space="preserve">This paragraph is worth taking the time to word correctly. I think something needs to be here to explain the table. (did we write this paragraph in the </w:t>
      </w:r>
      <w:proofErr w:type="spellStart"/>
      <w:r>
        <w:t>workplan</w:t>
      </w:r>
      <w:proofErr w:type="spellEnd"/>
      <w:r>
        <w:t>?)</w:t>
      </w:r>
    </w:p>
  </w:comment>
  <w:comment w:id="19" w:author="Paige Rinnert" w:date="2016-11-30T23:31:00Z" w:initials="PR">
    <w:p w14:paraId="3C43E845" w14:textId="7A509599" w:rsidR="00AB6C02" w:rsidRDefault="00AB6C02">
      <w:pPr>
        <w:pStyle w:val="CommentText"/>
      </w:pPr>
      <w:r>
        <w:rPr>
          <w:rStyle w:val="CommentReference"/>
        </w:rPr>
        <w:annotationRef/>
      </w:r>
      <w:r>
        <w:t>Figure out everything that will be discussed in this section so they can all be enumerated here</w:t>
      </w:r>
    </w:p>
  </w:comment>
  <w:comment w:id="21" w:author="Paige Rinnert" w:date="2016-12-01T08:49:00Z" w:initials="PR">
    <w:p w14:paraId="11B5B7BE" w14:textId="034D7B82" w:rsidR="00AB6C02" w:rsidRDefault="00AB6C02">
      <w:pPr>
        <w:pStyle w:val="CommentText"/>
      </w:pPr>
      <w:r>
        <w:rPr>
          <w:rStyle w:val="CommentReference"/>
        </w:rPr>
        <w:annotationRef/>
      </w:r>
      <w:r>
        <w:t>AK</w:t>
      </w:r>
    </w:p>
  </w:comment>
  <w:comment w:id="22" w:author="Aishvarya Korde" w:date="2016-12-01T16:37:00Z" w:initials="AK">
    <w:p w14:paraId="7812206E" w14:textId="26B93C1A" w:rsidR="003C06C7" w:rsidRDefault="003C06C7">
      <w:pPr>
        <w:pStyle w:val="CommentText"/>
      </w:pPr>
      <w:r>
        <w:rPr>
          <w:rStyle w:val="CommentReference"/>
        </w:rPr>
        <w:annotationRef/>
      </w:r>
      <w:r>
        <w:t xml:space="preserve">PR can you add to this </w:t>
      </w:r>
      <w:proofErr w:type="spellStart"/>
      <w:r>
        <w:t>pls</w:t>
      </w:r>
      <w:proofErr w:type="spellEnd"/>
      <w:r>
        <w:t>?</w:t>
      </w:r>
    </w:p>
  </w:comment>
  <w:comment w:id="24" w:author="Paige Rinnert" w:date="2016-12-01T08:50:00Z" w:initials="PR">
    <w:p w14:paraId="6B3F9D6C" w14:textId="49AF2246" w:rsidR="00AB6C02" w:rsidRDefault="00AB6C02">
      <w:pPr>
        <w:pStyle w:val="CommentText"/>
      </w:pPr>
      <w:r>
        <w:rPr>
          <w:rStyle w:val="CommentReference"/>
        </w:rPr>
        <w:annotationRef/>
      </w:r>
      <w:r>
        <w:t>Should mention progress in each of these three categories</w:t>
      </w:r>
    </w:p>
  </w:comment>
  <w:comment w:id="26" w:author="Paige Rinnert" w:date="2016-12-01T08:55:00Z" w:initials="PR">
    <w:p w14:paraId="64322003" w14:textId="770ADF46" w:rsidR="00AB6C02" w:rsidRDefault="00AB6C02">
      <w:pPr>
        <w:pStyle w:val="CommentText"/>
      </w:pPr>
      <w:r>
        <w:rPr>
          <w:rStyle w:val="CommentReference"/>
        </w:rPr>
        <w:annotationRef/>
      </w:r>
      <w:r>
        <w:t>Do we want to cite that article RC sent us?</w:t>
      </w:r>
    </w:p>
  </w:comment>
  <w:comment w:id="28" w:author="Paige Rinnert" w:date="2016-11-30T23:37:00Z" w:initials="PR">
    <w:p w14:paraId="7376739C" w14:textId="3BB4C95C" w:rsidR="00AB6C02" w:rsidRDefault="00AB6C02">
      <w:pPr>
        <w:pStyle w:val="CommentText"/>
      </w:pPr>
      <w:r>
        <w:rPr>
          <w:rStyle w:val="CommentReference"/>
        </w:rPr>
        <w:annotationRef/>
      </w:r>
      <w:r>
        <w:t>?</w:t>
      </w:r>
    </w:p>
  </w:comment>
  <w:comment w:id="34" w:author="Paige Rinnert" w:date="2016-12-01T00:15:00Z" w:initials="PR">
    <w:p w14:paraId="7B51960C" w14:textId="2192E1E2" w:rsidR="00AB6C02" w:rsidRDefault="00AB6C02">
      <w:pPr>
        <w:pStyle w:val="CommentText"/>
      </w:pPr>
      <w:r>
        <w:rPr>
          <w:rStyle w:val="CommentReference"/>
        </w:rPr>
        <w:annotationRef/>
      </w:r>
      <w:r>
        <w:t>We should document that we’re removing x and y position and will add them back if necessary next semester only if we do a 3D flight path</w:t>
      </w:r>
    </w:p>
  </w:comment>
  <w:comment w:id="38" w:author="Paige Rinnert" w:date="2016-12-01T00:14:00Z" w:initials="PR">
    <w:p w14:paraId="36708D5B" w14:textId="47D944F6" w:rsidR="00AB6C02" w:rsidRDefault="00AB6C02">
      <w:pPr>
        <w:pStyle w:val="CommentText"/>
      </w:pPr>
      <w:r>
        <w:rPr>
          <w:rStyle w:val="CommentReference"/>
        </w:rPr>
        <w:annotationRef/>
      </w:r>
      <w:r>
        <w:t>Should we document the sensor selection process? (i.e. should we include the original list of sensors?)</w:t>
      </w:r>
    </w:p>
  </w:comment>
  <w:comment w:id="45" w:author="Paige Rinnert" w:date="2016-12-01T00:28:00Z" w:initials="PR">
    <w:p w14:paraId="2A7CCA52" w14:textId="2513F7D1" w:rsidR="00AB6C02" w:rsidRDefault="00AB6C02">
      <w:pPr>
        <w:pStyle w:val="CommentText"/>
      </w:pPr>
      <w:r>
        <w:rPr>
          <w:rStyle w:val="CommentReference"/>
        </w:rPr>
        <w:annotationRef/>
      </w:r>
      <w:r>
        <w:t>This section should include multiple options/some evidence of research? Extra detail should go in detailed design section?</w:t>
      </w:r>
    </w:p>
  </w:comment>
  <w:comment w:id="54" w:author="Paige Rinnert" w:date="2016-12-01T08:57:00Z" w:initials="PR">
    <w:p w14:paraId="26709FA3" w14:textId="3CB6C39B" w:rsidR="00AB6C02" w:rsidRDefault="00AB6C02">
      <w:pPr>
        <w:pStyle w:val="CommentText"/>
      </w:pPr>
      <w:r>
        <w:rPr>
          <w:rStyle w:val="CommentReference"/>
        </w:rPr>
        <w:annotationRef/>
      </w:r>
      <w:r>
        <w:t>PR: add BOM and write this top section</w:t>
      </w:r>
    </w:p>
  </w:comment>
  <w:comment w:id="57" w:author="Paige Rinnert" w:date="2016-12-01T08:57:00Z" w:initials="PR">
    <w:p w14:paraId="4C565474" w14:textId="1BB0AC12" w:rsidR="00AB6C02" w:rsidRDefault="00AB6C02">
      <w:pPr>
        <w:pStyle w:val="CommentText"/>
      </w:pPr>
      <w:r>
        <w:rPr>
          <w:rStyle w:val="CommentReference"/>
        </w:rPr>
        <w:annotationRef/>
      </w:r>
      <w:r>
        <w:t>AK (also 4.1.1 and 4.1.2)</w:t>
      </w:r>
    </w:p>
  </w:comment>
  <w:comment w:id="60" w:author="Paige Rinnert" w:date="2016-11-22T12:40:00Z" w:initials="PR">
    <w:p w14:paraId="423B1857" w14:textId="0ABA3C5B" w:rsidR="00AB6C02" w:rsidRDefault="00AB6C02">
      <w:pPr>
        <w:pStyle w:val="CommentText"/>
      </w:pPr>
      <w:r>
        <w:rPr>
          <w:rStyle w:val="CommentReference"/>
        </w:rPr>
        <w:annotationRef/>
      </w:r>
      <w:r>
        <w:t>Can we come up with a better heading for this?</w:t>
      </w:r>
    </w:p>
    <w:p w14:paraId="260973CF" w14:textId="77777777" w:rsidR="007E5522" w:rsidRDefault="007E5522">
      <w:pPr>
        <w:pStyle w:val="CommentText"/>
      </w:pPr>
    </w:p>
    <w:p w14:paraId="7711499D" w14:textId="77FDB743" w:rsidR="007E5522" w:rsidRDefault="007E5522">
      <w:pPr>
        <w:pStyle w:val="CommentText"/>
      </w:pPr>
      <w:r>
        <w:t xml:space="preserve">I was thinking we can combine sections 4.1.1 and 4.1.2 since there isn’t much </w:t>
      </w:r>
      <w:r w:rsidR="00A14012">
        <w:t>else to add to Control Feedback Simulation other than dynamic model stuff… -AK</w:t>
      </w:r>
    </w:p>
  </w:comment>
  <w:comment w:id="62" w:author="Paige Rinnert" w:date="2016-11-28T22:32:00Z" w:initials="PR">
    <w:p w14:paraId="7F258901" w14:textId="77777777" w:rsidR="00AB6C02" w:rsidRDefault="00AB6C02" w:rsidP="00E25665">
      <w:pPr>
        <w:pStyle w:val="CommentText"/>
      </w:pPr>
      <w:r>
        <w:rPr>
          <w:rStyle w:val="CommentReference"/>
        </w:rPr>
        <w:annotationRef/>
      </w:r>
      <w:r>
        <w:t>PR: insert image of final draft of algorithm</w:t>
      </w:r>
    </w:p>
  </w:comment>
  <w:comment w:id="77" w:author="Paige Rinnert" w:date="2016-12-01T10:33:00Z" w:initials="PR">
    <w:p w14:paraId="58D9C15A" w14:textId="62EF9145" w:rsidR="00AB6C02" w:rsidRDefault="00AB6C02">
      <w:pPr>
        <w:pStyle w:val="CommentText"/>
      </w:pPr>
      <w:r>
        <w:rPr>
          <w:rStyle w:val="CommentReference"/>
        </w:rPr>
        <w:annotationRef/>
      </w:r>
      <w:r>
        <w:t>Can we get this as a screenshot instead of a camera image?</w:t>
      </w:r>
    </w:p>
  </w:comment>
  <w:comment w:id="79" w:author="Paige Rinnert" w:date="2016-12-01T00:20:00Z" w:initials="PR">
    <w:p w14:paraId="1089C606" w14:textId="042EE837" w:rsidR="00AB6C02" w:rsidRDefault="00AB6C02">
      <w:pPr>
        <w:pStyle w:val="CommentText"/>
      </w:pPr>
      <w:r>
        <w:rPr>
          <w:rStyle w:val="CommentReference"/>
        </w:rPr>
        <w:annotationRef/>
      </w:r>
      <w:r>
        <w:t>What goes in this quadrotor section versus the one in section 3 (design alternatives)?</w:t>
      </w:r>
    </w:p>
  </w:comment>
  <w:comment w:id="81" w:author="Paige Rinnert" w:date="2016-12-01T00:22:00Z" w:initials="PR">
    <w:p w14:paraId="4EB50736" w14:textId="5E626C3C" w:rsidR="00AB6C02" w:rsidRDefault="00AB6C02">
      <w:pPr>
        <w:pStyle w:val="CommentText"/>
      </w:pPr>
      <w:r>
        <w:rPr>
          <w:rStyle w:val="CommentReference"/>
        </w:rPr>
        <w:annotationRef/>
      </w:r>
      <w:r>
        <w:t>See previous comment</w:t>
      </w:r>
    </w:p>
  </w:comment>
  <w:comment w:id="84" w:author="Paige Rinnert" w:date="2016-12-01T10:36:00Z" w:initials="PR">
    <w:p w14:paraId="0CFBAFFD" w14:textId="17AECD9B" w:rsidR="00AB6C02" w:rsidRDefault="00AB6C02">
      <w:pPr>
        <w:pStyle w:val="CommentText"/>
      </w:pPr>
      <w:r>
        <w:rPr>
          <w:rStyle w:val="CommentReference"/>
        </w:rPr>
        <w:annotationRef/>
      </w:r>
      <w:r>
        <w:t>Do we not know these numbers?</w:t>
      </w:r>
    </w:p>
  </w:comment>
  <w:comment w:id="85" w:author="Paige Rinnert" w:date="2016-12-01T00:23:00Z" w:initials="PR">
    <w:p w14:paraId="72EE948C" w14:textId="1275EBAF" w:rsidR="00AB6C02" w:rsidRDefault="00AB6C02">
      <w:pPr>
        <w:pStyle w:val="CommentText"/>
      </w:pPr>
      <w:r>
        <w:rPr>
          <w:rStyle w:val="CommentReference"/>
        </w:rPr>
        <w:annotationRef/>
      </w:r>
      <w:r>
        <w:t>Would it be possible (useful?) to annotate pictures?</w:t>
      </w:r>
    </w:p>
  </w:comment>
  <w:comment w:id="89" w:author="Aishvarya Korde" w:date="2016-12-01T17:20:00Z" w:initials="AK">
    <w:p w14:paraId="2AC1D229" w14:textId="0B75BC99" w:rsidR="006F7AF9" w:rsidRDefault="006F7AF9">
      <w:pPr>
        <w:pStyle w:val="CommentText"/>
      </w:pPr>
      <w:r>
        <w:rPr>
          <w:rStyle w:val="CommentReference"/>
        </w:rPr>
        <w:annotationRef/>
      </w:r>
      <w:r>
        <w:t>I don’t think we have results for this separate from the previous section..</w:t>
      </w:r>
    </w:p>
  </w:comment>
  <w:comment w:id="91" w:author="Aishvarya Korde" w:date="2016-12-01T17:20:00Z" w:initials="AK">
    <w:p w14:paraId="7C4A10AC" w14:textId="39F2BCA2" w:rsidR="006F7AF9" w:rsidRDefault="006F7AF9">
      <w:pPr>
        <w:pStyle w:val="CommentText"/>
      </w:pPr>
      <w:r>
        <w:rPr>
          <w:rStyle w:val="CommentReference"/>
        </w:rPr>
        <w:annotationRef/>
      </w:r>
      <w:r>
        <w:t xml:space="preserve">PR do you have results from the mass-damper SSE system you can add here? </w:t>
      </w:r>
    </w:p>
  </w:comment>
  <w:comment w:id="95" w:author="Paige Rinnert" w:date="2016-12-01T10:37:00Z" w:initials="PR">
    <w:p w14:paraId="12588BCE" w14:textId="5DB715EB" w:rsidR="00AB6C02" w:rsidRDefault="00AB6C02">
      <w:pPr>
        <w:pStyle w:val="CommentText"/>
      </w:pPr>
      <w:r>
        <w:rPr>
          <w:rStyle w:val="CommentReference"/>
        </w:rPr>
        <w:annotationRef/>
      </w:r>
      <w:r>
        <w:t>Would a table be better than a bulleted list?</w:t>
      </w:r>
    </w:p>
  </w:comment>
  <w:comment w:id="97" w:author="Paige Rinnert" w:date="2016-12-01T10:42:00Z" w:initials="PR">
    <w:p w14:paraId="6A7CFC97" w14:textId="15A06D79" w:rsidR="00AB6C02" w:rsidRDefault="00AB6C02">
      <w:pPr>
        <w:pStyle w:val="CommentText"/>
      </w:pPr>
      <w:r>
        <w:rPr>
          <w:rStyle w:val="CommentReference"/>
        </w:rPr>
        <w:annotationRef/>
      </w:r>
      <w:r>
        <w:t>RC check that my rephrasing of this paragraph is correct</w:t>
      </w:r>
    </w:p>
  </w:comment>
  <w:comment w:id="108" w:author="Paige Rinnert" w:date="2016-12-01T00:36:00Z" w:initials="PR">
    <w:p w14:paraId="59F4459E" w14:textId="658BCA0E" w:rsidR="00AB6C02" w:rsidRDefault="00AB6C02">
      <w:pPr>
        <w:pStyle w:val="CommentText"/>
      </w:pPr>
      <w:r>
        <w:rPr>
          <w:rStyle w:val="CommentReference"/>
        </w:rPr>
        <w:annotationRef/>
      </w:r>
      <w:r>
        <w:t>Make sure all pictures are cited</w:t>
      </w:r>
    </w:p>
  </w:comment>
  <w:comment w:id="110" w:author="Paige Rinnert" w:date="2016-12-01T00:35:00Z" w:initials="PR">
    <w:p w14:paraId="36ADEDDC" w14:textId="132591F4" w:rsidR="00AB6C02" w:rsidRDefault="00AB6C02">
      <w:pPr>
        <w:pStyle w:val="CommentText"/>
      </w:pPr>
      <w:r>
        <w:rPr>
          <w:rStyle w:val="CommentReference"/>
        </w:rPr>
        <w:annotationRef/>
      </w:r>
      <w:r>
        <w:t>Don’t forget to add code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45717C" w15:done="0"/>
  <w15:commentEx w15:paraId="747F5614" w15:done="0"/>
  <w15:commentEx w15:paraId="732F06E8" w15:done="0"/>
  <w15:commentEx w15:paraId="706BE3C2" w15:done="0"/>
  <w15:commentEx w15:paraId="3C43E845" w15:done="0"/>
  <w15:commentEx w15:paraId="11B5B7BE" w15:done="0"/>
  <w15:commentEx w15:paraId="7812206E" w15:done="0"/>
  <w15:commentEx w15:paraId="6B3F9D6C" w15:done="0"/>
  <w15:commentEx w15:paraId="64322003" w15:done="0"/>
  <w15:commentEx w15:paraId="7376739C" w15:done="0"/>
  <w15:commentEx w15:paraId="7B51960C" w15:done="0"/>
  <w15:commentEx w15:paraId="36708D5B" w15:done="0"/>
  <w15:commentEx w15:paraId="2A7CCA52" w15:done="0"/>
  <w15:commentEx w15:paraId="26709FA3" w15:done="0"/>
  <w15:commentEx w15:paraId="4C565474" w15:done="0"/>
  <w15:commentEx w15:paraId="7711499D" w15:done="0"/>
  <w15:commentEx w15:paraId="7F258901" w15:done="0"/>
  <w15:commentEx w15:paraId="58D9C15A" w15:done="0"/>
  <w15:commentEx w15:paraId="1089C606" w15:done="0"/>
  <w15:commentEx w15:paraId="4EB50736" w15:done="0"/>
  <w15:commentEx w15:paraId="0CFBAFFD" w15:done="0"/>
  <w15:commentEx w15:paraId="72EE948C" w15:done="0"/>
  <w15:commentEx w15:paraId="2AC1D229" w15:done="0"/>
  <w15:commentEx w15:paraId="7C4A10AC" w15:done="0"/>
  <w15:commentEx w15:paraId="12588BCE" w15:done="0"/>
  <w15:commentEx w15:paraId="6A7CFC97" w15:done="0"/>
  <w15:commentEx w15:paraId="59F4459E" w15:done="0"/>
  <w15:commentEx w15:paraId="36ADEDD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D4673A" w14:textId="77777777" w:rsidR="00242D51" w:rsidRDefault="00242D51">
      <w:r>
        <w:separator/>
      </w:r>
    </w:p>
    <w:p w14:paraId="738904BE" w14:textId="77777777" w:rsidR="00242D51" w:rsidRDefault="00242D51"/>
  </w:endnote>
  <w:endnote w:type="continuationSeparator" w:id="0">
    <w:p w14:paraId="7A378C2A" w14:textId="77777777" w:rsidR="00242D51" w:rsidRDefault="00242D51">
      <w:r>
        <w:continuationSeparator/>
      </w:r>
    </w:p>
    <w:p w14:paraId="4009194D" w14:textId="77777777" w:rsidR="00242D51" w:rsidRDefault="00242D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Black">
    <w:panose1 w:val="020B0A04020102020204"/>
    <w:charset w:val="00"/>
    <w:family w:val="auto"/>
    <w:pitch w:val="variable"/>
    <w:sig w:usb0="A00002AF" w:usb1="400078FB" w:usb2="00000000" w:usb3="00000000" w:csb0="0000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Geneva">
    <w:panose1 w:val="020B0503030404040204"/>
    <w:charset w:val="00"/>
    <w:family w:val="auto"/>
    <w:pitch w:val="variable"/>
    <w:sig w:usb0="E00002FF" w:usb1="5200205F" w:usb2="00A0C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5B1757" w14:textId="77777777" w:rsidR="00AB6C02" w:rsidRDefault="00AB6C0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AB6C02" w:rsidRDefault="00AB6C0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8B7EA" w14:textId="5754A2D0" w:rsidR="00AB6C02" w:rsidRDefault="00AB6C02">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91261">
      <w:rPr>
        <w:rStyle w:val="PageNumber"/>
        <w:noProof/>
      </w:rPr>
      <w:t>ii</w:t>
    </w:r>
    <w:r>
      <w:rPr>
        <w:rStyle w:val="PageNumber"/>
      </w:rPr>
      <w:fldChar w:fldCharType="end"/>
    </w:r>
  </w:p>
  <w:p w14:paraId="1C64427C" w14:textId="77777777" w:rsidR="00AB6C02" w:rsidRDefault="00AB6C02">
    <w:pPr>
      <w:pStyle w:val="Footer"/>
    </w:pPr>
  </w:p>
  <w:p w14:paraId="4D57448C" w14:textId="77777777" w:rsidR="00AB6C02" w:rsidRDefault="00AB6C02">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DC01AE" w14:textId="0527A57A" w:rsidR="00AB6C02" w:rsidRDefault="00AB6C02">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91261">
      <w:rPr>
        <w:rStyle w:val="PageNumber"/>
        <w:noProof/>
      </w:rPr>
      <w:t>2</w:t>
    </w:r>
    <w:r>
      <w:rPr>
        <w:rStyle w:val="PageNumber"/>
      </w:rPr>
      <w:fldChar w:fldCharType="end"/>
    </w:r>
  </w:p>
  <w:p w14:paraId="72396B3E" w14:textId="77777777" w:rsidR="00AB6C02" w:rsidRDefault="00AB6C02">
    <w:pPr>
      <w:pStyle w:val="Footer"/>
      <w:ind w:right="360"/>
    </w:pPr>
  </w:p>
  <w:p w14:paraId="1FD40D41" w14:textId="77777777" w:rsidR="00AB6C02" w:rsidRDefault="00AB6C02"/>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99F110" w14:textId="77777777" w:rsidR="00242D51" w:rsidRDefault="00242D51">
      <w:r>
        <w:separator/>
      </w:r>
    </w:p>
    <w:p w14:paraId="32C1C503" w14:textId="77777777" w:rsidR="00242D51" w:rsidRDefault="00242D51"/>
  </w:footnote>
  <w:footnote w:type="continuationSeparator" w:id="0">
    <w:p w14:paraId="47A05626" w14:textId="77777777" w:rsidR="00242D51" w:rsidRDefault="00242D51">
      <w:r>
        <w:continuationSeparator/>
      </w:r>
    </w:p>
    <w:p w14:paraId="6D15BE2D" w14:textId="77777777" w:rsidR="00242D51" w:rsidRDefault="00242D51"/>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61F97C" w14:textId="5D3140ED" w:rsidR="00AB6C02" w:rsidRDefault="00AB6C02">
    <w:pPr>
      <w:pStyle w:val="Header"/>
    </w:pPr>
    <w:r>
      <w:t>20</w:t>
    </w:r>
    <w:r>
      <w:rPr>
        <w:noProof/>
      </w:rPr>
      <mc:AlternateContent>
        <mc:Choice Requires="wps">
          <w:drawing>
            <wp:anchor distT="0" distB="0" distL="114300" distR="114300" simplePos="0" relativeHeight="251658752"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E6F0557" id="Line 1" o:spid="_x0000_s1026" style="position:absolute;flip:x y;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1">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324CB2"/>
    <w:multiLevelType w:val="multilevel"/>
    <w:tmpl w:val="2ACA04C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0">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9"/>
  </w:num>
  <w:num w:numId="4">
    <w:abstractNumId w:val="16"/>
  </w:num>
  <w:num w:numId="5">
    <w:abstractNumId w:val="21"/>
  </w:num>
  <w:num w:numId="6">
    <w:abstractNumId w:val="6"/>
  </w:num>
  <w:num w:numId="7">
    <w:abstractNumId w:val="1"/>
  </w:num>
  <w:num w:numId="8">
    <w:abstractNumId w:val="10"/>
  </w:num>
  <w:num w:numId="9">
    <w:abstractNumId w:val="19"/>
  </w:num>
  <w:num w:numId="10">
    <w:abstractNumId w:val="8"/>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8"/>
  </w:num>
  <w:num w:numId="16">
    <w:abstractNumId w:val="7"/>
  </w:num>
  <w:num w:numId="17">
    <w:abstractNumId w:val="11"/>
  </w:num>
  <w:num w:numId="18">
    <w:abstractNumId w:val="13"/>
  </w:num>
  <w:num w:numId="19">
    <w:abstractNumId w:val="15"/>
  </w:num>
  <w:num w:numId="20">
    <w:abstractNumId w:val="20"/>
  </w:num>
  <w:num w:numId="21">
    <w:abstractNumId w:val="17"/>
  </w:num>
  <w:num w:numId="22">
    <w:abstractNumId w:val="2"/>
  </w:num>
  <w:num w:numId="23">
    <w:abstractNumId w:val="12"/>
  </w:num>
  <w:numIdMacAtCleanup w:val="9"/>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ishvarya Korde">
    <w15:presenceInfo w15:providerId="None" w15:userId="Aishvarya Korde"/>
  </w15:person>
  <w15:person w15:author="Paige Rinnert">
    <w15:presenceInfo w15:providerId="Windows Live" w15:userId="439bbf6d2481ec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embedSystemFonts/>
  <w:activeWritingStyle w:appName="MSWord" w:lang="en-US" w:vendorID="5" w:dllVersion="2" w:checkStyle="1"/>
  <w:activeWritingStyle w:appName="MSWord" w:lang="en-US" w:vendorID="8" w:dllVersion="513" w:checkStyle="1"/>
  <w:proofState w:spelling="clean"/>
  <w:attachedTemplate r:id="rId1"/>
  <w:defaultTabStop w:val="54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D"/>
    <w:rsid w:val="0000301B"/>
    <w:rsid w:val="000063FE"/>
    <w:rsid w:val="00011804"/>
    <w:rsid w:val="000118CE"/>
    <w:rsid w:val="00012EEC"/>
    <w:rsid w:val="00020E88"/>
    <w:rsid w:val="00023909"/>
    <w:rsid w:val="00023C8D"/>
    <w:rsid w:val="0002513D"/>
    <w:rsid w:val="000265F0"/>
    <w:rsid w:val="00026956"/>
    <w:rsid w:val="00027C33"/>
    <w:rsid w:val="00030450"/>
    <w:rsid w:val="00031B3B"/>
    <w:rsid w:val="00033865"/>
    <w:rsid w:val="00034BE7"/>
    <w:rsid w:val="00034E1E"/>
    <w:rsid w:val="00035D4C"/>
    <w:rsid w:val="0004378F"/>
    <w:rsid w:val="00047184"/>
    <w:rsid w:val="0005439B"/>
    <w:rsid w:val="000576D5"/>
    <w:rsid w:val="00060223"/>
    <w:rsid w:val="00065032"/>
    <w:rsid w:val="00065782"/>
    <w:rsid w:val="00066DE9"/>
    <w:rsid w:val="00067341"/>
    <w:rsid w:val="00071060"/>
    <w:rsid w:val="00071660"/>
    <w:rsid w:val="00073825"/>
    <w:rsid w:val="00075E61"/>
    <w:rsid w:val="00076518"/>
    <w:rsid w:val="0007787B"/>
    <w:rsid w:val="00080DB8"/>
    <w:rsid w:val="00082196"/>
    <w:rsid w:val="00084BA6"/>
    <w:rsid w:val="00091B22"/>
    <w:rsid w:val="00091E1F"/>
    <w:rsid w:val="000A000F"/>
    <w:rsid w:val="000A2624"/>
    <w:rsid w:val="000A3E6B"/>
    <w:rsid w:val="000B20E2"/>
    <w:rsid w:val="000B4B39"/>
    <w:rsid w:val="000B6ACA"/>
    <w:rsid w:val="000C2FFA"/>
    <w:rsid w:val="000C402B"/>
    <w:rsid w:val="000D4FD6"/>
    <w:rsid w:val="000D7572"/>
    <w:rsid w:val="000E2F47"/>
    <w:rsid w:val="000E341C"/>
    <w:rsid w:val="000E3D14"/>
    <w:rsid w:val="000E6631"/>
    <w:rsid w:val="000E798A"/>
    <w:rsid w:val="000F11F3"/>
    <w:rsid w:val="000F154A"/>
    <w:rsid w:val="000F1982"/>
    <w:rsid w:val="000F5C17"/>
    <w:rsid w:val="000F7FA6"/>
    <w:rsid w:val="00105EEA"/>
    <w:rsid w:val="00105F2D"/>
    <w:rsid w:val="001070A2"/>
    <w:rsid w:val="001135DC"/>
    <w:rsid w:val="00116C88"/>
    <w:rsid w:val="00121D21"/>
    <w:rsid w:val="00127378"/>
    <w:rsid w:val="0014134B"/>
    <w:rsid w:val="00143814"/>
    <w:rsid w:val="0014426A"/>
    <w:rsid w:val="00144C74"/>
    <w:rsid w:val="00147B51"/>
    <w:rsid w:val="0015053B"/>
    <w:rsid w:val="00153EB5"/>
    <w:rsid w:val="00154CB8"/>
    <w:rsid w:val="00160F73"/>
    <w:rsid w:val="001610DE"/>
    <w:rsid w:val="001627E2"/>
    <w:rsid w:val="00162C02"/>
    <w:rsid w:val="0016319B"/>
    <w:rsid w:val="00165C5C"/>
    <w:rsid w:val="00167CE3"/>
    <w:rsid w:val="00176558"/>
    <w:rsid w:val="00177BA3"/>
    <w:rsid w:val="00177C11"/>
    <w:rsid w:val="001807D5"/>
    <w:rsid w:val="001860FE"/>
    <w:rsid w:val="00187F9F"/>
    <w:rsid w:val="00190351"/>
    <w:rsid w:val="001958B3"/>
    <w:rsid w:val="001A2BBB"/>
    <w:rsid w:val="001A473C"/>
    <w:rsid w:val="001A5F5B"/>
    <w:rsid w:val="001B021A"/>
    <w:rsid w:val="001B0C3C"/>
    <w:rsid w:val="001B13CB"/>
    <w:rsid w:val="001B4742"/>
    <w:rsid w:val="001C01AA"/>
    <w:rsid w:val="001C26D0"/>
    <w:rsid w:val="001C294C"/>
    <w:rsid w:val="001D1170"/>
    <w:rsid w:val="001D796E"/>
    <w:rsid w:val="001E3A8E"/>
    <w:rsid w:val="001F2E72"/>
    <w:rsid w:val="001F661D"/>
    <w:rsid w:val="0020037B"/>
    <w:rsid w:val="0020284F"/>
    <w:rsid w:val="00202EB1"/>
    <w:rsid w:val="00203249"/>
    <w:rsid w:val="002059AD"/>
    <w:rsid w:val="00206778"/>
    <w:rsid w:val="00215ED9"/>
    <w:rsid w:val="002166E5"/>
    <w:rsid w:val="00216B68"/>
    <w:rsid w:val="00216E49"/>
    <w:rsid w:val="00217C19"/>
    <w:rsid w:val="00222E21"/>
    <w:rsid w:val="00226007"/>
    <w:rsid w:val="0023042E"/>
    <w:rsid w:val="00232EE5"/>
    <w:rsid w:val="00234828"/>
    <w:rsid w:val="00235DA1"/>
    <w:rsid w:val="0023616E"/>
    <w:rsid w:val="002367FF"/>
    <w:rsid w:val="0023779F"/>
    <w:rsid w:val="002418D8"/>
    <w:rsid w:val="002418D9"/>
    <w:rsid w:val="00242D51"/>
    <w:rsid w:val="0024532A"/>
    <w:rsid w:val="0024779A"/>
    <w:rsid w:val="00250681"/>
    <w:rsid w:val="002535FD"/>
    <w:rsid w:val="00255602"/>
    <w:rsid w:val="00255D92"/>
    <w:rsid w:val="00257869"/>
    <w:rsid w:val="0026100C"/>
    <w:rsid w:val="00261A1E"/>
    <w:rsid w:val="00267425"/>
    <w:rsid w:val="0027199C"/>
    <w:rsid w:val="0027296D"/>
    <w:rsid w:val="00272CBC"/>
    <w:rsid w:val="00273445"/>
    <w:rsid w:val="00275461"/>
    <w:rsid w:val="002800CD"/>
    <w:rsid w:val="00282705"/>
    <w:rsid w:val="00285CF6"/>
    <w:rsid w:val="00290EF0"/>
    <w:rsid w:val="002953D5"/>
    <w:rsid w:val="002A24EF"/>
    <w:rsid w:val="002A2676"/>
    <w:rsid w:val="002A7758"/>
    <w:rsid w:val="002B2948"/>
    <w:rsid w:val="002B6EA0"/>
    <w:rsid w:val="002B6FF6"/>
    <w:rsid w:val="002C0882"/>
    <w:rsid w:val="002C5754"/>
    <w:rsid w:val="002C650D"/>
    <w:rsid w:val="002D0619"/>
    <w:rsid w:val="002D2361"/>
    <w:rsid w:val="002D29F1"/>
    <w:rsid w:val="002D3398"/>
    <w:rsid w:val="002D40E5"/>
    <w:rsid w:val="002D580F"/>
    <w:rsid w:val="002D69E4"/>
    <w:rsid w:val="002F1910"/>
    <w:rsid w:val="002F5597"/>
    <w:rsid w:val="00306FA8"/>
    <w:rsid w:val="00307605"/>
    <w:rsid w:val="003217BE"/>
    <w:rsid w:val="00325DCA"/>
    <w:rsid w:val="003316B8"/>
    <w:rsid w:val="0033377F"/>
    <w:rsid w:val="00333D02"/>
    <w:rsid w:val="0033554D"/>
    <w:rsid w:val="00335F64"/>
    <w:rsid w:val="00341C6A"/>
    <w:rsid w:val="0034344F"/>
    <w:rsid w:val="00343A0C"/>
    <w:rsid w:val="0035150C"/>
    <w:rsid w:val="00354FF2"/>
    <w:rsid w:val="00367E7B"/>
    <w:rsid w:val="00371619"/>
    <w:rsid w:val="00373D51"/>
    <w:rsid w:val="00374E33"/>
    <w:rsid w:val="00375E18"/>
    <w:rsid w:val="003760D0"/>
    <w:rsid w:val="003819BC"/>
    <w:rsid w:val="00384747"/>
    <w:rsid w:val="003915DE"/>
    <w:rsid w:val="00392BFF"/>
    <w:rsid w:val="003954C7"/>
    <w:rsid w:val="00395C51"/>
    <w:rsid w:val="003A0022"/>
    <w:rsid w:val="003A3380"/>
    <w:rsid w:val="003A66DA"/>
    <w:rsid w:val="003B0ACD"/>
    <w:rsid w:val="003C0101"/>
    <w:rsid w:val="003C06C7"/>
    <w:rsid w:val="003C0797"/>
    <w:rsid w:val="003D05D3"/>
    <w:rsid w:val="003D06D4"/>
    <w:rsid w:val="003D228F"/>
    <w:rsid w:val="003D34EF"/>
    <w:rsid w:val="003D7D62"/>
    <w:rsid w:val="003E1964"/>
    <w:rsid w:val="003E306D"/>
    <w:rsid w:val="003E3D60"/>
    <w:rsid w:val="003E3E8E"/>
    <w:rsid w:val="003F03AC"/>
    <w:rsid w:val="003F1C0C"/>
    <w:rsid w:val="00404B9C"/>
    <w:rsid w:val="0040562F"/>
    <w:rsid w:val="004060A6"/>
    <w:rsid w:val="0040641B"/>
    <w:rsid w:val="00410081"/>
    <w:rsid w:val="004112C6"/>
    <w:rsid w:val="00414B38"/>
    <w:rsid w:val="0041674A"/>
    <w:rsid w:val="004172A3"/>
    <w:rsid w:val="00424FCD"/>
    <w:rsid w:val="00425301"/>
    <w:rsid w:val="0042559D"/>
    <w:rsid w:val="004303FA"/>
    <w:rsid w:val="004309F3"/>
    <w:rsid w:val="00433774"/>
    <w:rsid w:val="00434A84"/>
    <w:rsid w:val="00435BE2"/>
    <w:rsid w:val="004376CA"/>
    <w:rsid w:val="00437E93"/>
    <w:rsid w:val="004526F0"/>
    <w:rsid w:val="00452ECF"/>
    <w:rsid w:val="0046254E"/>
    <w:rsid w:val="004631EE"/>
    <w:rsid w:val="0046570B"/>
    <w:rsid w:val="004710D5"/>
    <w:rsid w:val="004724E0"/>
    <w:rsid w:val="00473926"/>
    <w:rsid w:val="00474E9C"/>
    <w:rsid w:val="004757FD"/>
    <w:rsid w:val="004775E0"/>
    <w:rsid w:val="00480171"/>
    <w:rsid w:val="0048210A"/>
    <w:rsid w:val="00482BAF"/>
    <w:rsid w:val="00486FDC"/>
    <w:rsid w:val="00487F3B"/>
    <w:rsid w:val="004923E9"/>
    <w:rsid w:val="00492EEC"/>
    <w:rsid w:val="00495827"/>
    <w:rsid w:val="004A50BE"/>
    <w:rsid w:val="004A614D"/>
    <w:rsid w:val="004B118D"/>
    <w:rsid w:val="004B167E"/>
    <w:rsid w:val="004B71F6"/>
    <w:rsid w:val="004B76E5"/>
    <w:rsid w:val="004C0E39"/>
    <w:rsid w:val="004C7F3B"/>
    <w:rsid w:val="004D16FB"/>
    <w:rsid w:val="004D1E8D"/>
    <w:rsid w:val="004D4250"/>
    <w:rsid w:val="004D7A9F"/>
    <w:rsid w:val="004D7D67"/>
    <w:rsid w:val="004E3371"/>
    <w:rsid w:val="004E3B80"/>
    <w:rsid w:val="004F25A1"/>
    <w:rsid w:val="004F7BD2"/>
    <w:rsid w:val="0050297B"/>
    <w:rsid w:val="0050426B"/>
    <w:rsid w:val="00505569"/>
    <w:rsid w:val="00512DB4"/>
    <w:rsid w:val="0051406E"/>
    <w:rsid w:val="005146AD"/>
    <w:rsid w:val="005163B0"/>
    <w:rsid w:val="00517FEC"/>
    <w:rsid w:val="00522C6B"/>
    <w:rsid w:val="0052676F"/>
    <w:rsid w:val="0053606E"/>
    <w:rsid w:val="005409DD"/>
    <w:rsid w:val="0054116F"/>
    <w:rsid w:val="0055647E"/>
    <w:rsid w:val="00557333"/>
    <w:rsid w:val="00560BBA"/>
    <w:rsid w:val="00566338"/>
    <w:rsid w:val="00567FB4"/>
    <w:rsid w:val="00570E95"/>
    <w:rsid w:val="00571C8B"/>
    <w:rsid w:val="0057518A"/>
    <w:rsid w:val="00575AB4"/>
    <w:rsid w:val="005767AF"/>
    <w:rsid w:val="00577462"/>
    <w:rsid w:val="00577E6D"/>
    <w:rsid w:val="00581EEB"/>
    <w:rsid w:val="0058494F"/>
    <w:rsid w:val="00586359"/>
    <w:rsid w:val="00586996"/>
    <w:rsid w:val="00594DF3"/>
    <w:rsid w:val="00597EED"/>
    <w:rsid w:val="005A094C"/>
    <w:rsid w:val="005A1F39"/>
    <w:rsid w:val="005A3D26"/>
    <w:rsid w:val="005A6612"/>
    <w:rsid w:val="005B2D14"/>
    <w:rsid w:val="005B32BE"/>
    <w:rsid w:val="005C3F5C"/>
    <w:rsid w:val="005C4827"/>
    <w:rsid w:val="005C775A"/>
    <w:rsid w:val="005D1998"/>
    <w:rsid w:val="005D6DB5"/>
    <w:rsid w:val="005E1831"/>
    <w:rsid w:val="005E2A4A"/>
    <w:rsid w:val="005F461F"/>
    <w:rsid w:val="005F6EB3"/>
    <w:rsid w:val="006023E8"/>
    <w:rsid w:val="00602B84"/>
    <w:rsid w:val="00604C56"/>
    <w:rsid w:val="00614E7E"/>
    <w:rsid w:val="00616507"/>
    <w:rsid w:val="00620AF1"/>
    <w:rsid w:val="006214FA"/>
    <w:rsid w:val="006268DF"/>
    <w:rsid w:val="00626CBD"/>
    <w:rsid w:val="006310D6"/>
    <w:rsid w:val="006378D6"/>
    <w:rsid w:val="00640F25"/>
    <w:rsid w:val="006418E8"/>
    <w:rsid w:val="00641A6E"/>
    <w:rsid w:val="00644358"/>
    <w:rsid w:val="00644D2B"/>
    <w:rsid w:val="00650379"/>
    <w:rsid w:val="006518B5"/>
    <w:rsid w:val="00662D2F"/>
    <w:rsid w:val="00665FD0"/>
    <w:rsid w:val="006739C2"/>
    <w:rsid w:val="00677096"/>
    <w:rsid w:val="006774DD"/>
    <w:rsid w:val="00680F20"/>
    <w:rsid w:val="00681674"/>
    <w:rsid w:val="00682791"/>
    <w:rsid w:val="006832C7"/>
    <w:rsid w:val="00683E6B"/>
    <w:rsid w:val="0068511A"/>
    <w:rsid w:val="00687B3E"/>
    <w:rsid w:val="006950AE"/>
    <w:rsid w:val="006A1E9D"/>
    <w:rsid w:val="006B5C49"/>
    <w:rsid w:val="006B7FF7"/>
    <w:rsid w:val="006C3127"/>
    <w:rsid w:val="006C5022"/>
    <w:rsid w:val="006C57D4"/>
    <w:rsid w:val="006D0971"/>
    <w:rsid w:val="006D659D"/>
    <w:rsid w:val="006D6B5F"/>
    <w:rsid w:val="006D7B0B"/>
    <w:rsid w:val="006E1F48"/>
    <w:rsid w:val="006E69E5"/>
    <w:rsid w:val="006F4DE0"/>
    <w:rsid w:val="006F6B66"/>
    <w:rsid w:val="006F7AF9"/>
    <w:rsid w:val="00701A0A"/>
    <w:rsid w:val="00707BC0"/>
    <w:rsid w:val="00710A5A"/>
    <w:rsid w:val="0071210E"/>
    <w:rsid w:val="0071246E"/>
    <w:rsid w:val="00713FB1"/>
    <w:rsid w:val="00714835"/>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4A05"/>
    <w:rsid w:val="00760C6B"/>
    <w:rsid w:val="0076327E"/>
    <w:rsid w:val="00763C30"/>
    <w:rsid w:val="00763FFC"/>
    <w:rsid w:val="00764E58"/>
    <w:rsid w:val="00765DD1"/>
    <w:rsid w:val="007708B4"/>
    <w:rsid w:val="00770F59"/>
    <w:rsid w:val="00771F38"/>
    <w:rsid w:val="007731E0"/>
    <w:rsid w:val="0077416A"/>
    <w:rsid w:val="00774ABA"/>
    <w:rsid w:val="0077650B"/>
    <w:rsid w:val="00777109"/>
    <w:rsid w:val="00781439"/>
    <w:rsid w:val="00784C7D"/>
    <w:rsid w:val="00790BF1"/>
    <w:rsid w:val="00795F8C"/>
    <w:rsid w:val="007A0354"/>
    <w:rsid w:val="007A15B1"/>
    <w:rsid w:val="007A5A34"/>
    <w:rsid w:val="007B27E8"/>
    <w:rsid w:val="007B4DC6"/>
    <w:rsid w:val="007B674B"/>
    <w:rsid w:val="007B7218"/>
    <w:rsid w:val="007B721B"/>
    <w:rsid w:val="007C2893"/>
    <w:rsid w:val="007C2F50"/>
    <w:rsid w:val="007C5142"/>
    <w:rsid w:val="007C7F7A"/>
    <w:rsid w:val="007D1D6C"/>
    <w:rsid w:val="007D222A"/>
    <w:rsid w:val="007D4431"/>
    <w:rsid w:val="007D635D"/>
    <w:rsid w:val="007E0D67"/>
    <w:rsid w:val="007E3EE5"/>
    <w:rsid w:val="007E5522"/>
    <w:rsid w:val="007F6660"/>
    <w:rsid w:val="007F67E4"/>
    <w:rsid w:val="007F6E79"/>
    <w:rsid w:val="007F7C01"/>
    <w:rsid w:val="00800F46"/>
    <w:rsid w:val="00802FCF"/>
    <w:rsid w:val="00804B64"/>
    <w:rsid w:val="008075ED"/>
    <w:rsid w:val="008104ED"/>
    <w:rsid w:val="00810EDB"/>
    <w:rsid w:val="008179D4"/>
    <w:rsid w:val="00822C6A"/>
    <w:rsid w:val="008247A5"/>
    <w:rsid w:val="008258B7"/>
    <w:rsid w:val="00827083"/>
    <w:rsid w:val="0083070C"/>
    <w:rsid w:val="00830EC6"/>
    <w:rsid w:val="0083649A"/>
    <w:rsid w:val="00840203"/>
    <w:rsid w:val="00840991"/>
    <w:rsid w:val="00850AF1"/>
    <w:rsid w:val="00852429"/>
    <w:rsid w:val="00853C99"/>
    <w:rsid w:val="008559E7"/>
    <w:rsid w:val="00856637"/>
    <w:rsid w:val="00857CCA"/>
    <w:rsid w:val="00861DFB"/>
    <w:rsid w:val="00863EF5"/>
    <w:rsid w:val="008671AA"/>
    <w:rsid w:val="00871005"/>
    <w:rsid w:val="0087108F"/>
    <w:rsid w:val="008744C2"/>
    <w:rsid w:val="00890EC8"/>
    <w:rsid w:val="00891C92"/>
    <w:rsid w:val="0089200C"/>
    <w:rsid w:val="008A03D7"/>
    <w:rsid w:val="008A4785"/>
    <w:rsid w:val="008A6740"/>
    <w:rsid w:val="008A799D"/>
    <w:rsid w:val="008A7E5B"/>
    <w:rsid w:val="008B74D7"/>
    <w:rsid w:val="008C46D2"/>
    <w:rsid w:val="008C5D65"/>
    <w:rsid w:val="008D1E1E"/>
    <w:rsid w:val="008D52DC"/>
    <w:rsid w:val="008D64E2"/>
    <w:rsid w:val="008E0E4A"/>
    <w:rsid w:val="008E0F72"/>
    <w:rsid w:val="008E2723"/>
    <w:rsid w:val="008E70A3"/>
    <w:rsid w:val="008E76FC"/>
    <w:rsid w:val="008E7F18"/>
    <w:rsid w:val="008F6595"/>
    <w:rsid w:val="008F78FB"/>
    <w:rsid w:val="00905C5F"/>
    <w:rsid w:val="00912EA8"/>
    <w:rsid w:val="00913B4B"/>
    <w:rsid w:val="0091642E"/>
    <w:rsid w:val="00920754"/>
    <w:rsid w:val="00920EFB"/>
    <w:rsid w:val="00922D0E"/>
    <w:rsid w:val="0092478F"/>
    <w:rsid w:val="00936382"/>
    <w:rsid w:val="00940199"/>
    <w:rsid w:val="00942D2D"/>
    <w:rsid w:val="00951CFF"/>
    <w:rsid w:val="00956F68"/>
    <w:rsid w:val="0095776D"/>
    <w:rsid w:val="00964B47"/>
    <w:rsid w:val="00965B5A"/>
    <w:rsid w:val="00965C2C"/>
    <w:rsid w:val="00965D50"/>
    <w:rsid w:val="009665D6"/>
    <w:rsid w:val="0097226C"/>
    <w:rsid w:val="00972EAA"/>
    <w:rsid w:val="00974D22"/>
    <w:rsid w:val="00977AFC"/>
    <w:rsid w:val="00986125"/>
    <w:rsid w:val="009912A1"/>
    <w:rsid w:val="00992136"/>
    <w:rsid w:val="009A216E"/>
    <w:rsid w:val="009A5F85"/>
    <w:rsid w:val="009A769B"/>
    <w:rsid w:val="009B2213"/>
    <w:rsid w:val="009B259A"/>
    <w:rsid w:val="009B6BC5"/>
    <w:rsid w:val="009C5505"/>
    <w:rsid w:val="009C5A81"/>
    <w:rsid w:val="009D2F2D"/>
    <w:rsid w:val="009D5AF6"/>
    <w:rsid w:val="009D750F"/>
    <w:rsid w:val="009E26C8"/>
    <w:rsid w:val="009F3417"/>
    <w:rsid w:val="009F3A11"/>
    <w:rsid w:val="009F4F7A"/>
    <w:rsid w:val="00A04C35"/>
    <w:rsid w:val="00A06AD2"/>
    <w:rsid w:val="00A14012"/>
    <w:rsid w:val="00A14257"/>
    <w:rsid w:val="00A14B14"/>
    <w:rsid w:val="00A16637"/>
    <w:rsid w:val="00A2311C"/>
    <w:rsid w:val="00A25E74"/>
    <w:rsid w:val="00A26258"/>
    <w:rsid w:val="00A26D8E"/>
    <w:rsid w:val="00A26DBE"/>
    <w:rsid w:val="00A27B07"/>
    <w:rsid w:val="00A33E90"/>
    <w:rsid w:val="00A34C84"/>
    <w:rsid w:val="00A37F18"/>
    <w:rsid w:val="00A41987"/>
    <w:rsid w:val="00A42F58"/>
    <w:rsid w:val="00A45E7C"/>
    <w:rsid w:val="00A528BD"/>
    <w:rsid w:val="00A547DC"/>
    <w:rsid w:val="00A563EB"/>
    <w:rsid w:val="00A62DE1"/>
    <w:rsid w:val="00A719F3"/>
    <w:rsid w:val="00A76CE4"/>
    <w:rsid w:val="00A77774"/>
    <w:rsid w:val="00A82DE8"/>
    <w:rsid w:val="00A86D40"/>
    <w:rsid w:val="00A87961"/>
    <w:rsid w:val="00A87CF1"/>
    <w:rsid w:val="00A97694"/>
    <w:rsid w:val="00AA1FB2"/>
    <w:rsid w:val="00AB008B"/>
    <w:rsid w:val="00AB1704"/>
    <w:rsid w:val="00AB2A95"/>
    <w:rsid w:val="00AB3CE3"/>
    <w:rsid w:val="00AB3DF6"/>
    <w:rsid w:val="00AB6C02"/>
    <w:rsid w:val="00AB6E07"/>
    <w:rsid w:val="00AC3B94"/>
    <w:rsid w:val="00AC6C8C"/>
    <w:rsid w:val="00AD0B80"/>
    <w:rsid w:val="00AD4E34"/>
    <w:rsid w:val="00AD7BA4"/>
    <w:rsid w:val="00AE072C"/>
    <w:rsid w:val="00AE16BD"/>
    <w:rsid w:val="00AE19D9"/>
    <w:rsid w:val="00AE305B"/>
    <w:rsid w:val="00AE43B6"/>
    <w:rsid w:val="00AF2B65"/>
    <w:rsid w:val="00AF37B4"/>
    <w:rsid w:val="00B00E59"/>
    <w:rsid w:val="00B017C3"/>
    <w:rsid w:val="00B05F68"/>
    <w:rsid w:val="00B147E7"/>
    <w:rsid w:val="00B1631A"/>
    <w:rsid w:val="00B20A3F"/>
    <w:rsid w:val="00B20C0E"/>
    <w:rsid w:val="00B22AAD"/>
    <w:rsid w:val="00B27E68"/>
    <w:rsid w:val="00B30857"/>
    <w:rsid w:val="00B31B5A"/>
    <w:rsid w:val="00B33CBC"/>
    <w:rsid w:val="00B363B2"/>
    <w:rsid w:val="00B44A5F"/>
    <w:rsid w:val="00B450BA"/>
    <w:rsid w:val="00B454FD"/>
    <w:rsid w:val="00B47AE1"/>
    <w:rsid w:val="00B51F81"/>
    <w:rsid w:val="00B54F37"/>
    <w:rsid w:val="00B573BA"/>
    <w:rsid w:val="00B627AF"/>
    <w:rsid w:val="00B63038"/>
    <w:rsid w:val="00B63963"/>
    <w:rsid w:val="00B64D41"/>
    <w:rsid w:val="00B670CD"/>
    <w:rsid w:val="00B73895"/>
    <w:rsid w:val="00B77757"/>
    <w:rsid w:val="00B84831"/>
    <w:rsid w:val="00B8497F"/>
    <w:rsid w:val="00B866EC"/>
    <w:rsid w:val="00B9107D"/>
    <w:rsid w:val="00B93409"/>
    <w:rsid w:val="00B961FC"/>
    <w:rsid w:val="00BA1D9C"/>
    <w:rsid w:val="00BB0162"/>
    <w:rsid w:val="00BB1020"/>
    <w:rsid w:val="00BB35CA"/>
    <w:rsid w:val="00BB5C83"/>
    <w:rsid w:val="00BC00AC"/>
    <w:rsid w:val="00BC1ED0"/>
    <w:rsid w:val="00BC310E"/>
    <w:rsid w:val="00BC53FC"/>
    <w:rsid w:val="00BC5750"/>
    <w:rsid w:val="00BC7BF1"/>
    <w:rsid w:val="00BD1FE0"/>
    <w:rsid w:val="00BD638B"/>
    <w:rsid w:val="00BD6F03"/>
    <w:rsid w:val="00BE2587"/>
    <w:rsid w:val="00BE3CB1"/>
    <w:rsid w:val="00BF144D"/>
    <w:rsid w:val="00BF2F30"/>
    <w:rsid w:val="00BF4250"/>
    <w:rsid w:val="00BF7350"/>
    <w:rsid w:val="00BF76BC"/>
    <w:rsid w:val="00C00B14"/>
    <w:rsid w:val="00C01AC7"/>
    <w:rsid w:val="00C02CF1"/>
    <w:rsid w:val="00C03A79"/>
    <w:rsid w:val="00C04ED1"/>
    <w:rsid w:val="00C057B4"/>
    <w:rsid w:val="00C1212F"/>
    <w:rsid w:val="00C24154"/>
    <w:rsid w:val="00C257D1"/>
    <w:rsid w:val="00C305AC"/>
    <w:rsid w:val="00C31180"/>
    <w:rsid w:val="00C33E26"/>
    <w:rsid w:val="00C34A97"/>
    <w:rsid w:val="00C35DB9"/>
    <w:rsid w:val="00C3799A"/>
    <w:rsid w:val="00C42D3B"/>
    <w:rsid w:val="00C434E7"/>
    <w:rsid w:val="00C435D9"/>
    <w:rsid w:val="00C46CCC"/>
    <w:rsid w:val="00C54358"/>
    <w:rsid w:val="00C56AAC"/>
    <w:rsid w:val="00C60EA9"/>
    <w:rsid w:val="00C615FA"/>
    <w:rsid w:val="00C64A57"/>
    <w:rsid w:val="00C66837"/>
    <w:rsid w:val="00C700F1"/>
    <w:rsid w:val="00C742D9"/>
    <w:rsid w:val="00C75123"/>
    <w:rsid w:val="00C801D4"/>
    <w:rsid w:val="00C81E83"/>
    <w:rsid w:val="00C85387"/>
    <w:rsid w:val="00CA1EE7"/>
    <w:rsid w:val="00CA6F53"/>
    <w:rsid w:val="00CB1E56"/>
    <w:rsid w:val="00CB2275"/>
    <w:rsid w:val="00CB5302"/>
    <w:rsid w:val="00CC0228"/>
    <w:rsid w:val="00CC2D86"/>
    <w:rsid w:val="00CC73F6"/>
    <w:rsid w:val="00CD1AA5"/>
    <w:rsid w:val="00CD756E"/>
    <w:rsid w:val="00CE0D0B"/>
    <w:rsid w:val="00CE190C"/>
    <w:rsid w:val="00CE3643"/>
    <w:rsid w:val="00CE4D6F"/>
    <w:rsid w:val="00CE581C"/>
    <w:rsid w:val="00CF0950"/>
    <w:rsid w:val="00CF421B"/>
    <w:rsid w:val="00CF6AFA"/>
    <w:rsid w:val="00CF7A38"/>
    <w:rsid w:val="00CF7CCB"/>
    <w:rsid w:val="00D00E69"/>
    <w:rsid w:val="00D0199D"/>
    <w:rsid w:val="00D01A2A"/>
    <w:rsid w:val="00D0696D"/>
    <w:rsid w:val="00D104E8"/>
    <w:rsid w:val="00D2008B"/>
    <w:rsid w:val="00D20B9B"/>
    <w:rsid w:val="00D23A4C"/>
    <w:rsid w:val="00D26013"/>
    <w:rsid w:val="00D30FC4"/>
    <w:rsid w:val="00D36AB9"/>
    <w:rsid w:val="00D41DE4"/>
    <w:rsid w:val="00D43D55"/>
    <w:rsid w:val="00D44F56"/>
    <w:rsid w:val="00D45EF0"/>
    <w:rsid w:val="00D4683B"/>
    <w:rsid w:val="00D50A17"/>
    <w:rsid w:val="00D516D2"/>
    <w:rsid w:val="00D63B3C"/>
    <w:rsid w:val="00D6443D"/>
    <w:rsid w:val="00D64D7D"/>
    <w:rsid w:val="00D65F4F"/>
    <w:rsid w:val="00D72545"/>
    <w:rsid w:val="00D72B04"/>
    <w:rsid w:val="00D73A3B"/>
    <w:rsid w:val="00D748BB"/>
    <w:rsid w:val="00D821B1"/>
    <w:rsid w:val="00D84A4F"/>
    <w:rsid w:val="00D91261"/>
    <w:rsid w:val="00D91581"/>
    <w:rsid w:val="00D93731"/>
    <w:rsid w:val="00D938A3"/>
    <w:rsid w:val="00D93F26"/>
    <w:rsid w:val="00D976DA"/>
    <w:rsid w:val="00DA0753"/>
    <w:rsid w:val="00DA7BB5"/>
    <w:rsid w:val="00DB0114"/>
    <w:rsid w:val="00DB2A63"/>
    <w:rsid w:val="00DB3D42"/>
    <w:rsid w:val="00DB6701"/>
    <w:rsid w:val="00DC5D1B"/>
    <w:rsid w:val="00DD3652"/>
    <w:rsid w:val="00DD7469"/>
    <w:rsid w:val="00DE021A"/>
    <w:rsid w:val="00DE3628"/>
    <w:rsid w:val="00DE40D0"/>
    <w:rsid w:val="00DE596F"/>
    <w:rsid w:val="00DF5B7C"/>
    <w:rsid w:val="00E008B3"/>
    <w:rsid w:val="00E01932"/>
    <w:rsid w:val="00E12A1A"/>
    <w:rsid w:val="00E134F8"/>
    <w:rsid w:val="00E1659C"/>
    <w:rsid w:val="00E24C2B"/>
    <w:rsid w:val="00E25665"/>
    <w:rsid w:val="00E26B49"/>
    <w:rsid w:val="00E273D8"/>
    <w:rsid w:val="00E30512"/>
    <w:rsid w:val="00E305DD"/>
    <w:rsid w:val="00E30817"/>
    <w:rsid w:val="00E30A97"/>
    <w:rsid w:val="00E37711"/>
    <w:rsid w:val="00E37E75"/>
    <w:rsid w:val="00E466F0"/>
    <w:rsid w:val="00E57053"/>
    <w:rsid w:val="00E57BAF"/>
    <w:rsid w:val="00E57EAF"/>
    <w:rsid w:val="00E61F41"/>
    <w:rsid w:val="00E6337E"/>
    <w:rsid w:val="00E63DC6"/>
    <w:rsid w:val="00E64B3F"/>
    <w:rsid w:val="00E66A21"/>
    <w:rsid w:val="00E7066D"/>
    <w:rsid w:val="00E71AB3"/>
    <w:rsid w:val="00E74354"/>
    <w:rsid w:val="00E808FC"/>
    <w:rsid w:val="00E86E69"/>
    <w:rsid w:val="00E87D58"/>
    <w:rsid w:val="00E87FD2"/>
    <w:rsid w:val="00E92BDE"/>
    <w:rsid w:val="00EA17B6"/>
    <w:rsid w:val="00EA19FA"/>
    <w:rsid w:val="00EA3AF5"/>
    <w:rsid w:val="00EB5669"/>
    <w:rsid w:val="00EC16C0"/>
    <w:rsid w:val="00EC28AF"/>
    <w:rsid w:val="00EC58D6"/>
    <w:rsid w:val="00ED1442"/>
    <w:rsid w:val="00ED375E"/>
    <w:rsid w:val="00ED3E44"/>
    <w:rsid w:val="00EE10E9"/>
    <w:rsid w:val="00EE11D2"/>
    <w:rsid w:val="00EE1B62"/>
    <w:rsid w:val="00EE1F16"/>
    <w:rsid w:val="00F066B0"/>
    <w:rsid w:val="00F0773E"/>
    <w:rsid w:val="00F11969"/>
    <w:rsid w:val="00F14FA6"/>
    <w:rsid w:val="00F2011F"/>
    <w:rsid w:val="00F20986"/>
    <w:rsid w:val="00F22EFC"/>
    <w:rsid w:val="00F24FDB"/>
    <w:rsid w:val="00F35D49"/>
    <w:rsid w:val="00F373D6"/>
    <w:rsid w:val="00F377D4"/>
    <w:rsid w:val="00F43679"/>
    <w:rsid w:val="00F47D68"/>
    <w:rsid w:val="00F51FFA"/>
    <w:rsid w:val="00F60BC3"/>
    <w:rsid w:val="00F637C4"/>
    <w:rsid w:val="00F63FB8"/>
    <w:rsid w:val="00F64028"/>
    <w:rsid w:val="00F65A62"/>
    <w:rsid w:val="00F66FC0"/>
    <w:rsid w:val="00F80CC5"/>
    <w:rsid w:val="00F82BA1"/>
    <w:rsid w:val="00F87D1D"/>
    <w:rsid w:val="00F91573"/>
    <w:rsid w:val="00F93A10"/>
    <w:rsid w:val="00F93C90"/>
    <w:rsid w:val="00F9412E"/>
    <w:rsid w:val="00F94FBE"/>
    <w:rsid w:val="00F96C28"/>
    <w:rsid w:val="00FA1454"/>
    <w:rsid w:val="00FA2D07"/>
    <w:rsid w:val="00FA78CA"/>
    <w:rsid w:val="00FB355E"/>
    <w:rsid w:val="00FB656E"/>
    <w:rsid w:val="00FC2F24"/>
    <w:rsid w:val="00FC3B24"/>
    <w:rsid w:val="00FC3BCB"/>
    <w:rsid w:val="00FD2780"/>
    <w:rsid w:val="00FD5C90"/>
    <w:rsid w:val="00FE1B6F"/>
    <w:rsid w:val="00FE2275"/>
    <w:rsid w:val="00FE36C6"/>
    <w:rsid w:val="00FE6E89"/>
    <w:rsid w:val="00FF590B"/>
    <w:rsid w:val="00FF6048"/>
    <w:rsid w:val="00FF6D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1879A888-DD73-4DC8-835D-D96B2BB78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autoRedefine/>
    <w:qFormat/>
    <w:rsid w:val="006F7AF9"/>
    <w:pPr>
      <w:keepNext/>
      <w:numPr>
        <w:ilvl w:val="1"/>
        <w:numId w:val="9"/>
      </w:numPr>
      <w:spacing w:before="240" w:after="240"/>
      <w:outlineLvl w:val="1"/>
      <w:pPrChange w:id="0" w:author="Aishvarya Korde" w:date="2016-12-01T17:20:00Z">
        <w:pPr>
          <w:keepNext/>
          <w:numPr>
            <w:ilvl w:val="1"/>
            <w:numId w:val="9"/>
          </w:numPr>
          <w:tabs>
            <w:tab w:val="num" w:pos="720"/>
          </w:tabs>
          <w:spacing w:before="240" w:after="240"/>
          <w:ind w:left="720" w:hanging="720"/>
          <w:outlineLvl w:val="1"/>
        </w:pPr>
      </w:pPrChange>
    </w:pPr>
    <w:rPr>
      <w:rFonts w:ascii="Arial" w:hAnsi="Arial"/>
      <w:b/>
      <w:caps/>
      <w:sz w:val="32"/>
      <w:rPrChange w:id="0" w:author="Aishvarya Korde" w:date="2016-12-01T17:20:00Z">
        <w:rPr>
          <w:rFonts w:ascii="Arial" w:hAnsi="Arial"/>
          <w:b/>
          <w:caps/>
          <w:sz w:val="32"/>
          <w:lang w:val="en-US" w:eastAsia="en-US" w:bidi="ar-SA"/>
        </w:rPr>
      </w:rPrChange>
    </w:rPr>
  </w:style>
  <w:style w:type="paragraph" w:styleId="Heading3">
    <w:name w:val="heading 3"/>
    <w:basedOn w:val="Normal"/>
    <w:next w:val="BodyText"/>
    <w:autoRedefine/>
    <w:qFormat/>
    <w:rsid w:val="00392BFF"/>
    <w:pPr>
      <w:keepNext/>
      <w:numPr>
        <w:ilvl w:val="2"/>
        <w:numId w:val="9"/>
      </w:numPr>
      <w:tabs>
        <w:tab w:val="clear" w:pos="720"/>
        <w:tab w:val="num" w:pos="1080"/>
      </w:tabs>
      <w:spacing w:before="240" w:after="240"/>
      <w:ind w:left="1080" w:hanging="108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206778"/>
    <w:pPr>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890EC8"/>
    <w:pPr>
      <w:ind w:left="240"/>
    </w:pPr>
    <w:rPr>
      <w:rFonts w:ascii="Times" w:hAnsi="Times"/>
      <w:smallCaps/>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semiHidden/>
    <w:rsid w:val="00AD4E34"/>
    <w:rPr>
      <w:sz w:val="18"/>
      <w:szCs w:val="18"/>
    </w:rPr>
  </w:style>
  <w:style w:type="paragraph" w:styleId="CommentText">
    <w:name w:val="annotation text"/>
    <w:basedOn w:val="Normal"/>
    <w:link w:val="CommentTextChar"/>
    <w:semiHidden/>
    <w:rsid w:val="00AD4E34"/>
    <w:rPr>
      <w:szCs w:val="24"/>
    </w:rPr>
  </w:style>
  <w:style w:type="character" w:customStyle="1" w:styleId="CommentTextChar">
    <w:name w:val="Comment Text Char"/>
    <w:basedOn w:val="DefaultParagraphFont"/>
    <w:link w:val="CommentText"/>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CB2275"/>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18"/>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CB2275"/>
    <w:rPr>
      <w:rFonts w:ascii="Courier New" w:eastAsia="Times New Roman" w:hAnsi="Courier New" w:cs="Courier New"/>
      <w:sz w:val="18"/>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jp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jpeg"/><Relationship Id="rId9" Type="http://schemas.openxmlformats.org/officeDocument/2006/relationships/comments" Target="comment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1.jpe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microsoft.com/office/2011/relationships/commentsExtended" Target="commentsExtended.xml"/><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footer" Target="footer3.xml"/><Relationship Id="rId40" Type="http://schemas.openxmlformats.org/officeDocument/2006/relationships/fontTable" Target="fontTable.xml"/><Relationship Id="rId41" Type="http://schemas.microsoft.com/office/2011/relationships/people" Target="people.xml"/><Relationship Id="rId4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CF6B20-2A94-634D-A796-B89AB1E53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C:\docs\Clinic\director\reports\ClinicReportTemplate_10.dot</Template>
  <TotalTime>1403</TotalTime>
  <Pages>45</Pages>
  <Words>9554</Words>
  <Characters>54460</Characters>
  <Application>Microsoft Macintosh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63887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Aishvarya Korde</cp:lastModifiedBy>
  <cp:revision>109</cp:revision>
  <cp:lastPrinted>2010-08-24T04:33:00Z</cp:lastPrinted>
  <dcterms:created xsi:type="dcterms:W3CDTF">2016-11-22T18:58:00Z</dcterms:created>
  <dcterms:modified xsi:type="dcterms:W3CDTF">2016-12-02T01:59:00Z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id="EIX47M0A"/&gt;&lt;style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