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8414B6" w14:textId="77777777" w:rsidR="00F960A6" w:rsidRDefault="00F960A6" w:rsidP="00F960A6">
      <w:pPr>
        <w:widowControl w:val="0"/>
        <w:jc w:val="center"/>
        <w:rPr>
          <w:b/>
          <w:sz w:val="28"/>
        </w:rPr>
      </w:pPr>
    </w:p>
    <w:p w14:paraId="5B1B8A9E" w14:textId="77777777" w:rsidR="00F960A6" w:rsidRDefault="00F960A6" w:rsidP="00F960A6">
      <w:pPr>
        <w:widowControl w:val="0"/>
        <w:jc w:val="center"/>
        <w:rPr>
          <w:b/>
          <w:sz w:val="28"/>
        </w:rPr>
      </w:pPr>
    </w:p>
    <w:p w14:paraId="4AA1BD05" w14:textId="77777777" w:rsidR="00F960A6" w:rsidRPr="00250681" w:rsidRDefault="00F960A6" w:rsidP="00F960A6">
      <w:pPr>
        <w:pStyle w:val="RegularHeading"/>
        <w:rPr>
          <w:noProof/>
        </w:rPr>
      </w:pPr>
    </w:p>
    <w:p w14:paraId="39DD38B1" w14:textId="77777777" w:rsidR="00F960A6" w:rsidRDefault="00F960A6" w:rsidP="00F960A6">
      <w:pPr>
        <w:widowControl w:val="0"/>
        <w:jc w:val="center"/>
        <w:rPr>
          <w:b/>
          <w:sz w:val="28"/>
        </w:rPr>
      </w:pPr>
    </w:p>
    <w:p w14:paraId="76D4A9E7" w14:textId="77777777" w:rsidR="00F960A6" w:rsidRDefault="00F960A6" w:rsidP="00F960A6">
      <w:pPr>
        <w:widowControl w:val="0"/>
        <w:jc w:val="center"/>
        <w:rPr>
          <w:b/>
          <w:sz w:val="28"/>
        </w:rPr>
      </w:pPr>
    </w:p>
    <w:p w14:paraId="5786E752" w14:textId="77777777" w:rsidR="00F960A6" w:rsidRDefault="00F960A6" w:rsidP="00F960A6">
      <w:pPr>
        <w:widowControl w:val="0"/>
        <w:jc w:val="center"/>
        <w:rPr>
          <w:b/>
          <w:sz w:val="36"/>
        </w:rPr>
      </w:pPr>
    </w:p>
    <w:p w14:paraId="6D651DE9" w14:textId="77777777" w:rsidR="00F960A6" w:rsidRDefault="00F960A6" w:rsidP="00F960A6">
      <w:pPr>
        <w:widowControl w:val="0"/>
        <w:jc w:val="center"/>
        <w:rPr>
          <w:b/>
          <w:sz w:val="36"/>
        </w:rPr>
      </w:pPr>
    </w:p>
    <w:p w14:paraId="5B396DC7" w14:textId="77777777" w:rsidR="00F960A6" w:rsidRDefault="00F960A6" w:rsidP="00F960A6">
      <w:pPr>
        <w:widowControl w:val="0"/>
        <w:jc w:val="center"/>
        <w:rPr>
          <w:b/>
          <w:sz w:val="36"/>
        </w:rPr>
      </w:pPr>
      <w:r>
        <w:rPr>
          <w:noProof/>
        </w:rPr>
        <w:drawing>
          <wp:inline distT="0" distB="0" distL="0" distR="0" wp14:anchorId="687AC624" wp14:editId="49103768">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45354821" w14:textId="77777777" w:rsidR="00F960A6" w:rsidRPr="009561B6" w:rsidRDefault="00F960A6" w:rsidP="00F960A6">
      <w:pPr>
        <w:widowControl w:val="0"/>
        <w:jc w:val="center"/>
        <w:rPr>
          <w:rFonts w:ascii="Arial" w:hAnsi="Arial"/>
          <w:b/>
          <w:sz w:val="28"/>
        </w:rPr>
      </w:pPr>
      <w:r>
        <w:rPr>
          <w:rFonts w:ascii="Arial" w:hAnsi="Arial"/>
          <w:b/>
          <w:sz w:val="28"/>
        </w:rPr>
        <w:t>Final Report</w:t>
      </w:r>
    </w:p>
    <w:p w14:paraId="281CF5DA" w14:textId="77777777" w:rsidR="00F960A6" w:rsidRDefault="00F960A6" w:rsidP="00F960A6">
      <w:pPr>
        <w:widowControl w:val="0"/>
        <w:jc w:val="center"/>
        <w:rPr>
          <w:sz w:val="36"/>
        </w:rPr>
      </w:pPr>
    </w:p>
    <w:p w14:paraId="7A107A31" w14:textId="77777777" w:rsidR="00F960A6" w:rsidRPr="009561B6" w:rsidRDefault="00F960A6" w:rsidP="00F960A6">
      <w:pPr>
        <w:widowControl w:val="0"/>
        <w:jc w:val="center"/>
        <w:rPr>
          <w:rFonts w:ascii="Arial" w:hAnsi="Arial"/>
          <w:b/>
          <w:sz w:val="28"/>
        </w:rPr>
      </w:pPr>
      <w:r>
        <w:rPr>
          <w:rFonts w:ascii="Arial" w:hAnsi="Arial"/>
          <w:b/>
          <w:sz w:val="28"/>
        </w:rPr>
        <w:t>Harvey Mudd College Engineering Clinic</w:t>
      </w:r>
    </w:p>
    <w:p w14:paraId="652CAD5F" w14:textId="77777777" w:rsidR="00F960A6" w:rsidRDefault="00F960A6" w:rsidP="00F960A6">
      <w:pPr>
        <w:widowControl w:val="0"/>
        <w:jc w:val="center"/>
        <w:rPr>
          <w:sz w:val="36"/>
        </w:rPr>
      </w:pPr>
    </w:p>
    <w:p w14:paraId="7E041436" w14:textId="77777777" w:rsidR="00F960A6" w:rsidRDefault="00F960A6" w:rsidP="00F960A6">
      <w:pPr>
        <w:widowControl w:val="0"/>
        <w:jc w:val="center"/>
        <w:rPr>
          <w:sz w:val="36"/>
        </w:rPr>
      </w:pPr>
    </w:p>
    <w:p w14:paraId="7D8861BC" w14:textId="77777777" w:rsidR="00F960A6" w:rsidRDefault="00F960A6" w:rsidP="00F960A6">
      <w:pPr>
        <w:widowControl w:val="0"/>
        <w:rPr>
          <w:sz w:val="36"/>
        </w:rPr>
      </w:pPr>
    </w:p>
    <w:p w14:paraId="741A6EE4" w14:textId="77777777" w:rsidR="00F960A6" w:rsidRDefault="00F960A6" w:rsidP="00F960A6">
      <w:pPr>
        <w:widowControl w:val="0"/>
        <w:jc w:val="center"/>
        <w:rPr>
          <w:sz w:val="36"/>
        </w:rPr>
      </w:pPr>
    </w:p>
    <w:p w14:paraId="351D1BF0" w14:textId="77777777" w:rsidR="00F960A6" w:rsidRDefault="00F960A6" w:rsidP="00F960A6">
      <w:pPr>
        <w:widowControl w:val="0"/>
        <w:jc w:val="center"/>
        <w:rPr>
          <w:sz w:val="36"/>
        </w:rPr>
      </w:pPr>
    </w:p>
    <w:p w14:paraId="38C58A73" w14:textId="77777777" w:rsidR="00F960A6" w:rsidRDefault="00F960A6" w:rsidP="00F960A6">
      <w:pPr>
        <w:widowControl w:val="0"/>
        <w:jc w:val="center"/>
        <w:rPr>
          <w:sz w:val="36"/>
        </w:rPr>
      </w:pPr>
    </w:p>
    <w:p w14:paraId="0D5D2377" w14:textId="77777777" w:rsidR="00F960A6" w:rsidRDefault="00F960A6" w:rsidP="00F960A6">
      <w:pPr>
        <w:widowControl w:val="0"/>
        <w:jc w:val="center"/>
        <w:rPr>
          <w:sz w:val="20"/>
        </w:rPr>
      </w:pPr>
    </w:p>
    <w:p w14:paraId="49263CDC" w14:textId="77777777" w:rsidR="00F960A6" w:rsidRDefault="00F960A6" w:rsidP="00F960A6">
      <w:pPr>
        <w:widowControl w:val="0"/>
        <w:tabs>
          <w:tab w:val="left" w:pos="6120"/>
        </w:tabs>
        <w:ind w:left="1440"/>
        <w:rPr>
          <w:sz w:val="20"/>
          <w:u w:val="single"/>
        </w:rPr>
      </w:pPr>
      <w:r>
        <w:rPr>
          <w:b/>
          <w:sz w:val="20"/>
          <w:u w:val="single"/>
        </w:rPr>
        <w:t>Project Team</w:t>
      </w:r>
    </w:p>
    <w:p w14:paraId="5AF99957" w14:textId="77777777" w:rsidR="00F960A6" w:rsidRDefault="00F960A6" w:rsidP="00F960A6">
      <w:pPr>
        <w:widowControl w:val="0"/>
        <w:tabs>
          <w:tab w:val="left" w:pos="6120"/>
        </w:tabs>
        <w:ind w:left="1440"/>
        <w:rPr>
          <w:sz w:val="20"/>
        </w:rPr>
      </w:pPr>
      <w:r>
        <w:rPr>
          <w:sz w:val="20"/>
        </w:rPr>
        <w:t>Austin Chun (Spring)</w:t>
      </w:r>
    </w:p>
    <w:p w14:paraId="347C7B25" w14:textId="77777777" w:rsidR="00F960A6" w:rsidRDefault="00F960A6" w:rsidP="00F960A6">
      <w:pPr>
        <w:widowControl w:val="0"/>
        <w:tabs>
          <w:tab w:val="left" w:pos="6120"/>
        </w:tabs>
        <w:ind w:left="1440"/>
        <w:rPr>
          <w:sz w:val="20"/>
        </w:rPr>
      </w:pPr>
      <w:r>
        <w:rPr>
          <w:sz w:val="20"/>
        </w:rPr>
        <w:t xml:space="preserve">Robert Cyprus </w:t>
      </w:r>
    </w:p>
    <w:p w14:paraId="268CFA6F" w14:textId="77777777" w:rsidR="00F960A6" w:rsidRDefault="00F960A6" w:rsidP="00F960A6">
      <w:pPr>
        <w:widowControl w:val="0"/>
        <w:tabs>
          <w:tab w:val="left" w:pos="6120"/>
        </w:tabs>
        <w:ind w:left="1440"/>
        <w:rPr>
          <w:sz w:val="20"/>
        </w:rPr>
      </w:pPr>
      <w:r>
        <w:rPr>
          <w:sz w:val="20"/>
        </w:rPr>
        <w:t>Aishvarya Korde (Spring TL)</w:t>
      </w:r>
    </w:p>
    <w:p w14:paraId="09702C73" w14:textId="77777777" w:rsidR="00F960A6" w:rsidRDefault="00F960A6" w:rsidP="00F960A6">
      <w:pPr>
        <w:widowControl w:val="0"/>
        <w:tabs>
          <w:tab w:val="left" w:pos="6120"/>
        </w:tabs>
        <w:ind w:left="1440"/>
        <w:rPr>
          <w:sz w:val="20"/>
        </w:rPr>
      </w:pPr>
      <w:r>
        <w:rPr>
          <w:sz w:val="20"/>
        </w:rPr>
        <w:t>Zayra Lobo (Fall)</w:t>
      </w:r>
    </w:p>
    <w:p w14:paraId="2F65ED21" w14:textId="77777777" w:rsidR="00F960A6" w:rsidRDefault="00F960A6" w:rsidP="00F960A6">
      <w:pPr>
        <w:widowControl w:val="0"/>
        <w:tabs>
          <w:tab w:val="left" w:pos="6120"/>
        </w:tabs>
        <w:ind w:left="1440"/>
        <w:rPr>
          <w:sz w:val="20"/>
        </w:rPr>
      </w:pPr>
      <w:r>
        <w:rPr>
          <w:sz w:val="20"/>
        </w:rPr>
        <w:t>Paige Rinnert (Fall TL)</w:t>
      </w:r>
    </w:p>
    <w:p w14:paraId="7446CB0D" w14:textId="77777777" w:rsidR="00F960A6" w:rsidRDefault="00F960A6" w:rsidP="00F960A6">
      <w:pPr>
        <w:widowControl w:val="0"/>
        <w:tabs>
          <w:tab w:val="left" w:pos="6120"/>
        </w:tabs>
        <w:ind w:left="1440"/>
        <w:rPr>
          <w:sz w:val="20"/>
        </w:rPr>
      </w:pPr>
      <w:r>
        <w:rPr>
          <w:sz w:val="20"/>
        </w:rPr>
        <w:t>Jesus Villegas (Spring)</w:t>
      </w:r>
    </w:p>
    <w:p w14:paraId="5AE8972D" w14:textId="77777777" w:rsidR="00F960A6" w:rsidRDefault="00F960A6" w:rsidP="00F960A6">
      <w:pPr>
        <w:widowControl w:val="0"/>
        <w:ind w:left="900"/>
        <w:rPr>
          <w:sz w:val="20"/>
        </w:rPr>
      </w:pPr>
    </w:p>
    <w:p w14:paraId="27FC7117" w14:textId="77777777" w:rsidR="00F960A6" w:rsidRDefault="00F960A6" w:rsidP="00F960A6">
      <w:pPr>
        <w:widowControl w:val="0"/>
        <w:tabs>
          <w:tab w:val="left" w:pos="2880"/>
        </w:tabs>
        <w:ind w:left="1440"/>
        <w:rPr>
          <w:sz w:val="20"/>
        </w:rPr>
      </w:pPr>
      <w:r>
        <w:rPr>
          <w:sz w:val="20"/>
        </w:rPr>
        <w:t>Project Advisor:</w:t>
      </w:r>
      <w:r>
        <w:rPr>
          <w:sz w:val="20"/>
        </w:rPr>
        <w:tab/>
        <w:t>Professor Christopher Clark</w:t>
      </w:r>
    </w:p>
    <w:p w14:paraId="1A8B4DBC" w14:textId="77777777" w:rsidR="00F960A6" w:rsidRDefault="00F960A6" w:rsidP="00F960A6">
      <w:pPr>
        <w:widowControl w:val="0"/>
        <w:tabs>
          <w:tab w:val="left" w:pos="2880"/>
        </w:tabs>
        <w:ind w:left="1440"/>
        <w:rPr>
          <w:sz w:val="20"/>
        </w:rPr>
      </w:pPr>
      <w:r>
        <w:rPr>
          <w:sz w:val="20"/>
        </w:rPr>
        <w:t>Project Liaisons:</w:t>
      </w:r>
      <w:r>
        <w:rPr>
          <w:sz w:val="20"/>
        </w:rPr>
        <w:tab/>
        <w:t>Ken Dreshfield ‘80</w:t>
      </w:r>
    </w:p>
    <w:p w14:paraId="6D31D89F" w14:textId="77777777" w:rsidR="00F960A6" w:rsidRDefault="00F960A6" w:rsidP="00F960A6">
      <w:pPr>
        <w:widowControl w:val="0"/>
        <w:tabs>
          <w:tab w:val="left" w:pos="2880"/>
        </w:tabs>
        <w:ind w:left="1440"/>
        <w:rPr>
          <w:sz w:val="20"/>
        </w:rPr>
      </w:pPr>
      <w:r>
        <w:rPr>
          <w:sz w:val="20"/>
        </w:rPr>
        <w:tab/>
        <w:t>Ian Jimenez ‘11</w:t>
      </w:r>
    </w:p>
    <w:p w14:paraId="2C5035DD" w14:textId="77777777" w:rsidR="00F960A6" w:rsidRDefault="00F960A6" w:rsidP="00F960A6">
      <w:pPr>
        <w:widowControl w:val="0"/>
        <w:tabs>
          <w:tab w:val="left" w:pos="2880"/>
        </w:tabs>
        <w:ind w:left="1440"/>
        <w:rPr>
          <w:sz w:val="20"/>
        </w:rPr>
      </w:pPr>
      <w:r>
        <w:rPr>
          <w:sz w:val="20"/>
        </w:rPr>
        <w:tab/>
        <w:t>Ron P. Smith ‘83</w:t>
      </w:r>
    </w:p>
    <w:p w14:paraId="1C2F1A8E" w14:textId="77777777" w:rsidR="00F960A6" w:rsidRDefault="00F960A6" w:rsidP="00F960A6">
      <w:pPr>
        <w:widowControl w:val="0"/>
        <w:tabs>
          <w:tab w:val="left" w:pos="2880"/>
        </w:tabs>
        <w:ind w:left="1440"/>
        <w:rPr>
          <w:sz w:val="20"/>
        </w:rPr>
      </w:pPr>
      <w:r>
        <w:rPr>
          <w:sz w:val="20"/>
        </w:rPr>
        <w:tab/>
        <w:t>Stephanie Tsuei (Lead)</w:t>
      </w:r>
    </w:p>
    <w:p w14:paraId="561A8710" w14:textId="77777777" w:rsidR="00F960A6" w:rsidRDefault="00F960A6" w:rsidP="00F960A6">
      <w:pPr>
        <w:widowControl w:val="0"/>
      </w:pPr>
    </w:p>
    <w:p w14:paraId="52BC439C" w14:textId="77777777" w:rsidR="00F960A6" w:rsidRDefault="00F960A6" w:rsidP="00F960A6">
      <w:pPr>
        <w:widowControl w:val="0"/>
        <w:ind w:left="900"/>
        <w:jc w:val="center"/>
      </w:pPr>
    </w:p>
    <w:p w14:paraId="1B7A8680" w14:textId="77777777" w:rsidR="00F960A6" w:rsidRDefault="00F960A6" w:rsidP="00F960A6">
      <w:pPr>
        <w:widowControl w:val="0"/>
        <w:ind w:left="900"/>
        <w:jc w:val="center"/>
      </w:pPr>
    </w:p>
    <w:p w14:paraId="46869346" w14:textId="77777777" w:rsidR="00F960A6" w:rsidRPr="00B73895" w:rsidRDefault="00F960A6" w:rsidP="00F960A6">
      <w:pPr>
        <w:widowControl w:val="0"/>
        <w:jc w:val="center"/>
        <w:rPr>
          <w:rFonts w:ascii="Arial Black" w:hAnsi="Arial Black"/>
          <w:b/>
          <w:sz w:val="36"/>
        </w:rPr>
      </w:pPr>
      <w:r>
        <w:t>May 2017</w:t>
      </w:r>
    </w:p>
    <w:p w14:paraId="33CCB5CE" w14:textId="77777777" w:rsidR="00F960A6" w:rsidRDefault="00F960A6" w:rsidP="00F960A6">
      <w:pPr>
        <w:rPr>
          <w:rFonts w:ascii="Arial Black" w:hAnsi="Arial Black"/>
          <w:b/>
          <w:caps/>
          <w:sz w:val="36"/>
        </w:rPr>
      </w:pPr>
      <w:bookmarkStart w:id="0" w:name="_Toc420481764"/>
      <w:bookmarkStart w:id="1" w:name="_Toc409150352"/>
      <w:r>
        <w:br w:type="page"/>
      </w:r>
    </w:p>
    <w:p w14:paraId="4F675D5A" w14:textId="77777777" w:rsidR="00F960A6" w:rsidRPr="003374C8" w:rsidRDefault="00F960A6" w:rsidP="00F960A6">
      <w:pPr>
        <w:pStyle w:val="AbstractHeading"/>
      </w:pPr>
      <w:bookmarkStart w:id="2" w:name="_Toc481679642"/>
      <w:commentRangeStart w:id="3"/>
      <w:r>
        <w:lastRenderedPageBreak/>
        <w:t>ABSTRACT</w:t>
      </w:r>
      <w:bookmarkEnd w:id="0"/>
      <w:commentRangeEnd w:id="3"/>
      <w:r w:rsidR="008977BD">
        <w:rPr>
          <w:rStyle w:val="CommentReference"/>
          <w:rFonts w:ascii="Times New Roman" w:hAnsi="Times New Roman"/>
          <w:b w:val="0"/>
          <w:caps w:val="0"/>
        </w:rPr>
        <w:commentReference w:id="3"/>
      </w:r>
      <w:bookmarkEnd w:id="2"/>
    </w:p>
    <w:p w14:paraId="4E6EAB48" w14:textId="51EF2CFA" w:rsidR="00FD2717" w:rsidRPr="003374C8" w:rsidRDefault="00FD2717" w:rsidP="00F960A6">
      <w:pPr>
        <w:spacing w:line="480" w:lineRule="auto"/>
        <w:ind w:firstLine="547"/>
        <w:jc w:val="both"/>
      </w:pPr>
      <w:r>
        <w:t xml:space="preserve">The goal of this project is to implement a secure state estimation (SSE) algorithm in software and in hardware on a quadrotor. The simulation results show that the quadrotor dynamic model produces outputs that agree with expectations based on the motor inputs, and the SSE is capable of producing accurate state estimates of a single degree of freedom system with noisy outputs. The hardware implementation involved integrating the Jetson TK1 computer with two laser scanners, four inertial measurement units (IMUs), and a flight controller. The Jetson TK1 runs a ROS environment to host the SSE and sensor logging programs. </w:t>
      </w:r>
      <w:r w:rsidR="008977BD">
        <w:t xml:space="preserve">Sensor data was logged from a test flight for testing the SSE. The results showed that the SSE behaved as expected and was able to track the state of the quadrotor off-line with compromised sensors. </w:t>
      </w:r>
    </w:p>
    <w:p w14:paraId="68027408" w14:textId="77777777" w:rsidR="00F960A6" w:rsidRPr="003374C8" w:rsidRDefault="00F960A6" w:rsidP="00F960A6"/>
    <w:p w14:paraId="412A5755" w14:textId="77777777" w:rsidR="00F960A6" w:rsidRPr="003374C8" w:rsidRDefault="00F960A6" w:rsidP="00F960A6">
      <w:pPr>
        <w:sectPr w:rsidR="00F960A6"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1"/>
    <w:p w14:paraId="10653E75" w14:textId="77777777" w:rsidR="00F960A6" w:rsidRPr="005A294A" w:rsidRDefault="00F960A6" w:rsidP="00F960A6">
      <w:pPr>
        <w:pStyle w:val="RegularHeading"/>
      </w:pPr>
      <w:r>
        <w:lastRenderedPageBreak/>
        <w:t>TABLE OF CONTENTS</w:t>
      </w:r>
    </w:p>
    <w:bookmarkStart w:id="4" w:name="_Toc452429018"/>
    <w:p w14:paraId="123EAB0F" w14:textId="77777777" w:rsidR="00821626" w:rsidRDefault="00F960A6">
      <w:pPr>
        <w:pStyle w:val="TOC1"/>
        <w:tabs>
          <w:tab w:val="right" w:leader="dot" w:pos="8990"/>
        </w:tabs>
        <w:rPr>
          <w:rFonts w:asciiTheme="minorHAnsi" w:eastAsiaTheme="minorEastAsia" w:hAnsiTheme="minorHAnsi" w:cstheme="minorBidi"/>
          <w:b w:val="0"/>
          <w:caps w:val="0"/>
          <w:noProof/>
          <w:sz w:val="24"/>
          <w:szCs w:val="24"/>
        </w:rPr>
      </w:pPr>
      <w:r>
        <w:rPr>
          <w:caps w:val="0"/>
          <w:sz w:val="28"/>
        </w:rPr>
        <w:fldChar w:fldCharType="begin"/>
      </w:r>
      <w:r>
        <w:rPr>
          <w:caps w:val="0"/>
          <w:sz w:val="28"/>
        </w:rPr>
        <w:instrText xml:space="preserve"> TOC \o "1-3" \t "Abstract Heading,1" </w:instrText>
      </w:r>
      <w:r>
        <w:rPr>
          <w:caps w:val="0"/>
          <w:sz w:val="28"/>
        </w:rPr>
        <w:fldChar w:fldCharType="separate"/>
      </w:r>
      <w:r w:rsidR="00821626">
        <w:rPr>
          <w:noProof/>
        </w:rPr>
        <w:t>ABSTRACT</w:t>
      </w:r>
      <w:r w:rsidR="00821626">
        <w:rPr>
          <w:noProof/>
        </w:rPr>
        <w:tab/>
      </w:r>
      <w:r w:rsidR="00821626">
        <w:rPr>
          <w:noProof/>
        </w:rPr>
        <w:fldChar w:fldCharType="begin"/>
      </w:r>
      <w:r w:rsidR="00821626">
        <w:rPr>
          <w:noProof/>
        </w:rPr>
        <w:instrText xml:space="preserve"> PAGEREF _Toc481679642 \h </w:instrText>
      </w:r>
      <w:r w:rsidR="00821626">
        <w:rPr>
          <w:noProof/>
        </w:rPr>
      </w:r>
      <w:r w:rsidR="00821626">
        <w:rPr>
          <w:noProof/>
        </w:rPr>
        <w:fldChar w:fldCharType="separate"/>
      </w:r>
      <w:r w:rsidR="00821626">
        <w:rPr>
          <w:noProof/>
        </w:rPr>
        <w:t>ii</w:t>
      </w:r>
      <w:r w:rsidR="00821626">
        <w:rPr>
          <w:noProof/>
        </w:rPr>
        <w:fldChar w:fldCharType="end"/>
      </w:r>
    </w:p>
    <w:p w14:paraId="09352051"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1.</w:t>
      </w:r>
      <w:r>
        <w:rPr>
          <w:rFonts w:asciiTheme="minorHAnsi" w:eastAsiaTheme="minorEastAsia" w:hAnsiTheme="minorHAnsi" w:cstheme="minorBidi"/>
          <w:b w:val="0"/>
          <w:caps w:val="0"/>
          <w:noProof/>
          <w:sz w:val="24"/>
          <w:szCs w:val="24"/>
        </w:rPr>
        <w:tab/>
      </w:r>
      <w:r>
        <w:rPr>
          <w:noProof/>
        </w:rPr>
        <w:t>introduction</w:t>
      </w:r>
      <w:r>
        <w:rPr>
          <w:noProof/>
        </w:rPr>
        <w:tab/>
      </w:r>
      <w:r>
        <w:rPr>
          <w:noProof/>
        </w:rPr>
        <w:fldChar w:fldCharType="begin"/>
      </w:r>
      <w:r>
        <w:rPr>
          <w:noProof/>
        </w:rPr>
        <w:instrText xml:space="preserve"> PAGEREF _Toc481679643 \h </w:instrText>
      </w:r>
      <w:r>
        <w:rPr>
          <w:noProof/>
        </w:rPr>
      </w:r>
      <w:r>
        <w:rPr>
          <w:noProof/>
        </w:rPr>
        <w:fldChar w:fldCharType="separate"/>
      </w:r>
      <w:r>
        <w:rPr>
          <w:noProof/>
        </w:rPr>
        <w:t>3</w:t>
      </w:r>
      <w:r>
        <w:rPr>
          <w:noProof/>
        </w:rPr>
        <w:fldChar w:fldCharType="end"/>
      </w:r>
    </w:p>
    <w:p w14:paraId="562569F0" w14:textId="77777777" w:rsidR="00821626" w:rsidRDefault="00821626">
      <w:pPr>
        <w:pStyle w:val="TOC2"/>
        <w:rPr>
          <w:rFonts w:asciiTheme="minorHAnsi" w:eastAsiaTheme="minorEastAsia" w:hAnsiTheme="minorHAnsi" w:cstheme="minorBidi"/>
          <w:b w:val="0"/>
          <w:smallCaps w:val="0"/>
          <w:sz w:val="24"/>
          <w:szCs w:val="24"/>
        </w:rPr>
      </w:pPr>
      <w:r>
        <w:t>1.1.</w:t>
      </w:r>
      <w:r>
        <w:rPr>
          <w:rFonts w:asciiTheme="minorHAnsi" w:eastAsiaTheme="minorEastAsia" w:hAnsiTheme="minorHAnsi" w:cstheme="minorBidi"/>
          <w:b w:val="0"/>
          <w:smallCaps w:val="0"/>
          <w:sz w:val="24"/>
          <w:szCs w:val="24"/>
        </w:rPr>
        <w:tab/>
      </w:r>
      <w:r>
        <w:t>Northrop Grumman</w:t>
      </w:r>
      <w:r>
        <w:tab/>
      </w:r>
      <w:r>
        <w:fldChar w:fldCharType="begin"/>
      </w:r>
      <w:r>
        <w:instrText xml:space="preserve"> PAGEREF _Toc481679644 \h </w:instrText>
      </w:r>
      <w:r>
        <w:fldChar w:fldCharType="separate"/>
      </w:r>
      <w:r>
        <w:t>3</w:t>
      </w:r>
      <w:r>
        <w:fldChar w:fldCharType="end"/>
      </w:r>
    </w:p>
    <w:p w14:paraId="745E03F6" w14:textId="77777777" w:rsidR="00821626" w:rsidRDefault="00821626">
      <w:pPr>
        <w:pStyle w:val="TOC2"/>
        <w:rPr>
          <w:rFonts w:asciiTheme="minorHAnsi" w:eastAsiaTheme="minorEastAsia" w:hAnsiTheme="minorHAnsi" w:cstheme="minorBidi"/>
          <w:b w:val="0"/>
          <w:smallCaps w:val="0"/>
          <w:sz w:val="24"/>
          <w:szCs w:val="24"/>
        </w:rPr>
      </w:pPr>
      <w:r>
        <w:t>1.2.</w:t>
      </w:r>
      <w:r>
        <w:rPr>
          <w:rFonts w:asciiTheme="minorHAnsi" w:eastAsiaTheme="minorEastAsia" w:hAnsiTheme="minorHAnsi" w:cstheme="minorBidi"/>
          <w:b w:val="0"/>
          <w:smallCaps w:val="0"/>
          <w:sz w:val="24"/>
          <w:szCs w:val="24"/>
        </w:rPr>
        <w:tab/>
      </w:r>
      <w:r>
        <w:t>Project Statement</w:t>
      </w:r>
      <w:r>
        <w:tab/>
      </w:r>
      <w:r>
        <w:fldChar w:fldCharType="begin"/>
      </w:r>
      <w:r>
        <w:instrText xml:space="preserve"> PAGEREF _Toc481679645 \h </w:instrText>
      </w:r>
      <w:r>
        <w:fldChar w:fldCharType="separate"/>
      </w:r>
      <w:r>
        <w:t>3</w:t>
      </w:r>
      <w:r>
        <w:fldChar w:fldCharType="end"/>
      </w:r>
    </w:p>
    <w:p w14:paraId="55CAE429"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1.2.1.</w:t>
      </w:r>
      <w:r>
        <w:rPr>
          <w:rFonts w:asciiTheme="minorHAnsi" w:eastAsiaTheme="minorEastAsia" w:hAnsiTheme="minorHAnsi" w:cstheme="minorBidi"/>
          <w:i w:val="0"/>
          <w:noProof/>
          <w:sz w:val="24"/>
          <w:szCs w:val="24"/>
        </w:rPr>
        <w:tab/>
      </w:r>
      <w:r>
        <w:rPr>
          <w:noProof/>
        </w:rPr>
        <w:t>Objectives</w:t>
      </w:r>
      <w:r>
        <w:rPr>
          <w:noProof/>
        </w:rPr>
        <w:tab/>
      </w:r>
      <w:r>
        <w:rPr>
          <w:noProof/>
        </w:rPr>
        <w:fldChar w:fldCharType="begin"/>
      </w:r>
      <w:r>
        <w:rPr>
          <w:noProof/>
        </w:rPr>
        <w:instrText xml:space="preserve"> PAGEREF _Toc481679646 \h </w:instrText>
      </w:r>
      <w:r>
        <w:rPr>
          <w:noProof/>
        </w:rPr>
      </w:r>
      <w:r>
        <w:rPr>
          <w:noProof/>
        </w:rPr>
        <w:fldChar w:fldCharType="separate"/>
      </w:r>
      <w:r>
        <w:rPr>
          <w:noProof/>
        </w:rPr>
        <w:t>4</w:t>
      </w:r>
      <w:r>
        <w:rPr>
          <w:noProof/>
        </w:rPr>
        <w:fldChar w:fldCharType="end"/>
      </w:r>
    </w:p>
    <w:p w14:paraId="639FD308"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1.2.2.</w:t>
      </w:r>
      <w:r>
        <w:rPr>
          <w:rFonts w:asciiTheme="minorHAnsi" w:eastAsiaTheme="minorEastAsia" w:hAnsiTheme="minorHAnsi" w:cstheme="minorBidi"/>
          <w:i w:val="0"/>
          <w:noProof/>
          <w:sz w:val="24"/>
          <w:szCs w:val="24"/>
        </w:rPr>
        <w:tab/>
      </w:r>
      <w:r>
        <w:rPr>
          <w:noProof/>
        </w:rPr>
        <w:t>Constraints</w:t>
      </w:r>
      <w:r>
        <w:rPr>
          <w:noProof/>
        </w:rPr>
        <w:tab/>
      </w:r>
      <w:r>
        <w:rPr>
          <w:noProof/>
        </w:rPr>
        <w:fldChar w:fldCharType="begin"/>
      </w:r>
      <w:r>
        <w:rPr>
          <w:noProof/>
        </w:rPr>
        <w:instrText xml:space="preserve"> PAGEREF _Toc481679647 \h </w:instrText>
      </w:r>
      <w:r>
        <w:rPr>
          <w:noProof/>
        </w:rPr>
      </w:r>
      <w:r>
        <w:rPr>
          <w:noProof/>
        </w:rPr>
        <w:fldChar w:fldCharType="separate"/>
      </w:r>
      <w:r>
        <w:rPr>
          <w:noProof/>
        </w:rPr>
        <w:t>4</w:t>
      </w:r>
      <w:r>
        <w:rPr>
          <w:noProof/>
        </w:rPr>
        <w:fldChar w:fldCharType="end"/>
      </w:r>
    </w:p>
    <w:p w14:paraId="056FC775"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1.2.3.</w:t>
      </w:r>
      <w:r>
        <w:rPr>
          <w:rFonts w:asciiTheme="minorHAnsi" w:eastAsiaTheme="minorEastAsia" w:hAnsiTheme="minorHAnsi" w:cstheme="minorBidi"/>
          <w:i w:val="0"/>
          <w:noProof/>
          <w:sz w:val="24"/>
          <w:szCs w:val="24"/>
        </w:rPr>
        <w:tab/>
      </w:r>
      <w:r>
        <w:rPr>
          <w:noProof/>
        </w:rPr>
        <w:t>Functions</w:t>
      </w:r>
      <w:r>
        <w:rPr>
          <w:noProof/>
        </w:rPr>
        <w:tab/>
      </w:r>
      <w:r>
        <w:rPr>
          <w:noProof/>
        </w:rPr>
        <w:fldChar w:fldCharType="begin"/>
      </w:r>
      <w:r>
        <w:rPr>
          <w:noProof/>
        </w:rPr>
        <w:instrText xml:space="preserve"> PAGEREF _Toc481679648 \h </w:instrText>
      </w:r>
      <w:r>
        <w:rPr>
          <w:noProof/>
        </w:rPr>
      </w:r>
      <w:r>
        <w:rPr>
          <w:noProof/>
        </w:rPr>
        <w:fldChar w:fldCharType="separate"/>
      </w:r>
      <w:r>
        <w:rPr>
          <w:noProof/>
        </w:rPr>
        <w:t>5</w:t>
      </w:r>
      <w:r>
        <w:rPr>
          <w:noProof/>
        </w:rPr>
        <w:fldChar w:fldCharType="end"/>
      </w:r>
    </w:p>
    <w:p w14:paraId="2C43760C" w14:textId="77777777" w:rsidR="00821626" w:rsidRDefault="00821626">
      <w:pPr>
        <w:pStyle w:val="TOC2"/>
        <w:rPr>
          <w:rFonts w:asciiTheme="minorHAnsi" w:eastAsiaTheme="minorEastAsia" w:hAnsiTheme="minorHAnsi" w:cstheme="minorBidi"/>
          <w:b w:val="0"/>
          <w:smallCaps w:val="0"/>
          <w:sz w:val="24"/>
          <w:szCs w:val="24"/>
        </w:rPr>
      </w:pPr>
      <w:r>
        <w:t>1.3.</w:t>
      </w:r>
      <w:r>
        <w:rPr>
          <w:rFonts w:asciiTheme="minorHAnsi" w:eastAsiaTheme="minorEastAsia" w:hAnsiTheme="minorHAnsi" w:cstheme="minorBidi"/>
          <w:b w:val="0"/>
          <w:smallCaps w:val="0"/>
          <w:sz w:val="24"/>
          <w:szCs w:val="24"/>
        </w:rPr>
        <w:tab/>
      </w:r>
      <w:r>
        <w:t>Deliverables</w:t>
      </w:r>
      <w:r>
        <w:tab/>
      </w:r>
      <w:r>
        <w:fldChar w:fldCharType="begin"/>
      </w:r>
      <w:r>
        <w:instrText xml:space="preserve"> PAGEREF _Toc481679649 \h </w:instrText>
      </w:r>
      <w:r>
        <w:fldChar w:fldCharType="separate"/>
      </w:r>
      <w:r>
        <w:t>5</w:t>
      </w:r>
      <w:r>
        <w:fldChar w:fldCharType="end"/>
      </w:r>
    </w:p>
    <w:p w14:paraId="33147A16" w14:textId="77777777" w:rsidR="00821626" w:rsidRDefault="00821626">
      <w:pPr>
        <w:pStyle w:val="TOC2"/>
        <w:rPr>
          <w:rFonts w:asciiTheme="minorHAnsi" w:eastAsiaTheme="minorEastAsia" w:hAnsiTheme="minorHAnsi" w:cstheme="minorBidi"/>
          <w:b w:val="0"/>
          <w:smallCaps w:val="0"/>
          <w:sz w:val="24"/>
          <w:szCs w:val="24"/>
        </w:rPr>
      </w:pPr>
      <w:r>
        <w:t>1.4.</w:t>
      </w:r>
      <w:r>
        <w:rPr>
          <w:rFonts w:asciiTheme="minorHAnsi" w:eastAsiaTheme="minorEastAsia" w:hAnsiTheme="minorHAnsi" w:cstheme="minorBidi"/>
          <w:b w:val="0"/>
          <w:smallCaps w:val="0"/>
          <w:sz w:val="24"/>
          <w:szCs w:val="24"/>
        </w:rPr>
        <w:tab/>
      </w:r>
      <w:r>
        <w:t>Project status</w:t>
      </w:r>
      <w:r>
        <w:tab/>
      </w:r>
      <w:r>
        <w:fldChar w:fldCharType="begin"/>
      </w:r>
      <w:r>
        <w:instrText xml:space="preserve"> PAGEREF _Toc481679650 \h </w:instrText>
      </w:r>
      <w:r>
        <w:fldChar w:fldCharType="separate"/>
      </w:r>
      <w:r>
        <w:t>6</w:t>
      </w:r>
      <w:r>
        <w:fldChar w:fldCharType="end"/>
      </w:r>
    </w:p>
    <w:p w14:paraId="339C5BA9"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1.4.1.</w:t>
      </w:r>
      <w:r>
        <w:rPr>
          <w:rFonts w:asciiTheme="minorHAnsi" w:eastAsiaTheme="minorEastAsia" w:hAnsiTheme="minorHAnsi" w:cstheme="minorBidi"/>
          <w:i w:val="0"/>
          <w:noProof/>
          <w:sz w:val="24"/>
          <w:szCs w:val="24"/>
        </w:rPr>
        <w:tab/>
      </w:r>
      <w:r>
        <w:rPr>
          <w:noProof/>
        </w:rPr>
        <w:t>Simulation</w:t>
      </w:r>
      <w:r>
        <w:rPr>
          <w:noProof/>
        </w:rPr>
        <w:tab/>
      </w:r>
      <w:r>
        <w:rPr>
          <w:noProof/>
        </w:rPr>
        <w:fldChar w:fldCharType="begin"/>
      </w:r>
      <w:r>
        <w:rPr>
          <w:noProof/>
        </w:rPr>
        <w:instrText xml:space="preserve"> PAGEREF _Toc481679651 \h </w:instrText>
      </w:r>
      <w:r>
        <w:rPr>
          <w:noProof/>
        </w:rPr>
      </w:r>
      <w:r>
        <w:rPr>
          <w:noProof/>
        </w:rPr>
        <w:fldChar w:fldCharType="separate"/>
      </w:r>
      <w:r>
        <w:rPr>
          <w:noProof/>
        </w:rPr>
        <w:t>6</w:t>
      </w:r>
      <w:r>
        <w:rPr>
          <w:noProof/>
        </w:rPr>
        <w:fldChar w:fldCharType="end"/>
      </w:r>
    </w:p>
    <w:p w14:paraId="107528AE"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1.4.2.</w:t>
      </w:r>
      <w:r>
        <w:rPr>
          <w:rFonts w:asciiTheme="minorHAnsi" w:eastAsiaTheme="minorEastAsia" w:hAnsiTheme="minorHAnsi" w:cstheme="minorBidi"/>
          <w:i w:val="0"/>
          <w:noProof/>
          <w:sz w:val="24"/>
          <w:szCs w:val="24"/>
        </w:rPr>
        <w:tab/>
      </w:r>
      <w:r>
        <w:rPr>
          <w:noProof/>
        </w:rPr>
        <w:t>Hardware implementation</w:t>
      </w:r>
      <w:r>
        <w:rPr>
          <w:noProof/>
        </w:rPr>
        <w:tab/>
      </w:r>
      <w:r>
        <w:rPr>
          <w:noProof/>
        </w:rPr>
        <w:fldChar w:fldCharType="begin"/>
      </w:r>
      <w:r>
        <w:rPr>
          <w:noProof/>
        </w:rPr>
        <w:instrText xml:space="preserve"> PAGEREF _Toc481679652 \h </w:instrText>
      </w:r>
      <w:r>
        <w:rPr>
          <w:noProof/>
        </w:rPr>
      </w:r>
      <w:r>
        <w:rPr>
          <w:noProof/>
        </w:rPr>
        <w:fldChar w:fldCharType="separate"/>
      </w:r>
      <w:r>
        <w:rPr>
          <w:noProof/>
        </w:rPr>
        <w:t>6</w:t>
      </w:r>
      <w:r>
        <w:rPr>
          <w:noProof/>
        </w:rPr>
        <w:fldChar w:fldCharType="end"/>
      </w:r>
    </w:p>
    <w:p w14:paraId="79A65D38" w14:textId="77777777" w:rsidR="00821626" w:rsidRDefault="00821626">
      <w:pPr>
        <w:pStyle w:val="TOC2"/>
        <w:rPr>
          <w:rFonts w:asciiTheme="minorHAnsi" w:eastAsiaTheme="minorEastAsia" w:hAnsiTheme="minorHAnsi" w:cstheme="minorBidi"/>
          <w:b w:val="0"/>
          <w:smallCaps w:val="0"/>
          <w:sz w:val="24"/>
          <w:szCs w:val="24"/>
        </w:rPr>
      </w:pPr>
      <w:r>
        <w:t>1.5.</w:t>
      </w:r>
      <w:r>
        <w:rPr>
          <w:rFonts w:asciiTheme="minorHAnsi" w:eastAsiaTheme="minorEastAsia" w:hAnsiTheme="minorHAnsi" w:cstheme="minorBidi"/>
          <w:b w:val="0"/>
          <w:smallCaps w:val="0"/>
          <w:sz w:val="24"/>
          <w:szCs w:val="24"/>
        </w:rPr>
        <w:tab/>
      </w:r>
      <w:r>
        <w:t>Impact</w:t>
      </w:r>
      <w:r>
        <w:tab/>
      </w:r>
      <w:r>
        <w:fldChar w:fldCharType="begin"/>
      </w:r>
      <w:r>
        <w:instrText xml:space="preserve"> PAGEREF _Toc481679653 \h </w:instrText>
      </w:r>
      <w:r>
        <w:fldChar w:fldCharType="separate"/>
      </w:r>
      <w:r>
        <w:t>7</w:t>
      </w:r>
      <w:r>
        <w:fldChar w:fldCharType="end"/>
      </w:r>
    </w:p>
    <w:p w14:paraId="7E532E84" w14:textId="77777777" w:rsidR="00821626" w:rsidRDefault="00821626">
      <w:pPr>
        <w:pStyle w:val="TOC2"/>
        <w:rPr>
          <w:rFonts w:asciiTheme="minorHAnsi" w:eastAsiaTheme="minorEastAsia" w:hAnsiTheme="minorHAnsi" w:cstheme="minorBidi"/>
          <w:b w:val="0"/>
          <w:smallCaps w:val="0"/>
          <w:sz w:val="24"/>
          <w:szCs w:val="24"/>
        </w:rPr>
      </w:pPr>
      <w:r>
        <w:t>1.6.</w:t>
      </w:r>
      <w:r>
        <w:rPr>
          <w:rFonts w:asciiTheme="minorHAnsi" w:eastAsiaTheme="minorEastAsia" w:hAnsiTheme="minorHAnsi" w:cstheme="minorBidi"/>
          <w:b w:val="0"/>
          <w:smallCaps w:val="0"/>
          <w:sz w:val="24"/>
          <w:szCs w:val="24"/>
        </w:rPr>
        <w:tab/>
      </w:r>
      <w:r>
        <w:t>Report overview</w:t>
      </w:r>
      <w:r>
        <w:tab/>
      </w:r>
      <w:r>
        <w:fldChar w:fldCharType="begin"/>
      </w:r>
      <w:r>
        <w:instrText xml:space="preserve"> PAGEREF _Toc481679654 \h </w:instrText>
      </w:r>
      <w:r>
        <w:fldChar w:fldCharType="separate"/>
      </w:r>
      <w:r>
        <w:t>8</w:t>
      </w:r>
      <w:r>
        <w:fldChar w:fldCharType="end"/>
      </w:r>
    </w:p>
    <w:p w14:paraId="582C83D9"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2.</w:t>
      </w:r>
      <w:r>
        <w:rPr>
          <w:rFonts w:asciiTheme="minorHAnsi" w:eastAsiaTheme="minorEastAsia" w:hAnsiTheme="minorHAnsi" w:cstheme="minorBidi"/>
          <w:b w:val="0"/>
          <w:caps w:val="0"/>
          <w:noProof/>
          <w:sz w:val="24"/>
          <w:szCs w:val="24"/>
        </w:rPr>
        <w:tab/>
      </w:r>
      <w:r>
        <w:rPr>
          <w:noProof/>
        </w:rPr>
        <w:t>Background</w:t>
      </w:r>
      <w:r>
        <w:rPr>
          <w:noProof/>
        </w:rPr>
        <w:tab/>
      </w:r>
      <w:r>
        <w:rPr>
          <w:noProof/>
        </w:rPr>
        <w:fldChar w:fldCharType="begin"/>
      </w:r>
      <w:r>
        <w:rPr>
          <w:noProof/>
        </w:rPr>
        <w:instrText xml:space="preserve"> PAGEREF _Toc481679655 \h </w:instrText>
      </w:r>
      <w:r>
        <w:rPr>
          <w:noProof/>
        </w:rPr>
      </w:r>
      <w:r>
        <w:rPr>
          <w:noProof/>
        </w:rPr>
        <w:fldChar w:fldCharType="separate"/>
      </w:r>
      <w:r>
        <w:rPr>
          <w:noProof/>
        </w:rPr>
        <w:t>9</w:t>
      </w:r>
      <w:r>
        <w:rPr>
          <w:noProof/>
        </w:rPr>
        <w:fldChar w:fldCharType="end"/>
      </w:r>
    </w:p>
    <w:p w14:paraId="3ECB0C73" w14:textId="77777777" w:rsidR="00821626" w:rsidRDefault="00821626">
      <w:pPr>
        <w:pStyle w:val="TOC2"/>
        <w:rPr>
          <w:rFonts w:asciiTheme="minorHAnsi" w:eastAsiaTheme="minorEastAsia" w:hAnsiTheme="minorHAnsi" w:cstheme="minorBidi"/>
          <w:b w:val="0"/>
          <w:smallCaps w:val="0"/>
          <w:sz w:val="24"/>
          <w:szCs w:val="24"/>
        </w:rPr>
      </w:pPr>
      <w:r>
        <w:t>2.1.</w:t>
      </w:r>
      <w:r>
        <w:rPr>
          <w:rFonts w:asciiTheme="minorHAnsi" w:eastAsiaTheme="minorEastAsia" w:hAnsiTheme="minorHAnsi" w:cstheme="minorBidi"/>
          <w:b w:val="0"/>
          <w:smallCaps w:val="0"/>
          <w:sz w:val="24"/>
          <w:szCs w:val="24"/>
        </w:rPr>
        <w:tab/>
      </w:r>
      <w:r>
        <w:t>Literature review</w:t>
      </w:r>
      <w:r>
        <w:tab/>
      </w:r>
      <w:r>
        <w:fldChar w:fldCharType="begin"/>
      </w:r>
      <w:r>
        <w:instrText xml:space="preserve"> PAGEREF _Toc481679656 \h </w:instrText>
      </w:r>
      <w:r>
        <w:fldChar w:fldCharType="separate"/>
      </w:r>
      <w:r>
        <w:t>11</w:t>
      </w:r>
      <w:r>
        <w:fldChar w:fldCharType="end"/>
      </w:r>
    </w:p>
    <w:p w14:paraId="0EA971D8"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3.</w:t>
      </w:r>
      <w:r>
        <w:rPr>
          <w:rFonts w:asciiTheme="minorHAnsi" w:eastAsiaTheme="minorEastAsia" w:hAnsiTheme="minorHAnsi" w:cstheme="minorBidi"/>
          <w:b w:val="0"/>
          <w:caps w:val="0"/>
          <w:noProof/>
          <w:sz w:val="24"/>
          <w:szCs w:val="24"/>
        </w:rPr>
        <w:tab/>
      </w:r>
      <w:r>
        <w:rPr>
          <w:noProof/>
        </w:rPr>
        <w:t>SSE Design</w:t>
      </w:r>
      <w:r>
        <w:rPr>
          <w:noProof/>
        </w:rPr>
        <w:tab/>
      </w:r>
      <w:r>
        <w:rPr>
          <w:noProof/>
        </w:rPr>
        <w:fldChar w:fldCharType="begin"/>
      </w:r>
      <w:r>
        <w:rPr>
          <w:noProof/>
        </w:rPr>
        <w:instrText xml:space="preserve"> PAGEREF _Toc481679657 \h </w:instrText>
      </w:r>
      <w:r>
        <w:rPr>
          <w:noProof/>
        </w:rPr>
      </w:r>
      <w:r>
        <w:rPr>
          <w:noProof/>
        </w:rPr>
        <w:fldChar w:fldCharType="separate"/>
      </w:r>
      <w:r>
        <w:rPr>
          <w:noProof/>
        </w:rPr>
        <w:t>13</w:t>
      </w:r>
      <w:r>
        <w:rPr>
          <w:noProof/>
        </w:rPr>
        <w:fldChar w:fldCharType="end"/>
      </w:r>
    </w:p>
    <w:p w14:paraId="15812BAF" w14:textId="77777777" w:rsidR="00821626" w:rsidRDefault="00821626">
      <w:pPr>
        <w:pStyle w:val="TOC2"/>
        <w:rPr>
          <w:rFonts w:asciiTheme="minorHAnsi" w:eastAsiaTheme="minorEastAsia" w:hAnsiTheme="minorHAnsi" w:cstheme="minorBidi"/>
          <w:b w:val="0"/>
          <w:smallCaps w:val="0"/>
          <w:sz w:val="24"/>
          <w:szCs w:val="24"/>
        </w:rPr>
      </w:pPr>
      <w:r>
        <w:t>3.1.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_Toc481679658 \h </w:instrText>
      </w:r>
      <w:r>
        <w:fldChar w:fldCharType="separate"/>
      </w:r>
      <w:r>
        <w:t>13</w:t>
      </w:r>
      <w:r>
        <w:fldChar w:fldCharType="end"/>
      </w:r>
    </w:p>
    <w:p w14:paraId="1775A59A" w14:textId="77777777" w:rsidR="00821626" w:rsidRDefault="00821626">
      <w:pPr>
        <w:pStyle w:val="TOC2"/>
        <w:rPr>
          <w:rFonts w:asciiTheme="minorHAnsi" w:eastAsiaTheme="minorEastAsia" w:hAnsiTheme="minorHAnsi" w:cstheme="minorBidi"/>
          <w:b w:val="0"/>
          <w:smallCaps w:val="0"/>
          <w:sz w:val="24"/>
          <w:szCs w:val="24"/>
        </w:rPr>
      </w:pPr>
      <w:r>
        <w:t>3.2.</w:t>
      </w:r>
      <w:r>
        <w:rPr>
          <w:rFonts w:asciiTheme="minorHAnsi" w:eastAsiaTheme="minorEastAsia" w:hAnsiTheme="minorHAnsi" w:cstheme="minorBidi"/>
          <w:b w:val="0"/>
          <w:smallCaps w:val="0"/>
          <w:sz w:val="24"/>
          <w:szCs w:val="24"/>
        </w:rPr>
        <w:tab/>
      </w:r>
      <w:r>
        <w:t>States of the quadrotor</w:t>
      </w:r>
      <w:r>
        <w:tab/>
      </w:r>
      <w:r>
        <w:fldChar w:fldCharType="begin"/>
      </w:r>
      <w:r>
        <w:instrText xml:space="preserve"> PAGEREF _Toc481679659 \h </w:instrText>
      </w:r>
      <w:r>
        <w:fldChar w:fldCharType="separate"/>
      </w:r>
      <w:r>
        <w:t>15</w:t>
      </w:r>
      <w:r>
        <w:fldChar w:fldCharType="end"/>
      </w:r>
    </w:p>
    <w:p w14:paraId="175ED44C"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3.2.1.</w:t>
      </w:r>
      <w:r>
        <w:rPr>
          <w:rFonts w:asciiTheme="minorHAnsi" w:eastAsiaTheme="minorEastAsia" w:hAnsiTheme="minorHAnsi" w:cstheme="minorBidi"/>
          <w:i w:val="0"/>
          <w:noProof/>
          <w:sz w:val="24"/>
          <w:szCs w:val="24"/>
        </w:rPr>
        <w:tab/>
      </w:r>
      <w:r>
        <w:rPr>
          <w:noProof/>
        </w:rPr>
        <w:t>Dynamic Model Simulation</w:t>
      </w:r>
      <w:r>
        <w:rPr>
          <w:noProof/>
        </w:rPr>
        <w:tab/>
      </w:r>
      <w:r>
        <w:rPr>
          <w:noProof/>
        </w:rPr>
        <w:fldChar w:fldCharType="begin"/>
      </w:r>
      <w:r>
        <w:rPr>
          <w:noProof/>
        </w:rPr>
        <w:instrText xml:space="preserve"> PAGEREF _Toc481679660 \h </w:instrText>
      </w:r>
      <w:r>
        <w:rPr>
          <w:noProof/>
        </w:rPr>
      </w:r>
      <w:r>
        <w:rPr>
          <w:noProof/>
        </w:rPr>
        <w:fldChar w:fldCharType="separate"/>
      </w:r>
      <w:r>
        <w:rPr>
          <w:noProof/>
        </w:rPr>
        <w:t>16</w:t>
      </w:r>
      <w:r>
        <w:rPr>
          <w:noProof/>
        </w:rPr>
        <w:fldChar w:fldCharType="end"/>
      </w:r>
    </w:p>
    <w:p w14:paraId="2C0328CC" w14:textId="77777777" w:rsidR="00821626" w:rsidRDefault="00821626">
      <w:pPr>
        <w:pStyle w:val="TOC2"/>
        <w:rPr>
          <w:rFonts w:asciiTheme="minorHAnsi" w:eastAsiaTheme="minorEastAsia" w:hAnsiTheme="minorHAnsi" w:cstheme="minorBidi"/>
          <w:b w:val="0"/>
          <w:smallCaps w:val="0"/>
          <w:sz w:val="24"/>
          <w:szCs w:val="24"/>
        </w:rPr>
      </w:pPr>
      <w:r>
        <w:t>3.3.</w:t>
      </w:r>
      <w:r>
        <w:rPr>
          <w:rFonts w:asciiTheme="minorHAnsi" w:eastAsiaTheme="minorEastAsia" w:hAnsiTheme="minorHAnsi" w:cstheme="minorBidi"/>
          <w:b w:val="0"/>
          <w:smallCaps w:val="0"/>
          <w:sz w:val="24"/>
          <w:szCs w:val="24"/>
        </w:rPr>
        <w:tab/>
      </w:r>
      <w:r>
        <w:t>SSE Structure</w:t>
      </w:r>
      <w:r>
        <w:tab/>
      </w:r>
      <w:r>
        <w:fldChar w:fldCharType="begin"/>
      </w:r>
      <w:r>
        <w:instrText xml:space="preserve"> PAGEREF _Toc481679661 \h </w:instrText>
      </w:r>
      <w:r>
        <w:fldChar w:fldCharType="separate"/>
      </w:r>
      <w:r>
        <w:t>17</w:t>
      </w:r>
      <w:r>
        <w:fldChar w:fldCharType="end"/>
      </w:r>
    </w:p>
    <w:p w14:paraId="1040F500"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3.3.1.</w:t>
      </w:r>
      <w:r>
        <w:rPr>
          <w:rFonts w:asciiTheme="minorHAnsi" w:eastAsiaTheme="minorEastAsia" w:hAnsiTheme="minorHAnsi" w:cstheme="minorBidi"/>
          <w:i w:val="0"/>
          <w:noProof/>
          <w:sz w:val="24"/>
          <w:szCs w:val="24"/>
        </w:rPr>
        <w:tab/>
      </w:r>
      <w:r>
        <w:rPr>
          <w:noProof/>
        </w:rPr>
        <w:t>Convex Optimization Algorithm</w:t>
      </w:r>
      <w:r>
        <w:rPr>
          <w:noProof/>
        </w:rPr>
        <w:tab/>
      </w:r>
      <w:r>
        <w:rPr>
          <w:noProof/>
        </w:rPr>
        <w:fldChar w:fldCharType="begin"/>
      </w:r>
      <w:r>
        <w:rPr>
          <w:noProof/>
        </w:rPr>
        <w:instrText xml:space="preserve"> PAGEREF _Toc481679662 \h </w:instrText>
      </w:r>
      <w:r>
        <w:rPr>
          <w:noProof/>
        </w:rPr>
      </w:r>
      <w:r>
        <w:rPr>
          <w:noProof/>
        </w:rPr>
        <w:fldChar w:fldCharType="separate"/>
      </w:r>
      <w:r>
        <w:rPr>
          <w:noProof/>
        </w:rPr>
        <w:t>17</w:t>
      </w:r>
      <w:r>
        <w:rPr>
          <w:noProof/>
        </w:rPr>
        <w:fldChar w:fldCharType="end"/>
      </w:r>
    </w:p>
    <w:p w14:paraId="2703C124"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3.3.2.</w:t>
      </w:r>
      <w:r>
        <w:rPr>
          <w:rFonts w:asciiTheme="minorHAnsi" w:eastAsiaTheme="minorEastAsia" w:hAnsiTheme="minorHAnsi" w:cstheme="minorBidi"/>
          <w:i w:val="0"/>
          <w:noProof/>
          <w:sz w:val="24"/>
          <w:szCs w:val="24"/>
        </w:rPr>
        <w:tab/>
      </w:r>
      <w:r>
        <w:rPr>
          <w:noProof/>
        </w:rPr>
        <w:t>Satisfiability Modulo Theory</w:t>
      </w:r>
      <w:r>
        <w:rPr>
          <w:noProof/>
        </w:rPr>
        <w:tab/>
      </w:r>
      <w:r>
        <w:rPr>
          <w:noProof/>
        </w:rPr>
        <w:fldChar w:fldCharType="begin"/>
      </w:r>
      <w:r>
        <w:rPr>
          <w:noProof/>
        </w:rPr>
        <w:instrText xml:space="preserve"> PAGEREF _Toc481679663 \h </w:instrText>
      </w:r>
      <w:r>
        <w:rPr>
          <w:noProof/>
        </w:rPr>
      </w:r>
      <w:r>
        <w:rPr>
          <w:noProof/>
        </w:rPr>
        <w:fldChar w:fldCharType="separate"/>
      </w:r>
      <w:r>
        <w:rPr>
          <w:noProof/>
        </w:rPr>
        <w:t>18</w:t>
      </w:r>
      <w:r>
        <w:rPr>
          <w:noProof/>
        </w:rPr>
        <w:fldChar w:fldCharType="end"/>
      </w:r>
    </w:p>
    <w:p w14:paraId="56154823"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3.3.3.</w:t>
      </w:r>
      <w:r>
        <w:rPr>
          <w:rFonts w:asciiTheme="minorHAnsi" w:eastAsiaTheme="minorEastAsia" w:hAnsiTheme="minorHAnsi" w:cstheme="minorBidi"/>
          <w:i w:val="0"/>
          <w:noProof/>
          <w:sz w:val="24"/>
          <w:szCs w:val="24"/>
        </w:rPr>
        <w:tab/>
      </w:r>
      <w:r>
        <w:rPr>
          <w:noProof/>
        </w:rPr>
        <w:t>Control Feedback Simulation with SSE</w:t>
      </w:r>
      <w:r>
        <w:rPr>
          <w:noProof/>
        </w:rPr>
        <w:tab/>
      </w:r>
      <w:r>
        <w:rPr>
          <w:noProof/>
        </w:rPr>
        <w:fldChar w:fldCharType="begin"/>
      </w:r>
      <w:r>
        <w:rPr>
          <w:noProof/>
        </w:rPr>
        <w:instrText xml:space="preserve"> PAGEREF _Toc481679664 \h </w:instrText>
      </w:r>
      <w:r>
        <w:rPr>
          <w:noProof/>
        </w:rPr>
      </w:r>
      <w:r>
        <w:rPr>
          <w:noProof/>
        </w:rPr>
        <w:fldChar w:fldCharType="separate"/>
      </w:r>
      <w:r>
        <w:rPr>
          <w:noProof/>
        </w:rPr>
        <w:t>18</w:t>
      </w:r>
      <w:r>
        <w:rPr>
          <w:noProof/>
        </w:rPr>
        <w:fldChar w:fldCharType="end"/>
      </w:r>
    </w:p>
    <w:p w14:paraId="097D3A30"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3.3.4.</w:t>
      </w:r>
      <w:r>
        <w:rPr>
          <w:rFonts w:asciiTheme="minorHAnsi" w:eastAsiaTheme="minorEastAsia" w:hAnsiTheme="minorHAnsi" w:cstheme="minorBidi"/>
          <w:i w:val="0"/>
          <w:noProof/>
          <w:sz w:val="24"/>
          <w:szCs w:val="24"/>
        </w:rPr>
        <w:tab/>
      </w:r>
      <w:r>
        <w:rPr>
          <w:noProof/>
        </w:rPr>
        <w:t>Non-windowed Approach</w:t>
      </w:r>
      <w:r>
        <w:rPr>
          <w:noProof/>
        </w:rPr>
        <w:tab/>
      </w:r>
      <w:r>
        <w:rPr>
          <w:noProof/>
        </w:rPr>
        <w:fldChar w:fldCharType="begin"/>
      </w:r>
      <w:r>
        <w:rPr>
          <w:noProof/>
        </w:rPr>
        <w:instrText xml:space="preserve"> PAGEREF _Toc481679665 \h </w:instrText>
      </w:r>
      <w:r>
        <w:rPr>
          <w:noProof/>
        </w:rPr>
      </w:r>
      <w:r>
        <w:rPr>
          <w:noProof/>
        </w:rPr>
        <w:fldChar w:fldCharType="separate"/>
      </w:r>
      <w:r>
        <w:rPr>
          <w:noProof/>
        </w:rPr>
        <w:t>20</w:t>
      </w:r>
      <w:r>
        <w:rPr>
          <w:noProof/>
        </w:rPr>
        <w:fldChar w:fldCharType="end"/>
      </w:r>
    </w:p>
    <w:p w14:paraId="242E0441"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3.3.5.</w:t>
      </w:r>
      <w:r>
        <w:rPr>
          <w:rFonts w:asciiTheme="minorHAnsi" w:eastAsiaTheme="minorEastAsia" w:hAnsiTheme="minorHAnsi" w:cstheme="minorBidi"/>
          <w:i w:val="0"/>
          <w:noProof/>
          <w:sz w:val="24"/>
          <w:szCs w:val="24"/>
        </w:rPr>
        <w:tab/>
      </w:r>
      <w:r>
        <w:rPr>
          <w:noProof/>
        </w:rPr>
        <w:t>Windowed Approach</w:t>
      </w:r>
      <w:r>
        <w:rPr>
          <w:noProof/>
        </w:rPr>
        <w:tab/>
      </w:r>
      <w:r>
        <w:rPr>
          <w:noProof/>
        </w:rPr>
        <w:fldChar w:fldCharType="begin"/>
      </w:r>
      <w:r>
        <w:rPr>
          <w:noProof/>
        </w:rPr>
        <w:instrText xml:space="preserve"> PAGEREF _Toc481679666 \h </w:instrText>
      </w:r>
      <w:r>
        <w:rPr>
          <w:noProof/>
        </w:rPr>
      </w:r>
      <w:r>
        <w:rPr>
          <w:noProof/>
        </w:rPr>
        <w:fldChar w:fldCharType="separate"/>
      </w:r>
      <w:r>
        <w:rPr>
          <w:noProof/>
        </w:rPr>
        <w:t>21</w:t>
      </w:r>
      <w:r>
        <w:rPr>
          <w:noProof/>
        </w:rPr>
        <w:fldChar w:fldCharType="end"/>
      </w:r>
    </w:p>
    <w:p w14:paraId="1465E9AA"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3.3.6.</w:t>
      </w:r>
      <w:r>
        <w:rPr>
          <w:rFonts w:asciiTheme="minorHAnsi" w:eastAsiaTheme="minorEastAsia" w:hAnsiTheme="minorHAnsi" w:cstheme="minorBidi"/>
          <w:i w:val="0"/>
          <w:noProof/>
          <w:sz w:val="24"/>
          <w:szCs w:val="24"/>
        </w:rPr>
        <w:tab/>
      </w:r>
      <w:r>
        <w:rPr>
          <w:noProof/>
        </w:rPr>
        <w:t>Decoupled SSE</w:t>
      </w:r>
      <w:r>
        <w:rPr>
          <w:noProof/>
        </w:rPr>
        <w:tab/>
      </w:r>
      <w:r>
        <w:rPr>
          <w:noProof/>
        </w:rPr>
        <w:fldChar w:fldCharType="begin"/>
      </w:r>
      <w:r>
        <w:rPr>
          <w:noProof/>
        </w:rPr>
        <w:instrText xml:space="preserve"> PAGEREF _Toc481679667 \h </w:instrText>
      </w:r>
      <w:r>
        <w:rPr>
          <w:noProof/>
        </w:rPr>
      </w:r>
      <w:r>
        <w:rPr>
          <w:noProof/>
        </w:rPr>
        <w:fldChar w:fldCharType="separate"/>
      </w:r>
      <w:r>
        <w:rPr>
          <w:noProof/>
        </w:rPr>
        <w:t>21</w:t>
      </w:r>
      <w:r>
        <w:rPr>
          <w:noProof/>
        </w:rPr>
        <w:fldChar w:fldCharType="end"/>
      </w:r>
    </w:p>
    <w:p w14:paraId="24C1CD24"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4.</w:t>
      </w:r>
      <w:r>
        <w:rPr>
          <w:rFonts w:asciiTheme="minorHAnsi" w:eastAsiaTheme="minorEastAsia" w:hAnsiTheme="minorHAnsi" w:cstheme="minorBidi"/>
          <w:b w:val="0"/>
          <w:caps w:val="0"/>
          <w:noProof/>
          <w:sz w:val="24"/>
          <w:szCs w:val="24"/>
        </w:rPr>
        <w:tab/>
      </w:r>
      <w:r>
        <w:rPr>
          <w:noProof/>
        </w:rPr>
        <w:t>Simualtion Results</w:t>
      </w:r>
      <w:r>
        <w:rPr>
          <w:noProof/>
        </w:rPr>
        <w:tab/>
      </w:r>
      <w:r>
        <w:rPr>
          <w:noProof/>
        </w:rPr>
        <w:fldChar w:fldCharType="begin"/>
      </w:r>
      <w:r>
        <w:rPr>
          <w:noProof/>
        </w:rPr>
        <w:instrText xml:space="preserve"> PAGEREF _Toc481679668 \h </w:instrText>
      </w:r>
      <w:r>
        <w:rPr>
          <w:noProof/>
        </w:rPr>
      </w:r>
      <w:r>
        <w:rPr>
          <w:noProof/>
        </w:rPr>
        <w:fldChar w:fldCharType="separate"/>
      </w:r>
      <w:r>
        <w:rPr>
          <w:noProof/>
        </w:rPr>
        <w:t>22</w:t>
      </w:r>
      <w:r>
        <w:rPr>
          <w:noProof/>
        </w:rPr>
        <w:fldChar w:fldCharType="end"/>
      </w:r>
    </w:p>
    <w:p w14:paraId="39E7A243" w14:textId="77777777" w:rsidR="00821626" w:rsidRDefault="00821626">
      <w:pPr>
        <w:pStyle w:val="TOC2"/>
        <w:rPr>
          <w:rFonts w:asciiTheme="minorHAnsi" w:eastAsiaTheme="minorEastAsia" w:hAnsiTheme="minorHAnsi" w:cstheme="minorBidi"/>
          <w:b w:val="0"/>
          <w:smallCaps w:val="0"/>
          <w:sz w:val="24"/>
          <w:szCs w:val="24"/>
        </w:rPr>
      </w:pPr>
      <w:r>
        <w:t>4.1.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_Toc481679669 \h </w:instrText>
      </w:r>
      <w:r>
        <w:fldChar w:fldCharType="separate"/>
      </w:r>
      <w:r>
        <w:t>22</w:t>
      </w:r>
      <w:r>
        <w:fldChar w:fldCharType="end"/>
      </w:r>
    </w:p>
    <w:p w14:paraId="0648C96C" w14:textId="77777777" w:rsidR="00821626" w:rsidRDefault="00821626">
      <w:pPr>
        <w:pStyle w:val="TOC2"/>
        <w:rPr>
          <w:rFonts w:asciiTheme="minorHAnsi" w:eastAsiaTheme="minorEastAsia" w:hAnsiTheme="minorHAnsi" w:cstheme="minorBidi"/>
          <w:b w:val="0"/>
          <w:smallCaps w:val="0"/>
          <w:sz w:val="24"/>
          <w:szCs w:val="24"/>
        </w:rPr>
      </w:pPr>
      <w:r>
        <w:t>4.2.</w:t>
      </w:r>
      <w:r>
        <w:rPr>
          <w:rFonts w:asciiTheme="minorHAnsi" w:eastAsiaTheme="minorEastAsia" w:hAnsiTheme="minorHAnsi" w:cstheme="minorBidi"/>
          <w:b w:val="0"/>
          <w:smallCaps w:val="0"/>
          <w:sz w:val="24"/>
          <w:szCs w:val="24"/>
        </w:rPr>
        <w:tab/>
      </w:r>
      <w:r>
        <w:t>SSE Simulation (MATLAB)</w:t>
      </w:r>
      <w:r>
        <w:tab/>
      </w:r>
      <w:r>
        <w:fldChar w:fldCharType="begin"/>
      </w:r>
      <w:r>
        <w:instrText xml:space="preserve"> PAGEREF _Toc481679670 \h </w:instrText>
      </w:r>
      <w:r>
        <w:fldChar w:fldCharType="separate"/>
      </w:r>
      <w:r>
        <w:t>24</w:t>
      </w:r>
      <w:r>
        <w:fldChar w:fldCharType="end"/>
      </w:r>
    </w:p>
    <w:p w14:paraId="3163E8FC"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4.2.1.</w:t>
      </w:r>
      <w:r>
        <w:rPr>
          <w:rFonts w:asciiTheme="minorHAnsi" w:eastAsiaTheme="minorEastAsia" w:hAnsiTheme="minorHAnsi" w:cstheme="minorBidi"/>
          <w:i w:val="0"/>
          <w:noProof/>
          <w:sz w:val="24"/>
          <w:szCs w:val="24"/>
        </w:rPr>
        <w:tab/>
      </w:r>
      <w:r>
        <w:rPr>
          <w:noProof/>
        </w:rPr>
        <w:t>SDOF System</w:t>
      </w:r>
      <w:r>
        <w:rPr>
          <w:noProof/>
        </w:rPr>
        <w:tab/>
      </w:r>
      <w:r>
        <w:rPr>
          <w:noProof/>
        </w:rPr>
        <w:fldChar w:fldCharType="begin"/>
      </w:r>
      <w:r>
        <w:rPr>
          <w:noProof/>
        </w:rPr>
        <w:instrText xml:space="preserve"> PAGEREF _Toc481679671 \h </w:instrText>
      </w:r>
      <w:r>
        <w:rPr>
          <w:noProof/>
        </w:rPr>
      </w:r>
      <w:r>
        <w:rPr>
          <w:noProof/>
        </w:rPr>
        <w:fldChar w:fldCharType="separate"/>
      </w:r>
      <w:r>
        <w:rPr>
          <w:noProof/>
        </w:rPr>
        <w:t>25</w:t>
      </w:r>
      <w:r>
        <w:rPr>
          <w:noProof/>
        </w:rPr>
        <w:fldChar w:fldCharType="end"/>
      </w:r>
    </w:p>
    <w:p w14:paraId="60EDE097"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4.2.2.</w:t>
      </w:r>
      <w:r>
        <w:rPr>
          <w:rFonts w:asciiTheme="minorHAnsi" w:eastAsiaTheme="minorEastAsia" w:hAnsiTheme="minorHAnsi" w:cstheme="minorBidi"/>
          <w:i w:val="0"/>
          <w:noProof/>
          <w:sz w:val="24"/>
          <w:szCs w:val="24"/>
        </w:rPr>
        <w:tab/>
      </w:r>
      <w:r>
        <w:rPr>
          <w:noProof/>
        </w:rPr>
        <w:t>Quadrotor System</w:t>
      </w:r>
      <w:r>
        <w:rPr>
          <w:noProof/>
        </w:rPr>
        <w:tab/>
      </w:r>
      <w:r>
        <w:rPr>
          <w:noProof/>
        </w:rPr>
        <w:fldChar w:fldCharType="begin"/>
      </w:r>
      <w:r>
        <w:rPr>
          <w:noProof/>
        </w:rPr>
        <w:instrText xml:space="preserve"> PAGEREF _Toc481679672 \h </w:instrText>
      </w:r>
      <w:r>
        <w:rPr>
          <w:noProof/>
        </w:rPr>
      </w:r>
      <w:r>
        <w:rPr>
          <w:noProof/>
        </w:rPr>
        <w:fldChar w:fldCharType="separate"/>
      </w:r>
      <w:r>
        <w:rPr>
          <w:noProof/>
        </w:rPr>
        <w:t>27</w:t>
      </w:r>
      <w:r>
        <w:rPr>
          <w:noProof/>
        </w:rPr>
        <w:fldChar w:fldCharType="end"/>
      </w:r>
    </w:p>
    <w:p w14:paraId="20CDE0EA" w14:textId="77777777" w:rsidR="00821626" w:rsidRDefault="00821626">
      <w:pPr>
        <w:pStyle w:val="TOC2"/>
        <w:rPr>
          <w:rFonts w:asciiTheme="minorHAnsi" w:eastAsiaTheme="minorEastAsia" w:hAnsiTheme="minorHAnsi" w:cstheme="minorBidi"/>
          <w:b w:val="0"/>
          <w:smallCaps w:val="0"/>
          <w:sz w:val="24"/>
          <w:szCs w:val="24"/>
        </w:rPr>
      </w:pPr>
      <w:r>
        <w:t>4.3.</w:t>
      </w:r>
      <w:r>
        <w:rPr>
          <w:rFonts w:asciiTheme="minorHAnsi" w:eastAsiaTheme="minorEastAsia" w:hAnsiTheme="minorHAnsi" w:cstheme="minorBidi"/>
          <w:b w:val="0"/>
          <w:smallCaps w:val="0"/>
          <w:sz w:val="24"/>
          <w:szCs w:val="24"/>
        </w:rPr>
        <w:tab/>
      </w:r>
      <w:r>
        <w:t>Real-Time SSE (C)</w:t>
      </w:r>
      <w:r>
        <w:tab/>
      </w:r>
      <w:r>
        <w:fldChar w:fldCharType="begin"/>
      </w:r>
      <w:r>
        <w:instrText xml:space="preserve"> PAGEREF _Toc481679673 \h </w:instrText>
      </w:r>
      <w:r>
        <w:fldChar w:fldCharType="separate"/>
      </w:r>
      <w:r>
        <w:t>32</w:t>
      </w:r>
      <w:r>
        <w:fldChar w:fldCharType="end"/>
      </w:r>
    </w:p>
    <w:p w14:paraId="153A459B"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5.</w:t>
      </w:r>
      <w:r>
        <w:rPr>
          <w:rFonts w:asciiTheme="minorHAnsi" w:eastAsiaTheme="minorEastAsia" w:hAnsiTheme="minorHAnsi" w:cstheme="minorBidi"/>
          <w:b w:val="0"/>
          <w:caps w:val="0"/>
          <w:noProof/>
          <w:sz w:val="24"/>
          <w:szCs w:val="24"/>
        </w:rPr>
        <w:tab/>
      </w:r>
      <w:r>
        <w:rPr>
          <w:noProof/>
        </w:rPr>
        <w:t>Hardware Implementation</w:t>
      </w:r>
      <w:r>
        <w:rPr>
          <w:noProof/>
        </w:rPr>
        <w:tab/>
      </w:r>
      <w:r>
        <w:rPr>
          <w:noProof/>
        </w:rPr>
        <w:fldChar w:fldCharType="begin"/>
      </w:r>
      <w:r>
        <w:rPr>
          <w:noProof/>
        </w:rPr>
        <w:instrText xml:space="preserve"> PAGEREF _Toc481679674 \h </w:instrText>
      </w:r>
      <w:r>
        <w:rPr>
          <w:noProof/>
        </w:rPr>
      </w:r>
      <w:r>
        <w:rPr>
          <w:noProof/>
        </w:rPr>
        <w:fldChar w:fldCharType="separate"/>
      </w:r>
      <w:r>
        <w:rPr>
          <w:noProof/>
        </w:rPr>
        <w:t>33</w:t>
      </w:r>
      <w:r>
        <w:rPr>
          <w:noProof/>
        </w:rPr>
        <w:fldChar w:fldCharType="end"/>
      </w:r>
    </w:p>
    <w:p w14:paraId="778D018E" w14:textId="77777777" w:rsidR="00821626" w:rsidRDefault="00821626">
      <w:pPr>
        <w:pStyle w:val="TOC2"/>
        <w:rPr>
          <w:rFonts w:asciiTheme="minorHAnsi" w:eastAsiaTheme="minorEastAsia" w:hAnsiTheme="minorHAnsi" w:cstheme="minorBidi"/>
          <w:b w:val="0"/>
          <w:smallCaps w:val="0"/>
          <w:sz w:val="24"/>
          <w:szCs w:val="24"/>
        </w:rPr>
      </w:pPr>
      <w:r>
        <w:t>5.1.</w:t>
      </w:r>
      <w:r>
        <w:rPr>
          <w:rFonts w:asciiTheme="minorHAnsi" w:eastAsiaTheme="minorEastAsia" w:hAnsiTheme="minorHAnsi" w:cstheme="minorBidi"/>
          <w:b w:val="0"/>
          <w:smallCaps w:val="0"/>
          <w:sz w:val="24"/>
          <w:szCs w:val="24"/>
        </w:rPr>
        <w:tab/>
      </w:r>
      <w:r>
        <w:t>Quadrotor</w:t>
      </w:r>
      <w:r>
        <w:tab/>
      </w:r>
      <w:r>
        <w:fldChar w:fldCharType="begin"/>
      </w:r>
      <w:r>
        <w:instrText xml:space="preserve"> PAGEREF _Toc481679675 \h </w:instrText>
      </w:r>
      <w:r>
        <w:fldChar w:fldCharType="separate"/>
      </w:r>
      <w:r>
        <w:t>33</w:t>
      </w:r>
      <w:r>
        <w:fldChar w:fldCharType="end"/>
      </w:r>
    </w:p>
    <w:p w14:paraId="778191E7" w14:textId="77777777" w:rsidR="00821626" w:rsidRDefault="00821626">
      <w:pPr>
        <w:pStyle w:val="TOC2"/>
        <w:rPr>
          <w:rFonts w:asciiTheme="minorHAnsi" w:eastAsiaTheme="minorEastAsia" w:hAnsiTheme="minorHAnsi" w:cstheme="minorBidi"/>
          <w:b w:val="0"/>
          <w:smallCaps w:val="0"/>
          <w:sz w:val="24"/>
          <w:szCs w:val="24"/>
        </w:rPr>
      </w:pPr>
      <w:r>
        <w:t>5.2.</w:t>
      </w:r>
      <w:r>
        <w:rPr>
          <w:rFonts w:asciiTheme="minorHAnsi" w:eastAsiaTheme="minorEastAsia" w:hAnsiTheme="minorHAnsi" w:cstheme="minorBidi"/>
          <w:b w:val="0"/>
          <w:smallCaps w:val="0"/>
          <w:sz w:val="24"/>
          <w:szCs w:val="24"/>
        </w:rPr>
        <w:tab/>
      </w:r>
      <w:r>
        <w:t>Flight Computer</w:t>
      </w:r>
      <w:r>
        <w:tab/>
      </w:r>
      <w:r>
        <w:fldChar w:fldCharType="begin"/>
      </w:r>
      <w:r>
        <w:instrText xml:space="preserve"> PAGEREF _Toc481679676 \h </w:instrText>
      </w:r>
      <w:r>
        <w:fldChar w:fldCharType="separate"/>
      </w:r>
      <w:r>
        <w:t>35</w:t>
      </w:r>
      <w:r>
        <w:fldChar w:fldCharType="end"/>
      </w:r>
    </w:p>
    <w:p w14:paraId="40C74BB8"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5.2.1.</w:t>
      </w:r>
      <w:r>
        <w:rPr>
          <w:rFonts w:asciiTheme="minorHAnsi" w:eastAsiaTheme="minorEastAsia" w:hAnsiTheme="minorHAnsi" w:cstheme="minorBidi"/>
          <w:i w:val="0"/>
          <w:noProof/>
          <w:sz w:val="24"/>
          <w:szCs w:val="24"/>
        </w:rPr>
        <w:tab/>
      </w:r>
      <w:r>
        <w:rPr>
          <w:noProof/>
        </w:rPr>
        <w:t>ROS Environment</w:t>
      </w:r>
      <w:r>
        <w:rPr>
          <w:noProof/>
        </w:rPr>
        <w:tab/>
      </w:r>
      <w:r>
        <w:rPr>
          <w:noProof/>
        </w:rPr>
        <w:fldChar w:fldCharType="begin"/>
      </w:r>
      <w:r>
        <w:rPr>
          <w:noProof/>
        </w:rPr>
        <w:instrText xml:space="preserve"> PAGEREF _Toc481679677 \h </w:instrText>
      </w:r>
      <w:r>
        <w:rPr>
          <w:noProof/>
        </w:rPr>
      </w:r>
      <w:r>
        <w:rPr>
          <w:noProof/>
        </w:rPr>
        <w:fldChar w:fldCharType="separate"/>
      </w:r>
      <w:r>
        <w:rPr>
          <w:noProof/>
        </w:rPr>
        <w:t>36</w:t>
      </w:r>
      <w:r>
        <w:rPr>
          <w:noProof/>
        </w:rPr>
        <w:fldChar w:fldCharType="end"/>
      </w:r>
    </w:p>
    <w:p w14:paraId="38B0B4FA"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5.2.2.</w:t>
      </w:r>
      <w:r>
        <w:rPr>
          <w:rFonts w:asciiTheme="minorHAnsi" w:eastAsiaTheme="minorEastAsia" w:hAnsiTheme="minorHAnsi" w:cstheme="minorBidi"/>
          <w:i w:val="0"/>
          <w:noProof/>
          <w:sz w:val="24"/>
          <w:szCs w:val="24"/>
        </w:rPr>
        <w:tab/>
      </w:r>
      <w:r>
        <w:rPr>
          <w:noProof/>
        </w:rPr>
        <w:t>Data Logging</w:t>
      </w:r>
      <w:r>
        <w:rPr>
          <w:noProof/>
        </w:rPr>
        <w:tab/>
      </w:r>
      <w:r>
        <w:rPr>
          <w:noProof/>
        </w:rPr>
        <w:fldChar w:fldCharType="begin"/>
      </w:r>
      <w:r>
        <w:rPr>
          <w:noProof/>
        </w:rPr>
        <w:instrText xml:space="preserve"> PAGEREF _Toc481679678 \h </w:instrText>
      </w:r>
      <w:r>
        <w:rPr>
          <w:noProof/>
        </w:rPr>
      </w:r>
      <w:r>
        <w:rPr>
          <w:noProof/>
        </w:rPr>
        <w:fldChar w:fldCharType="separate"/>
      </w:r>
      <w:r>
        <w:rPr>
          <w:noProof/>
        </w:rPr>
        <w:t>37</w:t>
      </w:r>
      <w:r>
        <w:rPr>
          <w:noProof/>
        </w:rPr>
        <w:fldChar w:fldCharType="end"/>
      </w:r>
    </w:p>
    <w:p w14:paraId="6E1B9A35" w14:textId="77777777" w:rsidR="00821626" w:rsidRDefault="00821626">
      <w:pPr>
        <w:pStyle w:val="TOC2"/>
        <w:rPr>
          <w:rFonts w:asciiTheme="minorHAnsi" w:eastAsiaTheme="minorEastAsia" w:hAnsiTheme="minorHAnsi" w:cstheme="minorBidi"/>
          <w:b w:val="0"/>
          <w:smallCaps w:val="0"/>
          <w:sz w:val="24"/>
          <w:szCs w:val="24"/>
        </w:rPr>
      </w:pPr>
      <w:r>
        <w:t>5.3.</w:t>
      </w:r>
      <w:r>
        <w:rPr>
          <w:rFonts w:asciiTheme="minorHAnsi" w:eastAsiaTheme="minorEastAsia" w:hAnsiTheme="minorHAnsi" w:cstheme="minorBidi"/>
          <w:b w:val="0"/>
          <w:smallCaps w:val="0"/>
          <w:sz w:val="24"/>
          <w:szCs w:val="24"/>
        </w:rPr>
        <w:tab/>
      </w:r>
      <w:r>
        <w:t>SSE Algorithm</w:t>
      </w:r>
      <w:r>
        <w:tab/>
      </w:r>
      <w:r>
        <w:fldChar w:fldCharType="begin"/>
      </w:r>
      <w:r>
        <w:instrText xml:space="preserve"> PAGEREF _Toc481679679 \h </w:instrText>
      </w:r>
      <w:r>
        <w:fldChar w:fldCharType="separate"/>
      </w:r>
      <w:r>
        <w:t>37</w:t>
      </w:r>
      <w:r>
        <w:fldChar w:fldCharType="end"/>
      </w:r>
    </w:p>
    <w:p w14:paraId="33F7D6B8"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5.3.1.</w:t>
      </w:r>
      <w:r>
        <w:rPr>
          <w:rFonts w:asciiTheme="minorHAnsi" w:eastAsiaTheme="minorEastAsia" w:hAnsiTheme="minorHAnsi" w:cstheme="minorBidi"/>
          <w:i w:val="0"/>
          <w:noProof/>
          <w:sz w:val="24"/>
          <w:szCs w:val="24"/>
        </w:rPr>
        <w:tab/>
      </w:r>
      <w:r>
        <w:rPr>
          <w:noProof/>
        </w:rPr>
        <w:t>CVXgen implementation</w:t>
      </w:r>
      <w:r>
        <w:rPr>
          <w:noProof/>
        </w:rPr>
        <w:tab/>
      </w:r>
      <w:r>
        <w:rPr>
          <w:noProof/>
        </w:rPr>
        <w:fldChar w:fldCharType="begin"/>
      </w:r>
      <w:r>
        <w:rPr>
          <w:noProof/>
        </w:rPr>
        <w:instrText xml:space="preserve"> PAGEREF _Toc481679680 \h </w:instrText>
      </w:r>
      <w:r>
        <w:rPr>
          <w:noProof/>
        </w:rPr>
      </w:r>
      <w:r>
        <w:rPr>
          <w:noProof/>
        </w:rPr>
        <w:fldChar w:fldCharType="separate"/>
      </w:r>
      <w:r>
        <w:rPr>
          <w:noProof/>
        </w:rPr>
        <w:t>38</w:t>
      </w:r>
      <w:r>
        <w:rPr>
          <w:noProof/>
        </w:rPr>
        <w:fldChar w:fldCharType="end"/>
      </w:r>
    </w:p>
    <w:p w14:paraId="45F5273C"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5.3.2.</w:t>
      </w:r>
      <w:r>
        <w:rPr>
          <w:rFonts w:asciiTheme="minorHAnsi" w:eastAsiaTheme="minorEastAsia" w:hAnsiTheme="minorHAnsi" w:cstheme="minorBidi"/>
          <w:i w:val="0"/>
          <w:noProof/>
          <w:sz w:val="24"/>
          <w:szCs w:val="24"/>
        </w:rPr>
        <w:tab/>
      </w:r>
      <w:r>
        <w:rPr>
          <w:noProof/>
        </w:rPr>
        <w:t>C implementation</w:t>
      </w:r>
      <w:r>
        <w:rPr>
          <w:noProof/>
        </w:rPr>
        <w:tab/>
      </w:r>
      <w:r>
        <w:rPr>
          <w:noProof/>
        </w:rPr>
        <w:fldChar w:fldCharType="begin"/>
      </w:r>
      <w:r>
        <w:rPr>
          <w:noProof/>
        </w:rPr>
        <w:instrText xml:space="preserve"> PAGEREF _Toc481679681 \h </w:instrText>
      </w:r>
      <w:r>
        <w:rPr>
          <w:noProof/>
        </w:rPr>
      </w:r>
      <w:r>
        <w:rPr>
          <w:noProof/>
        </w:rPr>
        <w:fldChar w:fldCharType="separate"/>
      </w:r>
      <w:r>
        <w:rPr>
          <w:noProof/>
        </w:rPr>
        <w:t>39</w:t>
      </w:r>
      <w:r>
        <w:rPr>
          <w:noProof/>
        </w:rPr>
        <w:fldChar w:fldCharType="end"/>
      </w:r>
    </w:p>
    <w:p w14:paraId="68EF1331" w14:textId="77777777" w:rsidR="00821626" w:rsidRDefault="00821626">
      <w:pPr>
        <w:pStyle w:val="TOC2"/>
        <w:rPr>
          <w:rFonts w:asciiTheme="minorHAnsi" w:eastAsiaTheme="minorEastAsia" w:hAnsiTheme="minorHAnsi" w:cstheme="minorBidi"/>
          <w:b w:val="0"/>
          <w:smallCaps w:val="0"/>
          <w:sz w:val="24"/>
          <w:szCs w:val="24"/>
        </w:rPr>
      </w:pPr>
      <w:r>
        <w:t>5.4.</w:t>
      </w:r>
      <w:r>
        <w:rPr>
          <w:rFonts w:asciiTheme="minorHAnsi" w:eastAsiaTheme="minorEastAsia" w:hAnsiTheme="minorHAnsi" w:cstheme="minorBidi"/>
          <w:b w:val="0"/>
          <w:smallCaps w:val="0"/>
          <w:sz w:val="24"/>
          <w:szCs w:val="24"/>
        </w:rPr>
        <w:tab/>
      </w:r>
      <w:r>
        <w:t>Flight Controller</w:t>
      </w:r>
      <w:r>
        <w:tab/>
      </w:r>
      <w:r>
        <w:fldChar w:fldCharType="begin"/>
      </w:r>
      <w:r>
        <w:instrText xml:space="preserve"> PAGEREF _Toc481679682 \h </w:instrText>
      </w:r>
      <w:r>
        <w:fldChar w:fldCharType="separate"/>
      </w:r>
      <w:r>
        <w:t>40</w:t>
      </w:r>
      <w:r>
        <w:fldChar w:fldCharType="end"/>
      </w:r>
    </w:p>
    <w:p w14:paraId="36C03C4E" w14:textId="77777777" w:rsidR="00821626" w:rsidRDefault="00821626">
      <w:pPr>
        <w:pStyle w:val="TOC2"/>
        <w:rPr>
          <w:rFonts w:asciiTheme="minorHAnsi" w:eastAsiaTheme="minorEastAsia" w:hAnsiTheme="minorHAnsi" w:cstheme="minorBidi"/>
          <w:b w:val="0"/>
          <w:smallCaps w:val="0"/>
          <w:sz w:val="24"/>
          <w:szCs w:val="24"/>
        </w:rPr>
      </w:pPr>
      <w:r>
        <w:t>5.5.</w:t>
      </w:r>
      <w:r>
        <w:rPr>
          <w:rFonts w:asciiTheme="minorHAnsi" w:eastAsiaTheme="minorEastAsia" w:hAnsiTheme="minorHAnsi" w:cstheme="minorBidi"/>
          <w:b w:val="0"/>
          <w:smallCaps w:val="0"/>
          <w:sz w:val="24"/>
          <w:szCs w:val="24"/>
        </w:rPr>
        <w:tab/>
      </w:r>
      <w:r>
        <w:t>Sensors</w:t>
      </w:r>
      <w:r>
        <w:tab/>
      </w:r>
      <w:r>
        <w:fldChar w:fldCharType="begin"/>
      </w:r>
      <w:r>
        <w:instrText xml:space="preserve"> PAGEREF _Toc481679683 \h </w:instrText>
      </w:r>
      <w:r>
        <w:fldChar w:fldCharType="separate"/>
      </w:r>
      <w:r>
        <w:t>43</w:t>
      </w:r>
      <w:r>
        <w:fldChar w:fldCharType="end"/>
      </w:r>
    </w:p>
    <w:p w14:paraId="07D65FB2"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5.5.1.</w:t>
      </w:r>
      <w:r>
        <w:rPr>
          <w:rFonts w:asciiTheme="minorHAnsi" w:eastAsiaTheme="minorEastAsia" w:hAnsiTheme="minorHAnsi" w:cstheme="minorBidi"/>
          <w:i w:val="0"/>
          <w:noProof/>
          <w:sz w:val="24"/>
          <w:szCs w:val="24"/>
        </w:rPr>
        <w:tab/>
      </w:r>
      <w:r>
        <w:rPr>
          <w:noProof/>
        </w:rPr>
        <w:t>9DOF Sensor</w:t>
      </w:r>
      <w:r>
        <w:rPr>
          <w:noProof/>
        </w:rPr>
        <w:tab/>
      </w:r>
      <w:r>
        <w:rPr>
          <w:noProof/>
        </w:rPr>
        <w:fldChar w:fldCharType="begin"/>
      </w:r>
      <w:r>
        <w:rPr>
          <w:noProof/>
        </w:rPr>
        <w:instrText xml:space="preserve"> PAGEREF _Toc481679684 \h </w:instrText>
      </w:r>
      <w:r>
        <w:rPr>
          <w:noProof/>
        </w:rPr>
      </w:r>
      <w:r>
        <w:rPr>
          <w:noProof/>
        </w:rPr>
        <w:fldChar w:fldCharType="separate"/>
      </w:r>
      <w:r>
        <w:rPr>
          <w:noProof/>
        </w:rPr>
        <w:t>44</w:t>
      </w:r>
      <w:r>
        <w:rPr>
          <w:noProof/>
        </w:rPr>
        <w:fldChar w:fldCharType="end"/>
      </w:r>
    </w:p>
    <w:p w14:paraId="4621DD98"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5.5.2.</w:t>
      </w:r>
      <w:r>
        <w:rPr>
          <w:rFonts w:asciiTheme="minorHAnsi" w:eastAsiaTheme="minorEastAsia" w:hAnsiTheme="minorHAnsi" w:cstheme="minorBidi"/>
          <w:i w:val="0"/>
          <w:noProof/>
          <w:sz w:val="24"/>
          <w:szCs w:val="24"/>
        </w:rPr>
        <w:tab/>
      </w:r>
      <w:r>
        <w:rPr>
          <w:noProof/>
        </w:rPr>
        <w:t>Laser Scanner</w:t>
      </w:r>
      <w:r>
        <w:rPr>
          <w:noProof/>
        </w:rPr>
        <w:tab/>
      </w:r>
      <w:r>
        <w:rPr>
          <w:noProof/>
        </w:rPr>
        <w:fldChar w:fldCharType="begin"/>
      </w:r>
      <w:r>
        <w:rPr>
          <w:noProof/>
        </w:rPr>
        <w:instrText xml:space="preserve"> PAGEREF _Toc481679685 \h </w:instrText>
      </w:r>
      <w:r>
        <w:rPr>
          <w:noProof/>
        </w:rPr>
      </w:r>
      <w:r>
        <w:rPr>
          <w:noProof/>
        </w:rPr>
        <w:fldChar w:fldCharType="separate"/>
      </w:r>
      <w:r>
        <w:rPr>
          <w:noProof/>
        </w:rPr>
        <w:t>45</w:t>
      </w:r>
      <w:r>
        <w:rPr>
          <w:noProof/>
        </w:rPr>
        <w:fldChar w:fldCharType="end"/>
      </w:r>
    </w:p>
    <w:p w14:paraId="1C3EF753"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5.5.3.</w:t>
      </w:r>
      <w:r>
        <w:rPr>
          <w:rFonts w:asciiTheme="minorHAnsi" w:eastAsiaTheme="minorEastAsia" w:hAnsiTheme="minorHAnsi" w:cstheme="minorBidi"/>
          <w:i w:val="0"/>
          <w:noProof/>
          <w:sz w:val="24"/>
          <w:szCs w:val="24"/>
        </w:rPr>
        <w:tab/>
      </w:r>
      <w:r>
        <w:rPr>
          <w:noProof/>
        </w:rPr>
        <w:t>OptiTrack vision system</w:t>
      </w:r>
      <w:r>
        <w:rPr>
          <w:noProof/>
        </w:rPr>
        <w:tab/>
      </w:r>
      <w:r>
        <w:rPr>
          <w:noProof/>
        </w:rPr>
        <w:fldChar w:fldCharType="begin"/>
      </w:r>
      <w:r>
        <w:rPr>
          <w:noProof/>
        </w:rPr>
        <w:instrText xml:space="preserve"> PAGEREF _Toc481679686 \h </w:instrText>
      </w:r>
      <w:r>
        <w:rPr>
          <w:noProof/>
        </w:rPr>
      </w:r>
      <w:r>
        <w:rPr>
          <w:noProof/>
        </w:rPr>
        <w:fldChar w:fldCharType="separate"/>
      </w:r>
      <w:r>
        <w:rPr>
          <w:noProof/>
        </w:rPr>
        <w:t>46</w:t>
      </w:r>
      <w:r>
        <w:rPr>
          <w:noProof/>
        </w:rPr>
        <w:fldChar w:fldCharType="end"/>
      </w:r>
    </w:p>
    <w:p w14:paraId="36A2DC3B"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5.5.4.</w:t>
      </w:r>
      <w:r>
        <w:rPr>
          <w:rFonts w:asciiTheme="minorHAnsi" w:eastAsiaTheme="minorEastAsia" w:hAnsiTheme="minorHAnsi" w:cstheme="minorBidi"/>
          <w:i w:val="0"/>
          <w:noProof/>
          <w:sz w:val="24"/>
          <w:szCs w:val="24"/>
        </w:rPr>
        <w:tab/>
      </w:r>
      <w:r>
        <w:rPr>
          <w:noProof/>
        </w:rPr>
        <w:t>Sensor Mounts</w:t>
      </w:r>
      <w:r>
        <w:rPr>
          <w:noProof/>
        </w:rPr>
        <w:tab/>
      </w:r>
      <w:r>
        <w:rPr>
          <w:noProof/>
        </w:rPr>
        <w:fldChar w:fldCharType="begin"/>
      </w:r>
      <w:r>
        <w:rPr>
          <w:noProof/>
        </w:rPr>
        <w:instrText xml:space="preserve"> PAGEREF _Toc481679687 \h </w:instrText>
      </w:r>
      <w:r>
        <w:rPr>
          <w:noProof/>
        </w:rPr>
      </w:r>
      <w:r>
        <w:rPr>
          <w:noProof/>
        </w:rPr>
        <w:fldChar w:fldCharType="separate"/>
      </w:r>
      <w:r>
        <w:rPr>
          <w:noProof/>
        </w:rPr>
        <w:t>48</w:t>
      </w:r>
      <w:r>
        <w:rPr>
          <w:noProof/>
        </w:rPr>
        <w:fldChar w:fldCharType="end"/>
      </w:r>
    </w:p>
    <w:p w14:paraId="20E79C4D" w14:textId="77777777" w:rsidR="00821626" w:rsidRDefault="00821626">
      <w:pPr>
        <w:pStyle w:val="TOC2"/>
        <w:rPr>
          <w:rFonts w:asciiTheme="minorHAnsi" w:eastAsiaTheme="minorEastAsia" w:hAnsiTheme="minorHAnsi" w:cstheme="minorBidi"/>
          <w:b w:val="0"/>
          <w:smallCaps w:val="0"/>
          <w:sz w:val="24"/>
          <w:szCs w:val="24"/>
        </w:rPr>
      </w:pPr>
      <w:r>
        <w:t>5.6.</w:t>
      </w:r>
      <w:r>
        <w:rPr>
          <w:rFonts w:asciiTheme="minorHAnsi" w:eastAsiaTheme="minorEastAsia" w:hAnsiTheme="minorHAnsi" w:cstheme="minorBidi"/>
          <w:b w:val="0"/>
          <w:smallCaps w:val="0"/>
          <w:sz w:val="24"/>
          <w:szCs w:val="24"/>
        </w:rPr>
        <w:tab/>
      </w:r>
      <w:r>
        <w:t>RC Receiver</w:t>
      </w:r>
      <w:r>
        <w:tab/>
      </w:r>
      <w:r>
        <w:fldChar w:fldCharType="begin"/>
      </w:r>
      <w:r>
        <w:instrText xml:space="preserve"> PAGEREF _Toc481679688 \h </w:instrText>
      </w:r>
      <w:r>
        <w:fldChar w:fldCharType="separate"/>
      </w:r>
      <w:r>
        <w:t>48</w:t>
      </w:r>
      <w:r>
        <w:fldChar w:fldCharType="end"/>
      </w:r>
    </w:p>
    <w:p w14:paraId="7063F9C8" w14:textId="77777777" w:rsidR="00821626" w:rsidRDefault="00821626">
      <w:pPr>
        <w:pStyle w:val="TOC2"/>
        <w:rPr>
          <w:rFonts w:asciiTheme="minorHAnsi" w:eastAsiaTheme="minorEastAsia" w:hAnsiTheme="minorHAnsi" w:cstheme="minorBidi"/>
          <w:b w:val="0"/>
          <w:smallCaps w:val="0"/>
          <w:sz w:val="24"/>
          <w:szCs w:val="24"/>
        </w:rPr>
      </w:pPr>
      <w:r>
        <w:t>5.7.</w:t>
      </w:r>
      <w:r>
        <w:rPr>
          <w:rFonts w:asciiTheme="minorHAnsi" w:eastAsiaTheme="minorEastAsia" w:hAnsiTheme="minorHAnsi" w:cstheme="minorBidi"/>
          <w:b w:val="0"/>
          <w:smallCaps w:val="0"/>
          <w:sz w:val="24"/>
          <w:szCs w:val="24"/>
        </w:rPr>
        <w:tab/>
      </w:r>
      <w:r>
        <w:t>Power Grid</w:t>
      </w:r>
      <w:r>
        <w:tab/>
      </w:r>
      <w:r>
        <w:fldChar w:fldCharType="begin"/>
      </w:r>
      <w:r>
        <w:instrText xml:space="preserve"> PAGEREF _Toc481679689 \h </w:instrText>
      </w:r>
      <w:r>
        <w:fldChar w:fldCharType="separate"/>
      </w:r>
      <w:r>
        <w:t>49</w:t>
      </w:r>
      <w:r>
        <w:fldChar w:fldCharType="end"/>
      </w:r>
    </w:p>
    <w:p w14:paraId="46725642" w14:textId="77777777" w:rsidR="00821626" w:rsidRDefault="00821626">
      <w:pPr>
        <w:pStyle w:val="TOC2"/>
        <w:rPr>
          <w:rFonts w:asciiTheme="minorHAnsi" w:eastAsiaTheme="minorEastAsia" w:hAnsiTheme="minorHAnsi" w:cstheme="minorBidi"/>
          <w:b w:val="0"/>
          <w:smallCaps w:val="0"/>
          <w:sz w:val="24"/>
          <w:szCs w:val="24"/>
        </w:rPr>
      </w:pPr>
      <w:r>
        <w:lastRenderedPageBreak/>
        <w:t>5.8.</w:t>
      </w:r>
      <w:r>
        <w:rPr>
          <w:rFonts w:asciiTheme="minorHAnsi" w:eastAsiaTheme="minorEastAsia" w:hAnsiTheme="minorHAnsi" w:cstheme="minorBidi"/>
          <w:b w:val="0"/>
          <w:smallCaps w:val="0"/>
          <w:sz w:val="24"/>
          <w:szCs w:val="24"/>
        </w:rPr>
        <w:tab/>
      </w:r>
      <w:r>
        <w:t>Bill of materials</w:t>
      </w:r>
      <w:r>
        <w:tab/>
      </w:r>
      <w:r>
        <w:fldChar w:fldCharType="begin"/>
      </w:r>
      <w:r>
        <w:instrText xml:space="preserve"> PAGEREF _Toc481679690 \h </w:instrText>
      </w:r>
      <w:r>
        <w:fldChar w:fldCharType="separate"/>
      </w:r>
      <w:r>
        <w:t>51</w:t>
      </w:r>
      <w:r>
        <w:fldChar w:fldCharType="end"/>
      </w:r>
    </w:p>
    <w:p w14:paraId="2B63EB55" w14:textId="77777777" w:rsidR="00821626" w:rsidRDefault="00821626">
      <w:pPr>
        <w:pStyle w:val="TOC2"/>
        <w:rPr>
          <w:rFonts w:asciiTheme="minorHAnsi" w:eastAsiaTheme="minorEastAsia" w:hAnsiTheme="minorHAnsi" w:cstheme="minorBidi"/>
          <w:b w:val="0"/>
          <w:smallCaps w:val="0"/>
          <w:sz w:val="24"/>
          <w:szCs w:val="24"/>
        </w:rPr>
      </w:pPr>
      <w:r>
        <w:t>5.9.</w:t>
      </w:r>
      <w:r>
        <w:rPr>
          <w:rFonts w:asciiTheme="minorHAnsi" w:eastAsiaTheme="minorEastAsia" w:hAnsiTheme="minorHAnsi" w:cstheme="minorBidi"/>
          <w:b w:val="0"/>
          <w:smallCaps w:val="0"/>
          <w:sz w:val="24"/>
          <w:szCs w:val="24"/>
        </w:rPr>
        <w:tab/>
      </w:r>
      <w:r>
        <w:t>Jetson to pixhawk communication</w:t>
      </w:r>
      <w:r>
        <w:tab/>
      </w:r>
      <w:r>
        <w:fldChar w:fldCharType="begin"/>
      </w:r>
      <w:r>
        <w:instrText xml:space="preserve"> PAGEREF _Toc481679691 \h </w:instrText>
      </w:r>
      <w:r>
        <w:fldChar w:fldCharType="separate"/>
      </w:r>
      <w:r>
        <w:t>52</w:t>
      </w:r>
      <w:r>
        <w:fldChar w:fldCharType="end"/>
      </w:r>
    </w:p>
    <w:p w14:paraId="3347EF0D"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6.</w:t>
      </w:r>
      <w:r>
        <w:rPr>
          <w:rFonts w:asciiTheme="minorHAnsi" w:eastAsiaTheme="minorEastAsia" w:hAnsiTheme="minorHAnsi" w:cstheme="minorBidi"/>
          <w:b w:val="0"/>
          <w:caps w:val="0"/>
          <w:noProof/>
          <w:sz w:val="24"/>
          <w:szCs w:val="24"/>
        </w:rPr>
        <w:tab/>
      </w:r>
      <w:r>
        <w:rPr>
          <w:noProof/>
        </w:rPr>
        <w:t>Hardware results</w:t>
      </w:r>
      <w:r>
        <w:rPr>
          <w:noProof/>
        </w:rPr>
        <w:tab/>
      </w:r>
      <w:r>
        <w:rPr>
          <w:noProof/>
        </w:rPr>
        <w:fldChar w:fldCharType="begin"/>
      </w:r>
      <w:r>
        <w:rPr>
          <w:noProof/>
        </w:rPr>
        <w:instrText xml:space="preserve"> PAGEREF _Toc481679692 \h </w:instrText>
      </w:r>
      <w:r>
        <w:rPr>
          <w:noProof/>
        </w:rPr>
      </w:r>
      <w:r>
        <w:rPr>
          <w:noProof/>
        </w:rPr>
        <w:fldChar w:fldCharType="separate"/>
      </w:r>
      <w:r>
        <w:rPr>
          <w:noProof/>
        </w:rPr>
        <w:t>53</w:t>
      </w:r>
      <w:r>
        <w:rPr>
          <w:noProof/>
        </w:rPr>
        <w:fldChar w:fldCharType="end"/>
      </w:r>
    </w:p>
    <w:p w14:paraId="69AA9106" w14:textId="77777777" w:rsidR="00821626" w:rsidRDefault="00821626">
      <w:pPr>
        <w:pStyle w:val="TOC2"/>
        <w:rPr>
          <w:rFonts w:asciiTheme="minorHAnsi" w:eastAsiaTheme="minorEastAsia" w:hAnsiTheme="minorHAnsi" w:cstheme="minorBidi"/>
          <w:b w:val="0"/>
          <w:smallCaps w:val="0"/>
          <w:sz w:val="24"/>
          <w:szCs w:val="24"/>
        </w:rPr>
      </w:pPr>
      <w:r>
        <w:t>6.1.</w:t>
      </w:r>
      <w:r>
        <w:rPr>
          <w:rFonts w:asciiTheme="minorHAnsi" w:eastAsiaTheme="minorEastAsia" w:hAnsiTheme="minorHAnsi" w:cstheme="minorBidi"/>
          <w:b w:val="0"/>
          <w:smallCaps w:val="0"/>
          <w:sz w:val="24"/>
          <w:szCs w:val="24"/>
        </w:rPr>
        <w:tab/>
      </w:r>
      <w:r>
        <w:t>Off-board SSE testing</w:t>
      </w:r>
      <w:r>
        <w:tab/>
      </w:r>
      <w:r>
        <w:fldChar w:fldCharType="begin"/>
      </w:r>
      <w:r>
        <w:instrText xml:space="preserve"> PAGEREF _Toc481679693 \h </w:instrText>
      </w:r>
      <w:r>
        <w:fldChar w:fldCharType="separate"/>
      </w:r>
      <w:r>
        <w:t>53</w:t>
      </w:r>
      <w:r>
        <w:fldChar w:fldCharType="end"/>
      </w:r>
    </w:p>
    <w:p w14:paraId="4F8A8213" w14:textId="77777777" w:rsidR="00821626" w:rsidRDefault="00821626">
      <w:pPr>
        <w:pStyle w:val="TOC2"/>
        <w:rPr>
          <w:rFonts w:asciiTheme="minorHAnsi" w:eastAsiaTheme="minorEastAsia" w:hAnsiTheme="minorHAnsi" w:cstheme="minorBidi"/>
          <w:b w:val="0"/>
          <w:smallCaps w:val="0"/>
          <w:sz w:val="24"/>
          <w:szCs w:val="24"/>
        </w:rPr>
      </w:pPr>
      <w:r>
        <w:t>6.2.</w:t>
      </w:r>
      <w:r>
        <w:rPr>
          <w:rFonts w:asciiTheme="minorHAnsi" w:eastAsiaTheme="minorEastAsia" w:hAnsiTheme="minorHAnsi" w:cstheme="minorBidi"/>
          <w:b w:val="0"/>
          <w:smallCaps w:val="0"/>
          <w:sz w:val="24"/>
          <w:szCs w:val="24"/>
        </w:rPr>
        <w:tab/>
      </w:r>
      <w:r>
        <w:t>Project overview</w:t>
      </w:r>
      <w:r>
        <w:tab/>
      </w:r>
      <w:r>
        <w:fldChar w:fldCharType="begin"/>
      </w:r>
      <w:r>
        <w:instrText xml:space="preserve"> PAGEREF _Toc481679694 \h </w:instrText>
      </w:r>
      <w:r>
        <w:fldChar w:fldCharType="separate"/>
      </w:r>
      <w:r>
        <w:t>53</w:t>
      </w:r>
      <w:r>
        <w:fldChar w:fldCharType="end"/>
      </w:r>
    </w:p>
    <w:p w14:paraId="0FACE627"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7.</w:t>
      </w:r>
      <w:r>
        <w:rPr>
          <w:rFonts w:asciiTheme="minorHAnsi" w:eastAsiaTheme="minorEastAsia" w:hAnsiTheme="minorHAnsi" w:cstheme="minorBidi"/>
          <w:b w:val="0"/>
          <w:caps w:val="0"/>
          <w:noProof/>
          <w:sz w:val="24"/>
          <w:szCs w:val="24"/>
        </w:rPr>
        <w:tab/>
      </w:r>
      <w:r>
        <w:rPr>
          <w:noProof/>
        </w:rPr>
        <w:t>References</w:t>
      </w:r>
      <w:r>
        <w:rPr>
          <w:noProof/>
        </w:rPr>
        <w:tab/>
      </w:r>
      <w:r>
        <w:rPr>
          <w:noProof/>
        </w:rPr>
        <w:fldChar w:fldCharType="begin"/>
      </w:r>
      <w:r>
        <w:rPr>
          <w:noProof/>
        </w:rPr>
        <w:instrText xml:space="preserve"> PAGEREF _Toc481679695 \h </w:instrText>
      </w:r>
      <w:r>
        <w:rPr>
          <w:noProof/>
        </w:rPr>
      </w:r>
      <w:r>
        <w:rPr>
          <w:noProof/>
        </w:rPr>
        <w:fldChar w:fldCharType="separate"/>
      </w:r>
      <w:r>
        <w:rPr>
          <w:noProof/>
        </w:rPr>
        <w:t>54</w:t>
      </w:r>
      <w:r>
        <w:rPr>
          <w:noProof/>
        </w:rPr>
        <w:fldChar w:fldCharType="end"/>
      </w:r>
    </w:p>
    <w:p w14:paraId="77061213" w14:textId="77777777" w:rsidR="00821626" w:rsidRDefault="00821626">
      <w:pPr>
        <w:pStyle w:val="TOC1"/>
        <w:tabs>
          <w:tab w:val="left" w:pos="480"/>
          <w:tab w:val="right" w:leader="dot" w:pos="8990"/>
        </w:tabs>
        <w:rPr>
          <w:rFonts w:asciiTheme="minorHAnsi" w:eastAsiaTheme="minorEastAsia" w:hAnsiTheme="minorHAnsi" w:cstheme="minorBidi"/>
          <w:b w:val="0"/>
          <w:caps w:val="0"/>
          <w:noProof/>
          <w:sz w:val="24"/>
          <w:szCs w:val="24"/>
        </w:rPr>
      </w:pPr>
      <w:r>
        <w:rPr>
          <w:noProof/>
        </w:rPr>
        <w:t>8.</w:t>
      </w:r>
      <w:r>
        <w:rPr>
          <w:rFonts w:asciiTheme="minorHAnsi" w:eastAsiaTheme="minorEastAsia" w:hAnsiTheme="minorHAnsi" w:cstheme="minorBidi"/>
          <w:b w:val="0"/>
          <w:caps w:val="0"/>
          <w:noProof/>
          <w:sz w:val="24"/>
          <w:szCs w:val="24"/>
        </w:rPr>
        <w:tab/>
      </w:r>
      <w:r>
        <w:rPr>
          <w:noProof/>
        </w:rPr>
        <w:t>Appendix</w:t>
      </w:r>
      <w:r>
        <w:rPr>
          <w:noProof/>
        </w:rPr>
        <w:tab/>
      </w:r>
      <w:r>
        <w:rPr>
          <w:noProof/>
        </w:rPr>
        <w:fldChar w:fldCharType="begin"/>
      </w:r>
      <w:r>
        <w:rPr>
          <w:noProof/>
        </w:rPr>
        <w:instrText xml:space="preserve"> PAGEREF _Toc481679696 \h </w:instrText>
      </w:r>
      <w:r>
        <w:rPr>
          <w:noProof/>
        </w:rPr>
      </w:r>
      <w:r>
        <w:rPr>
          <w:noProof/>
        </w:rPr>
        <w:fldChar w:fldCharType="separate"/>
      </w:r>
      <w:r>
        <w:rPr>
          <w:noProof/>
        </w:rPr>
        <w:t>56</w:t>
      </w:r>
      <w:r>
        <w:rPr>
          <w:noProof/>
        </w:rPr>
        <w:fldChar w:fldCharType="end"/>
      </w:r>
    </w:p>
    <w:p w14:paraId="3EF04DAD" w14:textId="77777777" w:rsidR="00821626" w:rsidRDefault="00821626">
      <w:pPr>
        <w:pStyle w:val="TOC2"/>
        <w:rPr>
          <w:rFonts w:asciiTheme="minorHAnsi" w:eastAsiaTheme="minorEastAsia" w:hAnsiTheme="minorHAnsi" w:cstheme="minorBidi"/>
          <w:b w:val="0"/>
          <w:smallCaps w:val="0"/>
          <w:sz w:val="24"/>
          <w:szCs w:val="24"/>
        </w:rPr>
      </w:pPr>
      <w:r>
        <w:t>8.1.</w:t>
      </w:r>
      <w:r>
        <w:rPr>
          <w:rFonts w:asciiTheme="minorHAnsi" w:eastAsiaTheme="minorEastAsia" w:hAnsiTheme="minorHAnsi" w:cstheme="minorBidi"/>
          <w:b w:val="0"/>
          <w:smallCaps w:val="0"/>
          <w:sz w:val="24"/>
          <w:szCs w:val="24"/>
        </w:rPr>
        <w:tab/>
      </w:r>
      <w:r>
        <w:t>Dynamic model</w:t>
      </w:r>
      <w:r>
        <w:tab/>
      </w:r>
      <w:r>
        <w:fldChar w:fldCharType="begin"/>
      </w:r>
      <w:r>
        <w:instrText xml:space="preserve"> PAGEREF _Toc481679697 \h </w:instrText>
      </w:r>
      <w:r>
        <w:fldChar w:fldCharType="separate"/>
      </w:r>
      <w:r>
        <w:t>56</w:t>
      </w:r>
      <w:r>
        <w:fldChar w:fldCharType="end"/>
      </w:r>
    </w:p>
    <w:p w14:paraId="23E0B98B" w14:textId="77777777" w:rsidR="00821626" w:rsidRDefault="00821626">
      <w:pPr>
        <w:pStyle w:val="TOC2"/>
        <w:rPr>
          <w:rFonts w:asciiTheme="minorHAnsi" w:eastAsiaTheme="minorEastAsia" w:hAnsiTheme="minorHAnsi" w:cstheme="minorBidi"/>
          <w:b w:val="0"/>
          <w:smallCaps w:val="0"/>
          <w:sz w:val="24"/>
          <w:szCs w:val="24"/>
        </w:rPr>
      </w:pPr>
      <w:r>
        <w:t>8.2.</w:t>
      </w:r>
      <w:r>
        <w:rPr>
          <w:rFonts w:asciiTheme="minorHAnsi" w:eastAsiaTheme="minorEastAsia" w:hAnsiTheme="minorHAnsi" w:cstheme="minorBidi"/>
          <w:b w:val="0"/>
          <w:smallCaps w:val="0"/>
          <w:sz w:val="24"/>
          <w:szCs w:val="24"/>
        </w:rPr>
        <w:tab/>
      </w:r>
      <w:r>
        <w:t>Simulation with SSE algorithm</w:t>
      </w:r>
      <w:r>
        <w:tab/>
      </w:r>
      <w:r>
        <w:fldChar w:fldCharType="begin"/>
      </w:r>
      <w:r>
        <w:instrText xml:space="preserve"> PAGEREF _Toc481679698 \h </w:instrText>
      </w:r>
      <w:r>
        <w:fldChar w:fldCharType="separate"/>
      </w:r>
      <w:r>
        <w:t>56</w:t>
      </w:r>
      <w:r>
        <w:fldChar w:fldCharType="end"/>
      </w:r>
    </w:p>
    <w:p w14:paraId="7F3ADF36" w14:textId="77777777" w:rsidR="00821626" w:rsidRDefault="00821626">
      <w:pPr>
        <w:pStyle w:val="TOC2"/>
        <w:rPr>
          <w:rFonts w:asciiTheme="minorHAnsi" w:eastAsiaTheme="minorEastAsia" w:hAnsiTheme="minorHAnsi" w:cstheme="minorBidi"/>
          <w:b w:val="0"/>
          <w:smallCaps w:val="0"/>
          <w:sz w:val="24"/>
          <w:szCs w:val="24"/>
        </w:rPr>
      </w:pPr>
      <w:r>
        <w:t>8.3.</w:t>
      </w:r>
      <w:r>
        <w:rPr>
          <w:rFonts w:asciiTheme="minorHAnsi" w:eastAsiaTheme="minorEastAsia" w:hAnsiTheme="minorHAnsi" w:cstheme="minorBidi"/>
          <w:b w:val="0"/>
          <w:smallCaps w:val="0"/>
          <w:sz w:val="24"/>
          <w:szCs w:val="24"/>
        </w:rPr>
        <w:tab/>
      </w:r>
      <w:r>
        <w:t>CVXgen Implementation</w:t>
      </w:r>
      <w:r>
        <w:tab/>
      </w:r>
      <w:r>
        <w:fldChar w:fldCharType="begin"/>
      </w:r>
      <w:r>
        <w:instrText xml:space="preserve"> PAGEREF _Toc481679699 \h </w:instrText>
      </w:r>
      <w:r>
        <w:fldChar w:fldCharType="separate"/>
      </w:r>
      <w:r>
        <w:t>58</w:t>
      </w:r>
      <w:r>
        <w:fldChar w:fldCharType="end"/>
      </w:r>
    </w:p>
    <w:p w14:paraId="10921308"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8.3.1.</w:t>
      </w:r>
      <w:r>
        <w:rPr>
          <w:rFonts w:asciiTheme="minorHAnsi" w:eastAsiaTheme="minorEastAsia" w:hAnsiTheme="minorHAnsi" w:cstheme="minorBidi"/>
          <w:i w:val="0"/>
          <w:noProof/>
          <w:sz w:val="24"/>
          <w:szCs w:val="24"/>
        </w:rPr>
        <w:tab/>
      </w:r>
      <w:r>
        <w:rPr>
          <w:noProof/>
        </w:rPr>
        <w:t>Quadrotor SSE, norm-1</w:t>
      </w:r>
      <w:r>
        <w:rPr>
          <w:noProof/>
        </w:rPr>
        <w:tab/>
      </w:r>
      <w:r>
        <w:rPr>
          <w:noProof/>
        </w:rPr>
        <w:fldChar w:fldCharType="begin"/>
      </w:r>
      <w:r>
        <w:rPr>
          <w:noProof/>
        </w:rPr>
        <w:instrText xml:space="preserve"> PAGEREF _Toc481679700 \h </w:instrText>
      </w:r>
      <w:r>
        <w:rPr>
          <w:noProof/>
        </w:rPr>
      </w:r>
      <w:r>
        <w:rPr>
          <w:noProof/>
        </w:rPr>
        <w:fldChar w:fldCharType="separate"/>
      </w:r>
      <w:r>
        <w:rPr>
          <w:noProof/>
        </w:rPr>
        <w:t>58</w:t>
      </w:r>
      <w:r>
        <w:rPr>
          <w:noProof/>
        </w:rPr>
        <w:fldChar w:fldCharType="end"/>
      </w:r>
    </w:p>
    <w:p w14:paraId="4EF0C97C"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8.3.2.</w:t>
      </w:r>
      <w:r>
        <w:rPr>
          <w:rFonts w:asciiTheme="minorHAnsi" w:eastAsiaTheme="minorEastAsia" w:hAnsiTheme="minorHAnsi" w:cstheme="minorBidi"/>
          <w:i w:val="0"/>
          <w:noProof/>
          <w:sz w:val="24"/>
          <w:szCs w:val="24"/>
        </w:rPr>
        <w:tab/>
      </w:r>
      <w:r>
        <w:rPr>
          <w:noProof/>
        </w:rPr>
        <w:t>Quadrotor SSE, summing absolute values</w:t>
      </w:r>
      <w:r>
        <w:rPr>
          <w:noProof/>
        </w:rPr>
        <w:tab/>
      </w:r>
      <w:r>
        <w:rPr>
          <w:noProof/>
        </w:rPr>
        <w:fldChar w:fldCharType="begin"/>
      </w:r>
      <w:r>
        <w:rPr>
          <w:noProof/>
        </w:rPr>
        <w:instrText xml:space="preserve"> PAGEREF _Toc481679701 \h </w:instrText>
      </w:r>
      <w:r>
        <w:rPr>
          <w:noProof/>
        </w:rPr>
      </w:r>
      <w:r>
        <w:rPr>
          <w:noProof/>
        </w:rPr>
        <w:fldChar w:fldCharType="separate"/>
      </w:r>
      <w:r>
        <w:rPr>
          <w:noProof/>
        </w:rPr>
        <w:t>58</w:t>
      </w:r>
      <w:r>
        <w:rPr>
          <w:noProof/>
        </w:rPr>
        <w:fldChar w:fldCharType="end"/>
      </w:r>
    </w:p>
    <w:p w14:paraId="066E8101"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8.3.3.</w:t>
      </w:r>
      <w:r>
        <w:rPr>
          <w:rFonts w:asciiTheme="minorHAnsi" w:eastAsiaTheme="minorEastAsia" w:hAnsiTheme="minorHAnsi" w:cstheme="minorBidi"/>
          <w:i w:val="0"/>
          <w:noProof/>
          <w:sz w:val="24"/>
          <w:szCs w:val="24"/>
        </w:rPr>
        <w:tab/>
      </w:r>
      <w:r>
        <w:rPr>
          <w:noProof/>
        </w:rPr>
        <w:t>Quadrotor SSE, with sparsity</w:t>
      </w:r>
      <w:r>
        <w:rPr>
          <w:noProof/>
        </w:rPr>
        <w:tab/>
      </w:r>
      <w:r>
        <w:rPr>
          <w:noProof/>
        </w:rPr>
        <w:fldChar w:fldCharType="begin"/>
      </w:r>
      <w:r>
        <w:rPr>
          <w:noProof/>
        </w:rPr>
        <w:instrText xml:space="preserve"> PAGEREF _Toc481679702 \h </w:instrText>
      </w:r>
      <w:r>
        <w:rPr>
          <w:noProof/>
        </w:rPr>
      </w:r>
      <w:r>
        <w:rPr>
          <w:noProof/>
        </w:rPr>
        <w:fldChar w:fldCharType="separate"/>
      </w:r>
      <w:r>
        <w:rPr>
          <w:noProof/>
        </w:rPr>
        <w:t>59</w:t>
      </w:r>
      <w:r>
        <w:rPr>
          <w:noProof/>
        </w:rPr>
        <w:fldChar w:fldCharType="end"/>
      </w:r>
    </w:p>
    <w:p w14:paraId="5857A681" w14:textId="77777777" w:rsidR="00821626" w:rsidRDefault="00821626">
      <w:pPr>
        <w:pStyle w:val="TOC3"/>
        <w:tabs>
          <w:tab w:val="left" w:pos="1200"/>
          <w:tab w:val="right" w:leader="dot" w:pos="8990"/>
        </w:tabs>
        <w:rPr>
          <w:rFonts w:asciiTheme="minorHAnsi" w:eastAsiaTheme="minorEastAsia" w:hAnsiTheme="minorHAnsi" w:cstheme="minorBidi"/>
          <w:i w:val="0"/>
          <w:noProof/>
          <w:sz w:val="24"/>
          <w:szCs w:val="24"/>
        </w:rPr>
      </w:pPr>
      <w:r>
        <w:rPr>
          <w:noProof/>
        </w:rPr>
        <w:t>8.3.4.</w:t>
      </w:r>
      <w:r>
        <w:rPr>
          <w:rFonts w:asciiTheme="minorHAnsi" w:eastAsiaTheme="minorEastAsia" w:hAnsiTheme="minorHAnsi" w:cstheme="minorBidi"/>
          <w:i w:val="0"/>
          <w:noProof/>
          <w:sz w:val="24"/>
          <w:szCs w:val="24"/>
        </w:rPr>
        <w:tab/>
      </w:r>
      <w:r>
        <w:rPr>
          <w:noProof/>
        </w:rPr>
        <w:t>Separate position and orientation SSEs</w:t>
      </w:r>
      <w:r>
        <w:rPr>
          <w:noProof/>
        </w:rPr>
        <w:tab/>
      </w:r>
      <w:r>
        <w:rPr>
          <w:noProof/>
        </w:rPr>
        <w:fldChar w:fldCharType="begin"/>
      </w:r>
      <w:r>
        <w:rPr>
          <w:noProof/>
        </w:rPr>
        <w:instrText xml:space="preserve"> PAGEREF _Toc481679703 \h </w:instrText>
      </w:r>
      <w:r>
        <w:rPr>
          <w:noProof/>
        </w:rPr>
      </w:r>
      <w:r>
        <w:rPr>
          <w:noProof/>
        </w:rPr>
        <w:fldChar w:fldCharType="separate"/>
      </w:r>
      <w:r>
        <w:rPr>
          <w:noProof/>
        </w:rPr>
        <w:t>59</w:t>
      </w:r>
      <w:r>
        <w:rPr>
          <w:noProof/>
        </w:rPr>
        <w:fldChar w:fldCharType="end"/>
      </w:r>
    </w:p>
    <w:p w14:paraId="2A6AE360" w14:textId="77777777" w:rsidR="00F960A6" w:rsidRDefault="00F960A6" w:rsidP="00F960A6">
      <w:pPr>
        <w:pStyle w:val="TOC1"/>
        <w:tabs>
          <w:tab w:val="left" w:pos="480"/>
          <w:tab w:val="right" w:leader="dot" w:pos="8990"/>
        </w:tabs>
        <w:rPr>
          <w:caps w:val="0"/>
          <w:sz w:val="28"/>
        </w:rPr>
      </w:pPr>
      <w:r>
        <w:rPr>
          <w:caps w:val="0"/>
          <w:sz w:val="28"/>
        </w:rPr>
        <w:fldChar w:fldCharType="end"/>
      </w:r>
    </w:p>
    <w:p w14:paraId="61A1B549" w14:textId="77777777" w:rsidR="00F960A6" w:rsidRDefault="00F960A6" w:rsidP="00F960A6">
      <w:pPr>
        <w:rPr>
          <w:rFonts w:ascii="Arial Black" w:hAnsi="Arial Black"/>
          <w:caps/>
          <w:sz w:val="36"/>
        </w:rPr>
      </w:pPr>
      <w:bookmarkStart w:id="5" w:name="_Toc420481765"/>
      <w:bookmarkEnd w:id="4"/>
      <w:r>
        <w:br w:type="page"/>
      </w:r>
    </w:p>
    <w:p w14:paraId="13B4A271" w14:textId="77777777" w:rsidR="00F960A6" w:rsidRDefault="00F960A6" w:rsidP="00F960A6">
      <w:pPr>
        <w:pStyle w:val="Heading1"/>
      </w:pPr>
      <w:bookmarkStart w:id="6" w:name="_Toc481679643"/>
      <w:r>
        <w:lastRenderedPageBreak/>
        <w:t>introduction</w:t>
      </w:r>
      <w:bookmarkEnd w:id="5"/>
      <w:bookmarkEnd w:id="6"/>
    </w:p>
    <w:p w14:paraId="13C87244" w14:textId="235B3EF5" w:rsidR="00F960A6" w:rsidRPr="00965B5A" w:rsidRDefault="008977BD" w:rsidP="00F960A6">
      <w:pPr>
        <w:pStyle w:val="p1"/>
        <w:spacing w:line="480" w:lineRule="auto"/>
        <w:ind w:firstLine="540"/>
        <w:jc w:val="both"/>
        <w:rPr>
          <w:sz w:val="24"/>
          <w:szCs w:val="24"/>
        </w:rPr>
      </w:pPr>
      <w:r>
        <w:rPr>
          <w:sz w:val="24"/>
          <w:szCs w:val="24"/>
        </w:rPr>
        <w:t xml:space="preserve">Northrop Grumman (NG) sponsored </w:t>
      </w:r>
      <w:r w:rsidR="00F960A6" w:rsidRPr="00965B5A">
        <w:rPr>
          <w:sz w:val="24"/>
          <w:szCs w:val="24"/>
        </w:rPr>
        <w:t xml:space="preserve">a 2016-2017 Clinic Project to </w:t>
      </w:r>
      <w:r w:rsidR="00F960A6">
        <w:rPr>
          <w:sz w:val="24"/>
          <w:szCs w:val="24"/>
        </w:rPr>
        <w:t xml:space="preserve">develop a secure state estimation system that can circumvent sensor attacks </w:t>
      </w:r>
      <w:r w:rsidR="00F960A6" w:rsidRPr="00965B5A">
        <w:rPr>
          <w:sz w:val="24"/>
          <w:szCs w:val="24"/>
        </w:rPr>
        <w:t>on autonomous vehicles, specifically aircraft</w:t>
      </w:r>
      <w:r>
        <w:rPr>
          <w:sz w:val="24"/>
          <w:szCs w:val="24"/>
        </w:rPr>
        <w:t xml:space="preserve"> vehicles</w:t>
      </w:r>
      <w:r w:rsidR="00F960A6" w:rsidRPr="00965B5A">
        <w:rPr>
          <w:sz w:val="24"/>
          <w:szCs w:val="24"/>
        </w:rPr>
        <w:t xml:space="preserve">. </w:t>
      </w:r>
      <w:r>
        <w:rPr>
          <w:sz w:val="24"/>
          <w:szCs w:val="24"/>
        </w:rPr>
        <w:t xml:space="preserve">This section </w:t>
      </w:r>
      <w:r w:rsidR="00F960A6">
        <w:rPr>
          <w:sz w:val="24"/>
          <w:szCs w:val="24"/>
        </w:rPr>
        <w:t xml:space="preserve">contains a description of </w:t>
      </w:r>
      <w:r w:rsidR="00F960A6" w:rsidRPr="00965B5A">
        <w:rPr>
          <w:sz w:val="24"/>
          <w:szCs w:val="24"/>
        </w:rPr>
        <w:t>NG, presents the project statement, defines the deliverables for the project</w:t>
      </w:r>
      <w:r w:rsidR="00F960A6">
        <w:rPr>
          <w:sz w:val="24"/>
          <w:szCs w:val="24"/>
        </w:rPr>
        <w:t>, and outlines the current project status at the end of the Fall semester</w:t>
      </w:r>
      <w:r w:rsidR="00F960A6" w:rsidRPr="00965B5A">
        <w:rPr>
          <w:sz w:val="24"/>
          <w:szCs w:val="24"/>
        </w:rPr>
        <w:t>.</w:t>
      </w:r>
    </w:p>
    <w:p w14:paraId="0BD44A70" w14:textId="77777777" w:rsidR="00F960A6" w:rsidRDefault="00F960A6" w:rsidP="00E56244">
      <w:pPr>
        <w:pStyle w:val="Heading2"/>
      </w:pPr>
      <w:bookmarkStart w:id="7" w:name="_Toc481679644"/>
      <w:r>
        <w:t>Northrop Grumman</w:t>
      </w:r>
      <w:bookmarkEnd w:id="7"/>
    </w:p>
    <w:p w14:paraId="6A3852D9" w14:textId="5FD40CCE" w:rsidR="00F960A6" w:rsidRPr="008B74D7" w:rsidRDefault="008977BD" w:rsidP="00F960A6">
      <w:pPr>
        <w:pStyle w:val="p1"/>
        <w:spacing w:line="480" w:lineRule="auto"/>
        <w:ind w:firstLine="540"/>
        <w:jc w:val="both"/>
        <w:rPr>
          <w:sz w:val="24"/>
          <w:szCs w:val="24"/>
        </w:rPr>
      </w:pPr>
      <w:r>
        <w:rPr>
          <w:sz w:val="24"/>
          <w:szCs w:val="24"/>
        </w:rPr>
        <w:t>NG</w:t>
      </w:r>
      <w:r w:rsidR="00F960A6" w:rsidRPr="00986125">
        <w:rPr>
          <w:sz w:val="24"/>
          <w:szCs w:val="24"/>
        </w:rPr>
        <w:t xml:space="preserve"> is a leading global security company that innovates in the fields of autonomous vehicles, cyber security and communications, and air and space systems. NG is committed to preserving freedom and advancing human discovery. This Clinic Project is sponsored by</w:t>
      </w:r>
      <w:r>
        <w:rPr>
          <w:sz w:val="24"/>
          <w:szCs w:val="24"/>
        </w:rPr>
        <w:t xml:space="preserve"> NG’s Aerospace Systems sector (</w:t>
      </w:r>
      <w:r w:rsidR="00F960A6" w:rsidRPr="00986125">
        <w:rPr>
          <w:sz w:val="24"/>
          <w:szCs w:val="24"/>
        </w:rPr>
        <w:t>NGAS</w:t>
      </w:r>
      <w:r>
        <w:rPr>
          <w:sz w:val="24"/>
          <w:szCs w:val="24"/>
        </w:rPr>
        <w:t xml:space="preserve">). Based in Redondo Beach, CA, NGAS </w:t>
      </w:r>
      <w:r w:rsidR="00F960A6" w:rsidRPr="00986125">
        <w:rPr>
          <w:sz w:val="24"/>
          <w:szCs w:val="24"/>
        </w:rPr>
        <w:t xml:space="preserve">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F960A6">
        <w:rPr>
          <w:sz w:val="24"/>
          <w:szCs w:val="24"/>
        </w:rPr>
        <w:t xml:space="preserve">implement a secure state estimation system for </w:t>
      </w:r>
      <w:r w:rsidR="00F960A6" w:rsidRPr="00986125">
        <w:rPr>
          <w:sz w:val="24"/>
          <w:szCs w:val="24"/>
        </w:rPr>
        <w:t>autonomous aircraft.</w:t>
      </w:r>
    </w:p>
    <w:p w14:paraId="0DCF3676" w14:textId="77777777" w:rsidR="00F960A6" w:rsidRDefault="00F960A6" w:rsidP="00E56244">
      <w:pPr>
        <w:pStyle w:val="Heading2"/>
      </w:pPr>
      <w:bookmarkStart w:id="8" w:name="_Ref468632654"/>
      <w:bookmarkStart w:id="9" w:name="_Toc481679645"/>
      <w:r>
        <w:t>Project Statement</w:t>
      </w:r>
      <w:bookmarkEnd w:id="8"/>
      <w:bookmarkEnd w:id="9"/>
    </w:p>
    <w:p w14:paraId="6169085C" w14:textId="41651EFD" w:rsidR="00F960A6" w:rsidRPr="003374C8" w:rsidRDefault="00F960A6" w:rsidP="00F960A6">
      <w:pPr>
        <w:spacing w:line="480" w:lineRule="auto"/>
        <w:ind w:firstLine="540"/>
        <w:jc w:val="both"/>
        <w:rPr>
          <w:color w:val="000000" w:themeColor="text1"/>
          <w:szCs w:val="24"/>
        </w:rPr>
      </w:pPr>
      <w:r w:rsidRPr="00333D02">
        <w:rPr>
          <w:color w:val="000000" w:themeColor="text1"/>
          <w:szCs w:val="24"/>
        </w:rPr>
        <w:t xml:space="preserve">The </w:t>
      </w:r>
      <w:r w:rsidR="007A7A1E">
        <w:rPr>
          <w:color w:val="000000" w:themeColor="text1"/>
          <w:szCs w:val="24"/>
        </w:rPr>
        <w:t>goal of this project is to</w:t>
      </w:r>
      <w:r w:rsidRPr="00333D02">
        <w:rPr>
          <w:color w:val="000000" w:themeColor="text1"/>
          <w:szCs w:val="24"/>
        </w:rPr>
        <w:t xml:space="preserve">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007A7A1E">
        <w:rPr>
          <w:bCs/>
          <w:color w:val="000000" w:themeColor="text1"/>
          <w:szCs w:val="24"/>
        </w:rPr>
        <w:t xml:space="preserve"> on a quadrotor</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Pr>
          <w:color w:val="000000" w:themeColor="text1"/>
          <w:szCs w:val="24"/>
        </w:rPr>
        <w:t>.</w:t>
      </w:r>
    </w:p>
    <w:p w14:paraId="157293CE" w14:textId="77777777" w:rsidR="00F960A6" w:rsidRDefault="00F960A6" w:rsidP="00F960A6">
      <w:pPr>
        <w:pStyle w:val="Heading3"/>
        <w:tabs>
          <w:tab w:val="clear" w:pos="720"/>
        </w:tabs>
      </w:pPr>
      <w:bookmarkStart w:id="10" w:name="_Toc481679646"/>
      <w:r>
        <w:lastRenderedPageBreak/>
        <w:t>Objectives</w:t>
      </w:r>
      <w:bookmarkEnd w:id="10"/>
    </w:p>
    <w:p w14:paraId="679D0C44" w14:textId="77777777" w:rsidR="00F960A6" w:rsidRPr="006D0971" w:rsidRDefault="00F960A6" w:rsidP="00F960A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0EEC8305"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226B0307" w14:textId="77777777" w:rsidR="00F960A6" w:rsidRPr="006D0971" w:rsidRDefault="00F960A6" w:rsidP="00F960A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E5FDD76" w14:textId="77777777" w:rsidR="00F960A6" w:rsidRDefault="00F960A6" w:rsidP="00F960A6">
      <w:pPr>
        <w:pStyle w:val="Heading3"/>
        <w:tabs>
          <w:tab w:val="clear" w:pos="720"/>
        </w:tabs>
      </w:pPr>
      <w:bookmarkStart w:id="11" w:name="_Toc481679647"/>
      <w:r>
        <w:t>Constraints</w:t>
      </w:r>
      <w:bookmarkEnd w:id="11"/>
    </w:p>
    <w:p w14:paraId="3EBFE15E" w14:textId="77777777" w:rsidR="00F960A6" w:rsidRDefault="00F960A6" w:rsidP="00F960A6">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 </w:t>
      </w:r>
      <w:r>
        <w:rPr>
          <w:rFonts w:eastAsia="Times"/>
          <w:color w:val="000000" w:themeColor="text1"/>
          <w:szCs w:val="24"/>
        </w:rPr>
        <w:fldChar w:fldCharType="begin"/>
      </w:r>
      <w:r>
        <w:rPr>
          <w:rFonts w:eastAsia="Times"/>
          <w:color w:val="000000" w:themeColor="text1"/>
          <w:szCs w:val="24"/>
        </w:rPr>
        <w:instrText xml:space="preserve"> REF _Ref468633043 \h </w:instrText>
      </w:r>
      <w:r>
        <w:rPr>
          <w:rFonts w:eastAsia="Times"/>
          <w:color w:val="000000" w:themeColor="text1"/>
          <w:szCs w:val="24"/>
        </w:rPr>
      </w:r>
      <w:r>
        <w:rPr>
          <w:rFonts w:eastAsia="Times"/>
          <w:color w:val="000000" w:themeColor="text1"/>
          <w:szCs w:val="24"/>
        </w:rPr>
        <w:fldChar w:fldCharType="separate"/>
      </w:r>
      <w:r>
        <w:t xml:space="preserve">Table </w:t>
      </w:r>
      <w:r>
        <w:rPr>
          <w:noProof/>
        </w:rPr>
        <w:t>1</w:t>
      </w:r>
      <w:r>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F960A6" w14:paraId="7ABE2A96" w14:textId="77777777" w:rsidTr="00B42BDC">
        <w:trPr>
          <w:jc w:val="center"/>
        </w:trPr>
        <w:tc>
          <w:tcPr>
            <w:tcW w:w="2814" w:type="dxa"/>
          </w:tcPr>
          <w:p w14:paraId="6235A365" w14:textId="77777777" w:rsidR="00F960A6" w:rsidRDefault="00F960A6" w:rsidP="00B42BDC">
            <w:pPr>
              <w:spacing w:line="276" w:lineRule="auto"/>
              <w:textAlignment w:val="baseline"/>
              <w:rPr>
                <w:rFonts w:eastAsia="Times"/>
                <w:color w:val="000000" w:themeColor="text1"/>
                <w:szCs w:val="24"/>
              </w:rPr>
            </w:pPr>
          </w:p>
        </w:tc>
        <w:tc>
          <w:tcPr>
            <w:tcW w:w="1170" w:type="dxa"/>
          </w:tcPr>
          <w:p w14:paraId="3ECA482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713E36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with SSE</w:t>
            </w:r>
          </w:p>
        </w:tc>
      </w:tr>
      <w:tr w:rsidR="00F960A6" w14:paraId="62AC44C3" w14:textId="77777777" w:rsidTr="00B42BDC">
        <w:trPr>
          <w:jc w:val="center"/>
        </w:trPr>
        <w:tc>
          <w:tcPr>
            <w:tcW w:w="2814" w:type="dxa"/>
          </w:tcPr>
          <w:p w14:paraId="6C74A504"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51EB7347" w14:textId="77777777" w:rsidR="00F960A6" w:rsidRDefault="00FD2717" w:rsidP="00B42BDC">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0B24921"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F960A6" w14:paraId="3CE0255E" w14:textId="77777777" w:rsidTr="00B42BDC">
        <w:trPr>
          <w:jc w:val="center"/>
        </w:trPr>
        <w:tc>
          <w:tcPr>
            <w:tcW w:w="2814" w:type="dxa"/>
          </w:tcPr>
          <w:p w14:paraId="05D6DB83" w14:textId="77777777" w:rsidR="00F960A6" w:rsidRPr="003C0EF6" w:rsidRDefault="00F960A6" w:rsidP="00B42BDC">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1EAFEEEF"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5E6DFF18" w14:textId="77777777" w:rsidR="00F960A6" w:rsidRDefault="00F960A6" w:rsidP="00B42BDC">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7E066554" w14:textId="77777777" w:rsidR="00F960A6" w:rsidRDefault="00F960A6" w:rsidP="00F960A6">
      <w:pPr>
        <w:pStyle w:val="Caption"/>
      </w:pPr>
      <w:bookmarkStart w:id="12" w:name="_Ref468633043"/>
      <w:r>
        <w:t xml:space="preserve">Table </w:t>
      </w:r>
      <w:fldSimple w:instr=" SEQ Table \* ARABIC ">
        <w:r>
          <w:rPr>
            <w:noProof/>
          </w:rPr>
          <w:t>1</w:t>
        </w:r>
      </w:fldSimple>
      <w:bookmarkEnd w:id="12"/>
      <w:r>
        <w:t xml:space="preserve"> | Specifications for a successful SSE</w:t>
      </w:r>
    </w:p>
    <w:p w14:paraId="566A5414" w14:textId="77777777" w:rsidR="00F960A6" w:rsidRPr="00272CBC" w:rsidRDefault="00F960A6" w:rsidP="00F960A6">
      <w:pPr>
        <w:pStyle w:val="BodyText"/>
        <w:ind w:left="360"/>
      </w:pPr>
      <w:r>
        <w:t xml:space="preserve">The error </w:t>
      </w:r>
      <m:oMath>
        <m:sSup>
          <m:sSupPr>
            <m:ctrlPr>
              <w:rPr>
                <w:rFonts w:ascii="Cambria Math" w:hAnsi="Cambria Math"/>
                <w:i/>
              </w:rPr>
            </m:ctrlPr>
          </m:sSupPr>
          <m:e>
            <m:r>
              <w:rPr>
                <w:rFonts w:ascii="Cambria Math" w:hAnsi="Cambria Math"/>
              </w:rPr>
              <m:t>e</m:t>
            </m:r>
          </m:e>
          <m:sup>
            <m:r>
              <w:rPr>
                <w:rFonts w:ascii="Cambria Math" w:hAnsi="Cambria Math"/>
              </w:rPr>
              <m:t>*</m:t>
            </m:r>
          </m:sup>
        </m:sSup>
      </m:oMath>
      <w:r>
        <w:t xml:space="preserve"> that appears in </w:t>
      </w:r>
      <w:r>
        <w:fldChar w:fldCharType="begin"/>
      </w:r>
      <w:r>
        <w:instrText xml:space="preserve"> REF _Ref468633043 \h </w:instrText>
      </w:r>
      <w:r>
        <w:fldChar w:fldCharType="separate"/>
      </w:r>
      <w:r>
        <w:t xml:space="preserve">Table </w:t>
      </w:r>
      <w:r>
        <w:rPr>
          <w:noProof/>
        </w:rPr>
        <w:t>1</w:t>
      </w:r>
      <w:r>
        <w:fldChar w:fldCharType="end"/>
      </w:r>
      <w:r>
        <w:t xml:space="preserve"> is defined as the tracking error when no sensors are compromised, which depends on the specifics of the flight hardware and controller. Adding the SSE to the system may increase the error slightly but this error should not exceed 1.2 times the original error. The project goal is to demonstrate that when compromised sensors result in a tracking error of more than 5 times the original error, the SSE keeps the error bounded within 1.2 times the original error, which is the same range as when all sensors are functioning normally.</w:t>
      </w:r>
    </w:p>
    <w:p w14:paraId="48287A2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commentRangeStart w:id="13"/>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53E3F44D" w14:textId="77777777" w:rsidR="00F960A6" w:rsidRPr="006D0971" w:rsidRDefault="00F960A6" w:rsidP="00F960A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 xml:space="preserve">fly for </w:t>
      </w:r>
      <w:commentRangeStart w:id="14"/>
      <w:r w:rsidRPr="006D0971">
        <w:rPr>
          <w:rFonts w:eastAsia="Times"/>
          <w:bCs/>
          <w:color w:val="000000" w:themeColor="text1"/>
          <w:szCs w:val="24"/>
        </w:rPr>
        <w:t>10 minutes</w:t>
      </w:r>
      <w:r w:rsidRPr="006D0971">
        <w:rPr>
          <w:rFonts w:eastAsia="Times"/>
          <w:color w:val="000000" w:themeColor="text1"/>
          <w:szCs w:val="24"/>
        </w:rPr>
        <w:t xml:space="preserve"> </w:t>
      </w:r>
      <w:commentRangeEnd w:id="14"/>
      <w:r w:rsidR="00CE2F39">
        <w:rPr>
          <w:rStyle w:val="CommentReference"/>
        </w:rPr>
        <w:commentReference w:id="14"/>
      </w:r>
      <w:r w:rsidRPr="006D0971">
        <w:rPr>
          <w:rFonts w:eastAsia="Times"/>
          <w:color w:val="000000" w:themeColor="text1"/>
          <w:szCs w:val="24"/>
        </w:rPr>
        <w:t>on a single battery charge</w:t>
      </w:r>
    </w:p>
    <w:p w14:paraId="6B2013A6" w14:textId="77777777" w:rsidR="00F960A6" w:rsidRPr="006D0971" w:rsidRDefault="00F960A6" w:rsidP="00F960A6">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489EB3CD" w14:textId="77777777" w:rsidR="00F960A6" w:rsidRPr="00FB4D5B" w:rsidRDefault="00F960A6" w:rsidP="00F960A6">
      <w:pPr>
        <w:numPr>
          <w:ilvl w:val="0"/>
          <w:numId w:val="20"/>
        </w:numPr>
        <w:spacing w:line="480" w:lineRule="auto"/>
        <w:textAlignment w:val="baseline"/>
        <w:rPr>
          <w:rFonts w:eastAsia="Times"/>
          <w:color w:val="000000" w:themeColor="text1"/>
          <w:szCs w:val="24"/>
        </w:rPr>
      </w:pPr>
      <w:r>
        <w:rPr>
          <w:color w:val="000000" w:themeColor="text1"/>
          <w:szCs w:val="24"/>
        </w:rPr>
        <w:t>All e</w:t>
      </w:r>
      <w:r w:rsidRPr="006D0971">
        <w:rPr>
          <w:color w:val="000000" w:themeColor="text1"/>
          <w:szCs w:val="24"/>
        </w:rPr>
        <w:t xml:space="preserve">quipment and supplies </w:t>
      </w:r>
      <w:r>
        <w:rPr>
          <w:color w:val="000000" w:themeColor="text1"/>
          <w:szCs w:val="24"/>
        </w:rPr>
        <w:t xml:space="preserve">must cost less than </w:t>
      </w:r>
      <w:r w:rsidRPr="006D0971">
        <w:rPr>
          <w:bCs/>
          <w:color w:val="000000" w:themeColor="text1"/>
          <w:szCs w:val="24"/>
        </w:rPr>
        <w:t>$7,000</w:t>
      </w:r>
    </w:p>
    <w:commentRangeEnd w:id="13"/>
    <w:p w14:paraId="0B6499EA" w14:textId="77777777" w:rsidR="00F960A6" w:rsidRDefault="00F3284E" w:rsidP="00F960A6">
      <w:pPr>
        <w:spacing w:line="480" w:lineRule="auto"/>
        <w:ind w:left="720"/>
        <w:textAlignment w:val="baseline"/>
        <w:rPr>
          <w:bCs/>
          <w:color w:val="000000" w:themeColor="text1"/>
          <w:szCs w:val="24"/>
        </w:rPr>
      </w:pPr>
      <w:r>
        <w:rPr>
          <w:rStyle w:val="CommentReference"/>
        </w:rPr>
        <w:commentReference w:id="13"/>
      </w:r>
    </w:p>
    <w:p w14:paraId="2D7162B4" w14:textId="77777777" w:rsidR="00F960A6" w:rsidRPr="003C0EF6" w:rsidRDefault="00F960A6" w:rsidP="00F960A6">
      <w:pPr>
        <w:spacing w:line="480" w:lineRule="auto"/>
        <w:ind w:left="720"/>
        <w:textAlignment w:val="baseline"/>
        <w:rPr>
          <w:rFonts w:eastAsia="Times"/>
          <w:color w:val="000000" w:themeColor="text1"/>
          <w:szCs w:val="24"/>
        </w:rPr>
      </w:pPr>
    </w:p>
    <w:p w14:paraId="71E44BCF" w14:textId="77777777" w:rsidR="00F960A6" w:rsidRDefault="00F960A6" w:rsidP="00F960A6">
      <w:pPr>
        <w:pStyle w:val="Heading3"/>
        <w:tabs>
          <w:tab w:val="clear" w:pos="720"/>
        </w:tabs>
      </w:pPr>
      <w:bookmarkStart w:id="15" w:name="_Toc481679648"/>
      <w:r>
        <w:lastRenderedPageBreak/>
        <w:t>Functions</w:t>
      </w:r>
      <w:bookmarkEnd w:id="15"/>
    </w:p>
    <w:p w14:paraId="5E3D3BC9"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E2B63F6" w14:textId="77777777" w:rsidR="00F960A6" w:rsidRPr="006D0971"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11A6BB52" w14:textId="77777777" w:rsidR="00F960A6" w:rsidRPr="006C3127" w:rsidRDefault="00F960A6" w:rsidP="00F960A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Pr>
          <w:rFonts w:eastAsia="Times"/>
          <w:bCs/>
          <w:color w:val="000000" w:themeColor="text1"/>
          <w:szCs w:val="24"/>
        </w:rPr>
        <w:t>compromised sensors</w:t>
      </w:r>
    </w:p>
    <w:p w14:paraId="446D0272" w14:textId="77777777" w:rsidR="00F960A6" w:rsidRPr="007D635D" w:rsidRDefault="00F960A6" w:rsidP="00F960A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25039819" w14:textId="77777777" w:rsidR="00F960A6" w:rsidRPr="00027C33" w:rsidRDefault="00F960A6" w:rsidP="00E56244">
      <w:pPr>
        <w:pStyle w:val="Heading2"/>
      </w:pPr>
      <w:bookmarkStart w:id="16" w:name="_Toc481679649"/>
      <w:r>
        <w:t>Deliverables</w:t>
      </w:r>
      <w:bookmarkEnd w:id="16"/>
    </w:p>
    <w:p w14:paraId="15EEB1E7" w14:textId="4F6DAD21" w:rsidR="00F960A6" w:rsidRDefault="00F3284E" w:rsidP="00F960A6">
      <w:pPr>
        <w:pStyle w:val="BodyText"/>
        <w:spacing w:after="0"/>
      </w:pPr>
      <w:r>
        <w:t>The goals of this project include</w:t>
      </w:r>
      <w:r w:rsidR="00F960A6">
        <w:t>:</w:t>
      </w:r>
    </w:p>
    <w:p w14:paraId="012BB4F4"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Pr>
          <w:rFonts w:eastAsia="Times"/>
          <w:color w:val="000000" w:themeColor="text1"/>
          <w:szCs w:val="24"/>
        </w:rPr>
        <w:t>MATLAB with</w:t>
      </w:r>
    </w:p>
    <w:p w14:paraId="04C99371"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Pr>
          <w:rFonts w:eastAsia="Times"/>
          <w:color w:val="000000" w:themeColor="text1"/>
          <w:szCs w:val="24"/>
        </w:rPr>
        <w:t>.</w:t>
      </w:r>
    </w:p>
    <w:p w14:paraId="4429FC44" w14:textId="77777777" w:rsidR="00F960A6" w:rsidRPr="002D29F1" w:rsidRDefault="00F960A6" w:rsidP="00F960A6">
      <w:pPr>
        <w:numPr>
          <w:ilvl w:val="1"/>
          <w:numId w:val="22"/>
        </w:numPr>
        <w:spacing w:line="480" w:lineRule="auto"/>
        <w:textAlignment w:val="baseline"/>
        <w:rPr>
          <w:rFonts w:eastAsia="Times"/>
          <w:color w:val="000000" w:themeColor="text1"/>
          <w:szCs w:val="24"/>
        </w:rPr>
      </w:pPr>
      <w:r>
        <w:rPr>
          <w:rFonts w:eastAsia="Times"/>
          <w:color w:val="000000" w:themeColor="text1"/>
          <w:szCs w:val="24"/>
        </w:rPr>
        <w:t>Up to 100% of</w:t>
      </w:r>
      <w:r w:rsidRPr="002D29F1">
        <w:rPr>
          <w:rFonts w:eastAsia="Times"/>
          <w:color w:val="000000" w:themeColor="text1"/>
          <w:szCs w:val="24"/>
        </w:rPr>
        <w:t xml:space="preserve"> sensors compromised</w:t>
      </w:r>
      <w:r>
        <w:rPr>
          <w:rFonts w:eastAsia="Times"/>
          <w:color w:val="000000" w:themeColor="text1"/>
          <w:szCs w:val="24"/>
        </w:rPr>
        <w:t>.</w:t>
      </w:r>
    </w:p>
    <w:p w14:paraId="19BF941B" w14:textId="77777777" w:rsidR="00F960A6" w:rsidRPr="001A5F5B" w:rsidRDefault="00F960A6" w:rsidP="00F960A6">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Pr>
          <w:rFonts w:eastAsia="Times"/>
          <w:color w:val="000000" w:themeColor="text1"/>
          <w:szCs w:val="24"/>
        </w:rPr>
        <w:t>.</w:t>
      </w:r>
    </w:p>
    <w:p w14:paraId="65A18A67" w14:textId="77777777" w:rsidR="00F960A6" w:rsidRPr="001A5F5B" w:rsidRDefault="00F960A6" w:rsidP="00F960A6">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Pr>
          <w:color w:val="000000" w:themeColor="text1"/>
          <w:szCs w:val="24"/>
        </w:rPr>
        <w:t>.</w:t>
      </w:r>
    </w:p>
    <w:p w14:paraId="01476CE9" w14:textId="77777777" w:rsidR="00F960A6" w:rsidRDefault="00F960A6" w:rsidP="00F960A6">
      <w:pPr>
        <w:pStyle w:val="BodyText"/>
        <w:numPr>
          <w:ilvl w:val="0"/>
          <w:numId w:val="3"/>
        </w:numPr>
        <w:spacing w:after="0"/>
      </w:pPr>
      <w:r>
        <w:t>Project documentation and presentations including:</w:t>
      </w:r>
    </w:p>
    <w:p w14:paraId="2C29D1CE" w14:textId="77777777" w:rsidR="00F960A6" w:rsidRDefault="00F960A6" w:rsidP="00F960A6">
      <w:pPr>
        <w:pStyle w:val="BodyText"/>
        <w:numPr>
          <w:ilvl w:val="1"/>
          <w:numId w:val="3"/>
        </w:numPr>
        <w:spacing w:after="0"/>
      </w:pPr>
      <w:r>
        <w:t>Work Plan</w:t>
      </w:r>
    </w:p>
    <w:p w14:paraId="5B62974A" w14:textId="77777777" w:rsidR="00F960A6" w:rsidRDefault="00F960A6" w:rsidP="00F960A6">
      <w:pPr>
        <w:pStyle w:val="BodyText"/>
        <w:numPr>
          <w:ilvl w:val="1"/>
          <w:numId w:val="3"/>
        </w:numPr>
        <w:spacing w:after="0"/>
      </w:pPr>
      <w:r>
        <w:t>Midyear Report</w:t>
      </w:r>
    </w:p>
    <w:p w14:paraId="7052D3D9" w14:textId="77777777" w:rsidR="00F960A6" w:rsidRDefault="00F960A6" w:rsidP="00F960A6">
      <w:pPr>
        <w:pStyle w:val="BodyText"/>
        <w:numPr>
          <w:ilvl w:val="1"/>
          <w:numId w:val="3"/>
        </w:numPr>
        <w:spacing w:after="0"/>
      </w:pPr>
      <w:r>
        <w:t>Design Review at Northrop Grumman</w:t>
      </w:r>
    </w:p>
    <w:p w14:paraId="34962BD0" w14:textId="77777777" w:rsidR="00F960A6" w:rsidRDefault="00F960A6" w:rsidP="00F960A6">
      <w:pPr>
        <w:pStyle w:val="BodyText"/>
        <w:numPr>
          <w:ilvl w:val="1"/>
          <w:numId w:val="3"/>
        </w:numPr>
        <w:spacing w:after="0"/>
      </w:pPr>
      <w:r>
        <w:t>Three internal Clinic presentations</w:t>
      </w:r>
    </w:p>
    <w:p w14:paraId="3B238745" w14:textId="77777777" w:rsidR="00F960A6" w:rsidRPr="00640F25" w:rsidRDefault="00F960A6" w:rsidP="00F960A6">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Pr>
          <w:rFonts w:eastAsia="Times"/>
          <w:color w:val="000000" w:themeColor="text1"/>
          <w:szCs w:val="24"/>
        </w:rPr>
        <w:t xml:space="preserve">the </w:t>
      </w:r>
      <w:r w:rsidRPr="00640F25">
        <w:rPr>
          <w:rFonts w:eastAsia="Times"/>
          <w:color w:val="000000" w:themeColor="text1"/>
          <w:szCs w:val="24"/>
        </w:rPr>
        <w:t>state estimator on real sensor data</w:t>
      </w:r>
      <w:r>
        <w:rPr>
          <w:rFonts w:eastAsia="Times"/>
          <w:color w:val="000000" w:themeColor="text1"/>
          <w:szCs w:val="24"/>
        </w:rPr>
        <w:t xml:space="preserve"> with</w:t>
      </w:r>
    </w:p>
    <w:p w14:paraId="5D092F2B"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Pr>
          <w:rFonts w:eastAsia="Times"/>
          <w:color w:val="000000" w:themeColor="text1"/>
          <w:szCs w:val="24"/>
        </w:rPr>
        <w:t>.</w:t>
      </w:r>
    </w:p>
    <w:p w14:paraId="44636953" w14:textId="77777777" w:rsidR="00F960A6" w:rsidRPr="00A563EB" w:rsidRDefault="00F960A6" w:rsidP="00F960A6">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Pr>
          <w:rFonts w:eastAsia="Times"/>
          <w:color w:val="000000" w:themeColor="text1"/>
          <w:szCs w:val="24"/>
        </w:rPr>
        <w:t>.</w:t>
      </w:r>
    </w:p>
    <w:p w14:paraId="34CC73CA" w14:textId="77777777" w:rsidR="00F960A6" w:rsidRPr="00640F25" w:rsidRDefault="00F960A6" w:rsidP="00F960A6">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Pr>
          <w:color w:val="000000" w:themeColor="text1"/>
          <w:szCs w:val="24"/>
        </w:rPr>
        <w:t>.</w:t>
      </w:r>
    </w:p>
    <w:p w14:paraId="2282CFAC" w14:textId="77777777" w:rsidR="00F960A6" w:rsidRPr="00A563EB" w:rsidRDefault="00F960A6" w:rsidP="00F960A6">
      <w:pPr>
        <w:pStyle w:val="BodyText"/>
        <w:numPr>
          <w:ilvl w:val="0"/>
          <w:numId w:val="4"/>
        </w:numPr>
        <w:spacing w:after="0"/>
        <w:jc w:val="left"/>
        <w:rPr>
          <w:color w:val="000000" w:themeColor="text1"/>
        </w:rPr>
      </w:pPr>
      <w:r w:rsidRPr="00A563EB">
        <w:rPr>
          <w:color w:val="000000" w:themeColor="text1"/>
        </w:rPr>
        <w:t>Project documentation and presentations including:</w:t>
      </w:r>
    </w:p>
    <w:p w14:paraId="0F65B14F" w14:textId="77777777" w:rsidR="00F960A6" w:rsidRPr="00A563EB" w:rsidRDefault="00F960A6" w:rsidP="00F960A6">
      <w:pPr>
        <w:pStyle w:val="BodyText"/>
        <w:numPr>
          <w:ilvl w:val="1"/>
          <w:numId w:val="4"/>
        </w:numPr>
        <w:spacing w:after="0"/>
        <w:jc w:val="left"/>
        <w:rPr>
          <w:color w:val="000000" w:themeColor="text1"/>
        </w:rPr>
      </w:pPr>
      <w:r w:rsidRPr="00A563EB">
        <w:rPr>
          <w:color w:val="000000" w:themeColor="text1"/>
        </w:rPr>
        <w:lastRenderedPageBreak/>
        <w:t>Final Report (including engineering drawings)</w:t>
      </w:r>
    </w:p>
    <w:p w14:paraId="4B4FE38A" w14:textId="77777777" w:rsidR="00F960A6" w:rsidRDefault="00F960A6" w:rsidP="00F960A6">
      <w:pPr>
        <w:pStyle w:val="BodyText"/>
        <w:numPr>
          <w:ilvl w:val="1"/>
          <w:numId w:val="4"/>
        </w:numPr>
        <w:spacing w:after="0"/>
      </w:pPr>
      <w:r>
        <w:t>Spring semester presentation at HMC</w:t>
      </w:r>
    </w:p>
    <w:p w14:paraId="52D8F5AE" w14:textId="77777777" w:rsidR="00F960A6" w:rsidRDefault="00F960A6" w:rsidP="00F960A6">
      <w:pPr>
        <w:pStyle w:val="BodyText"/>
        <w:numPr>
          <w:ilvl w:val="1"/>
          <w:numId w:val="4"/>
        </w:numPr>
        <w:spacing w:after="0"/>
      </w:pPr>
      <w:r>
        <w:t>Projects Day presentation</w:t>
      </w:r>
    </w:p>
    <w:p w14:paraId="6855F82A" w14:textId="77777777" w:rsidR="00F960A6" w:rsidRPr="002A2676" w:rsidRDefault="00F960A6" w:rsidP="00F960A6">
      <w:pPr>
        <w:pStyle w:val="BodyText"/>
        <w:numPr>
          <w:ilvl w:val="1"/>
          <w:numId w:val="4"/>
        </w:numPr>
        <w:spacing w:after="0"/>
      </w:pPr>
      <w:r>
        <w:t>Final Presentation at Northrop Grumman</w:t>
      </w:r>
    </w:p>
    <w:p w14:paraId="35E0E552" w14:textId="77777777" w:rsidR="00F960A6" w:rsidRDefault="00F960A6" w:rsidP="00E56244">
      <w:pPr>
        <w:pStyle w:val="Heading2"/>
      </w:pPr>
      <w:bookmarkStart w:id="17" w:name="_Toc481679650"/>
      <w:r>
        <w:t>Project status</w:t>
      </w:r>
      <w:bookmarkEnd w:id="17"/>
    </w:p>
    <w:p w14:paraId="0FCA553B" w14:textId="77777777" w:rsidR="00F960A6" w:rsidRDefault="00F960A6" w:rsidP="00F960A6">
      <w:pPr>
        <w:spacing w:line="480" w:lineRule="auto"/>
        <w:ind w:firstLine="540"/>
        <w:jc w:val="both"/>
      </w:pPr>
      <w:r w:rsidRPr="0077650B">
        <w:t xml:space="preserve">This section summarizes </w:t>
      </w:r>
      <w:r>
        <w:t xml:space="preserve">the Fall semester achievements. Section </w:t>
      </w:r>
      <w:r>
        <w:fldChar w:fldCharType="begin"/>
      </w:r>
      <w:r>
        <w:instrText xml:space="preserve"> REF _Ref468637533 \r \h </w:instrText>
      </w:r>
      <w:r>
        <w:fldChar w:fldCharType="separate"/>
      </w:r>
      <w:r>
        <w:t>1.4.1</w:t>
      </w:r>
      <w:r>
        <w:fldChar w:fldCharType="end"/>
      </w:r>
      <w:r>
        <w:t xml:space="preserve"> contains an overview of the dynamic model of the quadrotor and the secure state estimation algorithm in MATLAB. Section </w:t>
      </w:r>
      <w:r>
        <w:fldChar w:fldCharType="begin"/>
      </w:r>
      <w:r>
        <w:instrText xml:space="preserve"> REF _Ref468637571 \r \h </w:instrText>
      </w:r>
      <w:r>
        <w:fldChar w:fldCharType="separate"/>
      </w:r>
      <w:r>
        <w:t>1.4.2</w:t>
      </w:r>
      <w:r>
        <w:fldChar w:fldCharType="end"/>
      </w:r>
      <w:r>
        <w:t xml:space="preserve"> contains an overview of the status of the onboard computer, controllers, sensors, power and hardware connectivity, quadrotor frame, and Optitrack vision system used for position and orientation verification.</w:t>
      </w:r>
    </w:p>
    <w:p w14:paraId="60347520" w14:textId="77777777" w:rsidR="00F960A6" w:rsidRDefault="00F960A6" w:rsidP="00F960A6">
      <w:pPr>
        <w:pStyle w:val="Heading3"/>
        <w:tabs>
          <w:tab w:val="clear" w:pos="720"/>
        </w:tabs>
      </w:pPr>
      <w:bookmarkStart w:id="18" w:name="_Ref468637533"/>
      <w:bookmarkStart w:id="19" w:name="_Toc481679651"/>
      <w:r>
        <w:t>Simulation</w:t>
      </w:r>
      <w:bookmarkEnd w:id="18"/>
      <w:bookmarkEnd w:id="19"/>
    </w:p>
    <w:p w14:paraId="577E2B68" w14:textId="77777777" w:rsidR="00F960A6" w:rsidRPr="00020E88" w:rsidRDefault="00F960A6" w:rsidP="00F960A6">
      <w:pPr>
        <w:pStyle w:val="BodyText"/>
        <w:ind w:firstLine="540"/>
      </w:pPr>
      <w:r>
        <w:t xml:space="preserve">The nonlinear quadrotor dynamic model implemented in MATLAB produces the expected output based on different combinations of motor inputs (see Section </w:t>
      </w:r>
      <w:r>
        <w:fldChar w:fldCharType="begin"/>
      </w:r>
      <w:r>
        <w:instrText xml:space="preserve"> REF _Ref468647384 \r \h </w:instrText>
      </w:r>
      <w:r>
        <w:fldChar w:fldCharType="separate"/>
      </w:r>
      <w:r>
        <w:t>5.1</w:t>
      </w:r>
      <w:r>
        <w:fldChar w:fldCharType="end"/>
      </w:r>
      <w:r>
        <w:t xml:space="preserve">), and the SSE algorithm has been implemented in MATLAB using CVX (a convex optimization solver) on a basic single degree of freedom system. A simulation implementing the SSE with noisy inputs is able to produce an accurate estimate of the state of a single degree of freedom system. These results can be found in Sections </w:t>
      </w:r>
      <w:r>
        <w:fldChar w:fldCharType="begin"/>
      </w:r>
      <w:r>
        <w:instrText xml:space="preserve"> REF _Ref468647384 \r \h </w:instrText>
      </w:r>
      <w:r>
        <w:fldChar w:fldCharType="separate"/>
      </w:r>
      <w:r>
        <w:t>5.1</w:t>
      </w:r>
      <w:r>
        <w:fldChar w:fldCharType="end"/>
      </w:r>
      <w:r>
        <w:t xml:space="preserve"> and </w:t>
      </w:r>
      <w:r>
        <w:fldChar w:fldCharType="begin"/>
      </w:r>
      <w:r>
        <w:instrText xml:space="preserve"> REF _Ref468637658 \r \h </w:instrText>
      </w:r>
      <w:r>
        <w:fldChar w:fldCharType="separate"/>
      </w:r>
      <w:r>
        <w:t>5.2</w:t>
      </w:r>
      <w:r>
        <w:fldChar w:fldCharType="end"/>
      </w:r>
      <w:r>
        <w:t>.</w:t>
      </w:r>
    </w:p>
    <w:p w14:paraId="1E542C5F" w14:textId="77777777" w:rsidR="00F960A6" w:rsidRDefault="00F960A6" w:rsidP="00F960A6">
      <w:pPr>
        <w:pStyle w:val="Heading3"/>
        <w:tabs>
          <w:tab w:val="clear" w:pos="720"/>
        </w:tabs>
      </w:pPr>
      <w:bookmarkStart w:id="20" w:name="_Ref468637571"/>
      <w:bookmarkStart w:id="21" w:name="_Toc481679652"/>
      <w:r>
        <w:t>Hardware implementation</w:t>
      </w:r>
      <w:bookmarkEnd w:id="20"/>
      <w:bookmarkEnd w:id="21"/>
    </w:p>
    <w:p w14:paraId="1E36E818" w14:textId="00F3C427" w:rsidR="00F960A6" w:rsidRDefault="00F960A6" w:rsidP="00F960A6">
      <w:pPr>
        <w:pStyle w:val="BodyText"/>
        <w:ind w:firstLine="540"/>
      </w:pPr>
      <w:r>
        <w:t xml:space="preserve">The </w:t>
      </w:r>
      <w:r w:rsidR="00F3284E">
        <w:t>major hardware implementation components</w:t>
      </w:r>
      <w:r>
        <w:t xml:space="preserve"> can be divided into three categories: sensors, computers, and the quadrotor.</w:t>
      </w:r>
    </w:p>
    <w:p w14:paraId="3B72A14F" w14:textId="509A2071" w:rsidR="00F960A6" w:rsidRDefault="00F960A6" w:rsidP="00F960A6">
      <w:pPr>
        <w:pStyle w:val="BodyText"/>
        <w:ind w:firstLine="540"/>
      </w:pPr>
      <w:r>
        <w:lastRenderedPageBreak/>
        <w:t xml:space="preserve">The selected sensors are </w:t>
      </w:r>
      <w:r w:rsidR="00F3284E">
        <w:t>four</w:t>
      </w:r>
      <w:r>
        <w:t xml:space="preserve"> accelerometers, gyroscopes, and magnetometers integrated on a 9DOF IMU (</w:t>
      </w:r>
      <w:r w:rsidR="00F3284E">
        <w:t>inertial measurement unit) and two</w:t>
      </w:r>
      <w:r>
        <w:t xml:space="preserve"> laser scanner</w:t>
      </w:r>
      <w:r w:rsidR="00F3284E">
        <w:t>s</w:t>
      </w:r>
      <w:r>
        <w:t xml:space="preserve">. Data </w:t>
      </w:r>
      <w:r w:rsidR="00F3284E">
        <w:t>can be</w:t>
      </w:r>
      <w:r>
        <w:t xml:space="preserve"> logged from multiple laser scanners</w:t>
      </w:r>
      <w:r w:rsidR="00F3284E">
        <w:t xml:space="preserve"> and IMUs</w:t>
      </w:r>
      <w:r>
        <w:t xml:space="preserve"> simultaneously</w:t>
      </w:r>
      <w:r w:rsidR="00F3284E">
        <w:t xml:space="preserve"> using the ROS environment. </w:t>
      </w:r>
    </w:p>
    <w:p w14:paraId="07A43500" w14:textId="0535E2EC" w:rsidR="00F960A6" w:rsidRDefault="00F960A6" w:rsidP="00F3284E">
      <w:pPr>
        <w:pStyle w:val="BodyText"/>
        <w:ind w:firstLine="540"/>
      </w:pPr>
      <w:r>
        <w:t xml:space="preserve">The onboard computer is the Jetson TK1, which is running an Ubuntu operating system and ROS (Robot Operating System). The Jetson will run programs during quadrotor flight that extract data from onboard sensors and determine the quadrotor’s state using the SSE. The Jetson will also be connected to a 3DR Pixhawk Flight Controller that controls the quadrotor motors. </w:t>
      </w:r>
      <w:r w:rsidR="00F3284E">
        <w:t xml:space="preserve">An </w:t>
      </w:r>
      <w:r>
        <w:t xml:space="preserve">RC controller and receiver </w:t>
      </w:r>
      <w:r w:rsidR="00F3284E">
        <w:t xml:space="preserve">are being used </w:t>
      </w:r>
      <w:r>
        <w:t>to communicate directly with the Pixhawk while the quadrotor is in flight.</w:t>
      </w:r>
    </w:p>
    <w:p w14:paraId="41920410" w14:textId="77777777" w:rsidR="00F960A6" w:rsidRDefault="00F960A6" w:rsidP="00E56244">
      <w:pPr>
        <w:pStyle w:val="Heading2"/>
      </w:pPr>
      <w:bookmarkStart w:id="22" w:name="_Toc481679653"/>
      <w:r>
        <w:t>Impact</w:t>
      </w:r>
      <w:bookmarkEnd w:id="22"/>
    </w:p>
    <w:p w14:paraId="19B2A318" w14:textId="77777777" w:rsidR="00F960A6" w:rsidRDefault="00F960A6" w:rsidP="00F960A6">
      <w:pPr>
        <w:pStyle w:val="BodyText"/>
        <w:ind w:firstLine="540"/>
      </w:pPr>
      <w:r>
        <w:t xml:space="preserve">This project is non-proprietary, which means that the technology produced will be owned by the team instead of becoming the property of Northrop Grumman. Such ownership provides significantly more control over the distribution of the project than if the results were owned by Northrop Grumman. </w:t>
      </w:r>
    </w:p>
    <w:p w14:paraId="75279BEB" w14:textId="77777777" w:rsidR="00F960A6" w:rsidRDefault="00F960A6" w:rsidP="00F960A6">
      <w:pPr>
        <w:pStyle w:val="BodyText"/>
        <w:ind w:firstLine="540"/>
      </w:pPr>
      <w:r>
        <w:t xml:space="preserve">Northrop Grumman, a defense and aerospace company, hopes to use the results of the project to improve military drones for the United States government, and the project results could also be published to benefit quadrotors in non-military applications. Since the overall goal of the project is to improve the state estimation of quadrotors, the success of the project could inform observer design for quadrotors in popular applications, including wildlife monitoring and structural testing </w:t>
      </w:r>
      <w:r>
        <w:fldChar w:fldCharType="begin"/>
      </w:r>
      <w:r>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fldChar w:fldCharType="separate"/>
      </w:r>
      <w:r w:rsidRPr="009F6B7D">
        <w:t>[1]</w:t>
      </w:r>
      <w:r>
        <w:fldChar w:fldCharType="end"/>
      </w:r>
      <w:r>
        <w:t>. If the results from this project are published, quadrotors used for commercial delivery services, photography, mapmaking, lifeguarding, and other such activities could benefit from improved state estimation techniques, making these devices more robust and less prone to failure while in use.</w:t>
      </w:r>
    </w:p>
    <w:p w14:paraId="0B957C29" w14:textId="77777777" w:rsidR="00F960A6" w:rsidRDefault="00F960A6" w:rsidP="00E56244">
      <w:pPr>
        <w:pStyle w:val="Heading2"/>
      </w:pPr>
      <w:bookmarkStart w:id="23" w:name="_Toc481679654"/>
      <w:commentRangeStart w:id="24"/>
      <w:r>
        <w:lastRenderedPageBreak/>
        <w:t>Report overview</w:t>
      </w:r>
      <w:commentRangeEnd w:id="24"/>
      <w:r w:rsidR="00F3284E">
        <w:rPr>
          <w:rStyle w:val="CommentReference"/>
          <w:rFonts w:ascii="Times New Roman" w:hAnsi="Times New Roman"/>
          <w:b w:val="0"/>
          <w:caps w:val="0"/>
        </w:rPr>
        <w:commentReference w:id="24"/>
      </w:r>
      <w:bookmarkEnd w:id="23"/>
    </w:p>
    <w:p w14:paraId="00C8F90E" w14:textId="4859EE07" w:rsidR="00F960A6" w:rsidRPr="00913B4B" w:rsidRDefault="00F960A6" w:rsidP="00F960A6">
      <w:pPr>
        <w:spacing w:line="480" w:lineRule="auto"/>
        <w:ind w:firstLine="540"/>
        <w:jc w:val="both"/>
      </w:pPr>
      <w:r>
        <w:t xml:space="preserve">Section 2 outlines the background research on secure state estimation. Section 3 discusses simulations of the dynamic model and a feedback control loop with the SSE. Section 4 provides an overview of the hardware implementation, including the selected sensors, onboard computer, flight controller, quadrotor frame and motors, RC transmitter and receiver, and power components. The simulation results and data logging from some of the sensors are reported in Section 5. The report concludes with an overview of </w:t>
      </w:r>
      <w:r w:rsidR="00F3284E">
        <w:t xml:space="preserve">results and completed objectives for this project. </w:t>
      </w:r>
    </w:p>
    <w:p w14:paraId="39073E7E" w14:textId="77777777" w:rsidR="00F960A6" w:rsidRDefault="00F960A6" w:rsidP="00F960A6">
      <w:pPr>
        <w:pStyle w:val="Heading1"/>
      </w:pPr>
      <w:bookmarkStart w:id="25" w:name="_Ref274917895"/>
      <w:bookmarkStart w:id="26" w:name="_Toc481679655"/>
      <w:r>
        <w:lastRenderedPageBreak/>
        <w:t>Background</w:t>
      </w:r>
      <w:bookmarkEnd w:id="25"/>
      <w:bookmarkEnd w:id="26"/>
    </w:p>
    <w:p w14:paraId="65F52849" w14:textId="3755D50F" w:rsidR="00F960A6" w:rsidRDefault="00F960A6" w:rsidP="00F960A6">
      <w:pPr>
        <w:pStyle w:val="BodyText"/>
        <w:ind w:firstLine="540"/>
      </w:pPr>
      <w:r>
        <w:t>Autonomous quadrotors are beginning to be used in a wide variety of applications from product delivery to agricultural maintenance and humanitarian aid. What each of these diverse environments has in common is that the autonomous vehicle must have a robust control system to properly follow the user’s instructions. Most control systems use feedback control, in which the controller uses measurements of the system to calculate necessary motor speed adjustments to track desired trajectories</w:t>
      </w:r>
      <w:r w:rsidR="005E688C">
        <w:t xml:space="preserve"> [</w:t>
      </w:r>
      <w:r w:rsidR="00C06520">
        <w:t>8</w:t>
      </w:r>
      <w:r w:rsidR="005E688C">
        <w:t>]</w:t>
      </w:r>
      <w:r>
        <w:t>.</w:t>
      </w:r>
    </w:p>
    <w:p w14:paraId="09176CE3" w14:textId="6845A22F" w:rsidR="00F960A6" w:rsidRDefault="00F960A6" w:rsidP="00F960A6">
      <w:pPr>
        <w:pStyle w:val="BodyText"/>
        <w:ind w:firstLine="540"/>
      </w:pPr>
      <w:r>
        <w:t>However, in many systems, the system outputs cannot be measured directly. This problem motivates the need for a state estimator, an algorithm that uses motor inputs and sensor measurements to provide an estimate of the states of the system</w:t>
      </w:r>
      <w:r w:rsidR="00C06520">
        <w:t xml:space="preserve"> [4]</w:t>
      </w:r>
      <w:r>
        <w:t>. These state estimates are input to the control system instead of the actual, unmeasurable, system states. Yet, a controller that relies on estimated states will only be as good as the estimates. Therefore, more accurate state estimates will ensure better path tracking, and inaccurate state estimates might create an unstable system.</w:t>
      </w:r>
    </w:p>
    <w:p w14:paraId="62B8F750" w14:textId="5FE8A7BA"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Standard state estimation techniques</w:t>
      </w:r>
      <w:r w:rsidR="00C06520">
        <w:rPr>
          <w:color w:val="000000" w:themeColor="text1"/>
          <w:szCs w:val="22"/>
        </w:rPr>
        <w:t>, such as [8],</w:t>
      </w:r>
      <w:r>
        <w:rPr>
          <w:color w:val="000000" w:themeColor="text1"/>
          <w:szCs w:val="22"/>
        </w:rPr>
        <w:t xml:space="preserve"> are often sufficient when all sensors are functioning as expected, but these methods break down when sensors are compromised or broken. If a sensor starts to output incorrect values, a traditional state estimator may not produce an accurate </w:t>
      </w:r>
      <w:r w:rsidR="00C06520">
        <w:rPr>
          <w:color w:val="000000" w:themeColor="text1"/>
          <w:szCs w:val="22"/>
        </w:rPr>
        <w:t>estimate</w:t>
      </w:r>
      <w:r>
        <w:rPr>
          <w:color w:val="000000" w:themeColor="text1"/>
          <w:szCs w:val="22"/>
        </w:rPr>
        <w:t xml:space="preserve"> of the system states. If these incorrect states are fed back into the controller, it is likely that the vehicle will follow the wrong flight path and could crash into the ground or another vehicle.</w:t>
      </w:r>
    </w:p>
    <w:p w14:paraId="6CF49067" w14:textId="7EDA476F"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To decrease the possibility that a vehicle will behave in an unexpected </w:t>
      </w:r>
      <w:r w:rsidR="00AC10D0">
        <w:rPr>
          <w:color w:val="000000" w:themeColor="text1"/>
          <w:szCs w:val="22"/>
        </w:rPr>
        <w:t>or</w:t>
      </w:r>
      <w:r>
        <w:rPr>
          <w:color w:val="000000" w:themeColor="text1"/>
          <w:szCs w:val="22"/>
        </w:rPr>
        <w:t xml:space="preserve"> dangerous way, the focus of the project is to implement a </w:t>
      </w:r>
      <w:r>
        <w:rPr>
          <w:i/>
          <w:color w:val="000000" w:themeColor="text1"/>
          <w:szCs w:val="22"/>
        </w:rPr>
        <w:t>secure</w:t>
      </w:r>
      <w:r>
        <w:rPr>
          <w:color w:val="000000" w:themeColor="text1"/>
          <w:szCs w:val="22"/>
        </w:rPr>
        <w:t xml:space="preserve"> state estimator that accurately </w:t>
      </w:r>
      <w:r>
        <w:rPr>
          <w:color w:val="000000" w:themeColor="text1"/>
          <w:szCs w:val="22"/>
        </w:rPr>
        <w:lastRenderedPageBreak/>
        <w:t>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estimates. These types of attacks can affect both the behavior of the control system and the actuators that control the motors. The scope of this project focuses on sensor attacks, in the form of broken, compromised, or noisy sensor outputs.</w:t>
      </w:r>
    </w:p>
    <w:p w14:paraId="34507CD7" w14:textId="77777777" w:rsidR="00E56244" w:rsidRDefault="00F960A6" w:rsidP="00F960A6">
      <w:pPr>
        <w:pStyle w:val="BodyText"/>
        <w:ind w:firstLine="540"/>
      </w:pPr>
      <w:r>
        <w:t>Convex optimization is a common technique employed to make secure state estimators robust against attacks (another option is satisfiability modulo theory, but only convex optimization will be discussed in detail)</w:t>
      </w:r>
      <w:r w:rsidR="003E181A">
        <w:t xml:space="preserve"> [4]</w:t>
      </w:r>
      <w:r>
        <w:t>. Convex optimization includes a special class of nonlinear optimization solvers, such as least squares programming (LP) and quadratic programming (QP)</w:t>
      </w:r>
      <w:r w:rsidR="003E181A">
        <w:t xml:space="preserve"> [2]</w:t>
      </w:r>
      <w:r>
        <w:t>. Convex optimization is used in a wide array of fields, including control, circuit design, economics, and machine learning, and thus there exist many toolkits with preprogrammed optimization solvers, such as MATLAB</w:t>
      </w:r>
      <w:r w:rsidR="003E181A">
        <w:t xml:space="preserve"> [2]</w:t>
      </w:r>
      <w:r>
        <w:t xml:space="preserve">. Recent advances have drastically reduced the time required for convex optimization solvers to generate solutions, thus making real time solver applications in hardware a possibility (like flying 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t xml:space="preserve">. The project goal is to implement a pre-existing </w:t>
      </w:r>
      <w:r w:rsidR="00B45B3D">
        <w:t xml:space="preserve">SSE </w:t>
      </w:r>
      <w:r>
        <w:t xml:space="preserve">algorithm, only previously tested in simulation, and validate the algorithm in hardware. </w:t>
      </w:r>
      <w:r w:rsidR="004B6056">
        <w:t xml:space="preserve">Improving the existing SSE algorithm or developing a new one are not </w:t>
      </w:r>
      <w:r w:rsidR="00C6074F">
        <w:t>objectives for this project.</w:t>
      </w:r>
    </w:p>
    <w:p w14:paraId="7D549F2C" w14:textId="22A296C9" w:rsidR="00F960A6" w:rsidRDefault="00B45B3D" w:rsidP="00E56244">
      <w:r>
        <w:t xml:space="preserve"> </w:t>
      </w:r>
    </w:p>
    <w:p w14:paraId="326B6095" w14:textId="77777777" w:rsidR="00F960A6" w:rsidRDefault="00F960A6" w:rsidP="00E56244">
      <w:pPr>
        <w:pStyle w:val="Heading2"/>
        <w:numPr>
          <w:ilvl w:val="1"/>
          <w:numId w:val="25"/>
        </w:numPr>
        <w:ind w:left="720"/>
      </w:pPr>
      <w:bookmarkStart w:id="27" w:name="_Toc481679656"/>
      <w:r>
        <w:lastRenderedPageBreak/>
        <w:t>Literature review</w:t>
      </w:r>
      <w:bookmarkEnd w:id="27"/>
    </w:p>
    <w:p w14:paraId="5C6508DF" w14:textId="0D649EA3"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some robust state estimators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Although this method works in some contexts, Fawzi et al. claim it is not effective for large errors in sensor measurements and only works for bounded disturbances. Robust control also assumes that the disturbances are bounded, but this assumption may not be valid in the context of security</w:t>
      </w:r>
      <w:r w:rsidR="007F587D">
        <w:rPr>
          <w:color w:val="000000" w:themeColor="text1"/>
          <w:szCs w:val="22"/>
        </w:rPr>
        <w:t xml:space="preserve"> [4]</w:t>
      </w:r>
      <w:r>
        <w:rPr>
          <w:color w:val="000000" w:themeColor="text1"/>
          <w:szCs w:val="22"/>
        </w:rPr>
        <w:t xml:space="preserve">. Disturbances injected by a malicious agent may not be bounded, so a model of bounded disturbances is not a realistic representation of real world disturbances. Filters have been introduced to detect and identify attacks, but these filters are difficult to implement and computationally expensive because they are based on a graph-theoretic characterization of the system vulnerability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2B123D90" w14:textId="2AB32156" w:rsidR="00F960A6" w:rsidRDefault="00F960A6" w:rsidP="00F960A6">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w:t>
      </w:r>
      <w:r w:rsidR="00DE33F0">
        <w:rPr>
          <w:color w:val="000000" w:themeColor="text1"/>
          <w:szCs w:val="22"/>
        </w:rPr>
        <w:t xml:space="preserve">[5] </w:t>
      </w:r>
      <w:r>
        <w:rPr>
          <w:color w:val="000000" w:themeColor="text1"/>
          <w:szCs w:val="22"/>
        </w:rPr>
        <w:t xml:space="preserve">focused on reconstructing the state of a nonlinear system given that some sensors are compromised. They posed the state reconstruction problem as a Boolean formula and developed a lazy SMT (Satisfiability Modulo Theory) procedure to solve this problem that uses an SAT (abbreviation of satisfiability)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75D07C06" w14:textId="77777777" w:rsidR="00F960A6" w:rsidRPr="003374C8" w:rsidRDefault="00F960A6" w:rsidP="00F960A6">
      <w:pPr>
        <w:pStyle w:val="BodyText"/>
        <w:ind w:firstLine="540"/>
        <w:rPr>
          <w:i/>
        </w:rPr>
      </w:pPr>
      <w:r>
        <w:t xml:space="preserve">According to Lee et al., there are three main approaches to the problem of error correction: geometric, greedy, and combinatorial </w:t>
      </w:r>
      <w:r>
        <w:fldChar w:fldCharType="begin"/>
      </w:r>
      <w:r>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rsidRPr="00B30470">
        <w:t>[6]</w:t>
      </w:r>
      <w:r>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w:t>
      </w:r>
      <w:r>
        <w:lastRenderedPageBreak/>
        <w:t xml:space="preserve">combinations of parameters that could produce the measured sensor outputs to restrict the 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xml:space="preserve">. Mishra et al. also use the combinatorial approach to produce a state estimator by looking at the residuals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xml:space="preserve">. This approach, like many of the models discussed, assumes an upper bound on the number of sensors that are compromised. </w:t>
      </w:r>
      <w:commentRangeStart w:id="28"/>
      <w:r>
        <w:t xml:space="preserve">A detailed overview of the algorithms considered for implementation in this project can be found in Section </w:t>
      </w:r>
      <w:r>
        <w:fldChar w:fldCharType="begin"/>
      </w:r>
      <w:r>
        <w:instrText xml:space="preserve"> REF _Ref469263023 \r \h </w:instrText>
      </w:r>
      <w:r>
        <w:fldChar w:fldCharType="separate"/>
      </w:r>
      <w:r>
        <w:t>3</w:t>
      </w:r>
      <w:r>
        <w:t>.</w:t>
      </w:r>
      <w:r>
        <w:t>4</w:t>
      </w:r>
      <w:r>
        <w:fldChar w:fldCharType="end"/>
      </w:r>
      <w:r>
        <w:t xml:space="preserve">, and simulations of the selected algorithm are in Section </w:t>
      </w:r>
      <w:r>
        <w:fldChar w:fldCharType="begin"/>
      </w:r>
      <w:r>
        <w:instrText xml:space="preserve"> REF _Ref469487834 \r \h </w:instrText>
      </w:r>
      <w:r>
        <w:fldChar w:fldCharType="separate"/>
      </w:r>
      <w:r>
        <w:t>3.5</w:t>
      </w:r>
      <w:r>
        <w:fldChar w:fldCharType="end"/>
      </w:r>
      <w:r>
        <w:t>.</w:t>
      </w:r>
      <w:commentRangeEnd w:id="28"/>
      <w:r w:rsidR="00155530">
        <w:rPr>
          <w:rStyle w:val="CommentReference"/>
        </w:rPr>
        <w:commentReference w:id="28"/>
      </w:r>
    </w:p>
    <w:p w14:paraId="5A32F3A8" w14:textId="470920DA" w:rsidR="00F960A6" w:rsidRDefault="00E527E0" w:rsidP="00F960A6">
      <w:pPr>
        <w:pStyle w:val="Heading1"/>
      </w:pPr>
      <w:bookmarkStart w:id="29" w:name="_Toc481679657"/>
      <w:r>
        <w:lastRenderedPageBreak/>
        <w:t>SSE Design</w:t>
      </w:r>
      <w:bookmarkEnd w:id="29"/>
    </w:p>
    <w:p w14:paraId="4CB25FB2" w14:textId="464FD8EA" w:rsidR="00C51F03" w:rsidRDefault="00F960A6" w:rsidP="00C51F03">
      <w:pPr>
        <w:pStyle w:val="BodyText"/>
        <w:ind w:firstLine="540"/>
        <w:rPr>
          <w:noProof/>
        </w:rPr>
      </w:pPr>
      <w:r>
        <w:t xml:space="preserve">This section details the process of modeling quadrotor dynamics, selecting and implementing the secure state estimation algorithm, setting up a control feedback simulation of the quadrotor system without the SSE, and testing the SSE on both a simple system and a simulated quadrotor system. All simulations were implemented in MATLAB. </w:t>
      </w:r>
      <w:r>
        <w:fldChar w:fldCharType="begin"/>
      </w:r>
      <w:r>
        <w:instrText xml:space="preserve"> REF _Ref468379610 \h </w:instrText>
      </w:r>
      <w:r>
        <w:fldChar w:fldCharType="separate"/>
      </w:r>
      <w:r>
        <w:t xml:space="preserve">Figure </w:t>
      </w:r>
      <w:r>
        <w:rPr>
          <w:noProof/>
        </w:rPr>
        <w:t>1</w:t>
      </w:r>
      <w:r>
        <w:fldChar w:fldCharType="end"/>
      </w:r>
      <w:r>
        <w:t xml:space="preserve"> contains the high-level control diagram of the system, which includes the following: the actuator, which is the Pixhawk </w:t>
      </w:r>
      <w:r w:rsidR="009F678D">
        <w:t xml:space="preserve">flight </w:t>
      </w:r>
      <w:r>
        <w:t>controller; the sensors that measure the system state; and the Jetson TK1, which is the onboa</w:t>
      </w:r>
      <w:r w:rsidR="00C51F03">
        <w:t>rd computer that houses the SSE.</w:t>
      </w:r>
    </w:p>
    <w:p w14:paraId="58923DF6" w14:textId="77777777" w:rsidR="00F960A6" w:rsidRDefault="00C51F03" w:rsidP="00C51F03">
      <w:pPr>
        <w:pStyle w:val="BodyText"/>
      </w:pPr>
      <w:r w:rsidRPr="00C51F03">
        <w:drawing>
          <wp:inline distT="0" distB="0" distL="0" distR="0" wp14:anchorId="7D7D4409" wp14:editId="71E2E408">
            <wp:extent cx="5752617" cy="268775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7538" cy="2690049"/>
                    </a:xfrm>
                    <a:prstGeom prst="rect">
                      <a:avLst/>
                    </a:prstGeom>
                  </pic:spPr>
                </pic:pic>
              </a:graphicData>
            </a:graphic>
          </wp:inline>
        </w:drawing>
      </w:r>
    </w:p>
    <w:p w14:paraId="7D5FDB1C" w14:textId="77777777" w:rsidR="00F960A6" w:rsidRDefault="00F960A6" w:rsidP="00F960A6">
      <w:pPr>
        <w:pStyle w:val="Caption"/>
      </w:pPr>
      <w:bookmarkStart w:id="30" w:name="_Ref468379610"/>
      <w:r>
        <w:t xml:space="preserve">Figure </w:t>
      </w:r>
      <w:fldSimple w:instr=" SEQ Figure \* ARABIC ">
        <w:r>
          <w:rPr>
            <w:noProof/>
          </w:rPr>
          <w:t>1</w:t>
        </w:r>
      </w:fldSimple>
      <w:bookmarkEnd w:id="30"/>
      <w:r>
        <w:t xml:space="preserve"> | High-Level Control Diagram</w:t>
      </w:r>
    </w:p>
    <w:p w14:paraId="5AB889F5" w14:textId="77777777" w:rsidR="00E527E0" w:rsidRDefault="00E527E0" w:rsidP="00E56244">
      <w:pPr>
        <w:pStyle w:val="Heading2"/>
      </w:pPr>
      <w:bookmarkStart w:id="31" w:name="_Toc481679658"/>
      <w:r>
        <w:t>Dynamic Model</w:t>
      </w:r>
      <w:bookmarkEnd w:id="31"/>
    </w:p>
    <w:p w14:paraId="74915F22" w14:textId="77777777" w:rsidR="00E527E0" w:rsidRDefault="00E527E0" w:rsidP="00E527E0">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a quadrotor model was adapted from previous research </w:t>
      </w:r>
      <w:r>
        <w:fldChar w:fldCharType="begin"/>
      </w:r>
      <w:r>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xml:space="preserve">. </w:t>
      </w:r>
    </w:p>
    <w:p w14:paraId="07FB811C" w14:textId="77777777" w:rsidR="00E527E0" w:rsidRDefault="00E527E0" w:rsidP="00E527E0">
      <w:pPr>
        <w:pStyle w:val="BodyText"/>
        <w:ind w:firstLine="540"/>
      </w:pPr>
      <w:r>
        <w:lastRenderedPageBreak/>
        <w:t xml:space="preserve">Quadrotor control depends on 6 degrees of freedom – 3 translational and 3 rotational, with an input from 4 motors. The dynamics can be derived using a rotation matrix to translate angles from the body frame of the quadrotor to the inertial frame (see </w:t>
      </w:r>
      <w:r>
        <w:fldChar w:fldCharType="begin"/>
      </w:r>
      <w:r>
        <w:instrText xml:space="preserve"> REF _Ref468387432 \h </w:instrText>
      </w:r>
      <w:r>
        <w:fldChar w:fldCharType="separate"/>
      </w:r>
      <w:r>
        <w:t xml:space="preserve">Figure </w:t>
      </w:r>
      <w:r>
        <w:rPr>
          <w:noProof/>
        </w:rPr>
        <w:t>2</w:t>
      </w:r>
      <w:r>
        <w:fldChar w:fldCharType="end"/>
      </w:r>
      <w:r>
        <w:t xml:space="preserve"> in the previous section). The physical properties of the quadrotor system govern the equations of motion. The dynamic model takes into account the torque produced by the motors, conservation of energy, and the thrust acting on the quadrotor, shown in </w:t>
      </w:r>
      <w:r>
        <w:fldChar w:fldCharType="begin"/>
      </w:r>
      <w:r>
        <w:instrText xml:space="preserve"> REF _Ref468387525 \h </w:instrText>
      </w:r>
      <w:r>
        <w:fldChar w:fldCharType="separate"/>
      </w:r>
      <w:r>
        <w:t xml:space="preserve">Figure </w:t>
      </w:r>
      <w:r>
        <w:rPr>
          <w:noProof/>
        </w:rPr>
        <w:t>3</w:t>
      </w:r>
      <w:r>
        <w:fldChar w:fldCharType="end"/>
      </w:r>
      <w:r>
        <w:t xml:space="preserve"> </w:t>
      </w:r>
      <w:r>
        <w:fldChar w:fldCharType="begin"/>
      </w:r>
      <w:r>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r>
        <w:t xml:space="preserve">. The force of gravity on the quadrotor is ignored in this diagram. </w:t>
      </w:r>
    </w:p>
    <w:p w14:paraId="5694B60F" w14:textId="77777777" w:rsidR="00E527E0" w:rsidRDefault="00E527E0" w:rsidP="00E527E0">
      <w:pPr>
        <w:pStyle w:val="BodyText"/>
        <w:jc w:val="center"/>
      </w:pPr>
      <w:r w:rsidRPr="00C54F4B">
        <w:rPr>
          <w:noProof/>
        </w:rPr>
        <w:drawing>
          <wp:inline distT="0" distB="0" distL="0" distR="0" wp14:anchorId="5D41D06F" wp14:editId="6EDBF767">
            <wp:extent cx="4057160" cy="4074288"/>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0000" cy="4087183"/>
                    </a:xfrm>
                    <a:prstGeom prst="rect">
                      <a:avLst/>
                    </a:prstGeom>
                  </pic:spPr>
                </pic:pic>
              </a:graphicData>
            </a:graphic>
          </wp:inline>
        </w:drawing>
      </w:r>
    </w:p>
    <w:p w14:paraId="221941B5" w14:textId="77777777" w:rsidR="00E527E0" w:rsidRDefault="00E527E0" w:rsidP="00E527E0">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xml:space="preserve"> | Forces acting on the quadrotor </w:t>
      </w:r>
      <w:r>
        <w:fldChar w:fldCharType="begin"/>
      </w:r>
      <w:r>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Pr="00B30470">
        <w:t>[9]</w:t>
      </w:r>
      <w:r>
        <w:fldChar w:fldCharType="end"/>
      </w:r>
      <w:r>
        <w:t xml:space="preserve"> </w:t>
      </w:r>
    </w:p>
    <w:p w14:paraId="07AF145F" w14:textId="77777777" w:rsidR="00E56244" w:rsidRDefault="00E56244" w:rsidP="00E56244">
      <w:pPr>
        <w:pStyle w:val="BodyText"/>
      </w:pPr>
    </w:p>
    <w:p w14:paraId="62AD2DFE" w14:textId="77777777" w:rsidR="00E56244" w:rsidRDefault="00E56244" w:rsidP="00E56244">
      <w:pPr>
        <w:pStyle w:val="BodyText"/>
      </w:pPr>
    </w:p>
    <w:p w14:paraId="28CA4CEE" w14:textId="77777777" w:rsidR="00E56244" w:rsidRPr="00E56244" w:rsidRDefault="00E56244" w:rsidP="00E56244">
      <w:pPr>
        <w:pStyle w:val="BodyText"/>
      </w:pPr>
      <w:bookmarkStart w:id="32" w:name="_GoBack"/>
      <w:bookmarkEnd w:id="32"/>
    </w:p>
    <w:p w14:paraId="3DFA7194" w14:textId="77777777" w:rsidR="00E527E0" w:rsidRPr="00B524D5" w:rsidRDefault="00E527E0" w:rsidP="00E527E0">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t>(</w:t>
      </w:r>
      <w:r>
        <w:rPr>
          <w:noProof/>
        </w:rPr>
        <w:t>1</w:t>
      </w:r>
      <w:r>
        <w:t>)</w:t>
      </w:r>
      <w:r>
        <w:fldChar w:fldCharType="end"/>
      </w:r>
      <w:r>
        <w:t xml:space="preserve"> through </w:t>
      </w:r>
      <w:r>
        <w:fldChar w:fldCharType="begin"/>
      </w:r>
      <w:r>
        <w:instrText xml:space="preserve"> REF _Ref468624118 \h </w:instrText>
      </w:r>
      <w:r>
        <w:fldChar w:fldCharType="separate"/>
      </w:r>
      <w:r>
        <w:t>(</w:t>
      </w:r>
      <w:r>
        <w:rPr>
          <w:noProof/>
        </w:rPr>
        <w:t>4</w:t>
      </w:r>
      <w:r>
        <w:t>)</w:t>
      </w:r>
      <w:r>
        <w:fldChar w:fldCharType="end"/>
      </w:r>
      <w:r>
        <w:t xml:space="preserve"> [8].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E527E0" w14:paraId="2120D083" w14:textId="77777777" w:rsidTr="00B96E73">
        <w:tc>
          <w:tcPr>
            <w:tcW w:w="3072" w:type="dxa"/>
          </w:tcPr>
          <w:p w14:paraId="4BE416C7" w14:textId="77777777" w:rsidR="00E527E0" w:rsidRDefault="00E527E0" w:rsidP="00B96E73">
            <w:pPr>
              <w:pStyle w:val="BodyText"/>
            </w:pPr>
          </w:p>
        </w:tc>
        <w:tc>
          <w:tcPr>
            <w:tcW w:w="4776" w:type="dxa"/>
          </w:tcPr>
          <w:p w14:paraId="084AAC3C" w14:textId="77777777" w:rsidR="00E527E0" w:rsidRPr="00B524D5" w:rsidRDefault="00E527E0" w:rsidP="00B96E73">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33BE2867" w14:textId="77777777" w:rsidR="00E527E0" w:rsidRDefault="00E527E0" w:rsidP="00B96E73">
            <w:pPr>
              <w:pStyle w:val="BodyText"/>
              <w:jc w:val="right"/>
            </w:pPr>
            <w:r>
              <w:t>(</w:t>
            </w:r>
            <w:r>
              <w:fldChar w:fldCharType="begin"/>
            </w:r>
            <w:r>
              <w:instrText xml:space="preserve"> SEQ Equation \* ARABIC </w:instrText>
            </w:r>
            <w:r>
              <w:fldChar w:fldCharType="separate"/>
            </w:r>
            <w:r>
              <w:rPr>
                <w:noProof/>
              </w:rPr>
              <w:t>1</w:t>
            </w:r>
            <w:r>
              <w:rPr>
                <w:noProof/>
              </w:rPr>
              <w:fldChar w:fldCharType="end"/>
            </w:r>
            <w:r>
              <w:t>)</w:t>
            </w:r>
          </w:p>
        </w:tc>
      </w:tr>
      <w:tr w:rsidR="00E527E0" w14:paraId="174860E5" w14:textId="77777777" w:rsidTr="00B96E73">
        <w:tc>
          <w:tcPr>
            <w:tcW w:w="3072" w:type="dxa"/>
          </w:tcPr>
          <w:p w14:paraId="02EBE3F2" w14:textId="77777777" w:rsidR="00E527E0" w:rsidRDefault="00E527E0" w:rsidP="00B96E73">
            <w:pPr>
              <w:pStyle w:val="BodyText"/>
            </w:pPr>
          </w:p>
        </w:tc>
        <w:tc>
          <w:tcPr>
            <w:tcW w:w="4776" w:type="dxa"/>
          </w:tcPr>
          <w:p w14:paraId="2E9470CA" w14:textId="77777777" w:rsidR="00E527E0" w:rsidRPr="00B524D5" w:rsidRDefault="00E527E0" w:rsidP="00B96E73">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0FB7BFDE" w14:textId="77777777" w:rsidR="00E527E0" w:rsidRDefault="00E527E0" w:rsidP="00B96E73">
            <w:pPr>
              <w:pStyle w:val="BodyText"/>
              <w:jc w:val="right"/>
            </w:pPr>
            <w:r>
              <w:t>(</w:t>
            </w:r>
            <w:r>
              <w:fldChar w:fldCharType="begin"/>
            </w:r>
            <w:r>
              <w:instrText xml:space="preserve"> SEQ Equation \* ARABIC </w:instrText>
            </w:r>
            <w:r>
              <w:fldChar w:fldCharType="separate"/>
            </w:r>
            <w:r>
              <w:rPr>
                <w:noProof/>
              </w:rPr>
              <w:t>2</w:t>
            </w:r>
            <w:r>
              <w:rPr>
                <w:noProof/>
              </w:rPr>
              <w:fldChar w:fldCharType="end"/>
            </w:r>
            <w:r>
              <w:t>)</w:t>
            </w:r>
          </w:p>
        </w:tc>
      </w:tr>
      <w:tr w:rsidR="00E527E0" w14:paraId="31715B3D" w14:textId="77777777" w:rsidTr="00B96E73">
        <w:tc>
          <w:tcPr>
            <w:tcW w:w="3072" w:type="dxa"/>
          </w:tcPr>
          <w:p w14:paraId="4EBA0257" w14:textId="77777777" w:rsidR="00E527E0" w:rsidRDefault="00E527E0" w:rsidP="00B96E73">
            <w:pPr>
              <w:pStyle w:val="BodyText"/>
            </w:pPr>
          </w:p>
        </w:tc>
        <w:tc>
          <w:tcPr>
            <w:tcW w:w="4776" w:type="dxa"/>
          </w:tcPr>
          <w:p w14:paraId="50F89294" w14:textId="77777777" w:rsidR="00E527E0" w:rsidRPr="00B524D5" w:rsidRDefault="00E527E0" w:rsidP="00B96E73">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6B1C22D6" w14:textId="77777777" w:rsidR="00E527E0" w:rsidRDefault="00E527E0" w:rsidP="00B96E73">
            <w:pPr>
              <w:pStyle w:val="BodyText"/>
              <w:jc w:val="right"/>
            </w:pPr>
            <w:r>
              <w:t>(</w:t>
            </w:r>
            <w:r>
              <w:fldChar w:fldCharType="begin"/>
            </w:r>
            <w:r>
              <w:instrText xml:space="preserve"> SEQ Equation \* ARABIC </w:instrText>
            </w:r>
            <w:r>
              <w:fldChar w:fldCharType="separate"/>
            </w:r>
            <w:r>
              <w:rPr>
                <w:noProof/>
              </w:rPr>
              <w:t>3</w:t>
            </w:r>
            <w:r>
              <w:rPr>
                <w:noProof/>
              </w:rPr>
              <w:fldChar w:fldCharType="end"/>
            </w:r>
            <w:r>
              <w:t>)</w:t>
            </w:r>
          </w:p>
        </w:tc>
      </w:tr>
      <w:tr w:rsidR="00E527E0" w14:paraId="018031FC" w14:textId="77777777" w:rsidTr="00B96E73">
        <w:trPr>
          <w:trHeight w:val="2259"/>
        </w:trPr>
        <w:tc>
          <w:tcPr>
            <w:tcW w:w="3072" w:type="dxa"/>
          </w:tcPr>
          <w:p w14:paraId="64C5F16C" w14:textId="77777777" w:rsidR="00E527E0" w:rsidRDefault="00E527E0" w:rsidP="00B96E73">
            <w:pPr>
              <w:pStyle w:val="BodyText"/>
            </w:pPr>
          </w:p>
        </w:tc>
        <w:tc>
          <w:tcPr>
            <w:tcW w:w="4776" w:type="dxa"/>
          </w:tcPr>
          <w:p w14:paraId="18CBBA44" w14:textId="77777777" w:rsidR="00E527E0" w:rsidRPr="00B524D5" w:rsidRDefault="00E527E0" w:rsidP="00B96E73">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5AB58A1C" w14:textId="77777777" w:rsidR="00E527E0" w:rsidRDefault="00E527E0" w:rsidP="00B96E73">
            <w:pPr>
              <w:pStyle w:val="BodyText"/>
              <w:jc w:val="right"/>
            </w:pPr>
            <w:r>
              <w:t>(</w:t>
            </w:r>
            <w:r>
              <w:fldChar w:fldCharType="begin"/>
            </w:r>
            <w:r>
              <w:instrText xml:space="preserve"> SEQ Equation \* ARABIC </w:instrText>
            </w:r>
            <w:r>
              <w:fldChar w:fldCharType="separate"/>
            </w:r>
            <w:r>
              <w:rPr>
                <w:noProof/>
              </w:rPr>
              <w:t>4</w:t>
            </w:r>
            <w:r>
              <w:rPr>
                <w:noProof/>
              </w:rPr>
              <w:fldChar w:fldCharType="end"/>
            </w:r>
            <w:r>
              <w:t>)</w:t>
            </w:r>
          </w:p>
        </w:tc>
      </w:tr>
    </w:tbl>
    <w:p w14:paraId="2BE3BC38" w14:textId="084089FB" w:rsidR="00E527E0" w:rsidRPr="00E527E0" w:rsidRDefault="00E527E0" w:rsidP="00E527E0">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x</m:t>
                  </m:r>
                </m:e>
                <m:e>
                  <m:r>
                    <w:rPr>
                      <w:rFonts w:ascii="Cambria Math" w:hAnsi="Cambria Math"/>
                    </w:rPr>
                    <m:t>y</m:t>
                  </m:r>
                </m:e>
                <m:e>
                  <m:r>
                    <w:rPr>
                      <w:rFonts w:ascii="Cambria Math" w:hAnsi="Cambria Math"/>
                    </w:rPr>
                    <m:t>z</m:t>
                  </m:r>
                </m:e>
              </m:mr>
            </m:m>
          </m:e>
        </m:d>
        <m:r>
          <w:rPr>
            <w:rFonts w:ascii="Cambria Math" w:hAnsi="Cambria Math"/>
          </w:rPr>
          <m:t>'</m:t>
        </m:r>
      </m:oMath>
      <w:r>
        <w:rPr>
          <w:noProof/>
        </w:rPr>
        <w:t xml:space="preserve"> is the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rPr>
          <w:noProof/>
        </w:rPr>
        <w:t xml:space="preserve"> directions;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w:t>
      </w:r>
      <m:oMath>
        <m:r>
          <w:rPr>
            <w:rFonts w:ascii="Cambria Math" w:hAnsi="Cambria Math"/>
            <w:noProof/>
          </w:rPr>
          <m:t>X</m:t>
        </m:r>
      </m:oMath>
      <w:r>
        <w:t xml:space="preserve">, </w:t>
      </w:r>
      <m:oMath>
        <m:r>
          <w:rPr>
            <w:rFonts w:ascii="Cambria Math" w:hAnsi="Cambria Math"/>
          </w:rPr>
          <m:t>Y</m:t>
        </m:r>
      </m:oMath>
      <w:r>
        <w:t xml:space="preserve">, and </w:t>
      </w:r>
      <m:oMath>
        <m:r>
          <w:rPr>
            <w:rFonts w:ascii="Cambria Math" w:hAnsi="Cambria Math"/>
          </w:rPr>
          <m:t>Z</m:t>
        </m:r>
      </m:oMath>
      <w:r>
        <w:t xml:space="preserve"> </w:t>
      </w:r>
      <w:r>
        <w:rPr>
          <w:noProof/>
        </w:rPr>
        <w:t xml:space="preserve">axes. </w:t>
      </w:r>
      <w:r>
        <w:t xml:space="preserve">Using the state space representation of the governing equations, the motion of the quadrotor was simulated as a function of various input conditions. The dynamic model simulation results are in </w:t>
      </w:r>
      <w:commentRangeStart w:id="33"/>
      <w:r>
        <w:t xml:space="preserve">Section </w:t>
      </w:r>
      <w:r>
        <w:fldChar w:fldCharType="begin"/>
      </w:r>
      <w:r>
        <w:instrText xml:space="preserve"> REF _Ref468647384 \r \h </w:instrText>
      </w:r>
      <w:r>
        <w:fldChar w:fldCharType="separate"/>
      </w:r>
      <w:r>
        <w:t>5.1</w:t>
      </w:r>
      <w:r>
        <w:fldChar w:fldCharType="end"/>
      </w:r>
      <w:commentRangeEnd w:id="33"/>
      <w:r>
        <w:rPr>
          <w:rStyle w:val="CommentReference"/>
        </w:rPr>
        <w:commentReference w:id="33"/>
      </w:r>
      <w:r>
        <w:t xml:space="preserve"> and the code can be found in Appendix </w:t>
      </w:r>
      <w:r>
        <w:fldChar w:fldCharType="begin"/>
      </w:r>
      <w:r>
        <w:instrText xml:space="preserve"> REF _Ref468379872 \r \h </w:instrText>
      </w:r>
      <w:r>
        <w:fldChar w:fldCharType="separate"/>
      </w:r>
      <w:r>
        <w:t>8.1</w:t>
      </w:r>
      <w:r>
        <w:fldChar w:fldCharType="end"/>
      </w:r>
      <w:r>
        <w:t>.</w:t>
      </w:r>
    </w:p>
    <w:p w14:paraId="6165ABB8" w14:textId="77777777" w:rsidR="00F960A6" w:rsidRPr="00B53440" w:rsidRDefault="00F960A6" w:rsidP="00E56244">
      <w:pPr>
        <w:pStyle w:val="Heading2"/>
      </w:pPr>
      <w:bookmarkStart w:id="34" w:name="_Ref469237368"/>
      <w:bookmarkStart w:id="35" w:name="_Toc481679659"/>
      <w:r>
        <w:t>States of the quadrotor</w:t>
      </w:r>
      <w:bookmarkEnd w:id="34"/>
      <w:bookmarkEnd w:id="35"/>
    </w:p>
    <w:p w14:paraId="17A57697" w14:textId="2EFA0ACC" w:rsidR="00F960A6" w:rsidRDefault="00F960A6" w:rsidP="00E527E0">
      <w:pPr>
        <w:pStyle w:val="BodyText"/>
        <w:ind w:firstLine="360"/>
      </w:pPr>
      <w:r>
        <w:t xml:space="preserve">To control a quadrotor, the most relevant states are those that are necessary to track a flight path and perform autonomous navigation. The initial proposed states are included in </w:t>
      </w:r>
      <w:r>
        <w:fldChar w:fldCharType="begin"/>
      </w:r>
      <w:r>
        <w:instrText xml:space="preserve"> REF _Ref462840383 \h </w:instrText>
      </w:r>
      <w:r>
        <w:fldChar w:fldCharType="separate"/>
      </w:r>
      <w:r>
        <w:t xml:space="preserve">Table </w:t>
      </w:r>
      <w:r>
        <w:rPr>
          <w:noProof/>
        </w:rPr>
        <w:t>2</w:t>
      </w:r>
      <w:r>
        <w:fldChar w:fldCharType="end"/>
      </w:r>
      <w:r>
        <w:t>.</w:t>
      </w:r>
    </w:p>
    <w:tbl>
      <w:tblPr>
        <w:tblStyle w:val="TableGrid"/>
        <w:tblW w:w="0" w:type="auto"/>
        <w:jc w:val="center"/>
        <w:tblLook w:val="04A0" w:firstRow="1" w:lastRow="0" w:firstColumn="1" w:lastColumn="0" w:noHBand="0" w:noVBand="1"/>
      </w:tblPr>
      <w:tblGrid>
        <w:gridCol w:w="1548"/>
        <w:gridCol w:w="3121"/>
        <w:gridCol w:w="1899"/>
      </w:tblGrid>
      <w:tr w:rsidR="00F960A6" w14:paraId="712083DE" w14:textId="77777777" w:rsidTr="00CB06F2">
        <w:trPr>
          <w:trHeight w:val="287"/>
          <w:jc w:val="center"/>
        </w:trPr>
        <w:tc>
          <w:tcPr>
            <w:tcW w:w="1548" w:type="dxa"/>
          </w:tcPr>
          <w:p w14:paraId="41C34BA8" w14:textId="77777777" w:rsidR="00F960A6" w:rsidRPr="004A2AA0" w:rsidRDefault="00F960A6" w:rsidP="00CB06F2">
            <w:pPr>
              <w:pStyle w:val="BodyText"/>
              <w:spacing w:before="60" w:after="60" w:line="240" w:lineRule="auto"/>
              <w:rPr>
                <w:b/>
              </w:rPr>
            </w:pPr>
            <w:r w:rsidRPr="004A2AA0">
              <w:rPr>
                <w:b/>
              </w:rPr>
              <w:lastRenderedPageBreak/>
              <w:t>State</w:t>
            </w:r>
          </w:p>
        </w:tc>
        <w:tc>
          <w:tcPr>
            <w:tcW w:w="3121" w:type="dxa"/>
          </w:tcPr>
          <w:p w14:paraId="7C3A4CD6" w14:textId="77777777" w:rsidR="00F960A6" w:rsidRPr="004A2AA0" w:rsidRDefault="00F960A6" w:rsidP="00CB06F2">
            <w:pPr>
              <w:pStyle w:val="BodyText"/>
              <w:spacing w:before="60" w:after="60" w:line="240" w:lineRule="auto"/>
              <w:jc w:val="left"/>
              <w:rPr>
                <w:b/>
              </w:rPr>
            </w:pPr>
            <w:r w:rsidRPr="004A2AA0">
              <w:rPr>
                <w:b/>
              </w:rPr>
              <w:t>Description</w:t>
            </w:r>
          </w:p>
        </w:tc>
        <w:tc>
          <w:tcPr>
            <w:tcW w:w="1899" w:type="dxa"/>
          </w:tcPr>
          <w:p w14:paraId="63A2A1A8" w14:textId="77777777" w:rsidR="00F960A6" w:rsidRPr="004A2AA0" w:rsidRDefault="00F960A6" w:rsidP="00CB06F2">
            <w:pPr>
              <w:pStyle w:val="BodyText"/>
              <w:spacing w:before="60" w:after="60" w:line="240" w:lineRule="auto"/>
              <w:jc w:val="left"/>
              <w:rPr>
                <w:b/>
              </w:rPr>
            </w:pPr>
            <w:r w:rsidRPr="004A2AA0">
              <w:rPr>
                <w:b/>
              </w:rPr>
              <w:t>Variable</w:t>
            </w:r>
            <w:r>
              <w:rPr>
                <w:b/>
              </w:rPr>
              <w:t xml:space="preserve"> names</w:t>
            </w:r>
          </w:p>
        </w:tc>
      </w:tr>
      <w:tr w:rsidR="00F960A6" w14:paraId="40DB848A" w14:textId="77777777" w:rsidTr="00CB06F2">
        <w:trPr>
          <w:jc w:val="center"/>
        </w:trPr>
        <w:tc>
          <w:tcPr>
            <w:tcW w:w="1548" w:type="dxa"/>
          </w:tcPr>
          <w:p w14:paraId="076FD3B0" w14:textId="77777777" w:rsidR="00F960A6" w:rsidRDefault="00F960A6" w:rsidP="00CB06F2">
            <w:pPr>
              <w:pStyle w:val="BodyText"/>
              <w:spacing w:before="60" w:after="60" w:line="276" w:lineRule="auto"/>
            </w:pPr>
            <w:r>
              <w:t>Position</w:t>
            </w:r>
          </w:p>
        </w:tc>
        <w:tc>
          <w:tcPr>
            <w:tcW w:w="3121" w:type="dxa"/>
          </w:tcPr>
          <w:p w14:paraId="6818BA1D" w14:textId="154DBD9D" w:rsidR="00F960A6" w:rsidRDefault="00F960A6" w:rsidP="00CB06F2">
            <w:pPr>
              <w:pStyle w:val="BodyText"/>
              <w:spacing w:before="60" w:after="60" w:line="276" w:lineRule="auto"/>
              <w:jc w:val="left"/>
            </w:pPr>
            <w:r>
              <w:t>Each of x, y, and z</w:t>
            </w:r>
            <w:r w:rsidR="00CB06F2">
              <w:t xml:space="preserve"> (in meters)</w:t>
            </w:r>
          </w:p>
        </w:tc>
        <w:tc>
          <w:tcPr>
            <w:tcW w:w="1899" w:type="dxa"/>
          </w:tcPr>
          <w:p w14:paraId="17A8C6B3" w14:textId="77777777" w:rsidR="00F960A6" w:rsidRDefault="00F960A6" w:rsidP="00CB06F2">
            <w:pPr>
              <w:pStyle w:val="BodyText"/>
              <w:spacing w:before="60" w:after="60" w:line="276" w:lineRule="auto"/>
              <w:jc w:val="left"/>
            </w:pPr>
            <m:oMathPara>
              <m:oMath>
                <m:r>
                  <w:rPr>
                    <w:rFonts w:ascii="Cambria Math" w:hAnsi="Cambria Math"/>
                  </w:rPr>
                  <m:t>x, y, z</m:t>
                </m:r>
              </m:oMath>
            </m:oMathPara>
          </w:p>
        </w:tc>
      </w:tr>
      <w:tr w:rsidR="00F960A6" w14:paraId="52725BFA" w14:textId="77777777" w:rsidTr="00CB06F2">
        <w:trPr>
          <w:jc w:val="center"/>
        </w:trPr>
        <w:tc>
          <w:tcPr>
            <w:tcW w:w="1548" w:type="dxa"/>
          </w:tcPr>
          <w:p w14:paraId="40786EDC" w14:textId="77777777" w:rsidR="00F960A6" w:rsidRDefault="00F960A6" w:rsidP="00CB06F2">
            <w:pPr>
              <w:pStyle w:val="BodyText"/>
              <w:spacing w:before="60" w:after="60" w:line="276" w:lineRule="auto"/>
            </w:pPr>
            <w:r>
              <w:t>Velocity</w:t>
            </w:r>
          </w:p>
        </w:tc>
        <w:tc>
          <w:tcPr>
            <w:tcW w:w="3121" w:type="dxa"/>
          </w:tcPr>
          <w:p w14:paraId="584042AE" w14:textId="77777777" w:rsidR="00CB06F2" w:rsidRDefault="00F960A6" w:rsidP="00CB06F2">
            <w:pPr>
              <w:pStyle w:val="BodyText"/>
              <w:spacing w:before="60" w:after="60" w:line="276" w:lineRule="auto"/>
              <w:jc w:val="left"/>
            </w:pPr>
            <w:r>
              <w:t xml:space="preserve">Each of X, Y, and Z       </w:t>
            </w:r>
          </w:p>
          <w:p w14:paraId="6741C7C2" w14:textId="001968AB" w:rsidR="00F960A6" w:rsidRDefault="00F960A6" w:rsidP="00CB06F2">
            <w:pPr>
              <w:pStyle w:val="BodyText"/>
              <w:spacing w:before="60" w:after="60" w:line="276" w:lineRule="auto"/>
              <w:jc w:val="left"/>
            </w:pPr>
            <w:r>
              <w:t>time derivatives</w:t>
            </w:r>
            <w:r w:rsidR="00CB06F2">
              <w:t xml:space="preserve"> (m/s)</w:t>
            </w:r>
          </w:p>
        </w:tc>
        <w:tc>
          <w:tcPr>
            <w:tcW w:w="1899" w:type="dxa"/>
          </w:tcPr>
          <w:p w14:paraId="61995583" w14:textId="77777777" w:rsidR="00F960A6" w:rsidRDefault="00FD2717" w:rsidP="00CB06F2">
            <w:pPr>
              <w:pStyle w:val="BodyText"/>
              <w:spacing w:before="60" w:after="60" w:line="276" w:lineRule="auto"/>
              <w:jc w:val="left"/>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z</m:t>
                    </m:r>
                  </m:sub>
                </m:sSub>
              </m:oMath>
            </m:oMathPara>
          </w:p>
        </w:tc>
      </w:tr>
      <w:tr w:rsidR="00F960A6" w14:paraId="5FDCFA49" w14:textId="77777777" w:rsidTr="00CB06F2">
        <w:trPr>
          <w:jc w:val="center"/>
        </w:trPr>
        <w:tc>
          <w:tcPr>
            <w:tcW w:w="1548" w:type="dxa"/>
          </w:tcPr>
          <w:p w14:paraId="083F7A6A" w14:textId="77777777" w:rsidR="00F960A6" w:rsidRDefault="00F960A6" w:rsidP="00CB06F2">
            <w:pPr>
              <w:pStyle w:val="BodyText"/>
              <w:spacing w:before="60" w:after="60" w:line="276" w:lineRule="auto"/>
            </w:pPr>
            <w:r>
              <w:t>Orientation</w:t>
            </w:r>
          </w:p>
        </w:tc>
        <w:tc>
          <w:tcPr>
            <w:tcW w:w="3121" w:type="dxa"/>
          </w:tcPr>
          <w:p w14:paraId="0647D9E7" w14:textId="77777777" w:rsidR="00F960A6" w:rsidRDefault="00F960A6" w:rsidP="00CB06F2">
            <w:pPr>
              <w:pStyle w:val="BodyText"/>
              <w:spacing w:before="60" w:after="60" w:line="276" w:lineRule="auto"/>
              <w:jc w:val="left"/>
            </w:pPr>
            <w:r>
              <w:t>Each of Roll, Pitch, and Yaw</w:t>
            </w:r>
          </w:p>
        </w:tc>
        <w:tc>
          <w:tcPr>
            <w:tcW w:w="1899" w:type="dxa"/>
          </w:tcPr>
          <w:p w14:paraId="0D7F1889" w14:textId="77777777" w:rsidR="00F960A6" w:rsidRDefault="00F960A6" w:rsidP="00CB06F2">
            <w:pPr>
              <w:pStyle w:val="BodyText"/>
              <w:spacing w:before="60" w:after="60" w:line="276" w:lineRule="auto"/>
              <w:jc w:val="left"/>
            </w:pPr>
            <m:oMathPara>
              <m:oMath>
                <m:r>
                  <w:rPr>
                    <w:rFonts w:ascii="Cambria Math" w:hAnsi="Cambria Math"/>
                  </w:rPr>
                  <m:t>θ, ϕ, ψ</m:t>
                </m:r>
              </m:oMath>
            </m:oMathPara>
          </w:p>
        </w:tc>
      </w:tr>
      <w:tr w:rsidR="00F960A6" w14:paraId="280452F8" w14:textId="77777777" w:rsidTr="00CB06F2">
        <w:trPr>
          <w:jc w:val="center"/>
        </w:trPr>
        <w:tc>
          <w:tcPr>
            <w:tcW w:w="1548" w:type="dxa"/>
          </w:tcPr>
          <w:p w14:paraId="3B7ABD67" w14:textId="77777777" w:rsidR="00F960A6" w:rsidRDefault="00F960A6" w:rsidP="00CB06F2">
            <w:pPr>
              <w:pStyle w:val="BodyText"/>
              <w:spacing w:before="60" w:after="60" w:line="276" w:lineRule="auto"/>
            </w:pPr>
            <w:r>
              <w:t>Angular Velocity</w:t>
            </w:r>
          </w:p>
        </w:tc>
        <w:tc>
          <w:tcPr>
            <w:tcW w:w="3121" w:type="dxa"/>
          </w:tcPr>
          <w:p w14:paraId="6EC0EE0F" w14:textId="77777777" w:rsidR="00F960A6" w:rsidRDefault="00F960A6" w:rsidP="00CB06F2">
            <w:pPr>
              <w:pStyle w:val="BodyText"/>
              <w:spacing w:before="60" w:after="60" w:line="276" w:lineRule="auto"/>
              <w:jc w:val="left"/>
            </w:pPr>
            <w:r>
              <w:t>Each of Roll, Pitch, and Yaw time derivatives</w:t>
            </w:r>
          </w:p>
        </w:tc>
        <w:tc>
          <w:tcPr>
            <w:tcW w:w="1899" w:type="dxa"/>
          </w:tcPr>
          <w:p w14:paraId="7A79A6E3" w14:textId="77777777" w:rsidR="00F960A6" w:rsidRDefault="00FD2717" w:rsidP="00CB06F2">
            <w:pPr>
              <w:pStyle w:val="BodyText"/>
              <w:spacing w:before="60" w:after="60" w:line="276" w:lineRule="auto"/>
              <w:jc w:val="left"/>
            </w:pPr>
            <m:oMathPara>
              <m:oMath>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z</m:t>
                    </m:r>
                  </m:sub>
                </m:sSub>
              </m:oMath>
            </m:oMathPara>
          </w:p>
        </w:tc>
      </w:tr>
    </w:tbl>
    <w:p w14:paraId="69D10677" w14:textId="12F1F2BA" w:rsidR="00CB06F2" w:rsidRPr="00CB06F2" w:rsidRDefault="00F960A6" w:rsidP="00CB06F2">
      <w:pPr>
        <w:pStyle w:val="Caption"/>
      </w:pPr>
      <w:bookmarkStart w:id="36" w:name="_Ref462840383"/>
      <w:r>
        <w:t xml:space="preserve">Table </w:t>
      </w:r>
      <w:fldSimple w:instr=" SEQ Table \* ARABIC ">
        <w:r>
          <w:rPr>
            <w:noProof/>
          </w:rPr>
          <w:t>2</w:t>
        </w:r>
      </w:fldSimple>
      <w:bookmarkEnd w:id="36"/>
      <w:r>
        <w:t xml:space="preserve"> | Quadrotor states and variable names</w:t>
      </w:r>
    </w:p>
    <w:p w14:paraId="2FF33B92" w14:textId="51F45852" w:rsidR="00F960A6" w:rsidRDefault="00F960A6" w:rsidP="00F960A6">
      <w:pPr>
        <w:pStyle w:val="BodyText"/>
      </w:pPr>
      <w:bookmarkStart w:id="37" w:name="_Ref468387650"/>
      <w:r>
        <w:t xml:space="preserve">All states are </w:t>
      </w:r>
      <w:r w:rsidR="00CB06F2">
        <w:t>taken in reference to t</w:t>
      </w:r>
      <w:r>
        <w:t xml:space="preserve">he global frame, with the global origin for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position defined as the take-off location, as shown in </w:t>
      </w:r>
      <w:r>
        <w:fldChar w:fldCharType="begin"/>
      </w:r>
      <w:r>
        <w:instrText xml:space="preserve"> REF _Ref468387432 \h </w:instrText>
      </w:r>
      <w:r>
        <w:fldChar w:fldCharType="separate"/>
      </w:r>
      <w:r>
        <w:t xml:space="preserve">Figure </w:t>
      </w:r>
      <w:r>
        <w:rPr>
          <w:noProof/>
        </w:rPr>
        <w:t>2</w:t>
      </w:r>
      <w:r>
        <w:fldChar w:fldCharType="end"/>
      </w:r>
      <w:r>
        <w:t>.</w:t>
      </w:r>
    </w:p>
    <w:p w14:paraId="21411BA5" w14:textId="3C065C62" w:rsidR="00F960A6" w:rsidRDefault="00AC6844" w:rsidP="00F960A6">
      <w:pPr>
        <w:pStyle w:val="BodyText"/>
        <w:jc w:val="center"/>
      </w:pPr>
      <w:r w:rsidRPr="00AC6844">
        <w:rPr>
          <w:noProof/>
        </w:rPr>
        <w:drawing>
          <wp:inline distT="0" distB="0" distL="0" distR="0" wp14:anchorId="74F52DBC" wp14:editId="46BD03F8">
            <wp:extent cx="4062714" cy="2541002"/>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7120" cy="2543758"/>
                    </a:xfrm>
                    <a:prstGeom prst="rect">
                      <a:avLst/>
                    </a:prstGeom>
                  </pic:spPr>
                </pic:pic>
              </a:graphicData>
            </a:graphic>
          </wp:inline>
        </w:drawing>
      </w:r>
    </w:p>
    <w:p w14:paraId="59CE46FB" w14:textId="77777777" w:rsidR="00F960A6" w:rsidRDefault="00F960A6" w:rsidP="00F960A6">
      <w:pPr>
        <w:pStyle w:val="Caption"/>
      </w:pPr>
      <w:bookmarkStart w:id="38" w:name="_Ref468387432"/>
      <w:r>
        <w:t xml:space="preserve">Figure </w:t>
      </w:r>
      <w:fldSimple w:instr=" SEQ Figure \* ARABIC ">
        <w:r>
          <w:rPr>
            <w:noProof/>
          </w:rPr>
          <w:t>2</w:t>
        </w:r>
      </w:fldSimple>
      <w:bookmarkEnd w:id="38"/>
      <w:r>
        <w:t xml:space="preserve"> | Quadrotor body frame and inertial frame </w:t>
      </w:r>
      <w:r>
        <w:fldChar w:fldCharType="begin"/>
      </w:r>
      <w:r>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B30470">
        <w:t>[8]</w:t>
      </w:r>
      <w:r>
        <w:fldChar w:fldCharType="end"/>
      </w:r>
    </w:p>
    <w:p w14:paraId="5A62596B" w14:textId="2F1C2EEE" w:rsidR="00F960A6" w:rsidRDefault="008A2AF4" w:rsidP="00135F57">
      <w:pPr>
        <w:pStyle w:val="BodyText"/>
      </w:pPr>
      <w:r>
        <w:t xml:space="preserve">The quadrotor will only track an altitude flight path so the z position (height) is the primary state of interest, and the x and y position states will be set to zero. </w:t>
      </w:r>
      <w:r w:rsidR="00F960A6">
        <w:t>The remaining ten states (</w:t>
      </w:r>
      <m:oMath>
        <m:r>
          <w:rPr>
            <w:rFonts w:ascii="Cambria Math" w:hAnsi="Cambria Math"/>
          </w:rPr>
          <m:t>z</m:t>
        </m:r>
      </m:oMath>
      <w:r w:rsidR="00F960A6">
        <w:t xml:space="preserve"> position; </w:t>
      </w:r>
      <m:oMath>
        <m:r>
          <w:rPr>
            <w:rFonts w:ascii="Cambria Math" w:hAnsi="Cambria Math"/>
          </w:rPr>
          <m:t>x</m:t>
        </m:r>
      </m:oMath>
      <w:r w:rsidR="00F960A6">
        <w:t xml:space="preserve">, </w:t>
      </w:r>
      <m:oMath>
        <m:r>
          <w:rPr>
            <w:rFonts w:ascii="Cambria Math" w:hAnsi="Cambria Math"/>
          </w:rPr>
          <m:t>y</m:t>
        </m:r>
      </m:oMath>
      <w:r w:rsidR="00F960A6">
        <w:t xml:space="preserve">, and </w:t>
      </w:r>
      <m:oMath>
        <m:r>
          <w:rPr>
            <w:rFonts w:ascii="Cambria Math" w:hAnsi="Cambria Math"/>
          </w:rPr>
          <m:t>z</m:t>
        </m:r>
      </m:oMath>
      <w:r w:rsidR="00F960A6">
        <w:t xml:space="preserve"> velocity; roll, pitch, and yaw; and angular velocity in the </w:t>
      </w:r>
      <m:oMath>
        <m:r>
          <w:rPr>
            <w:rFonts w:ascii="Cambria Math" w:hAnsi="Cambria Math"/>
          </w:rPr>
          <m:t>X</m:t>
        </m:r>
      </m:oMath>
      <w:r w:rsidR="00F960A6">
        <w:t xml:space="preserve">, </w:t>
      </w:r>
      <m:oMath>
        <m:r>
          <w:rPr>
            <w:rFonts w:ascii="Cambria Math" w:hAnsi="Cambria Math"/>
          </w:rPr>
          <m:t>Y</m:t>
        </m:r>
      </m:oMath>
      <w:r w:rsidR="00F960A6">
        <w:t xml:space="preserve">, and </w:t>
      </w:r>
      <m:oMath>
        <m:r>
          <w:rPr>
            <w:rFonts w:ascii="Cambria Math" w:hAnsi="Cambria Math"/>
          </w:rPr>
          <m:t>Z</m:t>
        </m:r>
      </m:oMath>
      <w:r w:rsidR="00F960A6">
        <w:t xml:space="preserve"> directions) will be used for control. If a three-dimensional flight path is implemented, the </w:t>
      </w:r>
      <m:oMath>
        <m:r>
          <w:rPr>
            <w:rFonts w:ascii="Cambria Math" w:hAnsi="Cambria Math"/>
          </w:rPr>
          <m:t>x</m:t>
        </m:r>
      </m:oMath>
      <w:r w:rsidR="00F960A6">
        <w:t xml:space="preserve"> and </w:t>
      </w:r>
      <m:oMath>
        <m:r>
          <w:rPr>
            <w:rFonts w:ascii="Cambria Math" w:hAnsi="Cambria Math"/>
          </w:rPr>
          <m:t>y</m:t>
        </m:r>
      </m:oMath>
      <w:r w:rsidR="00F960A6">
        <w:t xml:space="preserve"> position states will be added back into the control loop with the necessary sensor additions.</w:t>
      </w:r>
    </w:p>
    <w:p w14:paraId="2A30A7EF" w14:textId="3F4F3489" w:rsidR="00F960A6" w:rsidRDefault="00135F57" w:rsidP="00135F57">
      <w:pPr>
        <w:pStyle w:val="Heading3"/>
      </w:pPr>
      <w:bookmarkStart w:id="39" w:name="_Toc481679660"/>
      <w:bookmarkEnd w:id="37"/>
      <w:commentRangeStart w:id="40"/>
      <w:r>
        <w:lastRenderedPageBreak/>
        <w:t>Dynamic Model Simulation</w:t>
      </w:r>
      <w:commentRangeEnd w:id="40"/>
      <w:r>
        <w:rPr>
          <w:rStyle w:val="CommentReference"/>
          <w:rFonts w:ascii="Times New Roman" w:hAnsi="Times New Roman"/>
          <w:b w:val="0"/>
        </w:rPr>
        <w:commentReference w:id="40"/>
      </w:r>
      <w:bookmarkEnd w:id="39"/>
    </w:p>
    <w:p w14:paraId="27A73CCA" w14:textId="77777777" w:rsidR="00F960A6" w:rsidRDefault="00F960A6" w:rsidP="00F960A6">
      <w:pPr>
        <w:pStyle w:val="BodyText"/>
        <w:ind w:firstLine="540"/>
      </w:pPr>
      <w:r>
        <w:t xml:space="preserve">A simulation environment was created to test the results for different inputs to the quadrotor system and was adapted from the simulation code implemented by the author who wrote the quadrotor simulation previously referenced </w:t>
      </w:r>
      <w:r>
        <w:fldChar w:fldCharType="begin"/>
      </w:r>
      <w:r>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0C0495">
        <w:t>[8]</w:t>
      </w:r>
      <w:r>
        <w:fldChar w:fldCharType="end"/>
      </w:r>
      <w:r>
        <w:t xml:space="preserve">. The equations of motion were written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t>5.1</w:t>
      </w:r>
      <w:r>
        <w:fldChar w:fldCharType="end"/>
      </w:r>
      <w:r>
        <w:t>.</w:t>
      </w:r>
    </w:p>
    <w:p w14:paraId="3AF9FDA7" w14:textId="25DA14BE" w:rsidR="00F960A6" w:rsidRDefault="00F960A6" w:rsidP="00E56244">
      <w:pPr>
        <w:pStyle w:val="Heading2"/>
      </w:pPr>
      <w:bookmarkStart w:id="41" w:name="_Ref469263023"/>
      <w:bookmarkStart w:id="42" w:name="_Toc481679661"/>
      <w:r>
        <w:t xml:space="preserve">SSE </w:t>
      </w:r>
      <w:bookmarkEnd w:id="41"/>
      <w:r w:rsidR="00135F57">
        <w:t>Structure</w:t>
      </w:r>
      <w:bookmarkEnd w:id="42"/>
    </w:p>
    <w:p w14:paraId="2384B49B" w14:textId="648D703E" w:rsidR="00F960A6" w:rsidRDefault="00F960A6" w:rsidP="00F960A6">
      <w:pPr>
        <w:pStyle w:val="BodyText"/>
        <w:ind w:firstLine="540"/>
      </w:pPr>
      <w:r>
        <w:t xml:space="preserve">Two </w:t>
      </w:r>
      <w:r w:rsidR="0037047C">
        <w:t xml:space="preserve">secure state estimation </w:t>
      </w:r>
      <w:r>
        <w:t>approaches were considered for th</w:t>
      </w:r>
      <w:r w:rsidR="0037047C">
        <w:t>is project</w:t>
      </w:r>
      <w:r>
        <w:t xml:space="preserve">, based on literature suggested by the liaisons. The first algorithm uses concepts from 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w:t>
      </w:r>
      <w:r w:rsidR="0037047C">
        <w:t>second</w:t>
      </w:r>
      <w:r>
        <w:t xml:space="preserve">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351155FB" w14:textId="3A5A8E79" w:rsidR="00F960A6" w:rsidRDefault="00F960A6" w:rsidP="00F960A6">
      <w:pPr>
        <w:pStyle w:val="Heading3"/>
        <w:tabs>
          <w:tab w:val="clear" w:pos="720"/>
        </w:tabs>
      </w:pPr>
      <w:bookmarkStart w:id="43" w:name="_Ref469263974"/>
      <w:bookmarkStart w:id="44" w:name="_Toc481679662"/>
      <w:commentRangeStart w:id="45"/>
      <w:r>
        <w:t>Convex Optimization</w:t>
      </w:r>
      <w:bookmarkEnd w:id="43"/>
      <w:commentRangeEnd w:id="45"/>
      <w:r w:rsidR="0037047C">
        <w:rPr>
          <w:rStyle w:val="CommentReference"/>
          <w:rFonts w:ascii="Times New Roman" w:hAnsi="Times New Roman"/>
          <w:b w:val="0"/>
        </w:rPr>
        <w:commentReference w:id="45"/>
      </w:r>
      <w:r w:rsidR="00135F57">
        <w:t xml:space="preserve"> Algorithm</w:t>
      </w:r>
      <w:bookmarkEnd w:id="44"/>
    </w:p>
    <w:p w14:paraId="751C5672" w14:textId="77777777" w:rsidR="00F960A6" w:rsidRDefault="00F960A6" w:rsidP="00F960A6">
      <w:pPr>
        <w:pStyle w:val="BodyText"/>
        <w:ind w:firstLine="540"/>
      </w:pPr>
      <w:r>
        <w:rPr>
          <w:noProof/>
        </w:rPr>
        <w:drawing>
          <wp:anchor distT="0" distB="0" distL="114300" distR="114300" simplePos="0" relativeHeight="251661312" behindDoc="0" locked="0" layoutInCell="1" allowOverlap="1" wp14:anchorId="7B32F2EA" wp14:editId="6C9DF7E9">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Pr="009F333D">
        <w:t>(</w:t>
      </w:r>
      <w:r>
        <w:rPr>
          <w:noProof/>
        </w:rPr>
        <w:t>5</w:t>
      </w:r>
      <w:r w:rsidRPr="009F333D">
        <w:t>)</w:t>
      </w:r>
      <w:r>
        <w:fldChar w:fldCharType="end"/>
      </w:r>
      <w:r>
        <w:t xml:space="preserve"> as a convex optimization problem:</w:t>
      </w:r>
    </w:p>
    <w:p w14:paraId="5B2D5291" w14:textId="77777777" w:rsidR="00F960A6" w:rsidRDefault="00F960A6" w:rsidP="00F960A6">
      <w:pPr>
        <w:jc w:val="right"/>
      </w:pPr>
      <w:bookmarkStart w:id="46" w:name="_Ref468609268"/>
      <w:r w:rsidRPr="009F333D">
        <w:t>(</w:t>
      </w:r>
      <w:fldSimple w:instr=" SEQ Equation \* ARABIC ">
        <w:r>
          <w:rPr>
            <w:noProof/>
          </w:rPr>
          <w:t>5</w:t>
        </w:r>
      </w:fldSimple>
      <w:r w:rsidRPr="009F333D">
        <w:t>)</w:t>
      </w:r>
      <w:bookmarkEnd w:id="46"/>
    </w:p>
    <w:p w14:paraId="74C567F4" w14:textId="77777777" w:rsidR="00F960A6" w:rsidRDefault="00F960A6" w:rsidP="00F960A6">
      <w:pPr>
        <w:pStyle w:val="BodyText"/>
      </w:pPr>
    </w:p>
    <w:p w14:paraId="5431EF54" w14:textId="77777777" w:rsidR="00F960A6" w:rsidRDefault="00F960A6" w:rsidP="00F960A6">
      <w:pPr>
        <w:pStyle w:val="BodyText"/>
      </w:pPr>
      <w:r>
        <w:lastRenderedPageBreak/>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w:t>
      </w:r>
      <w:commentRangeStart w:id="47"/>
      <w:r>
        <w:t xml:space="preserve">decoder </w:t>
      </w:r>
      <w:commentRangeEnd w:id="47"/>
      <w:r w:rsidR="0037047C">
        <w:rPr>
          <w:rStyle w:val="CommentReference"/>
        </w:rPr>
        <w:commentReference w:id="47"/>
      </w:r>
      <w:r>
        <w:t xml:space="preserve">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minus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the input matrix;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1AB754BE" w14:textId="77777777" w:rsidR="00F960A6" w:rsidRDefault="00F960A6" w:rsidP="00F960A6">
      <w:pPr>
        <w:pStyle w:val="Heading3"/>
        <w:tabs>
          <w:tab w:val="clear" w:pos="720"/>
        </w:tabs>
      </w:pPr>
      <w:bookmarkStart w:id="48" w:name="_Toc481679663"/>
      <w:r>
        <w:t>Satisfiability Modulo Theory</w:t>
      </w:r>
      <w:bookmarkEnd w:id="48"/>
    </w:p>
    <w:p w14:paraId="063AADBB" w14:textId="77777777" w:rsidR="00F960A6" w:rsidRDefault="00F960A6" w:rsidP="00F960A6">
      <w:pPr>
        <w:pStyle w:val="BodyText"/>
        <w:ind w:firstLine="540"/>
      </w:pPr>
      <w:r>
        <w:rPr>
          <w:noProof/>
        </w:rPr>
        <w:drawing>
          <wp:anchor distT="0" distB="0" distL="114300" distR="114300" simplePos="0" relativeHeight="251662336" behindDoc="0" locked="0" layoutInCell="1" allowOverlap="1" wp14:anchorId="033C9E0F" wp14:editId="47885507">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t>(</w:t>
      </w:r>
      <w:r>
        <w:rPr>
          <w:noProof/>
        </w:rPr>
        <w:t>6</w:t>
      </w:r>
      <w:r>
        <w:t>)</w:t>
      </w:r>
      <w:r>
        <w:fldChar w:fldCharType="end"/>
      </w:r>
      <w:r>
        <w:t xml:space="preserve"> as a Boolean equality:</w:t>
      </w:r>
    </w:p>
    <w:p w14:paraId="142794F6" w14:textId="77777777" w:rsidR="00F960A6" w:rsidRDefault="00F960A6" w:rsidP="00F960A6">
      <w:pPr>
        <w:jc w:val="right"/>
      </w:pPr>
      <w:bookmarkStart w:id="49" w:name="_Ref468609690"/>
      <w:r>
        <w:t>(</w:t>
      </w:r>
      <w:fldSimple w:instr=" SEQ Equation \* ARABIC ">
        <w:r>
          <w:rPr>
            <w:noProof/>
          </w:rPr>
          <w:t>6</w:t>
        </w:r>
      </w:fldSimple>
      <w:r>
        <w:t>)</w:t>
      </w:r>
      <w:bookmarkEnd w:id="49"/>
    </w:p>
    <w:p w14:paraId="4D8A536B" w14:textId="77777777" w:rsidR="00F960A6" w:rsidRDefault="00F960A6" w:rsidP="00F960A6">
      <w:pPr>
        <w:pStyle w:val="BodyText"/>
      </w:pPr>
    </w:p>
    <w:p w14:paraId="3F187C71" w14:textId="647CA615" w:rsidR="00135F57" w:rsidRDefault="00F960A6" w:rsidP="00F960A6">
      <w:pPr>
        <w:pStyle w:val="BodyText"/>
      </w:pPr>
      <w:r>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2E02C68C" w14:textId="77777777" w:rsidR="00F960A6" w:rsidRDefault="00F960A6" w:rsidP="00135F57">
      <w:pPr>
        <w:pStyle w:val="Heading3"/>
      </w:pPr>
      <w:bookmarkStart w:id="50" w:name="_Ref469487834"/>
      <w:bookmarkStart w:id="51" w:name="_Toc481679664"/>
      <w:r>
        <w:lastRenderedPageBreak/>
        <w:t xml:space="preserve">Control Feedback Simulation with </w:t>
      </w:r>
      <w:commentRangeStart w:id="52"/>
      <w:r>
        <w:t>SSE</w:t>
      </w:r>
      <w:bookmarkEnd w:id="50"/>
      <w:commentRangeEnd w:id="52"/>
      <w:r w:rsidR="00135F57">
        <w:rPr>
          <w:rStyle w:val="CommentReference"/>
          <w:rFonts w:ascii="Times New Roman" w:hAnsi="Times New Roman"/>
          <w:b w:val="0"/>
        </w:rPr>
        <w:commentReference w:id="52"/>
      </w:r>
      <w:bookmarkEnd w:id="51"/>
    </w:p>
    <w:p w14:paraId="3B87AFF8" w14:textId="4D26F232" w:rsidR="00F960A6" w:rsidRDefault="00F960A6" w:rsidP="00F960A6">
      <w:pPr>
        <w:pStyle w:val="BodyText"/>
        <w:ind w:firstLine="540"/>
      </w:pPr>
      <w:r>
        <w:t xml:space="preserve">The convex </w:t>
      </w:r>
      <w:r w:rsidR="009D4257">
        <w:t xml:space="preserve">optimization </w:t>
      </w:r>
      <w:r>
        <w:t xml:space="preserve">algorithm in Section </w:t>
      </w:r>
      <w:r>
        <w:fldChar w:fldCharType="begin"/>
      </w:r>
      <w:r>
        <w:instrText xml:space="preserve"> REF _Ref469263974 \r \h </w:instrText>
      </w:r>
      <w:r>
        <w:fldChar w:fldCharType="separate"/>
      </w:r>
      <w:r>
        <w:t>3.4.1</w:t>
      </w:r>
      <w:r>
        <w:fldChar w:fldCharType="end"/>
      </w:r>
      <w:r>
        <w:t xml:space="preserve"> was selected for this project because of familiarity with state space control and the liaisons’ experience with CVX, a convex optimization solver that is compatible with MATLAB </w:t>
      </w:r>
      <w:r>
        <w:fldChar w:fldCharType="begin"/>
      </w:r>
      <w:r>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rsidRPr="00E155DC">
        <w:t>[3]</w:t>
      </w:r>
      <w:r>
        <w:fldChar w:fldCharType="end"/>
      </w:r>
      <w:r>
        <w:t xml:space="preserve"> (see Appendix </w:t>
      </w:r>
      <w:r>
        <w:fldChar w:fldCharType="begin"/>
      </w:r>
      <w:r>
        <w:instrText xml:space="preserve"> REF _Ref468388675 \r \h </w:instrText>
      </w:r>
      <w:r>
        <w:fldChar w:fldCharType="separate"/>
      </w:r>
      <w:r>
        <w:t>8.2</w:t>
      </w:r>
      <w:r>
        <w:fldChar w:fldCharType="end"/>
      </w:r>
      <w:r>
        <w:t xml:space="preserve">). Since the convex optimization solver requires a linear system, the state space quadrotor dynamic equations from Section </w:t>
      </w:r>
      <w:r>
        <w:fldChar w:fldCharType="begin"/>
      </w:r>
      <w:r>
        <w:instrText xml:space="preserve"> REF _Ref469236658 \r \h </w:instrText>
      </w:r>
      <w:r>
        <w:fldChar w:fldCharType="separate"/>
      </w:r>
      <w:r>
        <w:t>3.2</w:t>
      </w:r>
      <w:r>
        <w:fldChar w:fldCharType="end"/>
      </w:r>
      <w:r>
        <w:t xml:space="preserve"> must be rewritten in a form that can be linearized, seen in Equations </w:t>
      </w:r>
      <w:r>
        <w:fldChar w:fldCharType="begin"/>
      </w:r>
      <w:r>
        <w:instrText xml:space="preserve"> REF _Ref468632890 \h </w:instrText>
      </w:r>
      <w:r>
        <w:fldChar w:fldCharType="separate"/>
      </w:r>
      <w:r>
        <w:t>(</w:t>
      </w:r>
      <w:r>
        <w:rPr>
          <w:noProof/>
        </w:rPr>
        <w:t>7</w:t>
      </w:r>
      <w:r>
        <w:t>)</w:t>
      </w:r>
      <w:r>
        <w:fldChar w:fldCharType="end"/>
      </w:r>
      <w:r>
        <w:t xml:space="preserve"> through </w:t>
      </w:r>
      <w:r>
        <w:fldChar w:fldCharType="begin"/>
      </w:r>
      <w:r>
        <w:instrText xml:space="preserve"> REF _Ref468610054 \h </w:instrText>
      </w:r>
      <w:r>
        <w:fldChar w:fldCharType="separate"/>
      </w:r>
      <w:r>
        <w:t>(</w:t>
      </w:r>
      <w:r>
        <w:rPr>
          <w:noProof/>
        </w:rPr>
        <w:t>16</w:t>
      </w:r>
      <w:r>
        <w:t>)</w:t>
      </w:r>
      <w:r>
        <w:fldChar w:fldCharType="end"/>
      </w:r>
      <w:r>
        <w:t>:</w:t>
      </w:r>
    </w:p>
    <w:p w14:paraId="1CFC5989" w14:textId="77777777" w:rsidR="00135F57" w:rsidRDefault="00135F57" w:rsidP="00F960A6">
      <w:pPr>
        <w:pStyle w:val="BodyText"/>
        <w:ind w:firstLine="5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584DF596" w14:textId="77777777" w:rsidTr="00B42BDC">
        <w:tc>
          <w:tcPr>
            <w:tcW w:w="1098" w:type="dxa"/>
          </w:tcPr>
          <w:p w14:paraId="5F767F07" w14:textId="77777777" w:rsidR="00F960A6" w:rsidRDefault="00F960A6" w:rsidP="00B42BDC">
            <w:bookmarkStart w:id="53" w:name="_Ref468610045"/>
          </w:p>
        </w:tc>
        <w:tc>
          <w:tcPr>
            <w:tcW w:w="7470" w:type="dxa"/>
          </w:tcPr>
          <w:p w14:paraId="5FF429C0" w14:textId="77777777" w:rsidR="00F960A6" w:rsidRPr="009D4257" w:rsidRDefault="00FD2717" w:rsidP="009D4257">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34F28E68" w14:textId="77777777" w:rsidR="00F960A6" w:rsidRPr="009D4257" w:rsidRDefault="00F960A6" w:rsidP="009D4257">
            <w:pPr>
              <w:spacing w:line="360" w:lineRule="auto"/>
              <w:jc w:val="right"/>
            </w:pPr>
            <w:bookmarkStart w:id="54" w:name="_Ref468632865"/>
            <w:bookmarkStart w:id="55" w:name="_Ref468632890"/>
            <w:r w:rsidRPr="009D4257">
              <w:t>(</w:t>
            </w:r>
            <w:fldSimple w:instr=" SEQ Equation \* ARABIC ">
              <w:r w:rsidRPr="009D4257">
                <w:rPr>
                  <w:noProof/>
                </w:rPr>
                <w:t>7</w:t>
              </w:r>
            </w:fldSimple>
            <w:bookmarkEnd w:id="54"/>
            <w:r w:rsidRPr="009D4257">
              <w:t>)</w:t>
            </w:r>
            <w:bookmarkEnd w:id="55"/>
          </w:p>
        </w:tc>
      </w:tr>
      <w:tr w:rsidR="00F960A6" w14:paraId="7D35D58A" w14:textId="77777777" w:rsidTr="00B42BDC">
        <w:tc>
          <w:tcPr>
            <w:tcW w:w="1098" w:type="dxa"/>
          </w:tcPr>
          <w:p w14:paraId="41D3521C" w14:textId="77777777" w:rsidR="00F960A6" w:rsidRDefault="00F960A6" w:rsidP="00B42BDC"/>
        </w:tc>
        <w:tc>
          <w:tcPr>
            <w:tcW w:w="7470" w:type="dxa"/>
          </w:tcPr>
          <w:p w14:paraId="6301D51C" w14:textId="77777777" w:rsidR="00F960A6" w:rsidRPr="009D4257" w:rsidRDefault="00FD2717"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8598450" w14:textId="77777777" w:rsidR="00F960A6" w:rsidRPr="009D4257" w:rsidRDefault="00F960A6" w:rsidP="009D4257">
            <w:pPr>
              <w:spacing w:line="360" w:lineRule="auto"/>
              <w:jc w:val="right"/>
            </w:pPr>
            <w:r w:rsidRPr="009D4257">
              <w:t>(</w:t>
            </w:r>
            <w:fldSimple w:instr=" SEQ Equation \* ARABIC ">
              <w:r w:rsidRPr="009D4257">
                <w:rPr>
                  <w:noProof/>
                </w:rPr>
                <w:t>8</w:t>
              </w:r>
            </w:fldSimple>
            <w:r w:rsidRPr="009D4257">
              <w:t>)</w:t>
            </w:r>
          </w:p>
        </w:tc>
      </w:tr>
      <w:tr w:rsidR="00F960A6" w14:paraId="23795CD6" w14:textId="77777777" w:rsidTr="00B42BDC">
        <w:tc>
          <w:tcPr>
            <w:tcW w:w="1098" w:type="dxa"/>
          </w:tcPr>
          <w:p w14:paraId="154DFF3A" w14:textId="77777777" w:rsidR="00F960A6" w:rsidRDefault="00F960A6" w:rsidP="00B42BDC"/>
        </w:tc>
        <w:tc>
          <w:tcPr>
            <w:tcW w:w="7470" w:type="dxa"/>
          </w:tcPr>
          <w:p w14:paraId="6C4523B7" w14:textId="77777777" w:rsidR="00F960A6" w:rsidRPr="009D4257" w:rsidRDefault="00FD2717" w:rsidP="009D4257">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337826E8" w14:textId="77777777" w:rsidR="00F960A6" w:rsidRPr="009D4257" w:rsidRDefault="00F960A6" w:rsidP="009D4257">
            <w:pPr>
              <w:spacing w:line="360" w:lineRule="auto"/>
              <w:jc w:val="right"/>
            </w:pPr>
            <w:r w:rsidRPr="009D4257">
              <w:t>(</w:t>
            </w:r>
            <w:fldSimple w:instr=" SEQ Equation \* ARABIC ">
              <w:r w:rsidRPr="009D4257">
                <w:rPr>
                  <w:noProof/>
                </w:rPr>
                <w:t>9</w:t>
              </w:r>
            </w:fldSimple>
            <w:r w:rsidRPr="009D4257">
              <w:t>)</w:t>
            </w:r>
          </w:p>
        </w:tc>
      </w:tr>
      <w:tr w:rsidR="00F960A6" w14:paraId="242A84BC" w14:textId="77777777" w:rsidTr="00B42BDC">
        <w:tc>
          <w:tcPr>
            <w:tcW w:w="1098" w:type="dxa"/>
          </w:tcPr>
          <w:p w14:paraId="01EB4D52" w14:textId="77777777" w:rsidR="00F960A6" w:rsidRDefault="00F960A6" w:rsidP="00B42BDC"/>
        </w:tc>
        <w:tc>
          <w:tcPr>
            <w:tcW w:w="7470" w:type="dxa"/>
          </w:tcPr>
          <w:p w14:paraId="3B01F285" w14:textId="77777777" w:rsidR="00F960A6" w:rsidRPr="009D4257" w:rsidRDefault="00FD2717" w:rsidP="009D4257">
            <w:pPr>
              <w:spacing w:line="360" w:lineRule="auto"/>
            </w:pPr>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54C1A6D8" w14:textId="77777777" w:rsidR="00F960A6" w:rsidRPr="009D4257" w:rsidRDefault="00F960A6" w:rsidP="009D4257">
            <w:pPr>
              <w:spacing w:line="360" w:lineRule="auto"/>
              <w:jc w:val="right"/>
            </w:pPr>
            <w:r w:rsidRPr="009D4257">
              <w:t>(</w:t>
            </w:r>
            <w:fldSimple w:instr=" SEQ Equation \* ARABIC ">
              <w:r w:rsidRPr="009D4257">
                <w:rPr>
                  <w:noProof/>
                </w:rPr>
                <w:t>10</w:t>
              </w:r>
            </w:fldSimple>
            <w:r w:rsidRPr="009D4257">
              <w:t>)</w:t>
            </w:r>
          </w:p>
        </w:tc>
      </w:tr>
      <w:tr w:rsidR="00F960A6" w14:paraId="11441373" w14:textId="77777777" w:rsidTr="00B42BDC">
        <w:tc>
          <w:tcPr>
            <w:tcW w:w="1098" w:type="dxa"/>
          </w:tcPr>
          <w:p w14:paraId="0E32F917" w14:textId="77777777" w:rsidR="00F960A6" w:rsidRDefault="00F960A6" w:rsidP="00B42BDC"/>
        </w:tc>
        <w:tc>
          <w:tcPr>
            <w:tcW w:w="7470" w:type="dxa"/>
          </w:tcPr>
          <w:p w14:paraId="548AA432" w14:textId="77777777" w:rsidR="00F960A6" w:rsidRPr="009D4257" w:rsidRDefault="00FD2717"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65C9FEE2" w14:textId="77777777" w:rsidR="00F960A6" w:rsidRPr="009D4257" w:rsidRDefault="00F960A6" w:rsidP="009D4257">
            <w:pPr>
              <w:spacing w:line="360" w:lineRule="auto"/>
              <w:jc w:val="right"/>
            </w:pPr>
            <w:r w:rsidRPr="009D4257">
              <w:t>(</w:t>
            </w:r>
            <w:fldSimple w:instr=" SEQ Equation \* ARABIC ">
              <w:r w:rsidRPr="009D4257">
                <w:rPr>
                  <w:noProof/>
                </w:rPr>
                <w:t>11</w:t>
              </w:r>
            </w:fldSimple>
            <w:r w:rsidRPr="009D4257">
              <w:t>)</w:t>
            </w:r>
          </w:p>
        </w:tc>
      </w:tr>
      <w:tr w:rsidR="00F960A6" w14:paraId="50F40A5A" w14:textId="77777777" w:rsidTr="00B42BDC">
        <w:tc>
          <w:tcPr>
            <w:tcW w:w="1098" w:type="dxa"/>
          </w:tcPr>
          <w:p w14:paraId="7BAAD31A" w14:textId="77777777" w:rsidR="00F960A6" w:rsidRDefault="00F960A6" w:rsidP="00B42BDC"/>
        </w:tc>
        <w:tc>
          <w:tcPr>
            <w:tcW w:w="7470" w:type="dxa"/>
          </w:tcPr>
          <w:p w14:paraId="637192B7" w14:textId="77777777" w:rsidR="00F960A6" w:rsidRPr="009D4257" w:rsidRDefault="00FD2717"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17166381" w14:textId="77777777" w:rsidR="00F960A6" w:rsidRPr="009D4257" w:rsidRDefault="00F960A6" w:rsidP="009D4257">
            <w:pPr>
              <w:spacing w:line="360" w:lineRule="auto"/>
              <w:jc w:val="right"/>
            </w:pPr>
            <w:r w:rsidRPr="009D4257">
              <w:t>(</w:t>
            </w:r>
            <w:fldSimple w:instr=" SEQ Equation \* ARABIC ">
              <w:r w:rsidRPr="009D4257">
                <w:rPr>
                  <w:noProof/>
                </w:rPr>
                <w:t>12</w:t>
              </w:r>
            </w:fldSimple>
            <w:r w:rsidRPr="009D4257">
              <w:t>)</w:t>
            </w:r>
          </w:p>
        </w:tc>
      </w:tr>
      <w:tr w:rsidR="00F960A6" w14:paraId="6FFF70F7" w14:textId="77777777" w:rsidTr="00B42BDC">
        <w:tc>
          <w:tcPr>
            <w:tcW w:w="1098" w:type="dxa"/>
          </w:tcPr>
          <w:p w14:paraId="3D3E0B44" w14:textId="77777777" w:rsidR="00F960A6" w:rsidRDefault="00F960A6" w:rsidP="00B42BDC"/>
        </w:tc>
        <w:tc>
          <w:tcPr>
            <w:tcW w:w="7470" w:type="dxa"/>
          </w:tcPr>
          <w:p w14:paraId="1043111D" w14:textId="77777777" w:rsidR="00F960A6" w:rsidRPr="009D4257" w:rsidRDefault="00FD2717"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7F43E1A" w14:textId="77777777" w:rsidR="00F960A6" w:rsidRPr="009D4257" w:rsidRDefault="00F960A6" w:rsidP="009D4257">
            <w:pPr>
              <w:spacing w:line="360" w:lineRule="auto"/>
              <w:jc w:val="right"/>
            </w:pPr>
            <w:r w:rsidRPr="009D4257">
              <w:t>(</w:t>
            </w:r>
            <w:fldSimple w:instr=" SEQ Equation \* ARABIC ">
              <w:r w:rsidRPr="009D4257">
                <w:rPr>
                  <w:noProof/>
                </w:rPr>
                <w:t>13</w:t>
              </w:r>
            </w:fldSimple>
            <w:r w:rsidRPr="009D4257">
              <w:t>)</w:t>
            </w:r>
          </w:p>
        </w:tc>
      </w:tr>
      <w:tr w:rsidR="00F960A6" w14:paraId="7765C0DD" w14:textId="77777777" w:rsidTr="00B42BDC">
        <w:tc>
          <w:tcPr>
            <w:tcW w:w="1098" w:type="dxa"/>
          </w:tcPr>
          <w:p w14:paraId="359DA7F2" w14:textId="77777777" w:rsidR="00F960A6" w:rsidRDefault="00F960A6" w:rsidP="00B42BDC"/>
        </w:tc>
        <w:tc>
          <w:tcPr>
            <w:tcW w:w="7470" w:type="dxa"/>
          </w:tcPr>
          <w:p w14:paraId="7C40BE43" w14:textId="77777777" w:rsidR="00F960A6" w:rsidRPr="009D4257" w:rsidRDefault="00FD2717"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5ACFF7E4" w14:textId="77777777" w:rsidR="00F960A6" w:rsidRPr="009D4257" w:rsidRDefault="00F960A6" w:rsidP="009D4257">
            <w:pPr>
              <w:spacing w:line="360" w:lineRule="auto"/>
              <w:jc w:val="right"/>
            </w:pPr>
            <w:r w:rsidRPr="009D4257">
              <w:t>(</w:t>
            </w:r>
            <w:fldSimple w:instr=" SEQ Equation \* ARABIC ">
              <w:r w:rsidRPr="009D4257">
                <w:rPr>
                  <w:noProof/>
                </w:rPr>
                <w:t>14</w:t>
              </w:r>
            </w:fldSimple>
            <w:r w:rsidRPr="009D4257">
              <w:t>)</w:t>
            </w:r>
          </w:p>
        </w:tc>
      </w:tr>
      <w:tr w:rsidR="00F960A6" w14:paraId="23FDE024" w14:textId="77777777" w:rsidTr="00B42BDC">
        <w:tc>
          <w:tcPr>
            <w:tcW w:w="1098" w:type="dxa"/>
          </w:tcPr>
          <w:p w14:paraId="15A4D2BA" w14:textId="77777777" w:rsidR="00F960A6" w:rsidRDefault="00F960A6" w:rsidP="00B42BDC"/>
        </w:tc>
        <w:tc>
          <w:tcPr>
            <w:tcW w:w="7470" w:type="dxa"/>
          </w:tcPr>
          <w:p w14:paraId="6F34E789" w14:textId="77777777" w:rsidR="00F960A6" w:rsidRPr="009D4257" w:rsidRDefault="00FD2717"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5BA354ED" w14:textId="77777777" w:rsidR="00F960A6" w:rsidRPr="009D4257" w:rsidRDefault="00F960A6" w:rsidP="009D4257">
            <w:pPr>
              <w:spacing w:line="360" w:lineRule="auto"/>
              <w:jc w:val="right"/>
            </w:pPr>
            <w:r w:rsidRPr="009D4257">
              <w:t>(</w:t>
            </w:r>
            <w:fldSimple w:instr=" SEQ Equation \* ARABIC ">
              <w:r w:rsidRPr="009D4257">
                <w:rPr>
                  <w:noProof/>
                </w:rPr>
                <w:t>15</w:t>
              </w:r>
            </w:fldSimple>
            <w:r w:rsidRPr="009D4257">
              <w:t>)</w:t>
            </w:r>
          </w:p>
        </w:tc>
      </w:tr>
      <w:tr w:rsidR="00F960A6" w14:paraId="3F6D22C8" w14:textId="77777777" w:rsidTr="00B42BDC">
        <w:tc>
          <w:tcPr>
            <w:tcW w:w="1098" w:type="dxa"/>
          </w:tcPr>
          <w:p w14:paraId="5D8C88F6" w14:textId="77777777" w:rsidR="00F960A6" w:rsidRDefault="00F960A6" w:rsidP="00B42BDC"/>
        </w:tc>
        <w:tc>
          <w:tcPr>
            <w:tcW w:w="7470" w:type="dxa"/>
          </w:tcPr>
          <w:p w14:paraId="736F34EF" w14:textId="77777777" w:rsidR="00F960A6" w:rsidRPr="009D4257" w:rsidRDefault="00FD2717" w:rsidP="009D4257">
            <w:pPr>
              <w:spacing w:line="360" w:lineRule="auto"/>
            </w:pPr>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0C4EA06D" w14:textId="77777777" w:rsidR="00F960A6" w:rsidRPr="009D4257" w:rsidRDefault="00F960A6" w:rsidP="009D4257">
            <w:pPr>
              <w:spacing w:line="360" w:lineRule="auto"/>
              <w:jc w:val="right"/>
            </w:pPr>
            <w:bookmarkStart w:id="56" w:name="_Ref468610054"/>
            <w:r w:rsidRPr="009D4257">
              <w:t>(</w:t>
            </w:r>
            <w:fldSimple w:instr=" SEQ Equation \* ARABIC ">
              <w:r w:rsidRPr="009D4257">
                <w:rPr>
                  <w:noProof/>
                </w:rPr>
                <w:t>16</w:t>
              </w:r>
            </w:fldSimple>
            <w:r w:rsidRPr="009D4257">
              <w:t>)</w:t>
            </w:r>
            <w:bookmarkEnd w:id="56"/>
          </w:p>
        </w:tc>
      </w:tr>
    </w:tbl>
    <w:p w14:paraId="58DC1A70" w14:textId="77777777" w:rsidR="00F960A6" w:rsidRDefault="00F960A6" w:rsidP="00F960A6"/>
    <w:bookmarkEnd w:id="53"/>
    <w:p w14:paraId="0EEF14FB" w14:textId="77777777" w:rsidR="00F960A6" w:rsidRDefault="00F960A6" w:rsidP="00F960A6">
      <w:pPr>
        <w:pStyle w:val="BodyText"/>
      </w:pPr>
      <w:r>
        <w:lastRenderedPageBreak/>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05048FF1" w14:textId="77777777" w:rsidR="00F960A6" w:rsidRDefault="00F960A6" w:rsidP="00F960A6">
      <w:pPr>
        <w:pStyle w:val="BodyText"/>
        <w:ind w:firstLine="540"/>
      </w:pPr>
      <w:r>
        <w:t xml:space="preserve">To linearize the system, 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t xml:space="preserve"> must be separated from the terms containing only state variables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t xml:space="preserve">. The </w:t>
      </w:r>
      <w:commentRangeStart w:id="57"/>
      <w:r>
        <w:t>Jacobian, a matrix</w:t>
      </w:r>
      <w:commentRangeEnd w:id="57"/>
      <w:r w:rsidR="009D4257">
        <w:rPr>
          <w:rStyle w:val="CommentReference"/>
        </w:rPr>
        <w:commentReference w:id="57"/>
      </w:r>
      <w:r>
        <w:t xml:space="preserve"> that contains partial derivatives of each state variable with respect to the other state variables, can be calculated for the inputs and the state variables. Evaluating both Jacobian matrices at a desired fixed point yields the state matrix </w:t>
      </w:r>
      <m:oMath>
        <m:r>
          <w:rPr>
            <w:rFonts w:ascii="Cambria Math" w:hAnsi="Cambria Math"/>
          </w:rPr>
          <m:t>A</m:t>
        </m:r>
      </m:oMath>
      <w:r>
        <w:t xml:space="preserve"> (size n by n) and input matrix </w:t>
      </w:r>
      <m:oMath>
        <m:r>
          <w:rPr>
            <w:rFonts w:ascii="Cambria Math" w:hAnsi="Cambria Math"/>
          </w:rPr>
          <m:t>B</m:t>
        </m:r>
      </m:oMath>
      <w:r>
        <w:t xml:space="preserve"> (size n by m</w:t>
      </w:r>
      <w:r>
        <w:rPr>
          <w:rStyle w:val="CommentReference"/>
        </w:rPr>
        <w:commentReference w:id="58"/>
      </w:r>
      <w:r>
        <w:t xml:space="preserve">) matrices of the state space system, which are shown in Equations </w:t>
      </w:r>
      <w:r>
        <w:fldChar w:fldCharType="begin"/>
      </w:r>
      <w:r>
        <w:instrText xml:space="preserve"> REF _Ref468610869 \h </w:instrText>
      </w:r>
      <w:r>
        <w:fldChar w:fldCharType="separate"/>
      </w:r>
      <w:r>
        <w:t>(</w:t>
      </w:r>
      <w:r>
        <w:rPr>
          <w:noProof/>
        </w:rPr>
        <w:t>17</w:t>
      </w:r>
      <w:r>
        <w:t>)</w:t>
      </w:r>
      <w:r>
        <w:fldChar w:fldCharType="end"/>
      </w:r>
      <w:r>
        <w:t>, the first of two state space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F960A6" w14:paraId="30ECAB6D" w14:textId="77777777" w:rsidTr="00B42BDC">
        <w:tc>
          <w:tcPr>
            <w:tcW w:w="558" w:type="dxa"/>
          </w:tcPr>
          <w:p w14:paraId="1B12D137" w14:textId="77777777" w:rsidR="00F960A6" w:rsidRDefault="00F960A6" w:rsidP="00B42BDC">
            <w:pPr>
              <w:pStyle w:val="BodyText"/>
              <w:spacing w:line="276" w:lineRule="auto"/>
            </w:pPr>
          </w:p>
        </w:tc>
        <w:tc>
          <w:tcPr>
            <w:tcW w:w="8042" w:type="dxa"/>
          </w:tcPr>
          <w:p w14:paraId="3BF0FB74" w14:textId="77777777" w:rsidR="00F960A6" w:rsidRDefault="00FD2717" w:rsidP="00B42BDC">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26EB6E21" w14:textId="77777777" w:rsidR="00F960A6" w:rsidRDefault="00F960A6" w:rsidP="00B42BDC">
            <w:pPr>
              <w:pStyle w:val="BodyText"/>
              <w:spacing w:line="276" w:lineRule="auto"/>
            </w:pPr>
            <w:bookmarkStart w:id="59" w:name="_Ref468610869"/>
            <w:r>
              <w:t>(</w:t>
            </w:r>
            <w:fldSimple w:instr=" SEQ Equation \* ARABIC ">
              <w:r>
                <w:rPr>
                  <w:noProof/>
                </w:rPr>
                <w:t>17</w:t>
              </w:r>
            </w:fldSimple>
            <w:r>
              <w:t>)</w:t>
            </w:r>
            <w:bookmarkEnd w:id="59"/>
          </w:p>
        </w:tc>
      </w:tr>
      <w:tr w:rsidR="00F960A6" w14:paraId="1A3F6474" w14:textId="77777777" w:rsidTr="00B42BDC">
        <w:tc>
          <w:tcPr>
            <w:tcW w:w="558" w:type="dxa"/>
          </w:tcPr>
          <w:p w14:paraId="02793A5C" w14:textId="77777777" w:rsidR="00F960A6" w:rsidRDefault="00F960A6" w:rsidP="00B42BDC">
            <w:pPr>
              <w:pStyle w:val="BodyText"/>
              <w:spacing w:line="276" w:lineRule="auto"/>
            </w:pPr>
          </w:p>
        </w:tc>
        <w:tc>
          <w:tcPr>
            <w:tcW w:w="8042" w:type="dxa"/>
          </w:tcPr>
          <w:p w14:paraId="7FC09304" w14:textId="77777777" w:rsidR="00F960A6" w:rsidRDefault="00F960A6" w:rsidP="00B42BDC">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9D4F81E" w14:textId="77777777" w:rsidR="00F960A6" w:rsidRDefault="00F960A6" w:rsidP="00B42BDC">
            <w:pPr>
              <w:pStyle w:val="BodyText"/>
              <w:spacing w:line="276" w:lineRule="auto"/>
            </w:pPr>
            <w:bookmarkStart w:id="60" w:name="_Ref468610873"/>
            <w:r>
              <w:t>(</w:t>
            </w:r>
            <w:fldSimple w:instr=" SEQ Equation \* ARABIC ">
              <w:r>
                <w:rPr>
                  <w:noProof/>
                </w:rPr>
                <w:t>18</w:t>
              </w:r>
            </w:fldSimple>
            <w:r>
              <w:t>)</w:t>
            </w:r>
            <w:bookmarkEnd w:id="60"/>
          </w:p>
        </w:tc>
      </w:tr>
    </w:tbl>
    <w:p w14:paraId="0CFD698B" w14:textId="77777777" w:rsidR="00F960A6" w:rsidRDefault="00F960A6" w:rsidP="00F960A6"/>
    <w:p w14:paraId="70C6C432" w14:textId="77777777" w:rsidR="00F960A6" w:rsidRDefault="00F960A6" w:rsidP="00F960A6">
      <w:pPr>
        <w:pStyle w:val="BodyText"/>
      </w:pPr>
      <w:r>
        <w:t xml:space="preserve">The output matrix </w:t>
      </w:r>
      <m:oMath>
        <m:r>
          <w:rPr>
            <w:rFonts w:ascii="Cambria Math" w:hAnsi="Cambria Math"/>
          </w:rPr>
          <m:t>C</m:t>
        </m:r>
      </m:oMath>
      <w:r>
        <w:t xml:space="preserve"> (size n by n) in equation </w:t>
      </w:r>
      <w:r>
        <w:fldChar w:fldCharType="begin"/>
      </w:r>
      <w:r>
        <w:instrText xml:space="preserve"> REF _Ref468610873 \h </w:instrText>
      </w:r>
      <w:r>
        <w:fldChar w:fldCharType="separate"/>
      </w:r>
      <w:r>
        <w:t>(</w:t>
      </w:r>
      <w:r>
        <w:rPr>
          <w:noProof/>
        </w:rPr>
        <w:t>18</w:t>
      </w:r>
      <w:r>
        <w:t>)</w:t>
      </w:r>
      <w:r>
        <w:fldChar w:fldCharType="end"/>
      </w:r>
      <w:r>
        <w:t xml:space="preserve"> must have a nullity of zero for the system to be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t xml:space="preserve"> must have full rank). The feedforward matrix </w:t>
      </w:r>
      <m:oMath>
        <m:r>
          <w:rPr>
            <w:rFonts w:ascii="Cambria Math" w:hAnsi="Cambria Math"/>
          </w:rPr>
          <m:t>D</m:t>
        </m:r>
      </m:oMath>
      <w:r>
        <w:t xml:space="preserve"> is zero because the inputs do not feed directly back to the states. The system matrices </w:t>
      </w:r>
      <m:oMath>
        <m:r>
          <w:rPr>
            <w:rFonts w:ascii="Cambria Math" w:hAnsi="Cambria Math"/>
          </w:rPr>
          <m:t>A</m:t>
        </m:r>
      </m:oMath>
      <w:r>
        <w:t xml:space="preserve"> through </w:t>
      </w:r>
      <m:oMath>
        <m:r>
          <w:rPr>
            <w:rFonts w:ascii="Cambria Math" w:hAnsi="Cambria Math"/>
          </w:rPr>
          <m:t>D</m:t>
        </m:r>
      </m:oMath>
      <w:r>
        <w:t xml:space="preserve"> are then fed into the state estimator. The MATLAB simulation code including the SSE algorithm is included in Appendix </w:t>
      </w:r>
      <w:r>
        <w:fldChar w:fldCharType="begin"/>
      </w:r>
      <w:r>
        <w:instrText xml:space="preserve"> REF _Ref468388675 \r \h </w:instrText>
      </w:r>
      <w:r>
        <w:fldChar w:fldCharType="separate"/>
      </w:r>
      <w:r>
        <w:t>8.2</w:t>
      </w:r>
      <w:r>
        <w:fldChar w:fldCharType="end"/>
      </w:r>
      <w:r>
        <w:t>.</w:t>
      </w:r>
    </w:p>
    <w:p w14:paraId="1461B60A" w14:textId="77777777" w:rsidR="00F960A6" w:rsidRDefault="00F960A6" w:rsidP="00F960A6">
      <w:pPr>
        <w:pStyle w:val="Heading3"/>
        <w:tabs>
          <w:tab w:val="clear" w:pos="720"/>
        </w:tabs>
      </w:pPr>
      <w:r>
        <w:t xml:space="preserve"> </w:t>
      </w:r>
      <w:bookmarkStart w:id="61" w:name="_Toc481679665"/>
      <w:commentRangeStart w:id="62"/>
      <w:r>
        <w:t>Non-windowed Approach</w:t>
      </w:r>
      <w:commentRangeEnd w:id="62"/>
      <w:r w:rsidR="009D4257">
        <w:rPr>
          <w:rStyle w:val="CommentReference"/>
          <w:rFonts w:ascii="Times New Roman" w:hAnsi="Times New Roman"/>
          <w:b w:val="0"/>
        </w:rPr>
        <w:commentReference w:id="62"/>
      </w:r>
      <w:bookmarkEnd w:id="61"/>
    </w:p>
    <w:p w14:paraId="03916B7D" w14:textId="77777777" w:rsidR="00F960A6" w:rsidRDefault="00F960A6" w:rsidP="00F960A6">
      <w:pPr>
        <w:pStyle w:val="BodyText"/>
        <w:ind w:firstLine="547"/>
      </w:pPr>
      <w:r>
        <w:t xml:space="preserve">In the non-windowed SSE, the algorithm calculates the initial state of the system (the state when </w:t>
      </w:r>
      <m:oMath>
        <m:r>
          <w:rPr>
            <w:rFonts w:ascii="Cambria Math" w:hAnsi="Cambria Math"/>
          </w:rPr>
          <m:t>T=0</m:t>
        </m:r>
      </m:oMath>
      <w:r>
        <w:t xml:space="preserve">) at each timestep. This approach is shown in Equation </w:t>
      </w:r>
      <w:r>
        <w:fldChar w:fldCharType="begin"/>
      </w:r>
      <w:r>
        <w:instrText xml:space="preserve"> REF _Ref480550812 \h </w:instrText>
      </w:r>
      <w:r>
        <w:fldChar w:fldCharType="separate"/>
      </w:r>
      <w:r>
        <w:t>(</w:t>
      </w:r>
      <w:r>
        <w:rPr>
          <w:noProof/>
        </w:rPr>
        <w:t>19</w:t>
      </w:r>
      <w:r>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F960A6" w14:paraId="7044CC50" w14:textId="77777777" w:rsidTr="00B42BDC">
        <w:tc>
          <w:tcPr>
            <w:tcW w:w="1098" w:type="dxa"/>
          </w:tcPr>
          <w:p w14:paraId="7CD54351" w14:textId="77777777" w:rsidR="00F960A6" w:rsidRDefault="00F960A6" w:rsidP="00B42BDC"/>
        </w:tc>
        <w:tc>
          <w:tcPr>
            <w:tcW w:w="7470" w:type="dxa"/>
          </w:tcPr>
          <w:p w14:paraId="1C848160" w14:textId="77777777" w:rsidR="00F960A6" w:rsidRPr="006C40F4" w:rsidRDefault="009D4257" w:rsidP="00B42BDC">
            <m:oMathPara>
              <m:oMathParaPr>
                <m:jc m:val="left"/>
              </m:oMathParaPr>
              <m:oMath>
                <m:r>
                  <m:rPr>
                    <m:sty m:val="p"/>
                  </m:rPr>
                  <w:rPr>
                    <w:rStyle w:val="CommentReference"/>
                    <w:rFonts w:ascii="Cambria Math" w:hAnsi="Cambria Math"/>
                  </w:rPr>
                  <w:commentReference w:id="63"/>
                </m:r>
                <m:r>
                  <w:rPr>
                    <w:rFonts w:ascii="Cambria Math" w:hAnsi="Cambria Math"/>
                  </w:rPr>
                  <m:t>y[0]=Cx[0]</m:t>
                </m:r>
              </m:oMath>
            </m:oMathPara>
          </w:p>
        </w:tc>
        <w:tc>
          <w:tcPr>
            <w:tcW w:w="648" w:type="dxa"/>
            <w:vAlign w:val="center"/>
          </w:tcPr>
          <w:p w14:paraId="2263F899" w14:textId="77777777" w:rsidR="00F960A6" w:rsidRDefault="00F960A6" w:rsidP="00B42BDC">
            <w:pPr>
              <w:jc w:val="right"/>
            </w:pPr>
          </w:p>
        </w:tc>
      </w:tr>
      <w:tr w:rsidR="00F960A6" w14:paraId="16030CAB" w14:textId="77777777" w:rsidTr="00B42BDC">
        <w:tc>
          <w:tcPr>
            <w:tcW w:w="1098" w:type="dxa"/>
          </w:tcPr>
          <w:p w14:paraId="1A5F04E3" w14:textId="77777777" w:rsidR="00F960A6" w:rsidRDefault="00F960A6" w:rsidP="00B42BDC"/>
        </w:tc>
        <w:tc>
          <w:tcPr>
            <w:tcW w:w="7470" w:type="dxa"/>
          </w:tcPr>
          <w:p w14:paraId="4A4B3AA0"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1</m:t>
                    </m:r>
                  </m:e>
                </m:d>
                <m:r>
                  <w:rPr>
                    <w:rFonts w:ascii="Cambria Math" w:hAnsi="Cambria Math"/>
                  </w:rPr>
                  <m:t>=CAx</m:t>
                </m:r>
                <m:d>
                  <m:dPr>
                    <m:begChr m:val="["/>
                    <m:endChr m:val="]"/>
                    <m:ctrlPr>
                      <w:rPr>
                        <w:rFonts w:ascii="Cambria Math" w:hAnsi="Cambria Math"/>
                        <w:i/>
                      </w:rPr>
                    </m:ctrlPr>
                  </m:dPr>
                  <m:e>
                    <m:r>
                      <w:rPr>
                        <w:rFonts w:ascii="Cambria Math" w:hAnsi="Cambria Math"/>
                      </w:rPr>
                      <m:t>0</m:t>
                    </m:r>
                  </m:e>
                </m:d>
                <m:r>
                  <w:rPr>
                    <w:rFonts w:ascii="Cambria Math" w:hAnsi="Cambria Math"/>
                  </w:rPr>
                  <m:t>+CBu[0]</m:t>
                </m:r>
              </m:oMath>
            </m:oMathPara>
          </w:p>
        </w:tc>
        <w:tc>
          <w:tcPr>
            <w:tcW w:w="648" w:type="dxa"/>
            <w:vAlign w:val="center"/>
          </w:tcPr>
          <w:p w14:paraId="4314F4E0" w14:textId="77777777" w:rsidR="00F960A6" w:rsidRDefault="00F960A6" w:rsidP="00B42BDC">
            <w:pPr>
              <w:jc w:val="right"/>
            </w:pPr>
          </w:p>
        </w:tc>
      </w:tr>
      <w:tr w:rsidR="00F960A6" w14:paraId="1CF6410F" w14:textId="77777777" w:rsidTr="00B42BDC">
        <w:tc>
          <w:tcPr>
            <w:tcW w:w="1098" w:type="dxa"/>
          </w:tcPr>
          <w:p w14:paraId="0E09C70E" w14:textId="77777777" w:rsidR="00F960A6" w:rsidRDefault="00F960A6" w:rsidP="00B42BDC"/>
        </w:tc>
        <w:tc>
          <w:tcPr>
            <w:tcW w:w="7470" w:type="dxa"/>
          </w:tcPr>
          <w:p w14:paraId="282609C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+CABu</m:t>
                </m:r>
                <m:d>
                  <m:dPr>
                    <m:begChr m:val="["/>
                    <m:endChr m:val="]"/>
                    <m:ctrlPr>
                      <w:rPr>
                        <w:rFonts w:ascii="Cambria Math" w:hAnsi="Cambria Math"/>
                        <w:i/>
                      </w:rPr>
                    </m:ctrlPr>
                  </m:dPr>
                  <m:e>
                    <m:r>
                      <w:rPr>
                        <w:rFonts w:ascii="Cambria Math" w:hAnsi="Cambria Math"/>
                      </w:rPr>
                      <m:t>0</m:t>
                    </m:r>
                  </m:e>
                </m:d>
                <m:r>
                  <w:rPr>
                    <w:rFonts w:ascii="Cambria Math" w:hAnsi="Cambria Math"/>
                  </w:rPr>
                  <m:t>+CBu</m:t>
                </m:r>
                <m:d>
                  <m:dPr>
                    <m:begChr m:val="["/>
                    <m:endChr m:val="]"/>
                    <m:ctrlPr>
                      <w:rPr>
                        <w:rFonts w:ascii="Cambria Math" w:hAnsi="Cambria Math"/>
                        <w:i/>
                      </w:rPr>
                    </m:ctrlPr>
                  </m:dPr>
                  <m:e>
                    <m:r>
                      <w:rPr>
                        <w:rFonts w:ascii="Cambria Math" w:hAnsi="Cambria Math"/>
                      </w:rPr>
                      <m:t>1</m:t>
                    </m:r>
                  </m:e>
                </m:d>
              </m:oMath>
            </m:oMathPara>
          </w:p>
        </w:tc>
        <w:tc>
          <w:tcPr>
            <w:tcW w:w="648" w:type="dxa"/>
            <w:vAlign w:val="center"/>
          </w:tcPr>
          <w:p w14:paraId="5651D8C7" w14:textId="77777777" w:rsidR="00F960A6" w:rsidRDefault="00F960A6" w:rsidP="00B42BDC">
            <w:pPr>
              <w:jc w:val="right"/>
            </w:pPr>
          </w:p>
        </w:tc>
      </w:tr>
      <w:tr w:rsidR="00F960A6" w14:paraId="119638E4" w14:textId="77777777" w:rsidTr="00B42BDC">
        <w:tc>
          <w:tcPr>
            <w:tcW w:w="1098" w:type="dxa"/>
          </w:tcPr>
          <w:p w14:paraId="2E2A8C1B" w14:textId="77777777" w:rsidR="00F960A6" w:rsidRDefault="00F960A6" w:rsidP="00B42BDC"/>
        </w:tc>
        <w:tc>
          <w:tcPr>
            <w:tcW w:w="7470" w:type="dxa"/>
          </w:tcPr>
          <w:p w14:paraId="314DAF5E" w14:textId="77777777" w:rsidR="00F960A6" w:rsidRPr="0048429E" w:rsidRDefault="00F960A6" w:rsidP="00B42BDC">
            <m:oMathPara>
              <m:oMathParaPr>
                <m:jc m:val="left"/>
              </m:oMathParaPr>
              <m:oMath>
                <m:r>
                  <w:rPr>
                    <w:rFonts w:ascii="Cambria Math" w:hAnsi="Cambria Math"/>
                  </w:rPr>
                  <m:t xml:space="preserve">                              ⋮</m:t>
                </m:r>
              </m:oMath>
            </m:oMathPara>
          </w:p>
        </w:tc>
        <w:tc>
          <w:tcPr>
            <w:tcW w:w="648" w:type="dxa"/>
            <w:vAlign w:val="center"/>
          </w:tcPr>
          <w:p w14:paraId="0C4D6E89" w14:textId="77777777" w:rsidR="00F960A6" w:rsidRDefault="00F960A6" w:rsidP="00B42BDC">
            <w:pPr>
              <w:jc w:val="right"/>
            </w:pPr>
          </w:p>
        </w:tc>
      </w:tr>
      <w:tr w:rsidR="00F960A6" w14:paraId="3D38ABEB" w14:textId="77777777" w:rsidTr="00B42BDC">
        <w:tc>
          <w:tcPr>
            <w:tcW w:w="1098" w:type="dxa"/>
          </w:tcPr>
          <w:p w14:paraId="4B11425E" w14:textId="77777777" w:rsidR="00F960A6" w:rsidRDefault="00F960A6" w:rsidP="00B42BDC"/>
        </w:tc>
        <w:tc>
          <w:tcPr>
            <w:tcW w:w="7470" w:type="dxa"/>
          </w:tcPr>
          <w:p w14:paraId="702BEB2F"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0</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48" w:type="dxa"/>
            <w:vAlign w:val="center"/>
          </w:tcPr>
          <w:p w14:paraId="5FEA5E83" w14:textId="77777777" w:rsidR="00F960A6" w:rsidRDefault="00F960A6" w:rsidP="00B42BDC">
            <w:pPr>
              <w:jc w:val="right"/>
            </w:pPr>
            <w:bookmarkStart w:id="64" w:name="_Ref480550812"/>
            <w:r>
              <w:t>(</w:t>
            </w:r>
            <w:fldSimple w:instr=" SEQ Equation \* ARABIC ">
              <w:r>
                <w:rPr>
                  <w:noProof/>
                </w:rPr>
                <w:t>19</w:t>
              </w:r>
            </w:fldSimple>
            <w:r>
              <w:t>)</w:t>
            </w:r>
            <w:bookmarkEnd w:id="64"/>
          </w:p>
        </w:tc>
      </w:tr>
    </w:tbl>
    <w:p w14:paraId="42283887" w14:textId="77777777" w:rsidR="00F960A6" w:rsidRDefault="00F960A6" w:rsidP="00F960A6">
      <w:pPr>
        <w:pStyle w:val="BodyText"/>
        <w:ind w:firstLine="547"/>
      </w:pPr>
    </w:p>
    <w:p w14:paraId="1C0D6AF0" w14:textId="77777777" w:rsidR="00F960A6" w:rsidRDefault="00F960A6" w:rsidP="00F960A6">
      <w:pPr>
        <w:pStyle w:val="BodyText"/>
      </w:pPr>
      <w:r>
        <w:t xml:space="preserve">The optimization solver calculates the state </w:t>
      </w:r>
      <m:oMath>
        <m:r>
          <w:rPr>
            <w:rFonts w:ascii="Cambria Math" w:hAnsi="Cambria Math"/>
          </w:rPr>
          <m:t>x[0]</m:t>
        </m:r>
      </m:oMath>
      <w:r>
        <w:t xml:space="preserve">, and the linear dynamics are propagated as shown in Equation </w:t>
      </w:r>
      <w:r>
        <w:fldChar w:fldCharType="begin"/>
      </w:r>
      <w:r>
        <w:instrText xml:space="preserve"> REF _Ref468610869 \h </w:instrText>
      </w:r>
      <w:r>
        <w:fldChar w:fldCharType="separate"/>
      </w:r>
      <w:r>
        <w:t>(</w:t>
      </w:r>
      <w:r>
        <w:rPr>
          <w:noProof/>
        </w:rPr>
        <w:t>17</w:t>
      </w:r>
      <w:r>
        <w:t>)</w:t>
      </w:r>
      <w:r>
        <w:fldChar w:fldCharType="end"/>
      </w:r>
      <w:r>
        <w:t xml:space="preserve"> to obtain </w:t>
      </w:r>
      <m:oMath>
        <m:r>
          <w:rPr>
            <w:rFonts w:ascii="Cambria Math" w:hAnsi="Cambria Math"/>
          </w:rPr>
          <m:t>x[t]</m:t>
        </m:r>
      </m:oMath>
      <w:r>
        <w:t>.</w:t>
      </w:r>
    </w:p>
    <w:p w14:paraId="49CC2F23" w14:textId="52F461D8" w:rsidR="00F960A6" w:rsidRPr="009F0FCE" w:rsidRDefault="00F960A6" w:rsidP="00F960A6">
      <w:pPr>
        <w:pStyle w:val="BodyText"/>
        <w:ind w:firstLine="547"/>
      </w:pPr>
      <w:r>
        <w:t xml:space="preserve">This type of approach is feasible in MATLAB because the optimization parameters that store previous sensor outputs and state matrices can change size on each loop iteration, and there are no constraints on the solver speed. However, this approach will not work in the algorithm </w:t>
      </w:r>
      <w:r w:rsidR="00CB7380">
        <w:t xml:space="preserve">implementation </w:t>
      </w:r>
      <w:r>
        <w:t>in C because the optimization parameters must have a fixed size and the SSE must run in real-time on the onboard computer. These limitations led to the development of a windowed approach to the SSE.</w:t>
      </w:r>
    </w:p>
    <w:p w14:paraId="3939232A" w14:textId="77777777" w:rsidR="00F960A6" w:rsidRDefault="00F960A6" w:rsidP="00F960A6">
      <w:pPr>
        <w:pStyle w:val="Heading3"/>
        <w:tabs>
          <w:tab w:val="clear" w:pos="720"/>
        </w:tabs>
      </w:pPr>
      <w:r>
        <w:t xml:space="preserve"> </w:t>
      </w:r>
      <w:bookmarkStart w:id="65" w:name="_Toc481679666"/>
      <w:r>
        <w:t>Windowed Approach</w:t>
      </w:r>
      <w:bookmarkEnd w:id="65"/>
    </w:p>
    <w:p w14:paraId="6006C6BE" w14:textId="130231E4" w:rsidR="00F960A6" w:rsidRDefault="00F960A6" w:rsidP="00F960A6">
      <w:pPr>
        <w:pStyle w:val="BodyText"/>
        <w:ind w:firstLine="547"/>
      </w:pPr>
      <w:r>
        <w:t xml:space="preserve">In the windowed approach, the solver calculates the state </w:t>
      </w:r>
      <m:oMath>
        <m:r>
          <w:rPr>
            <w:rFonts w:ascii="Cambria Math" w:hAnsi="Cambria Math"/>
          </w:rPr>
          <m:t>T</m:t>
        </m:r>
      </m:oMath>
      <w:r w:rsidR="00CB7380">
        <w:t xml:space="preserve">, </w:t>
      </w:r>
      <w:commentRangeStart w:id="66"/>
      <w:r w:rsidR="00CB7380" w:rsidRPr="00CB7380">
        <w:t>x[t-T]</w:t>
      </w:r>
      <w:r w:rsidR="00CB7380" w:rsidRPr="00CB7380">
        <w:rPr>
          <w:i/>
        </w:rPr>
        <w:t>,</w:t>
      </w:r>
      <w:commentRangeEnd w:id="66"/>
      <w:r w:rsidR="00CB7380">
        <w:rPr>
          <w:rStyle w:val="CommentReference"/>
        </w:rPr>
        <w:commentReference w:id="66"/>
      </w:r>
      <w:r>
        <w:t xml:space="preserve">timesteps before the current state </w:t>
      </w:r>
      <w:r w:rsidR="00CB7380">
        <w:t xml:space="preserve">x[t] </w:t>
      </w:r>
      <w:r>
        <w:t xml:space="preserve">instead of calculating all the way back to the initial state. This windowed approach is shown in Equation </w:t>
      </w:r>
      <w:r>
        <w:fldChar w:fldCharType="begin"/>
      </w:r>
      <w:r>
        <w:instrText xml:space="preserve"> REF _Ref480555259 \h </w:instrText>
      </w:r>
      <w:r>
        <w:fldChar w:fldCharType="separate"/>
      </w:r>
      <w:r>
        <w:t>(</w:t>
      </w:r>
      <w:r>
        <w:rPr>
          <w:noProof/>
        </w:rPr>
        <w:t>20</w:t>
      </w:r>
      <w:r>
        <w:t>)</w:t>
      </w:r>
      <w:r>
        <w:fldChar w:fldCharType="end"/>
      </w:r>
      <w:r>
        <w:t>:</w:t>
      </w:r>
    </w:p>
    <w:tbl>
      <w:tblPr>
        <w:tblStyle w:val="TableGrid"/>
        <w:tblW w:w="9648"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8370"/>
        <w:gridCol w:w="630"/>
      </w:tblGrid>
      <w:tr w:rsidR="00F960A6" w14:paraId="4F0C49F2" w14:textId="77777777" w:rsidTr="00B42BDC">
        <w:tc>
          <w:tcPr>
            <w:tcW w:w="648" w:type="dxa"/>
          </w:tcPr>
          <w:p w14:paraId="7F03419C" w14:textId="77777777" w:rsidR="00F960A6" w:rsidRDefault="00F960A6" w:rsidP="00B42BDC"/>
        </w:tc>
        <w:tc>
          <w:tcPr>
            <w:tcW w:w="8370" w:type="dxa"/>
          </w:tcPr>
          <w:p w14:paraId="3AF8EEAA" w14:textId="77777777" w:rsidR="00F960A6" w:rsidRPr="006C40F4" w:rsidRDefault="00F960A6" w:rsidP="00B42BDC">
            <m:oMathPara>
              <m:oMathParaPr>
                <m:jc m:val="left"/>
              </m:oMathParaPr>
              <m:oMath>
                <m:r>
                  <w:rPr>
                    <w:rFonts w:ascii="Cambria Math" w:hAnsi="Cambria Math"/>
                  </w:rPr>
                  <m:t>y[t-T]=Cx[t-T]</m:t>
                </m:r>
              </m:oMath>
            </m:oMathPara>
          </w:p>
        </w:tc>
        <w:tc>
          <w:tcPr>
            <w:tcW w:w="630" w:type="dxa"/>
            <w:vAlign w:val="center"/>
          </w:tcPr>
          <w:p w14:paraId="7AE8C64C" w14:textId="77777777" w:rsidR="00F960A6" w:rsidRDefault="00F960A6" w:rsidP="00B42BDC">
            <w:pPr>
              <w:jc w:val="right"/>
            </w:pPr>
          </w:p>
        </w:tc>
      </w:tr>
      <w:tr w:rsidR="00F960A6" w14:paraId="0EEE142D" w14:textId="77777777" w:rsidTr="00B42BDC">
        <w:tc>
          <w:tcPr>
            <w:tcW w:w="648" w:type="dxa"/>
          </w:tcPr>
          <w:p w14:paraId="257D97F7" w14:textId="77777777" w:rsidR="00F960A6" w:rsidRDefault="00F960A6" w:rsidP="00B42BDC"/>
        </w:tc>
        <w:tc>
          <w:tcPr>
            <w:tcW w:w="8370" w:type="dxa"/>
          </w:tcPr>
          <w:p w14:paraId="5E3BAA68"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t-T+1</m:t>
                    </m:r>
                  </m:e>
                </m:d>
                <m:r>
                  <w:rPr>
                    <w:rFonts w:ascii="Cambria Math" w:hAnsi="Cambria Math"/>
                  </w:rPr>
                  <m:t>=CAx</m:t>
                </m:r>
                <m:d>
                  <m:dPr>
                    <m:begChr m:val="["/>
                    <m:endChr m:val="]"/>
                    <m:ctrlPr>
                      <w:rPr>
                        <w:rFonts w:ascii="Cambria Math" w:hAnsi="Cambria Math"/>
                        <w:i/>
                      </w:rPr>
                    </m:ctrlPr>
                  </m:dPr>
                  <m:e>
                    <m:r>
                      <w:rPr>
                        <w:rFonts w:ascii="Cambria Math" w:hAnsi="Cambria Math"/>
                      </w:rPr>
                      <m:t>t-T</m:t>
                    </m:r>
                  </m:e>
                </m:d>
                <m:r>
                  <w:rPr>
                    <w:rFonts w:ascii="Cambria Math" w:hAnsi="Cambria Math"/>
                  </w:rPr>
                  <m:t>+CBu[t-T]</m:t>
                </m:r>
              </m:oMath>
            </m:oMathPara>
          </w:p>
        </w:tc>
        <w:tc>
          <w:tcPr>
            <w:tcW w:w="630" w:type="dxa"/>
            <w:vAlign w:val="center"/>
          </w:tcPr>
          <w:p w14:paraId="32054328" w14:textId="77777777" w:rsidR="00F960A6" w:rsidRDefault="00F960A6" w:rsidP="00B42BDC">
            <w:pPr>
              <w:jc w:val="right"/>
            </w:pPr>
          </w:p>
        </w:tc>
      </w:tr>
      <w:tr w:rsidR="00F960A6" w14:paraId="4326D150" w14:textId="77777777" w:rsidTr="00B42BDC">
        <w:tc>
          <w:tcPr>
            <w:tcW w:w="648" w:type="dxa"/>
          </w:tcPr>
          <w:p w14:paraId="5E88B021" w14:textId="77777777" w:rsidR="00F960A6" w:rsidRDefault="00F960A6" w:rsidP="00B42BDC"/>
        </w:tc>
        <w:tc>
          <w:tcPr>
            <w:tcW w:w="8370" w:type="dxa"/>
          </w:tcPr>
          <w:p w14:paraId="3CD9BB27"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t-T+2</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+CABu</m:t>
                </m:r>
                <m:d>
                  <m:dPr>
                    <m:begChr m:val="["/>
                    <m:endChr m:val="]"/>
                    <m:ctrlPr>
                      <w:rPr>
                        <w:rFonts w:ascii="Cambria Math" w:hAnsi="Cambria Math"/>
                        <w:i/>
                      </w:rPr>
                    </m:ctrlPr>
                  </m:dPr>
                  <m:e>
                    <m:r>
                      <w:rPr>
                        <w:rFonts w:ascii="Cambria Math" w:hAnsi="Cambria Math"/>
                      </w:rPr>
                      <m:t>t-T</m:t>
                    </m:r>
                  </m:e>
                </m:d>
                <m:r>
                  <w:rPr>
                    <w:rFonts w:ascii="Cambria Math" w:hAnsi="Cambria Math"/>
                  </w:rPr>
                  <m:t>+CBu</m:t>
                </m:r>
                <m:d>
                  <m:dPr>
                    <m:begChr m:val="["/>
                    <m:endChr m:val="]"/>
                    <m:ctrlPr>
                      <w:rPr>
                        <w:rFonts w:ascii="Cambria Math" w:hAnsi="Cambria Math"/>
                        <w:i/>
                      </w:rPr>
                    </m:ctrlPr>
                  </m:dPr>
                  <m:e>
                    <m:r>
                      <w:rPr>
                        <w:rFonts w:ascii="Cambria Math" w:hAnsi="Cambria Math"/>
                      </w:rPr>
                      <m:t>t-T+1</m:t>
                    </m:r>
                  </m:e>
                </m:d>
              </m:oMath>
            </m:oMathPara>
          </w:p>
        </w:tc>
        <w:tc>
          <w:tcPr>
            <w:tcW w:w="630" w:type="dxa"/>
            <w:vAlign w:val="center"/>
          </w:tcPr>
          <w:p w14:paraId="07EDA6DB" w14:textId="77777777" w:rsidR="00F960A6" w:rsidRDefault="00F960A6" w:rsidP="00B42BDC">
            <w:pPr>
              <w:jc w:val="right"/>
            </w:pPr>
          </w:p>
        </w:tc>
      </w:tr>
      <w:tr w:rsidR="00F960A6" w14:paraId="371BDEA2" w14:textId="77777777" w:rsidTr="00B42BDC">
        <w:tc>
          <w:tcPr>
            <w:tcW w:w="648" w:type="dxa"/>
          </w:tcPr>
          <w:p w14:paraId="4338B4EA" w14:textId="77777777" w:rsidR="00F960A6" w:rsidRDefault="00F960A6" w:rsidP="00B42BDC"/>
        </w:tc>
        <w:tc>
          <w:tcPr>
            <w:tcW w:w="8370" w:type="dxa"/>
          </w:tcPr>
          <w:p w14:paraId="71816074" w14:textId="77777777" w:rsidR="00F960A6" w:rsidRPr="0048429E" w:rsidRDefault="00F960A6" w:rsidP="00B42BDC">
            <m:oMathPara>
              <m:oMathParaPr>
                <m:jc m:val="left"/>
              </m:oMathParaPr>
              <m:oMath>
                <m:r>
                  <w:rPr>
                    <w:rFonts w:ascii="Cambria Math" w:hAnsi="Cambria Math"/>
                  </w:rPr>
                  <m:t xml:space="preserve">                                                     ⋮</m:t>
                </m:r>
              </m:oMath>
            </m:oMathPara>
          </w:p>
        </w:tc>
        <w:tc>
          <w:tcPr>
            <w:tcW w:w="630" w:type="dxa"/>
            <w:vAlign w:val="center"/>
          </w:tcPr>
          <w:p w14:paraId="0B5E2E1E" w14:textId="77777777" w:rsidR="00F960A6" w:rsidRDefault="00F960A6" w:rsidP="00B42BDC">
            <w:pPr>
              <w:jc w:val="right"/>
            </w:pPr>
          </w:p>
        </w:tc>
      </w:tr>
      <w:tr w:rsidR="00F960A6" w14:paraId="36EE4741" w14:textId="77777777" w:rsidTr="00B42BDC">
        <w:tc>
          <w:tcPr>
            <w:tcW w:w="648" w:type="dxa"/>
          </w:tcPr>
          <w:p w14:paraId="4338CD5C" w14:textId="77777777" w:rsidR="00F960A6" w:rsidRDefault="00F960A6" w:rsidP="00B42BDC"/>
        </w:tc>
        <w:tc>
          <w:tcPr>
            <w:tcW w:w="8370" w:type="dxa"/>
          </w:tcPr>
          <w:p w14:paraId="752B1A76" w14:textId="77777777" w:rsidR="00F960A6" w:rsidRPr="006C40F4" w:rsidRDefault="00F960A6" w:rsidP="00B42BDC">
            <m:oMathPara>
              <m:oMathParaPr>
                <m:jc m:val="left"/>
              </m:oMathParaPr>
              <m:oMath>
                <m:r>
                  <w:rPr>
                    <w:rFonts w:ascii="Cambria Math" w:hAnsi="Cambria Math"/>
                  </w:rPr>
                  <m:t>y</m:t>
                </m:r>
                <m:d>
                  <m:dPr>
                    <m:begChr m:val="["/>
                    <m:endChr m:val="]"/>
                    <m:ctrlPr>
                      <w:rPr>
                        <w:rFonts w:ascii="Cambria Math" w:hAnsi="Cambria Math"/>
                        <w:i/>
                      </w:rPr>
                    </m:ctrlPr>
                  </m:dPr>
                  <m:e>
                    <m:r>
                      <w:rPr>
                        <w:rFonts w:ascii="Cambria Math" w:hAnsi="Cambria Math"/>
                      </w:rPr>
                      <m: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Bu</m:t>
                </m:r>
                <m:d>
                  <m:dPr>
                    <m:begChr m:val="["/>
                    <m:endChr m:val="]"/>
                    <m:ctrlPr>
                      <w:rPr>
                        <w:rFonts w:ascii="Cambria Math" w:hAnsi="Cambria Math"/>
                        <w:i/>
                      </w:rPr>
                    </m:ctrlPr>
                  </m:dPr>
                  <m:e>
                    <m:r>
                      <w:rPr>
                        <w:rFonts w:ascii="Cambria Math" w:hAnsi="Cambria Math"/>
                      </w:rPr>
                      <m:t>t-T</m:t>
                    </m:r>
                  </m:e>
                </m:d>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t-2</m:t>
                    </m:r>
                  </m:sup>
                </m:sSup>
                <m:r>
                  <w:rPr>
                    <w:rFonts w:ascii="Cambria Math" w:hAnsi="Cambria Math"/>
                  </w:rPr>
                  <m:t>Bu</m:t>
                </m:r>
                <m:d>
                  <m:dPr>
                    <m:begChr m:val="["/>
                    <m:endChr m:val="]"/>
                    <m:ctrlPr>
                      <w:rPr>
                        <w:rFonts w:ascii="Cambria Math" w:hAnsi="Cambria Math"/>
                        <w:i/>
                      </w:rPr>
                    </m:ctrlPr>
                  </m:dPr>
                  <m:e>
                    <m:r>
                      <w:rPr>
                        <w:rFonts w:ascii="Cambria Math" w:hAnsi="Cambria Math"/>
                      </w:rPr>
                      <m:t>t-T+1</m:t>
                    </m:r>
                  </m:e>
                </m:d>
                <m:r>
                  <w:rPr>
                    <w:rFonts w:ascii="Cambria Math" w:hAnsi="Cambria Math"/>
                  </w:rPr>
                  <m:t>+…+CBu</m:t>
                </m:r>
                <m:d>
                  <m:dPr>
                    <m:begChr m:val="["/>
                    <m:endChr m:val="]"/>
                    <m:ctrlPr>
                      <w:rPr>
                        <w:rFonts w:ascii="Cambria Math" w:hAnsi="Cambria Math"/>
                        <w:i/>
                      </w:rPr>
                    </m:ctrlPr>
                  </m:dPr>
                  <m:e>
                    <m:r>
                      <w:rPr>
                        <w:rFonts w:ascii="Cambria Math" w:hAnsi="Cambria Math"/>
                      </w:rPr>
                      <m:t>t-1</m:t>
                    </m:r>
                  </m:e>
                </m:d>
              </m:oMath>
            </m:oMathPara>
          </w:p>
        </w:tc>
        <w:tc>
          <w:tcPr>
            <w:tcW w:w="630" w:type="dxa"/>
            <w:vAlign w:val="center"/>
          </w:tcPr>
          <w:p w14:paraId="11A30B1E" w14:textId="77777777" w:rsidR="00F960A6" w:rsidRDefault="00F960A6" w:rsidP="00B42BDC">
            <w:pPr>
              <w:jc w:val="right"/>
            </w:pPr>
            <w:bookmarkStart w:id="67" w:name="_Ref480555259"/>
            <w:r>
              <w:t>(</w:t>
            </w:r>
            <w:fldSimple w:instr=" SEQ Equation \* ARABIC ">
              <w:r>
                <w:rPr>
                  <w:noProof/>
                </w:rPr>
                <w:t>20</w:t>
              </w:r>
            </w:fldSimple>
            <w:r>
              <w:t>)</w:t>
            </w:r>
            <w:bookmarkEnd w:id="67"/>
          </w:p>
        </w:tc>
      </w:tr>
    </w:tbl>
    <w:p w14:paraId="6E305BC8" w14:textId="77777777" w:rsidR="00F960A6" w:rsidRDefault="00F960A6" w:rsidP="00F960A6">
      <w:pPr>
        <w:pStyle w:val="BodyText"/>
      </w:pPr>
    </w:p>
    <w:p w14:paraId="503DF952" w14:textId="77777777" w:rsidR="00F960A6" w:rsidRDefault="00F960A6" w:rsidP="00F960A6">
      <w:pPr>
        <w:pStyle w:val="BodyText"/>
        <w:ind w:firstLine="547"/>
      </w:pPr>
      <w:r>
        <w:t xml:space="preserve">When </w:t>
      </w:r>
      <m:oMath>
        <m:r>
          <w:rPr>
            <w:rFonts w:ascii="Cambria Math" w:hAnsi="Cambria Math"/>
          </w:rPr>
          <m:t>t&lt;T</m:t>
        </m:r>
      </m:oMath>
      <w:r>
        <w:t xml:space="preserve">, the non-windowed approach is sufficient, but when </w:t>
      </w:r>
      <m:oMath>
        <m:r>
          <w:rPr>
            <w:rFonts w:ascii="Cambria Math" w:hAnsi="Cambria Math"/>
          </w:rPr>
          <m:t>t≥T</m:t>
        </m:r>
      </m:oMath>
      <w:r>
        <w:t xml:space="preserve"> we use this windowed </w:t>
      </w:r>
      <w:commentRangeStart w:id="68"/>
      <w:r>
        <w:t>approach</w:t>
      </w:r>
      <w:commentRangeEnd w:id="68"/>
      <w:r w:rsidR="007D4FB0">
        <w:rPr>
          <w:rStyle w:val="CommentReference"/>
        </w:rPr>
        <w:commentReference w:id="68"/>
      </w:r>
      <w:r>
        <w:t>.</w:t>
      </w:r>
    </w:p>
    <w:p w14:paraId="7492ADC1" w14:textId="23A24814" w:rsidR="00F960A6" w:rsidRDefault="00135F57" w:rsidP="00135F57">
      <w:pPr>
        <w:pStyle w:val="Heading3"/>
      </w:pPr>
      <w:r>
        <w:t xml:space="preserve"> </w:t>
      </w:r>
      <w:bookmarkStart w:id="69" w:name="_Toc481679667"/>
      <w:commentRangeStart w:id="70"/>
      <w:r>
        <w:t>Decoupled SSE</w:t>
      </w:r>
      <w:commentRangeEnd w:id="70"/>
      <w:r>
        <w:rPr>
          <w:rStyle w:val="CommentReference"/>
          <w:rFonts w:ascii="Times New Roman" w:hAnsi="Times New Roman"/>
          <w:b w:val="0"/>
        </w:rPr>
        <w:commentReference w:id="70"/>
      </w:r>
      <w:bookmarkEnd w:id="69"/>
    </w:p>
    <w:p w14:paraId="0A8E3F47" w14:textId="5541F38D" w:rsidR="00135F57" w:rsidRDefault="00135F57" w:rsidP="00135F57">
      <w:pPr>
        <w:pStyle w:val="Heading1"/>
      </w:pPr>
      <w:bookmarkStart w:id="71" w:name="_Toc481679668"/>
      <w:r>
        <w:lastRenderedPageBreak/>
        <w:t xml:space="preserve">Simualtion </w:t>
      </w:r>
      <w:r>
        <w:t>Results</w:t>
      </w:r>
      <w:bookmarkEnd w:id="71"/>
    </w:p>
    <w:p w14:paraId="0E1E4656" w14:textId="77777777" w:rsidR="00135F57" w:rsidRPr="00956F68" w:rsidRDefault="00135F57" w:rsidP="00135F57">
      <w:pPr>
        <w:spacing w:line="480" w:lineRule="auto"/>
        <w:ind w:firstLine="540"/>
      </w:pPr>
      <w:commentRangeStart w:id="72"/>
      <w:r>
        <w:t>This section contains the preliminary results from simulations and initial hardware tests. The dynamic model has been tested given arbitrary inputs and follows the expected behavior in a closed-loop simulation with a controller, and the SSE has been tested on a single degree of freedom system with noisy outputs.</w:t>
      </w:r>
      <w:commentRangeEnd w:id="72"/>
      <w:r>
        <w:rPr>
          <w:rStyle w:val="CommentReference"/>
        </w:rPr>
        <w:commentReference w:id="72"/>
      </w:r>
    </w:p>
    <w:p w14:paraId="3A7D05EB" w14:textId="77777777" w:rsidR="00135F57" w:rsidRDefault="00135F57" w:rsidP="00E56244">
      <w:pPr>
        <w:pStyle w:val="Heading2"/>
      </w:pPr>
      <w:bookmarkStart w:id="73" w:name="_Ref468647384"/>
      <w:bookmarkStart w:id="74" w:name="_Toc481679669"/>
      <w:r>
        <w:t>Dynamic model</w:t>
      </w:r>
      <w:bookmarkEnd w:id="73"/>
      <w:bookmarkEnd w:id="74"/>
    </w:p>
    <w:p w14:paraId="6958D672" w14:textId="77777777" w:rsidR="00135F57" w:rsidRDefault="00135F57" w:rsidP="00135F57">
      <w:pPr>
        <w:pStyle w:val="BodyText"/>
        <w:ind w:firstLine="540"/>
      </w:pPr>
      <w:r>
        <w:t>As a preliminary test of the dynamic model, the equations of motion were tested with various combinations of inputs to confirm that the model followed the expected behavior. Motor voltage inputs were simulated by arbitrary voltage values for each of the motors. By changing the relative power of motor voltages, the dynamic model was tested for different flying scenarios, including flying straight up, flying left, and flying right.</w:t>
      </w:r>
    </w:p>
    <w:p w14:paraId="1027B799" w14:textId="77777777" w:rsidR="00135F57" w:rsidRDefault="00135F57" w:rsidP="00135F57">
      <w:pPr>
        <w:pStyle w:val="BodyText"/>
        <w:ind w:firstLine="540"/>
      </w:pPr>
      <w:r>
        <w:t xml:space="preserve">The MATLAB code used to generate these plots is attached in Appendix </w:t>
      </w:r>
      <w:r>
        <w:fldChar w:fldCharType="begin"/>
      </w:r>
      <w:r>
        <w:instrText xml:space="preserve"> REF _Ref468379872 \r \h </w:instrText>
      </w:r>
      <w:r>
        <w:fldChar w:fldCharType="separate"/>
      </w:r>
      <w:r>
        <w:t>8.1</w:t>
      </w:r>
      <w:r>
        <w:fldChar w:fldCharType="end"/>
      </w:r>
      <w:r>
        <w:t xml:space="preserve">. For the first simulation, the voltage input vector had the same value for all four motors. As expected, the simulation resulted in the quadrotor flying straight upwards, which is shown in </w:t>
      </w:r>
      <w:r>
        <w:fldChar w:fldCharType="begin"/>
      </w:r>
      <w:r>
        <w:instrText xml:space="preserve"> REF _Ref468396056 \h </w:instrText>
      </w:r>
      <w:r>
        <w:fldChar w:fldCharType="separate"/>
      </w:r>
      <w:r>
        <w:t xml:space="preserve">Figure </w:t>
      </w:r>
      <w:r>
        <w:rPr>
          <w:noProof/>
        </w:rPr>
        <w:t>4</w:t>
      </w:r>
      <w:r>
        <w:fldChar w:fldCharType="end"/>
      </w:r>
      <w:r>
        <w:t xml:space="preserve">. To move the quadrotor left, the necessary motor configuration is shown in </w:t>
      </w:r>
      <w:r>
        <w:fldChar w:fldCharType="begin"/>
      </w:r>
      <w:r>
        <w:instrText xml:space="preserve"> REF _Ref468396145 \h </w:instrText>
      </w:r>
      <w:r>
        <w:fldChar w:fldCharType="separate"/>
      </w:r>
      <w:r>
        <w:t xml:space="preserve">Figure </w:t>
      </w:r>
      <w:r>
        <w:rPr>
          <w:noProof/>
        </w:rPr>
        <w:t>5</w:t>
      </w:r>
      <w:r>
        <w:fldChar w:fldCharType="end"/>
      </w:r>
      <w:r>
        <w:t xml:space="preserve">(a). Given an input vector of voltages that follow this motor configuration resulted in the quadrotor moving left, as shown in </w:t>
      </w:r>
      <w:r>
        <w:fldChar w:fldCharType="begin"/>
      </w:r>
      <w:r>
        <w:instrText xml:space="preserve"> REF _Ref468396145 \h </w:instrText>
      </w:r>
      <w:r>
        <w:fldChar w:fldCharType="separate"/>
      </w:r>
      <w:r>
        <w:t xml:space="preserve">Figure </w:t>
      </w:r>
      <w:r>
        <w:rPr>
          <w:noProof/>
        </w:rPr>
        <w:t>5</w:t>
      </w:r>
      <w:r>
        <w:fldChar w:fldCharType="end"/>
      </w:r>
      <w:r>
        <w:t>(b).</w:t>
      </w:r>
    </w:p>
    <w:p w14:paraId="5EBB1670" w14:textId="77777777" w:rsidR="00135F57" w:rsidRDefault="00135F57" w:rsidP="00135F57">
      <w:pPr>
        <w:pStyle w:val="BodyText"/>
        <w:ind w:firstLine="540"/>
        <w:jc w:val="center"/>
      </w:pPr>
      <w:r w:rsidRPr="0000360D">
        <w:rPr>
          <w:noProof/>
        </w:rPr>
        <w:lastRenderedPageBreak/>
        <w:drawing>
          <wp:anchor distT="0" distB="0" distL="114300" distR="114300" simplePos="0" relativeHeight="251668480" behindDoc="0" locked="0" layoutInCell="1" allowOverlap="1" wp14:anchorId="0DE4292F" wp14:editId="050C9E75">
            <wp:simplePos x="0" y="0"/>
            <wp:positionH relativeFrom="column">
              <wp:posOffset>71755</wp:posOffset>
            </wp:positionH>
            <wp:positionV relativeFrom="paragraph">
              <wp:posOffset>1132840</wp:posOffset>
            </wp:positionV>
            <wp:extent cx="1073785" cy="12255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73785" cy="122555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27B2B0" wp14:editId="1DFEEF05">
            <wp:extent cx="3970116" cy="353163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20">
                      <a:extLst>
                        <a:ext uri="{28A0092B-C50C-407E-A947-70E740481C1C}">
                          <a14:useLocalDpi xmlns:a14="http://schemas.microsoft.com/office/drawing/2010/main" val="0"/>
                        </a:ext>
                      </a:extLst>
                    </a:blip>
                    <a:stretch>
                      <a:fillRect/>
                    </a:stretch>
                  </pic:blipFill>
                  <pic:spPr>
                    <a:xfrm>
                      <a:off x="0" y="0"/>
                      <a:ext cx="3978005" cy="3538657"/>
                    </a:xfrm>
                    <a:prstGeom prst="rect">
                      <a:avLst/>
                    </a:prstGeom>
                  </pic:spPr>
                </pic:pic>
              </a:graphicData>
            </a:graphic>
          </wp:inline>
        </w:drawing>
      </w:r>
    </w:p>
    <w:p w14:paraId="4A58A6D2" w14:textId="77777777" w:rsidR="00135F57" w:rsidRDefault="00135F57" w:rsidP="00135F57">
      <w:pPr>
        <w:pStyle w:val="Caption"/>
      </w:pPr>
      <w:bookmarkStart w:id="75" w:name="_Ref468396056"/>
      <w:bookmarkStart w:id="76" w:name="_Ref468396046"/>
      <w:r>
        <w:t xml:space="preserve">Figure </w:t>
      </w:r>
      <w:r>
        <w:fldChar w:fldCharType="begin"/>
      </w:r>
      <w:r>
        <w:instrText xml:space="preserve"> SEQ Figure \* ARABIC </w:instrText>
      </w:r>
      <w:r>
        <w:fldChar w:fldCharType="separate"/>
      </w:r>
      <w:r>
        <w:rPr>
          <w:noProof/>
        </w:rPr>
        <w:t>4</w:t>
      </w:r>
      <w:r>
        <w:rPr>
          <w:noProof/>
        </w:rPr>
        <w:fldChar w:fldCharType="end"/>
      </w:r>
      <w:bookmarkEnd w:id="75"/>
      <w:r>
        <w:t xml:space="preserve"> </w:t>
      </w:r>
      <w:r w:rsidRPr="00BE2194">
        <w:t xml:space="preserve">| </w:t>
      </w:r>
      <w:r>
        <w:t>Simulation of quadrotor flying straight up.</w:t>
      </w:r>
      <w:bookmarkEnd w:id="76"/>
    </w:p>
    <w:p w14:paraId="4604A1DA" w14:textId="77777777" w:rsidR="00135F57" w:rsidRDefault="00135F57" w:rsidP="00135F57">
      <w:pPr>
        <w:pStyle w:val="BodyText"/>
        <w:ind w:firstLine="540"/>
        <w:jc w:val="right"/>
      </w:pPr>
      <w:r>
        <w:rPr>
          <w:noProof/>
        </w:rPr>
        <w:drawing>
          <wp:anchor distT="0" distB="0" distL="114300" distR="114300" simplePos="0" relativeHeight="251664384" behindDoc="0" locked="0" layoutInCell="1" allowOverlap="1" wp14:anchorId="58244791" wp14:editId="02DA5AB9">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21">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DD724E8" wp14:editId="11AF8684">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22">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3AC200B0" w14:textId="77777777" w:rsidR="00135F57" w:rsidRDefault="00135F57" w:rsidP="00135F57">
      <w:pPr>
        <w:pStyle w:val="Caption"/>
      </w:pPr>
      <w:bookmarkStart w:id="77" w:name="_Ref468396145"/>
      <w:r>
        <w:t xml:space="preserve">Figure </w:t>
      </w:r>
      <w:r>
        <w:fldChar w:fldCharType="begin"/>
      </w:r>
      <w:r>
        <w:instrText xml:space="preserve"> SEQ Figure \* ARABIC </w:instrText>
      </w:r>
      <w:r>
        <w:fldChar w:fldCharType="separate"/>
      </w:r>
      <w:r>
        <w:rPr>
          <w:noProof/>
        </w:rPr>
        <w:t>5</w:t>
      </w:r>
      <w:r>
        <w:rPr>
          <w:noProof/>
        </w:rPr>
        <w:fldChar w:fldCharType="end"/>
      </w:r>
      <w:bookmarkEnd w:id="77"/>
      <w:r>
        <w:t xml:space="preserve"> </w:t>
      </w:r>
      <w:r w:rsidRPr="00BE2194">
        <w:t xml:space="preserve">| </w:t>
      </w:r>
      <w:r>
        <w:t>(a) Motor configuration for flying left (b) Simulation results</w:t>
      </w:r>
    </w:p>
    <w:p w14:paraId="3FA12745" w14:textId="77777777" w:rsidR="00135F57" w:rsidRDefault="00135F57" w:rsidP="00135F57">
      <w:pPr>
        <w:pStyle w:val="BodyText"/>
      </w:pPr>
      <w:r>
        <w:lastRenderedPageBreak/>
        <w:t xml:space="preserve">To move the quadrotor right, the necessary motor configuration is shown in </w:t>
      </w:r>
      <w:r>
        <w:fldChar w:fldCharType="begin"/>
      </w:r>
      <w:r>
        <w:instrText xml:space="preserve"> REF _Ref468396242 \h </w:instrText>
      </w:r>
      <w:r>
        <w:fldChar w:fldCharType="separate"/>
      </w:r>
      <w:r>
        <w:t xml:space="preserve">Figure </w:t>
      </w:r>
      <w:r>
        <w:rPr>
          <w:noProof/>
        </w:rPr>
        <w:t>6</w:t>
      </w:r>
      <w:r>
        <w:fldChar w:fldCharType="end"/>
      </w:r>
      <w:r>
        <w:t xml:space="preserve">(a). Given an input vector of voltages that follow this motor configuration resulted in the quadrotor moving right, as shown in </w:t>
      </w:r>
      <w:r>
        <w:fldChar w:fldCharType="begin"/>
      </w:r>
      <w:r>
        <w:instrText xml:space="preserve"> REF _Ref468396242 \h </w:instrText>
      </w:r>
      <w:r>
        <w:fldChar w:fldCharType="separate"/>
      </w:r>
      <w:r>
        <w:t xml:space="preserve">Figure </w:t>
      </w:r>
      <w:r>
        <w:rPr>
          <w:noProof/>
        </w:rPr>
        <w:t>6</w:t>
      </w:r>
      <w:r>
        <w:fldChar w:fldCharType="end"/>
      </w:r>
      <w:r>
        <w:t xml:space="preserve"> (b).</w:t>
      </w:r>
    </w:p>
    <w:p w14:paraId="246C58E9" w14:textId="77777777" w:rsidR="00135F57" w:rsidRDefault="00135F57" w:rsidP="00135F57">
      <w:pPr>
        <w:pStyle w:val="BodyText"/>
      </w:pPr>
      <w:r>
        <w:rPr>
          <w:noProof/>
        </w:rPr>
        <w:drawing>
          <wp:anchor distT="0" distB="0" distL="114300" distR="114300" simplePos="0" relativeHeight="251665408" behindDoc="0" locked="0" layoutInCell="1" allowOverlap="1" wp14:anchorId="15C84335" wp14:editId="3EC70625">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21">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44394A0" wp14:editId="5FA9C080">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23">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6B9BAA20" w14:textId="77777777" w:rsidR="00135F57" w:rsidRPr="001C294C" w:rsidRDefault="00135F57" w:rsidP="00135F57">
      <w:pPr>
        <w:pStyle w:val="Caption"/>
      </w:pPr>
      <w:bookmarkStart w:id="78" w:name="_Ref468396242"/>
      <w:r>
        <w:t xml:space="preserve">Figure </w:t>
      </w:r>
      <w:r>
        <w:fldChar w:fldCharType="begin"/>
      </w:r>
      <w:r>
        <w:instrText xml:space="preserve"> SEQ Figure \* ARABIC </w:instrText>
      </w:r>
      <w:r>
        <w:fldChar w:fldCharType="separate"/>
      </w:r>
      <w:r>
        <w:rPr>
          <w:noProof/>
        </w:rPr>
        <w:t>6</w:t>
      </w:r>
      <w:r>
        <w:rPr>
          <w:noProof/>
        </w:rPr>
        <w:fldChar w:fldCharType="end"/>
      </w:r>
      <w:bookmarkEnd w:id="78"/>
      <w:r>
        <w:t xml:space="preserve"> </w:t>
      </w:r>
      <w:r w:rsidRPr="00BE2194">
        <w:t xml:space="preserve">| </w:t>
      </w:r>
      <w:r>
        <w:t>(a) Motor configuration for flying right (b) Simulation results</w:t>
      </w:r>
    </w:p>
    <w:p w14:paraId="4DDA7267" w14:textId="77777777" w:rsidR="00135F57" w:rsidRDefault="00135F57" w:rsidP="00135F57">
      <w:pPr>
        <w:pStyle w:val="BodyText"/>
      </w:pPr>
      <w:r>
        <w:t>These simulation results show that the dynamic model results agree with expectations given the input motor voltages, and therefore this dynamic model is an appropriate representation of the system.</w:t>
      </w:r>
    </w:p>
    <w:p w14:paraId="5063BF18" w14:textId="77777777" w:rsidR="00135F57" w:rsidRDefault="00135F57" w:rsidP="00E56244">
      <w:pPr>
        <w:pStyle w:val="Heading2"/>
      </w:pPr>
      <w:bookmarkStart w:id="79" w:name="_Ref468637658"/>
      <w:bookmarkStart w:id="80" w:name="_Toc481679670"/>
      <w:r>
        <w:t xml:space="preserve">SSE </w:t>
      </w:r>
      <w:bookmarkEnd w:id="79"/>
      <w:r>
        <w:t>Simulation (MATLAB)</w:t>
      </w:r>
      <w:bookmarkEnd w:id="80"/>
    </w:p>
    <w:p w14:paraId="1DA6E838" w14:textId="77777777" w:rsidR="00135F57" w:rsidRDefault="00135F57" w:rsidP="00135F57">
      <w:pPr>
        <w:pStyle w:val="BodyText"/>
        <w:ind w:firstLine="547"/>
      </w:pPr>
      <w:r>
        <w:t>The SSE was first tested on a single degree of freedom system, then on the full quadrotor system with 10 states. The results of simulations on both of those systems will be discussed here, as well as the different approaches used in the SSE.</w:t>
      </w:r>
    </w:p>
    <w:p w14:paraId="2727606C" w14:textId="77777777" w:rsidR="00135F57" w:rsidRPr="009F0FCE" w:rsidRDefault="00135F57" w:rsidP="00135F57">
      <w:pPr>
        <w:pStyle w:val="Heading3"/>
        <w:tabs>
          <w:tab w:val="clear" w:pos="720"/>
        </w:tabs>
      </w:pPr>
      <w:bookmarkStart w:id="81" w:name="_Toc481679671"/>
      <w:r>
        <w:lastRenderedPageBreak/>
        <w:t>SDOF System</w:t>
      </w:r>
      <w:bookmarkEnd w:id="81"/>
    </w:p>
    <w:p w14:paraId="2CAACBEE" w14:textId="77777777" w:rsidR="00135F57" w:rsidRDefault="00135F57" w:rsidP="00135F57">
      <w:pPr>
        <w:pStyle w:val="BodyText"/>
        <w:ind w:firstLine="547"/>
      </w:pPr>
      <w:r>
        <w:rPr>
          <w:noProof/>
        </w:rPr>
        <w:drawing>
          <wp:anchor distT="0" distB="0" distL="114300" distR="114300" simplePos="0" relativeHeight="251666432" behindDoc="0" locked="0" layoutInCell="1" allowOverlap="1" wp14:anchorId="0E4ACA71" wp14:editId="6644FFA7">
            <wp:simplePos x="0" y="0"/>
            <wp:positionH relativeFrom="column">
              <wp:posOffset>2286000</wp:posOffset>
            </wp:positionH>
            <wp:positionV relativeFrom="paragraph">
              <wp:posOffset>640715</wp:posOffset>
            </wp:positionV>
            <wp:extent cx="1143000" cy="457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43000" cy="457200"/>
                    </a:xfrm>
                    <a:prstGeom prst="rect">
                      <a:avLst/>
                    </a:prstGeom>
                  </pic:spPr>
                </pic:pic>
              </a:graphicData>
            </a:graphic>
            <wp14:sizeRelH relativeFrom="page">
              <wp14:pctWidth>0</wp14:pctWidth>
            </wp14:sizeRelH>
            <wp14:sizeRelV relativeFrom="page">
              <wp14:pctHeight>0</wp14:pctHeight>
            </wp14:sizeRelV>
          </wp:anchor>
        </w:drawing>
      </w:r>
      <w:r>
        <w:t xml:space="preserve">The first test of the SSE algorithm was on a single degree of freedom mass damper system. The governing equation of the system is shown in Equation </w:t>
      </w:r>
      <w:r>
        <w:fldChar w:fldCharType="begin"/>
      </w:r>
      <w:r>
        <w:instrText xml:space="preserve"> REF _Ref469606308 \h </w:instrText>
      </w:r>
      <w:r>
        <w:fldChar w:fldCharType="separate"/>
      </w:r>
      <w:r w:rsidRPr="009F0FCE">
        <w:t>(</w:t>
      </w:r>
      <w:r>
        <w:rPr>
          <w:noProof/>
        </w:rPr>
        <w:t>21</w:t>
      </w:r>
      <w:r>
        <w:fldChar w:fldCharType="end"/>
      </w:r>
      <w:r>
        <w:fldChar w:fldCharType="begin"/>
      </w:r>
      <w:r>
        <w:instrText xml:space="preserve"> REF _Ref469606315 \h </w:instrText>
      </w:r>
      <w:r>
        <w:fldChar w:fldCharType="separate"/>
      </w:r>
      <w:r w:rsidRPr="009F0FCE">
        <w:t>(</w:t>
      </w:r>
      <w:r>
        <w:rPr>
          <w:noProof/>
        </w:rPr>
        <w:t>21</w:t>
      </w:r>
      <w:r w:rsidRPr="00570AF9">
        <w:t>)</w:t>
      </w:r>
      <w:r>
        <w:fldChar w:fldCharType="end"/>
      </w:r>
      <w:r>
        <w:t>:</w:t>
      </w:r>
    </w:p>
    <w:p w14:paraId="2F5E21E2" w14:textId="77777777" w:rsidR="00135F57" w:rsidRPr="00570AF9" w:rsidRDefault="00135F57" w:rsidP="00135F57">
      <w:pPr>
        <w:pStyle w:val="Caption"/>
      </w:pPr>
      <w:r>
        <w:tab/>
      </w:r>
      <w:bookmarkStart w:id="82" w:name="_Ref469606308"/>
      <w:bookmarkStart w:id="83" w:name="_Ref469606315"/>
      <w:r w:rsidRPr="009F0FCE">
        <w:t>(</w:t>
      </w:r>
      <w:r w:rsidRPr="006D348F">
        <w:fldChar w:fldCharType="begin"/>
      </w:r>
      <w:r w:rsidRPr="00570AF9">
        <w:instrText xml:space="preserve"> SEQ Equation \* ARABIC </w:instrText>
      </w:r>
      <w:r w:rsidRPr="006D348F">
        <w:fldChar w:fldCharType="separate"/>
      </w:r>
      <w:r>
        <w:rPr>
          <w:noProof/>
        </w:rPr>
        <w:t>21</w:t>
      </w:r>
      <w:r w:rsidRPr="006D348F">
        <w:rPr>
          <w:noProof/>
        </w:rPr>
        <w:fldChar w:fldCharType="end"/>
      </w:r>
      <w:bookmarkEnd w:id="82"/>
      <w:r w:rsidRPr="00570AF9">
        <w:t>)</w:t>
      </w:r>
      <w:bookmarkEnd w:id="83"/>
    </w:p>
    <w:p w14:paraId="4946AC53" w14:textId="77777777" w:rsidR="00135F57" w:rsidRPr="00E331C3" w:rsidRDefault="00135F57" w:rsidP="00135F57">
      <w:pPr>
        <w:pStyle w:val="BodyText"/>
        <w:ind w:firstLine="547"/>
      </w:pPr>
    </w:p>
    <w:p w14:paraId="374DC219" w14:textId="77777777" w:rsidR="00135F57" w:rsidRDefault="00135F57" w:rsidP="00135F57">
      <w:pPr>
        <w:pStyle w:val="BodyText"/>
      </w:pPr>
      <w:r>
        <w:rPr>
          <w:noProof/>
        </w:rPr>
        <w:drawing>
          <wp:anchor distT="0" distB="0" distL="114300" distR="114300" simplePos="0" relativeHeight="251667456" behindDoc="0" locked="0" layoutInCell="1" allowOverlap="1" wp14:anchorId="0010A920" wp14:editId="1A34E2FB">
            <wp:simplePos x="0" y="0"/>
            <wp:positionH relativeFrom="column">
              <wp:posOffset>2066925</wp:posOffset>
            </wp:positionH>
            <wp:positionV relativeFrom="paragraph">
              <wp:posOffset>295275</wp:posOffset>
            </wp:positionV>
            <wp:extent cx="1343025" cy="571500"/>
            <wp:effectExtent l="0" t="0" r="952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43025" cy="571500"/>
                    </a:xfrm>
                    <a:prstGeom prst="rect">
                      <a:avLst/>
                    </a:prstGeom>
                  </pic:spPr>
                </pic:pic>
              </a:graphicData>
            </a:graphic>
          </wp:anchor>
        </w:drawing>
      </w:r>
      <w:r>
        <w:t xml:space="preserve">Substituting </w:t>
      </w:r>
      <m:oMath>
        <m:r>
          <w:rPr>
            <w:rFonts w:ascii="Cambria Math" w:hAnsi="Cambria Math"/>
          </w:rPr>
          <m:t>v=</m:t>
        </m:r>
        <m:acc>
          <m:accPr>
            <m:chr m:val="̇"/>
            <m:ctrlPr>
              <w:rPr>
                <w:rFonts w:ascii="Cambria Math" w:hAnsi="Cambria Math"/>
                <w:i/>
              </w:rPr>
            </m:ctrlPr>
          </m:accPr>
          <m:e>
            <m:r>
              <w:rPr>
                <w:rFonts w:ascii="Cambria Math" w:hAnsi="Cambria Math"/>
              </w:rPr>
              <m:t>x</m:t>
            </m:r>
          </m:e>
        </m:acc>
      </m:oMath>
      <w:r>
        <w:t xml:space="preserve"> yields a first-order system, shown in Equation </w:t>
      </w:r>
      <w:r>
        <w:fldChar w:fldCharType="begin"/>
      </w:r>
      <w:r>
        <w:instrText xml:space="preserve"> REF _Ref469606334 \h </w:instrText>
      </w:r>
      <w:r>
        <w:fldChar w:fldCharType="separate"/>
      </w:r>
      <w:r>
        <w:tab/>
        <w:t>(</w:t>
      </w:r>
      <w:r>
        <w:rPr>
          <w:noProof/>
        </w:rPr>
        <w:t>22</w:t>
      </w:r>
      <w:r>
        <w:t>)</w:t>
      </w:r>
      <w:r>
        <w:fldChar w:fldCharType="end"/>
      </w:r>
      <w:r>
        <w:t>.</w:t>
      </w:r>
    </w:p>
    <w:p w14:paraId="3D1BF9AC" w14:textId="77777777" w:rsidR="00135F57" w:rsidRDefault="00135F57" w:rsidP="00135F57">
      <w:pPr>
        <w:pStyle w:val="Caption"/>
      </w:pPr>
      <w:bookmarkStart w:id="84" w:name="_Ref469606334"/>
      <w:r>
        <w:tab/>
        <w:t>(</w:t>
      </w:r>
      <w:r>
        <w:fldChar w:fldCharType="begin"/>
      </w:r>
      <w:r>
        <w:instrText xml:space="preserve"> SEQ Equation \* ARABIC </w:instrText>
      </w:r>
      <w:r>
        <w:fldChar w:fldCharType="separate"/>
      </w:r>
      <w:r>
        <w:rPr>
          <w:noProof/>
        </w:rPr>
        <w:t>22</w:t>
      </w:r>
      <w:r>
        <w:rPr>
          <w:noProof/>
        </w:rPr>
        <w:fldChar w:fldCharType="end"/>
      </w:r>
      <w:r>
        <w:t>)</w:t>
      </w:r>
      <w:bookmarkEnd w:id="84"/>
    </w:p>
    <w:p w14:paraId="754604FC" w14:textId="77777777" w:rsidR="00135F57" w:rsidRPr="00985F52" w:rsidRDefault="00135F57" w:rsidP="00135F57">
      <w:pPr>
        <w:pStyle w:val="BodyText"/>
      </w:pPr>
    </w:p>
    <w:p w14:paraId="1A3A3F05" w14:textId="77777777" w:rsidR="00135F57" w:rsidRDefault="00135F57" w:rsidP="00135F57">
      <w:pPr>
        <w:pStyle w:val="BodyText"/>
      </w:pPr>
      <w:r>
        <w:t xml:space="preserve">In state space, the system matrices are </w:t>
      </w:r>
      <m:oMath>
        <m:r>
          <w:rPr>
            <w:rFonts w:ascii="Cambria Math" w:hAnsi="Cambria Math"/>
          </w:rPr>
          <m:t>A=-b/m</m:t>
        </m:r>
      </m:oMath>
      <w:r>
        <w:t xml:space="preserve">, </w:t>
      </w:r>
      <m:oMath>
        <m:r>
          <w:rPr>
            <w:rFonts w:ascii="Cambria Math" w:hAnsi="Cambria Math"/>
          </w:rPr>
          <m:t>B=1/m</m:t>
        </m:r>
      </m:oMath>
      <w:r>
        <w:t xml:space="preserve">, and </w:t>
      </w:r>
      <m:oMath>
        <m:r>
          <w:rPr>
            <w:rFonts w:ascii="Cambria Math" w:hAnsi="Cambria Math"/>
          </w:rPr>
          <m:t>C=1</m:t>
        </m:r>
      </m:oMath>
      <w:r>
        <w:t xml:space="preserve"> because the state and the output are the same. Since the SSE depends on a sampled system with discrete timesteps, the discrete-time equivalent matrices are calculated and used in the simulation. The simulation was run in MATLAB and the code is included in Appendix </w:t>
      </w:r>
      <w:r>
        <w:fldChar w:fldCharType="begin"/>
      </w:r>
      <w:r>
        <w:instrText xml:space="preserve"> REF _Ref468388675 \r \h </w:instrText>
      </w:r>
      <w:r>
        <w:fldChar w:fldCharType="separate"/>
      </w:r>
      <w:r>
        <w:t>8.2</w:t>
      </w:r>
      <w:r>
        <w:fldChar w:fldCharType="end"/>
      </w:r>
      <w:r>
        <w:t>.</w:t>
      </w:r>
    </w:p>
    <w:p w14:paraId="479065E1" w14:textId="77777777" w:rsidR="00135F57" w:rsidRDefault="00135F57" w:rsidP="00135F57">
      <w:pPr>
        <w:pStyle w:val="BodyText"/>
        <w:ind w:firstLine="547"/>
      </w:pPr>
      <w:r>
        <w:fldChar w:fldCharType="begin"/>
      </w:r>
      <w:r>
        <w:instrText xml:space="preserve"> REF _Ref469581027 \h </w:instrText>
      </w:r>
      <w:r>
        <w:fldChar w:fldCharType="separate"/>
      </w:r>
      <w:r>
        <w:t xml:space="preserve">Figure </w:t>
      </w:r>
      <w:r>
        <w:rPr>
          <w:noProof/>
        </w:rPr>
        <w:t>7</w:t>
      </w:r>
      <w:r>
        <w:fldChar w:fldCharType="end"/>
      </w:r>
      <w:r>
        <w:t xml:space="preserve"> contains a plot of the performance of the SSE on a system with non-compromised sensor outputs. The system was given a reference velocity of 1 m/s and started at an initial state of 0.2 m/s. The controller consists of a control gain K on the state estimates and a reference gain K</w:t>
      </w:r>
      <w:r w:rsidRPr="00A9113D">
        <w:rPr>
          <w:vertAlign w:val="subscript"/>
        </w:rPr>
        <w:t>r</w:t>
      </w:r>
      <w:r>
        <w:t xml:space="preserve"> on the reference input.</w:t>
      </w:r>
    </w:p>
    <w:p w14:paraId="09A13206" w14:textId="77777777" w:rsidR="00135F57" w:rsidRDefault="00135F57" w:rsidP="00135F57">
      <w:pPr>
        <w:pStyle w:val="BodyText"/>
        <w:ind w:firstLine="547"/>
        <w:jc w:val="center"/>
      </w:pPr>
      <w:r>
        <w:rPr>
          <w:noProof/>
        </w:rPr>
        <w:lastRenderedPageBreak/>
        <w:drawing>
          <wp:inline distT="0" distB="0" distL="0" distR="0" wp14:anchorId="79F46D0E" wp14:editId="3108B096">
            <wp:extent cx="4610100" cy="3457575"/>
            <wp:effectExtent l="0" t="0" r="0" b="9525"/>
            <wp:docPr id="23" name="Picture 23" descr="C:\Users\Paige\AppData\Local\Microsoft\Windows\INetCacheContent.Word\SSE_non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SE_noncompromise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1140" cy="3458355"/>
                    </a:xfrm>
                    <a:prstGeom prst="rect">
                      <a:avLst/>
                    </a:prstGeom>
                    <a:noFill/>
                    <a:ln>
                      <a:noFill/>
                    </a:ln>
                  </pic:spPr>
                </pic:pic>
              </a:graphicData>
            </a:graphic>
          </wp:inline>
        </w:drawing>
      </w:r>
    </w:p>
    <w:p w14:paraId="0808B606" w14:textId="77777777" w:rsidR="00135F57" w:rsidRDefault="00135F57" w:rsidP="00135F57">
      <w:pPr>
        <w:pStyle w:val="Caption"/>
      </w:pPr>
      <w:bookmarkStart w:id="85" w:name="_Ref469581027"/>
      <w:r>
        <w:t xml:space="preserve">Figure </w:t>
      </w:r>
      <w:r>
        <w:fldChar w:fldCharType="begin"/>
      </w:r>
      <w:r>
        <w:instrText xml:space="preserve"> SEQ Figure \* ARABIC </w:instrText>
      </w:r>
      <w:r>
        <w:fldChar w:fldCharType="separate"/>
      </w:r>
      <w:r>
        <w:rPr>
          <w:noProof/>
        </w:rPr>
        <w:t>7</w:t>
      </w:r>
      <w:r>
        <w:rPr>
          <w:noProof/>
        </w:rPr>
        <w:fldChar w:fldCharType="end"/>
      </w:r>
      <w:bookmarkEnd w:id="85"/>
      <w:r>
        <w:t xml:space="preserve"> | SSE output with non-compromised sensors</w:t>
      </w:r>
    </w:p>
    <w:p w14:paraId="513BAD3D" w14:textId="77777777" w:rsidR="00135F57" w:rsidRDefault="00135F57" w:rsidP="00135F57">
      <w:pPr>
        <w:pStyle w:val="BodyText"/>
        <w:ind w:firstLine="547"/>
      </w:pPr>
      <w:r>
        <w:t xml:space="preserve">In this plot, the SSE perfectly predicts the system state, which confirms that the SSE is behaving as expected for functioning sensors in a non-attack situation. However, where the SSE really shines is in the situation where sensors are compromised. </w:t>
      </w:r>
      <w:r>
        <w:fldChar w:fldCharType="begin"/>
      </w:r>
      <w:r>
        <w:instrText xml:space="preserve"> REF _Ref469581045 \h </w:instrText>
      </w:r>
      <w:r>
        <w:fldChar w:fldCharType="separate"/>
      </w:r>
      <w:r>
        <w:t xml:space="preserve">Figure </w:t>
      </w:r>
      <w:r>
        <w:rPr>
          <w:noProof/>
        </w:rPr>
        <w:t>8</w:t>
      </w:r>
      <w:r>
        <w:fldChar w:fldCharType="end"/>
      </w:r>
      <w:r>
        <w:t xml:space="preserve"> contains a plot of the system response to the same input and initial condition but with noisy sensor outputs.</w:t>
      </w:r>
    </w:p>
    <w:p w14:paraId="7971EBAD" w14:textId="77777777" w:rsidR="00135F57" w:rsidRDefault="00135F57" w:rsidP="00135F57">
      <w:pPr>
        <w:pStyle w:val="BodyText"/>
        <w:ind w:firstLine="547"/>
        <w:jc w:val="center"/>
      </w:pPr>
      <w:r>
        <w:rPr>
          <w:noProof/>
        </w:rPr>
        <w:lastRenderedPageBreak/>
        <w:drawing>
          <wp:inline distT="0" distB="0" distL="0" distR="0" wp14:anchorId="356B2D8E" wp14:editId="6BBF69DD">
            <wp:extent cx="4638675" cy="3479006"/>
            <wp:effectExtent l="0" t="0" r="0" b="7620"/>
            <wp:docPr id="3" name="Picture 3" descr="C:\Users\Paige\AppData\Local\Microsoft\Windows\INetCacheContent.Word\SSE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SSE_compromise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41271" cy="3480953"/>
                    </a:xfrm>
                    <a:prstGeom prst="rect">
                      <a:avLst/>
                    </a:prstGeom>
                    <a:noFill/>
                    <a:ln>
                      <a:noFill/>
                    </a:ln>
                  </pic:spPr>
                </pic:pic>
              </a:graphicData>
            </a:graphic>
          </wp:inline>
        </w:drawing>
      </w:r>
    </w:p>
    <w:p w14:paraId="226B48FB" w14:textId="77777777" w:rsidR="00135F57" w:rsidRDefault="00135F57" w:rsidP="00135F57">
      <w:pPr>
        <w:pStyle w:val="Caption"/>
      </w:pPr>
      <w:bookmarkStart w:id="86" w:name="_Ref469581045"/>
      <w:r>
        <w:t xml:space="preserve">Figure </w:t>
      </w:r>
      <w:r>
        <w:fldChar w:fldCharType="begin"/>
      </w:r>
      <w:r>
        <w:instrText xml:space="preserve"> SEQ Figure \* ARABIC </w:instrText>
      </w:r>
      <w:r>
        <w:fldChar w:fldCharType="separate"/>
      </w:r>
      <w:r>
        <w:rPr>
          <w:noProof/>
        </w:rPr>
        <w:t>8</w:t>
      </w:r>
      <w:r>
        <w:rPr>
          <w:noProof/>
        </w:rPr>
        <w:fldChar w:fldCharType="end"/>
      </w:r>
      <w:bookmarkEnd w:id="86"/>
      <w:r>
        <w:t xml:space="preserve"> | SSE output with noisy sensors</w:t>
      </w:r>
    </w:p>
    <w:p w14:paraId="08DB85DA" w14:textId="77777777" w:rsidR="00135F57" w:rsidRDefault="00135F57" w:rsidP="00135F57">
      <w:pPr>
        <w:pStyle w:val="BodyText"/>
      </w:pPr>
      <w:r>
        <w:fldChar w:fldCharType="begin"/>
      </w:r>
      <w:r>
        <w:instrText xml:space="preserve"> REF _Ref469581027 \h </w:instrText>
      </w:r>
      <w:r>
        <w:fldChar w:fldCharType="separate"/>
      </w:r>
      <w:r>
        <w:t xml:space="preserve">Figure </w:t>
      </w:r>
      <w:r>
        <w:rPr>
          <w:noProof/>
        </w:rPr>
        <w:t>7</w:t>
      </w:r>
      <w:r>
        <w:fldChar w:fldCharType="end"/>
      </w:r>
      <w:r>
        <w:t xml:space="preserve"> shows that the SSE can accurately recover the system state even when the sensors are outputting extremely noisy data.</w:t>
      </w:r>
    </w:p>
    <w:p w14:paraId="68AAA64E" w14:textId="77777777" w:rsidR="00135F57" w:rsidRDefault="00135F57" w:rsidP="00135F57">
      <w:pPr>
        <w:pStyle w:val="Heading3"/>
        <w:tabs>
          <w:tab w:val="clear" w:pos="720"/>
        </w:tabs>
      </w:pPr>
      <w:r>
        <w:t xml:space="preserve"> </w:t>
      </w:r>
      <w:bookmarkStart w:id="87" w:name="_Toc481679672"/>
      <w:r>
        <w:t>Quadrotor System</w:t>
      </w:r>
      <w:bookmarkEnd w:id="87"/>
    </w:p>
    <w:p w14:paraId="75BADB52" w14:textId="77777777" w:rsidR="00135F57" w:rsidRDefault="00135F57" w:rsidP="00135F57">
      <w:pPr>
        <w:pStyle w:val="BodyText"/>
        <w:ind w:firstLine="547"/>
      </w:pPr>
      <w:r>
        <w:t xml:space="preserve">After testing the SSE on a single degree of freedom system, the next step was to scale up to the full 10 degree of freedom quadrotor system. The linearized quadrotor dynamic model used in this SSE is shown in Equations </w:t>
      </w:r>
      <w:r>
        <w:fldChar w:fldCharType="begin"/>
      </w:r>
      <w:r>
        <w:instrText xml:space="preserve"> REF _Ref468632890 \h </w:instrText>
      </w:r>
      <w:r>
        <w:fldChar w:fldCharType="separate"/>
      </w:r>
      <w:r w:rsidRPr="009D4257">
        <w:t>(</w:t>
      </w:r>
      <w:r w:rsidRPr="009D4257">
        <w:rPr>
          <w:noProof/>
        </w:rPr>
        <w:t>7</w:t>
      </w:r>
      <w:r w:rsidRPr="009D4257">
        <w:t>)</w:t>
      </w:r>
      <w:r>
        <w:fldChar w:fldCharType="end"/>
      </w:r>
      <w:r>
        <w:t xml:space="preserve"> through </w:t>
      </w:r>
      <w:r>
        <w:fldChar w:fldCharType="begin"/>
      </w:r>
      <w:r>
        <w:instrText xml:space="preserve"> REF _Ref468610054 \h </w:instrText>
      </w:r>
      <w:r>
        <w:fldChar w:fldCharType="separate"/>
      </w:r>
      <w:r w:rsidRPr="009D4257">
        <w:t>(</w:t>
      </w:r>
      <w:r w:rsidRPr="009D4257">
        <w:rPr>
          <w:noProof/>
        </w:rPr>
        <w:t>16</w:t>
      </w:r>
      <w:r w:rsidRPr="009D4257">
        <w:t>)</w:t>
      </w:r>
      <w:r>
        <w:fldChar w:fldCharType="end"/>
      </w:r>
      <w:r>
        <w:t xml:space="preserve">. Shown in </w:t>
      </w:r>
      <w:r>
        <w:fldChar w:fldCharType="begin"/>
      </w:r>
      <w:r>
        <w:instrText xml:space="preserve"> REF _Ref480573268 \h </w:instrText>
      </w:r>
      <w:r>
        <w:fldChar w:fldCharType="separate"/>
      </w:r>
      <w:r w:rsidRPr="009F0FCE">
        <w:t xml:space="preserve">Figure </w:t>
      </w:r>
      <w:r>
        <w:rPr>
          <w:noProof/>
        </w:rPr>
        <w:t>9</w:t>
      </w:r>
      <w:r>
        <w:fldChar w:fldCharType="end"/>
      </w:r>
      <w:r>
        <w:t xml:space="preserve"> are the results from the SSE for with 3 simulated height sensors, one of them compromised.</w:t>
      </w:r>
    </w:p>
    <w:p w14:paraId="1C7CC297" w14:textId="77777777" w:rsidR="00135F57" w:rsidRDefault="00135F57" w:rsidP="00135F57">
      <w:pPr>
        <w:pStyle w:val="BodyText"/>
        <w:ind w:firstLine="547"/>
        <w:jc w:val="center"/>
      </w:pPr>
      <w:r w:rsidRPr="006D348F">
        <w:rPr>
          <w:noProof/>
        </w:rPr>
        <w:lastRenderedPageBreak/>
        <w:drawing>
          <wp:inline distT="0" distB="0" distL="0" distR="0" wp14:anchorId="294D35DA" wp14:editId="1217BBB3">
            <wp:extent cx="3945587" cy="2956560"/>
            <wp:effectExtent l="0" t="0" r="0" b="0"/>
            <wp:docPr id="28" name="Picture 28" descr="C:\Users\paige\AppData\Local\Microsoft\Windows\INetCache\Content.Word\1of3sensors_compromi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1of3sensors_compromis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49478" cy="2959476"/>
                    </a:xfrm>
                    <a:prstGeom prst="rect">
                      <a:avLst/>
                    </a:prstGeom>
                    <a:noFill/>
                    <a:ln>
                      <a:noFill/>
                    </a:ln>
                  </pic:spPr>
                </pic:pic>
              </a:graphicData>
            </a:graphic>
          </wp:inline>
        </w:drawing>
      </w:r>
    </w:p>
    <w:p w14:paraId="7941E09C" w14:textId="77777777" w:rsidR="00135F57" w:rsidRPr="00570AF9" w:rsidRDefault="00135F57" w:rsidP="00135F57">
      <w:pPr>
        <w:pStyle w:val="Caption"/>
      </w:pPr>
      <w:bookmarkStart w:id="88" w:name="_Ref480573268"/>
      <w:r w:rsidRPr="009F0FCE">
        <w:t xml:space="preserve">Figure </w:t>
      </w:r>
      <w:r w:rsidRPr="009F0FCE">
        <w:fldChar w:fldCharType="begin"/>
      </w:r>
      <w:r w:rsidRPr="00570AF9">
        <w:instrText xml:space="preserve"> SEQ Figure \* ARABIC </w:instrText>
      </w:r>
      <w:r w:rsidRPr="009F0FCE">
        <w:fldChar w:fldCharType="separate"/>
      </w:r>
      <w:r>
        <w:rPr>
          <w:noProof/>
        </w:rPr>
        <w:t>9</w:t>
      </w:r>
      <w:r w:rsidRPr="009F0FCE">
        <w:fldChar w:fldCharType="end"/>
      </w:r>
      <w:bookmarkEnd w:id="88"/>
      <w:r w:rsidRPr="009F0FCE">
        <w:t xml:space="preserve"> | Quadrotor SSE simulation</w:t>
      </w:r>
      <w:r w:rsidRPr="00570AF9">
        <w:t xml:space="preserve"> with 3 height sensors (1 compromised)</w:t>
      </w:r>
    </w:p>
    <w:p w14:paraId="6F52C4FE" w14:textId="77777777" w:rsidR="00135F57" w:rsidRDefault="00135F57" w:rsidP="00135F57">
      <w:pPr>
        <w:pStyle w:val="BodyText"/>
        <w:ind w:firstLine="547"/>
      </w:pPr>
      <w:r>
        <w:t xml:space="preserve">One thing to note in </w:t>
      </w:r>
      <w:r>
        <w:fldChar w:fldCharType="begin"/>
      </w:r>
      <w:r>
        <w:instrText xml:space="preserve"> REF _Ref480573268 \h </w:instrText>
      </w:r>
      <w:r>
        <w:fldChar w:fldCharType="separate"/>
      </w:r>
      <w:r w:rsidRPr="009F0FCE">
        <w:t xml:space="preserve">Figure </w:t>
      </w:r>
      <w:r>
        <w:rPr>
          <w:noProof/>
        </w:rPr>
        <w:t>9</w:t>
      </w:r>
      <w:r>
        <w:fldChar w:fldCharType="end"/>
      </w:r>
      <w:r>
        <w:t xml:space="preserve"> is that the yellow line representing the output height of the linearized model agrees well with the red stems, which is the actual state produced by the simulated quadrotor plant. This agreement verifies that the linearized state space representation is a good model for the quadrotor system. Also, the estimated state produced by the SSE (shown in the blue stems) agrees well with the actual quadrotor state, which confirms that the SSE is working as expected on the full quadrotor system.</w:t>
      </w:r>
    </w:p>
    <w:p w14:paraId="555C3C15" w14:textId="77777777" w:rsidR="00135F57" w:rsidRDefault="00135F57" w:rsidP="00135F57">
      <w:pPr>
        <w:pStyle w:val="BodyText"/>
        <w:ind w:firstLine="547"/>
      </w:pPr>
      <w:r>
        <w:t xml:space="preserve">The previous plot shown in </w:t>
      </w:r>
      <w:r>
        <w:fldChar w:fldCharType="begin"/>
      </w:r>
      <w:r>
        <w:instrText xml:space="preserve"> REF _Ref480573268 \h </w:instrText>
      </w:r>
      <w:r>
        <w:fldChar w:fldCharType="separate"/>
      </w:r>
      <w:r w:rsidRPr="009F0FCE">
        <w:t xml:space="preserve">Figure </w:t>
      </w:r>
      <w:r>
        <w:rPr>
          <w:noProof/>
        </w:rPr>
        <w:t>9</w:t>
      </w:r>
      <w:r>
        <w:fldChar w:fldCharType="end"/>
      </w:r>
      <w:r>
        <w:t xml:space="preserve"> displays the performance of the SSE when one of three sensors is compromised, but we are also interested in the SSE performance as a function of the fraction of compromised sensors. The average error in the state produced by the SSE when various numbers of sensors are compromised out of 50 total sensors is shown in </w:t>
      </w:r>
      <w:r>
        <w:fldChar w:fldCharType="begin"/>
      </w:r>
      <w:r>
        <w:instrText xml:space="preserve"> REF _Ref480574104 \h </w:instrText>
      </w:r>
      <w:r>
        <w:fldChar w:fldCharType="separate"/>
      </w:r>
      <w:r>
        <w:t xml:space="preserve">Figure </w:t>
      </w:r>
      <w:r>
        <w:rPr>
          <w:noProof/>
        </w:rPr>
        <w:t>10</w:t>
      </w:r>
      <w:r>
        <w:fldChar w:fldCharType="end"/>
      </w:r>
      <w:r>
        <w:t>. Note that in this particular plot, the compromised sensors are outputting a state of zero.</w:t>
      </w:r>
    </w:p>
    <w:p w14:paraId="4E79DC8D" w14:textId="77777777" w:rsidR="00135F57" w:rsidRDefault="00135F57" w:rsidP="00135F57">
      <w:pPr>
        <w:pStyle w:val="BodyText"/>
        <w:ind w:firstLine="547"/>
      </w:pPr>
      <w:r w:rsidRPr="006D348F">
        <w:rPr>
          <w:noProof/>
        </w:rPr>
        <w:lastRenderedPageBreak/>
        <w:drawing>
          <wp:inline distT="0" distB="0" distL="0" distR="0" wp14:anchorId="33886ACA" wp14:editId="13759A08">
            <wp:extent cx="4454039" cy="3337560"/>
            <wp:effectExtent l="0" t="0" r="3810" b="0"/>
            <wp:docPr id="29" name="Picture 29" descr="C:\Users\paige\AppData\Local\Microsoft\Windows\INetCache\Content.Word\s_curve_with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ige\AppData\Local\Microsoft\Windows\INetCache\Content.Word\s_curve_with_labe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7995" cy="3340524"/>
                    </a:xfrm>
                    <a:prstGeom prst="rect">
                      <a:avLst/>
                    </a:prstGeom>
                    <a:noFill/>
                    <a:ln>
                      <a:noFill/>
                    </a:ln>
                  </pic:spPr>
                </pic:pic>
              </a:graphicData>
            </a:graphic>
          </wp:inline>
        </w:drawing>
      </w:r>
    </w:p>
    <w:p w14:paraId="340EEEC8" w14:textId="77777777" w:rsidR="00135F57" w:rsidRDefault="00135F57" w:rsidP="00135F57">
      <w:pPr>
        <w:pStyle w:val="Caption"/>
      </w:pPr>
      <w:bookmarkStart w:id="89" w:name="_Ref480574104"/>
      <w:r>
        <w:t xml:space="preserve">Figure </w:t>
      </w:r>
      <w:r>
        <w:fldChar w:fldCharType="begin"/>
      </w:r>
      <w:r>
        <w:instrText xml:space="preserve"> SEQ Figure \* ARABIC </w:instrText>
      </w:r>
      <w:r>
        <w:fldChar w:fldCharType="separate"/>
      </w:r>
      <w:r>
        <w:rPr>
          <w:noProof/>
        </w:rPr>
        <w:t>10</w:t>
      </w:r>
      <w:r>
        <w:rPr>
          <w:noProof/>
        </w:rPr>
        <w:fldChar w:fldCharType="end"/>
      </w:r>
      <w:bookmarkEnd w:id="89"/>
      <w:r>
        <w:t xml:space="preserve"> | Percent error as a function of compromised sensors</w:t>
      </w:r>
    </w:p>
    <w:p w14:paraId="3BEB352A" w14:textId="77777777" w:rsidR="00135F57" w:rsidRDefault="00135F57" w:rsidP="00135F57">
      <w:pPr>
        <w:pStyle w:val="BodyText"/>
        <w:ind w:firstLine="547"/>
      </w:pPr>
      <w:r>
        <w:t xml:space="preserve">In </w:t>
      </w:r>
      <w:r>
        <w:fldChar w:fldCharType="begin"/>
      </w:r>
      <w:r>
        <w:instrText xml:space="preserve"> REF _Ref480574104 \h </w:instrText>
      </w:r>
      <w:r>
        <w:fldChar w:fldCharType="separate"/>
      </w:r>
      <w:r>
        <w:t xml:space="preserve">Figure </w:t>
      </w:r>
      <w:r>
        <w:rPr>
          <w:noProof/>
        </w:rPr>
        <w:t>10</w:t>
      </w:r>
      <w:r>
        <w:fldChar w:fldCharType="end"/>
      </w:r>
      <w:r>
        <w:t>, the error in height follows a clear S-curve where the error is very low until half the sensors are compromised, and then increases drastically when more than half the sensors are outputting zero. This pattern agrees with intuition because once at least half of the sensors output zero, the algorithm optimizes for a state of zero instead of the actual initial state.</w:t>
      </w:r>
    </w:p>
    <w:p w14:paraId="4963632D" w14:textId="77777777" w:rsidR="00135F57" w:rsidRDefault="00135F57" w:rsidP="00135F57">
      <w:pPr>
        <w:pStyle w:val="BodyText"/>
        <w:ind w:firstLine="547"/>
      </w:pPr>
      <w:r>
        <w:t xml:space="preserve">Another interesting metric is the fraction of successful recovery of the initial state, used by Fawzi et al. to verify their SSE performance </w:t>
      </w:r>
      <w:r>
        <w:fldChar w:fldCharType="begin"/>
      </w:r>
      <w:r>
        <w:instrText xml:space="preserve"> ADDIN ZOTERO_ITEM CSL_CITATION {"citationID":"a1ek6cq96c9","properties":{"formattedCitation":"[4]","plainCitation":"[4]"},"citationItems":[{"id":"MkNx6DbL/7TbrWnYE","uris":["http://zotero.org/users/2489645/items/MX7EQINA"],"uri":["http://zotero.org/users/2489645/items/MX7EQINA"],"itemData":{"id":"MkNx6DbL/7TbrWnYE","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9F0FCE">
        <w:t>[4]</w:t>
      </w:r>
      <w:r>
        <w:fldChar w:fldCharType="end"/>
      </w:r>
      <w:r>
        <w:t>. Successful recovery is defined as producing an initial state of the system within a given tolerance of the true initial state. Our results and how they compare to Fawzi et al. are shown in . For both sets of data, 10 trials were run per number of attacked sensors.</w:t>
      </w:r>
    </w:p>
    <w:p w14:paraId="04E083CD" w14:textId="77777777" w:rsidR="00135F57" w:rsidRDefault="00135F57" w:rsidP="00135F57">
      <w:pPr>
        <w:pStyle w:val="BodyText"/>
        <w:jc w:val="center"/>
      </w:pPr>
      <w:r w:rsidRPr="006D348F">
        <w:rPr>
          <w:noProof/>
        </w:rPr>
        <w:lastRenderedPageBreak/>
        <w:drawing>
          <wp:inline distT="0" distB="0" distL="0" distR="0" wp14:anchorId="21A2E5CC" wp14:editId="01568221">
            <wp:extent cx="2821305" cy="2114098"/>
            <wp:effectExtent l="0" t="0" r="0" b="635"/>
            <wp:docPr id="30" name="Picture 30" descr="C:\Users\paige\AppData\Local\Microsoft\Windows\INetCache\Content.Word\successful_recov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successful_recover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4707" cy="2124141"/>
                    </a:xfrm>
                    <a:prstGeom prst="rect">
                      <a:avLst/>
                    </a:prstGeom>
                    <a:noFill/>
                    <a:ln>
                      <a:noFill/>
                    </a:ln>
                  </pic:spPr>
                </pic:pic>
              </a:graphicData>
            </a:graphic>
          </wp:inline>
        </w:drawing>
      </w:r>
      <w:r w:rsidRPr="006D348F">
        <w:rPr>
          <w:noProof/>
        </w:rPr>
        <w:drawing>
          <wp:inline distT="0" distB="0" distL="0" distR="0" wp14:anchorId="6ECAD63F" wp14:editId="768A19CF">
            <wp:extent cx="2667000" cy="2160835"/>
            <wp:effectExtent l="0" t="0" r="0" b="0"/>
            <wp:docPr id="31" name="Picture 31" descr="https://lh4.googleusercontent.com/EpzfHLga88eGxwnh_EmtJwz7YHeKtnIa8aOsxUFgydE2hT4QH-Yj__N4Z2WcaUYXoVZ3bY-FucE9SPfFKmhtmoNYZ8OhJUFhVrADjwpmIc5z4t8limXjnkNH_2nOZL1_l0TANnKkB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EpzfHLga88eGxwnh_EmtJwz7YHeKtnIa8aOsxUFgydE2hT4QH-Yj__N4Z2WcaUYXoVZ3bY-FucE9SPfFKmhtmoNYZ8OhJUFhVrADjwpmIc5z4t8limXjnkNH_2nOZL1_l0TANnKkB8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9677" cy="2171106"/>
                    </a:xfrm>
                    <a:prstGeom prst="rect">
                      <a:avLst/>
                    </a:prstGeom>
                    <a:noFill/>
                    <a:ln>
                      <a:noFill/>
                    </a:ln>
                  </pic:spPr>
                </pic:pic>
              </a:graphicData>
            </a:graphic>
          </wp:inline>
        </w:drawing>
      </w:r>
    </w:p>
    <w:p w14:paraId="342D09C5" w14:textId="77777777" w:rsidR="00135F57" w:rsidRDefault="00135F57" w:rsidP="00135F57">
      <w:pPr>
        <w:pStyle w:val="Caption"/>
      </w:pPr>
      <w:bookmarkStart w:id="90" w:name="_Ref480575146"/>
      <w:r>
        <w:t xml:space="preserve">Figure </w:t>
      </w:r>
      <w:r>
        <w:fldChar w:fldCharType="begin"/>
      </w:r>
      <w:r>
        <w:instrText xml:space="preserve"> SEQ Figure \* ARABIC </w:instrText>
      </w:r>
      <w:r>
        <w:fldChar w:fldCharType="separate"/>
      </w:r>
      <w:r>
        <w:rPr>
          <w:noProof/>
        </w:rPr>
        <w:t>11</w:t>
      </w:r>
      <w:r>
        <w:rPr>
          <w:noProof/>
        </w:rPr>
        <w:fldChar w:fldCharType="end"/>
      </w:r>
      <w:bookmarkEnd w:id="90"/>
      <w:r>
        <w:t xml:space="preserve"> | (a) Quadrotor system and (b) Literature results (random system)</w:t>
      </w:r>
    </w:p>
    <w:p w14:paraId="3EDC8A2E" w14:textId="77777777" w:rsidR="00135F57" w:rsidRDefault="00135F57" w:rsidP="00135F57">
      <w:pPr>
        <w:pStyle w:val="BodyText"/>
        <w:ind w:firstLine="720"/>
      </w:pPr>
      <w:r>
        <w:t xml:space="preserve">The results from the quadrotor system follow the same shape as the results from the random system in Fawzi et al., which confirms that the SSE is functioning as expected. The shape of the plots in </w:t>
      </w:r>
      <w:r>
        <w:fldChar w:fldCharType="begin"/>
      </w:r>
      <w:r>
        <w:instrText xml:space="preserve"> REF _Ref480575146 \h </w:instrText>
      </w:r>
      <w:r>
        <w:fldChar w:fldCharType="separate"/>
      </w:r>
      <w:r>
        <w:t xml:space="preserve">Figure </w:t>
      </w:r>
      <w:r>
        <w:rPr>
          <w:noProof/>
        </w:rPr>
        <w:t>11</w:t>
      </w:r>
      <w:r>
        <w:fldChar w:fldCharType="end"/>
      </w:r>
      <w:r>
        <w:t xml:space="preserve"> also agrees with the trend shown in </w:t>
      </w:r>
      <w:r>
        <w:fldChar w:fldCharType="begin"/>
      </w:r>
      <w:r>
        <w:instrText xml:space="preserve"> REF _Ref480574104 \h </w:instrText>
      </w:r>
      <w:r>
        <w:fldChar w:fldCharType="separate"/>
      </w:r>
      <w:r>
        <w:t xml:space="preserve">Figure </w:t>
      </w:r>
      <w:r>
        <w:rPr>
          <w:noProof/>
        </w:rPr>
        <w:t>10</w:t>
      </w:r>
      <w:r>
        <w:fldChar w:fldCharType="end"/>
      </w:r>
      <w:r>
        <w:t>: when more than 50% of sensors are compromised, the error increases drastically and it becomes much less likely that the original state will be successfully recovered.</w:t>
      </w:r>
    </w:p>
    <w:p w14:paraId="2DADE8B8" w14:textId="77777777" w:rsidR="00135F57" w:rsidRDefault="00135F57" w:rsidP="00135F57">
      <w:pPr>
        <w:pStyle w:val="BodyText"/>
        <w:ind w:firstLine="720"/>
      </w:pPr>
      <w:r>
        <w:t xml:space="preserve">Another simulation that was run was a comparison of the windowed and non-windowed approach. The results are shown in </w:t>
      </w:r>
      <w:r>
        <w:fldChar w:fldCharType="begin"/>
      </w:r>
      <w:r>
        <w:instrText xml:space="preserve"> REF _Ref480576091 \h </w:instrText>
      </w:r>
      <w:r>
        <w:fldChar w:fldCharType="separate"/>
      </w:r>
      <w:r>
        <w:t xml:space="preserve">Figure </w:t>
      </w:r>
      <w:r>
        <w:rPr>
          <w:noProof/>
        </w:rPr>
        <w:t>12</w:t>
      </w:r>
      <w:r>
        <w:fldChar w:fldCharType="end"/>
      </w:r>
      <w:r>
        <w:t>.</w:t>
      </w:r>
    </w:p>
    <w:p w14:paraId="03C5A4CD" w14:textId="77777777" w:rsidR="00135F57" w:rsidRDefault="00135F57" w:rsidP="00135F57">
      <w:pPr>
        <w:pStyle w:val="BodyText"/>
        <w:ind w:firstLine="720"/>
        <w:jc w:val="center"/>
      </w:pPr>
      <w:r w:rsidRPr="006D348F">
        <w:rPr>
          <w:noProof/>
        </w:rPr>
        <w:lastRenderedPageBreak/>
        <w:drawing>
          <wp:inline distT="0" distB="0" distL="0" distR="0" wp14:anchorId="2B0D075F" wp14:editId="2DE09404">
            <wp:extent cx="4168140" cy="3123326"/>
            <wp:effectExtent l="0" t="0" r="3810" b="1270"/>
            <wp:docPr id="32" name="Picture 32" descr="C:\Users\paige\AppData\Local\Microsoft\Windows\INetCache\Content.Word\windowed vs. non-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ige\AppData\Local\Microsoft\Windows\INetCache\Content.Word\windowed vs. non-windowe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9702" cy="3124496"/>
                    </a:xfrm>
                    <a:prstGeom prst="rect">
                      <a:avLst/>
                    </a:prstGeom>
                    <a:noFill/>
                    <a:ln>
                      <a:noFill/>
                    </a:ln>
                  </pic:spPr>
                </pic:pic>
              </a:graphicData>
            </a:graphic>
          </wp:inline>
        </w:drawing>
      </w:r>
    </w:p>
    <w:p w14:paraId="50500AAA" w14:textId="77777777" w:rsidR="00135F57" w:rsidRDefault="00135F57" w:rsidP="00135F57">
      <w:pPr>
        <w:pStyle w:val="Caption"/>
      </w:pPr>
      <w:bookmarkStart w:id="91" w:name="_Ref480576091"/>
      <w:r>
        <w:t xml:space="preserve">Figure </w:t>
      </w:r>
      <w:r>
        <w:fldChar w:fldCharType="begin"/>
      </w:r>
      <w:r>
        <w:instrText xml:space="preserve"> SEQ Figure \* ARABIC </w:instrText>
      </w:r>
      <w:r>
        <w:fldChar w:fldCharType="separate"/>
      </w:r>
      <w:r>
        <w:rPr>
          <w:noProof/>
        </w:rPr>
        <w:t>12</w:t>
      </w:r>
      <w:r>
        <w:rPr>
          <w:noProof/>
        </w:rPr>
        <w:fldChar w:fldCharType="end"/>
      </w:r>
      <w:bookmarkEnd w:id="91"/>
      <w:r>
        <w:t xml:space="preserve"> | Comparison of windowed and non-windowed approach in MATLAB</w:t>
      </w:r>
    </w:p>
    <w:p w14:paraId="29B5EC75" w14:textId="77777777" w:rsidR="00135F57" w:rsidRDefault="00135F57" w:rsidP="00135F57">
      <w:pPr>
        <w:pStyle w:val="BodyText"/>
        <w:ind w:firstLine="547"/>
      </w:pPr>
      <w:r>
        <w:fldChar w:fldCharType="begin"/>
      </w:r>
      <w:r>
        <w:instrText xml:space="preserve"> REF _Ref480576091 \h </w:instrText>
      </w:r>
      <w:r>
        <w:fldChar w:fldCharType="separate"/>
      </w:r>
      <w:r>
        <w:t xml:space="preserve">Figure </w:t>
      </w:r>
      <w:r>
        <w:rPr>
          <w:noProof/>
        </w:rPr>
        <w:t>12</w:t>
      </w:r>
      <w:r>
        <w:fldChar w:fldCharType="end"/>
      </w:r>
      <w:r>
        <w:t xml:space="preserve"> shows that as the number of timesteps increases, the windowed approach becomes a better approximation of the actual state than the non-windowed approach. One reason for this might be that in the windowed algorithm, the linear dynamic model is propagated for a shorter time and therefore the SSE can better track the real quadrotor system.</w:t>
      </w:r>
    </w:p>
    <w:p w14:paraId="5E2945E2" w14:textId="77777777" w:rsidR="00135F57" w:rsidRDefault="00135F57" w:rsidP="00135F57">
      <w:pPr>
        <w:pStyle w:val="BodyText"/>
        <w:ind w:firstLine="547"/>
      </w:pPr>
    </w:p>
    <w:p w14:paraId="706ACAE3" w14:textId="77777777" w:rsidR="00135F57" w:rsidRDefault="00135F57" w:rsidP="00135F57">
      <w:pPr>
        <w:pStyle w:val="BodyText"/>
        <w:ind w:firstLine="547"/>
      </w:pPr>
    </w:p>
    <w:p w14:paraId="4BF653DC" w14:textId="77777777" w:rsidR="00135F57" w:rsidRDefault="00135F57" w:rsidP="00135F57">
      <w:pPr>
        <w:pStyle w:val="BodyText"/>
        <w:ind w:firstLine="547"/>
      </w:pPr>
    </w:p>
    <w:p w14:paraId="43FC0041" w14:textId="77777777" w:rsidR="00135F57" w:rsidRDefault="00135F57" w:rsidP="00135F57">
      <w:pPr>
        <w:pStyle w:val="BodyText"/>
        <w:ind w:firstLine="547"/>
      </w:pPr>
    </w:p>
    <w:p w14:paraId="35A29594" w14:textId="77777777" w:rsidR="00135F57" w:rsidRPr="006D348F" w:rsidRDefault="00135F57" w:rsidP="00135F57">
      <w:pPr>
        <w:pStyle w:val="BodyText"/>
        <w:ind w:firstLine="547"/>
      </w:pPr>
    </w:p>
    <w:p w14:paraId="433D1008" w14:textId="77777777" w:rsidR="00135F57" w:rsidRDefault="00135F57" w:rsidP="00E56244">
      <w:pPr>
        <w:pStyle w:val="Heading2"/>
      </w:pPr>
      <w:bookmarkStart w:id="92" w:name="_Toc481679673"/>
      <w:r>
        <w:lastRenderedPageBreak/>
        <w:t>Real-Time SSE (C)</w:t>
      </w:r>
      <w:bookmarkEnd w:id="92"/>
    </w:p>
    <w:p w14:paraId="189CE058" w14:textId="77777777" w:rsidR="00135F57" w:rsidRDefault="00135F57" w:rsidP="00135F57">
      <w:pPr>
        <w:pStyle w:val="BodyText"/>
        <w:ind w:firstLine="720"/>
      </w:pPr>
      <w:r>
        <w:t xml:space="preserve">The first test for the real-time SSE implemented in C was to confirm that the output matched the output of the SSE in MATLAB. These results are shown in </w:t>
      </w:r>
      <w:r>
        <w:fldChar w:fldCharType="begin"/>
      </w:r>
      <w:r>
        <w:instrText xml:space="preserve"> REF _Ref480576958 \h </w:instrText>
      </w:r>
      <w:r>
        <w:fldChar w:fldCharType="separate"/>
      </w:r>
      <w:r>
        <w:t xml:space="preserve">Figure </w:t>
      </w:r>
      <w:r>
        <w:rPr>
          <w:noProof/>
        </w:rPr>
        <w:t>13</w:t>
      </w:r>
      <w:r>
        <w:fldChar w:fldCharType="end"/>
      </w:r>
      <w:r>
        <w:t>.</w:t>
      </w:r>
    </w:p>
    <w:p w14:paraId="555756DA" w14:textId="77777777" w:rsidR="00135F57" w:rsidRDefault="00135F57" w:rsidP="00135F57">
      <w:pPr>
        <w:pStyle w:val="BodyText"/>
        <w:ind w:firstLine="720"/>
        <w:jc w:val="center"/>
      </w:pPr>
      <w:r w:rsidRPr="006D348F">
        <w:rPr>
          <w:noProof/>
        </w:rPr>
        <w:drawing>
          <wp:inline distT="0" distB="0" distL="0" distR="0" wp14:anchorId="1B9B2264" wp14:editId="29830E00">
            <wp:extent cx="3970020" cy="2974868"/>
            <wp:effectExtent l="0" t="0" r="0" b="0"/>
            <wp:docPr id="33" name="Picture 33" descr="C:\Users\paige\AppData\Local\Microsoft\Windows\INetCache\Content.Word\C versus Matlab windo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ige\AppData\Local\Microsoft\Windows\INetCache\Content.Word\C versus Matlab window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1303" cy="2975829"/>
                    </a:xfrm>
                    <a:prstGeom prst="rect">
                      <a:avLst/>
                    </a:prstGeom>
                    <a:noFill/>
                    <a:ln>
                      <a:noFill/>
                    </a:ln>
                  </pic:spPr>
                </pic:pic>
              </a:graphicData>
            </a:graphic>
          </wp:inline>
        </w:drawing>
      </w:r>
    </w:p>
    <w:p w14:paraId="12ABBC98" w14:textId="77777777" w:rsidR="00135F57" w:rsidRDefault="00135F57" w:rsidP="00135F57">
      <w:pPr>
        <w:pStyle w:val="Caption"/>
      </w:pPr>
      <w:bookmarkStart w:id="93" w:name="_Ref480576958"/>
      <w:r>
        <w:t xml:space="preserve">Figure </w:t>
      </w:r>
      <w:r>
        <w:fldChar w:fldCharType="begin"/>
      </w:r>
      <w:r>
        <w:instrText xml:space="preserve"> SEQ Figure \* ARABIC </w:instrText>
      </w:r>
      <w:r>
        <w:fldChar w:fldCharType="separate"/>
      </w:r>
      <w:r>
        <w:rPr>
          <w:noProof/>
        </w:rPr>
        <w:t>13</w:t>
      </w:r>
      <w:r>
        <w:rPr>
          <w:noProof/>
        </w:rPr>
        <w:fldChar w:fldCharType="end"/>
      </w:r>
      <w:bookmarkEnd w:id="93"/>
      <w:r>
        <w:t xml:space="preserve"> | Comparison of SSE in MATLAB and C</w:t>
      </w:r>
    </w:p>
    <w:p w14:paraId="616ECD10" w14:textId="77777777" w:rsidR="00135F57" w:rsidRPr="006D348F" w:rsidRDefault="00135F57" w:rsidP="00135F57">
      <w:pPr>
        <w:pStyle w:val="BodyText"/>
        <w:ind w:firstLine="720"/>
      </w:pPr>
      <w:r>
        <w:t>The estimated states from MATLAB and C do not exactly line up because in both algorithms, random (non-deterministic) noise was added to the simulated sensor outputs. The agreement between the algorithms is good enough to verify that the real-time algorithm in C produces a reasonable estimate of the system state.</w:t>
      </w:r>
    </w:p>
    <w:p w14:paraId="25320248" w14:textId="77777777" w:rsidR="00135F57" w:rsidRPr="00135F57" w:rsidRDefault="00135F57" w:rsidP="00135F57">
      <w:pPr>
        <w:pStyle w:val="BodyText"/>
      </w:pPr>
    </w:p>
    <w:p w14:paraId="3A20C5B1" w14:textId="77777777" w:rsidR="00F960A6" w:rsidRDefault="00F960A6" w:rsidP="00F960A6">
      <w:pPr>
        <w:pStyle w:val="Heading1"/>
      </w:pPr>
      <w:bookmarkStart w:id="94" w:name="_Toc481679674"/>
      <w:r>
        <w:lastRenderedPageBreak/>
        <w:t>Hardware Implementation</w:t>
      </w:r>
      <w:bookmarkEnd w:id="94"/>
    </w:p>
    <w:p w14:paraId="156E6698" w14:textId="77777777" w:rsidR="005F45E7" w:rsidRDefault="005F45E7" w:rsidP="005F45E7">
      <w:pPr>
        <w:pStyle w:val="BodyText"/>
        <w:ind w:firstLine="540"/>
      </w:pPr>
      <w:r>
        <w:t>This section discusses the hardware components of this project and how they are integrated, including the onboard computer, on and off-board sensors, quadrotor frame, the onboard controller, RC receiver, and power to all necessary components.</w:t>
      </w:r>
    </w:p>
    <w:p w14:paraId="476286D2" w14:textId="77777777" w:rsidR="005F45E7" w:rsidRPr="00DE596F" w:rsidRDefault="005F45E7" w:rsidP="005F45E7">
      <w:pPr>
        <w:pStyle w:val="BodyText"/>
        <w:ind w:firstLine="540"/>
      </w:pPr>
      <w:r>
        <w:t xml:space="preserve">Since real time processing is a project constraint, nearly all involved hardware must be mounted on the quadrotor. </w:t>
      </w:r>
      <w:r>
        <w:fldChar w:fldCharType="begin"/>
      </w:r>
      <w:r>
        <w:instrText xml:space="preserve"> REF _Ref468190474 \h </w:instrText>
      </w:r>
      <w:r>
        <w:fldChar w:fldCharType="separate"/>
      </w:r>
      <w:r>
        <w:t xml:space="preserve">Figure </w:t>
      </w:r>
      <w:r>
        <w:rPr>
          <w:noProof/>
        </w:rPr>
        <w:t>4</w:t>
      </w:r>
      <w:r>
        <w:fldChar w:fldCharType="end"/>
      </w:r>
      <w:r>
        <w:t xml:space="preserve"> shows the connectivity of the onboard computer, controller, sensors, motors, and power. Each of these components are outlined in this section.</w:t>
      </w:r>
    </w:p>
    <w:p w14:paraId="1138EF33" w14:textId="77777777" w:rsidR="00F960A6" w:rsidRDefault="00F960A6" w:rsidP="00F960A6">
      <w:pPr>
        <w:pStyle w:val="BodyText"/>
        <w:keepNext/>
        <w:spacing w:after="0" w:line="240" w:lineRule="auto"/>
      </w:pPr>
      <w:r>
        <w:rPr>
          <w:noProof/>
        </w:rPr>
        <w:drawing>
          <wp:inline distT="0" distB="0" distL="0" distR="0" wp14:anchorId="5432D47F" wp14:editId="3D0EECA5">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503D31AC" w14:textId="77777777" w:rsidR="00F960A6" w:rsidRPr="00DE596F" w:rsidRDefault="00F960A6" w:rsidP="00F960A6">
      <w:pPr>
        <w:pStyle w:val="Caption"/>
      </w:pPr>
      <w:bookmarkStart w:id="95" w:name="_Ref468190474"/>
      <w:r>
        <w:t xml:space="preserve">Figure </w:t>
      </w:r>
      <w:fldSimple w:instr=" SEQ Figure \* ARABIC ">
        <w:r>
          <w:rPr>
            <w:noProof/>
          </w:rPr>
          <w:t>4</w:t>
        </w:r>
      </w:fldSimple>
      <w:bookmarkEnd w:id="95"/>
      <w:r>
        <w:t xml:space="preserve"> | Onboard Hardware Connectivity Diagram</w:t>
      </w:r>
    </w:p>
    <w:p w14:paraId="56A76B86" w14:textId="77777777" w:rsidR="00F960A6" w:rsidRDefault="00F960A6" w:rsidP="00E56244">
      <w:pPr>
        <w:pStyle w:val="Heading2"/>
      </w:pPr>
      <w:bookmarkStart w:id="96" w:name="_Toc481679675"/>
      <w:r>
        <w:t>Quadrotor</w:t>
      </w:r>
      <w:bookmarkEnd w:id="96"/>
    </w:p>
    <w:p w14:paraId="6FD4DDED" w14:textId="77777777" w:rsidR="00F960A6" w:rsidRPr="00F519A4" w:rsidRDefault="00F960A6" w:rsidP="00F960A6">
      <w:pPr>
        <w:pStyle w:val="p1"/>
        <w:spacing w:line="480" w:lineRule="auto"/>
        <w:ind w:firstLine="540"/>
        <w:jc w:val="both"/>
        <w:rPr>
          <w:sz w:val="24"/>
          <w:szCs w:val="24"/>
        </w:rPr>
      </w:pPr>
      <w:r>
        <w:rPr>
          <w:sz w:val="24"/>
          <w:szCs w:val="24"/>
        </w:rPr>
        <w:t xml:space="preserve">This project requires a </w:t>
      </w:r>
      <w:r w:rsidRPr="00392BFF">
        <w:rPr>
          <w:sz w:val="24"/>
          <w:szCs w:val="24"/>
        </w:rPr>
        <w:t xml:space="preserve">quadrotor </w:t>
      </w:r>
      <w:r>
        <w:rPr>
          <w:sz w:val="24"/>
          <w:szCs w:val="24"/>
        </w:rPr>
        <w:t xml:space="preserve">frame </w:t>
      </w:r>
      <w:r w:rsidRPr="00392BFF">
        <w:rPr>
          <w:sz w:val="24"/>
          <w:szCs w:val="24"/>
        </w:rPr>
        <w:t>that is customizable</w:t>
      </w:r>
      <w:r>
        <w:rPr>
          <w:sz w:val="24"/>
          <w:szCs w:val="24"/>
        </w:rPr>
        <w:t xml:space="preserve"> and as light as possible</w:t>
      </w:r>
      <w:r w:rsidRPr="00392BFF">
        <w:rPr>
          <w:sz w:val="24"/>
          <w:szCs w:val="24"/>
        </w:rPr>
        <w:t xml:space="preserve"> to incorporate the sensors necessary for state estimation. The </w:t>
      </w:r>
      <w:r>
        <w:rPr>
          <w:sz w:val="24"/>
          <w:szCs w:val="24"/>
        </w:rPr>
        <w:t>NG</w:t>
      </w:r>
      <w:r w:rsidRPr="00392BFF">
        <w:rPr>
          <w:sz w:val="24"/>
          <w:szCs w:val="24"/>
        </w:rPr>
        <w:t xml:space="preserve"> </w:t>
      </w:r>
      <w:r w:rsidRPr="00F519A4">
        <w:rPr>
          <w:sz w:val="24"/>
          <w:szCs w:val="24"/>
        </w:rPr>
        <w:t>liaisons suggest</w:t>
      </w:r>
      <w:r>
        <w:rPr>
          <w:sz w:val="24"/>
          <w:szCs w:val="24"/>
        </w:rPr>
        <w:t>ed</w:t>
      </w:r>
      <w:r w:rsidRPr="00F519A4">
        <w:rPr>
          <w:sz w:val="24"/>
          <w:szCs w:val="24"/>
        </w:rPr>
        <w:t xml:space="preserve"> the QAV400 Quadrotor frame shown in </w:t>
      </w:r>
      <w:r w:rsidRPr="00F519A4">
        <w:rPr>
          <w:sz w:val="24"/>
          <w:szCs w:val="24"/>
        </w:rPr>
        <w:fldChar w:fldCharType="begin"/>
      </w:r>
      <w:r w:rsidRPr="00F519A4">
        <w:rPr>
          <w:sz w:val="24"/>
          <w:szCs w:val="24"/>
        </w:rPr>
        <w:instrText xml:space="preserve"> REF _Ref468192111 \h  \* MERGEFORMAT </w:instrText>
      </w:r>
      <w:r w:rsidRPr="00F519A4">
        <w:rPr>
          <w:sz w:val="24"/>
          <w:szCs w:val="24"/>
        </w:rPr>
      </w:r>
      <w:r w:rsidRPr="00F519A4">
        <w:rPr>
          <w:sz w:val="24"/>
          <w:szCs w:val="24"/>
        </w:rPr>
        <w:fldChar w:fldCharType="separate"/>
      </w:r>
      <w:r w:rsidRPr="00F960A6">
        <w:rPr>
          <w:sz w:val="24"/>
          <w:szCs w:val="24"/>
        </w:rPr>
        <w:t xml:space="preserve">Figure </w:t>
      </w:r>
      <w:r w:rsidRPr="00F960A6">
        <w:rPr>
          <w:noProof/>
          <w:sz w:val="24"/>
          <w:szCs w:val="24"/>
        </w:rPr>
        <w:t>5</w:t>
      </w:r>
      <w:r w:rsidRPr="00F519A4">
        <w:rPr>
          <w:sz w:val="24"/>
          <w:szCs w:val="24"/>
        </w:rPr>
        <w:fldChar w:fldCharType="end"/>
      </w:r>
      <w:r w:rsidRPr="00F519A4">
        <w:rPr>
          <w:sz w:val="24"/>
          <w:szCs w:val="24"/>
        </w:rPr>
        <w:t>.</w:t>
      </w:r>
    </w:p>
    <w:p w14:paraId="5452BCAA" w14:textId="77777777" w:rsidR="00F960A6" w:rsidRDefault="00F960A6" w:rsidP="00F960A6">
      <w:pPr>
        <w:pStyle w:val="BodyText"/>
        <w:keepNext/>
      </w:pPr>
      <w:r>
        <w:rPr>
          <w:noProof/>
          <w:szCs w:val="24"/>
        </w:rPr>
        <w:lastRenderedPageBreak/>
        <w:drawing>
          <wp:inline distT="0" distB="0" distL="0" distR="0" wp14:anchorId="00994DFD" wp14:editId="1451806F">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15B8EB89" wp14:editId="72309124">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051CB16F" w14:textId="77777777" w:rsidR="00F960A6" w:rsidRDefault="00F960A6" w:rsidP="00F960A6">
      <w:pPr>
        <w:pStyle w:val="Caption"/>
      </w:pPr>
      <w:bookmarkStart w:id="97" w:name="_Ref468192111"/>
      <w:r>
        <w:t xml:space="preserve">Figure </w:t>
      </w:r>
      <w:fldSimple w:instr=" SEQ Figure \* ARABIC ">
        <w:r>
          <w:rPr>
            <w:noProof/>
          </w:rPr>
          <w:t>5</w:t>
        </w:r>
      </w:fldSimple>
      <w:bookmarkEnd w:id="97"/>
      <w:r>
        <w:t xml:space="preserve"> | Quadrotor QAV400 Frame </w:t>
      </w:r>
      <w:r>
        <w:fldChar w:fldCharType="begin"/>
      </w:r>
      <w:r>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fldChar w:fldCharType="separate"/>
      </w:r>
      <w:r w:rsidRPr="00B30470">
        <w:t>[11]</w:t>
      </w:r>
      <w:r>
        <w:fldChar w:fldCharType="end"/>
      </w:r>
    </w:p>
    <w:p w14:paraId="096FBF69" w14:textId="77777777" w:rsidR="005F45E7" w:rsidRDefault="005F45E7" w:rsidP="005F45E7">
      <w:pPr>
        <w:pStyle w:val="p1"/>
        <w:spacing w:line="480" w:lineRule="auto"/>
        <w:ind w:firstLine="540"/>
        <w:jc w:val="both"/>
        <w:rPr>
          <w:rStyle w:val="apple-converted-space"/>
          <w:sz w:val="24"/>
          <w:szCs w:val="24"/>
        </w:rPr>
      </w:pPr>
      <w:r>
        <w:rPr>
          <w:rStyle w:val="apple-converted-space"/>
          <w:sz w:val="24"/>
          <w:szCs w:val="24"/>
        </w:rPr>
        <w:t xml:space="preserve">The QAV400 quadrotor was selected because the NG R&amp;D department has used this quadrotor frame successfully. Research into other quadrotor options revealed that </w:t>
      </w:r>
      <w:r w:rsidRPr="00F519A4">
        <w:rPr>
          <w:rStyle w:val="apple-converted-space"/>
          <w:sz w:val="24"/>
          <w:szCs w:val="24"/>
        </w:rPr>
        <w:t xml:space="preserve">the integration of motors with the frame by the manufacturer would speed up the process of </w:t>
      </w:r>
      <w:r>
        <w:rPr>
          <w:rStyle w:val="apple-converted-space"/>
          <w:sz w:val="24"/>
          <w:szCs w:val="24"/>
        </w:rPr>
        <w:t>quadrotor assembly</w:t>
      </w:r>
      <w:r w:rsidRPr="00F519A4">
        <w:rPr>
          <w:rStyle w:val="apple-converted-space"/>
          <w:sz w:val="24"/>
          <w:szCs w:val="24"/>
        </w:rPr>
        <w:t xml:space="preserve">, and the </w:t>
      </w:r>
      <w:r>
        <w:rPr>
          <w:rStyle w:val="apple-converted-space"/>
          <w:sz w:val="24"/>
          <w:szCs w:val="24"/>
        </w:rPr>
        <w:t>openings in</w:t>
      </w:r>
      <w:r w:rsidRPr="00F519A4">
        <w:rPr>
          <w:rStyle w:val="apple-converted-space"/>
          <w:sz w:val="24"/>
          <w:szCs w:val="24"/>
        </w:rPr>
        <w:t xml:space="preserve"> the </w:t>
      </w:r>
      <w:r>
        <w:rPr>
          <w:rStyle w:val="apple-converted-space"/>
          <w:sz w:val="24"/>
          <w:szCs w:val="24"/>
        </w:rPr>
        <w:t>frame</w:t>
      </w:r>
      <w:r w:rsidRPr="00F519A4">
        <w:rPr>
          <w:rStyle w:val="apple-converted-space"/>
          <w:sz w:val="24"/>
          <w:szCs w:val="24"/>
        </w:rPr>
        <w:t xml:space="preserve"> would allow</w:t>
      </w:r>
      <w:r>
        <w:rPr>
          <w:rStyle w:val="apple-converted-space"/>
          <w:sz w:val="24"/>
          <w:szCs w:val="24"/>
        </w:rPr>
        <w:t xml:space="preserve"> sensors, computers, and power sources to be mounted on the quadrotor</w:t>
      </w:r>
      <w:r w:rsidRPr="00F519A4">
        <w:rPr>
          <w:rStyle w:val="apple-converted-space"/>
          <w:sz w:val="24"/>
          <w:szCs w:val="24"/>
        </w:rPr>
        <w:t>.</w:t>
      </w:r>
    </w:p>
    <w:p w14:paraId="1F0EC283" w14:textId="77777777" w:rsidR="005F45E7" w:rsidRPr="00D3344D" w:rsidRDefault="005F45E7" w:rsidP="005F45E7">
      <w:pPr>
        <w:pStyle w:val="p1"/>
        <w:spacing w:line="480" w:lineRule="auto"/>
        <w:ind w:firstLine="540"/>
        <w:jc w:val="both"/>
        <w:rPr>
          <w:rStyle w:val="apple-converted-space"/>
          <w:sz w:val="24"/>
          <w:szCs w:val="24"/>
        </w:rPr>
      </w:pPr>
      <w:r>
        <w:rPr>
          <w:rStyle w:val="apple-converted-space"/>
          <w:sz w:val="24"/>
          <w:szCs w:val="24"/>
        </w:rPr>
        <w:t xml:space="preserve">The QAV400 fits the project requirements,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_Ref469573007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5F45E7">
        <w:rPr>
          <w:sz w:val="24"/>
          <w:szCs w:val="24"/>
        </w:rPr>
        <w:t xml:space="preserve">Table </w:t>
      </w:r>
      <w:r w:rsidRPr="005F45E7">
        <w:rPr>
          <w:noProof/>
          <w:sz w:val="24"/>
          <w:szCs w:val="24"/>
        </w:rPr>
        <w:t>3</w:t>
      </w:r>
      <w:r w:rsidRPr="00D3344D">
        <w:rPr>
          <w:rStyle w:val="apple-converted-space"/>
          <w:sz w:val="24"/>
          <w:szCs w:val="24"/>
        </w:rPr>
        <w:fldChar w:fldCharType="end"/>
      </w:r>
      <w:r>
        <w:rPr>
          <w:rStyle w:val="apple-converted-space"/>
          <w:sz w:val="24"/>
          <w:szCs w:val="24"/>
        </w:rPr>
        <w:t>.</w:t>
      </w:r>
    </w:p>
    <w:tbl>
      <w:tblPr>
        <w:tblStyle w:val="PlainTable51"/>
        <w:tblW w:w="0" w:type="auto"/>
        <w:jc w:val="center"/>
        <w:tblLook w:val="04A0" w:firstRow="1" w:lastRow="0" w:firstColumn="1" w:lastColumn="0" w:noHBand="0" w:noVBand="1"/>
      </w:tblPr>
      <w:tblGrid>
        <w:gridCol w:w="2448"/>
        <w:gridCol w:w="4950"/>
      </w:tblGrid>
      <w:tr w:rsidR="005F45E7" w:rsidRPr="007D1E74" w14:paraId="4DF9351C" w14:textId="77777777" w:rsidTr="00FD271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448" w:type="dxa"/>
            <w:shd w:val="clear" w:color="auto" w:fill="auto"/>
          </w:tcPr>
          <w:p w14:paraId="1448EB3E" w14:textId="77777777" w:rsidR="005F45E7" w:rsidRPr="007D1E74" w:rsidRDefault="005F45E7" w:rsidP="00FD2717">
            <w:pPr>
              <w:jc w:val="left"/>
              <w:rPr>
                <w:rFonts w:cs="Times New Roman"/>
                <w:b/>
                <w:i w:val="0"/>
              </w:rPr>
            </w:pPr>
            <w:r w:rsidRPr="007D1E74">
              <w:rPr>
                <w:rFonts w:cs="Times New Roman"/>
                <w:b/>
                <w:i w:val="0"/>
              </w:rPr>
              <w:t>Project Constraints</w:t>
            </w:r>
          </w:p>
        </w:tc>
        <w:tc>
          <w:tcPr>
            <w:tcW w:w="4950" w:type="dxa"/>
            <w:shd w:val="clear" w:color="auto" w:fill="auto"/>
          </w:tcPr>
          <w:p w14:paraId="4C756038" w14:textId="77777777" w:rsidR="005F45E7" w:rsidRPr="007D1E74" w:rsidRDefault="005F45E7" w:rsidP="00FD2717">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Quadrotor Specs</w:t>
            </w:r>
          </w:p>
        </w:tc>
      </w:tr>
      <w:tr w:rsidR="005F45E7" w:rsidRPr="007D1E74" w14:paraId="019468A5" w14:textId="77777777" w:rsidTr="00FD27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6C775B2C" w14:textId="77777777" w:rsidR="005F45E7" w:rsidRPr="007D1E74" w:rsidRDefault="005F45E7" w:rsidP="00FD2717">
            <w:pPr>
              <w:jc w:val="left"/>
              <w:rPr>
                <w:rFonts w:cs="Times New Roman"/>
                <w:i w:val="0"/>
              </w:rPr>
            </w:pPr>
            <w:r w:rsidRPr="007D1E74">
              <w:rPr>
                <w:rFonts w:cs="Times New Roman"/>
                <w:i w:val="0"/>
              </w:rPr>
              <w:t>Weight</w:t>
            </w:r>
          </w:p>
        </w:tc>
        <w:tc>
          <w:tcPr>
            <w:tcW w:w="4950" w:type="dxa"/>
            <w:shd w:val="clear" w:color="auto" w:fill="auto"/>
          </w:tcPr>
          <w:p w14:paraId="39F18552"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375g</w:t>
            </w:r>
          </w:p>
        </w:tc>
      </w:tr>
      <w:tr w:rsidR="005F45E7" w:rsidRPr="007D1E74" w14:paraId="763235C3" w14:textId="77777777" w:rsidTr="00FD2717">
        <w:trPr>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357F2ADA" w14:textId="77777777" w:rsidR="005F45E7" w:rsidRPr="007D1E74" w:rsidRDefault="005F45E7" w:rsidP="00FD2717">
            <w:pPr>
              <w:jc w:val="left"/>
              <w:rPr>
                <w:rFonts w:cs="Times New Roman"/>
                <w:i w:val="0"/>
              </w:rPr>
            </w:pPr>
            <w:r w:rsidRPr="007D1E74">
              <w:rPr>
                <w:rFonts w:cs="Times New Roman"/>
                <w:i w:val="0"/>
              </w:rPr>
              <w:t>Electronic Controllers</w:t>
            </w:r>
          </w:p>
        </w:tc>
        <w:tc>
          <w:tcPr>
            <w:tcW w:w="4950" w:type="dxa"/>
            <w:shd w:val="clear" w:color="auto" w:fill="auto"/>
          </w:tcPr>
          <w:p w14:paraId="6A9BCDC7" w14:textId="77777777" w:rsidR="005F45E7" w:rsidRPr="007D1E74" w:rsidRDefault="005F45E7" w:rsidP="00FD2717">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Compatible with Pixhawk controller and battery</w:t>
            </w:r>
          </w:p>
        </w:tc>
      </w:tr>
      <w:tr w:rsidR="005F45E7" w:rsidRPr="007D1E74" w14:paraId="615E125A" w14:textId="77777777" w:rsidTr="00FD27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8" w:type="dxa"/>
            <w:shd w:val="clear" w:color="auto" w:fill="auto"/>
          </w:tcPr>
          <w:p w14:paraId="7F457E4F" w14:textId="77777777" w:rsidR="005F45E7" w:rsidRPr="007D1E74" w:rsidRDefault="005F45E7" w:rsidP="00FD2717">
            <w:pPr>
              <w:jc w:val="left"/>
              <w:rPr>
                <w:rFonts w:cs="Times New Roman"/>
                <w:i w:val="0"/>
              </w:rPr>
            </w:pPr>
            <w:r w:rsidRPr="007D1E74">
              <w:rPr>
                <w:rFonts w:cs="Times New Roman"/>
                <w:i w:val="0"/>
              </w:rPr>
              <w:t>Payload capacity</w:t>
            </w:r>
          </w:p>
        </w:tc>
        <w:tc>
          <w:tcPr>
            <w:tcW w:w="4950" w:type="dxa"/>
            <w:shd w:val="clear" w:color="auto" w:fill="auto"/>
          </w:tcPr>
          <w:p w14:paraId="280BA24C"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Accommodate all sensors</w:t>
            </w:r>
          </w:p>
        </w:tc>
      </w:tr>
    </w:tbl>
    <w:p w14:paraId="70F2F13E" w14:textId="77777777" w:rsidR="005F45E7" w:rsidRDefault="005F45E7" w:rsidP="005F45E7">
      <w:pPr>
        <w:pStyle w:val="Caption"/>
      </w:pPr>
      <w:bookmarkStart w:id="98" w:name="_Ref469573007"/>
      <w:r>
        <w:t xml:space="preserve">Table </w:t>
      </w:r>
      <w:fldSimple w:instr=" SEQ Table \* ARABIC ">
        <w:r>
          <w:rPr>
            <w:noProof/>
          </w:rPr>
          <w:t>3</w:t>
        </w:r>
      </w:fldSimple>
      <w:bookmarkEnd w:id="98"/>
      <w:r>
        <w:t xml:space="preserve"> | Comparison of quadrotor specifications</w:t>
      </w:r>
    </w:p>
    <w:p w14:paraId="3C5773ED" w14:textId="77777777" w:rsidR="007D4FB0" w:rsidRPr="007D4FB0" w:rsidRDefault="007D4FB0" w:rsidP="007D4FB0">
      <w:pPr>
        <w:pStyle w:val="BodyText"/>
        <w:rPr>
          <w:sz w:val="10"/>
        </w:rPr>
      </w:pPr>
    </w:p>
    <w:p w14:paraId="331DBC9A" w14:textId="77777777" w:rsidR="005F45E7" w:rsidRPr="007E16CC" w:rsidRDefault="005F45E7" w:rsidP="005F45E7">
      <w:pPr>
        <w:pStyle w:val="BodyText"/>
        <w:ind w:firstLine="540"/>
        <w:rPr>
          <w:szCs w:val="24"/>
        </w:rPr>
      </w:pPr>
      <w:r>
        <w:rPr>
          <w:szCs w:val="24"/>
        </w:rPr>
        <w:t xml:space="preserve">The QAV400 can be purchased individually from Lumenier, allowing flexibility in choosing the flight control unit, sensors, actuators, and on-board computer </w:t>
      </w:r>
      <w:r>
        <w:rPr>
          <w:szCs w:val="24"/>
        </w:rPr>
        <w:fldChar w:fldCharType="begin"/>
      </w:r>
      <w:r>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Pr>
          <w:szCs w:val="24"/>
        </w:rPr>
        <w:fldChar w:fldCharType="separate"/>
      </w:r>
      <w:r w:rsidRPr="00B30470">
        <w:t>[11]</w:t>
      </w:r>
      <w:r>
        <w:rPr>
          <w:szCs w:val="24"/>
        </w:rPr>
        <w:fldChar w:fldCharType="end"/>
      </w:r>
      <w:r>
        <w:rPr>
          <w:szCs w:val="24"/>
        </w:rPr>
        <w:t>.</w:t>
      </w:r>
      <w:r>
        <w:rPr>
          <w:rStyle w:val="apple-converted-space"/>
          <w:szCs w:val="24"/>
        </w:rPr>
        <w:t xml:space="preserve"> In addition to the quadrotor frame, Lumenier provides electronic speed controllers (ESCs) and motors that are compatible with the quadrotor. </w:t>
      </w:r>
      <w:r w:rsidRPr="007E16CC">
        <w:rPr>
          <w:szCs w:val="24"/>
        </w:rPr>
        <w:t xml:space="preserve">When mounting the sensors, computers, and battery on this frame, the center of gravity </w:t>
      </w:r>
      <w:r>
        <w:rPr>
          <w:szCs w:val="24"/>
        </w:rPr>
        <w:t>will</w:t>
      </w:r>
      <w:r w:rsidRPr="007E16CC">
        <w:rPr>
          <w:szCs w:val="24"/>
        </w:rPr>
        <w:t xml:space="preserve"> be kept as close to the center of the frame as possible </w:t>
      </w:r>
      <w:r>
        <w:rPr>
          <w:szCs w:val="24"/>
        </w:rPr>
        <w:t>to ensure the quadrotor flight is stable.</w:t>
      </w:r>
    </w:p>
    <w:p w14:paraId="70FFB4F4" w14:textId="77777777" w:rsidR="00F960A6" w:rsidRPr="00023C8D" w:rsidRDefault="00F960A6" w:rsidP="00E56244">
      <w:pPr>
        <w:pStyle w:val="Heading2"/>
      </w:pPr>
      <w:bookmarkStart w:id="99" w:name="_Toc481679676"/>
      <w:r>
        <w:lastRenderedPageBreak/>
        <w:t>Flight Computer</w:t>
      </w:r>
      <w:bookmarkEnd w:id="99"/>
    </w:p>
    <w:p w14:paraId="3A839C49" w14:textId="77777777" w:rsidR="005F45E7" w:rsidRPr="00BE3507" w:rsidRDefault="005F45E7" w:rsidP="005F45E7">
      <w:pPr>
        <w:pStyle w:val="p1"/>
        <w:spacing w:line="480" w:lineRule="auto"/>
        <w:ind w:firstLine="540"/>
        <w:jc w:val="both"/>
        <w:rPr>
          <w:rStyle w:val="apple-converted-space"/>
          <w:sz w:val="24"/>
          <w:szCs w:val="24"/>
        </w:rPr>
      </w:pPr>
      <w:r w:rsidRPr="00392BFF">
        <w:rPr>
          <w:sz w:val="24"/>
          <w:szCs w:val="24"/>
        </w:rPr>
        <w:t xml:space="preserve">Since the algorithm </w:t>
      </w:r>
      <w:r>
        <w:rPr>
          <w:sz w:val="24"/>
          <w:szCs w:val="24"/>
        </w:rPr>
        <w:t xml:space="preserve">will be implemented </w:t>
      </w:r>
      <w:r w:rsidRPr="00392BFF">
        <w:rPr>
          <w:sz w:val="24"/>
          <w:szCs w:val="24"/>
        </w:rPr>
        <w:t xml:space="preserve">using ROS, the </w:t>
      </w:r>
      <w:r>
        <w:rPr>
          <w:sz w:val="24"/>
          <w:szCs w:val="24"/>
        </w:rPr>
        <w:t>NG</w:t>
      </w:r>
      <w:r w:rsidRPr="00392BFF">
        <w:rPr>
          <w:sz w:val="24"/>
          <w:szCs w:val="24"/>
        </w:rPr>
        <w:t xml:space="preserve"> liaisons suggested using the Jetson TK1 computer board. </w:t>
      </w:r>
      <w:r>
        <w:rPr>
          <w:rStyle w:val="apple-converted-space"/>
          <w:sz w:val="24"/>
          <w:szCs w:val="24"/>
        </w:rPr>
        <w:t xml:space="preserve">The </w:t>
      </w:r>
      <w:r w:rsidRPr="00392BFF">
        <w:rPr>
          <w:rStyle w:val="apple-converted-space"/>
          <w:sz w:val="24"/>
          <w:szCs w:val="24"/>
        </w:rPr>
        <w:t xml:space="preserve">Jetson TK1 </w:t>
      </w:r>
      <w:r>
        <w:rPr>
          <w:rStyle w:val="apple-converted-space"/>
          <w:sz w:val="24"/>
          <w:szCs w:val="24"/>
        </w:rPr>
        <w:t xml:space="preserve">was chosen </w:t>
      </w:r>
      <w:r w:rsidRPr="00392BFF">
        <w:rPr>
          <w:rStyle w:val="apple-converted-space"/>
          <w:sz w:val="24"/>
          <w:szCs w:val="24"/>
        </w:rPr>
        <w:t xml:space="preserve">over </w:t>
      </w:r>
      <w:r>
        <w:rPr>
          <w:rStyle w:val="apple-converted-space"/>
          <w:sz w:val="24"/>
          <w:szCs w:val="24"/>
        </w:rPr>
        <w:t>other similar options such as the Raspberry Pi 3 because the Jetson TK1 has more</w:t>
      </w:r>
      <w:r w:rsidRPr="00392BFF">
        <w:rPr>
          <w:rStyle w:val="apple-converted-space"/>
          <w:sz w:val="24"/>
          <w:szCs w:val="24"/>
        </w:rPr>
        <w:t xml:space="preserve"> GPIO pins, memory, </w:t>
      </w:r>
      <w:r>
        <w:rPr>
          <w:rStyle w:val="apple-converted-space"/>
          <w:sz w:val="24"/>
          <w:szCs w:val="24"/>
        </w:rPr>
        <w:t>and</w:t>
      </w:r>
      <w:r w:rsidRPr="00392BFF">
        <w:rPr>
          <w:rStyle w:val="apple-converted-space"/>
          <w:sz w:val="24"/>
          <w:szCs w:val="24"/>
        </w:rPr>
        <w:t xml:space="preserve"> processing power </w:t>
      </w:r>
      <w:r>
        <w:rPr>
          <w:rStyle w:val="apple-converted-space"/>
          <w:sz w:val="24"/>
          <w:szCs w:val="24"/>
        </w:rPr>
        <w:t>than a Raspberry Pi.</w:t>
      </w:r>
      <w:r w:rsidRPr="00392BFF">
        <w:rPr>
          <w:rStyle w:val="apple-converted-space"/>
          <w:sz w:val="24"/>
          <w:szCs w:val="24"/>
        </w:rPr>
        <w:t xml:space="preserve"> </w:t>
      </w:r>
      <w:r>
        <w:rPr>
          <w:rStyle w:val="apple-converted-space"/>
          <w:sz w:val="24"/>
          <w:szCs w:val="24"/>
        </w:rPr>
        <w:t xml:space="preserve">The </w:t>
      </w:r>
      <w:r w:rsidRPr="00392BFF">
        <w:rPr>
          <w:rStyle w:val="apple-converted-space"/>
          <w:sz w:val="24"/>
          <w:szCs w:val="24"/>
        </w:rPr>
        <w:t>Nvidia Jetson TX1</w:t>
      </w:r>
      <w:r>
        <w:rPr>
          <w:rStyle w:val="apple-converted-space"/>
          <w:sz w:val="24"/>
          <w:szCs w:val="24"/>
        </w:rPr>
        <w:t xml:space="preserve"> was not selected because it </w:t>
      </w:r>
      <w:r w:rsidRPr="00392BFF">
        <w:rPr>
          <w:rStyle w:val="apple-converted-space"/>
          <w:sz w:val="24"/>
          <w:szCs w:val="24"/>
        </w:rPr>
        <w:t>is three times as expensive as the TK1, and th</w:t>
      </w:r>
      <w:r>
        <w:rPr>
          <w:rStyle w:val="apple-converted-space"/>
          <w:sz w:val="24"/>
          <w:szCs w:val="24"/>
        </w:rPr>
        <w:t xml:space="preserve">is project’s limited use of the </w:t>
      </w:r>
      <w:r w:rsidRPr="00392BFF">
        <w:rPr>
          <w:rStyle w:val="apple-converted-space"/>
          <w:sz w:val="24"/>
          <w:szCs w:val="24"/>
        </w:rPr>
        <w:t>TX1’s extra gr</w:t>
      </w:r>
      <w:r w:rsidRPr="0058494F">
        <w:rPr>
          <w:rStyle w:val="apple-converted-space"/>
          <w:sz w:val="24"/>
          <w:szCs w:val="24"/>
        </w:rPr>
        <w:t xml:space="preserve">aphics capabilities would not have </w:t>
      </w:r>
      <w:r>
        <w:rPr>
          <w:rStyle w:val="apple-converted-space"/>
          <w:sz w:val="24"/>
          <w:szCs w:val="24"/>
        </w:rPr>
        <w:t>made</w:t>
      </w:r>
      <w:r w:rsidRPr="0058494F">
        <w:rPr>
          <w:rStyle w:val="apple-converted-space"/>
          <w:sz w:val="24"/>
          <w:szCs w:val="24"/>
        </w:rPr>
        <w:t xml:space="preserve"> up </w:t>
      </w:r>
      <w:r>
        <w:rPr>
          <w:rStyle w:val="apple-converted-space"/>
          <w:sz w:val="24"/>
          <w:szCs w:val="24"/>
        </w:rPr>
        <w:t xml:space="preserve">for </w:t>
      </w:r>
      <w:r w:rsidRPr="0058494F">
        <w:rPr>
          <w:rStyle w:val="apple-converted-space"/>
          <w:sz w:val="24"/>
          <w:szCs w:val="24"/>
        </w:rPr>
        <w:t>the cost increase.</w:t>
      </w:r>
      <w:r>
        <w:rPr>
          <w:rStyle w:val="apple-converted-space"/>
          <w:sz w:val="24"/>
          <w:szCs w:val="24"/>
        </w:rPr>
        <w:t xml:space="preserve"> The Jetson TK1 satisfies all the project constraints as </w:t>
      </w:r>
      <w:r w:rsidRPr="00D3344D">
        <w:rPr>
          <w:rStyle w:val="apple-converted-space"/>
          <w:sz w:val="24"/>
          <w:szCs w:val="24"/>
        </w:rPr>
        <w:t xml:space="preserve">shown in </w:t>
      </w:r>
      <w:r w:rsidRPr="00D3344D">
        <w:rPr>
          <w:rStyle w:val="apple-converted-space"/>
          <w:sz w:val="24"/>
          <w:szCs w:val="24"/>
        </w:rPr>
        <w:fldChar w:fldCharType="begin"/>
      </w:r>
      <w:r w:rsidRPr="00D3344D">
        <w:rPr>
          <w:rStyle w:val="apple-converted-space"/>
          <w:sz w:val="24"/>
          <w:szCs w:val="24"/>
        </w:rPr>
        <w:instrText xml:space="preserve"> REF _Ref469573360 \h </w:instrText>
      </w:r>
      <w:r>
        <w:rPr>
          <w:rStyle w:val="apple-converted-space"/>
          <w:sz w:val="24"/>
          <w:szCs w:val="24"/>
        </w:rPr>
        <w:instrText xml:space="preserve"> \* MERGEFORMAT </w:instrText>
      </w:r>
      <w:r w:rsidRPr="00D3344D">
        <w:rPr>
          <w:rStyle w:val="apple-converted-space"/>
          <w:sz w:val="24"/>
          <w:szCs w:val="24"/>
        </w:rPr>
      </w:r>
      <w:r w:rsidRPr="00D3344D">
        <w:rPr>
          <w:rStyle w:val="apple-converted-space"/>
          <w:sz w:val="24"/>
          <w:szCs w:val="24"/>
        </w:rPr>
        <w:fldChar w:fldCharType="separate"/>
      </w:r>
      <w:r w:rsidRPr="005F45E7">
        <w:rPr>
          <w:sz w:val="24"/>
          <w:szCs w:val="24"/>
        </w:rPr>
        <w:t xml:space="preserve">Table </w:t>
      </w:r>
      <w:r w:rsidRPr="005F45E7">
        <w:rPr>
          <w:noProof/>
          <w:sz w:val="24"/>
          <w:szCs w:val="24"/>
        </w:rPr>
        <w:t>4</w:t>
      </w:r>
      <w:r w:rsidRPr="00D3344D">
        <w:rPr>
          <w:rStyle w:val="apple-converted-space"/>
          <w:sz w:val="24"/>
          <w:szCs w:val="24"/>
        </w:rPr>
        <w:fldChar w:fldCharType="end"/>
      </w:r>
      <w:r w:rsidRPr="00D3344D">
        <w:rPr>
          <w:rStyle w:val="apple-converted-space"/>
          <w:sz w:val="24"/>
          <w:szCs w:val="24"/>
        </w:rPr>
        <w:t>.</w:t>
      </w:r>
      <w:r>
        <w:rPr>
          <w:rStyle w:val="apple-converted-space"/>
          <w:sz w:val="24"/>
          <w:szCs w:val="24"/>
        </w:rPr>
        <w:t xml:space="preserve"> (For a visual representation of the Jetson TK1 ports, </w:t>
      </w:r>
      <w:r w:rsidRPr="00BE3507">
        <w:rPr>
          <w:rStyle w:val="apple-converted-space"/>
          <w:sz w:val="24"/>
          <w:szCs w:val="24"/>
        </w:rPr>
        <w:t xml:space="preserve">refer to </w:t>
      </w:r>
      <w:r w:rsidRPr="00BE3507">
        <w:rPr>
          <w:rStyle w:val="apple-converted-space"/>
          <w:sz w:val="24"/>
          <w:szCs w:val="24"/>
        </w:rPr>
        <w:fldChar w:fldCharType="begin"/>
      </w:r>
      <w:r w:rsidRPr="00BE3507">
        <w:rPr>
          <w:rStyle w:val="apple-converted-space"/>
          <w:sz w:val="24"/>
          <w:szCs w:val="24"/>
        </w:rPr>
        <w:instrText xml:space="preserve"> REF _Ref468190474 \h </w:instrText>
      </w:r>
      <w:r>
        <w:rPr>
          <w:rStyle w:val="apple-converted-space"/>
          <w:sz w:val="24"/>
          <w:szCs w:val="24"/>
        </w:rPr>
        <w:instrText xml:space="preserve"> \* MERGEFORMAT </w:instrText>
      </w:r>
      <w:r w:rsidRPr="00BE3507">
        <w:rPr>
          <w:rStyle w:val="apple-converted-space"/>
          <w:sz w:val="24"/>
          <w:szCs w:val="24"/>
        </w:rPr>
      </w:r>
      <w:r w:rsidRPr="00BE3507">
        <w:rPr>
          <w:rStyle w:val="apple-converted-space"/>
          <w:sz w:val="24"/>
          <w:szCs w:val="24"/>
        </w:rPr>
        <w:fldChar w:fldCharType="separate"/>
      </w:r>
      <w:r w:rsidRPr="005F45E7">
        <w:rPr>
          <w:sz w:val="24"/>
          <w:szCs w:val="24"/>
        </w:rPr>
        <w:t xml:space="preserve">Figure </w:t>
      </w:r>
      <w:r w:rsidRPr="005F45E7">
        <w:rPr>
          <w:noProof/>
          <w:sz w:val="24"/>
          <w:szCs w:val="24"/>
        </w:rPr>
        <w:t>4</w:t>
      </w:r>
      <w:r w:rsidRPr="00BE3507">
        <w:rPr>
          <w:rStyle w:val="apple-converted-space"/>
          <w:sz w:val="24"/>
          <w:szCs w:val="24"/>
        </w:rPr>
        <w:fldChar w:fldCharType="end"/>
      </w:r>
      <w:r w:rsidRPr="00BE3507">
        <w:rPr>
          <w:rStyle w:val="apple-converted-space"/>
          <w:sz w:val="24"/>
          <w:szCs w:val="24"/>
        </w:rPr>
        <w:t>.)</w:t>
      </w:r>
    </w:p>
    <w:tbl>
      <w:tblPr>
        <w:tblStyle w:val="PlainTable51"/>
        <w:tblW w:w="0" w:type="auto"/>
        <w:tblLook w:val="04A0" w:firstRow="1" w:lastRow="0" w:firstColumn="1" w:lastColumn="0" w:noHBand="0" w:noVBand="1"/>
      </w:tblPr>
      <w:tblGrid>
        <w:gridCol w:w="2268"/>
        <w:gridCol w:w="6277"/>
      </w:tblGrid>
      <w:tr w:rsidR="005F45E7" w:rsidRPr="007D1E74" w14:paraId="22587765" w14:textId="77777777" w:rsidTr="00FD27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68" w:type="dxa"/>
          </w:tcPr>
          <w:p w14:paraId="660F78E7" w14:textId="77777777" w:rsidR="005F45E7" w:rsidRPr="007D1E74" w:rsidRDefault="005F45E7" w:rsidP="00FD2717">
            <w:pPr>
              <w:jc w:val="left"/>
              <w:rPr>
                <w:rFonts w:cs="Times New Roman"/>
                <w:b/>
                <w:i w:val="0"/>
              </w:rPr>
            </w:pPr>
            <w:r w:rsidRPr="007D1E74">
              <w:rPr>
                <w:rFonts w:cs="Times New Roman"/>
                <w:b/>
                <w:i w:val="0"/>
              </w:rPr>
              <w:t>Project Constraints</w:t>
            </w:r>
          </w:p>
        </w:tc>
        <w:tc>
          <w:tcPr>
            <w:tcW w:w="6277" w:type="dxa"/>
          </w:tcPr>
          <w:p w14:paraId="7A9E34B2" w14:textId="77777777" w:rsidR="005F45E7" w:rsidRPr="007D1E74" w:rsidRDefault="005F45E7" w:rsidP="00FD2717">
            <w:pPr>
              <w:cnfStyle w:val="100000000000" w:firstRow="1" w:lastRow="0" w:firstColumn="0" w:lastColumn="0" w:oddVBand="0" w:evenVBand="0" w:oddHBand="0" w:evenHBand="0" w:firstRowFirstColumn="0" w:firstRowLastColumn="0" w:lastRowFirstColumn="0" w:lastRowLastColumn="0"/>
              <w:rPr>
                <w:rFonts w:cs="Times New Roman"/>
                <w:b/>
                <w:i w:val="0"/>
              </w:rPr>
            </w:pPr>
            <w:r w:rsidRPr="007D1E74">
              <w:rPr>
                <w:rFonts w:cs="Times New Roman"/>
                <w:b/>
                <w:i w:val="0"/>
              </w:rPr>
              <w:t xml:space="preserve">Flight Computer </w:t>
            </w:r>
            <w:r>
              <w:rPr>
                <w:rFonts w:cs="Times New Roman"/>
                <w:b/>
                <w:i w:val="0"/>
              </w:rPr>
              <w:t>Specifications</w:t>
            </w:r>
          </w:p>
        </w:tc>
      </w:tr>
      <w:tr w:rsidR="005F45E7" w:rsidRPr="007D1E74" w14:paraId="0EFB64E4" w14:textId="77777777" w:rsidTr="00FD2717">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68" w:type="dxa"/>
          </w:tcPr>
          <w:p w14:paraId="36E9125E" w14:textId="77777777" w:rsidR="005F45E7" w:rsidRPr="007D1E74" w:rsidRDefault="005F45E7" w:rsidP="00FD2717">
            <w:pPr>
              <w:jc w:val="left"/>
              <w:rPr>
                <w:rFonts w:cs="Times New Roman"/>
                <w:i w:val="0"/>
              </w:rPr>
            </w:pPr>
            <w:r w:rsidRPr="007D1E74">
              <w:rPr>
                <w:rFonts w:cs="Times New Roman"/>
                <w:i w:val="0"/>
              </w:rPr>
              <w:t>Memory</w:t>
            </w:r>
          </w:p>
        </w:tc>
        <w:tc>
          <w:tcPr>
            <w:tcW w:w="6277" w:type="dxa"/>
          </w:tcPr>
          <w:p w14:paraId="26726E3A"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2 GB RAM</w:t>
            </w:r>
          </w:p>
        </w:tc>
      </w:tr>
      <w:tr w:rsidR="005F45E7" w:rsidRPr="007D1E74" w14:paraId="785A9C50" w14:textId="77777777" w:rsidTr="00FD2717">
        <w:trPr>
          <w:trHeight w:val="341"/>
        </w:trPr>
        <w:tc>
          <w:tcPr>
            <w:cnfStyle w:val="001000000000" w:firstRow="0" w:lastRow="0" w:firstColumn="1" w:lastColumn="0" w:oddVBand="0" w:evenVBand="0" w:oddHBand="0" w:evenHBand="0" w:firstRowFirstColumn="0" w:firstRowLastColumn="0" w:lastRowFirstColumn="0" w:lastRowLastColumn="0"/>
            <w:tcW w:w="2268" w:type="dxa"/>
          </w:tcPr>
          <w:p w14:paraId="5D5A2CAF" w14:textId="77777777" w:rsidR="005F45E7" w:rsidRPr="007D1E74" w:rsidRDefault="005F45E7" w:rsidP="00FD2717">
            <w:pPr>
              <w:jc w:val="left"/>
              <w:rPr>
                <w:rFonts w:cs="Times New Roman"/>
                <w:i w:val="0"/>
              </w:rPr>
            </w:pPr>
            <w:r w:rsidRPr="007D1E74">
              <w:rPr>
                <w:rFonts w:cs="Times New Roman"/>
                <w:i w:val="0"/>
              </w:rPr>
              <w:t>Processing Power</w:t>
            </w:r>
          </w:p>
        </w:tc>
        <w:tc>
          <w:tcPr>
            <w:tcW w:w="6277" w:type="dxa"/>
          </w:tcPr>
          <w:p w14:paraId="677115B5" w14:textId="77777777" w:rsidR="005F45E7" w:rsidRPr="007D1E74" w:rsidRDefault="005F45E7" w:rsidP="00FD2717">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Quad-core processor</w:t>
            </w:r>
          </w:p>
        </w:tc>
      </w:tr>
      <w:tr w:rsidR="005F45E7" w:rsidRPr="007D1E74" w14:paraId="4FDF151A" w14:textId="77777777" w:rsidTr="00FD2717">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268" w:type="dxa"/>
          </w:tcPr>
          <w:p w14:paraId="472BA7EA" w14:textId="77777777" w:rsidR="005F45E7" w:rsidRPr="007D1E74" w:rsidRDefault="005F45E7" w:rsidP="00FD2717">
            <w:pPr>
              <w:jc w:val="left"/>
              <w:rPr>
                <w:rFonts w:cs="Times New Roman"/>
                <w:i w:val="0"/>
              </w:rPr>
            </w:pPr>
            <w:r w:rsidRPr="007D1E74">
              <w:rPr>
                <w:rFonts w:cs="Times New Roman"/>
                <w:i w:val="0"/>
              </w:rPr>
              <w:t>Power</w:t>
            </w:r>
          </w:p>
        </w:tc>
        <w:tc>
          <w:tcPr>
            <w:tcW w:w="6277" w:type="dxa"/>
          </w:tcPr>
          <w:p w14:paraId="70D5A9C6"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External power supply</w:t>
            </w:r>
          </w:p>
        </w:tc>
      </w:tr>
      <w:tr w:rsidR="005F45E7" w:rsidRPr="007D1E74" w14:paraId="10BDBC04" w14:textId="77777777" w:rsidTr="00FD2717">
        <w:tc>
          <w:tcPr>
            <w:cnfStyle w:val="001000000000" w:firstRow="0" w:lastRow="0" w:firstColumn="1" w:lastColumn="0" w:oddVBand="0" w:evenVBand="0" w:oddHBand="0" w:evenHBand="0" w:firstRowFirstColumn="0" w:firstRowLastColumn="0" w:lastRowFirstColumn="0" w:lastRowLastColumn="0"/>
            <w:tcW w:w="2268" w:type="dxa"/>
          </w:tcPr>
          <w:p w14:paraId="3C39702B" w14:textId="77777777" w:rsidR="005F45E7" w:rsidRPr="007D1E74" w:rsidRDefault="005F45E7" w:rsidP="00FD2717">
            <w:pPr>
              <w:jc w:val="left"/>
              <w:rPr>
                <w:rFonts w:cs="Times New Roman"/>
                <w:i w:val="0"/>
              </w:rPr>
            </w:pPr>
            <w:r w:rsidRPr="007D1E74">
              <w:rPr>
                <w:rFonts w:cs="Times New Roman"/>
                <w:i w:val="0"/>
              </w:rPr>
              <w:t>Available Ports</w:t>
            </w:r>
          </w:p>
        </w:tc>
        <w:tc>
          <w:tcPr>
            <w:tcW w:w="6277" w:type="dxa"/>
          </w:tcPr>
          <w:p w14:paraId="029106C7" w14:textId="77777777" w:rsidR="005F45E7" w:rsidRPr="007D1E74" w:rsidRDefault="005F45E7" w:rsidP="00FD2717">
            <w:pPr>
              <w:cnfStyle w:val="000000000000" w:firstRow="0" w:lastRow="0" w:firstColumn="0" w:lastColumn="0" w:oddVBand="0" w:evenVBand="0" w:oddHBand="0" w:evenHBand="0" w:firstRowFirstColumn="0" w:firstRowLastColumn="0" w:lastRowFirstColumn="0" w:lastRowLastColumn="0"/>
              <w:rPr>
                <w:rFonts w:cs="Times New Roman"/>
                <w:sz w:val="21"/>
              </w:rPr>
            </w:pPr>
          </w:p>
        </w:tc>
      </w:tr>
      <w:tr w:rsidR="005F45E7" w:rsidRPr="007D1E74" w14:paraId="33EF950D" w14:textId="77777777" w:rsidTr="00FD2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9E29003" w14:textId="77777777" w:rsidR="005F45E7" w:rsidRPr="007D1E74" w:rsidRDefault="005F45E7" w:rsidP="00FD2717">
            <w:pPr>
              <w:rPr>
                <w:rFonts w:cs="Times New Roman"/>
              </w:rPr>
            </w:pPr>
            <w:r w:rsidRPr="007D1E74">
              <w:rPr>
                <w:rFonts w:cs="Times New Roman"/>
              </w:rPr>
              <w:t>1 USB</w:t>
            </w:r>
          </w:p>
        </w:tc>
        <w:tc>
          <w:tcPr>
            <w:tcW w:w="6277" w:type="dxa"/>
          </w:tcPr>
          <w:p w14:paraId="63BBBA86"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USB Splitter to 2 Laser scanners and Pixhawk</w:t>
            </w:r>
          </w:p>
        </w:tc>
      </w:tr>
      <w:tr w:rsidR="005F45E7" w:rsidRPr="007D1E74" w14:paraId="278F7DC2" w14:textId="77777777" w:rsidTr="00FD2717">
        <w:tc>
          <w:tcPr>
            <w:cnfStyle w:val="001000000000" w:firstRow="0" w:lastRow="0" w:firstColumn="1" w:lastColumn="0" w:oddVBand="0" w:evenVBand="0" w:oddHBand="0" w:evenHBand="0" w:firstRowFirstColumn="0" w:firstRowLastColumn="0" w:lastRowFirstColumn="0" w:lastRowLastColumn="0"/>
            <w:tcW w:w="2268" w:type="dxa"/>
          </w:tcPr>
          <w:p w14:paraId="0935DC8E" w14:textId="77777777" w:rsidR="005F45E7" w:rsidRPr="007D1E74" w:rsidRDefault="005F45E7" w:rsidP="00FD2717">
            <w:pPr>
              <w:rPr>
                <w:rFonts w:cs="Times New Roman"/>
              </w:rPr>
            </w:pPr>
            <w:r w:rsidRPr="007D1E74">
              <w:rPr>
                <w:rFonts w:cs="Times New Roman"/>
              </w:rPr>
              <w:t>I/O Pins</w:t>
            </w:r>
          </w:p>
        </w:tc>
        <w:tc>
          <w:tcPr>
            <w:tcW w:w="6277" w:type="dxa"/>
          </w:tcPr>
          <w:p w14:paraId="725AFC57" w14:textId="77777777" w:rsidR="005F45E7" w:rsidRPr="007D1E74" w:rsidRDefault="005F45E7" w:rsidP="00FD2717">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4 9DOF sensors</w:t>
            </w:r>
            <w:r>
              <w:rPr>
                <w:rFonts w:cs="Times New Roman"/>
              </w:rPr>
              <w:t xml:space="preserve"> (75 total pins)</w:t>
            </w:r>
          </w:p>
        </w:tc>
      </w:tr>
      <w:tr w:rsidR="005F45E7" w:rsidRPr="007D1E74" w14:paraId="307E2356" w14:textId="77777777" w:rsidTr="00FD27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6D84189" w14:textId="77777777" w:rsidR="005F45E7" w:rsidRPr="007D1E74" w:rsidRDefault="005F45E7" w:rsidP="00FD2717">
            <w:pPr>
              <w:rPr>
                <w:rFonts w:cs="Times New Roman"/>
              </w:rPr>
            </w:pPr>
            <w:r w:rsidRPr="007D1E74">
              <w:rPr>
                <w:rFonts w:cs="Times New Roman"/>
              </w:rPr>
              <w:t>SD Card Reader</w:t>
            </w:r>
          </w:p>
        </w:tc>
        <w:tc>
          <w:tcPr>
            <w:tcW w:w="6277" w:type="dxa"/>
          </w:tcPr>
          <w:p w14:paraId="7156F83D" w14:textId="77777777" w:rsidR="005F45E7" w:rsidRPr="007D1E74" w:rsidRDefault="005F45E7" w:rsidP="00FD2717">
            <w:pPr>
              <w:cnfStyle w:val="000000100000" w:firstRow="0" w:lastRow="0" w:firstColumn="0" w:lastColumn="0" w:oddVBand="0" w:evenVBand="0" w:oddHBand="1" w:evenHBand="0" w:firstRowFirstColumn="0" w:firstRowLastColumn="0" w:lastRowFirstColumn="0" w:lastRowLastColumn="0"/>
              <w:rPr>
                <w:rFonts w:cs="Times New Roman"/>
              </w:rPr>
            </w:pPr>
            <w:r w:rsidRPr="007D1E74">
              <w:rPr>
                <w:rFonts w:cs="Times New Roman"/>
              </w:rPr>
              <w:t>SD card for data logging</w:t>
            </w:r>
          </w:p>
        </w:tc>
      </w:tr>
      <w:tr w:rsidR="005F45E7" w:rsidRPr="007D1E74" w14:paraId="2529D796" w14:textId="77777777" w:rsidTr="00FD2717">
        <w:trPr>
          <w:trHeight w:val="288"/>
        </w:trPr>
        <w:tc>
          <w:tcPr>
            <w:cnfStyle w:val="001000000000" w:firstRow="0" w:lastRow="0" w:firstColumn="1" w:lastColumn="0" w:oddVBand="0" w:evenVBand="0" w:oddHBand="0" w:evenHBand="0" w:firstRowFirstColumn="0" w:firstRowLastColumn="0" w:lastRowFirstColumn="0" w:lastRowLastColumn="0"/>
            <w:tcW w:w="2268" w:type="dxa"/>
          </w:tcPr>
          <w:p w14:paraId="721E78B9" w14:textId="77777777" w:rsidR="005F45E7" w:rsidRPr="007D1E74" w:rsidRDefault="005F45E7" w:rsidP="00FD2717">
            <w:pPr>
              <w:rPr>
                <w:rFonts w:cs="Times New Roman"/>
              </w:rPr>
            </w:pPr>
            <w:r w:rsidRPr="007D1E74">
              <w:rPr>
                <w:rFonts w:cs="Times New Roman"/>
              </w:rPr>
              <w:t>Ethernet</w:t>
            </w:r>
          </w:p>
        </w:tc>
        <w:tc>
          <w:tcPr>
            <w:tcW w:w="6277" w:type="dxa"/>
          </w:tcPr>
          <w:p w14:paraId="160A5349" w14:textId="77777777" w:rsidR="005F45E7" w:rsidRPr="007D1E74" w:rsidRDefault="005F45E7" w:rsidP="00FD2717">
            <w:pPr>
              <w:cnfStyle w:val="000000000000" w:firstRow="0" w:lastRow="0" w:firstColumn="0" w:lastColumn="0" w:oddVBand="0" w:evenVBand="0" w:oddHBand="0" w:evenHBand="0" w:firstRowFirstColumn="0" w:firstRowLastColumn="0" w:lastRowFirstColumn="0" w:lastRowLastColumn="0"/>
              <w:rPr>
                <w:rFonts w:cs="Times New Roman"/>
              </w:rPr>
            </w:pPr>
            <w:r w:rsidRPr="007D1E74">
              <w:rPr>
                <w:rFonts w:cs="Times New Roman"/>
              </w:rPr>
              <w:t xml:space="preserve">Off-line communication </w:t>
            </w:r>
          </w:p>
        </w:tc>
      </w:tr>
    </w:tbl>
    <w:p w14:paraId="51405495" w14:textId="77777777" w:rsidR="005F45E7" w:rsidRDefault="005F45E7" w:rsidP="005F45E7">
      <w:pPr>
        <w:pStyle w:val="Caption"/>
        <w:rPr>
          <w:rStyle w:val="apple-converted-space"/>
          <w:sz w:val="24"/>
          <w:szCs w:val="24"/>
        </w:rPr>
      </w:pPr>
      <w:bookmarkStart w:id="100" w:name="_Ref469573360"/>
      <w:r>
        <w:t xml:space="preserve">Table </w:t>
      </w:r>
      <w:fldSimple w:instr=" SEQ Table \* ARABIC ">
        <w:r>
          <w:rPr>
            <w:noProof/>
          </w:rPr>
          <w:t>4</w:t>
        </w:r>
      </w:fldSimple>
      <w:bookmarkEnd w:id="100"/>
      <w:r>
        <w:t xml:space="preserve"> | Comparison of flight computer specifications</w:t>
      </w:r>
    </w:p>
    <w:p w14:paraId="2BF9AFB9" w14:textId="77777777" w:rsidR="005F45E7" w:rsidRPr="00392BFF" w:rsidRDefault="005F45E7" w:rsidP="005F45E7">
      <w:pPr>
        <w:pStyle w:val="p1"/>
        <w:spacing w:line="480" w:lineRule="auto"/>
        <w:ind w:firstLine="540"/>
        <w:jc w:val="both"/>
        <w:rPr>
          <w:rStyle w:val="apple-converted-space"/>
          <w:sz w:val="24"/>
          <w:szCs w:val="24"/>
          <w:highlight w:val="yellow"/>
        </w:rPr>
      </w:pPr>
      <w:r w:rsidRPr="0058494F">
        <w:rPr>
          <w:rStyle w:val="apple-converted-space"/>
          <w:sz w:val="24"/>
          <w:szCs w:val="24"/>
        </w:rPr>
        <w:t xml:space="preserve">The Jetson TK1 </w:t>
      </w:r>
      <w:r>
        <w:rPr>
          <w:rStyle w:val="apple-converted-space"/>
          <w:sz w:val="24"/>
          <w:szCs w:val="24"/>
        </w:rPr>
        <w:t xml:space="preserve">board </w:t>
      </w:r>
      <w:r w:rsidRPr="0058494F">
        <w:rPr>
          <w:rStyle w:val="apple-converted-space"/>
          <w:sz w:val="24"/>
          <w:szCs w:val="24"/>
        </w:rPr>
        <w:t xml:space="preserve">is shown in </w:t>
      </w:r>
      <w:r w:rsidRPr="0058494F">
        <w:rPr>
          <w:rStyle w:val="apple-converted-space"/>
          <w:sz w:val="24"/>
          <w:szCs w:val="24"/>
        </w:rPr>
        <w:fldChar w:fldCharType="begin"/>
      </w:r>
      <w:r w:rsidRPr="0058494F">
        <w:rPr>
          <w:rStyle w:val="apple-converted-space"/>
          <w:sz w:val="24"/>
          <w:szCs w:val="24"/>
        </w:rPr>
        <w:instrText xml:space="preserve"> REF _Ref468191611 \h </w:instrText>
      </w:r>
      <w:r>
        <w:rPr>
          <w:rStyle w:val="apple-converted-space"/>
          <w:sz w:val="24"/>
          <w:szCs w:val="24"/>
        </w:rPr>
        <w:instrText xml:space="preserve"> \* MERGEFORMAT </w:instrText>
      </w:r>
      <w:r w:rsidRPr="0058494F">
        <w:rPr>
          <w:rStyle w:val="apple-converted-space"/>
          <w:sz w:val="24"/>
          <w:szCs w:val="24"/>
        </w:rPr>
      </w:r>
      <w:r w:rsidRPr="0058494F">
        <w:rPr>
          <w:rStyle w:val="apple-converted-space"/>
          <w:sz w:val="24"/>
          <w:szCs w:val="24"/>
        </w:rPr>
        <w:fldChar w:fldCharType="separate"/>
      </w:r>
      <w:r w:rsidRPr="005F45E7">
        <w:rPr>
          <w:sz w:val="24"/>
          <w:szCs w:val="24"/>
        </w:rPr>
        <w:t xml:space="preserve">Figure </w:t>
      </w:r>
      <w:r w:rsidRPr="005F45E7">
        <w:rPr>
          <w:noProof/>
          <w:sz w:val="24"/>
          <w:szCs w:val="24"/>
        </w:rPr>
        <w:t>6</w:t>
      </w:r>
      <w:r w:rsidRPr="0058494F">
        <w:rPr>
          <w:rStyle w:val="apple-converted-space"/>
          <w:sz w:val="24"/>
          <w:szCs w:val="24"/>
        </w:rPr>
        <w:fldChar w:fldCharType="end"/>
      </w:r>
      <w:r>
        <w:rPr>
          <w:rStyle w:val="apple-converted-space"/>
          <w:sz w:val="24"/>
          <w:szCs w:val="24"/>
        </w:rPr>
        <w:t xml:space="preserve"> with labels</w:t>
      </w:r>
      <w:r w:rsidRPr="0058494F">
        <w:rPr>
          <w:rStyle w:val="apple-converted-space"/>
          <w:sz w:val="24"/>
          <w:szCs w:val="24"/>
        </w:rPr>
        <w:t>.</w:t>
      </w:r>
      <w:r>
        <w:rPr>
          <w:rStyle w:val="apple-converted-space"/>
          <w:sz w:val="24"/>
          <w:szCs w:val="24"/>
        </w:rPr>
        <w:t xml:space="preserve"> </w:t>
      </w:r>
      <w:r w:rsidRPr="00392BFF">
        <w:rPr>
          <w:sz w:val="24"/>
          <w:szCs w:val="24"/>
        </w:rPr>
        <w:t xml:space="preserve">The </w:t>
      </w:r>
      <w:r>
        <w:rPr>
          <w:sz w:val="24"/>
          <w:szCs w:val="24"/>
        </w:rPr>
        <w:t xml:space="preserve">Ubuntu 14.04 Nvidia operating system has been installed to match the version of Ubuntu that the NG R&amp;D department uses. The wide range of input/output </w:t>
      </w:r>
      <w:r w:rsidRPr="00614AE4">
        <w:rPr>
          <w:sz w:val="24"/>
          <w:szCs w:val="24"/>
        </w:rPr>
        <w:t xml:space="preserve">capability (see </w:t>
      </w:r>
      <w:r w:rsidRPr="00614AE4">
        <w:rPr>
          <w:sz w:val="24"/>
          <w:szCs w:val="24"/>
        </w:rPr>
        <w:fldChar w:fldCharType="begin"/>
      </w:r>
      <w:r w:rsidRPr="00614AE4">
        <w:rPr>
          <w:sz w:val="24"/>
          <w:szCs w:val="24"/>
        </w:rPr>
        <w:instrText xml:space="preserve"> REF _Ref469573360 \h </w:instrText>
      </w:r>
      <w:r>
        <w:rPr>
          <w:sz w:val="24"/>
          <w:szCs w:val="24"/>
        </w:rPr>
        <w:instrText xml:space="preserve"> \* MERGEFORMAT </w:instrText>
      </w:r>
      <w:r w:rsidRPr="00614AE4">
        <w:rPr>
          <w:sz w:val="24"/>
          <w:szCs w:val="24"/>
        </w:rPr>
      </w:r>
      <w:r w:rsidRPr="00614AE4">
        <w:rPr>
          <w:sz w:val="24"/>
          <w:szCs w:val="24"/>
        </w:rPr>
        <w:fldChar w:fldCharType="separate"/>
      </w:r>
      <w:r w:rsidRPr="005F45E7">
        <w:rPr>
          <w:sz w:val="24"/>
          <w:szCs w:val="24"/>
        </w:rPr>
        <w:t xml:space="preserve">Table </w:t>
      </w:r>
      <w:r w:rsidRPr="005F45E7">
        <w:rPr>
          <w:noProof/>
          <w:sz w:val="24"/>
          <w:szCs w:val="24"/>
        </w:rPr>
        <w:t>4</w:t>
      </w:r>
      <w:r w:rsidRPr="00614AE4">
        <w:rPr>
          <w:sz w:val="24"/>
          <w:szCs w:val="24"/>
        </w:rPr>
        <w:fldChar w:fldCharType="end"/>
      </w:r>
      <w:r w:rsidRPr="00614AE4">
        <w:rPr>
          <w:sz w:val="24"/>
          <w:szCs w:val="24"/>
        </w:rPr>
        <w:t>) will</w:t>
      </w:r>
      <w:r w:rsidRPr="00392BFF">
        <w:rPr>
          <w:sz w:val="24"/>
          <w:szCs w:val="24"/>
        </w:rPr>
        <w:t xml:space="preserve"> </w:t>
      </w:r>
      <w:r>
        <w:rPr>
          <w:sz w:val="24"/>
          <w:szCs w:val="24"/>
        </w:rPr>
        <w:t>facilitate the implementation and testing of</w:t>
      </w:r>
      <w:r w:rsidRPr="00392BFF">
        <w:rPr>
          <w:sz w:val="24"/>
          <w:szCs w:val="24"/>
        </w:rPr>
        <w:t xml:space="preserve"> different sensors</w:t>
      </w:r>
      <w:r>
        <w:rPr>
          <w:sz w:val="24"/>
          <w:szCs w:val="24"/>
        </w:rPr>
        <w:t xml:space="preserve"> </w:t>
      </w:r>
      <w:r>
        <w:rPr>
          <w:sz w:val="24"/>
          <w:szCs w:val="24"/>
        </w:rPr>
        <w:fldChar w:fldCharType="begin"/>
      </w:r>
      <w:r>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Pr>
          <w:sz w:val="24"/>
          <w:szCs w:val="24"/>
        </w:rPr>
        <w:fldChar w:fldCharType="separate"/>
      </w:r>
      <w:r w:rsidRPr="00B30470">
        <w:rPr>
          <w:sz w:val="24"/>
        </w:rPr>
        <w:t>[12]</w:t>
      </w:r>
      <w:r>
        <w:rPr>
          <w:sz w:val="24"/>
          <w:szCs w:val="24"/>
        </w:rPr>
        <w:fldChar w:fldCharType="end"/>
      </w:r>
      <w:r>
        <w:rPr>
          <w:sz w:val="24"/>
          <w:szCs w:val="24"/>
        </w:rPr>
        <w:t>.</w:t>
      </w:r>
    </w:p>
    <w:p w14:paraId="24D70CA6" w14:textId="77777777" w:rsidR="005F45E7" w:rsidRPr="0058494F" w:rsidRDefault="005F45E7" w:rsidP="005F45E7">
      <w:pPr>
        <w:pStyle w:val="p1"/>
        <w:ind w:firstLine="540"/>
        <w:rPr>
          <w:rStyle w:val="apple-converted-space"/>
          <w:sz w:val="24"/>
          <w:szCs w:val="24"/>
        </w:rPr>
      </w:pPr>
    </w:p>
    <w:p w14:paraId="690CF7DF" w14:textId="77777777" w:rsidR="005F45E7" w:rsidRPr="0058494F" w:rsidRDefault="005F45E7" w:rsidP="005F45E7">
      <w:pPr>
        <w:pStyle w:val="p1"/>
        <w:keepNext/>
        <w:jc w:val="center"/>
        <w:rPr>
          <w:sz w:val="24"/>
          <w:szCs w:val="24"/>
        </w:rPr>
      </w:pPr>
      <w:r w:rsidRPr="0058494F">
        <w:rPr>
          <w:rStyle w:val="apple-converted-space"/>
          <w:noProof/>
          <w:sz w:val="24"/>
          <w:szCs w:val="24"/>
        </w:rPr>
        <w:lastRenderedPageBreak/>
        <w:drawing>
          <wp:inline distT="0" distB="0" distL="0" distR="0" wp14:anchorId="6B810B0E" wp14:editId="50920375">
            <wp:extent cx="5619750" cy="3181403"/>
            <wp:effectExtent l="19050" t="19050" r="19050" b="19050"/>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2564" cy="3182996"/>
                    </a:xfrm>
                    <a:prstGeom prst="rect">
                      <a:avLst/>
                    </a:prstGeom>
                    <a:noFill/>
                    <a:ln>
                      <a:solidFill>
                        <a:schemeClr val="tx1"/>
                      </a:solidFill>
                    </a:ln>
                  </pic:spPr>
                </pic:pic>
              </a:graphicData>
            </a:graphic>
          </wp:inline>
        </w:drawing>
      </w:r>
    </w:p>
    <w:p w14:paraId="318E0F5D" w14:textId="77777777" w:rsidR="005F45E7" w:rsidRDefault="005F45E7" w:rsidP="005F45E7">
      <w:pPr>
        <w:pStyle w:val="Caption"/>
      </w:pPr>
      <w:bookmarkStart w:id="101" w:name="_Ref468191611"/>
      <w:r>
        <w:t xml:space="preserve">Figure </w:t>
      </w:r>
      <w:fldSimple w:instr=" SEQ Figure \* ARABIC ">
        <w:r>
          <w:rPr>
            <w:noProof/>
          </w:rPr>
          <w:t>6</w:t>
        </w:r>
      </w:fldSimple>
      <w:bookmarkEnd w:id="101"/>
      <w:r>
        <w:t xml:space="preserve"> | Jetson TK1 </w:t>
      </w:r>
      <w:r>
        <w:fldChar w:fldCharType="begin"/>
      </w:r>
      <w:r>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fldChar w:fldCharType="separate"/>
      </w:r>
      <w:r w:rsidRPr="00B30470">
        <w:t>[12]</w:t>
      </w:r>
      <w:r>
        <w:fldChar w:fldCharType="end"/>
      </w:r>
    </w:p>
    <w:p w14:paraId="31F02519" w14:textId="0B1F61C7" w:rsidR="005F45E7" w:rsidRPr="004775E0" w:rsidRDefault="005F45E7" w:rsidP="005F45E7">
      <w:pPr>
        <w:pStyle w:val="BodyText"/>
        <w:ind w:firstLine="540"/>
      </w:pPr>
      <w:r>
        <w:t xml:space="preserve">All </w:t>
      </w:r>
      <w:r w:rsidR="007D4FB0">
        <w:t xml:space="preserve">onboard processing will be hosted on </w:t>
      </w:r>
      <w:r>
        <w:t xml:space="preserve">the Jetson TK1. The Jetson has a separate wired connection to each onboard sensor (see Section </w:t>
      </w:r>
      <w:r>
        <w:fldChar w:fldCharType="begin"/>
      </w:r>
      <w:r>
        <w:instrText xml:space="preserve"> REF _Ref469264451 \r \h </w:instrText>
      </w:r>
      <w:r>
        <w:fldChar w:fldCharType="separate"/>
      </w:r>
      <w:r>
        <w:t>4.5</w:t>
      </w:r>
      <w:r>
        <w:fldChar w:fldCharType="end"/>
      </w:r>
      <w:r>
        <w:t xml:space="preserve"> for a description of the sensors), and continually receives data in real time. A ROS environment manages all the asynchronous processing, including simultaneously receiving data from multiple sensors, processing the data with an SSE algorithm, and sending signals to the Pixhawk controller.</w:t>
      </w:r>
    </w:p>
    <w:p w14:paraId="64CC0067" w14:textId="77777777" w:rsidR="005F45E7" w:rsidRDefault="005F45E7" w:rsidP="005F45E7">
      <w:pPr>
        <w:pStyle w:val="Heading3"/>
        <w:tabs>
          <w:tab w:val="clear" w:pos="720"/>
        </w:tabs>
      </w:pPr>
      <w:bookmarkStart w:id="102" w:name="_Ref480581357"/>
      <w:bookmarkStart w:id="103" w:name="_Toc481679677"/>
      <w:r>
        <w:t>ROS Environment</w:t>
      </w:r>
      <w:bookmarkEnd w:id="102"/>
      <w:bookmarkEnd w:id="103"/>
    </w:p>
    <w:p w14:paraId="013864D6" w14:textId="77777777" w:rsidR="005F45E7" w:rsidRDefault="005F45E7" w:rsidP="005F45E7">
      <w:pPr>
        <w:pStyle w:val="BodyText"/>
        <w:ind w:firstLine="540"/>
      </w:pPr>
      <w:r>
        <w:t xml:space="preserve">The ROS </w:t>
      </w:r>
      <w:commentRangeStart w:id="104"/>
      <w:r>
        <w:t xml:space="preserve">environment </w:t>
      </w:r>
      <w:commentRangeEnd w:id="104"/>
      <w:r w:rsidR="007D4FB0">
        <w:rPr>
          <w:rStyle w:val="CommentReference"/>
        </w:rPr>
        <w:commentReference w:id="104"/>
      </w:r>
      <w:r>
        <w:t xml:space="preserve">on the Jetson facilitates sending, receiving, and processing asynchronous data, as well as bypassing the state estimator on the Pixhawk. ROS-Indigo, two versions behind the most recent release of ROS (ROS-Kinetic) was selected because it is the version of ROS currently used by the NG R&amp;D department. Each sensor corresponds to a ROS node that publishes data as separate rostopics. The SSE will run on another ROS node, collecting published sensor data and control inputs and outputting state estimations. Finally, </w:t>
      </w:r>
      <w:r>
        <w:lastRenderedPageBreak/>
        <w:t xml:space="preserve">there is a node that sends state estimates to the Pixhawk controller. </w:t>
      </w:r>
      <w:r>
        <w:fldChar w:fldCharType="begin"/>
      </w:r>
      <w:r>
        <w:instrText xml:space="preserve"> REF _Ref469575202 \h </w:instrText>
      </w:r>
      <w:r>
        <w:fldChar w:fldCharType="separate"/>
      </w:r>
      <w:r>
        <w:t xml:space="preserve">Figure </w:t>
      </w:r>
      <w:r>
        <w:rPr>
          <w:noProof/>
        </w:rPr>
        <w:t>7</w:t>
      </w:r>
      <w:r>
        <w:fldChar w:fldCharType="end"/>
      </w:r>
      <w:r>
        <w:t xml:space="preserve"> contains a diagram of the ROS nodes and other components of the ROS environment.</w:t>
      </w:r>
    </w:p>
    <w:p w14:paraId="577AEB54" w14:textId="4D890888" w:rsidR="00F960A6" w:rsidRDefault="00AE23D7" w:rsidP="00F960A6">
      <w:pPr>
        <w:pStyle w:val="BodyText"/>
        <w:ind w:firstLine="540"/>
      </w:pPr>
      <w:r w:rsidRPr="00AE23D7">
        <w:rPr>
          <w:noProof/>
        </w:rPr>
        <w:drawing>
          <wp:inline distT="0" distB="0" distL="0" distR="0" wp14:anchorId="1D19262C" wp14:editId="70E93D85">
            <wp:extent cx="5715000" cy="2677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5000" cy="2677160"/>
                    </a:xfrm>
                    <a:prstGeom prst="rect">
                      <a:avLst/>
                    </a:prstGeom>
                  </pic:spPr>
                </pic:pic>
              </a:graphicData>
            </a:graphic>
          </wp:inline>
        </w:drawing>
      </w:r>
    </w:p>
    <w:p w14:paraId="21A2D32E" w14:textId="3EEA0BAE" w:rsidR="00F960A6" w:rsidRDefault="00F960A6" w:rsidP="00F960A6">
      <w:pPr>
        <w:pStyle w:val="Caption"/>
      </w:pPr>
      <w:bookmarkStart w:id="105" w:name="_Ref469575202"/>
      <w:bookmarkStart w:id="106" w:name="_Ref469575198"/>
      <w:r>
        <w:t xml:space="preserve">Figure </w:t>
      </w:r>
      <w:fldSimple w:instr=" SEQ Figure \* ARABIC ">
        <w:r>
          <w:rPr>
            <w:noProof/>
          </w:rPr>
          <w:t>7</w:t>
        </w:r>
      </w:fldSimple>
      <w:bookmarkEnd w:id="105"/>
      <w:r>
        <w:t xml:space="preserve"> | </w:t>
      </w:r>
      <w:r w:rsidR="00AE23D7">
        <w:t>MAV</w:t>
      </w:r>
      <w:r>
        <w:t>ROS connectivity diagram</w:t>
      </w:r>
      <w:bookmarkEnd w:id="106"/>
    </w:p>
    <w:p w14:paraId="7E8C4122" w14:textId="77777777" w:rsidR="00F960A6" w:rsidRDefault="00F960A6" w:rsidP="00F960A6">
      <w:pPr>
        <w:pStyle w:val="Heading3"/>
        <w:tabs>
          <w:tab w:val="clear" w:pos="720"/>
        </w:tabs>
      </w:pPr>
      <w:bookmarkStart w:id="107" w:name="_Toc481679678"/>
      <w:commentRangeStart w:id="108"/>
      <w:r>
        <w:t>Data Logging</w:t>
      </w:r>
      <w:commentRangeEnd w:id="108"/>
      <w:r>
        <w:rPr>
          <w:rStyle w:val="CommentReference"/>
          <w:rFonts w:ascii="Times New Roman" w:hAnsi="Times New Roman"/>
          <w:b w:val="0"/>
        </w:rPr>
        <w:commentReference w:id="108"/>
      </w:r>
      <w:bookmarkEnd w:id="107"/>
    </w:p>
    <w:p w14:paraId="1C2024B8" w14:textId="60B43E3A" w:rsidR="005F45E7" w:rsidRPr="006D348F" w:rsidRDefault="005F45E7" w:rsidP="005F45E7">
      <w:pPr>
        <w:pStyle w:val="BodyText"/>
        <w:ind w:firstLine="540"/>
      </w:pPr>
      <w:r w:rsidRPr="00000D29">
        <w:t>Data is logged on the Jetson through ROS; data sets from the sensors are published as rostopics that are accessible by other nodes in the ROS environment. However, the published data in rostopics are only available while the programs are running, so the data will al</w:t>
      </w:r>
      <w:r>
        <w:t>so be recorded in a rosbag.</w:t>
      </w:r>
      <w:r w:rsidRPr="00000D29">
        <w:t xml:space="preserve">  Rosbags, unlike rostopics, are not deleted after sensors and the quadrotor are powered off. </w:t>
      </w:r>
      <w:r>
        <w:t>During flight, t</w:t>
      </w:r>
      <w:r w:rsidRPr="00000D29">
        <w:t xml:space="preserve">he SSE algorithm will be able to access data from either the rostopics </w:t>
      </w:r>
      <w:r>
        <w:t xml:space="preserve">or </w:t>
      </w:r>
      <w:r w:rsidR="007D4FB0">
        <w:t xml:space="preserve">a </w:t>
      </w:r>
      <w:r>
        <w:t>rosbag during actual flight. For offline analysis,</w:t>
      </w:r>
      <w:r w:rsidRPr="00000D29">
        <w:t xml:space="preserve"> the rosbag data will be copied from the Jetson to a local machine.</w:t>
      </w:r>
    </w:p>
    <w:p w14:paraId="048F5AB9" w14:textId="77777777" w:rsidR="00F960A6" w:rsidRDefault="00F960A6" w:rsidP="00E56244">
      <w:pPr>
        <w:pStyle w:val="Heading2"/>
      </w:pPr>
      <w:bookmarkStart w:id="109" w:name="_Toc481679679"/>
      <w:r>
        <w:t>SSE Algorithm</w:t>
      </w:r>
      <w:bookmarkEnd w:id="109"/>
    </w:p>
    <w:p w14:paraId="20BD98A4" w14:textId="692A09F9" w:rsidR="005F45E7" w:rsidRDefault="005F45E7" w:rsidP="005F45E7">
      <w:pPr>
        <w:pStyle w:val="BodyText"/>
        <w:ind w:firstLine="540"/>
      </w:pPr>
      <w:r>
        <w:t xml:space="preserve">While the SSE algorithm was written in CVX and MATLAB for simulation, this implementation cannot be used on the quadrotor because MATLAB is not fast enough for </w:t>
      </w:r>
      <w:r>
        <w:lastRenderedPageBreak/>
        <w:t xml:space="preserve">real-time data collection and processing. The team considered two options for implementing the SSE on the quadrotor. The first option is CVXgen, a language that allows the user to formulate a mathematical problem in an online interface and generate solver code in C </w:t>
      </w:r>
      <w:r>
        <w:fldChar w:fldCharType="begin"/>
      </w:r>
      <w:r>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Pr="00B30470">
        <w:t>[13]</w:t>
      </w:r>
      <w:r>
        <w:fldChar w:fldCharType="end"/>
      </w:r>
      <w:r>
        <w:t xml:space="preserve">. The second option </w:t>
      </w:r>
      <w:r w:rsidR="007D4FB0">
        <w:t>was</w:t>
      </w:r>
      <w:r>
        <w:t xml:space="preserve"> to write an optimization solver in a MATLAB s-function for Simulink code generation. These two options present a trade-off between flexibility and ease of use: the CVXgen interface has limited functionality but eliminates the need to write an optimization solver in C; writing our own solver affords flexibility in the implementation but is more </w:t>
      </w:r>
      <w:r w:rsidR="007D4FB0">
        <w:t>complicated</w:t>
      </w:r>
      <w:r>
        <w:t xml:space="preserve"> than using CVXgen. The team decided to implement the SSE in CVXgen.</w:t>
      </w:r>
    </w:p>
    <w:p w14:paraId="0896147C" w14:textId="77777777" w:rsidR="00F960A6" w:rsidRDefault="00F960A6" w:rsidP="00F960A6">
      <w:pPr>
        <w:pStyle w:val="Heading3"/>
        <w:tabs>
          <w:tab w:val="clear" w:pos="720"/>
        </w:tabs>
      </w:pPr>
      <w:bookmarkStart w:id="110" w:name="_Toc481679680"/>
      <w:r>
        <w:t>CVXgen implementation</w:t>
      </w:r>
      <w:bookmarkEnd w:id="110"/>
    </w:p>
    <w:p w14:paraId="009C8004" w14:textId="77777777" w:rsidR="00F960A6" w:rsidRDefault="00F960A6" w:rsidP="00F960A6">
      <w:pPr>
        <w:spacing w:line="480" w:lineRule="auto"/>
        <w:ind w:firstLine="720"/>
        <w:jc w:val="both"/>
      </w:pPr>
      <w:r>
        <w:t xml:space="preserve">To generate the algorithm in CVXgen, </w:t>
      </w:r>
      <w:commentRangeStart w:id="111"/>
      <w:r>
        <w:t>the necessary matrices</w:t>
      </w:r>
      <w:commentRangeEnd w:id="111"/>
      <w:r w:rsidR="007D4FB0">
        <w:rPr>
          <w:rStyle w:val="CommentReference"/>
        </w:rPr>
        <w:commentReference w:id="111"/>
      </w:r>
      <w:r>
        <w:t xml:space="preserve"> were assumed to already have been generated.</w:t>
      </w:r>
    </w:p>
    <w:p w14:paraId="0EE7B7F4" w14:textId="77777777" w:rsidR="00F960A6" w:rsidRDefault="00F960A6" w:rsidP="00F960A6">
      <w:pPr>
        <w:spacing w:line="480" w:lineRule="auto"/>
        <w:ind w:firstLine="720"/>
        <w:jc w:val="both"/>
      </w:pPr>
      <w:commentRangeStart w:id="112"/>
      <w:r>
        <w:t xml:space="preserve">The first iteration of the CVXgen SSE performed in almost the same way as the MATLAB SSE, except for the norm used (see Appendix </w:t>
      </w:r>
      <w:r>
        <w:fldChar w:fldCharType="begin"/>
      </w:r>
      <w:r>
        <w:instrText xml:space="preserve"> REF _Ref480577293 \r \h </w:instrText>
      </w:r>
      <w:r>
        <w:fldChar w:fldCharType="separate"/>
      </w:r>
      <w:r>
        <w:t>8.3.1</w:t>
      </w:r>
      <w:r>
        <w:fldChar w:fldCharType="end"/>
      </w:r>
      <w:r>
        <w:t>). In MATLAB, the algorithm used a Euclidean 2-norm while in CVXgen the algorithm used a 1-norm (the only options in CVXgen are the 1-norm and infinity norm). However, this approach required introducing an additional matrix that significantly increased the complexity of the problem and made it unrealistic.</w:t>
      </w:r>
      <w:commentRangeEnd w:id="112"/>
      <w:r w:rsidR="007D4FB0">
        <w:rPr>
          <w:rStyle w:val="CommentReference"/>
        </w:rPr>
        <w:commentReference w:id="112"/>
      </w:r>
    </w:p>
    <w:p w14:paraId="6A88BC58" w14:textId="77777777" w:rsidR="00F960A6" w:rsidRDefault="00F960A6" w:rsidP="00F960A6">
      <w:pPr>
        <w:spacing w:line="480" w:lineRule="auto"/>
        <w:ind w:firstLine="720"/>
        <w:jc w:val="both"/>
      </w:pPr>
      <w:r>
        <w:t xml:space="preserve">The next iteration eliminated the norm entirely and simply summed absolute values (see Appendix </w:t>
      </w:r>
      <w:r>
        <w:fldChar w:fldCharType="begin"/>
      </w:r>
      <w:r>
        <w:instrText xml:space="preserve"> REF _Ref480577331 \r \h </w:instrText>
      </w:r>
      <w:r>
        <w:fldChar w:fldCharType="separate"/>
      </w:r>
      <w:r>
        <w:t>8.3.2</w:t>
      </w:r>
      <w:r>
        <w:fldChar w:fldCharType="end"/>
      </w:r>
      <w:r>
        <w:t xml:space="preserve">). This simplification did not functionally change the problem because a 1-norm is the same operation as taking the absolute value and summing. This implementation was successfully tested on </w:t>
      </w:r>
      <w:commentRangeStart w:id="113"/>
      <w:r>
        <w:t>small values</w:t>
      </w:r>
      <w:commentRangeEnd w:id="113"/>
      <w:r w:rsidR="007D4FB0">
        <w:rPr>
          <w:rStyle w:val="CommentReference"/>
        </w:rPr>
        <w:commentReference w:id="113"/>
      </w:r>
      <w:r>
        <w:t xml:space="preserve">, but for our system parameters the problem was too </w:t>
      </w:r>
      <w:commentRangeStart w:id="114"/>
      <w:r>
        <w:t xml:space="preserve">large </w:t>
      </w:r>
      <w:commentRangeEnd w:id="114"/>
      <w:r w:rsidR="007D4FB0">
        <w:rPr>
          <w:rStyle w:val="CommentReference"/>
        </w:rPr>
        <w:commentReference w:id="114"/>
      </w:r>
      <w:r>
        <w:t>to be solved.</w:t>
      </w:r>
    </w:p>
    <w:p w14:paraId="1AAE63DC" w14:textId="77777777" w:rsidR="00F960A6" w:rsidRDefault="00F960A6" w:rsidP="00F960A6">
      <w:pPr>
        <w:spacing w:line="480" w:lineRule="auto"/>
        <w:ind w:firstLine="720"/>
        <w:jc w:val="both"/>
      </w:pPr>
      <w:r>
        <w:lastRenderedPageBreak/>
        <w:t xml:space="preserve">To reduce the problem size, we implemented sparsity in CVXgen, which allows the user to tell the solver which entries in a matrix are nonzero (see Appendix </w:t>
      </w:r>
      <w:r>
        <w:fldChar w:fldCharType="begin"/>
      </w:r>
      <w:r>
        <w:instrText xml:space="preserve"> REF _Ref480577385 \r \h </w:instrText>
      </w:r>
      <w:r>
        <w:fldChar w:fldCharType="separate"/>
      </w:r>
      <w:r>
        <w:t>8.3.3</w:t>
      </w:r>
      <w:r>
        <w:fldChar w:fldCharType="end"/>
      </w:r>
      <w:r>
        <w:t>). Since the linearized system matrices are mainly zeros, specifying sparsity did decrease the problem size, but not far enough.</w:t>
      </w:r>
    </w:p>
    <w:p w14:paraId="2F39AFA9" w14:textId="77777777" w:rsidR="00F960A6" w:rsidRDefault="00F960A6" w:rsidP="00F960A6">
      <w:pPr>
        <w:spacing w:line="480" w:lineRule="auto"/>
        <w:ind w:firstLine="720"/>
        <w:jc w:val="both"/>
      </w:pPr>
      <w:r>
        <w:t xml:space="preserve">By leveraging the fact that the linear states (position and velocities) are decoupled from the orientation states (angles and angular velocities) in the linearized system matrices, the </w:t>
      </w:r>
      <w:commentRangeStart w:id="115"/>
      <w:r>
        <w:t xml:space="preserve">SSE can be split into separate optimization </w:t>
      </w:r>
      <w:commentRangeEnd w:id="115"/>
      <w:r w:rsidR="006F64EF">
        <w:rPr>
          <w:rStyle w:val="CommentReference"/>
        </w:rPr>
        <w:commentReference w:id="115"/>
      </w:r>
      <w:r>
        <w:t xml:space="preserve">solvers for the position and orientation states (see Appendix </w:t>
      </w:r>
      <w:r>
        <w:fldChar w:fldCharType="begin"/>
      </w:r>
      <w:r>
        <w:instrText xml:space="preserve"> REF _Ref480577405 \r \h </w:instrText>
      </w:r>
      <w:r>
        <w:fldChar w:fldCharType="separate"/>
      </w:r>
      <w:r>
        <w:t>8.3.4</w:t>
      </w:r>
      <w:r>
        <w:fldChar w:fldCharType="end"/>
      </w:r>
      <w:r>
        <w:t>). The final CVXgen implementation is comprised of two SSEs, each with sparsity specified.</w:t>
      </w:r>
    </w:p>
    <w:p w14:paraId="5314BDD6" w14:textId="77777777" w:rsidR="00F960A6" w:rsidRDefault="00F960A6" w:rsidP="00F960A6">
      <w:pPr>
        <w:spacing w:line="480" w:lineRule="auto"/>
        <w:ind w:firstLine="720"/>
        <w:jc w:val="both"/>
      </w:pPr>
      <w:r>
        <w:t>CVXgen produces a set of C files that can be compiled into an executable out of the box. However, the team needed to implement input/output functions to read/write text files and matrix helper functions to manipulate the system matrices, sensor data, and inputs into the correct form for the SSE.</w:t>
      </w:r>
    </w:p>
    <w:p w14:paraId="5DC3939B" w14:textId="77777777" w:rsidR="00F960A6" w:rsidRDefault="00F960A6" w:rsidP="00F960A6">
      <w:pPr>
        <w:pStyle w:val="Heading3"/>
        <w:tabs>
          <w:tab w:val="clear" w:pos="720"/>
        </w:tabs>
      </w:pPr>
      <w:bookmarkStart w:id="116" w:name="_Toc481679681"/>
      <w:r>
        <w:t>C implementation</w:t>
      </w:r>
      <w:bookmarkEnd w:id="116"/>
    </w:p>
    <w:p w14:paraId="3C506624" w14:textId="77777777" w:rsidR="00AE23D7" w:rsidRDefault="00AE23D7" w:rsidP="00AE23D7">
      <w:pPr>
        <w:pStyle w:val="BodyText"/>
        <w:ind w:firstLine="540"/>
      </w:pPr>
      <w:r>
        <w:t xml:space="preserve">To generate the necessary inputs to the SSE, a variety of matrix helper functions were implemented (see Appendix </w:t>
      </w:r>
      <w:commentRangeStart w:id="117"/>
      <w:r>
        <w:t>blah</w:t>
      </w:r>
      <w:commentRangeEnd w:id="117"/>
      <w:r>
        <w:rPr>
          <w:rStyle w:val="CommentReference"/>
        </w:rPr>
        <w:commentReference w:id="117"/>
      </w:r>
      <w:r>
        <w:t>). Matrices are stored in flat arrays by column, which is how CVXgen stores data.</w:t>
      </w:r>
    </w:p>
    <w:p w14:paraId="03ADD64A" w14:textId="736B38E9" w:rsidR="00F960A6" w:rsidRPr="0048650B" w:rsidRDefault="00F960A6" w:rsidP="00AE23D7">
      <w:pPr>
        <w:pStyle w:val="BodyText"/>
        <w:ind w:firstLine="540"/>
      </w:pPr>
      <w:r>
        <w:t xml:space="preserve">There are two versions of the final SSE in C: the “offline” version reads in sensor data and motor inputs from files that have previously been written, and the “online” version interfaces with ROS to read in sensor data and inputs in real time (see </w:t>
      </w:r>
      <w:commentRangeStart w:id="118"/>
      <w:r>
        <w:t xml:space="preserve">Section </w:t>
      </w:r>
      <w:r>
        <w:fldChar w:fldCharType="begin"/>
      </w:r>
      <w:r>
        <w:instrText xml:space="preserve"> REF _Ref480581357 \r \h </w:instrText>
      </w:r>
      <w:r>
        <w:fldChar w:fldCharType="separate"/>
      </w:r>
      <w:r>
        <w:t>4.2.1</w:t>
      </w:r>
      <w:r>
        <w:fldChar w:fldCharType="end"/>
      </w:r>
      <w:commentRangeEnd w:id="118"/>
      <w:r>
        <w:rPr>
          <w:rStyle w:val="CommentReference"/>
        </w:rPr>
        <w:commentReference w:id="118"/>
      </w:r>
      <w:r>
        <w:t>).</w:t>
      </w:r>
    </w:p>
    <w:p w14:paraId="3F0277E0" w14:textId="77777777" w:rsidR="00F960A6" w:rsidRPr="00023C8D" w:rsidRDefault="00F960A6" w:rsidP="00E56244">
      <w:pPr>
        <w:pStyle w:val="Heading2"/>
      </w:pPr>
      <w:bookmarkStart w:id="119" w:name="_Toc481679682"/>
      <w:r>
        <w:lastRenderedPageBreak/>
        <w:t>Flight Controller</w:t>
      </w:r>
      <w:bookmarkEnd w:id="119"/>
    </w:p>
    <w:p w14:paraId="1A347FDA" w14:textId="77777777" w:rsidR="005F45E7" w:rsidRPr="00392BFF" w:rsidRDefault="005F45E7" w:rsidP="005F45E7">
      <w:pPr>
        <w:pStyle w:val="p1"/>
        <w:spacing w:line="480" w:lineRule="auto"/>
        <w:ind w:firstLine="540"/>
        <w:jc w:val="both"/>
        <w:rPr>
          <w:sz w:val="24"/>
          <w:szCs w:val="24"/>
        </w:rPr>
      </w:pPr>
      <w:r>
        <w:rPr>
          <w:sz w:val="24"/>
          <w:szCs w:val="24"/>
        </w:rPr>
        <w:t>A flight controller is required to calculate the necessary control inputs for the quadrotor to track a desired flight path, and this controller must also communicate these inputs to the quadrotor motors as voltages</w:t>
      </w:r>
      <w:r w:rsidRPr="00392BFF">
        <w:rPr>
          <w:sz w:val="24"/>
          <w:szCs w:val="24"/>
        </w:rPr>
        <w:t xml:space="preserve">. </w:t>
      </w:r>
      <w:r>
        <w:rPr>
          <w:sz w:val="24"/>
          <w:szCs w:val="24"/>
        </w:rPr>
        <w:t xml:space="preserve">An off-the-shelf controller is sufficient because the focus is on the SSE algorithm and a custom controller is beyond the scope of the project. </w:t>
      </w:r>
      <w:r w:rsidRPr="00392BFF">
        <w:rPr>
          <w:sz w:val="24"/>
          <w:szCs w:val="24"/>
        </w:rPr>
        <w:t xml:space="preserve">The Pixhawk </w:t>
      </w:r>
      <w:r>
        <w:rPr>
          <w:sz w:val="24"/>
          <w:szCs w:val="24"/>
        </w:rPr>
        <w:t xml:space="preserve">3DR flight controller was selected to control the quadrotor motors because it has been used successfully by the NG R&amp;D department, it runs fast enough, and the software and firmware are </w:t>
      </w:r>
      <w:r w:rsidRPr="00392BFF">
        <w:rPr>
          <w:sz w:val="24"/>
          <w:szCs w:val="24"/>
        </w:rPr>
        <w:t>open-source. This open-source availability is</w:t>
      </w:r>
      <w:r>
        <w:rPr>
          <w:sz w:val="24"/>
          <w:szCs w:val="24"/>
        </w:rPr>
        <w:t xml:space="preserve"> necessary because the SSE software must be integrated </w:t>
      </w:r>
      <w:r w:rsidRPr="00392BFF">
        <w:rPr>
          <w:sz w:val="24"/>
          <w:szCs w:val="24"/>
        </w:rPr>
        <w:t xml:space="preserve">with </w:t>
      </w:r>
      <w:r>
        <w:rPr>
          <w:sz w:val="24"/>
          <w:szCs w:val="24"/>
        </w:rPr>
        <w:t>the</w:t>
      </w:r>
      <w:r w:rsidRPr="00392BFF">
        <w:rPr>
          <w:sz w:val="24"/>
          <w:szCs w:val="24"/>
        </w:rPr>
        <w:t xml:space="preserve"> flight controller</w:t>
      </w:r>
      <w:r>
        <w:rPr>
          <w:sz w:val="24"/>
          <w:szCs w:val="24"/>
        </w:rPr>
        <w:t xml:space="preserve"> </w:t>
      </w:r>
      <w:r>
        <w:rPr>
          <w:sz w:val="24"/>
          <w:szCs w:val="24"/>
        </w:rPr>
        <w:fldChar w:fldCharType="begin"/>
      </w:r>
      <w:r>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Pr="00B30470">
        <w:rPr>
          <w:sz w:val="24"/>
        </w:rPr>
        <w:t>[14]</w:t>
      </w:r>
      <w:r>
        <w:rPr>
          <w:sz w:val="24"/>
          <w:szCs w:val="24"/>
        </w:rPr>
        <w:fldChar w:fldCharType="end"/>
      </w:r>
      <w:r w:rsidRPr="00392BFF">
        <w:rPr>
          <w:sz w:val="24"/>
          <w:szCs w:val="24"/>
        </w:rPr>
        <w:t>.</w:t>
      </w:r>
      <w:r>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Pr="005F45E7">
        <w:rPr>
          <w:sz w:val="24"/>
          <w:szCs w:val="24"/>
        </w:rPr>
        <w:t xml:space="preserve">Figure </w:t>
      </w:r>
      <w:r w:rsidRPr="005F45E7">
        <w:rPr>
          <w:noProof/>
          <w:sz w:val="24"/>
          <w:szCs w:val="24"/>
        </w:rPr>
        <w:t>8</w:t>
      </w:r>
      <w:r w:rsidRPr="00FD2780">
        <w:rPr>
          <w:sz w:val="24"/>
          <w:szCs w:val="24"/>
        </w:rPr>
        <w:fldChar w:fldCharType="end"/>
      </w:r>
      <w:r w:rsidRPr="00FD2780">
        <w:rPr>
          <w:sz w:val="24"/>
          <w:szCs w:val="24"/>
        </w:rPr>
        <w:t>.</w:t>
      </w:r>
    </w:p>
    <w:p w14:paraId="719E8929" w14:textId="77777777" w:rsidR="00F960A6" w:rsidRDefault="00F960A6" w:rsidP="00F960A6">
      <w:pPr>
        <w:pStyle w:val="p1"/>
        <w:keepNext/>
        <w:jc w:val="center"/>
      </w:pPr>
      <w:r w:rsidRPr="00306FA8">
        <w:rPr>
          <w:noProof/>
          <w:sz w:val="24"/>
          <w:szCs w:val="24"/>
        </w:rPr>
        <w:drawing>
          <wp:inline distT="0" distB="0" distL="0" distR="0" wp14:anchorId="03DCBC81" wp14:editId="463858AF">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A00D8C9" w14:textId="77777777" w:rsidR="00F960A6" w:rsidRDefault="00F960A6" w:rsidP="00F960A6">
      <w:pPr>
        <w:pStyle w:val="Caption"/>
      </w:pPr>
      <w:bookmarkStart w:id="120" w:name="_Ref468192266"/>
      <w:r>
        <w:t xml:space="preserve">Figure </w:t>
      </w:r>
      <w:fldSimple w:instr=" SEQ Figure \* ARABIC ">
        <w:r>
          <w:rPr>
            <w:noProof/>
          </w:rPr>
          <w:t>8</w:t>
        </w:r>
      </w:fldSimple>
      <w:bookmarkEnd w:id="120"/>
      <w:r>
        <w:t xml:space="preserve"> | 3DR Pixhawk Controller </w:t>
      </w:r>
      <w:r>
        <w:fldChar w:fldCharType="begin"/>
      </w:r>
      <w:r>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fldChar w:fldCharType="separate"/>
      </w:r>
      <w:r w:rsidRPr="00B30470">
        <w:t>[14]</w:t>
      </w:r>
      <w:r>
        <w:fldChar w:fldCharType="end"/>
      </w:r>
    </w:p>
    <w:p w14:paraId="7BFAB155" w14:textId="77777777" w:rsidR="005F45E7" w:rsidRPr="002A10F4" w:rsidRDefault="00F960A6" w:rsidP="005F45E7">
      <w:pPr>
        <w:pStyle w:val="BodyText"/>
        <w:ind w:firstLine="540"/>
      </w:pPr>
      <w:r>
        <w:tab/>
      </w:r>
      <w:r w:rsidR="005F45E7">
        <w:t>The Pixhawk PX4 software, called a flight stack, is installed on the Pixhawk, and the PX4 codebase, specifically the code which initiates the MAVLink connection to the ROS environment, must be modified to implement the SSE algorithm. The built in state estimator in the PX4 software must be disabled so that motor inputs will be calculated using states from the SSE instead of states calculated by the built-in estimator.</w:t>
      </w:r>
    </w:p>
    <w:p w14:paraId="5B720775" w14:textId="77777777" w:rsidR="005F45E7" w:rsidRDefault="005F45E7" w:rsidP="005F45E7">
      <w:pPr>
        <w:pStyle w:val="BodyText"/>
        <w:ind w:firstLine="540"/>
      </w:pPr>
      <w:r>
        <w:t xml:space="preserve">The Pixhawk itself is powered by 4.8 to 5.4 V and contains multiple sensors: an MPU6000 which is used as the main 3-axis accelerometer and 3-axis gyroscope, an ST Micro 16-bit gyroscope, an ST Micro 14-bit magnetometer, and an MEAS barometer. The </w:t>
      </w:r>
      <w:r>
        <w:lastRenderedPageBreak/>
        <w:t>Pixhawk has 5 UART ports (in the form of serial connections), one port each for I</w:t>
      </w:r>
      <w:r>
        <w:rPr>
          <w:vertAlign w:val="superscript"/>
        </w:rPr>
        <w:t>2</w:t>
      </w:r>
      <w:r>
        <w:t xml:space="preserve">C and SPI connections, a USB port, and 3.3 and 6.6 V ADC ports </w:t>
      </w:r>
      <w:r>
        <w:fldChar w:fldCharType="begin"/>
      </w:r>
      <w:r>
        <w:instrText xml:space="preserve"> ADDIN ZOTERO_ITEM CSL_CITATION {"citationID":"85qaaa0dj","properties":{"formattedCitation":"[15]","plainCitation":"[15]"},"citationItems":[{"id":187,"uris":["http://zotero.org/users/2489645/items/4TE7KV9D"],"uri":["http://zotero.org/users/2489645/items/4TE7KV9D"],"itemData":{"id":187,"type":"webpage","title":"Pixhawk Overview — Copter documentation","URL":"http://ardupilot.org/copter/docs/common-pixhawk-overview.html#common-pixhawk-overview","accessed":{"date-parts":[["2016",12,16]]}}}],"schema":"https://github.com/citation-style-language/schema/raw/master/csl-citation.json"} </w:instrText>
      </w:r>
      <w:r>
        <w:fldChar w:fldCharType="separate"/>
      </w:r>
      <w:r w:rsidRPr="007A4EB4">
        <w:t>[15]</w:t>
      </w:r>
      <w:r>
        <w:fldChar w:fldCharType="end"/>
      </w:r>
      <w:r>
        <w:t xml:space="preserve">. The various ports of the Pixhawk are shown in </w:t>
      </w:r>
      <w:r>
        <w:fldChar w:fldCharType="begin"/>
      </w:r>
      <w:r>
        <w:instrText xml:space="preserve"> REF _Ref468636898 \h </w:instrText>
      </w:r>
      <w:r>
        <w:fldChar w:fldCharType="separate"/>
      </w:r>
      <w:r w:rsidRPr="006A3B50">
        <w:t xml:space="preserve">Figure </w:t>
      </w:r>
      <w:r>
        <w:rPr>
          <w:noProof/>
        </w:rPr>
        <w:t>9</w:t>
      </w:r>
      <w:r>
        <w:fldChar w:fldCharType="end"/>
      </w:r>
      <w:r>
        <w:t>. The Pixhawk is compatible with the ESCs that come with the QAV quadrotor frame.</w:t>
      </w:r>
    </w:p>
    <w:p w14:paraId="4094FDD4" w14:textId="77777777" w:rsidR="005F45E7" w:rsidRDefault="005F45E7" w:rsidP="005F45E7">
      <w:pPr>
        <w:pStyle w:val="BodyText"/>
        <w:ind w:firstLine="540"/>
      </w:pPr>
      <w:r>
        <w:t>A USB to FTDI cable connects the USB port of the Jetson to a DF13 6 position cable which connects to the serial port of the Pixhawk. The Pixhawk and Jetson will be able to both send and receive data through this connection. Two-way communication between the Jetson and Pixhawk is necessary for the Jetson to send states to the Pixhawk and for the Pixhawk to send control inputs back to the Jetson.</w:t>
      </w:r>
    </w:p>
    <w:p w14:paraId="35C125DF" w14:textId="5466849F" w:rsidR="00F960A6" w:rsidRDefault="00F960A6" w:rsidP="005F45E7">
      <w:pPr>
        <w:pStyle w:val="BodyText"/>
        <w:ind w:firstLine="540"/>
      </w:pPr>
      <w:r>
        <w:rPr>
          <w:noProof/>
        </w:rPr>
        <w:lastRenderedPageBreak/>
        <w:drawing>
          <wp:inline distT="0" distB="0" distL="0" distR="0" wp14:anchorId="7AAF17C6" wp14:editId="2A2FFDD8">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4DD6AAC3" w14:textId="77777777" w:rsidR="00F960A6" w:rsidRPr="006A3B50" w:rsidRDefault="00F960A6" w:rsidP="00F960A6">
      <w:pPr>
        <w:pStyle w:val="Caption"/>
      </w:pPr>
      <w:bookmarkStart w:id="121" w:name="_Ref468636898"/>
      <w:r w:rsidRPr="006A3B50">
        <w:t xml:space="preserve">Figure </w:t>
      </w:r>
      <w:fldSimple w:instr=" SEQ Figure \* ARABIC ">
        <w:r>
          <w:rPr>
            <w:noProof/>
          </w:rPr>
          <w:t>9</w:t>
        </w:r>
      </w:fldSimple>
      <w:bookmarkEnd w:id="121"/>
      <w:r w:rsidRPr="006A3B50">
        <w:t xml:space="preserve"> | Pixhawk Connector Description</w:t>
      </w:r>
      <w:r>
        <w:t xml:space="preserve">s </w:t>
      </w:r>
      <w:r>
        <w:fldChar w:fldCharType="begin"/>
      </w:r>
      <w:r>
        <w:instrText xml:space="preserve"> ADDIN ZOTERO_ITEM CSL_CITATION {"citationID":"1auoc1e263","properties":{"formattedCitation":"[16]","plainCitation":"[16]"},"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Pr="007A4EB4">
        <w:t>[16]</w:t>
      </w:r>
      <w:r>
        <w:fldChar w:fldCharType="end"/>
      </w:r>
    </w:p>
    <w:p w14:paraId="3F61D102" w14:textId="77777777" w:rsidR="00F960A6" w:rsidRDefault="00F960A6" w:rsidP="00F960A6">
      <w:pPr>
        <w:pStyle w:val="BodyText"/>
        <w:ind w:firstLine="540"/>
      </w:pPr>
    </w:p>
    <w:p w14:paraId="269C0F39" w14:textId="77777777" w:rsidR="00F960A6" w:rsidRDefault="00F960A6" w:rsidP="00E56244">
      <w:pPr>
        <w:pStyle w:val="Heading2"/>
      </w:pPr>
      <w:bookmarkStart w:id="122" w:name="_Ref469264451"/>
      <w:bookmarkStart w:id="123" w:name="_Ref274917921"/>
      <w:bookmarkStart w:id="124" w:name="_Toc468639755"/>
      <w:bookmarkStart w:id="125" w:name="_Toc481679683"/>
      <w:r>
        <w:lastRenderedPageBreak/>
        <w:t>Sensors</w:t>
      </w:r>
      <w:bookmarkEnd w:id="122"/>
      <w:bookmarkEnd w:id="125"/>
    </w:p>
    <w:p w14:paraId="4C00BAD9" w14:textId="77777777" w:rsidR="00F960A6" w:rsidRDefault="00F960A6" w:rsidP="00F960A6">
      <w:pPr>
        <w:pStyle w:val="BodyText"/>
        <w:ind w:firstLine="540"/>
      </w:pPr>
      <w:r>
        <w:t xml:space="preserve">Sensors were selected to measure the states listed in </w:t>
      </w:r>
      <w:r>
        <w:fldChar w:fldCharType="begin"/>
      </w:r>
      <w:r>
        <w:instrText xml:space="preserve"> REF _Ref462840383 \h </w:instrText>
      </w:r>
      <w:r>
        <w:fldChar w:fldCharType="separate"/>
      </w:r>
      <w:r>
        <w:t xml:space="preserve">Table </w:t>
      </w:r>
      <w:r>
        <w:rPr>
          <w:noProof/>
        </w:rPr>
        <w:t>2</w:t>
      </w:r>
      <w:r>
        <w:fldChar w:fldCharType="end"/>
      </w:r>
      <w:r>
        <w:t xml:space="preserve">. The list of sensors that were initially considered is included in </w:t>
      </w:r>
      <w:r>
        <w:fldChar w:fldCharType="begin"/>
      </w:r>
      <w:r>
        <w:instrText xml:space="preserve"> REF _Ref468633149 \h </w:instrText>
      </w:r>
      <w:r>
        <w:fldChar w:fldCharType="separate"/>
      </w:r>
      <w:r>
        <w:t xml:space="preserve">Table </w:t>
      </w:r>
      <w:r>
        <w:rPr>
          <w:noProof/>
        </w:rPr>
        <w:t>5</w:t>
      </w:r>
      <w:r>
        <w:fldChar w:fldCharType="end"/>
      </w:r>
      <w:r>
        <w:t>:</w:t>
      </w:r>
    </w:p>
    <w:tbl>
      <w:tblPr>
        <w:tblStyle w:val="TableGrid"/>
        <w:tblW w:w="0" w:type="auto"/>
        <w:jc w:val="center"/>
        <w:tblLook w:val="04A0" w:firstRow="1" w:lastRow="0" w:firstColumn="1" w:lastColumn="0" w:noHBand="0" w:noVBand="1"/>
      </w:tblPr>
      <w:tblGrid>
        <w:gridCol w:w="2542"/>
        <w:gridCol w:w="3690"/>
      </w:tblGrid>
      <w:tr w:rsidR="00F960A6" w14:paraId="43CED3AD" w14:textId="77777777" w:rsidTr="00D32445">
        <w:trPr>
          <w:jc w:val="center"/>
        </w:trPr>
        <w:tc>
          <w:tcPr>
            <w:tcW w:w="2542" w:type="dxa"/>
          </w:tcPr>
          <w:p w14:paraId="530CF910" w14:textId="77777777" w:rsidR="00F960A6" w:rsidRPr="00334C43" w:rsidRDefault="00F960A6" w:rsidP="00B42BDC">
            <w:pPr>
              <w:pStyle w:val="BodyText"/>
              <w:spacing w:after="0" w:line="276" w:lineRule="auto"/>
              <w:rPr>
                <w:b/>
              </w:rPr>
            </w:pPr>
            <w:r w:rsidRPr="00334C43">
              <w:rPr>
                <w:b/>
              </w:rPr>
              <w:t>State</w:t>
            </w:r>
          </w:p>
        </w:tc>
        <w:tc>
          <w:tcPr>
            <w:tcW w:w="3690" w:type="dxa"/>
          </w:tcPr>
          <w:p w14:paraId="33BBB9AC" w14:textId="77777777" w:rsidR="00F960A6" w:rsidRPr="00334C43" w:rsidRDefault="00F960A6" w:rsidP="00B42BDC">
            <w:pPr>
              <w:pStyle w:val="BodyText"/>
              <w:spacing w:after="0" w:line="276" w:lineRule="auto"/>
              <w:rPr>
                <w:b/>
              </w:rPr>
            </w:pPr>
            <w:r w:rsidRPr="00334C43">
              <w:rPr>
                <w:b/>
              </w:rPr>
              <w:t>Sensor</w:t>
            </w:r>
          </w:p>
        </w:tc>
      </w:tr>
      <w:tr w:rsidR="00F960A6" w14:paraId="3FFC1A28" w14:textId="77777777" w:rsidTr="00D32445">
        <w:trPr>
          <w:trHeight w:val="1025"/>
          <w:jc w:val="center"/>
        </w:trPr>
        <w:tc>
          <w:tcPr>
            <w:tcW w:w="2542" w:type="dxa"/>
          </w:tcPr>
          <w:p w14:paraId="709B65AB" w14:textId="77777777" w:rsidR="00F960A6" w:rsidRDefault="00F960A6" w:rsidP="00D32445">
            <w:pPr>
              <w:pStyle w:val="BodyText"/>
              <w:spacing w:before="20" w:after="20" w:line="276" w:lineRule="auto"/>
            </w:pPr>
            <w:r>
              <w:t>Position</w:t>
            </w:r>
          </w:p>
        </w:tc>
        <w:tc>
          <w:tcPr>
            <w:tcW w:w="3690" w:type="dxa"/>
          </w:tcPr>
          <w:p w14:paraId="14983873" w14:textId="77777777" w:rsidR="00F960A6" w:rsidRDefault="00F960A6" w:rsidP="00D32445">
            <w:pPr>
              <w:pStyle w:val="BodyText"/>
              <w:spacing w:before="20" w:after="20" w:line="276" w:lineRule="auto"/>
            </w:pPr>
            <w:r>
              <w:t>Radar</w:t>
            </w:r>
          </w:p>
          <w:p w14:paraId="3E153A36" w14:textId="77777777" w:rsidR="00F960A6" w:rsidRDefault="00F960A6" w:rsidP="00D32445">
            <w:pPr>
              <w:pStyle w:val="BodyText"/>
              <w:spacing w:before="20" w:after="20" w:line="276" w:lineRule="auto"/>
            </w:pPr>
            <w:r>
              <w:t>Pressure sensor</w:t>
            </w:r>
          </w:p>
          <w:p w14:paraId="4F6710CB" w14:textId="77777777" w:rsidR="00F960A6" w:rsidRDefault="00F960A6" w:rsidP="00D32445">
            <w:pPr>
              <w:pStyle w:val="BodyText"/>
              <w:spacing w:before="20" w:after="20" w:line="276" w:lineRule="auto"/>
            </w:pPr>
            <w:r>
              <w:rPr>
                <w:u w:val="single"/>
              </w:rPr>
              <w:t>OptiTrack Camera tracking system</w:t>
            </w:r>
          </w:p>
        </w:tc>
      </w:tr>
      <w:tr w:rsidR="00F960A6" w14:paraId="22C7F3E7" w14:textId="77777777" w:rsidTr="00D32445">
        <w:trPr>
          <w:jc w:val="center"/>
        </w:trPr>
        <w:tc>
          <w:tcPr>
            <w:tcW w:w="2542" w:type="dxa"/>
          </w:tcPr>
          <w:p w14:paraId="45844546" w14:textId="2DE691CA" w:rsidR="00F960A6" w:rsidRDefault="00D32445" w:rsidP="00D32445">
            <w:pPr>
              <w:pStyle w:val="BodyText"/>
              <w:spacing w:before="20" w:after="20" w:line="276" w:lineRule="auto"/>
            </w:pPr>
            <w:r>
              <w:t xml:space="preserve">Position, </w:t>
            </w:r>
            <w:r w:rsidR="00F960A6">
              <w:t>Velocity</w:t>
            </w:r>
          </w:p>
        </w:tc>
        <w:tc>
          <w:tcPr>
            <w:tcW w:w="3690" w:type="dxa"/>
          </w:tcPr>
          <w:p w14:paraId="48D26BC1" w14:textId="77777777" w:rsidR="00F960A6" w:rsidRDefault="00F960A6" w:rsidP="00D32445">
            <w:pPr>
              <w:pStyle w:val="BodyText"/>
              <w:spacing w:before="20" w:after="20" w:line="276" w:lineRule="auto"/>
            </w:pPr>
            <w:r>
              <w:t>Airspeed sensor</w:t>
            </w:r>
          </w:p>
          <w:p w14:paraId="73A875F5" w14:textId="6E4F7476" w:rsidR="00D32445" w:rsidRPr="00D32445" w:rsidRDefault="00D32445" w:rsidP="00D32445">
            <w:pPr>
              <w:pStyle w:val="BodyText"/>
              <w:spacing w:before="20" w:after="20" w:line="276" w:lineRule="auto"/>
              <w:jc w:val="left"/>
              <w:rPr>
                <w:u w:val="single"/>
              </w:rPr>
            </w:pPr>
            <w:r>
              <w:rPr>
                <w:u w:val="single"/>
              </w:rPr>
              <w:t>Laser scanner</w:t>
            </w:r>
            <w:r>
              <w:rPr>
                <w:u w:val="single"/>
              </w:rPr>
              <w:t xml:space="preserve"> (2)</w:t>
            </w:r>
          </w:p>
          <w:p w14:paraId="7E6278F9" w14:textId="72B86C52" w:rsidR="00D32445" w:rsidRDefault="00D32445" w:rsidP="00D32445">
            <w:pPr>
              <w:pStyle w:val="BodyText"/>
              <w:spacing w:before="20" w:after="20" w:line="276" w:lineRule="auto"/>
            </w:pPr>
            <w:r>
              <w:rPr>
                <w:u w:val="single"/>
              </w:rPr>
              <w:t>Acceleromet</w:t>
            </w:r>
            <w:r>
              <w:rPr>
                <w:u w:val="single"/>
              </w:rPr>
              <w:t>ers (4</w:t>
            </w:r>
            <w:r>
              <w:rPr>
                <w:u w:val="single"/>
              </w:rPr>
              <w:t>)</w:t>
            </w:r>
          </w:p>
        </w:tc>
      </w:tr>
      <w:tr w:rsidR="00F960A6" w14:paraId="3E213735" w14:textId="77777777" w:rsidTr="00D32445">
        <w:trPr>
          <w:jc w:val="center"/>
        </w:trPr>
        <w:tc>
          <w:tcPr>
            <w:tcW w:w="2542" w:type="dxa"/>
          </w:tcPr>
          <w:p w14:paraId="6BE499BD" w14:textId="0173C628" w:rsidR="00F960A6" w:rsidRDefault="00D32445" w:rsidP="00D32445">
            <w:pPr>
              <w:pStyle w:val="BodyText"/>
              <w:spacing w:before="20" w:after="20" w:line="276" w:lineRule="auto"/>
            </w:pPr>
            <w:r>
              <w:t xml:space="preserve">Position, </w:t>
            </w:r>
            <w:r w:rsidR="00F960A6">
              <w:t>Acceleration</w:t>
            </w:r>
          </w:p>
        </w:tc>
        <w:tc>
          <w:tcPr>
            <w:tcW w:w="3690" w:type="dxa"/>
          </w:tcPr>
          <w:p w14:paraId="3BEAEA09" w14:textId="02B89356" w:rsidR="00F960A6" w:rsidRPr="00334C43" w:rsidRDefault="00F960A6" w:rsidP="00D32445">
            <w:pPr>
              <w:pStyle w:val="BodyText"/>
              <w:spacing w:before="20" w:after="20" w:line="276" w:lineRule="auto"/>
              <w:jc w:val="left"/>
              <w:rPr>
                <w:u w:val="single"/>
              </w:rPr>
            </w:pPr>
            <w:r>
              <w:rPr>
                <w:u w:val="single"/>
              </w:rPr>
              <w:t>Acceleromet</w:t>
            </w:r>
            <w:r w:rsidR="00D32445">
              <w:rPr>
                <w:u w:val="single"/>
              </w:rPr>
              <w:t>ers (4</w:t>
            </w:r>
            <w:r>
              <w:rPr>
                <w:u w:val="single"/>
              </w:rPr>
              <w:t>)</w:t>
            </w:r>
          </w:p>
        </w:tc>
      </w:tr>
      <w:tr w:rsidR="00F960A6" w14:paraId="40E67CE4" w14:textId="77777777" w:rsidTr="00D32445">
        <w:trPr>
          <w:jc w:val="center"/>
        </w:trPr>
        <w:tc>
          <w:tcPr>
            <w:tcW w:w="2542" w:type="dxa"/>
          </w:tcPr>
          <w:p w14:paraId="1B4FC13A" w14:textId="77777777" w:rsidR="00F960A6" w:rsidRDefault="00F960A6" w:rsidP="00D32445">
            <w:pPr>
              <w:pStyle w:val="BodyText"/>
              <w:spacing w:before="20" w:after="20" w:line="276" w:lineRule="auto"/>
            </w:pPr>
            <w:r>
              <w:t>Orientation</w:t>
            </w:r>
          </w:p>
        </w:tc>
        <w:tc>
          <w:tcPr>
            <w:tcW w:w="3690" w:type="dxa"/>
          </w:tcPr>
          <w:p w14:paraId="5DB480CC" w14:textId="77777777" w:rsidR="00F960A6" w:rsidRDefault="00F960A6" w:rsidP="00D32445">
            <w:pPr>
              <w:pStyle w:val="BodyText"/>
              <w:spacing w:before="20" w:after="20" w:line="276" w:lineRule="auto"/>
              <w:rPr>
                <w:u w:val="single"/>
              </w:rPr>
            </w:pPr>
            <w:r>
              <w:rPr>
                <w:u w:val="single"/>
              </w:rPr>
              <w:t>3DOF compass</w:t>
            </w:r>
          </w:p>
          <w:p w14:paraId="70BDEAD2" w14:textId="77777777" w:rsidR="00F960A6" w:rsidRDefault="00F960A6" w:rsidP="00D32445">
            <w:pPr>
              <w:pStyle w:val="BodyText"/>
              <w:spacing w:before="20" w:after="20" w:line="276" w:lineRule="auto"/>
            </w:pPr>
            <w:r>
              <w:rPr>
                <w:u w:val="single"/>
              </w:rPr>
              <w:t>OptiTrack Camera tracking system</w:t>
            </w:r>
          </w:p>
        </w:tc>
      </w:tr>
      <w:tr w:rsidR="00F960A6" w14:paraId="600A8070" w14:textId="77777777" w:rsidTr="00D32445">
        <w:trPr>
          <w:jc w:val="center"/>
        </w:trPr>
        <w:tc>
          <w:tcPr>
            <w:tcW w:w="2542" w:type="dxa"/>
          </w:tcPr>
          <w:p w14:paraId="65520161" w14:textId="77777777" w:rsidR="00F960A6" w:rsidRDefault="00F960A6" w:rsidP="00D32445">
            <w:pPr>
              <w:pStyle w:val="BodyText"/>
              <w:spacing w:before="20" w:after="20" w:line="276" w:lineRule="auto"/>
            </w:pPr>
            <w:r>
              <w:t>Angular velocity</w:t>
            </w:r>
          </w:p>
        </w:tc>
        <w:tc>
          <w:tcPr>
            <w:tcW w:w="3690" w:type="dxa"/>
          </w:tcPr>
          <w:p w14:paraId="160BDC2E" w14:textId="77777777" w:rsidR="00F960A6" w:rsidRDefault="00F960A6" w:rsidP="00D32445">
            <w:pPr>
              <w:pStyle w:val="BodyText"/>
              <w:spacing w:before="20" w:after="20" w:line="276" w:lineRule="auto"/>
            </w:pPr>
            <w:r>
              <w:rPr>
                <w:u w:val="single"/>
              </w:rPr>
              <w:t>Gyroscopes (3)</w:t>
            </w:r>
          </w:p>
        </w:tc>
      </w:tr>
    </w:tbl>
    <w:p w14:paraId="0DEE3D94" w14:textId="77777777" w:rsidR="00F960A6" w:rsidRDefault="00F960A6" w:rsidP="00F960A6">
      <w:pPr>
        <w:pStyle w:val="Caption"/>
      </w:pPr>
      <w:bookmarkStart w:id="126" w:name="_Ref468633149"/>
      <w:r>
        <w:t xml:space="preserve">Table </w:t>
      </w:r>
      <w:fldSimple w:instr=" SEQ Table \* ARABIC ">
        <w:r>
          <w:rPr>
            <w:noProof/>
          </w:rPr>
          <w:t>5</w:t>
        </w:r>
      </w:fldSimple>
      <w:bookmarkEnd w:id="126"/>
      <w:r>
        <w:t xml:space="preserve"> | Possible sensors</w:t>
      </w:r>
    </w:p>
    <w:p w14:paraId="07BD1808" w14:textId="4C532CB2" w:rsidR="00F960A6" w:rsidRPr="00397D86" w:rsidRDefault="00F960A6" w:rsidP="00F960A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Radar </w:t>
      </w:r>
      <w:r>
        <w:rPr>
          <w:color w:val="000000" w:themeColor="text1"/>
          <w:shd w:val="clear" w:color="auto" w:fill="FFFFFF"/>
        </w:rPr>
        <w:t xml:space="preserve">sensors within the budget, such as the Doppler Radar Motion Detector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2ljabvnur4","properties":{"formattedCitation":"[17]","plainCitation":"[17]"},"citationItems":[{"id":166,"uris":["http://zotero.org/users/2489645/items/HDHV8Z29"],"uri":["http://zotero.org/users/2489645/items/HDHV8Z29"],"itemData":{"id":166,"type":"webpage","title":"Doppler Radar Motion Detector","abstract":"Doppler radar non-contact motion detector\n16 levels of sensitivity adjustment and 4 triggering options\nTemperature, humidity, light, airflow or dust resistant\nSense distance: 0.3m - 10m","URL":"http://www.robotshop.com/en/doppler-radar-motion-detector.html","accessed":{"date-parts":[["2016",12,15]]}}}],"schema":"https://github.com/citation-style-language/schema/raw/master/csl-citation.json"} </w:instrText>
      </w:r>
      <w:r>
        <w:rPr>
          <w:color w:val="000000" w:themeColor="text1"/>
          <w:shd w:val="clear" w:color="auto" w:fill="FFFFFF"/>
        </w:rPr>
        <w:fldChar w:fldCharType="separate"/>
      </w:r>
      <w:r w:rsidRPr="007A4EB4">
        <w:t>[17]</w:t>
      </w:r>
      <w:r>
        <w:rPr>
          <w:color w:val="000000" w:themeColor="text1"/>
          <w:shd w:val="clear" w:color="auto" w:fill="FFFFFF"/>
        </w:rPr>
        <w:fldChar w:fldCharType="end"/>
      </w:r>
      <w:r>
        <w:rPr>
          <w:color w:val="000000" w:themeColor="text1"/>
          <w:shd w:val="clear" w:color="auto" w:fill="FFFFFF"/>
        </w:rPr>
        <w:t xml:space="preserve">, did not have a </w:t>
      </w:r>
      <w:commentRangeStart w:id="127"/>
      <w:r w:rsidR="00D32445">
        <w:rPr>
          <w:color w:val="000000" w:themeColor="text1"/>
          <w:shd w:val="clear" w:color="auto" w:fill="FFFFFF"/>
        </w:rPr>
        <w:t>sufficient</w:t>
      </w:r>
      <w:r>
        <w:rPr>
          <w:color w:val="000000" w:themeColor="text1"/>
          <w:shd w:val="clear" w:color="auto" w:fill="FFFFFF"/>
        </w:rPr>
        <w:t xml:space="preserve"> </w:t>
      </w:r>
      <w:commentRangeEnd w:id="127"/>
      <w:r w:rsidR="00D32445">
        <w:rPr>
          <w:rStyle w:val="CommentReference"/>
        </w:rPr>
        <w:commentReference w:id="127"/>
      </w:r>
      <w:r>
        <w:rPr>
          <w:color w:val="000000" w:themeColor="text1"/>
          <w:shd w:val="clear" w:color="auto" w:fill="FFFFFF"/>
        </w:rPr>
        <w:t xml:space="preserve">resolution. This sensor can detect a minimum distance of 0.3 m, but tests will be conducted where the quadrotor may fly lower than 0.3 m. Pressure sensors, such as the BMP180 Barometric Pressure/Temperature/Altitude Sensor </w:t>
      </w:r>
      <w:r>
        <w:rPr>
          <w:color w:val="000000" w:themeColor="text1"/>
          <w:shd w:val="clear" w:color="auto" w:fill="FFFFFF"/>
        </w:rPr>
        <w:fldChar w:fldCharType="begin"/>
      </w:r>
      <w:r>
        <w:rPr>
          <w:color w:val="000000" w:themeColor="text1"/>
          <w:shd w:val="clear" w:color="auto" w:fill="FFFFFF"/>
        </w:rPr>
        <w:instrText xml:space="preserve"> ADDIN ZOTERO_ITEM CSL_CITATION {"citationID":"1sgg8s3gcn","properties":{"formattedCitation":"[18]","plainCitation":"[18]"},"citationItems":[{"id":181,"uris":["http://zotero.org/users/2489645/items/FXKNGXFR"],"uri":["http://zotero.org/users/2489645/items/FXKNGXFR"],"itemData":{"id":181,"type":"webpage","title":"BMP180 Barometric Pressure/Temperature/Altitude Sensor","abstract":"&amp;bull; Best sensing solution for measuring barometric pressure and temperature&amp;bull; Pressure sensing range: 300-1100 hPa&amp;bull; Uses I2C 7-bit address 0x77&amp;bull; RoHS compliant","URL":"http://www.robotshop.com/en/bmp180-barometric-pressure-temperaturealtitude-sensor.html","accessed":{"date-parts":[["2016",12,15]]}}}],"schema":"https://github.com/citation-style-language/schema/raw/master/csl-citation.json"} </w:instrText>
      </w:r>
      <w:r>
        <w:rPr>
          <w:color w:val="000000" w:themeColor="text1"/>
          <w:shd w:val="clear" w:color="auto" w:fill="FFFFFF"/>
        </w:rPr>
        <w:fldChar w:fldCharType="separate"/>
      </w:r>
      <w:r w:rsidRPr="007A4EB4">
        <w:t>[18]</w:t>
      </w:r>
      <w:r>
        <w:rPr>
          <w:color w:val="000000" w:themeColor="text1"/>
          <w:shd w:val="clear" w:color="auto" w:fill="FFFFFF"/>
        </w:rPr>
        <w:fldChar w:fldCharType="end"/>
      </w:r>
      <w:r>
        <w:rPr>
          <w:color w:val="000000" w:themeColor="text1"/>
          <w:shd w:val="clear" w:color="auto" w:fill="FFFFFF"/>
        </w:rPr>
        <w:t>, do</w:t>
      </w:r>
      <w:r w:rsidRPr="00397D86">
        <w:rPr>
          <w:color w:val="000000" w:themeColor="text1"/>
          <w:shd w:val="clear" w:color="auto" w:fill="FFFFFF"/>
        </w:rPr>
        <w:t xml:space="preserve"> not have the necessary precision for measuring changes in distance on a millimeter scale</w:t>
      </w:r>
      <w:r>
        <w:rPr>
          <w:color w:val="000000" w:themeColor="text1"/>
          <w:shd w:val="clear" w:color="auto" w:fill="FFFFFF"/>
        </w:rPr>
        <w:t>. The BMP180 can only sense pressure changes greater than a range of 0.25 m, which is not a high enough resolution for the low-flying tests that will be run in this study. A</w:t>
      </w:r>
      <w:r w:rsidRPr="00397D86">
        <w:rPr>
          <w:color w:val="000000" w:themeColor="text1"/>
          <w:shd w:val="clear" w:color="auto" w:fill="FFFFFF"/>
        </w:rPr>
        <w:t>irspeed sensors</w:t>
      </w:r>
      <w:r>
        <w:rPr>
          <w:color w:val="000000" w:themeColor="text1"/>
          <w:shd w:val="clear" w:color="auto" w:fill="FFFFFF"/>
        </w:rPr>
        <w:t xml:space="preserve">, such as the Airspeed microSensor from RobotShop </w:t>
      </w:r>
      <w:r>
        <w:rPr>
          <w:color w:val="000000" w:themeColor="text1"/>
          <w:shd w:val="clear" w:color="auto" w:fill="FFFFFF"/>
        </w:rPr>
        <w:fldChar w:fldCharType="begin"/>
      </w:r>
      <w:r>
        <w:rPr>
          <w:color w:val="000000" w:themeColor="text1"/>
          <w:shd w:val="clear" w:color="auto" w:fill="FFFFFF"/>
        </w:rPr>
        <w:instrText xml:space="preserve"> ADDIN ZOTERO_ITEM CSL_CITATION {"citationID":"14hjtjvet0","properties":{"formattedCitation":"[19]","plainCitation":"[19]"},"citationItems":[{"id":183,"uris":["http://zotero.org/users/2489645/items/RPZUGZKA"],"uri":["http://zotero.org/users/2489645/items/RPZUGZKA"],"itemData":{"id":183,"type":"webpage","title":"Airspeed MicroSensor Kit","abstract":"Airspeed microSensor for model planes, boats and cars\nUses a Prandtl style pitot-static tube to measure airspeed\nBuilt-in 7 segment LED display\nMeasures airspeed from 9 MPH to 350 MPH","URL":"http://www.robotshop.com/en/airspeed-microsensor-kit.html","accessed":{"date-parts":[["2016",12,15]]}}}],"schema":"https://github.com/citation-style-language/schema/raw/master/csl-citation.json"} </w:instrText>
      </w:r>
      <w:r>
        <w:rPr>
          <w:color w:val="000000" w:themeColor="text1"/>
          <w:shd w:val="clear" w:color="auto" w:fill="FFFFFF"/>
        </w:rPr>
        <w:fldChar w:fldCharType="separate"/>
      </w:r>
      <w:r w:rsidRPr="007A4EB4">
        <w:t>[19]</w:t>
      </w:r>
      <w:r>
        <w:rPr>
          <w:color w:val="000000" w:themeColor="text1"/>
          <w:shd w:val="clear" w:color="auto" w:fill="FFFFFF"/>
        </w:rPr>
        <w:fldChar w:fldCharType="end"/>
      </w:r>
      <w:r>
        <w:rPr>
          <w:color w:val="000000" w:themeColor="text1"/>
          <w:shd w:val="clear" w:color="auto" w:fill="FFFFFF"/>
        </w:rPr>
        <w:t xml:space="preserve"> can sense a minimum velocity of 9 </w:t>
      </w:r>
      <w:r w:rsidR="00D32445">
        <w:rPr>
          <w:color w:val="000000" w:themeColor="text1"/>
          <w:shd w:val="clear" w:color="auto" w:fill="FFFFFF"/>
        </w:rPr>
        <w:t>miles per hour</w:t>
      </w:r>
      <w:r>
        <w:rPr>
          <w:color w:val="000000" w:themeColor="text1"/>
          <w:shd w:val="clear" w:color="auto" w:fill="FFFFFF"/>
        </w:rPr>
        <w:t xml:space="preserve">. This </w:t>
      </w:r>
      <w:r w:rsidRPr="00397D86">
        <w:rPr>
          <w:color w:val="000000" w:themeColor="text1"/>
          <w:shd w:val="clear" w:color="auto" w:fill="FFFFFF"/>
        </w:rPr>
        <w:t>minimum velocity requirement that is higher than the intended operating speed of the quadrotor</w:t>
      </w:r>
      <w:r>
        <w:rPr>
          <w:color w:val="000000" w:themeColor="text1"/>
          <w:shd w:val="clear" w:color="auto" w:fill="FFFFFF"/>
        </w:rPr>
        <w:t>, which should not exceed 5 mph during testing.</w:t>
      </w:r>
      <w:r w:rsidRPr="00397D86">
        <w:rPr>
          <w:color w:val="000000" w:themeColor="text1"/>
          <w:shd w:val="clear" w:color="auto" w:fill="FFFFFF"/>
        </w:rPr>
        <w:t xml:space="preserve"> For these reasons, the sensors</w:t>
      </w:r>
      <w:r>
        <w:rPr>
          <w:color w:val="000000" w:themeColor="text1"/>
          <w:shd w:val="clear" w:color="auto" w:fill="FFFFFF"/>
        </w:rPr>
        <w:t xml:space="preserve"> underlined</w:t>
      </w:r>
      <w:r w:rsidRPr="00397D86">
        <w:rPr>
          <w:color w:val="000000" w:themeColor="text1"/>
          <w:shd w:val="clear" w:color="auto" w:fill="FFFFFF"/>
        </w:rPr>
        <w:t xml:space="preserve">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t xml:space="preserve">Table </w:t>
      </w:r>
      <w:r>
        <w:rPr>
          <w:noProof/>
        </w:rPr>
        <w:t>5</w:t>
      </w:r>
      <w:r w:rsidRPr="00397D86">
        <w:rPr>
          <w:color w:val="000000" w:themeColor="text1"/>
        </w:rPr>
        <w:fldChar w:fldCharType="end"/>
      </w:r>
      <w:r>
        <w:rPr>
          <w:color w:val="000000" w:themeColor="text1"/>
        </w:rPr>
        <w:t xml:space="preserve"> were selected</w:t>
      </w:r>
      <w:r w:rsidRPr="00397D86">
        <w:rPr>
          <w:color w:val="000000" w:themeColor="text1"/>
          <w:shd w:val="clear" w:color="auto" w:fill="FFFFFF"/>
        </w:rPr>
        <w:t>.</w:t>
      </w:r>
    </w:p>
    <w:p w14:paraId="7C4FA665" w14:textId="77777777" w:rsidR="00F960A6" w:rsidRDefault="00F960A6" w:rsidP="00F960A6">
      <w:pPr>
        <w:pStyle w:val="BodyText"/>
        <w:ind w:firstLine="540"/>
      </w:pPr>
      <w:r>
        <w:lastRenderedPageBreak/>
        <w:t xml:space="preserve">The initial sensor selections of a 3DOF compass and 6DOF IMU (with accelerometers and gyroscopes) were backordered, so a new 9DOF sensor with accelerometers, gyroscopes, and magnetometers was selected. The final list of onboard sensors is included in </w:t>
      </w:r>
      <w:r>
        <w:fldChar w:fldCharType="begin"/>
      </w:r>
      <w:r>
        <w:instrText xml:space="preserve"> REF _Ref462840351 \h </w:instrText>
      </w:r>
      <w:r>
        <w:fldChar w:fldCharType="separate"/>
      </w:r>
      <w:r>
        <w:t xml:space="preserve">Table </w:t>
      </w:r>
      <w:r>
        <w:rPr>
          <w:noProof/>
        </w:rPr>
        <w:t>6</w:t>
      </w:r>
      <w:r>
        <w:fldChar w:fldCharType="end"/>
      </w:r>
      <w:r>
        <w:t>:</w:t>
      </w:r>
    </w:p>
    <w:tbl>
      <w:tblPr>
        <w:tblStyle w:val="TableGrid"/>
        <w:tblW w:w="0" w:type="auto"/>
        <w:jc w:val="center"/>
        <w:tblLayout w:type="fixed"/>
        <w:tblLook w:val="04A0" w:firstRow="1" w:lastRow="0" w:firstColumn="1" w:lastColumn="0" w:noHBand="0" w:noVBand="1"/>
      </w:tblPr>
      <w:tblGrid>
        <w:gridCol w:w="2709"/>
        <w:gridCol w:w="2471"/>
      </w:tblGrid>
      <w:tr w:rsidR="00F960A6" w14:paraId="7B264914" w14:textId="77777777" w:rsidTr="00B42BDC">
        <w:trPr>
          <w:trHeight w:val="449"/>
          <w:jc w:val="center"/>
        </w:trPr>
        <w:tc>
          <w:tcPr>
            <w:tcW w:w="2709" w:type="dxa"/>
          </w:tcPr>
          <w:p w14:paraId="16AF7970" w14:textId="77777777" w:rsidR="00F960A6" w:rsidRPr="003A3EE2" w:rsidRDefault="00F960A6" w:rsidP="00B42BDC">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64D28431" w14:textId="77777777" w:rsidR="00F960A6" w:rsidRPr="003A3EE2" w:rsidRDefault="00F960A6" w:rsidP="00B42BDC">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F960A6" w14:paraId="65072CC8" w14:textId="77777777" w:rsidTr="00B42BDC">
        <w:trPr>
          <w:jc w:val="center"/>
        </w:trPr>
        <w:tc>
          <w:tcPr>
            <w:tcW w:w="2709" w:type="dxa"/>
          </w:tcPr>
          <w:p w14:paraId="06CE7915" w14:textId="77777777" w:rsidR="00F960A6" w:rsidRPr="00BB5529" w:rsidRDefault="00F960A6" w:rsidP="00B42BDC">
            <w:pPr>
              <w:pStyle w:val="BodyText"/>
              <w:spacing w:after="0" w:line="276" w:lineRule="auto"/>
              <w:jc w:val="left"/>
            </w:pPr>
            <w:r w:rsidRPr="00BB5529">
              <w:t>Accelerometers</w:t>
            </w:r>
            <w:r>
              <w:t xml:space="preserve"> (3)</w:t>
            </w:r>
          </w:p>
          <w:p w14:paraId="3A07D500" w14:textId="77777777" w:rsidR="00F960A6" w:rsidRPr="00BB5529" w:rsidRDefault="00F960A6" w:rsidP="00B42BDC">
            <w:pPr>
              <w:pStyle w:val="BodyText"/>
              <w:spacing w:after="0" w:line="276" w:lineRule="auto"/>
              <w:jc w:val="left"/>
            </w:pPr>
            <w:r w:rsidRPr="00BB5529">
              <w:t>Laser scanner</w:t>
            </w:r>
          </w:p>
        </w:tc>
        <w:tc>
          <w:tcPr>
            <w:tcW w:w="2471" w:type="dxa"/>
          </w:tcPr>
          <w:p w14:paraId="59832795" w14:textId="77777777" w:rsidR="00F960A6" w:rsidRPr="00BB5529" w:rsidRDefault="00F960A6" w:rsidP="00B42BDC">
            <w:pPr>
              <w:pStyle w:val="BodyText"/>
              <w:spacing w:after="0" w:line="276" w:lineRule="auto"/>
            </w:pPr>
            <w:r w:rsidRPr="00BB5529">
              <w:t>Magnetometers</w:t>
            </w:r>
            <w:r>
              <w:t xml:space="preserve"> (3)</w:t>
            </w:r>
          </w:p>
          <w:p w14:paraId="17925D04" w14:textId="77777777" w:rsidR="00F960A6" w:rsidRPr="00BB5529" w:rsidRDefault="00F960A6" w:rsidP="00B42BDC">
            <w:pPr>
              <w:pStyle w:val="BodyText"/>
              <w:spacing w:after="0" w:line="276" w:lineRule="auto"/>
              <w:rPr>
                <w:i/>
              </w:rPr>
            </w:pPr>
            <w:r w:rsidRPr="00BB5529">
              <w:t>Gyroscopes</w:t>
            </w:r>
            <w:r>
              <w:t xml:space="preserve"> (3)</w:t>
            </w:r>
          </w:p>
        </w:tc>
      </w:tr>
    </w:tbl>
    <w:p w14:paraId="5F4DD5B0" w14:textId="77777777" w:rsidR="00F960A6" w:rsidRPr="00063096" w:rsidRDefault="00F960A6" w:rsidP="00F960A6">
      <w:pPr>
        <w:pStyle w:val="Caption"/>
      </w:pPr>
      <w:bookmarkStart w:id="128" w:name="_Ref462840351"/>
      <w:bookmarkStart w:id="129" w:name="_Ref468631839"/>
      <w:r>
        <w:t xml:space="preserve">Table </w:t>
      </w:r>
      <w:fldSimple w:instr=" SEQ Table \* ARABIC ">
        <w:r>
          <w:rPr>
            <w:noProof/>
          </w:rPr>
          <w:t>6</w:t>
        </w:r>
      </w:fldSimple>
      <w:bookmarkEnd w:id="128"/>
      <w:r>
        <w:t xml:space="preserve"> | Sensors and associated states</w:t>
      </w:r>
      <w:bookmarkEnd w:id="129"/>
    </w:p>
    <w:p w14:paraId="480BA365" w14:textId="670AF1EE" w:rsidR="00F960A6" w:rsidRPr="00147B51" w:rsidRDefault="00F960A6" w:rsidP="00F960A6">
      <w:pPr>
        <w:pStyle w:val="BodyText"/>
        <w:ind w:firstLine="540"/>
      </w:pPr>
      <w:r>
        <w:t xml:space="preserve">Two sensors onboard the quadrotor will measure all the relevant states of the system: a 9DOF IMU and a laser scanner. A third sensor, the OptiTrack vision system, </w:t>
      </w:r>
      <w:r w:rsidR="00EA0E10">
        <w:t>can be used to</w:t>
      </w:r>
      <w:r>
        <w:t xml:space="preserve"> determine the true states of the vehicle for calculating the tracking error; the OptiTrack system will not be used as an onboard sensor and will not input values to the SSE. In the spring semester, a stretch goal of the project may be to send position and orientation measurements from the OptiTrack system to the Jetson TK1, but the OptiTrack outputs are not currently being used in this way.</w:t>
      </w:r>
    </w:p>
    <w:p w14:paraId="01882719" w14:textId="77777777" w:rsidR="00F960A6" w:rsidRDefault="00F960A6" w:rsidP="00F960A6">
      <w:pPr>
        <w:pStyle w:val="Heading3"/>
        <w:tabs>
          <w:tab w:val="clear" w:pos="720"/>
        </w:tabs>
      </w:pPr>
      <w:bookmarkStart w:id="130" w:name="_Toc481679684"/>
      <w:r>
        <w:t>9DOF Sensor</w:t>
      </w:r>
      <w:bookmarkEnd w:id="130"/>
    </w:p>
    <w:p w14:paraId="0F27DEEB" w14:textId="1D980D16" w:rsidR="005F45E7" w:rsidRDefault="005F45E7" w:rsidP="005F45E7">
      <w:pPr>
        <w:pStyle w:val="BodyText"/>
        <w:ind w:firstLine="540"/>
      </w:pPr>
      <w:r w:rsidRPr="001A6784">
        <w:rPr>
          <w:szCs w:val="24"/>
        </w:rPr>
        <w:t xml:space="preserve">The </w:t>
      </w:r>
      <w:r>
        <w:rPr>
          <w:color w:val="000000"/>
          <w:szCs w:val="24"/>
          <w:shd w:val="clear" w:color="auto" w:fill="FFFFFF"/>
        </w:rPr>
        <w:t>I2C</w:t>
      </w:r>
      <w:r w:rsidRPr="001A6784">
        <w:rPr>
          <w:color w:val="000000"/>
          <w:szCs w:val="24"/>
          <w:shd w:val="clear" w:color="auto" w:fill="FFFFFF"/>
        </w:rPr>
        <w:t xml:space="preserve"> </w:t>
      </w:r>
      <w:r>
        <w:rPr>
          <w:color w:val="000000"/>
          <w:szCs w:val="24"/>
          <w:shd w:val="clear" w:color="auto" w:fill="FFFFFF"/>
        </w:rPr>
        <w:t xml:space="preserve">BNO055 </w:t>
      </w:r>
      <w:r w:rsidRPr="001A6784">
        <w:rPr>
          <w:color w:val="000000"/>
          <w:szCs w:val="24"/>
          <w:shd w:val="clear" w:color="auto" w:fill="FFFFFF"/>
        </w:rPr>
        <w:t>9-Axis</w:t>
      </w:r>
      <w:r>
        <w:rPr>
          <w:color w:val="000000"/>
          <w:szCs w:val="24"/>
          <w:shd w:val="clear" w:color="auto" w:fill="FFFFFF"/>
        </w:rPr>
        <w:t xml:space="preserve"> I</w:t>
      </w:r>
      <w:r>
        <w:t xml:space="preserve">MU (by Adafruit) includes three accelerometers, three gyroscopes, and three magnetometers to measure the motion of the quadrotor </w:t>
      </w:r>
      <w:r>
        <w:fldChar w:fldCharType="begin"/>
      </w:r>
      <w:r>
        <w:instrText xml:space="preserve"> ADDIN ZOTERO_ITEM CSL_CITATION {"citationID":"71jmu5bj3","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r>
        <w:t xml:space="preserve">. The 9DOF sensor can communicates using I2C, which </w:t>
      </w:r>
      <w:r w:rsidR="00EA0E10">
        <w:t>allows</w:t>
      </w:r>
      <w:r>
        <w:t xml:space="preserve"> the sensor </w:t>
      </w:r>
      <w:r w:rsidR="00EA0E10">
        <w:t xml:space="preserve">to be directly connected </w:t>
      </w:r>
      <w:r>
        <w:t xml:space="preserve">to the I2C pins on the Jetson TK1. The BNO055 chip has only two hardware address options, and since I2C requires a unique address on the same data line, the sensors can be at most paired. Therefore, in order to use four 9DOF sensors, there will be two pairs of the BNO055 chips connected to the Jetson TK1. The power requirement is 3 to 5 V, and the maximum ranges for each of the components are </w:t>
      </w:r>
      <w:r>
        <w:sym w:font="Symbol" w:char="F0B1"/>
      </w:r>
      <w:r>
        <w:t xml:space="preserve">16g for the accelerometers, </w:t>
      </w:r>
      <w:r>
        <w:sym w:font="Symbol" w:char="F0B1"/>
      </w:r>
      <w:r>
        <w:t xml:space="preserve">2000dps for the </w:t>
      </w:r>
      <w:r>
        <w:lastRenderedPageBreak/>
        <w:t xml:space="preserve">gyroscopes, and </w:t>
      </w:r>
      <w:r>
        <w:sym w:font="Symbol" w:char="F0B1"/>
      </w:r>
      <w:r>
        <w:t>2500</w:t>
      </w:r>
      <w:r>
        <w:sym w:font="Symbol" w:char="F06D"/>
      </w:r>
      <w:r>
        <w:t xml:space="preserve">T for the magnetometers. The accelerometer outputs </w:t>
      </w:r>
      <w:r w:rsidR="00EC60CD">
        <w:t>can</w:t>
      </w:r>
      <w:r>
        <w:t xml:space="preserve"> be integrated to track the quadrotor’s 3DOF velocity states and the magnetometers and gyroscopes will be used to track the 3DOF orientation and angular velocity, respectively. The 9DOF sensor is shown in </w:t>
      </w:r>
      <w:r>
        <w:fldChar w:fldCharType="begin"/>
      </w:r>
      <w:r>
        <w:instrText xml:space="preserve"> REF _Ref469234625 \h </w:instrText>
      </w:r>
      <w:r>
        <w:fldChar w:fldCharType="separate"/>
      </w:r>
      <w:r>
        <w:t xml:space="preserve">Figure </w:t>
      </w:r>
      <w:r>
        <w:rPr>
          <w:noProof/>
        </w:rPr>
        <w:t>10</w:t>
      </w:r>
      <w:r>
        <w:fldChar w:fldCharType="end"/>
      </w:r>
      <w:r>
        <w:t>.</w:t>
      </w:r>
    </w:p>
    <w:p w14:paraId="309FC0CF" w14:textId="416E313C" w:rsidR="00F960A6" w:rsidRDefault="005F45E7" w:rsidP="00F960A6">
      <w:pPr>
        <w:pStyle w:val="BodyText"/>
        <w:ind w:firstLine="540"/>
        <w:jc w:val="center"/>
      </w:pPr>
      <w:r>
        <w:rPr>
          <w:noProof/>
        </w:rPr>
        <w:drawing>
          <wp:inline distT="0" distB="0" distL="0" distR="0" wp14:anchorId="60DE68B5" wp14:editId="4F63C44A">
            <wp:extent cx="2006600" cy="1500985"/>
            <wp:effectExtent l="0" t="0" r="0" b="0"/>
            <wp:docPr id="14" name="Picture 14" descr="Unkn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known.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4424" cy="1506838"/>
                    </a:xfrm>
                    <a:prstGeom prst="rect">
                      <a:avLst/>
                    </a:prstGeom>
                    <a:noFill/>
                    <a:ln>
                      <a:noFill/>
                    </a:ln>
                  </pic:spPr>
                </pic:pic>
              </a:graphicData>
            </a:graphic>
          </wp:inline>
        </w:drawing>
      </w:r>
    </w:p>
    <w:p w14:paraId="7BB4870F" w14:textId="77777777" w:rsidR="00F960A6" w:rsidRPr="00586010" w:rsidRDefault="00F960A6" w:rsidP="00F960A6">
      <w:pPr>
        <w:pStyle w:val="Caption"/>
      </w:pPr>
      <w:bookmarkStart w:id="131" w:name="_Ref469234625"/>
      <w:bookmarkStart w:id="132" w:name="_Ref469234621"/>
      <w:r>
        <w:t xml:space="preserve">Figure </w:t>
      </w:r>
      <w:fldSimple w:instr=" SEQ Figure \* ARABIC ">
        <w:r>
          <w:rPr>
            <w:noProof/>
          </w:rPr>
          <w:t>10</w:t>
        </w:r>
      </w:fldSimple>
      <w:bookmarkEnd w:id="131"/>
      <w:r w:rsidRPr="00BE2194">
        <w:t xml:space="preserve"> | </w:t>
      </w:r>
      <w:r>
        <w:t xml:space="preserve">9DOF IMU </w:t>
      </w:r>
      <w:r>
        <w:fldChar w:fldCharType="begin"/>
      </w:r>
      <w:r>
        <w:instrText xml:space="preserve"> ADDIN ZOTERO_ITEM CSL_CITATION {"citationID":"2j0tpb9sca","properties":{"formattedCitation":"[20]","plainCitation":"[20]"},"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Pr="007A4EB4">
        <w:t>[20]</w:t>
      </w:r>
      <w:r>
        <w:fldChar w:fldCharType="end"/>
      </w:r>
      <w:bookmarkEnd w:id="132"/>
    </w:p>
    <w:p w14:paraId="57AE3DB0" w14:textId="77777777" w:rsidR="00F960A6" w:rsidRDefault="00F960A6" w:rsidP="00F960A6">
      <w:pPr>
        <w:pStyle w:val="Heading3"/>
        <w:tabs>
          <w:tab w:val="clear" w:pos="720"/>
        </w:tabs>
      </w:pPr>
      <w:bookmarkStart w:id="133" w:name="_Toc481679685"/>
      <w:r>
        <w:t>Laser Scanner</w:t>
      </w:r>
      <w:bookmarkEnd w:id="133"/>
    </w:p>
    <w:p w14:paraId="528170DD" w14:textId="77777777" w:rsidR="00F960A6" w:rsidRDefault="00F960A6" w:rsidP="00F960A6">
      <w:pPr>
        <w:pStyle w:val="p1"/>
        <w:spacing w:line="480" w:lineRule="auto"/>
        <w:ind w:firstLine="540"/>
        <w:rPr>
          <w:bCs/>
          <w:color w:val="000000" w:themeColor="text1"/>
          <w:sz w:val="24"/>
          <w:szCs w:val="24"/>
        </w:rPr>
      </w:pPr>
      <w:r w:rsidRPr="00767544">
        <w:rPr>
          <w:color w:val="000000" w:themeColor="text1"/>
          <w:sz w:val="24"/>
          <w:szCs w:val="24"/>
        </w:rPr>
        <w:t xml:space="preserve">The </w:t>
      </w:r>
      <w:r w:rsidRPr="00767544">
        <w:rPr>
          <w:bCs/>
          <w:color w:val="000000" w:themeColor="text1"/>
          <w:sz w:val="24"/>
          <w:szCs w:val="24"/>
        </w:rPr>
        <w:t>Hokuyo URG-04LX-UG01 Scanning Laser Rangefinder</w:t>
      </w:r>
      <w:r>
        <w:rPr>
          <w:bCs/>
          <w:color w:val="000000" w:themeColor="text1"/>
          <w:sz w:val="24"/>
          <w:szCs w:val="24"/>
        </w:rPr>
        <w:t xml:space="preserve"> was selected as the laser scanner. The laser scanner returns distances of the nearest object in a 240-degree scan of a plane.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Pr="00F960A6">
        <w:rPr>
          <w:sz w:val="24"/>
          <w:szCs w:val="24"/>
        </w:rPr>
        <w:t xml:space="preserve">Figure </w:t>
      </w:r>
      <w:r w:rsidRPr="00F960A6">
        <w:rPr>
          <w:noProof/>
          <w:sz w:val="24"/>
          <w:szCs w:val="24"/>
        </w:rPr>
        <w:t>11</w:t>
      </w:r>
      <w:r w:rsidRPr="0091171D">
        <w:rPr>
          <w:bCs/>
          <w:color w:val="000000" w:themeColor="text1"/>
          <w:sz w:val="24"/>
          <w:szCs w:val="24"/>
        </w:rPr>
        <w:fldChar w:fldCharType="end"/>
      </w:r>
      <w:r>
        <w:rPr>
          <w:bCs/>
          <w:color w:val="000000" w:themeColor="text1"/>
          <w:sz w:val="24"/>
          <w:szCs w:val="24"/>
        </w:rPr>
        <w:t>.</w:t>
      </w:r>
    </w:p>
    <w:p w14:paraId="4AD3A5A7" w14:textId="77777777" w:rsidR="00F960A6" w:rsidRDefault="00F960A6" w:rsidP="00F960A6">
      <w:pPr>
        <w:pStyle w:val="p1"/>
        <w:keepNext/>
        <w:spacing w:line="480" w:lineRule="auto"/>
        <w:jc w:val="center"/>
      </w:pPr>
      <w:r>
        <w:rPr>
          <w:noProof/>
          <w:color w:val="000000" w:themeColor="text1"/>
          <w:sz w:val="24"/>
          <w:szCs w:val="24"/>
        </w:rPr>
        <w:drawing>
          <wp:inline distT="0" distB="0" distL="0" distR="0" wp14:anchorId="7D058002" wp14:editId="570CCDFA">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3486C991" w14:textId="77777777" w:rsidR="00F960A6" w:rsidRPr="00644358" w:rsidRDefault="00F960A6" w:rsidP="00F960A6">
      <w:pPr>
        <w:pStyle w:val="Caption"/>
        <w:rPr>
          <w:rFonts w:eastAsia="Times"/>
          <w:color w:val="000000" w:themeColor="text1"/>
          <w:sz w:val="24"/>
          <w:szCs w:val="24"/>
        </w:rPr>
      </w:pPr>
      <w:bookmarkStart w:id="134" w:name="_Ref468313530"/>
      <w:r>
        <w:t xml:space="preserve">Figure </w:t>
      </w:r>
      <w:fldSimple w:instr=" SEQ Figure \* ARABIC ">
        <w:r>
          <w:rPr>
            <w:noProof/>
          </w:rPr>
          <w:t>11</w:t>
        </w:r>
      </w:fldSimple>
      <w:bookmarkEnd w:id="134"/>
      <w:r>
        <w:t xml:space="preserve"> | Laser scanner rangefinder </w:t>
      </w:r>
      <w:r>
        <w:fldChar w:fldCharType="begin"/>
      </w:r>
      <w:r>
        <w:instrText xml:space="preserve"> ADDIN ZOTERO_ITEM CSL_CITATION {"citationID":"1ibge25ifg","properties":{"formattedCitation":"[21]","plainCitation":"[21]"},"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Pr="007A4EB4">
        <w:t>[21]</w:t>
      </w:r>
      <w:r>
        <w:fldChar w:fldCharType="end"/>
      </w:r>
    </w:p>
    <w:p w14:paraId="31EF879C" w14:textId="77777777" w:rsidR="00F960A6" w:rsidRPr="0091171D" w:rsidRDefault="00F960A6" w:rsidP="00F960A6">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multiple laser scanners must be connected at the same time and the Jetson only has one USB-A port. Hokuyo provides ROS drivers and wrappers for this laser scanner in C. The files were altered </w:t>
      </w:r>
      <w:r>
        <w:rPr>
          <w:bCs/>
          <w:color w:val="000000" w:themeColor="text1"/>
          <w:sz w:val="24"/>
          <w:szCs w:val="24"/>
        </w:rPr>
        <w:lastRenderedPageBreak/>
        <w:t>slightly to allow multiple lasers to be connected at once and log data simultaneously. Simultaneous logging was accomplished by defining a new rosparam when initializing each laser scanner as a rosnode to run. The wrapper was also changed to log each connected laser to a different rostopic so each laser will not overwrite data from the other lasers (see Appendix).</w:t>
      </w:r>
    </w:p>
    <w:p w14:paraId="4D322D89" w14:textId="77777777" w:rsidR="00F960A6" w:rsidRDefault="00F960A6" w:rsidP="00F960A6">
      <w:pPr>
        <w:pStyle w:val="Heading3"/>
        <w:tabs>
          <w:tab w:val="clear" w:pos="720"/>
        </w:tabs>
      </w:pPr>
      <w:bookmarkStart w:id="135" w:name="_Toc481679686"/>
      <w:r>
        <w:t>OptiTrack vision system</w:t>
      </w:r>
      <w:bookmarkEnd w:id="135"/>
    </w:p>
    <w:p w14:paraId="1909ADA6" w14:textId="030E0AE3" w:rsidR="00F960A6" w:rsidRDefault="00F960A6" w:rsidP="00F960A6">
      <w:pPr>
        <w:pStyle w:val="BodyText"/>
        <w:ind w:firstLine="540"/>
      </w:pPr>
      <w:r>
        <w:t xml:space="preserve">The OptiTrack vision system (OptiTrack) </w:t>
      </w:r>
      <w:r w:rsidR="00EC60CD">
        <w:t>can</w:t>
      </w:r>
      <w:r>
        <w:t xml:space="preserve"> be used as a ground truth replacement for GPS, since testing will be conducted indoors where GPS is not available. OptiTrack is capable of tracking objects with six degrees of freedom, 3DOF position and 3DOF orientation, by using visible and IR light from multiple </w:t>
      </w:r>
      <w:r w:rsidRPr="00A25AA5">
        <w:rPr>
          <w:szCs w:val="24"/>
        </w:rPr>
        <w:t xml:space="preserve">cameras at a frame rate of </w:t>
      </w:r>
      <w:r w:rsidRPr="00A25AA5">
        <w:rPr>
          <w:color w:val="000000"/>
          <w:szCs w:val="24"/>
          <w:shd w:val="clear" w:color="auto" w:fill="FFFFFF"/>
        </w:rPr>
        <w:t>up to 240fps, with a 0.1s delay in data processing</w:t>
      </w:r>
      <w:r w:rsidRPr="00A25AA5">
        <w:rPr>
          <w:szCs w:val="24"/>
        </w:rPr>
        <w:t xml:space="preserve"> </w:t>
      </w:r>
      <w:r w:rsidRPr="00A25AA5">
        <w:rPr>
          <w:szCs w:val="24"/>
        </w:rPr>
        <w:fldChar w:fldCharType="begin"/>
      </w:r>
      <w:r>
        <w:rPr>
          <w:szCs w:val="24"/>
        </w:rPr>
        <w:instrText xml:space="preserve"> ADDIN ZOTERO_ITEM CSL_CITATION {"citationID":"19keq2pehf","properties":{"formattedCitation":"[22]","plainCitation":"[22]"},"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rsidRPr="00A25AA5">
        <w:rPr>
          <w:szCs w:val="24"/>
        </w:rPr>
        <w:fldChar w:fldCharType="separate"/>
      </w:r>
      <w:r w:rsidRPr="007A4EB4">
        <w:t>[22]</w:t>
      </w:r>
      <w:r w:rsidRPr="00A25AA5">
        <w:rPr>
          <w:szCs w:val="24"/>
        </w:rPr>
        <w:fldChar w:fldCharType="end"/>
      </w:r>
      <w:r w:rsidRPr="00A25AA5">
        <w:rPr>
          <w:szCs w:val="24"/>
        </w:rPr>
        <w:t xml:space="preserve">. </w:t>
      </w:r>
      <w:r w:rsidRPr="00A25AA5">
        <w:rPr>
          <w:szCs w:val="24"/>
        </w:rPr>
        <w:fldChar w:fldCharType="begin"/>
      </w:r>
      <w:r w:rsidRPr="00A25AA5">
        <w:rPr>
          <w:szCs w:val="24"/>
        </w:rPr>
        <w:instrText xml:space="preserve"> REF _Ref468265000 \h  \* MERGEFORMAT </w:instrText>
      </w:r>
      <w:r w:rsidRPr="00A25AA5">
        <w:rPr>
          <w:szCs w:val="24"/>
        </w:rPr>
      </w:r>
      <w:r w:rsidRPr="00A25AA5">
        <w:rPr>
          <w:szCs w:val="24"/>
        </w:rPr>
        <w:fldChar w:fldCharType="separate"/>
      </w:r>
      <w:r w:rsidRPr="00F960A6">
        <w:rPr>
          <w:szCs w:val="24"/>
        </w:rPr>
        <w:t xml:space="preserve">Figure </w:t>
      </w:r>
      <w:r w:rsidRPr="00F960A6">
        <w:rPr>
          <w:noProof/>
          <w:szCs w:val="24"/>
        </w:rPr>
        <w:t>12</w:t>
      </w:r>
      <w:r w:rsidRPr="00A25AA5">
        <w:rPr>
          <w:szCs w:val="24"/>
        </w:rPr>
        <w:fldChar w:fldCharType="end"/>
      </w:r>
      <w:r>
        <w:t xml:space="preserve"> shows the Optitrack cameras set up on the ceiling, pointing towards the space in which the quadcopter will be flown.</w:t>
      </w:r>
    </w:p>
    <w:p w14:paraId="23577AB8" w14:textId="77777777" w:rsidR="00F960A6" w:rsidRDefault="00F960A6" w:rsidP="00F960A6">
      <w:pPr>
        <w:pStyle w:val="BodyText"/>
        <w:keepNext/>
        <w:spacing w:after="0" w:line="240" w:lineRule="auto"/>
      </w:pPr>
      <w:r>
        <w:rPr>
          <w:noProof/>
        </w:rPr>
        <w:drawing>
          <wp:inline distT="0" distB="0" distL="0" distR="0" wp14:anchorId="2146D666" wp14:editId="359BD415">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E0BAE45" w14:textId="77777777" w:rsidR="00F960A6" w:rsidRDefault="00F960A6" w:rsidP="00F960A6">
      <w:pPr>
        <w:pStyle w:val="Caption"/>
      </w:pPr>
      <w:bookmarkStart w:id="136" w:name="_Ref468265000"/>
      <w:r>
        <w:t xml:space="preserve">Figure </w:t>
      </w:r>
      <w:fldSimple w:instr=" SEQ Figure \* ARABIC ">
        <w:r>
          <w:rPr>
            <w:noProof/>
          </w:rPr>
          <w:t>12</w:t>
        </w:r>
      </w:fldSimple>
      <w:bookmarkEnd w:id="136"/>
      <w:r>
        <w:t xml:space="preserve"> | OptiTrack camera setup</w:t>
      </w:r>
    </w:p>
    <w:p w14:paraId="51298D91" w14:textId="77777777" w:rsidR="00F960A6" w:rsidRDefault="00F960A6" w:rsidP="00F960A6">
      <w:pPr>
        <w:pStyle w:val="BodyText"/>
        <w:ind w:firstLine="540"/>
      </w:pPr>
      <w:r>
        <w:t xml:space="preserve">To track an object, IR-reflective spheres of a known radius must be attached to the object and a rigid body must be defined in the OptiTrack software. The system calculates the position and orientation of the object by measuring the location of the IR-reflective spheres. </w:t>
      </w:r>
      <w:r>
        <w:lastRenderedPageBreak/>
        <w:t>The accuracy of the OptiTrack and orientation measurements depends on the number of spheres and how much the spheres move relative to one another during flight.</w:t>
      </w:r>
    </w:p>
    <w:p w14:paraId="4228E14C" w14:textId="77777777" w:rsidR="00F960A6" w:rsidRDefault="00F960A6" w:rsidP="00F960A6">
      <w:pPr>
        <w:pStyle w:val="BodyText"/>
        <w:ind w:firstLine="540"/>
      </w:pPr>
      <w:r>
        <w:t xml:space="preserve">Calibrating the OptiTrack system requires a calibration stick with IR-reflective spheres, shown in </w:t>
      </w:r>
      <w:r>
        <w:fldChar w:fldCharType="begin"/>
      </w:r>
      <w:r>
        <w:instrText xml:space="preserve"> REF _Ref468351538 \h </w:instrText>
      </w:r>
      <w:r>
        <w:fldChar w:fldCharType="separate"/>
      </w:r>
      <w:r>
        <w:t xml:space="preserve">Figure </w:t>
      </w:r>
      <w:r>
        <w:rPr>
          <w:noProof/>
        </w:rPr>
        <w:t>13</w:t>
      </w:r>
      <w:r>
        <w:fldChar w:fldCharType="end"/>
      </w:r>
      <w:r>
        <w:t xml:space="preserve">(a). The lower part of </w:t>
      </w:r>
      <w:r>
        <w:fldChar w:fldCharType="begin"/>
      </w:r>
      <w:r>
        <w:instrText xml:space="preserve"> REF _Ref468351538 \h </w:instrText>
      </w:r>
      <w:r>
        <w:fldChar w:fldCharType="separate"/>
      </w:r>
      <w:r>
        <w:t xml:space="preserve">Figure </w:t>
      </w:r>
      <w:r>
        <w:rPr>
          <w:noProof/>
        </w:rPr>
        <w:t>13</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spheres. To track the quadrotor, IR-reflective spheres will be attached to the quadrotor frame using two-sided tape.</w:t>
      </w:r>
    </w:p>
    <w:p w14:paraId="3557F07C" w14:textId="77777777" w:rsidR="00F960A6" w:rsidRDefault="00F960A6" w:rsidP="00F960A6">
      <w:pPr>
        <w:pStyle w:val="BodyText"/>
        <w:keepNext/>
        <w:jc w:val="center"/>
      </w:pPr>
      <w:r>
        <w:rPr>
          <w:noProof/>
        </w:rPr>
        <w:drawing>
          <wp:inline distT="0" distB="0" distL="0" distR="0" wp14:anchorId="3623F8FB" wp14:editId="1D137660">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44">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r>
        <w:rPr>
          <w:noProof/>
        </w:rPr>
        <w:drawing>
          <wp:inline distT="0" distB="0" distL="0" distR="0" wp14:anchorId="0EB0F567" wp14:editId="35C3308F">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09B190A7" w14:textId="77777777" w:rsidR="00F960A6" w:rsidRDefault="00F960A6" w:rsidP="00F960A6">
      <w:pPr>
        <w:pStyle w:val="Caption"/>
      </w:pPr>
      <w:bookmarkStart w:id="137" w:name="_Ref468351538"/>
      <w:bookmarkStart w:id="138" w:name="_Ref468351537"/>
      <w:r>
        <w:t xml:space="preserve">Figure </w:t>
      </w:r>
      <w:fldSimple w:instr=" SEQ Figure \* ARABIC ">
        <w:r>
          <w:rPr>
            <w:noProof/>
          </w:rPr>
          <w:t>13</w:t>
        </w:r>
      </w:fldSimple>
      <w:bookmarkEnd w:id="137"/>
      <w:r>
        <w:t xml:space="preserve"> | (a) Optitrack calibration tool</w:t>
      </w:r>
      <w:bookmarkEnd w:id="138"/>
      <w:r>
        <w:t xml:space="preserve"> (b) Optitrack calibration screen</w:t>
      </w:r>
    </w:p>
    <w:p w14:paraId="76676807" w14:textId="77777777" w:rsidR="005F45E7" w:rsidRPr="006254AC" w:rsidRDefault="005F45E7" w:rsidP="005F45E7">
      <w:pPr>
        <w:pStyle w:val="BodyText"/>
        <w:ind w:firstLine="547"/>
      </w:pPr>
      <w:r>
        <w:t>The positioning, calibration, and initial setup of the OptiTrack system was tasked for the first semester and was completed successfully. However, the team ran into hardware issues with the quadrotor, and the OptiTrack system was put on hold in order to overcome them. This resulted in the abandonment of the OptiTrack system for this project. In future work, the team highly recommends using a Motion Capture (MOCAP) system, such as OptiTrack or Vicon, in order to receive truth data during flights.</w:t>
      </w:r>
    </w:p>
    <w:p w14:paraId="2D5A25C3" w14:textId="77777777" w:rsidR="005F45E7" w:rsidRPr="005F45E7" w:rsidRDefault="005F45E7" w:rsidP="005F45E7">
      <w:pPr>
        <w:pStyle w:val="BodyText"/>
      </w:pPr>
    </w:p>
    <w:p w14:paraId="2D2C03D3" w14:textId="295383DC" w:rsidR="00B42BDC" w:rsidRDefault="00B42BDC" w:rsidP="00370AA3">
      <w:pPr>
        <w:pStyle w:val="Heading3"/>
      </w:pPr>
      <w:commentRangeStart w:id="139"/>
      <w:r>
        <w:lastRenderedPageBreak/>
        <w:t xml:space="preserve"> </w:t>
      </w:r>
      <w:bookmarkStart w:id="140" w:name="_Toc481679687"/>
      <w:r>
        <w:t>Sensor Mounts</w:t>
      </w:r>
      <w:commentRangeEnd w:id="139"/>
      <w:r w:rsidR="00611ED6">
        <w:rPr>
          <w:rStyle w:val="CommentReference"/>
          <w:rFonts w:ascii="Times New Roman" w:hAnsi="Times New Roman"/>
          <w:b w:val="0"/>
        </w:rPr>
        <w:commentReference w:id="139"/>
      </w:r>
      <w:bookmarkEnd w:id="140"/>
    </w:p>
    <w:p w14:paraId="14FF830F" w14:textId="55D572AC" w:rsidR="00B42BDC" w:rsidRPr="00B42BDC" w:rsidRDefault="00B42BDC" w:rsidP="00370AA3">
      <w:pPr>
        <w:pStyle w:val="BodyText"/>
        <w:ind w:firstLine="547"/>
      </w:pPr>
      <w:r>
        <w:t>In order to fly the quadrotor with the SSE, the two laser scanners, four IMUs, the Jetson, the Pixhawk and the LiPo battery needed to be</w:t>
      </w:r>
      <w:r w:rsidR="00B500F3">
        <w:t xml:space="preserve"> arranged and</w:t>
      </w:r>
      <w:r>
        <w:t xml:space="preserve"> mounted </w:t>
      </w:r>
      <w:r w:rsidR="00B500F3">
        <w:t xml:space="preserve">securely </w:t>
      </w:r>
      <w:r>
        <w:t xml:space="preserve">on the frame. </w:t>
      </w:r>
      <w:r w:rsidR="00B500F3">
        <w:t>The IMUs were screwed on to a laser-cut plate so that they would remain rigid relative to the frame and were placed near the center of mass of the quadrotor. The lase</w:t>
      </w:r>
      <w:r w:rsidR="00EC60CD">
        <w:t>r</w:t>
      </w:r>
      <w:r w:rsidR="00B500F3">
        <w:t xml:space="preserve"> scanners needed to be oriented facing downward, so a laser-cut plate was used to mount the two laser scanners on either side of the quadrotor, also near the center of mass. The Jetson was mounted using a laser-cut frame that covered the bottom and top of the board, and was screwed on to the top of the quadrotor. The Pixhawk was screwed to the frame using the Pixhawk 3DR mount set that came with the flight controller. </w:t>
      </w:r>
      <w:r w:rsidR="00370AA3">
        <w:t xml:space="preserve">In order to keep the quadrotor balanced, the LiPo battery was attached using a Velcro strap opposite the Jetson, since the Jetson and the battery were the heaviest elements mounted on-board. </w:t>
      </w:r>
      <w:r w:rsidR="00611ED6">
        <w:t xml:space="preserve">The sensor mounts were small and light-weight so the contribution to the overall mass and inertia was insignificant.  </w:t>
      </w:r>
    </w:p>
    <w:p w14:paraId="7C0714B5" w14:textId="77777777" w:rsidR="00F960A6" w:rsidRDefault="00F960A6" w:rsidP="00E56244">
      <w:pPr>
        <w:pStyle w:val="Heading2"/>
      </w:pPr>
      <w:bookmarkStart w:id="141" w:name="_Toc481679688"/>
      <w:r>
        <w:t>RC Receiver</w:t>
      </w:r>
      <w:bookmarkEnd w:id="141"/>
    </w:p>
    <w:p w14:paraId="6AA5C4E9" w14:textId="511516BE" w:rsidR="005F45E7" w:rsidRDefault="005F45E7" w:rsidP="005F45E7">
      <w:pPr>
        <w:pStyle w:val="BodyText"/>
        <w:ind w:left="-90" w:firstLine="630"/>
      </w:pPr>
      <w:r>
        <w:t xml:space="preserve">A Turnigy 9X RC transmitter and its corresponding eight-channel receiver </w:t>
      </w:r>
      <w:r w:rsidR="00A93124">
        <w:t>was</w:t>
      </w:r>
      <w:r>
        <w:t xml:space="preserve"> used to control the quadrotor when not flying a pre-programmed flight path</w:t>
      </w:r>
      <w:r w:rsidRPr="00BC0826">
        <w:t xml:space="preserve"> </w:t>
      </w:r>
      <w:r>
        <w:t xml:space="preserve">or to switch the flight mode of the Pixhawk between stabilized and off-board mode. The receiver connects to a PPM encoder, which combines the pulse-width modulation (PWM) signals of the receiver into a single signal using pulse-position modulation (PPM). The PPM encoder then sends the signals to the RC input port on the Pixhawk, which directs the motors based on these input signals. The connection from the Pixhawk to the RC receiver through the PPM encoder is shown in </w:t>
      </w:r>
      <w:r>
        <w:fldChar w:fldCharType="begin"/>
      </w:r>
      <w:r>
        <w:instrText xml:space="preserve"> REF _Ref468636718 \h </w:instrText>
      </w:r>
      <w:r>
        <w:fldChar w:fldCharType="separate"/>
      </w:r>
      <w:r>
        <w:t xml:space="preserve">Figure </w:t>
      </w:r>
      <w:r>
        <w:rPr>
          <w:noProof/>
        </w:rPr>
        <w:t>14</w:t>
      </w:r>
      <w:r>
        <w:fldChar w:fldCharType="end"/>
      </w:r>
      <w:r>
        <w:t>.</w:t>
      </w:r>
    </w:p>
    <w:p w14:paraId="713C2795" w14:textId="77777777" w:rsidR="00F960A6" w:rsidRDefault="00F960A6" w:rsidP="00F960A6">
      <w:pPr>
        <w:pStyle w:val="BodyText"/>
        <w:ind w:left="-90" w:firstLine="630"/>
        <w:jc w:val="center"/>
      </w:pPr>
      <w:r>
        <w:rPr>
          <w:noProof/>
        </w:rPr>
        <w:lastRenderedPageBreak/>
        <w:drawing>
          <wp:inline distT="0" distB="0" distL="0" distR="0" wp14:anchorId="1C2AA402" wp14:editId="2AE2B433">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2BC762C9" w14:textId="77777777" w:rsidR="00F960A6" w:rsidRDefault="00F960A6" w:rsidP="00F960A6">
      <w:pPr>
        <w:pStyle w:val="Caption"/>
      </w:pPr>
      <w:bookmarkStart w:id="142" w:name="_Ref468636718"/>
      <w:r>
        <w:t xml:space="preserve">Figure </w:t>
      </w:r>
      <w:fldSimple w:instr=" SEQ Figure \* ARABIC ">
        <w:r>
          <w:rPr>
            <w:noProof/>
          </w:rPr>
          <w:t>14</w:t>
        </w:r>
      </w:fldSimple>
      <w:bookmarkEnd w:id="142"/>
      <w:r>
        <w:t xml:space="preserve"> </w:t>
      </w:r>
      <w:r w:rsidRPr="00BE2194">
        <w:t xml:space="preserve">| </w:t>
      </w:r>
      <w:r>
        <w:t>RC receiver connection to the Pixhawk</w:t>
      </w:r>
    </w:p>
    <w:p w14:paraId="1B2582FA" w14:textId="77777777" w:rsidR="00F960A6" w:rsidRDefault="00F960A6" w:rsidP="00E56244">
      <w:pPr>
        <w:pStyle w:val="Heading2"/>
      </w:pPr>
      <w:bookmarkStart w:id="143" w:name="_Toc481679689"/>
      <w:r>
        <w:t>Power Grid</w:t>
      </w:r>
      <w:bookmarkEnd w:id="143"/>
    </w:p>
    <w:p w14:paraId="091E6F04" w14:textId="77777777" w:rsidR="00F960A6" w:rsidRDefault="00F960A6" w:rsidP="00F960A6">
      <w:pPr>
        <w:pStyle w:val="BodyText"/>
        <w:ind w:firstLine="540"/>
      </w:pPr>
      <w:r>
        <w:t xml:space="preserve">A 14.8 V LiPo battery will power the quadrotor, with the appropriate voltage regulators stepping down the voltage to power the Jetson, Pixhawk, and motors. The selected battery is compatible with the ESCs and motors that come with the QAV400 quadrotor frame. A 12 V regulator will connect the LiPo to the Jetson, and the board converters received from the manufacturers will connect the motors and Pixhawk to the LiPo as well. The connection from the LiPo battery to the Jetson through a voltage regulator is shown in </w:t>
      </w:r>
      <w:r>
        <w:fldChar w:fldCharType="begin"/>
      </w:r>
      <w:r>
        <w:instrText xml:space="preserve"> REF _Ref468636674 \h </w:instrText>
      </w:r>
      <w:r>
        <w:fldChar w:fldCharType="separate"/>
      </w:r>
      <w:r>
        <w:t xml:space="preserve">Figure </w:t>
      </w:r>
      <w:r>
        <w:rPr>
          <w:noProof/>
        </w:rPr>
        <w:t>15</w:t>
      </w:r>
      <w:r>
        <w:fldChar w:fldCharType="end"/>
      </w:r>
      <w:r>
        <w:t>.</w:t>
      </w:r>
    </w:p>
    <w:p w14:paraId="6F9596C9" w14:textId="77777777" w:rsidR="00F960A6" w:rsidRPr="009E3226" w:rsidRDefault="00F960A6" w:rsidP="00F960A6">
      <w:pPr>
        <w:pStyle w:val="BodyText"/>
        <w:ind w:firstLine="540"/>
        <w:jc w:val="center"/>
        <w:rPr>
          <w:b/>
        </w:rPr>
      </w:pPr>
      <w:r>
        <w:rPr>
          <w:noProof/>
        </w:rPr>
        <w:lastRenderedPageBreak/>
        <w:drawing>
          <wp:inline distT="0" distB="0" distL="0" distR="0" wp14:anchorId="5627C957" wp14:editId="4F63ED04">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58C68EE9" w14:textId="77777777" w:rsidR="00F960A6" w:rsidRPr="00234828" w:rsidRDefault="00F960A6" w:rsidP="00F960A6">
      <w:pPr>
        <w:pStyle w:val="Caption"/>
      </w:pPr>
      <w:bookmarkStart w:id="144" w:name="_Ref468636674"/>
      <w:r>
        <w:t xml:space="preserve">Figure </w:t>
      </w:r>
      <w:fldSimple w:instr=" SEQ Figure \* ARABIC ">
        <w:r>
          <w:rPr>
            <w:noProof/>
          </w:rPr>
          <w:t>15</w:t>
        </w:r>
      </w:fldSimple>
      <w:bookmarkEnd w:id="144"/>
      <w:r>
        <w:t xml:space="preserve"> | Components for </w:t>
      </w:r>
      <w:r w:rsidRPr="00BE2194">
        <w:t xml:space="preserve">Jetson </w:t>
      </w:r>
      <w:r>
        <w:t>p</w:t>
      </w:r>
      <w:r w:rsidRPr="00BE2194">
        <w:t xml:space="preserve">ower </w:t>
      </w:r>
      <w:r>
        <w:t>s</w:t>
      </w:r>
      <w:r w:rsidRPr="00BE2194">
        <w:t>upply</w:t>
      </w:r>
    </w:p>
    <w:p w14:paraId="54655E14" w14:textId="77777777" w:rsidR="00F960A6" w:rsidRDefault="00F960A6" w:rsidP="00F960A6">
      <w:pPr>
        <w:rPr>
          <w:rFonts w:ascii="Arial" w:hAnsi="Arial"/>
          <w:b/>
          <w:sz w:val="28"/>
        </w:rPr>
      </w:pPr>
      <w:r>
        <w:br w:type="page"/>
      </w:r>
    </w:p>
    <w:p w14:paraId="4FD71283" w14:textId="77777777" w:rsidR="00F960A6" w:rsidRDefault="00F960A6" w:rsidP="00E56244">
      <w:pPr>
        <w:pStyle w:val="Heading2"/>
      </w:pPr>
      <w:bookmarkStart w:id="145" w:name="_Toc481679690"/>
      <w:commentRangeStart w:id="146"/>
      <w:r>
        <w:lastRenderedPageBreak/>
        <w:t>Bill of materials</w:t>
      </w:r>
      <w:commentRangeEnd w:id="146"/>
      <w:r w:rsidR="00A93124">
        <w:rPr>
          <w:rStyle w:val="CommentReference"/>
          <w:rFonts w:ascii="Times New Roman" w:hAnsi="Times New Roman"/>
          <w:b w:val="0"/>
          <w:caps w:val="0"/>
        </w:rPr>
        <w:commentReference w:id="146"/>
      </w:r>
      <w:bookmarkEnd w:id="145"/>
    </w:p>
    <w:bookmarkEnd w:id="123"/>
    <w:bookmarkEnd w:id="124"/>
    <w:p w14:paraId="08EDFEFD" w14:textId="77777777" w:rsidR="00F960A6" w:rsidRPr="00C7218C" w:rsidRDefault="00F960A6" w:rsidP="00F960A6">
      <w:pPr>
        <w:pStyle w:val="BodyText"/>
        <w:ind w:firstLine="540"/>
      </w:pPr>
      <w:r>
        <w:fldChar w:fldCharType="begin"/>
      </w:r>
      <w:r>
        <w:instrText xml:space="preserve"> REF _Ref468386987 \h </w:instrText>
      </w:r>
      <w:r>
        <w:fldChar w:fldCharType="separate"/>
      </w:r>
      <w:r>
        <w:t xml:space="preserve">Table </w:t>
      </w:r>
      <w:r>
        <w:rPr>
          <w:noProof/>
        </w:rPr>
        <w:t>7</w:t>
      </w:r>
      <w:r>
        <w:fldChar w:fldCharType="end"/>
      </w:r>
      <w:r>
        <w:t xml:space="preserve"> contains the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DC5877" w14:paraId="1525E3F0" w14:textId="77777777" w:rsidTr="00B42BDC">
        <w:tc>
          <w:tcPr>
            <w:tcW w:w="1998" w:type="dxa"/>
          </w:tcPr>
          <w:p w14:paraId="2D5BE9C2" w14:textId="77777777" w:rsidR="00F960A6" w:rsidRPr="00DC5877" w:rsidRDefault="00F960A6" w:rsidP="00B42BDC">
            <w:pPr>
              <w:rPr>
                <w:rFonts w:ascii="Arial" w:hAnsi="Arial" w:cs="Arial"/>
                <w:b/>
                <w:sz w:val="20"/>
              </w:rPr>
            </w:pPr>
            <w:r w:rsidRPr="00DC5877">
              <w:rPr>
                <w:rFonts w:ascii="Arial" w:hAnsi="Arial" w:cs="Arial"/>
                <w:b/>
                <w:sz w:val="20"/>
              </w:rPr>
              <w:t>Description</w:t>
            </w:r>
          </w:p>
        </w:tc>
        <w:tc>
          <w:tcPr>
            <w:tcW w:w="1528" w:type="dxa"/>
          </w:tcPr>
          <w:p w14:paraId="3A2373A5" w14:textId="77777777" w:rsidR="00F960A6" w:rsidRPr="00DC5877" w:rsidRDefault="00F960A6" w:rsidP="00B42BDC">
            <w:pPr>
              <w:rPr>
                <w:rFonts w:ascii="Arial" w:hAnsi="Arial" w:cs="Arial"/>
                <w:b/>
                <w:sz w:val="20"/>
              </w:rPr>
            </w:pPr>
            <w:r w:rsidRPr="00DC5877">
              <w:rPr>
                <w:rFonts w:ascii="Arial" w:hAnsi="Arial" w:cs="Arial"/>
                <w:b/>
                <w:sz w:val="20"/>
              </w:rPr>
              <w:t>Supplier</w:t>
            </w:r>
          </w:p>
        </w:tc>
        <w:tc>
          <w:tcPr>
            <w:tcW w:w="1892" w:type="dxa"/>
          </w:tcPr>
          <w:p w14:paraId="7D18554F" w14:textId="77777777" w:rsidR="00F960A6" w:rsidRPr="00DC5877" w:rsidRDefault="00F960A6" w:rsidP="00B42BDC">
            <w:pPr>
              <w:rPr>
                <w:rFonts w:ascii="Arial" w:hAnsi="Arial" w:cs="Arial"/>
                <w:b/>
                <w:sz w:val="20"/>
              </w:rPr>
            </w:pPr>
            <w:r w:rsidRPr="00DC5877">
              <w:rPr>
                <w:rFonts w:ascii="Arial" w:hAnsi="Arial" w:cs="Arial"/>
                <w:b/>
                <w:sz w:val="20"/>
              </w:rPr>
              <w:t>Supplier Part #</w:t>
            </w:r>
          </w:p>
        </w:tc>
        <w:tc>
          <w:tcPr>
            <w:tcW w:w="1530" w:type="dxa"/>
          </w:tcPr>
          <w:p w14:paraId="298DA5C5" w14:textId="77777777" w:rsidR="00F960A6" w:rsidRPr="00DC5877" w:rsidRDefault="00F960A6" w:rsidP="00B42BDC">
            <w:pPr>
              <w:rPr>
                <w:rFonts w:ascii="Arial" w:hAnsi="Arial" w:cs="Arial"/>
                <w:b/>
                <w:sz w:val="20"/>
              </w:rPr>
            </w:pPr>
            <w:r w:rsidRPr="00DC5877">
              <w:rPr>
                <w:rFonts w:ascii="Arial" w:hAnsi="Arial" w:cs="Arial"/>
                <w:b/>
                <w:sz w:val="20"/>
              </w:rPr>
              <w:t>Unit Price ($)</w:t>
            </w:r>
          </w:p>
        </w:tc>
        <w:tc>
          <w:tcPr>
            <w:tcW w:w="1028" w:type="dxa"/>
          </w:tcPr>
          <w:p w14:paraId="3A1D49F6" w14:textId="77777777" w:rsidR="00F960A6" w:rsidRPr="00DC5877" w:rsidRDefault="00F960A6" w:rsidP="00B42BDC">
            <w:pPr>
              <w:rPr>
                <w:rFonts w:ascii="Arial" w:hAnsi="Arial" w:cs="Arial"/>
                <w:b/>
                <w:sz w:val="20"/>
              </w:rPr>
            </w:pPr>
            <w:r w:rsidRPr="00DC5877">
              <w:rPr>
                <w:rFonts w:ascii="Arial" w:hAnsi="Arial" w:cs="Arial"/>
                <w:b/>
                <w:sz w:val="20"/>
              </w:rPr>
              <w:t>Quantity</w:t>
            </w:r>
          </w:p>
        </w:tc>
        <w:tc>
          <w:tcPr>
            <w:tcW w:w="1080" w:type="dxa"/>
          </w:tcPr>
          <w:p w14:paraId="10AB4294" w14:textId="77777777" w:rsidR="00F960A6" w:rsidRPr="00DC5877" w:rsidRDefault="00F960A6" w:rsidP="00B42BDC">
            <w:pPr>
              <w:rPr>
                <w:rFonts w:ascii="Arial" w:hAnsi="Arial" w:cs="Arial"/>
                <w:b/>
                <w:sz w:val="20"/>
              </w:rPr>
            </w:pPr>
            <w:r w:rsidRPr="00DC5877">
              <w:rPr>
                <w:rFonts w:ascii="Arial" w:hAnsi="Arial" w:cs="Arial"/>
                <w:b/>
                <w:sz w:val="20"/>
              </w:rPr>
              <w:t>Total ($)</w:t>
            </w:r>
          </w:p>
        </w:tc>
      </w:tr>
    </w:tbl>
    <w:p w14:paraId="69A61C31" w14:textId="77777777" w:rsidR="00F960A6" w:rsidRPr="00F04A0B" w:rsidRDefault="00F960A6" w:rsidP="00F960A6">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620ED10E" w14:textId="77777777" w:rsidTr="00B42BDC">
        <w:tc>
          <w:tcPr>
            <w:tcW w:w="1998" w:type="dxa"/>
          </w:tcPr>
          <w:p w14:paraId="249471DF" w14:textId="77777777" w:rsidR="00F960A6" w:rsidRPr="00F519A4" w:rsidRDefault="00F960A6" w:rsidP="00B42BDC">
            <w:pPr>
              <w:rPr>
                <w:rFonts w:ascii="Arial" w:hAnsi="Arial" w:cs="Arial"/>
                <w:sz w:val="20"/>
              </w:rPr>
            </w:pPr>
            <w:r w:rsidRPr="00F519A4">
              <w:rPr>
                <w:rFonts w:ascii="Arial" w:hAnsi="Arial" w:cs="Arial"/>
                <w:sz w:val="20"/>
              </w:rPr>
              <w:t>Quadrotor</w:t>
            </w:r>
          </w:p>
        </w:tc>
        <w:tc>
          <w:tcPr>
            <w:tcW w:w="1528" w:type="dxa"/>
          </w:tcPr>
          <w:p w14:paraId="6DE14B54" w14:textId="77777777" w:rsidR="00F960A6" w:rsidRPr="00F519A4" w:rsidRDefault="00F960A6" w:rsidP="00B42BDC">
            <w:pPr>
              <w:rPr>
                <w:rFonts w:ascii="Arial" w:hAnsi="Arial" w:cs="Arial"/>
                <w:sz w:val="20"/>
              </w:rPr>
            </w:pPr>
            <w:r w:rsidRPr="00F519A4">
              <w:rPr>
                <w:rFonts w:ascii="Arial" w:hAnsi="Arial" w:cs="Arial"/>
                <w:sz w:val="20"/>
              </w:rPr>
              <w:t>GetFPV</w:t>
            </w:r>
          </w:p>
        </w:tc>
        <w:tc>
          <w:tcPr>
            <w:tcW w:w="1892" w:type="dxa"/>
          </w:tcPr>
          <w:p w14:paraId="7713D51E" w14:textId="77777777" w:rsidR="00F960A6" w:rsidRPr="00F519A4" w:rsidRDefault="00F960A6" w:rsidP="00B42BDC">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Pr="00B30470">
              <w:rPr>
                <w:rFonts w:ascii="Arial" w:hAnsi="Arial" w:cs="Arial"/>
                <w:sz w:val="20"/>
              </w:rPr>
              <w:t>[11]</w:t>
            </w:r>
            <w:r w:rsidRPr="00F519A4">
              <w:rPr>
                <w:rFonts w:ascii="Arial" w:hAnsi="Arial" w:cs="Arial"/>
                <w:sz w:val="20"/>
              </w:rPr>
              <w:fldChar w:fldCharType="end"/>
            </w:r>
          </w:p>
        </w:tc>
        <w:tc>
          <w:tcPr>
            <w:tcW w:w="1530" w:type="dxa"/>
          </w:tcPr>
          <w:p w14:paraId="4EE3C6A0" w14:textId="77777777" w:rsidR="00F960A6" w:rsidRPr="00F519A4" w:rsidRDefault="00F960A6" w:rsidP="00B42BDC">
            <w:pPr>
              <w:rPr>
                <w:rFonts w:ascii="Arial" w:hAnsi="Arial" w:cs="Arial"/>
                <w:sz w:val="20"/>
              </w:rPr>
            </w:pPr>
            <w:r w:rsidRPr="00F519A4">
              <w:rPr>
                <w:rFonts w:ascii="Arial" w:hAnsi="Arial" w:cs="Arial"/>
                <w:sz w:val="20"/>
              </w:rPr>
              <w:t>743.84</w:t>
            </w:r>
          </w:p>
        </w:tc>
        <w:tc>
          <w:tcPr>
            <w:tcW w:w="1028" w:type="dxa"/>
          </w:tcPr>
          <w:p w14:paraId="1347C32A"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316F055" w14:textId="77777777" w:rsidR="00F960A6" w:rsidRPr="00F519A4" w:rsidRDefault="00F960A6" w:rsidP="00B42BDC">
            <w:pPr>
              <w:rPr>
                <w:rFonts w:ascii="Arial" w:hAnsi="Arial" w:cs="Arial"/>
                <w:sz w:val="20"/>
              </w:rPr>
            </w:pPr>
            <w:r w:rsidRPr="00F519A4">
              <w:rPr>
                <w:rFonts w:ascii="Arial" w:hAnsi="Arial" w:cs="Arial"/>
                <w:sz w:val="20"/>
              </w:rPr>
              <w:t>743.84</w:t>
            </w:r>
          </w:p>
        </w:tc>
      </w:tr>
      <w:tr w:rsidR="00F960A6" w:rsidRPr="00F519A4" w14:paraId="221A250A" w14:textId="77777777" w:rsidTr="00B42BDC">
        <w:tc>
          <w:tcPr>
            <w:tcW w:w="1998" w:type="dxa"/>
          </w:tcPr>
          <w:p w14:paraId="6D7700AB" w14:textId="77777777" w:rsidR="00F960A6" w:rsidRPr="00F519A4" w:rsidRDefault="00F960A6" w:rsidP="00B42BDC">
            <w:pPr>
              <w:rPr>
                <w:rFonts w:ascii="Arial" w:hAnsi="Arial" w:cs="Arial"/>
                <w:sz w:val="20"/>
              </w:rPr>
            </w:pPr>
            <w:r w:rsidRPr="00F519A4">
              <w:rPr>
                <w:rFonts w:ascii="Arial" w:hAnsi="Arial" w:cs="Arial"/>
                <w:sz w:val="20"/>
              </w:rPr>
              <w:t>Propellors</w:t>
            </w:r>
          </w:p>
        </w:tc>
        <w:tc>
          <w:tcPr>
            <w:tcW w:w="1528" w:type="dxa"/>
          </w:tcPr>
          <w:p w14:paraId="09618042" w14:textId="77777777" w:rsidR="00F960A6" w:rsidRPr="00F519A4" w:rsidRDefault="00F960A6" w:rsidP="00B42BDC">
            <w:pPr>
              <w:rPr>
                <w:rFonts w:ascii="Arial" w:hAnsi="Arial" w:cs="Arial"/>
                <w:sz w:val="20"/>
              </w:rPr>
            </w:pPr>
            <w:r w:rsidRPr="00F519A4">
              <w:rPr>
                <w:rFonts w:ascii="Arial" w:hAnsi="Arial" w:cs="Arial"/>
                <w:sz w:val="20"/>
              </w:rPr>
              <w:t>Rotorgeeks</w:t>
            </w:r>
          </w:p>
        </w:tc>
        <w:tc>
          <w:tcPr>
            <w:tcW w:w="1892" w:type="dxa"/>
          </w:tcPr>
          <w:p w14:paraId="7C82193F" w14:textId="77777777" w:rsidR="00F960A6" w:rsidRPr="00F519A4" w:rsidRDefault="00F960A6" w:rsidP="00B42BDC">
            <w:pPr>
              <w:rPr>
                <w:rFonts w:ascii="Arial" w:hAnsi="Arial" w:cs="Arial"/>
                <w:sz w:val="20"/>
              </w:rPr>
            </w:pPr>
            <w:r>
              <w:rPr>
                <w:rFonts w:ascii="Arial" w:hAnsi="Arial" w:cs="Arial"/>
                <w:sz w:val="20"/>
              </w:rPr>
              <w:t>TE8X5</w:t>
            </w:r>
          </w:p>
        </w:tc>
        <w:tc>
          <w:tcPr>
            <w:tcW w:w="1530" w:type="dxa"/>
          </w:tcPr>
          <w:p w14:paraId="260F8BB6" w14:textId="77777777" w:rsidR="00F960A6" w:rsidRPr="00F519A4" w:rsidRDefault="00F960A6" w:rsidP="00B42BDC">
            <w:pPr>
              <w:rPr>
                <w:rFonts w:ascii="Arial" w:hAnsi="Arial" w:cs="Arial"/>
                <w:sz w:val="20"/>
              </w:rPr>
            </w:pPr>
            <w:r w:rsidRPr="00F519A4">
              <w:rPr>
                <w:rFonts w:ascii="Arial" w:hAnsi="Arial" w:cs="Arial"/>
                <w:sz w:val="20"/>
              </w:rPr>
              <w:t>6.20</w:t>
            </w:r>
          </w:p>
        </w:tc>
        <w:tc>
          <w:tcPr>
            <w:tcW w:w="1028" w:type="dxa"/>
          </w:tcPr>
          <w:p w14:paraId="3D6F887A" w14:textId="77777777" w:rsidR="00F960A6" w:rsidRPr="00F519A4" w:rsidRDefault="00F960A6" w:rsidP="00B42BDC">
            <w:pPr>
              <w:rPr>
                <w:rFonts w:ascii="Arial" w:hAnsi="Arial" w:cs="Arial"/>
                <w:sz w:val="20"/>
              </w:rPr>
            </w:pPr>
            <w:r w:rsidRPr="00F519A4">
              <w:rPr>
                <w:rFonts w:ascii="Arial" w:hAnsi="Arial" w:cs="Arial"/>
                <w:sz w:val="20"/>
              </w:rPr>
              <w:t>4</w:t>
            </w:r>
          </w:p>
        </w:tc>
        <w:tc>
          <w:tcPr>
            <w:tcW w:w="1080" w:type="dxa"/>
          </w:tcPr>
          <w:p w14:paraId="7AD39578" w14:textId="77777777" w:rsidR="00F960A6" w:rsidRPr="00F519A4" w:rsidRDefault="00F960A6" w:rsidP="00B42BDC">
            <w:pPr>
              <w:rPr>
                <w:rFonts w:ascii="Arial" w:hAnsi="Arial" w:cs="Arial"/>
                <w:sz w:val="20"/>
              </w:rPr>
            </w:pPr>
            <w:r w:rsidRPr="00F519A4">
              <w:rPr>
                <w:rFonts w:ascii="Arial" w:hAnsi="Arial" w:cs="Arial"/>
                <w:sz w:val="20"/>
              </w:rPr>
              <w:t>24.80</w:t>
            </w:r>
          </w:p>
        </w:tc>
      </w:tr>
    </w:tbl>
    <w:p w14:paraId="600BC1A1" w14:textId="77777777" w:rsidR="00F960A6" w:rsidRPr="00F519A4" w:rsidRDefault="00F960A6" w:rsidP="00F960A6">
      <w:pPr>
        <w:pStyle w:val="Caption"/>
      </w:pPr>
      <w:bookmarkStart w:id="147"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50EFD54C" w14:textId="77777777" w:rsidTr="00B42BDC">
        <w:tc>
          <w:tcPr>
            <w:tcW w:w="1998" w:type="dxa"/>
          </w:tcPr>
          <w:p w14:paraId="3E1024E4" w14:textId="77777777" w:rsidR="00F960A6" w:rsidRPr="00F519A4" w:rsidRDefault="00F960A6" w:rsidP="00B42BDC">
            <w:pPr>
              <w:rPr>
                <w:rFonts w:ascii="Arial" w:hAnsi="Arial" w:cs="Arial"/>
                <w:sz w:val="20"/>
              </w:rPr>
            </w:pPr>
            <w:r w:rsidRPr="00F519A4">
              <w:rPr>
                <w:rFonts w:ascii="Arial" w:hAnsi="Arial" w:cs="Arial"/>
                <w:sz w:val="20"/>
              </w:rPr>
              <w:t>Lipo battery</w:t>
            </w:r>
          </w:p>
        </w:tc>
        <w:tc>
          <w:tcPr>
            <w:tcW w:w="1528" w:type="dxa"/>
          </w:tcPr>
          <w:p w14:paraId="0C640BC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7524C009"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1DE804F2" w14:textId="77777777" w:rsidR="00F960A6" w:rsidRPr="00F519A4" w:rsidRDefault="00F960A6" w:rsidP="00B42BDC">
            <w:pPr>
              <w:rPr>
                <w:rFonts w:ascii="Arial" w:hAnsi="Arial" w:cs="Arial"/>
                <w:sz w:val="20"/>
              </w:rPr>
            </w:pPr>
            <w:r w:rsidRPr="00F519A4">
              <w:rPr>
                <w:rFonts w:ascii="Arial" w:hAnsi="Arial" w:cs="Arial"/>
                <w:sz w:val="20"/>
              </w:rPr>
              <w:t>40.90</w:t>
            </w:r>
          </w:p>
        </w:tc>
        <w:tc>
          <w:tcPr>
            <w:tcW w:w="1028" w:type="dxa"/>
          </w:tcPr>
          <w:p w14:paraId="69126C23"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2CB6BB6" w14:textId="77777777" w:rsidR="00F960A6" w:rsidRPr="00F519A4" w:rsidRDefault="00F960A6" w:rsidP="00B42BDC">
            <w:pPr>
              <w:rPr>
                <w:rFonts w:ascii="Arial" w:hAnsi="Arial" w:cs="Arial"/>
                <w:sz w:val="20"/>
              </w:rPr>
            </w:pPr>
            <w:r w:rsidRPr="00F519A4">
              <w:rPr>
                <w:rFonts w:ascii="Arial" w:hAnsi="Arial" w:cs="Arial"/>
                <w:sz w:val="20"/>
              </w:rPr>
              <w:t>40.90</w:t>
            </w:r>
          </w:p>
        </w:tc>
      </w:tr>
      <w:tr w:rsidR="00F960A6" w:rsidRPr="00F519A4" w14:paraId="11673D69" w14:textId="77777777" w:rsidTr="00B42BDC">
        <w:tc>
          <w:tcPr>
            <w:tcW w:w="1998" w:type="dxa"/>
          </w:tcPr>
          <w:p w14:paraId="1BD69696" w14:textId="77777777" w:rsidR="00F960A6" w:rsidRPr="00F519A4" w:rsidRDefault="00F960A6" w:rsidP="00B42BDC">
            <w:pPr>
              <w:rPr>
                <w:rFonts w:ascii="Arial" w:hAnsi="Arial" w:cs="Arial"/>
                <w:sz w:val="20"/>
              </w:rPr>
            </w:pPr>
            <w:r w:rsidRPr="00F519A4">
              <w:rPr>
                <w:rFonts w:ascii="Arial" w:hAnsi="Arial" w:cs="Arial"/>
                <w:sz w:val="20"/>
              </w:rPr>
              <w:t>9DOF sensor</w:t>
            </w:r>
          </w:p>
        </w:tc>
        <w:tc>
          <w:tcPr>
            <w:tcW w:w="1528" w:type="dxa"/>
          </w:tcPr>
          <w:p w14:paraId="125BB809"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63AFE5F1" w14:textId="77777777" w:rsidR="00F960A6" w:rsidRPr="00F519A4" w:rsidRDefault="00F960A6" w:rsidP="00B42BDC">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6E1542FD" w14:textId="77777777" w:rsidR="00F960A6" w:rsidRPr="00F519A4" w:rsidRDefault="00F960A6" w:rsidP="00B42BDC">
            <w:pPr>
              <w:rPr>
                <w:rFonts w:ascii="Arial" w:hAnsi="Arial" w:cs="Arial"/>
                <w:sz w:val="20"/>
              </w:rPr>
            </w:pPr>
            <w:r w:rsidRPr="00F519A4">
              <w:rPr>
                <w:rFonts w:ascii="Arial" w:hAnsi="Arial" w:cs="Arial"/>
                <w:sz w:val="20"/>
              </w:rPr>
              <w:t>38.97</w:t>
            </w:r>
          </w:p>
        </w:tc>
        <w:tc>
          <w:tcPr>
            <w:tcW w:w="1028" w:type="dxa"/>
          </w:tcPr>
          <w:p w14:paraId="40B7C817"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583EEA6" w14:textId="77777777" w:rsidR="00F960A6" w:rsidRPr="00F519A4" w:rsidRDefault="00F960A6" w:rsidP="00B42BDC">
            <w:pPr>
              <w:rPr>
                <w:rFonts w:ascii="Arial" w:hAnsi="Arial" w:cs="Arial"/>
                <w:sz w:val="20"/>
              </w:rPr>
            </w:pPr>
            <w:r w:rsidRPr="00F519A4">
              <w:rPr>
                <w:rFonts w:ascii="Arial" w:hAnsi="Arial" w:cs="Arial"/>
                <w:sz w:val="20"/>
              </w:rPr>
              <w:t>38.97</w:t>
            </w:r>
          </w:p>
        </w:tc>
      </w:tr>
      <w:tr w:rsidR="00F960A6" w:rsidRPr="00F519A4" w14:paraId="049BFAC8" w14:textId="77777777" w:rsidTr="00B42BDC">
        <w:tc>
          <w:tcPr>
            <w:tcW w:w="1998" w:type="dxa"/>
          </w:tcPr>
          <w:p w14:paraId="40AB9639" w14:textId="77777777" w:rsidR="00F960A6" w:rsidRPr="00F519A4" w:rsidRDefault="00F960A6" w:rsidP="00B42BDC">
            <w:pPr>
              <w:rPr>
                <w:rFonts w:ascii="Arial" w:hAnsi="Arial" w:cs="Arial"/>
                <w:sz w:val="20"/>
              </w:rPr>
            </w:pPr>
            <w:r w:rsidRPr="00F519A4">
              <w:rPr>
                <w:rFonts w:ascii="Arial" w:hAnsi="Arial" w:cs="Arial"/>
                <w:sz w:val="20"/>
              </w:rPr>
              <w:t>USB hub &amp; batteries</w:t>
            </w:r>
          </w:p>
        </w:tc>
        <w:tc>
          <w:tcPr>
            <w:tcW w:w="1528" w:type="dxa"/>
          </w:tcPr>
          <w:p w14:paraId="11AEE193"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D108836" w14:textId="77777777" w:rsidR="00F960A6" w:rsidRPr="00F519A4" w:rsidRDefault="00F960A6" w:rsidP="00B42BDC">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7E466837" w14:textId="77777777" w:rsidR="00F960A6" w:rsidRPr="00F519A4" w:rsidRDefault="00F960A6" w:rsidP="00B42BDC">
            <w:pPr>
              <w:rPr>
                <w:rFonts w:ascii="Arial" w:hAnsi="Arial" w:cs="Arial"/>
                <w:sz w:val="20"/>
              </w:rPr>
            </w:pPr>
            <w:r w:rsidRPr="00F519A4">
              <w:rPr>
                <w:rFonts w:ascii="Arial" w:hAnsi="Arial" w:cs="Arial"/>
                <w:sz w:val="20"/>
              </w:rPr>
              <w:t>25.60</w:t>
            </w:r>
          </w:p>
        </w:tc>
        <w:tc>
          <w:tcPr>
            <w:tcW w:w="1028" w:type="dxa"/>
          </w:tcPr>
          <w:p w14:paraId="6E18F5B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E96A746" w14:textId="77777777" w:rsidR="00F960A6" w:rsidRPr="00F519A4" w:rsidRDefault="00F960A6" w:rsidP="00B42BDC">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960A6" w:rsidRPr="00F519A4" w14:paraId="4373D2FF" w14:textId="77777777" w:rsidTr="00B42BDC">
        <w:tc>
          <w:tcPr>
            <w:tcW w:w="1998" w:type="dxa"/>
          </w:tcPr>
          <w:p w14:paraId="6EF06FAB" w14:textId="77777777" w:rsidR="00F960A6" w:rsidRPr="00F519A4" w:rsidRDefault="00F960A6" w:rsidP="00B42BDC">
            <w:pPr>
              <w:rPr>
                <w:rFonts w:ascii="Arial" w:hAnsi="Arial" w:cs="Arial"/>
                <w:sz w:val="20"/>
              </w:rPr>
            </w:pPr>
            <w:r w:rsidRPr="00F519A4">
              <w:rPr>
                <w:rFonts w:ascii="Arial" w:hAnsi="Arial" w:cs="Arial"/>
                <w:sz w:val="20"/>
              </w:rPr>
              <w:t>RC receiver</w:t>
            </w:r>
          </w:p>
        </w:tc>
        <w:tc>
          <w:tcPr>
            <w:tcW w:w="1528" w:type="dxa"/>
          </w:tcPr>
          <w:p w14:paraId="18F8E8FC"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200EDAC0"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74EAAB00" w14:textId="77777777" w:rsidR="00F960A6" w:rsidRPr="00F519A4" w:rsidRDefault="00F960A6" w:rsidP="00B42BDC">
            <w:pPr>
              <w:rPr>
                <w:rFonts w:ascii="Arial" w:hAnsi="Arial" w:cs="Arial"/>
                <w:sz w:val="20"/>
              </w:rPr>
            </w:pPr>
            <w:r w:rsidRPr="00F519A4">
              <w:rPr>
                <w:rFonts w:ascii="Arial" w:hAnsi="Arial" w:cs="Arial"/>
                <w:sz w:val="20"/>
              </w:rPr>
              <w:t>102.44</w:t>
            </w:r>
          </w:p>
        </w:tc>
        <w:tc>
          <w:tcPr>
            <w:tcW w:w="1028" w:type="dxa"/>
          </w:tcPr>
          <w:p w14:paraId="69AF022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79F191D0" w14:textId="77777777" w:rsidR="00F960A6" w:rsidRPr="00F519A4" w:rsidRDefault="00F960A6" w:rsidP="00B42BDC">
            <w:pPr>
              <w:rPr>
                <w:rFonts w:ascii="Arial" w:hAnsi="Arial" w:cs="Arial"/>
                <w:sz w:val="20"/>
              </w:rPr>
            </w:pPr>
            <w:r w:rsidRPr="00F519A4">
              <w:rPr>
                <w:rFonts w:ascii="Arial" w:hAnsi="Arial" w:cs="Arial"/>
                <w:sz w:val="20"/>
              </w:rPr>
              <w:t>102.44</w:t>
            </w:r>
          </w:p>
        </w:tc>
      </w:tr>
      <w:tr w:rsidR="00F960A6" w:rsidRPr="00F519A4" w14:paraId="4AC7EEB7" w14:textId="77777777" w:rsidTr="00B42BDC">
        <w:tc>
          <w:tcPr>
            <w:tcW w:w="1998" w:type="dxa"/>
          </w:tcPr>
          <w:p w14:paraId="4D7252FB" w14:textId="77777777" w:rsidR="00F960A6" w:rsidRPr="00F519A4" w:rsidRDefault="00F960A6" w:rsidP="00B42BDC">
            <w:pPr>
              <w:rPr>
                <w:rFonts w:ascii="Arial" w:hAnsi="Arial" w:cs="Arial"/>
                <w:sz w:val="20"/>
              </w:rPr>
            </w:pPr>
            <w:r w:rsidRPr="00F519A4">
              <w:rPr>
                <w:rFonts w:ascii="Arial" w:hAnsi="Arial" w:cs="Arial"/>
                <w:sz w:val="20"/>
              </w:rPr>
              <w:t>Voltage regulator (12 V)</w:t>
            </w:r>
          </w:p>
        </w:tc>
        <w:tc>
          <w:tcPr>
            <w:tcW w:w="1528" w:type="dxa"/>
          </w:tcPr>
          <w:p w14:paraId="35E658ED" w14:textId="77777777" w:rsidR="00F960A6" w:rsidRPr="00F519A4" w:rsidRDefault="00F960A6" w:rsidP="00B42BDC">
            <w:pPr>
              <w:rPr>
                <w:rFonts w:ascii="Arial" w:hAnsi="Arial" w:cs="Arial"/>
                <w:sz w:val="20"/>
              </w:rPr>
            </w:pPr>
            <w:r w:rsidRPr="00F519A4">
              <w:rPr>
                <w:rFonts w:ascii="Arial" w:hAnsi="Arial" w:cs="Arial"/>
                <w:sz w:val="20"/>
              </w:rPr>
              <w:t>HobbyKing</w:t>
            </w:r>
          </w:p>
        </w:tc>
        <w:tc>
          <w:tcPr>
            <w:tcW w:w="1892" w:type="dxa"/>
          </w:tcPr>
          <w:p w14:paraId="60EE4B98" w14:textId="77777777" w:rsidR="00F960A6" w:rsidRPr="00F519A4" w:rsidRDefault="00F960A6" w:rsidP="00B42BDC">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30D6FBB5" w14:textId="77777777" w:rsidR="00F960A6" w:rsidRPr="00F519A4" w:rsidRDefault="00F960A6" w:rsidP="00B42BDC">
            <w:pPr>
              <w:rPr>
                <w:rFonts w:ascii="Arial" w:hAnsi="Arial" w:cs="Arial"/>
                <w:sz w:val="20"/>
              </w:rPr>
            </w:pPr>
            <w:r w:rsidRPr="00F519A4">
              <w:rPr>
                <w:rFonts w:ascii="Arial" w:hAnsi="Arial" w:cs="Arial"/>
                <w:sz w:val="20"/>
              </w:rPr>
              <w:t>8.30</w:t>
            </w:r>
          </w:p>
        </w:tc>
        <w:tc>
          <w:tcPr>
            <w:tcW w:w="1028" w:type="dxa"/>
          </w:tcPr>
          <w:p w14:paraId="42832166"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BA52D4E" w14:textId="77777777" w:rsidR="00F960A6" w:rsidRPr="00F519A4" w:rsidRDefault="00F960A6" w:rsidP="00B42BDC">
            <w:pPr>
              <w:rPr>
                <w:rFonts w:ascii="Arial" w:hAnsi="Arial" w:cs="Arial"/>
                <w:sz w:val="20"/>
              </w:rPr>
            </w:pPr>
            <w:r w:rsidRPr="00F519A4">
              <w:rPr>
                <w:rFonts w:ascii="Arial" w:hAnsi="Arial" w:cs="Arial"/>
                <w:sz w:val="20"/>
              </w:rPr>
              <w:t>8.30</w:t>
            </w:r>
          </w:p>
        </w:tc>
      </w:tr>
    </w:tbl>
    <w:p w14:paraId="731DB31A" w14:textId="77777777" w:rsidR="00F960A6" w:rsidRPr="00F519A4" w:rsidRDefault="00F960A6" w:rsidP="00F960A6">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7B5C1B7E" w14:textId="77777777" w:rsidTr="00B42BDC">
        <w:tc>
          <w:tcPr>
            <w:tcW w:w="1998" w:type="dxa"/>
          </w:tcPr>
          <w:p w14:paraId="556CD75E" w14:textId="77777777" w:rsidR="00F960A6" w:rsidRPr="00F519A4" w:rsidRDefault="00F960A6" w:rsidP="00B42BDC">
            <w:pPr>
              <w:rPr>
                <w:rFonts w:ascii="Arial" w:hAnsi="Arial" w:cs="Arial"/>
                <w:sz w:val="20"/>
              </w:rPr>
            </w:pPr>
            <w:r w:rsidRPr="00F519A4">
              <w:rPr>
                <w:rFonts w:ascii="Arial" w:hAnsi="Arial" w:cs="Arial"/>
                <w:sz w:val="20"/>
              </w:rPr>
              <w:t>Jetson TK1</w:t>
            </w:r>
          </w:p>
        </w:tc>
        <w:tc>
          <w:tcPr>
            <w:tcW w:w="1528" w:type="dxa"/>
          </w:tcPr>
          <w:p w14:paraId="4B8F12C8"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4AD05022"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49EFB26" w14:textId="77777777" w:rsidR="00F960A6" w:rsidRPr="00F519A4" w:rsidRDefault="00F960A6" w:rsidP="00B42BDC">
            <w:pPr>
              <w:rPr>
                <w:rFonts w:ascii="Arial" w:hAnsi="Arial" w:cs="Arial"/>
                <w:sz w:val="20"/>
              </w:rPr>
            </w:pPr>
            <w:r w:rsidRPr="00F519A4">
              <w:rPr>
                <w:rFonts w:ascii="Arial" w:hAnsi="Arial" w:cs="Arial"/>
                <w:sz w:val="20"/>
              </w:rPr>
              <w:t>210.36</w:t>
            </w:r>
          </w:p>
        </w:tc>
        <w:tc>
          <w:tcPr>
            <w:tcW w:w="1028" w:type="dxa"/>
          </w:tcPr>
          <w:p w14:paraId="5215AFA1"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4FF90A0" w14:textId="77777777" w:rsidR="00F960A6" w:rsidRPr="00F519A4" w:rsidRDefault="00F960A6" w:rsidP="00B42BDC">
            <w:pPr>
              <w:rPr>
                <w:rFonts w:ascii="Arial" w:hAnsi="Arial" w:cs="Arial"/>
                <w:sz w:val="20"/>
              </w:rPr>
            </w:pPr>
            <w:r w:rsidRPr="00F519A4">
              <w:rPr>
                <w:rFonts w:ascii="Arial" w:hAnsi="Arial" w:cs="Arial"/>
                <w:sz w:val="20"/>
              </w:rPr>
              <w:t>210.36</w:t>
            </w:r>
          </w:p>
        </w:tc>
      </w:tr>
      <w:tr w:rsidR="00F960A6" w:rsidRPr="00F519A4" w14:paraId="06D9B24F" w14:textId="77777777" w:rsidTr="00B42BDC">
        <w:tc>
          <w:tcPr>
            <w:tcW w:w="1998" w:type="dxa"/>
          </w:tcPr>
          <w:p w14:paraId="1797BB05" w14:textId="77777777" w:rsidR="00F960A6" w:rsidRPr="00F519A4" w:rsidRDefault="00F960A6" w:rsidP="00B42BDC">
            <w:pPr>
              <w:rPr>
                <w:rFonts w:ascii="Arial" w:hAnsi="Arial" w:cs="Arial"/>
                <w:sz w:val="20"/>
              </w:rPr>
            </w:pPr>
            <w:r>
              <w:rPr>
                <w:rFonts w:ascii="Arial" w:hAnsi="Arial" w:cs="Arial"/>
                <w:sz w:val="20"/>
              </w:rPr>
              <w:t xml:space="preserve">PCI </w:t>
            </w:r>
            <w:r w:rsidRPr="00F519A4">
              <w:rPr>
                <w:rFonts w:ascii="Arial" w:hAnsi="Arial" w:cs="Arial"/>
                <w:sz w:val="20"/>
              </w:rPr>
              <w:t>Network card</w:t>
            </w:r>
          </w:p>
        </w:tc>
        <w:tc>
          <w:tcPr>
            <w:tcW w:w="1528" w:type="dxa"/>
          </w:tcPr>
          <w:p w14:paraId="32EE673D"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7EFB6061" w14:textId="77777777" w:rsidR="00F960A6" w:rsidRPr="00F519A4" w:rsidRDefault="00F960A6" w:rsidP="00B42BDC">
            <w:pPr>
              <w:rPr>
                <w:rFonts w:ascii="Arial" w:hAnsi="Arial" w:cs="Arial"/>
                <w:sz w:val="20"/>
              </w:rPr>
            </w:pPr>
            <w:r>
              <w:rPr>
                <w:rFonts w:ascii="Arial" w:hAnsi="Arial" w:cs="Arial"/>
                <w:sz w:val="20"/>
              </w:rPr>
              <w:t>TG-3269</w:t>
            </w:r>
          </w:p>
        </w:tc>
        <w:tc>
          <w:tcPr>
            <w:tcW w:w="1530" w:type="dxa"/>
          </w:tcPr>
          <w:p w14:paraId="0CAD658C" w14:textId="77777777" w:rsidR="00F960A6" w:rsidRPr="00F519A4" w:rsidRDefault="00F960A6" w:rsidP="00B42BDC">
            <w:pPr>
              <w:rPr>
                <w:rFonts w:ascii="Arial" w:hAnsi="Arial" w:cs="Arial"/>
                <w:sz w:val="20"/>
              </w:rPr>
            </w:pPr>
            <w:r w:rsidRPr="00F519A4">
              <w:rPr>
                <w:rFonts w:ascii="Arial" w:hAnsi="Arial" w:cs="Arial"/>
                <w:sz w:val="20"/>
              </w:rPr>
              <w:t>10.89</w:t>
            </w:r>
          </w:p>
        </w:tc>
        <w:tc>
          <w:tcPr>
            <w:tcW w:w="1028" w:type="dxa"/>
          </w:tcPr>
          <w:p w14:paraId="731D6C8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AD92127" w14:textId="77777777" w:rsidR="00F960A6" w:rsidRPr="00F519A4" w:rsidRDefault="00F960A6" w:rsidP="00B42BDC">
            <w:pPr>
              <w:rPr>
                <w:rFonts w:ascii="Arial" w:hAnsi="Arial" w:cs="Arial"/>
                <w:sz w:val="20"/>
              </w:rPr>
            </w:pPr>
            <w:r w:rsidRPr="00F519A4">
              <w:rPr>
                <w:rFonts w:ascii="Arial" w:hAnsi="Arial" w:cs="Arial"/>
                <w:sz w:val="20"/>
              </w:rPr>
              <w:t>10.89</w:t>
            </w:r>
          </w:p>
        </w:tc>
      </w:tr>
    </w:tbl>
    <w:p w14:paraId="689A2BB5" w14:textId="77777777" w:rsidR="00F960A6" w:rsidRPr="00F519A4" w:rsidRDefault="00F960A6" w:rsidP="00F960A6">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3506AC28" w14:textId="77777777" w:rsidTr="00B42BDC">
        <w:tc>
          <w:tcPr>
            <w:tcW w:w="1998" w:type="dxa"/>
          </w:tcPr>
          <w:p w14:paraId="7D8BA2A1" w14:textId="77777777" w:rsidR="00F960A6" w:rsidRPr="00F519A4" w:rsidRDefault="00F960A6" w:rsidP="00B42BDC">
            <w:pPr>
              <w:rPr>
                <w:rFonts w:ascii="Arial" w:hAnsi="Arial" w:cs="Arial"/>
                <w:sz w:val="20"/>
              </w:rPr>
            </w:pPr>
            <w:r w:rsidRPr="00F519A4">
              <w:rPr>
                <w:rFonts w:ascii="Arial" w:hAnsi="Arial" w:cs="Arial"/>
                <w:sz w:val="20"/>
              </w:rPr>
              <w:t>Pixhawk controller</w:t>
            </w:r>
          </w:p>
        </w:tc>
        <w:tc>
          <w:tcPr>
            <w:tcW w:w="1528" w:type="dxa"/>
          </w:tcPr>
          <w:p w14:paraId="70EAFF8F"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025B0192" w14:textId="77777777" w:rsidR="00F960A6" w:rsidRPr="00F519A4" w:rsidRDefault="00F960A6" w:rsidP="00B42BDC">
            <w:pPr>
              <w:rPr>
                <w:rFonts w:ascii="Arial" w:hAnsi="Arial" w:cs="Arial"/>
                <w:sz w:val="20"/>
              </w:rPr>
            </w:pPr>
            <w:r w:rsidRPr="00F519A4">
              <w:rPr>
                <w:rFonts w:ascii="Arial" w:hAnsi="Arial" w:cs="Arial"/>
                <w:sz w:val="20"/>
              </w:rPr>
              <w:t>n/a</w:t>
            </w:r>
          </w:p>
        </w:tc>
        <w:tc>
          <w:tcPr>
            <w:tcW w:w="1530" w:type="dxa"/>
          </w:tcPr>
          <w:p w14:paraId="7857F1D0" w14:textId="77777777" w:rsidR="00F960A6" w:rsidRPr="00F519A4" w:rsidRDefault="00F960A6" w:rsidP="00B42BDC">
            <w:pPr>
              <w:rPr>
                <w:rFonts w:ascii="Arial" w:hAnsi="Arial" w:cs="Arial"/>
                <w:sz w:val="20"/>
              </w:rPr>
            </w:pPr>
            <w:r w:rsidRPr="00F519A4">
              <w:rPr>
                <w:rFonts w:ascii="Arial" w:hAnsi="Arial" w:cs="Arial"/>
                <w:sz w:val="20"/>
              </w:rPr>
              <w:t>127.50</w:t>
            </w:r>
          </w:p>
        </w:tc>
        <w:tc>
          <w:tcPr>
            <w:tcW w:w="1028" w:type="dxa"/>
          </w:tcPr>
          <w:p w14:paraId="60E4A61C"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3EC56028" w14:textId="77777777" w:rsidR="00F960A6" w:rsidRPr="00F519A4" w:rsidRDefault="00F960A6" w:rsidP="00B42BDC">
            <w:pPr>
              <w:rPr>
                <w:rFonts w:ascii="Arial" w:hAnsi="Arial" w:cs="Arial"/>
                <w:sz w:val="20"/>
              </w:rPr>
            </w:pPr>
            <w:r w:rsidRPr="00F519A4">
              <w:rPr>
                <w:rFonts w:ascii="Arial" w:hAnsi="Arial" w:cs="Arial"/>
                <w:sz w:val="20"/>
              </w:rPr>
              <w:t>127.50</w:t>
            </w:r>
          </w:p>
        </w:tc>
      </w:tr>
    </w:tbl>
    <w:p w14:paraId="5C075B43" w14:textId="77777777" w:rsidR="00F960A6" w:rsidRPr="00F519A4" w:rsidRDefault="00F960A6" w:rsidP="00F960A6">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9B58F34" w14:textId="77777777" w:rsidTr="00B42BDC">
        <w:tc>
          <w:tcPr>
            <w:tcW w:w="1998" w:type="dxa"/>
          </w:tcPr>
          <w:p w14:paraId="2145064A" w14:textId="77777777" w:rsidR="00F960A6" w:rsidRPr="00F519A4" w:rsidRDefault="00F960A6" w:rsidP="00B42BDC">
            <w:pPr>
              <w:rPr>
                <w:rFonts w:ascii="Arial" w:hAnsi="Arial" w:cs="Arial"/>
                <w:sz w:val="20"/>
              </w:rPr>
            </w:pPr>
            <w:r w:rsidRPr="00F519A4">
              <w:rPr>
                <w:rFonts w:ascii="Arial" w:hAnsi="Arial" w:cs="Arial"/>
                <w:sz w:val="20"/>
              </w:rPr>
              <w:t>Ethernet switch</w:t>
            </w:r>
          </w:p>
        </w:tc>
        <w:tc>
          <w:tcPr>
            <w:tcW w:w="1528" w:type="dxa"/>
          </w:tcPr>
          <w:p w14:paraId="700EFC67"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09F5EC1D"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3A6FCF34" w14:textId="77777777" w:rsidR="00F960A6" w:rsidRPr="00F519A4" w:rsidRDefault="00F960A6" w:rsidP="00B42BDC">
            <w:pPr>
              <w:rPr>
                <w:rFonts w:ascii="Arial" w:hAnsi="Arial" w:cs="Arial"/>
                <w:sz w:val="20"/>
              </w:rPr>
            </w:pPr>
            <w:r w:rsidRPr="00F519A4">
              <w:rPr>
                <w:rFonts w:ascii="Arial" w:hAnsi="Arial" w:cs="Arial"/>
                <w:sz w:val="20"/>
              </w:rPr>
              <w:t>27.14</w:t>
            </w:r>
          </w:p>
        </w:tc>
        <w:tc>
          <w:tcPr>
            <w:tcW w:w="1028" w:type="dxa"/>
          </w:tcPr>
          <w:p w14:paraId="6E6CE058"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61E783BB" w14:textId="77777777" w:rsidR="00F960A6" w:rsidRPr="00F519A4" w:rsidRDefault="00F960A6" w:rsidP="00B42BDC">
            <w:pPr>
              <w:rPr>
                <w:rFonts w:ascii="Arial" w:hAnsi="Arial" w:cs="Arial"/>
                <w:sz w:val="20"/>
              </w:rPr>
            </w:pPr>
            <w:r w:rsidRPr="00F519A4">
              <w:rPr>
                <w:rFonts w:ascii="Arial" w:hAnsi="Arial" w:cs="Arial"/>
                <w:sz w:val="20"/>
              </w:rPr>
              <w:t>27.14</w:t>
            </w:r>
          </w:p>
        </w:tc>
      </w:tr>
      <w:tr w:rsidR="00F960A6" w:rsidRPr="00F519A4" w14:paraId="54703A94" w14:textId="77777777" w:rsidTr="00B42BDC">
        <w:tc>
          <w:tcPr>
            <w:tcW w:w="1998" w:type="dxa"/>
          </w:tcPr>
          <w:p w14:paraId="15437172" w14:textId="77777777" w:rsidR="00F960A6" w:rsidRPr="00F519A4" w:rsidRDefault="00F960A6" w:rsidP="00B42BDC">
            <w:pPr>
              <w:rPr>
                <w:rFonts w:ascii="Arial" w:hAnsi="Arial" w:cs="Arial"/>
                <w:sz w:val="20"/>
              </w:rPr>
            </w:pPr>
            <w:r w:rsidRPr="00F519A4">
              <w:rPr>
                <w:rFonts w:ascii="Arial" w:hAnsi="Arial" w:cs="Arial"/>
                <w:sz w:val="20"/>
              </w:rPr>
              <w:t>FTDI cable</w:t>
            </w:r>
          </w:p>
        </w:tc>
        <w:tc>
          <w:tcPr>
            <w:tcW w:w="1528" w:type="dxa"/>
          </w:tcPr>
          <w:p w14:paraId="5763D4B1" w14:textId="77777777" w:rsidR="00F960A6" w:rsidRPr="00F519A4" w:rsidRDefault="00F960A6" w:rsidP="00B42BDC">
            <w:pPr>
              <w:rPr>
                <w:rFonts w:ascii="Arial" w:hAnsi="Arial" w:cs="Arial"/>
                <w:sz w:val="20"/>
              </w:rPr>
            </w:pPr>
            <w:r w:rsidRPr="00F519A4">
              <w:rPr>
                <w:rFonts w:ascii="Arial" w:hAnsi="Arial" w:cs="Arial"/>
                <w:sz w:val="20"/>
              </w:rPr>
              <w:t>SparkFun</w:t>
            </w:r>
          </w:p>
        </w:tc>
        <w:tc>
          <w:tcPr>
            <w:tcW w:w="1892" w:type="dxa"/>
          </w:tcPr>
          <w:p w14:paraId="2BE35F92" w14:textId="77777777" w:rsidR="00F960A6" w:rsidRPr="00F519A4" w:rsidRDefault="00F960A6" w:rsidP="00B42BDC">
            <w:pPr>
              <w:rPr>
                <w:rFonts w:ascii="Arial" w:hAnsi="Arial" w:cs="Arial"/>
                <w:sz w:val="20"/>
              </w:rPr>
            </w:pPr>
            <w:r w:rsidRPr="00F519A4">
              <w:rPr>
                <w:rFonts w:ascii="Arial" w:hAnsi="Arial" w:cs="Arial"/>
                <w:sz w:val="20"/>
              </w:rPr>
              <w:t>DEV-09718</w:t>
            </w:r>
          </w:p>
        </w:tc>
        <w:tc>
          <w:tcPr>
            <w:tcW w:w="1530" w:type="dxa"/>
          </w:tcPr>
          <w:p w14:paraId="4CD632A3" w14:textId="77777777" w:rsidR="00F960A6" w:rsidRPr="00F519A4" w:rsidRDefault="00F960A6" w:rsidP="00B42BDC">
            <w:pPr>
              <w:rPr>
                <w:rFonts w:ascii="Arial" w:hAnsi="Arial" w:cs="Arial"/>
                <w:sz w:val="20"/>
              </w:rPr>
            </w:pPr>
            <w:r w:rsidRPr="00F519A4">
              <w:rPr>
                <w:rFonts w:ascii="Arial" w:hAnsi="Arial" w:cs="Arial"/>
                <w:sz w:val="20"/>
              </w:rPr>
              <w:t>30.94</w:t>
            </w:r>
          </w:p>
        </w:tc>
        <w:tc>
          <w:tcPr>
            <w:tcW w:w="1028" w:type="dxa"/>
          </w:tcPr>
          <w:p w14:paraId="506185CF"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485733EF" w14:textId="77777777" w:rsidR="00F960A6" w:rsidRPr="00F519A4" w:rsidRDefault="00F960A6" w:rsidP="00B42BDC">
            <w:pPr>
              <w:rPr>
                <w:rFonts w:ascii="Arial" w:hAnsi="Arial" w:cs="Arial"/>
                <w:sz w:val="20"/>
              </w:rPr>
            </w:pPr>
            <w:r w:rsidRPr="00F519A4">
              <w:rPr>
                <w:rFonts w:ascii="Arial" w:hAnsi="Arial" w:cs="Arial"/>
                <w:sz w:val="20"/>
              </w:rPr>
              <w:t>30.94</w:t>
            </w:r>
          </w:p>
        </w:tc>
      </w:tr>
      <w:tr w:rsidR="00F960A6" w:rsidRPr="00F519A4" w14:paraId="59C11833" w14:textId="77777777" w:rsidTr="00B42BDC">
        <w:tc>
          <w:tcPr>
            <w:tcW w:w="1998" w:type="dxa"/>
          </w:tcPr>
          <w:p w14:paraId="7084290A" w14:textId="77777777" w:rsidR="00F960A6" w:rsidRPr="00F519A4" w:rsidRDefault="00F960A6" w:rsidP="00B42BDC">
            <w:pPr>
              <w:rPr>
                <w:rFonts w:ascii="Arial" w:hAnsi="Arial" w:cs="Arial"/>
                <w:sz w:val="20"/>
              </w:rPr>
            </w:pPr>
            <w:r w:rsidRPr="00F519A4">
              <w:rPr>
                <w:rFonts w:ascii="Arial" w:hAnsi="Arial" w:cs="Arial"/>
                <w:sz w:val="20"/>
              </w:rPr>
              <w:t>Power connector</w:t>
            </w:r>
          </w:p>
        </w:tc>
        <w:tc>
          <w:tcPr>
            <w:tcW w:w="1528" w:type="dxa"/>
          </w:tcPr>
          <w:p w14:paraId="19274658" w14:textId="77777777" w:rsidR="00F960A6" w:rsidRPr="00F519A4" w:rsidRDefault="00F960A6" w:rsidP="00B42BDC">
            <w:pPr>
              <w:rPr>
                <w:rFonts w:ascii="Arial" w:hAnsi="Arial" w:cs="Arial"/>
                <w:sz w:val="20"/>
              </w:rPr>
            </w:pPr>
            <w:r w:rsidRPr="00F519A4">
              <w:rPr>
                <w:rFonts w:ascii="Arial" w:hAnsi="Arial" w:cs="Arial"/>
                <w:sz w:val="20"/>
              </w:rPr>
              <w:t>eBay</w:t>
            </w:r>
          </w:p>
        </w:tc>
        <w:tc>
          <w:tcPr>
            <w:tcW w:w="1892" w:type="dxa"/>
          </w:tcPr>
          <w:p w14:paraId="12C24C0E"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42EC5D66" w14:textId="77777777" w:rsidR="00F960A6" w:rsidRPr="00F519A4" w:rsidRDefault="00F960A6" w:rsidP="00B42BDC">
            <w:pPr>
              <w:rPr>
                <w:rFonts w:ascii="Arial" w:hAnsi="Arial" w:cs="Arial"/>
                <w:sz w:val="20"/>
              </w:rPr>
            </w:pPr>
            <w:r w:rsidRPr="00F519A4">
              <w:rPr>
                <w:rFonts w:ascii="Arial" w:hAnsi="Arial" w:cs="Arial"/>
                <w:sz w:val="20"/>
              </w:rPr>
              <w:t>31.98</w:t>
            </w:r>
          </w:p>
        </w:tc>
        <w:tc>
          <w:tcPr>
            <w:tcW w:w="1028" w:type="dxa"/>
          </w:tcPr>
          <w:p w14:paraId="00C7E142"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0F19543B" w14:textId="77777777" w:rsidR="00F960A6" w:rsidRPr="00F519A4" w:rsidRDefault="00F960A6" w:rsidP="00B42BDC">
            <w:pPr>
              <w:rPr>
                <w:rFonts w:ascii="Arial" w:hAnsi="Arial" w:cs="Arial"/>
                <w:sz w:val="20"/>
              </w:rPr>
            </w:pPr>
            <w:r w:rsidRPr="00F519A4">
              <w:rPr>
                <w:rFonts w:ascii="Arial" w:hAnsi="Arial" w:cs="Arial"/>
                <w:sz w:val="20"/>
              </w:rPr>
              <w:t>31.98</w:t>
            </w:r>
          </w:p>
        </w:tc>
      </w:tr>
      <w:tr w:rsidR="00F960A6" w:rsidRPr="00F519A4" w14:paraId="17883630" w14:textId="77777777" w:rsidTr="00B42BDC">
        <w:tc>
          <w:tcPr>
            <w:tcW w:w="1998" w:type="dxa"/>
          </w:tcPr>
          <w:p w14:paraId="5FCA4DC8" w14:textId="77777777" w:rsidR="00F960A6" w:rsidRPr="00F519A4" w:rsidRDefault="00F960A6" w:rsidP="00B42BDC">
            <w:pPr>
              <w:rPr>
                <w:rFonts w:ascii="Arial" w:hAnsi="Arial" w:cs="Arial"/>
                <w:sz w:val="20"/>
              </w:rPr>
            </w:pPr>
            <w:r w:rsidRPr="00F519A4">
              <w:rPr>
                <w:rFonts w:ascii="Arial" w:hAnsi="Arial" w:cs="Arial"/>
                <w:sz w:val="20"/>
              </w:rPr>
              <w:t>Cable (?)</w:t>
            </w:r>
          </w:p>
        </w:tc>
        <w:tc>
          <w:tcPr>
            <w:tcW w:w="1528" w:type="dxa"/>
          </w:tcPr>
          <w:p w14:paraId="6F16CD5E" w14:textId="77777777" w:rsidR="00F960A6" w:rsidRPr="00F519A4" w:rsidRDefault="00F960A6" w:rsidP="00B42BDC">
            <w:pPr>
              <w:rPr>
                <w:rFonts w:ascii="Arial" w:hAnsi="Arial" w:cs="Arial"/>
                <w:sz w:val="20"/>
              </w:rPr>
            </w:pPr>
            <w:r w:rsidRPr="00F519A4">
              <w:rPr>
                <w:rFonts w:ascii="Arial" w:hAnsi="Arial" w:cs="Arial"/>
                <w:sz w:val="20"/>
              </w:rPr>
              <w:t>Amazon</w:t>
            </w:r>
          </w:p>
        </w:tc>
        <w:tc>
          <w:tcPr>
            <w:tcW w:w="1892" w:type="dxa"/>
          </w:tcPr>
          <w:p w14:paraId="58D17593" w14:textId="77777777" w:rsidR="00F960A6" w:rsidRPr="00F519A4" w:rsidRDefault="00F960A6" w:rsidP="00B42BDC">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76986DED" w14:textId="77777777" w:rsidR="00F960A6" w:rsidRPr="00F519A4" w:rsidRDefault="00F960A6" w:rsidP="00B42BDC">
            <w:pPr>
              <w:rPr>
                <w:rFonts w:ascii="Arial" w:hAnsi="Arial" w:cs="Arial"/>
                <w:sz w:val="20"/>
              </w:rPr>
            </w:pPr>
            <w:r w:rsidRPr="00F519A4">
              <w:rPr>
                <w:rFonts w:ascii="Arial" w:hAnsi="Arial" w:cs="Arial"/>
                <w:sz w:val="20"/>
              </w:rPr>
              <w:t>13.98</w:t>
            </w:r>
          </w:p>
        </w:tc>
        <w:tc>
          <w:tcPr>
            <w:tcW w:w="1028" w:type="dxa"/>
          </w:tcPr>
          <w:p w14:paraId="50BE2205" w14:textId="77777777" w:rsidR="00F960A6" w:rsidRPr="00F519A4" w:rsidRDefault="00F960A6" w:rsidP="00B42BDC">
            <w:pPr>
              <w:rPr>
                <w:rFonts w:ascii="Arial" w:hAnsi="Arial" w:cs="Arial"/>
                <w:sz w:val="20"/>
              </w:rPr>
            </w:pPr>
            <w:r w:rsidRPr="00F519A4">
              <w:rPr>
                <w:rFonts w:ascii="Arial" w:hAnsi="Arial" w:cs="Arial"/>
                <w:sz w:val="20"/>
              </w:rPr>
              <w:t>1</w:t>
            </w:r>
          </w:p>
        </w:tc>
        <w:tc>
          <w:tcPr>
            <w:tcW w:w="1080" w:type="dxa"/>
          </w:tcPr>
          <w:p w14:paraId="292BFCA6" w14:textId="77777777" w:rsidR="00F960A6" w:rsidRPr="00F519A4" w:rsidRDefault="00F960A6" w:rsidP="00B42BDC">
            <w:pPr>
              <w:rPr>
                <w:rFonts w:ascii="Arial" w:hAnsi="Arial" w:cs="Arial"/>
                <w:sz w:val="20"/>
              </w:rPr>
            </w:pPr>
            <w:r w:rsidRPr="00F519A4">
              <w:rPr>
                <w:rFonts w:ascii="Arial" w:hAnsi="Arial" w:cs="Arial"/>
                <w:sz w:val="20"/>
              </w:rPr>
              <w:t>13.98</w:t>
            </w:r>
          </w:p>
        </w:tc>
      </w:tr>
      <w:tr w:rsidR="00F960A6" w:rsidRPr="00F519A4" w14:paraId="613B58B0" w14:textId="77777777" w:rsidTr="00B42BDC">
        <w:tc>
          <w:tcPr>
            <w:tcW w:w="1998" w:type="dxa"/>
          </w:tcPr>
          <w:p w14:paraId="5F9386A8" w14:textId="77777777" w:rsidR="00F960A6" w:rsidRPr="00F519A4" w:rsidRDefault="00F960A6" w:rsidP="00B42BDC">
            <w:pPr>
              <w:rPr>
                <w:rFonts w:ascii="Arial" w:hAnsi="Arial" w:cs="Arial"/>
                <w:sz w:val="20"/>
              </w:rPr>
            </w:pPr>
            <w:r w:rsidRPr="00F519A4">
              <w:rPr>
                <w:rFonts w:ascii="Arial" w:hAnsi="Arial" w:cs="Arial"/>
                <w:sz w:val="20"/>
              </w:rPr>
              <w:t>Jumper wire cable connector</w:t>
            </w:r>
          </w:p>
        </w:tc>
        <w:tc>
          <w:tcPr>
            <w:tcW w:w="1528" w:type="dxa"/>
          </w:tcPr>
          <w:p w14:paraId="39A1D637" w14:textId="77777777" w:rsidR="00F960A6" w:rsidRPr="00FC77FE" w:rsidRDefault="00F960A6" w:rsidP="00B42BDC">
            <w:pPr>
              <w:rPr>
                <w:rFonts w:ascii="Arial" w:hAnsi="Arial" w:cs="Arial"/>
                <w:sz w:val="20"/>
              </w:rPr>
            </w:pPr>
            <w:r w:rsidRPr="00FC77FE">
              <w:rPr>
                <w:rFonts w:ascii="Arial" w:hAnsi="Arial" w:cs="Arial"/>
                <w:sz w:val="20"/>
              </w:rPr>
              <w:t>Tinkersphere</w:t>
            </w:r>
          </w:p>
        </w:tc>
        <w:tc>
          <w:tcPr>
            <w:tcW w:w="1892" w:type="dxa"/>
          </w:tcPr>
          <w:p w14:paraId="10A3C723" w14:textId="77777777" w:rsidR="00F960A6" w:rsidRPr="00FC77FE" w:rsidRDefault="00F960A6" w:rsidP="00B42BDC">
            <w:pPr>
              <w:rPr>
                <w:rFonts w:ascii="Arial" w:hAnsi="Arial" w:cs="Arial"/>
                <w:sz w:val="20"/>
              </w:rPr>
            </w:pPr>
            <w:r w:rsidRPr="00FC77FE">
              <w:rPr>
                <w:rFonts w:ascii="Arial" w:hAnsi="Arial" w:cs="Arial"/>
                <w:sz w:val="20"/>
                <w:shd w:val="clear" w:color="auto" w:fill="FFFFFF"/>
              </w:rPr>
              <w:t>TS-387</w:t>
            </w:r>
          </w:p>
        </w:tc>
        <w:tc>
          <w:tcPr>
            <w:tcW w:w="1530" w:type="dxa"/>
          </w:tcPr>
          <w:p w14:paraId="761B444E" w14:textId="77777777" w:rsidR="00F960A6" w:rsidRPr="00F519A4" w:rsidRDefault="00F960A6" w:rsidP="00B42BDC">
            <w:pPr>
              <w:rPr>
                <w:rFonts w:ascii="Arial" w:hAnsi="Arial" w:cs="Arial"/>
                <w:sz w:val="20"/>
              </w:rPr>
            </w:pPr>
            <w:r w:rsidRPr="00F519A4">
              <w:rPr>
                <w:rFonts w:ascii="Arial" w:hAnsi="Arial" w:cs="Arial"/>
                <w:sz w:val="20"/>
              </w:rPr>
              <w:t>2.06</w:t>
            </w:r>
          </w:p>
        </w:tc>
        <w:tc>
          <w:tcPr>
            <w:tcW w:w="1028" w:type="dxa"/>
          </w:tcPr>
          <w:p w14:paraId="0F186631" w14:textId="77777777" w:rsidR="00F960A6" w:rsidRPr="00F519A4" w:rsidRDefault="00F960A6" w:rsidP="00B42BDC">
            <w:pPr>
              <w:rPr>
                <w:rFonts w:ascii="Arial" w:hAnsi="Arial" w:cs="Arial"/>
                <w:sz w:val="20"/>
              </w:rPr>
            </w:pPr>
            <w:r w:rsidRPr="00F519A4">
              <w:rPr>
                <w:rFonts w:ascii="Arial" w:hAnsi="Arial" w:cs="Arial"/>
                <w:sz w:val="20"/>
              </w:rPr>
              <w:t>9</w:t>
            </w:r>
          </w:p>
        </w:tc>
        <w:tc>
          <w:tcPr>
            <w:tcW w:w="1080" w:type="dxa"/>
          </w:tcPr>
          <w:p w14:paraId="36151109" w14:textId="77777777" w:rsidR="00F960A6" w:rsidRPr="00F519A4" w:rsidRDefault="00F960A6" w:rsidP="00B42BDC">
            <w:pPr>
              <w:rPr>
                <w:rFonts w:ascii="Arial" w:hAnsi="Arial" w:cs="Arial"/>
                <w:sz w:val="20"/>
              </w:rPr>
            </w:pPr>
            <w:r w:rsidRPr="00F519A4">
              <w:rPr>
                <w:rFonts w:ascii="Arial" w:hAnsi="Arial" w:cs="Arial"/>
                <w:sz w:val="20"/>
              </w:rPr>
              <w:t>18.54</w:t>
            </w:r>
          </w:p>
        </w:tc>
      </w:tr>
    </w:tbl>
    <w:p w14:paraId="3CC650A6" w14:textId="77777777" w:rsidR="00F960A6" w:rsidRPr="00F04A0B" w:rsidRDefault="00F960A6" w:rsidP="00F960A6">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F960A6" w:rsidRPr="00F519A4" w14:paraId="0F4EB7CB" w14:textId="77777777" w:rsidTr="00B42BDC">
        <w:tc>
          <w:tcPr>
            <w:tcW w:w="1998" w:type="dxa"/>
          </w:tcPr>
          <w:p w14:paraId="1F10BBAF" w14:textId="77777777" w:rsidR="00F960A6" w:rsidRPr="00F519A4" w:rsidRDefault="00F960A6" w:rsidP="00B42BDC">
            <w:pPr>
              <w:rPr>
                <w:rFonts w:ascii="Arial" w:hAnsi="Arial" w:cs="Arial"/>
                <w:sz w:val="20"/>
              </w:rPr>
            </w:pPr>
            <w:r w:rsidRPr="00F519A4">
              <w:rPr>
                <w:rFonts w:ascii="Arial" w:hAnsi="Arial" w:cs="Arial"/>
                <w:sz w:val="20"/>
              </w:rPr>
              <w:t>Netting</w:t>
            </w:r>
          </w:p>
        </w:tc>
        <w:tc>
          <w:tcPr>
            <w:tcW w:w="1528" w:type="dxa"/>
          </w:tcPr>
          <w:p w14:paraId="5FFCF812" w14:textId="77777777" w:rsidR="00F960A6" w:rsidRPr="00F519A4" w:rsidRDefault="00F960A6" w:rsidP="00B42BDC">
            <w:pPr>
              <w:rPr>
                <w:rFonts w:ascii="Arial" w:hAnsi="Arial" w:cs="Arial"/>
                <w:sz w:val="20"/>
              </w:rPr>
            </w:pPr>
            <w:r w:rsidRPr="00F519A4">
              <w:rPr>
                <w:rFonts w:ascii="Arial" w:hAnsi="Arial" w:cs="Arial"/>
                <w:sz w:val="20"/>
              </w:rPr>
              <w:t>Gourock</w:t>
            </w:r>
          </w:p>
        </w:tc>
        <w:tc>
          <w:tcPr>
            <w:tcW w:w="1892" w:type="dxa"/>
          </w:tcPr>
          <w:p w14:paraId="06C5C008" w14:textId="77777777" w:rsidR="00F960A6" w:rsidRPr="00F519A4" w:rsidRDefault="00F960A6" w:rsidP="00B42BDC">
            <w:pPr>
              <w:rPr>
                <w:rFonts w:ascii="Arial" w:hAnsi="Arial" w:cs="Arial"/>
                <w:sz w:val="20"/>
              </w:rPr>
            </w:pPr>
            <w:r>
              <w:rPr>
                <w:rFonts w:ascii="Arial" w:hAnsi="Arial" w:cs="Arial"/>
                <w:sz w:val="20"/>
              </w:rPr>
              <w:t>n/a</w:t>
            </w:r>
          </w:p>
        </w:tc>
        <w:tc>
          <w:tcPr>
            <w:tcW w:w="1530" w:type="dxa"/>
          </w:tcPr>
          <w:p w14:paraId="6B649F30" w14:textId="77777777" w:rsidR="00F960A6" w:rsidRPr="00F519A4" w:rsidRDefault="00F960A6" w:rsidP="00B42BDC">
            <w:pPr>
              <w:rPr>
                <w:rFonts w:ascii="Arial" w:hAnsi="Arial" w:cs="Arial"/>
                <w:sz w:val="20"/>
              </w:rPr>
            </w:pPr>
            <w:r w:rsidRPr="00F519A4">
              <w:rPr>
                <w:rFonts w:ascii="Arial" w:hAnsi="Arial" w:cs="Arial"/>
                <w:sz w:val="20"/>
              </w:rPr>
              <w:t>165.04</w:t>
            </w:r>
          </w:p>
        </w:tc>
        <w:tc>
          <w:tcPr>
            <w:tcW w:w="1028" w:type="dxa"/>
          </w:tcPr>
          <w:p w14:paraId="0E3BDBB1" w14:textId="77777777" w:rsidR="00F960A6" w:rsidRPr="00F519A4" w:rsidRDefault="00F960A6" w:rsidP="00B42BDC">
            <w:pPr>
              <w:rPr>
                <w:rFonts w:ascii="Arial" w:hAnsi="Arial" w:cs="Arial"/>
                <w:sz w:val="20"/>
              </w:rPr>
            </w:pPr>
            <w:r>
              <w:rPr>
                <w:rFonts w:ascii="Arial" w:hAnsi="Arial" w:cs="Arial"/>
                <w:sz w:val="20"/>
              </w:rPr>
              <w:t>1</w:t>
            </w:r>
          </w:p>
        </w:tc>
        <w:tc>
          <w:tcPr>
            <w:tcW w:w="1080" w:type="dxa"/>
          </w:tcPr>
          <w:p w14:paraId="2967D478" w14:textId="77777777" w:rsidR="00F960A6" w:rsidRPr="00F519A4" w:rsidRDefault="00F960A6" w:rsidP="00B42BDC">
            <w:pPr>
              <w:rPr>
                <w:rFonts w:ascii="Arial" w:hAnsi="Arial" w:cs="Arial"/>
                <w:sz w:val="20"/>
              </w:rPr>
            </w:pPr>
            <w:r w:rsidRPr="00F519A4">
              <w:rPr>
                <w:rFonts w:ascii="Arial" w:hAnsi="Arial" w:cs="Arial"/>
                <w:sz w:val="20"/>
              </w:rPr>
              <w:t>165.04</w:t>
            </w:r>
          </w:p>
        </w:tc>
      </w:tr>
    </w:tbl>
    <w:p w14:paraId="59EDA310" w14:textId="77777777" w:rsidR="00F960A6" w:rsidRDefault="00F960A6" w:rsidP="00F960A6">
      <w:pPr>
        <w:pStyle w:val="Caption"/>
      </w:pPr>
      <w:bookmarkStart w:id="148" w:name="_Ref468386987"/>
      <w:bookmarkStart w:id="149" w:name="_Ref468386982"/>
      <w:r>
        <w:t xml:space="preserve">Table </w:t>
      </w:r>
      <w:fldSimple w:instr=" SEQ Table \* ARABIC ">
        <w:r>
          <w:rPr>
            <w:noProof/>
          </w:rPr>
          <w:t>7</w:t>
        </w:r>
      </w:fldSimple>
      <w:bookmarkEnd w:id="147"/>
      <w:bookmarkEnd w:id="148"/>
      <w:r>
        <w:t xml:space="preserve"> | Bill of Materials</w:t>
      </w:r>
      <w:bookmarkEnd w:id="149"/>
    </w:p>
    <w:p w14:paraId="31F84ACD" w14:textId="77777777" w:rsidR="00135F57" w:rsidRDefault="00135F57" w:rsidP="00135F57">
      <w:pPr>
        <w:pStyle w:val="BodyText"/>
      </w:pPr>
    </w:p>
    <w:p w14:paraId="1D5A7357" w14:textId="77777777" w:rsidR="00135F57" w:rsidRPr="00135F57" w:rsidRDefault="00135F57" w:rsidP="00135F57">
      <w:pPr>
        <w:pStyle w:val="BodyText"/>
      </w:pPr>
    </w:p>
    <w:p w14:paraId="0C957F1F" w14:textId="14C79BE5" w:rsidR="00F960A6" w:rsidRDefault="00CE24C6" w:rsidP="00E56244">
      <w:pPr>
        <w:pStyle w:val="Heading2"/>
      </w:pPr>
      <w:bookmarkStart w:id="150" w:name="_Toc481679691"/>
      <w:r>
        <w:lastRenderedPageBreak/>
        <w:t>Jetson to pixhawk communicati</w:t>
      </w:r>
      <w:r w:rsidR="00F960A6">
        <w:t>on</w:t>
      </w:r>
      <w:bookmarkEnd w:id="150"/>
    </w:p>
    <w:p w14:paraId="1E42F370" w14:textId="77777777" w:rsidR="00CE24C6" w:rsidRDefault="00CE24C6" w:rsidP="00CE24C6">
      <w:pPr>
        <w:spacing w:after="120" w:line="480" w:lineRule="auto"/>
        <w:ind w:firstLine="547"/>
        <w:jc w:val="both"/>
        <w:rPr>
          <w:color w:val="000000"/>
          <w:szCs w:val="24"/>
        </w:rPr>
      </w:pPr>
      <w:r>
        <w:t>A</w:t>
      </w:r>
      <w:r w:rsidRPr="0082413E">
        <w:rPr>
          <w:color w:val="000000"/>
          <w:szCs w:val="24"/>
        </w:rPr>
        <w:t xml:space="preserve">s mentioned previously, </w:t>
      </w:r>
      <w:r>
        <w:rPr>
          <w:color w:val="000000"/>
          <w:szCs w:val="24"/>
        </w:rPr>
        <w:t xml:space="preserve">a </w:t>
      </w:r>
      <w:r w:rsidRPr="0082413E">
        <w:rPr>
          <w:color w:val="000000"/>
          <w:szCs w:val="24"/>
        </w:rPr>
        <w:t xml:space="preserve">ROS environment </w:t>
      </w:r>
      <w:r>
        <w:rPr>
          <w:color w:val="000000"/>
          <w:szCs w:val="24"/>
        </w:rPr>
        <w:t xml:space="preserve">was used </w:t>
      </w:r>
      <w:r w:rsidRPr="0082413E">
        <w:rPr>
          <w:color w:val="000000"/>
          <w:szCs w:val="24"/>
        </w:rPr>
        <w:t>on the Jetson because it facilitates sending, receiving, and processing asynchronous data and can bypass the state estimator on the Pixhawk. This allowed for the integration of the SSE with the Pixhawk</w:t>
      </w:r>
      <w:r>
        <w:rPr>
          <w:color w:val="000000"/>
          <w:szCs w:val="24"/>
        </w:rPr>
        <w:t>’</w:t>
      </w:r>
      <w:r w:rsidRPr="0082413E">
        <w:rPr>
          <w:color w:val="000000"/>
          <w:szCs w:val="24"/>
        </w:rPr>
        <w:t xml:space="preserve">s motor controller functionality without having to delve in the Pixhawk’s flight stack. The Pixhawk flight stack has MAVLink built in and we installed MAVROS onto the Jetson which acts as an extendable communication node between NuttX, the Pixhawk’s operating system, and ROS, the Jetson’s environment. MAVROS comes with a set of predetermined commands which allow us to abstract only the parameters we are interested in logging or modifying within the Pixhawk’s flight stack. Using the abstraction capabilities of MAVROS, the Pixhawk’s </w:t>
      </w:r>
      <w:r>
        <w:rPr>
          <w:color w:val="000000"/>
          <w:szCs w:val="24"/>
        </w:rPr>
        <w:t>local state estimator</w:t>
      </w:r>
      <w:r w:rsidRPr="0082413E">
        <w:rPr>
          <w:color w:val="000000"/>
          <w:szCs w:val="24"/>
        </w:rPr>
        <w:t xml:space="preserve"> </w:t>
      </w:r>
      <w:r>
        <w:rPr>
          <w:color w:val="000000"/>
          <w:szCs w:val="24"/>
        </w:rPr>
        <w:t xml:space="preserve">was remapped </w:t>
      </w:r>
      <w:r w:rsidRPr="0082413E">
        <w:rPr>
          <w:color w:val="000000"/>
          <w:szCs w:val="24"/>
        </w:rPr>
        <w:t xml:space="preserve">to a temporary folder </w:t>
      </w:r>
      <w:r>
        <w:rPr>
          <w:color w:val="000000"/>
          <w:szCs w:val="24"/>
        </w:rPr>
        <w:t xml:space="preserve">(essentially disabling it), </w:t>
      </w:r>
      <w:r w:rsidRPr="0082413E">
        <w:rPr>
          <w:color w:val="000000"/>
          <w:szCs w:val="24"/>
        </w:rPr>
        <w:t xml:space="preserve">and </w:t>
      </w:r>
      <w:r>
        <w:rPr>
          <w:color w:val="000000"/>
          <w:szCs w:val="24"/>
        </w:rPr>
        <w:t xml:space="preserve">the </w:t>
      </w:r>
      <w:r w:rsidRPr="0082413E">
        <w:rPr>
          <w:color w:val="000000"/>
          <w:szCs w:val="24"/>
        </w:rPr>
        <w:t xml:space="preserve">states from the SSE on the Jetson </w:t>
      </w:r>
      <w:r>
        <w:rPr>
          <w:color w:val="000000"/>
          <w:szCs w:val="24"/>
        </w:rPr>
        <w:t xml:space="preserve">were sent </w:t>
      </w:r>
      <w:r w:rsidRPr="0082413E">
        <w:rPr>
          <w:color w:val="000000"/>
          <w:szCs w:val="24"/>
        </w:rPr>
        <w:t xml:space="preserve">to the Pixhawk via serial as </w:t>
      </w:r>
      <w:r>
        <w:rPr>
          <w:color w:val="000000"/>
          <w:szCs w:val="24"/>
        </w:rPr>
        <w:t xml:space="preserve">motion capture </w:t>
      </w:r>
      <w:r w:rsidRPr="0082413E">
        <w:rPr>
          <w:color w:val="000000"/>
          <w:szCs w:val="24"/>
        </w:rPr>
        <w:t>truth data</w:t>
      </w:r>
      <w:r>
        <w:rPr>
          <w:color w:val="000000"/>
          <w:szCs w:val="24"/>
        </w:rPr>
        <w:t>.</w:t>
      </w:r>
    </w:p>
    <w:p w14:paraId="3207946B" w14:textId="28B2FD49" w:rsidR="00135F57" w:rsidRDefault="00135F57" w:rsidP="00135F57">
      <w:pPr>
        <w:pStyle w:val="Heading1"/>
      </w:pPr>
      <w:bookmarkStart w:id="151" w:name="_Toc481679692"/>
      <w:r>
        <w:lastRenderedPageBreak/>
        <w:t xml:space="preserve">Hardware </w:t>
      </w:r>
      <w:commentRangeStart w:id="152"/>
      <w:r>
        <w:t>results</w:t>
      </w:r>
      <w:commentRangeEnd w:id="152"/>
      <w:r>
        <w:rPr>
          <w:rStyle w:val="CommentReference"/>
          <w:rFonts w:ascii="Times New Roman" w:hAnsi="Times New Roman"/>
          <w:caps w:val="0"/>
          <w:spacing w:val="0"/>
          <w:kern w:val="0"/>
        </w:rPr>
        <w:commentReference w:id="152"/>
      </w:r>
      <w:bookmarkEnd w:id="151"/>
    </w:p>
    <w:p w14:paraId="57CE8436" w14:textId="75ABA20C" w:rsidR="00135F57" w:rsidRPr="00135F57" w:rsidRDefault="00135F57" w:rsidP="00E56244">
      <w:pPr>
        <w:pStyle w:val="Heading2"/>
      </w:pPr>
      <w:bookmarkStart w:id="153" w:name="_Toc481679693"/>
      <w:r>
        <w:t xml:space="preserve">Off-board SSE </w:t>
      </w:r>
      <w:commentRangeStart w:id="154"/>
      <w:r>
        <w:t>testing</w:t>
      </w:r>
      <w:commentRangeEnd w:id="154"/>
      <w:r w:rsidR="00821626">
        <w:rPr>
          <w:rStyle w:val="CommentReference"/>
          <w:rFonts w:ascii="Times New Roman" w:hAnsi="Times New Roman"/>
          <w:b w:val="0"/>
          <w:caps w:val="0"/>
        </w:rPr>
        <w:commentReference w:id="154"/>
      </w:r>
      <w:bookmarkEnd w:id="153"/>
    </w:p>
    <w:p w14:paraId="36E6B185" w14:textId="36C06804" w:rsidR="00BC0826" w:rsidRDefault="00821626" w:rsidP="00E56244">
      <w:pPr>
        <w:pStyle w:val="Heading2"/>
      </w:pPr>
      <w:bookmarkStart w:id="155" w:name="_Toc481679694"/>
      <w:r>
        <w:t>Project overview</w:t>
      </w:r>
      <w:bookmarkEnd w:id="155"/>
    </w:p>
    <w:p w14:paraId="021D0644" w14:textId="668016E3" w:rsidR="00821626" w:rsidRDefault="00821626" w:rsidP="00821626">
      <w:pPr>
        <w:pStyle w:val="BodyText"/>
      </w:pPr>
      <w:r>
        <w:t xml:space="preserve">Did we do the </w:t>
      </w:r>
      <w:commentRangeStart w:id="156"/>
      <w:r>
        <w:t>following</w:t>
      </w:r>
      <w:commentRangeEnd w:id="156"/>
      <w:r>
        <w:rPr>
          <w:rStyle w:val="CommentReference"/>
        </w:rPr>
        <w:commentReference w:id="156"/>
      </w:r>
      <w:r>
        <w:t>?</w:t>
      </w:r>
    </w:p>
    <w:p w14:paraId="5AFAE704" w14:textId="77777777" w:rsidR="00821626" w:rsidRPr="006D0971" w:rsidRDefault="00821626" w:rsidP="0082162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667D7B83" w14:textId="77777777" w:rsidR="00821626" w:rsidRPr="006D0971" w:rsidRDefault="00821626" w:rsidP="00821626">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 xml:space="preserve">fly for </w:t>
      </w:r>
      <w:commentRangeStart w:id="157"/>
      <w:r w:rsidRPr="006D0971">
        <w:rPr>
          <w:rFonts w:eastAsia="Times"/>
          <w:bCs/>
          <w:color w:val="000000" w:themeColor="text1"/>
          <w:szCs w:val="24"/>
        </w:rPr>
        <w:t>10 minutes</w:t>
      </w:r>
      <w:r w:rsidRPr="006D0971">
        <w:rPr>
          <w:rFonts w:eastAsia="Times"/>
          <w:color w:val="000000" w:themeColor="text1"/>
          <w:szCs w:val="24"/>
        </w:rPr>
        <w:t xml:space="preserve"> </w:t>
      </w:r>
      <w:commentRangeEnd w:id="157"/>
      <w:r>
        <w:rPr>
          <w:rStyle w:val="CommentReference"/>
        </w:rPr>
        <w:commentReference w:id="157"/>
      </w:r>
      <w:r w:rsidRPr="006D0971">
        <w:rPr>
          <w:rFonts w:eastAsia="Times"/>
          <w:color w:val="000000" w:themeColor="text1"/>
          <w:szCs w:val="24"/>
        </w:rPr>
        <w:t>on a single battery charge</w:t>
      </w:r>
    </w:p>
    <w:p w14:paraId="76F8427A" w14:textId="77777777" w:rsidR="00821626" w:rsidRPr="006D0971" w:rsidRDefault="00821626" w:rsidP="00821626">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2D1B461F" w14:textId="77777777" w:rsidR="00821626" w:rsidRPr="00FB4D5B" w:rsidRDefault="00821626" w:rsidP="00821626">
      <w:pPr>
        <w:numPr>
          <w:ilvl w:val="0"/>
          <w:numId w:val="20"/>
        </w:numPr>
        <w:spacing w:line="480" w:lineRule="auto"/>
        <w:textAlignment w:val="baseline"/>
        <w:rPr>
          <w:rFonts w:eastAsia="Times"/>
          <w:color w:val="000000" w:themeColor="text1"/>
          <w:szCs w:val="24"/>
        </w:rPr>
      </w:pPr>
      <w:r>
        <w:rPr>
          <w:color w:val="000000" w:themeColor="text1"/>
          <w:szCs w:val="24"/>
        </w:rPr>
        <w:t>All e</w:t>
      </w:r>
      <w:r w:rsidRPr="006D0971">
        <w:rPr>
          <w:color w:val="000000" w:themeColor="text1"/>
          <w:szCs w:val="24"/>
        </w:rPr>
        <w:t xml:space="preserve">quipment and supplies </w:t>
      </w:r>
      <w:r>
        <w:rPr>
          <w:color w:val="000000" w:themeColor="text1"/>
          <w:szCs w:val="24"/>
        </w:rPr>
        <w:t xml:space="preserve">must cost less than </w:t>
      </w:r>
      <w:r w:rsidRPr="006D0971">
        <w:rPr>
          <w:bCs/>
          <w:color w:val="000000" w:themeColor="text1"/>
          <w:szCs w:val="24"/>
        </w:rPr>
        <w:t>$7,000</w:t>
      </w:r>
    </w:p>
    <w:p w14:paraId="2E860525" w14:textId="77777777" w:rsidR="00821626" w:rsidRPr="00821626" w:rsidRDefault="00821626" w:rsidP="00821626">
      <w:pPr>
        <w:pStyle w:val="BodyText"/>
      </w:pPr>
    </w:p>
    <w:p w14:paraId="32EA0C72" w14:textId="77777777" w:rsidR="00F960A6" w:rsidRDefault="00F960A6" w:rsidP="00F960A6">
      <w:pPr>
        <w:pStyle w:val="Heading1"/>
      </w:pPr>
      <w:bookmarkStart w:id="158" w:name="_Toc481679695"/>
      <w:r>
        <w:lastRenderedPageBreak/>
        <w:t>References</w:t>
      </w:r>
      <w:bookmarkEnd w:id="158"/>
    </w:p>
    <w:p w14:paraId="57EC4136" w14:textId="77777777" w:rsidR="00F960A6" w:rsidRPr="007A4EB4" w:rsidRDefault="00F960A6" w:rsidP="00F960A6">
      <w:pPr>
        <w:pStyle w:val="Bibliography"/>
      </w:pPr>
      <w:r>
        <w:fldChar w:fldCharType="begin"/>
      </w:r>
      <w:r>
        <w:instrText xml:space="preserve"> ADDIN ZOTERO_BIBL {"custom":[]} CSL_BIBLIOGRAPHY </w:instrText>
      </w:r>
      <w:r>
        <w:fldChar w:fldCharType="separate"/>
      </w:r>
      <w:r w:rsidRPr="007A4EB4">
        <w:t>[1]</w:t>
      </w:r>
      <w:r w:rsidRPr="007A4EB4">
        <w:tab/>
        <w:t xml:space="preserve">“10 Ways Drones Are Changing Your World,” </w:t>
      </w:r>
      <w:r w:rsidRPr="007A4EB4">
        <w:rPr>
          <w:i/>
          <w:iCs/>
        </w:rPr>
        <w:t>Consumer Reports</w:t>
      </w:r>
      <w:r w:rsidRPr="007A4EB4">
        <w:t>, 24-Nov-2016. [Online]. Available: http://www.foxnews.com/tech/2016/11/24/10-ways-drones-are-changing-your-world.html. [Accessed: 02-Dec-2016].</w:t>
      </w:r>
    </w:p>
    <w:p w14:paraId="1D8E9F9E" w14:textId="77777777" w:rsidR="00F960A6" w:rsidRPr="007A4EB4" w:rsidRDefault="00F960A6" w:rsidP="00F960A6">
      <w:pPr>
        <w:pStyle w:val="Bibliography"/>
      </w:pPr>
      <w:r w:rsidRPr="007A4EB4">
        <w:t>[2]</w:t>
      </w:r>
      <w:r w:rsidRPr="007A4EB4">
        <w:tab/>
        <w:t xml:space="preserve">S. P. Boyd and L. Vandenberghe, </w:t>
      </w:r>
      <w:r w:rsidRPr="007A4EB4">
        <w:rPr>
          <w:i/>
          <w:iCs/>
        </w:rPr>
        <w:t>Convex optimization</w:t>
      </w:r>
      <w:r w:rsidRPr="007A4EB4">
        <w:t>. Cambridge, UK ; New York: Cambridge University Press, 2004.</w:t>
      </w:r>
    </w:p>
    <w:p w14:paraId="038E3290" w14:textId="77777777" w:rsidR="00F960A6" w:rsidRPr="007A4EB4" w:rsidRDefault="00F960A6" w:rsidP="00F960A6">
      <w:pPr>
        <w:pStyle w:val="Bibliography"/>
      </w:pPr>
      <w:r w:rsidRPr="007A4EB4">
        <w:t>[3]</w:t>
      </w:r>
      <w:r w:rsidRPr="007A4EB4">
        <w:tab/>
        <w:t>“CVX: Matlab Software for Disciplined Convex Programming | CVX Research, Inc.” [Online]. Available: http://cvxr.com/cvx/. [Accessed: 29-Nov-2016].</w:t>
      </w:r>
    </w:p>
    <w:p w14:paraId="013680B4" w14:textId="77777777" w:rsidR="00F960A6" w:rsidRPr="007A4EB4" w:rsidRDefault="00F960A6" w:rsidP="00F960A6">
      <w:pPr>
        <w:pStyle w:val="Bibliography"/>
      </w:pPr>
      <w:r w:rsidRPr="007A4EB4">
        <w:t>[4]</w:t>
      </w:r>
      <w:r w:rsidRPr="007A4EB4">
        <w:tab/>
        <w:t xml:space="preserve">H. Fawzi, P. Tabuada, and S. Diggavi, “Secure estimation and control for cyber-physical systems under adversarial attacks,” </w:t>
      </w:r>
      <w:r w:rsidRPr="007A4EB4">
        <w:rPr>
          <w:i/>
          <w:iCs/>
        </w:rPr>
        <w:t>IEEE Trans. Autom. Control</w:t>
      </w:r>
      <w:r w:rsidRPr="007A4EB4">
        <w:t>, vol. 59, no. 6, pp. 1454–1467, Jun. 2014.</w:t>
      </w:r>
    </w:p>
    <w:p w14:paraId="22F42A52" w14:textId="77777777" w:rsidR="00F960A6" w:rsidRPr="007A4EB4" w:rsidRDefault="00F960A6" w:rsidP="00F960A6">
      <w:pPr>
        <w:pStyle w:val="Bibliography"/>
      </w:pPr>
      <w:r w:rsidRPr="007A4EB4">
        <w:t>[5]</w:t>
      </w:r>
      <w:r w:rsidRPr="007A4EB4">
        <w:tab/>
        <w:t xml:space="preserve">Y. Shoukry, P. Nuzzo, N. Bezzo, A. L. Sangiovanni-Vincentelli, S. A. Seshia, and P. Tabuada, “Secure state reconstruction in differentially flat systems under sensor attacks using satisfiability modulo theory solving,” in </w:t>
      </w:r>
      <w:r w:rsidRPr="007A4EB4">
        <w:rPr>
          <w:i/>
          <w:iCs/>
        </w:rPr>
        <w:t>2015 54th IEEE Conference on Decision and Control (CDC)</w:t>
      </w:r>
      <w:r w:rsidRPr="007A4EB4">
        <w:t>, 2015, pp. 3804–3809.</w:t>
      </w:r>
    </w:p>
    <w:p w14:paraId="0C0856B9" w14:textId="77777777" w:rsidR="00F960A6" w:rsidRPr="007A4EB4" w:rsidRDefault="00F960A6" w:rsidP="00F960A6">
      <w:pPr>
        <w:pStyle w:val="Bibliography"/>
      </w:pPr>
      <w:r w:rsidRPr="007A4EB4">
        <w:t>[6]</w:t>
      </w:r>
      <w:r w:rsidRPr="007A4EB4">
        <w:tab/>
        <w:t xml:space="preserve">C. Lee, H. Shim, and Y. Eun, “Secure and robust state estimation under sensor attacks, measurement noises, and process disturbances: Observer-based combinatorial approach,” in </w:t>
      </w:r>
      <w:r w:rsidRPr="007A4EB4">
        <w:rPr>
          <w:i/>
          <w:iCs/>
        </w:rPr>
        <w:t>Control Conference (ECC), 2015 European</w:t>
      </w:r>
      <w:r w:rsidRPr="007A4EB4">
        <w:t>, 2015, pp. 1872–1877.</w:t>
      </w:r>
    </w:p>
    <w:p w14:paraId="36F3A866" w14:textId="77777777" w:rsidR="00F960A6" w:rsidRPr="007A4EB4" w:rsidRDefault="00F960A6" w:rsidP="00F960A6">
      <w:pPr>
        <w:pStyle w:val="Bibliography"/>
      </w:pPr>
      <w:r w:rsidRPr="007A4EB4">
        <w:t>[7]</w:t>
      </w:r>
      <w:r w:rsidRPr="007A4EB4">
        <w:tab/>
        <w:t xml:space="preserve">S. Mishra, Y. Shoukry, N. Karamchandani, S. Diggavi, and P. Tabuada, “Secure state estimation: Optimal guarantees against sensor attacks in the presence of noise,” in </w:t>
      </w:r>
      <w:r w:rsidRPr="007A4EB4">
        <w:rPr>
          <w:i/>
          <w:iCs/>
        </w:rPr>
        <w:t>2015 IEEE International Symposium on Information Theory (ISIT)</w:t>
      </w:r>
      <w:r w:rsidRPr="007A4EB4">
        <w:t>, 2015, pp. 2929–2933.</w:t>
      </w:r>
    </w:p>
    <w:p w14:paraId="3C902131" w14:textId="77777777" w:rsidR="00F960A6" w:rsidRPr="007A4EB4" w:rsidRDefault="00F960A6" w:rsidP="00F960A6">
      <w:pPr>
        <w:pStyle w:val="Bibliography"/>
      </w:pPr>
      <w:r w:rsidRPr="007A4EB4">
        <w:t>[8]</w:t>
      </w:r>
      <w:r w:rsidRPr="007A4EB4">
        <w:tab/>
        <w:t>“Quadcopter Dynamics and Simulation - Andrew Gibiansky.” [Online]. Available: http://andrew.gibiansky.com/blog/physics/quadcopter-dynamics/. [Accessed: 02-Dec-2016].</w:t>
      </w:r>
    </w:p>
    <w:p w14:paraId="00562594" w14:textId="77777777" w:rsidR="00F960A6" w:rsidRPr="007A4EB4" w:rsidRDefault="00F960A6" w:rsidP="00F960A6">
      <w:pPr>
        <w:pStyle w:val="Bibliography"/>
      </w:pPr>
      <w:r w:rsidRPr="007A4EB4">
        <w:t>[9]</w:t>
      </w:r>
      <w:r w:rsidRPr="007A4EB4">
        <w:tab/>
        <w:t>“Fig. 1: whole structure of quadcopter robot and inbound forces on robot.” [Online]. Available: https://www.researchgate.net/figure/245031939_fig1_Fig-1-whole-structure-of-quadcopter-robot-and-inbound-forces-on-robot. [Accessed: 05-Dec-2016].</w:t>
      </w:r>
    </w:p>
    <w:p w14:paraId="03EC4AE7" w14:textId="77777777" w:rsidR="00F960A6" w:rsidRPr="007A4EB4" w:rsidRDefault="00F960A6" w:rsidP="00F960A6">
      <w:pPr>
        <w:pStyle w:val="Bibliography"/>
      </w:pPr>
      <w:r w:rsidRPr="007A4EB4">
        <w:t>[10]</w:t>
      </w:r>
      <w:r w:rsidRPr="007A4EB4">
        <w:tab/>
        <w:t>Gagic, Zoran, “Introduction to Linear and Nonlinear Observers.” [Online]. Available: http://www.ece.rutgers.edu/~gajic/psfiles/observers.pdf. [Accessed: 05-Dec-2016].</w:t>
      </w:r>
    </w:p>
    <w:p w14:paraId="1B0232E0" w14:textId="77777777" w:rsidR="00F960A6" w:rsidRPr="007A4EB4" w:rsidRDefault="00F960A6" w:rsidP="00F960A6">
      <w:pPr>
        <w:pStyle w:val="Bibliography"/>
      </w:pPr>
      <w:r w:rsidRPr="007A4EB4">
        <w:t>[11]</w:t>
      </w:r>
      <w:r w:rsidRPr="007A4EB4">
        <w:tab/>
        <w:t>“QAV400.” [Online]. Available: http://www.lumenier.com/products/multirotors/qav400. [Accessed: 23-Sep-2016].</w:t>
      </w:r>
    </w:p>
    <w:p w14:paraId="3E666AA4" w14:textId="77777777" w:rsidR="00F960A6" w:rsidRPr="007A4EB4" w:rsidRDefault="00F960A6" w:rsidP="00F960A6">
      <w:pPr>
        <w:pStyle w:val="Bibliography"/>
      </w:pPr>
      <w:r w:rsidRPr="007A4EB4">
        <w:t>[12]</w:t>
      </w:r>
      <w:r w:rsidRPr="007A4EB4">
        <w:tab/>
        <w:t>“Jetson TK1 - eLinux.org.” [Online]. Available: http://elinux.org/Jetson_TK1. [Accessed: 23-Sep-2016].</w:t>
      </w:r>
    </w:p>
    <w:p w14:paraId="7A15F020" w14:textId="77777777" w:rsidR="00F960A6" w:rsidRPr="007A4EB4" w:rsidRDefault="00F960A6" w:rsidP="00F960A6">
      <w:pPr>
        <w:pStyle w:val="Bibliography"/>
      </w:pPr>
      <w:r w:rsidRPr="007A4EB4">
        <w:t>[13]</w:t>
      </w:r>
      <w:r w:rsidRPr="007A4EB4">
        <w:tab/>
        <w:t>“CVXGEN: Code Generation for Convex Optimization.” [Online]. Available: http://cvxgen.com/docs/index.html. [Accessed: 29-Nov-2016].</w:t>
      </w:r>
    </w:p>
    <w:p w14:paraId="36A9FC5A" w14:textId="77777777" w:rsidR="00F960A6" w:rsidRPr="007A4EB4" w:rsidRDefault="00F960A6" w:rsidP="00F960A6">
      <w:pPr>
        <w:pStyle w:val="Bibliography"/>
      </w:pPr>
      <w:r w:rsidRPr="007A4EB4">
        <w:t>[14]</w:t>
      </w:r>
      <w:r w:rsidRPr="007A4EB4">
        <w:tab/>
        <w:t>“3DR Pixhawk - 3DR.” [Online]. Available: https://store.3dr.com/products/3dr-pixhawk. [Accessed: 23-Sep-2016].</w:t>
      </w:r>
    </w:p>
    <w:p w14:paraId="3242E4EF" w14:textId="77777777" w:rsidR="00F960A6" w:rsidRPr="007A4EB4" w:rsidRDefault="00F960A6" w:rsidP="00F960A6">
      <w:pPr>
        <w:pStyle w:val="Bibliography"/>
      </w:pPr>
      <w:r w:rsidRPr="007A4EB4">
        <w:t>[15]</w:t>
      </w:r>
      <w:r w:rsidRPr="007A4EB4">
        <w:tab/>
        <w:t>“Pixhawk Overview — Copter documentation.” [Online]. Available: http://ardupilot.org/copter/docs/common-pixhawk-overview.html#common-pixhawk-overview. [Accessed: 16-Dec-2016].</w:t>
      </w:r>
    </w:p>
    <w:p w14:paraId="4B556F4D" w14:textId="77777777" w:rsidR="00F960A6" w:rsidRPr="007A4EB4" w:rsidRDefault="00F960A6" w:rsidP="00F960A6">
      <w:pPr>
        <w:pStyle w:val="Bibliography"/>
      </w:pPr>
      <w:r w:rsidRPr="007A4EB4">
        <w:t>[16]</w:t>
      </w:r>
      <w:r w:rsidRPr="007A4EB4">
        <w:tab/>
        <w:t>“Pixhawk Autopilot - Pixhawk Flight Controller Hardware Project.” [Online]. Available: https://pixhawk.org/modules/pixhawk. [Accessed: 05-Dec-2016].</w:t>
      </w:r>
    </w:p>
    <w:p w14:paraId="279BCBF1" w14:textId="77777777" w:rsidR="00F960A6" w:rsidRPr="007A4EB4" w:rsidRDefault="00F960A6" w:rsidP="00F960A6">
      <w:pPr>
        <w:pStyle w:val="Bibliography"/>
      </w:pPr>
      <w:r w:rsidRPr="007A4EB4">
        <w:lastRenderedPageBreak/>
        <w:t>[17]</w:t>
      </w:r>
      <w:r w:rsidRPr="007A4EB4">
        <w:tab/>
        <w:t>“Doppler Radar Motion Detector.” [Online]. Available: http://www.robotshop.com/en/doppler-radar-motion-detector.html. [Accessed: 15-Dec-2016].</w:t>
      </w:r>
    </w:p>
    <w:p w14:paraId="1EEBB6C4" w14:textId="77777777" w:rsidR="00F960A6" w:rsidRPr="007A4EB4" w:rsidRDefault="00F960A6" w:rsidP="00F960A6">
      <w:pPr>
        <w:pStyle w:val="Bibliography"/>
      </w:pPr>
      <w:r w:rsidRPr="007A4EB4">
        <w:t>[18]</w:t>
      </w:r>
      <w:r w:rsidRPr="007A4EB4">
        <w:tab/>
        <w:t>“BMP180 Barometric Pressure/Temperature/Altitude Sensor.” [Online]. Available: http://www.robotshop.com/en/bmp180-barometric-pressure-temperaturealtitude-sensor.html. [Accessed: 15-Dec-2016].</w:t>
      </w:r>
    </w:p>
    <w:p w14:paraId="53CF4B5A" w14:textId="77777777" w:rsidR="00F960A6" w:rsidRPr="007A4EB4" w:rsidRDefault="00F960A6" w:rsidP="00F960A6">
      <w:pPr>
        <w:pStyle w:val="Bibliography"/>
      </w:pPr>
      <w:r w:rsidRPr="007A4EB4">
        <w:t>[19]</w:t>
      </w:r>
      <w:r w:rsidRPr="007A4EB4">
        <w:tab/>
        <w:t>“Airspeed MicroSensor Kit.” [Online]. Available: http://www.robotshop.com/en/airspeed-microsensor-kit.html. [Accessed: 15-Dec-2016].</w:t>
      </w:r>
    </w:p>
    <w:p w14:paraId="528AA6D8" w14:textId="77777777" w:rsidR="00F960A6" w:rsidRPr="007A4EB4" w:rsidRDefault="00F960A6" w:rsidP="00F960A6">
      <w:pPr>
        <w:pStyle w:val="Bibliography"/>
      </w:pPr>
      <w:r w:rsidRPr="007A4EB4">
        <w:t>[20]</w:t>
      </w:r>
      <w:r w:rsidRPr="007A4EB4">
        <w:tab/>
      </w:r>
      <w:r w:rsidRPr="007A4EB4">
        <w:rPr>
          <w:i/>
          <w:iCs/>
        </w:rPr>
        <w:t>SPI/IIC MPU-9250 9-Axis Attitude +Gyro+Accelerator+Magnetometer Sensor Module</w:t>
      </w:r>
      <w:r w:rsidRPr="007A4EB4">
        <w:t>. .</w:t>
      </w:r>
    </w:p>
    <w:p w14:paraId="2C2F7C92" w14:textId="77777777" w:rsidR="00F960A6" w:rsidRPr="007A4EB4" w:rsidRDefault="00F960A6" w:rsidP="00F960A6">
      <w:pPr>
        <w:pStyle w:val="Bibliography"/>
      </w:pPr>
      <w:r w:rsidRPr="007A4EB4">
        <w:t>[21]</w:t>
      </w:r>
      <w:r w:rsidRPr="007A4EB4">
        <w:tab/>
        <w:t>“Hokuyo URG-04LX-UG01 Scanning Laser Rangefinder.” [Online]. Available: http://www.robotshop.com/en/hokuyo-urg-04lx-ug01-scanning-laser-rangefinder.html. [Accessed: 01-Dec-2016].</w:t>
      </w:r>
    </w:p>
    <w:p w14:paraId="34CAA72F" w14:textId="77777777" w:rsidR="00F960A6" w:rsidRPr="007A4EB4" w:rsidRDefault="00F960A6" w:rsidP="00F960A6">
      <w:pPr>
        <w:pStyle w:val="Bibliography"/>
      </w:pPr>
      <w:r w:rsidRPr="007A4EB4">
        <w:t>[22]</w:t>
      </w:r>
      <w:r w:rsidRPr="007A4EB4">
        <w:tab/>
        <w:t xml:space="preserve">“OptiTrack,” </w:t>
      </w:r>
      <w:r w:rsidRPr="007A4EB4">
        <w:rPr>
          <w:i/>
          <w:iCs/>
        </w:rPr>
        <w:t>OptiTrack</w:t>
      </w:r>
      <w:r w:rsidRPr="007A4EB4">
        <w:t>. [Online]. Available: https://www.optitrack.com/. [Accessed: 01-Dec-2016].</w:t>
      </w:r>
    </w:p>
    <w:p w14:paraId="5D7C8E1D" w14:textId="77777777" w:rsidR="00F960A6" w:rsidRPr="007A4EB4" w:rsidRDefault="00F960A6" w:rsidP="00F960A6">
      <w:pPr>
        <w:pStyle w:val="Bibliography"/>
      </w:pPr>
      <w:r w:rsidRPr="007A4EB4">
        <w:t>[23]</w:t>
      </w:r>
      <w:r w:rsidRPr="007A4EB4">
        <w:tab/>
        <w:t>“URG Network / Wiki / Home.” [Online]. Available: https://sourceforge.net/p/urgnetwork/wiki/Home/. [Accessed: 30-Nov-2016].</w:t>
      </w:r>
    </w:p>
    <w:p w14:paraId="0E64D8C9" w14:textId="77777777" w:rsidR="00F960A6" w:rsidRPr="00086CF4" w:rsidRDefault="00F960A6" w:rsidP="00F960A6">
      <w:pPr>
        <w:pStyle w:val="Bibliography"/>
        <w:spacing w:line="480" w:lineRule="auto"/>
        <w:ind w:left="0" w:firstLine="0"/>
      </w:pPr>
      <w:r>
        <w:fldChar w:fldCharType="end"/>
      </w:r>
      <w:r>
        <w:br w:type="page"/>
      </w:r>
    </w:p>
    <w:p w14:paraId="4DDD6039" w14:textId="77777777" w:rsidR="00F960A6" w:rsidRDefault="00F960A6" w:rsidP="00F960A6">
      <w:pPr>
        <w:pStyle w:val="Heading1"/>
      </w:pPr>
      <w:bookmarkStart w:id="159" w:name="_Toc481679696"/>
      <w:r>
        <w:lastRenderedPageBreak/>
        <w:t>Appendix</w:t>
      </w:r>
      <w:bookmarkEnd w:id="159"/>
    </w:p>
    <w:p w14:paraId="40C1564E" w14:textId="77777777" w:rsidR="00F960A6" w:rsidRDefault="00F960A6" w:rsidP="00E56244">
      <w:pPr>
        <w:pStyle w:val="Heading2"/>
      </w:pPr>
      <w:bookmarkStart w:id="160" w:name="_Ref468379872"/>
      <w:bookmarkStart w:id="161" w:name="_Ref468379878"/>
      <w:bookmarkStart w:id="162" w:name="_Ref468379889"/>
      <w:bookmarkStart w:id="163" w:name="_Toc481679697"/>
      <w:r>
        <w:t>Dynamic model</w:t>
      </w:r>
      <w:bookmarkEnd w:id="160"/>
      <w:bookmarkEnd w:id="161"/>
      <w:bookmarkEnd w:id="162"/>
      <w:bookmarkEnd w:id="163"/>
    </w:p>
    <w:p w14:paraId="5418C1E1" w14:textId="77777777" w:rsidR="00F960A6" w:rsidRDefault="00F960A6" w:rsidP="00E56244">
      <w:pPr>
        <w:pStyle w:val="Heading2"/>
      </w:pPr>
      <w:bookmarkStart w:id="164" w:name="_Ref468388675"/>
      <w:bookmarkStart w:id="165" w:name="_Toc481679698"/>
      <w:r>
        <w:t>Simulation with SSE algorithm</w:t>
      </w:r>
      <w:bookmarkEnd w:id="164"/>
      <w:bookmarkEnd w:id="165"/>
    </w:p>
    <w:p w14:paraId="54D2C2E2" w14:textId="77777777" w:rsidR="00F960A6" w:rsidRDefault="00F960A6" w:rsidP="00F960A6">
      <w:pPr>
        <w:pStyle w:val="Code"/>
      </w:pPr>
      <w:r>
        <w:t>%% Inputs</w:t>
      </w:r>
    </w:p>
    <w:p w14:paraId="348B3264" w14:textId="77777777" w:rsidR="00F960A6" w:rsidRDefault="00F960A6" w:rsidP="00F960A6">
      <w:pPr>
        <w:pStyle w:val="Code"/>
      </w:pPr>
      <w:r>
        <w:t>Ttotal = 1; % total sample time</w:t>
      </w:r>
    </w:p>
    <w:p w14:paraId="5B18FB72" w14:textId="77777777" w:rsidR="00F960A6" w:rsidRDefault="00F960A6" w:rsidP="00F960A6">
      <w:pPr>
        <w:pStyle w:val="Code"/>
      </w:pPr>
      <w:r>
        <w:t>Ts = 0.05;  % simulation timestep</w:t>
      </w:r>
    </w:p>
    <w:p w14:paraId="68732B70" w14:textId="77777777" w:rsidR="00F960A6" w:rsidRDefault="00F960A6" w:rsidP="00F960A6">
      <w:pPr>
        <w:pStyle w:val="Code"/>
      </w:pPr>
    </w:p>
    <w:p w14:paraId="25565E87" w14:textId="77777777" w:rsidR="00F960A6" w:rsidRDefault="00F960A6" w:rsidP="00F960A6">
      <w:pPr>
        <w:pStyle w:val="Code"/>
      </w:pPr>
      <w:r>
        <w:t>% reference signal (desired state)</w:t>
      </w:r>
    </w:p>
    <w:p w14:paraId="7D7517AA" w14:textId="77777777" w:rsidR="00F960A6" w:rsidRDefault="00F960A6" w:rsidP="00F960A6">
      <w:pPr>
        <w:pStyle w:val="Code"/>
      </w:pPr>
      <w:r>
        <w:t>ref = 1;</w:t>
      </w:r>
    </w:p>
    <w:p w14:paraId="1019BE8F" w14:textId="77777777" w:rsidR="00F960A6" w:rsidRDefault="00F960A6" w:rsidP="00F960A6">
      <w:pPr>
        <w:pStyle w:val="Code"/>
      </w:pPr>
    </w:p>
    <w:p w14:paraId="46B039B5" w14:textId="77777777" w:rsidR="00F960A6" w:rsidRDefault="00F960A6" w:rsidP="00F960A6">
      <w:pPr>
        <w:pStyle w:val="Code"/>
      </w:pPr>
      <w:r>
        <w:t>% initial state</w:t>
      </w:r>
    </w:p>
    <w:p w14:paraId="71A2B2B6" w14:textId="77777777" w:rsidR="00F960A6" w:rsidRDefault="00F960A6" w:rsidP="00F960A6">
      <w:pPr>
        <w:pStyle w:val="Code"/>
      </w:pPr>
      <w:r>
        <w:t>x_init = 0.2;</w:t>
      </w:r>
    </w:p>
    <w:p w14:paraId="09AEE7C8" w14:textId="77777777" w:rsidR="00F960A6" w:rsidRDefault="00F960A6" w:rsidP="00F960A6">
      <w:pPr>
        <w:pStyle w:val="Code"/>
      </w:pPr>
      <w:r>
        <w:t>xhat = x_init;</w:t>
      </w:r>
    </w:p>
    <w:p w14:paraId="15FE9A48" w14:textId="77777777" w:rsidR="00F960A6" w:rsidRDefault="00F960A6" w:rsidP="00F960A6">
      <w:pPr>
        <w:pStyle w:val="Code"/>
      </w:pPr>
      <w:r>
        <w:t>y_init = x_init;</w:t>
      </w:r>
    </w:p>
    <w:p w14:paraId="63717F97" w14:textId="77777777" w:rsidR="00F960A6" w:rsidRDefault="00F960A6" w:rsidP="00F960A6">
      <w:pPr>
        <w:pStyle w:val="Code"/>
      </w:pPr>
    </w:p>
    <w:p w14:paraId="1438AFFB" w14:textId="77777777" w:rsidR="00F960A6" w:rsidRDefault="00F960A6" w:rsidP="00F960A6">
      <w:pPr>
        <w:pStyle w:val="Code"/>
      </w:pPr>
      <w:r>
        <w:t>% system</w:t>
      </w:r>
    </w:p>
    <w:p w14:paraId="5DC3E7C7" w14:textId="77777777" w:rsidR="00F960A6" w:rsidRDefault="00F960A6" w:rsidP="00F960A6">
      <w:pPr>
        <w:pStyle w:val="Code"/>
      </w:pPr>
      <w:r>
        <w:t>b=5; M=3;</w:t>
      </w:r>
    </w:p>
    <w:p w14:paraId="3F9FB4F4" w14:textId="77777777" w:rsidR="00F960A6" w:rsidRDefault="00F960A6" w:rsidP="00F960A6">
      <w:pPr>
        <w:pStyle w:val="Code"/>
      </w:pPr>
      <w:r>
        <w:t>A=-b/M;</w:t>
      </w:r>
    </w:p>
    <w:p w14:paraId="6CEDD18D" w14:textId="77777777" w:rsidR="00F960A6" w:rsidRDefault="00F960A6" w:rsidP="00F960A6">
      <w:pPr>
        <w:pStyle w:val="Code"/>
      </w:pPr>
      <w:r>
        <w:t>B=1/M;</w:t>
      </w:r>
    </w:p>
    <w:p w14:paraId="7A8CF10D" w14:textId="77777777" w:rsidR="00F960A6" w:rsidRDefault="00F960A6" w:rsidP="00F960A6">
      <w:pPr>
        <w:pStyle w:val="Code"/>
      </w:pPr>
      <w:r>
        <w:t>C=1;</w:t>
      </w:r>
    </w:p>
    <w:p w14:paraId="0C08700B" w14:textId="77777777" w:rsidR="00F960A6" w:rsidRDefault="00F960A6" w:rsidP="00F960A6">
      <w:pPr>
        <w:pStyle w:val="Code"/>
      </w:pPr>
    </w:p>
    <w:p w14:paraId="3ABF1443" w14:textId="77777777" w:rsidR="00F960A6" w:rsidRDefault="00F960A6" w:rsidP="00F960A6">
      <w:pPr>
        <w:pStyle w:val="Code"/>
      </w:pPr>
      <w:r>
        <w:t>%% Initialization and initial calculations</w:t>
      </w:r>
    </w:p>
    <w:p w14:paraId="4F792601" w14:textId="77777777" w:rsidR="00F960A6" w:rsidRDefault="00F960A6" w:rsidP="00F960A6">
      <w:pPr>
        <w:pStyle w:val="Code"/>
      </w:pPr>
      <w:r>
        <w:t>T = Ttotal/Ts; % total timesteps</w:t>
      </w:r>
    </w:p>
    <w:p w14:paraId="75B3E221" w14:textId="77777777" w:rsidR="00F960A6" w:rsidRDefault="00F960A6" w:rsidP="00F960A6">
      <w:pPr>
        <w:pStyle w:val="Code"/>
      </w:pPr>
    </w:p>
    <w:p w14:paraId="10F7102A" w14:textId="77777777" w:rsidR="00F960A6" w:rsidRDefault="00F960A6" w:rsidP="00F960A6">
      <w:pPr>
        <w:pStyle w:val="Code"/>
      </w:pPr>
      <w:r>
        <w:t>% initialize matrices to store outputs and inputs</w:t>
      </w:r>
    </w:p>
    <w:p w14:paraId="7133DE9E" w14:textId="77777777" w:rsidR="00F960A6" w:rsidRDefault="00F960A6" w:rsidP="00F960A6">
      <w:pPr>
        <w:pStyle w:val="Code"/>
      </w:pPr>
      <w:r>
        <w:t>U = zeros(1,T);</w:t>
      </w:r>
    </w:p>
    <w:p w14:paraId="6DF0388D" w14:textId="77777777" w:rsidR="00F960A6" w:rsidRDefault="00F960A6" w:rsidP="00F960A6">
      <w:pPr>
        <w:pStyle w:val="Code"/>
      </w:pPr>
      <w:r>
        <w:t>Y = zeros(1,T);     Y(1) = y_init;</w:t>
      </w:r>
    </w:p>
    <w:p w14:paraId="33B65B74" w14:textId="77777777" w:rsidR="00F960A6" w:rsidRDefault="00F960A6" w:rsidP="00F960A6">
      <w:pPr>
        <w:pStyle w:val="Code"/>
      </w:pPr>
      <w:r>
        <w:t>X = zeros(1,T);     X(1) = x_init;</w:t>
      </w:r>
    </w:p>
    <w:p w14:paraId="75DF5012" w14:textId="77777777" w:rsidR="00F960A6" w:rsidRDefault="00F960A6" w:rsidP="00F960A6">
      <w:pPr>
        <w:pStyle w:val="Code"/>
      </w:pPr>
      <w:r>
        <w:t>Xhat = zeros(1,T);  Xhat(1) = xhat;</w:t>
      </w:r>
    </w:p>
    <w:p w14:paraId="130FC810" w14:textId="77777777" w:rsidR="00F960A6" w:rsidRDefault="00F960A6" w:rsidP="00F960A6">
      <w:pPr>
        <w:pStyle w:val="Code"/>
      </w:pPr>
      <w:r>
        <w:t>Xinit = zeros(1,T); Xinit(1) = x_init;</w:t>
      </w:r>
    </w:p>
    <w:p w14:paraId="5F7ADBA9" w14:textId="77777777" w:rsidR="00F960A6" w:rsidRDefault="00F960A6" w:rsidP="00F960A6">
      <w:pPr>
        <w:pStyle w:val="Code"/>
      </w:pPr>
    </w:p>
    <w:p w14:paraId="0749D809" w14:textId="77777777" w:rsidR="00F960A6" w:rsidRDefault="00F960A6" w:rsidP="00F960A6">
      <w:pPr>
        <w:pStyle w:val="Code"/>
      </w:pPr>
      <w:r>
        <w:t>% initialize matrices for SSE calcs</w:t>
      </w:r>
    </w:p>
    <w:p w14:paraId="36F18B7D" w14:textId="77777777" w:rsidR="00F960A6" w:rsidRDefault="00F960A6" w:rsidP="00F960A6">
      <w:pPr>
        <w:pStyle w:val="Code"/>
      </w:pPr>
      <w:r>
        <w:t>Bu = zeros(1,T);</w:t>
      </w:r>
    </w:p>
    <w:p w14:paraId="6B81196B" w14:textId="77777777" w:rsidR="00F960A6" w:rsidRDefault="00F960A6" w:rsidP="00F960A6">
      <w:pPr>
        <w:pStyle w:val="Code"/>
      </w:pPr>
      <w:r>
        <w:t>CA = zeros(T,1); CA(1) = C;</w:t>
      </w:r>
    </w:p>
    <w:p w14:paraId="52B903FF" w14:textId="77777777" w:rsidR="00F960A6" w:rsidRDefault="00F960A6" w:rsidP="00F960A6">
      <w:pPr>
        <w:pStyle w:val="Code"/>
      </w:pPr>
    </w:p>
    <w:p w14:paraId="1EDB3DA8" w14:textId="77777777" w:rsidR="00F960A6" w:rsidRDefault="00F960A6" w:rsidP="00F960A6">
      <w:pPr>
        <w:pStyle w:val="Code"/>
      </w:pPr>
      <w:r>
        <w:t>% determine digital state space equations</w:t>
      </w:r>
    </w:p>
    <w:p w14:paraId="5BD91EB6" w14:textId="77777777" w:rsidR="00F960A6" w:rsidRDefault="00F960A6" w:rsidP="00F960A6">
      <w:pPr>
        <w:pStyle w:val="Code"/>
      </w:pPr>
      <w:r>
        <w:t>sys = ss(A,B,C,0);</w:t>
      </w:r>
    </w:p>
    <w:p w14:paraId="337C0D4D" w14:textId="77777777" w:rsidR="00F960A6" w:rsidRDefault="00F960A6" w:rsidP="00F960A6">
      <w:pPr>
        <w:pStyle w:val="Code"/>
      </w:pPr>
      <w:r>
        <w:t>sysd = c2d(sys,Ts);</w:t>
      </w:r>
    </w:p>
    <w:p w14:paraId="39170D01" w14:textId="77777777" w:rsidR="00F960A6" w:rsidRDefault="00F960A6" w:rsidP="00F960A6">
      <w:pPr>
        <w:pStyle w:val="Code"/>
      </w:pPr>
      <w:r>
        <w:t>Ad = sysd.a;</w:t>
      </w:r>
    </w:p>
    <w:p w14:paraId="445AA486" w14:textId="77777777" w:rsidR="00F960A6" w:rsidRDefault="00F960A6" w:rsidP="00F960A6">
      <w:pPr>
        <w:pStyle w:val="Code"/>
      </w:pPr>
      <w:r>
        <w:t>Bd = sysd.b;</w:t>
      </w:r>
    </w:p>
    <w:p w14:paraId="64667541" w14:textId="77777777" w:rsidR="00F960A6" w:rsidRDefault="00F960A6" w:rsidP="00F960A6">
      <w:pPr>
        <w:pStyle w:val="Code"/>
      </w:pPr>
      <w:r>
        <w:t>Cd = sysd.c;</w:t>
      </w:r>
    </w:p>
    <w:p w14:paraId="49AD30E1" w14:textId="77777777" w:rsidR="00F960A6" w:rsidRDefault="00F960A6" w:rsidP="00F960A6">
      <w:pPr>
        <w:pStyle w:val="Code"/>
      </w:pPr>
    </w:p>
    <w:p w14:paraId="143901A8" w14:textId="77777777" w:rsidR="00F960A6" w:rsidRDefault="00F960A6" w:rsidP="00F960A6">
      <w:pPr>
        <w:pStyle w:val="Code"/>
      </w:pPr>
      <w:r>
        <w:t>% control</w:t>
      </w:r>
    </w:p>
    <w:p w14:paraId="6A013C4E" w14:textId="77777777" w:rsidR="00F960A6" w:rsidRDefault="00F960A6" w:rsidP="00F960A6">
      <w:pPr>
        <w:pStyle w:val="Code"/>
      </w:pPr>
      <w:r>
        <w:t>K = dlqr(Ad,Bd,1,0.1);</w:t>
      </w:r>
    </w:p>
    <w:p w14:paraId="4C7377F8" w14:textId="77777777" w:rsidR="00F960A6" w:rsidRDefault="00F960A6" w:rsidP="00F960A6">
      <w:pPr>
        <w:pStyle w:val="Code"/>
      </w:pPr>
      <w:r>
        <w:t>Kr = -inv(Cd*inv(Ad-1-Bd*K)*Bd);</w:t>
      </w:r>
    </w:p>
    <w:p w14:paraId="04CE33B3" w14:textId="77777777" w:rsidR="00F960A6" w:rsidRDefault="00F960A6" w:rsidP="00F960A6">
      <w:pPr>
        <w:pStyle w:val="Code"/>
      </w:pPr>
    </w:p>
    <w:p w14:paraId="75A1FBE4" w14:textId="77777777" w:rsidR="00F960A6" w:rsidRDefault="00F960A6" w:rsidP="00F960A6">
      <w:pPr>
        <w:pStyle w:val="Code"/>
      </w:pPr>
      <w:r>
        <w:t>%% Simulation</w:t>
      </w:r>
    </w:p>
    <w:p w14:paraId="62495DED" w14:textId="77777777" w:rsidR="00F960A6" w:rsidRDefault="00F960A6" w:rsidP="00F960A6">
      <w:pPr>
        <w:pStyle w:val="Code"/>
      </w:pPr>
      <w:r>
        <w:t>for t=1:T-1 % t is the timestep number</w:t>
      </w:r>
    </w:p>
    <w:p w14:paraId="33A52FEE" w14:textId="77777777" w:rsidR="00F960A6" w:rsidRDefault="00F960A6" w:rsidP="00F960A6">
      <w:pPr>
        <w:pStyle w:val="Code"/>
      </w:pPr>
      <w:r>
        <w:t xml:space="preserve">    %% Plant</w:t>
      </w:r>
    </w:p>
    <w:p w14:paraId="632C8757" w14:textId="77777777" w:rsidR="00F960A6" w:rsidRDefault="00F960A6" w:rsidP="00F960A6">
      <w:pPr>
        <w:pStyle w:val="Code"/>
      </w:pPr>
      <w:r>
        <w:t xml:space="preserve">    u = U(t+1); % grab control inputs u[t]</w:t>
      </w:r>
    </w:p>
    <w:p w14:paraId="3E50F231" w14:textId="77777777" w:rsidR="00F960A6" w:rsidRDefault="00F960A6" w:rsidP="00F960A6">
      <w:pPr>
        <w:pStyle w:val="Code"/>
      </w:pPr>
      <w:r>
        <w:lastRenderedPageBreak/>
        <w:t xml:space="preserve">    x = X(t);   % grab state x[t-1]</w:t>
      </w:r>
    </w:p>
    <w:p w14:paraId="4268169F" w14:textId="77777777" w:rsidR="00F960A6" w:rsidRDefault="00F960A6" w:rsidP="00F960A6">
      <w:pPr>
        <w:pStyle w:val="Code"/>
      </w:pPr>
      <w:r>
        <w:t xml:space="preserve">    [x_new, y] = plant_md(Ad, Bd, Cd, u, x);</w:t>
      </w:r>
    </w:p>
    <w:p w14:paraId="2E389CEB" w14:textId="77777777" w:rsidR="00F960A6" w:rsidRDefault="00F960A6" w:rsidP="00F960A6">
      <w:pPr>
        <w:pStyle w:val="Code"/>
      </w:pPr>
      <w:r>
        <w:t xml:space="preserve">    Y(t+1) = y + 0.5*rand(1);     % save noisy y[t] output in Y matrix</w:t>
      </w:r>
    </w:p>
    <w:p w14:paraId="4CE89DF7" w14:textId="77777777" w:rsidR="00F960A6" w:rsidRDefault="00F960A6" w:rsidP="00F960A6">
      <w:pPr>
        <w:pStyle w:val="Code"/>
      </w:pPr>
      <w:r>
        <w:t xml:space="preserve">    X(t+1) = x_new; % save new state x[t] in X matrix</w:t>
      </w:r>
    </w:p>
    <w:p w14:paraId="1300E839" w14:textId="77777777" w:rsidR="00F960A6" w:rsidRDefault="00F960A6" w:rsidP="00F960A6">
      <w:pPr>
        <w:pStyle w:val="Code"/>
      </w:pPr>
      <w:r>
        <w:t xml:space="preserve">    </w:t>
      </w:r>
    </w:p>
    <w:p w14:paraId="24D97DDE" w14:textId="77777777" w:rsidR="00F960A6" w:rsidRDefault="00F960A6" w:rsidP="00F960A6">
      <w:pPr>
        <w:pStyle w:val="Code"/>
      </w:pPr>
      <w:r>
        <w:t xml:space="preserve">    %% State estimator</w:t>
      </w:r>
    </w:p>
    <w:p w14:paraId="46BE791A" w14:textId="77777777" w:rsidR="00F960A6" w:rsidRDefault="00F960A6" w:rsidP="00F960A6">
      <w:pPr>
        <w:pStyle w:val="Code"/>
      </w:pPr>
      <w:r>
        <w:t xml:space="preserve">    % update observability matrix</w:t>
      </w:r>
    </w:p>
    <w:p w14:paraId="1438B0EA" w14:textId="77777777" w:rsidR="00F960A6" w:rsidRDefault="00F960A6" w:rsidP="00F960A6">
      <w:pPr>
        <w:pStyle w:val="Code"/>
      </w:pPr>
      <w:r>
        <w:t xml:space="preserve">    CA(t+1) = Cd*(Ad^t);</w:t>
      </w:r>
    </w:p>
    <w:p w14:paraId="5DE7CC02" w14:textId="77777777" w:rsidR="00F960A6" w:rsidRDefault="00F960A6" w:rsidP="00F960A6">
      <w:pPr>
        <w:pStyle w:val="Code"/>
      </w:pPr>
      <w:r>
        <w:t xml:space="preserve">    </w:t>
      </w:r>
    </w:p>
    <w:p w14:paraId="208A621D" w14:textId="77777777" w:rsidR="00F960A6" w:rsidRDefault="00F960A6" w:rsidP="00F960A6">
      <w:pPr>
        <w:pStyle w:val="Code"/>
      </w:pPr>
      <w:r>
        <w:t xml:space="preserve">    % update matrix of control inputs</w:t>
      </w:r>
    </w:p>
    <w:p w14:paraId="77E2AFE6" w14:textId="77777777" w:rsidR="00F960A6" w:rsidRDefault="00F960A6" w:rsidP="00F960A6">
      <w:pPr>
        <w:pStyle w:val="Code"/>
      </w:pPr>
      <w:r>
        <w:t xml:space="preserve">    for i=0:t</w:t>
      </w:r>
    </w:p>
    <w:p w14:paraId="4E8301B1" w14:textId="77777777" w:rsidR="00F960A6" w:rsidRDefault="00F960A6" w:rsidP="00F960A6">
      <w:pPr>
        <w:pStyle w:val="Code"/>
      </w:pPr>
      <w:r>
        <w:t xml:space="preserve">        Bu(t+1) = Bu(t+1) + Cd*(Ad^(t-i))*Bd*U(i+1);</w:t>
      </w:r>
    </w:p>
    <w:p w14:paraId="12E4B5F3" w14:textId="77777777" w:rsidR="00F960A6" w:rsidRDefault="00F960A6" w:rsidP="00F960A6">
      <w:pPr>
        <w:pStyle w:val="Code"/>
      </w:pPr>
      <w:r>
        <w:t xml:space="preserve">    end</w:t>
      </w:r>
    </w:p>
    <w:p w14:paraId="6B24EC2A" w14:textId="77777777" w:rsidR="00F960A6" w:rsidRDefault="00F960A6" w:rsidP="00F960A6">
      <w:pPr>
        <w:pStyle w:val="Code"/>
      </w:pPr>
      <w:r>
        <w:t xml:space="preserve">    </w:t>
      </w:r>
    </w:p>
    <w:p w14:paraId="0284ECA4" w14:textId="77777777" w:rsidR="00F960A6" w:rsidRDefault="00F960A6" w:rsidP="00F960A6">
      <w:pPr>
        <w:pStyle w:val="Code"/>
      </w:pPr>
      <w:r>
        <w:t xml:space="preserve">    % run optimization to find initial state x</w:t>
      </w:r>
    </w:p>
    <w:p w14:paraId="4076F9EA" w14:textId="77777777" w:rsidR="00F960A6" w:rsidRDefault="00F960A6" w:rsidP="00F960A6">
      <w:pPr>
        <w:pStyle w:val="Code"/>
      </w:pPr>
      <w:r>
        <w:t xml:space="preserve">    YBu = Y(1:t+1) - Bu(1:t+1);</w:t>
      </w:r>
    </w:p>
    <w:p w14:paraId="2F5E518A" w14:textId="77777777" w:rsidR="00F960A6" w:rsidRDefault="00F960A6" w:rsidP="00F960A6">
      <w:pPr>
        <w:pStyle w:val="Code"/>
      </w:pPr>
      <w:r>
        <w:t xml:space="preserve">    CA_t = CA(1:t+1);</w:t>
      </w:r>
    </w:p>
    <w:p w14:paraId="506AE935" w14:textId="77777777" w:rsidR="00F960A6" w:rsidRDefault="00F960A6" w:rsidP="00F960A6">
      <w:pPr>
        <w:pStyle w:val="Code"/>
      </w:pPr>
      <w:r>
        <w:t xml:space="preserve">    r = 2;</w:t>
      </w:r>
    </w:p>
    <w:p w14:paraId="30817A6F" w14:textId="77777777" w:rsidR="00F960A6" w:rsidRDefault="00F960A6" w:rsidP="00F960A6">
      <w:pPr>
        <w:pStyle w:val="Code"/>
      </w:pPr>
      <w:r>
        <w:t xml:space="preserve">    cvx_begin quiet</w:t>
      </w:r>
    </w:p>
    <w:p w14:paraId="7242C88A" w14:textId="77777777" w:rsidR="00F960A6" w:rsidRDefault="00F960A6" w:rsidP="00F960A6">
      <w:pPr>
        <w:pStyle w:val="Code"/>
      </w:pPr>
      <w:r>
        <w:t xml:space="preserve">        variable x(1)</w:t>
      </w:r>
    </w:p>
    <w:p w14:paraId="07145CA2" w14:textId="77777777" w:rsidR="00F960A6" w:rsidRDefault="00F960A6" w:rsidP="00F960A6">
      <w:pPr>
        <w:pStyle w:val="Code"/>
      </w:pPr>
      <w:r>
        <w:t xml:space="preserve">        minimize( sum(norms(YBu - reshape(CA_t*x,[1,t+1]), r, 2)) )</w:t>
      </w:r>
    </w:p>
    <w:p w14:paraId="33326820" w14:textId="77777777" w:rsidR="00F960A6" w:rsidRDefault="00F960A6" w:rsidP="00F960A6">
      <w:pPr>
        <w:pStyle w:val="Code"/>
      </w:pPr>
      <w:r>
        <w:t xml:space="preserve">    cvx_end</w:t>
      </w:r>
    </w:p>
    <w:p w14:paraId="2FD17316" w14:textId="77777777" w:rsidR="00F960A6" w:rsidRDefault="00F960A6" w:rsidP="00F960A6">
      <w:pPr>
        <w:pStyle w:val="Code"/>
      </w:pPr>
      <w:r>
        <w:t xml:space="preserve">    fprintf('For t=%.2f, cvx problem is %s!\n', t*Ts, cvx_status)</w:t>
      </w:r>
    </w:p>
    <w:p w14:paraId="1138D635" w14:textId="77777777" w:rsidR="00F960A6" w:rsidRDefault="00F960A6" w:rsidP="00F960A6">
      <w:pPr>
        <w:pStyle w:val="Code"/>
      </w:pPr>
      <w:r>
        <w:t xml:space="preserve">    </w:t>
      </w:r>
    </w:p>
    <w:p w14:paraId="4C7E601B" w14:textId="77777777" w:rsidR="00F960A6" w:rsidRDefault="00F960A6" w:rsidP="00F960A6">
      <w:pPr>
        <w:pStyle w:val="Code"/>
      </w:pPr>
      <w:r>
        <w:t xml:space="preserve">    Xinit(t+1) = x;</w:t>
      </w:r>
    </w:p>
    <w:p w14:paraId="2739D622" w14:textId="77777777" w:rsidR="00F960A6" w:rsidRDefault="00F960A6" w:rsidP="00F960A6">
      <w:pPr>
        <w:pStyle w:val="Code"/>
      </w:pPr>
      <w:r>
        <w:t xml:space="preserve">    </w:t>
      </w:r>
    </w:p>
    <w:p w14:paraId="70D8A686" w14:textId="77777777" w:rsidR="00F960A6" w:rsidRDefault="00F960A6" w:rsidP="00F960A6">
      <w:pPr>
        <w:pStyle w:val="Code"/>
      </w:pPr>
      <w:r>
        <w:t xml:space="preserve">    % propagate dynamics to find previous state from initial state</w:t>
      </w:r>
    </w:p>
    <w:p w14:paraId="42794A28" w14:textId="77777777" w:rsidR="00F960A6" w:rsidRDefault="00F960A6" w:rsidP="00F960A6">
      <w:pPr>
        <w:pStyle w:val="Code"/>
      </w:pPr>
      <w:r>
        <w:t xml:space="preserve">    for i=1:t</w:t>
      </w:r>
    </w:p>
    <w:p w14:paraId="421EB487" w14:textId="77777777" w:rsidR="00F960A6" w:rsidRDefault="00F960A6" w:rsidP="00F960A6">
      <w:pPr>
        <w:pStyle w:val="Code"/>
      </w:pPr>
      <w:r>
        <w:t xml:space="preserve">        x_new = Ad*x + Bd*U(i+1);</w:t>
      </w:r>
    </w:p>
    <w:p w14:paraId="2F006A46" w14:textId="77777777" w:rsidR="00F960A6" w:rsidRDefault="00F960A6" w:rsidP="00F960A6">
      <w:pPr>
        <w:pStyle w:val="Code"/>
      </w:pPr>
      <w:r>
        <w:t xml:space="preserve">        x = x_new;</w:t>
      </w:r>
    </w:p>
    <w:p w14:paraId="3DF9C0FE" w14:textId="77777777" w:rsidR="00F960A6" w:rsidRDefault="00F960A6" w:rsidP="00F960A6">
      <w:pPr>
        <w:pStyle w:val="Code"/>
      </w:pPr>
      <w:r>
        <w:t xml:space="preserve">    end</w:t>
      </w:r>
    </w:p>
    <w:p w14:paraId="316DA7A4" w14:textId="77777777" w:rsidR="00F960A6" w:rsidRDefault="00F960A6" w:rsidP="00F960A6">
      <w:pPr>
        <w:pStyle w:val="Code"/>
      </w:pPr>
      <w:r>
        <w:t xml:space="preserve">    xhat = x_new;</w:t>
      </w:r>
    </w:p>
    <w:p w14:paraId="56C51079" w14:textId="77777777" w:rsidR="00F960A6" w:rsidRDefault="00F960A6" w:rsidP="00F960A6">
      <w:pPr>
        <w:pStyle w:val="Code"/>
      </w:pPr>
      <w:r>
        <w:t xml:space="preserve">    Xhat(t+1) = xhat; % save estimated state xhat[t] in Xhat matrix</w:t>
      </w:r>
    </w:p>
    <w:p w14:paraId="6115E040" w14:textId="77777777" w:rsidR="00F960A6" w:rsidRDefault="00F960A6" w:rsidP="00F960A6">
      <w:pPr>
        <w:pStyle w:val="Code"/>
      </w:pPr>
      <w:r>
        <w:t xml:space="preserve">    </w:t>
      </w:r>
    </w:p>
    <w:p w14:paraId="1F48DF7A" w14:textId="77777777" w:rsidR="00F960A6" w:rsidRDefault="00F960A6" w:rsidP="00F960A6">
      <w:pPr>
        <w:pStyle w:val="Code"/>
      </w:pPr>
      <w:r>
        <w:t xml:space="preserve">    %% Controller</w:t>
      </w:r>
    </w:p>
    <w:p w14:paraId="49B21832" w14:textId="77777777" w:rsidR="00F960A6" w:rsidRDefault="00F960A6" w:rsidP="00F960A6">
      <w:pPr>
        <w:pStyle w:val="Code"/>
      </w:pPr>
      <w:r>
        <w:t xml:space="preserve">    u_new = Kr*ref - K*xhat; %*X(:,t+1); % calculate new control inputs</w:t>
      </w:r>
    </w:p>
    <w:p w14:paraId="50571DF0" w14:textId="77777777" w:rsidR="00F960A6" w:rsidRDefault="00F960A6" w:rsidP="00F960A6">
      <w:pPr>
        <w:pStyle w:val="Code"/>
      </w:pPr>
      <w:r>
        <w:t xml:space="preserve">    U(t+2) = u_new; % save new inputs u[t+1] in U matrix</w:t>
      </w:r>
    </w:p>
    <w:p w14:paraId="39246FFB" w14:textId="77777777" w:rsidR="00F960A6" w:rsidRDefault="00F960A6" w:rsidP="00F960A6">
      <w:pPr>
        <w:pStyle w:val="Code"/>
      </w:pPr>
      <w:r>
        <w:t xml:space="preserve">    </w:t>
      </w:r>
    </w:p>
    <w:p w14:paraId="45E8CA53" w14:textId="77777777" w:rsidR="00F960A6" w:rsidRDefault="00F960A6" w:rsidP="00F960A6">
      <w:pPr>
        <w:pStyle w:val="Code"/>
      </w:pPr>
      <w:r>
        <w:t>end</w:t>
      </w:r>
    </w:p>
    <w:p w14:paraId="0EA69956" w14:textId="77777777" w:rsidR="00F960A6" w:rsidRDefault="00F960A6" w:rsidP="00F960A6">
      <w:pPr>
        <w:pStyle w:val="Code"/>
      </w:pPr>
    </w:p>
    <w:p w14:paraId="28554126" w14:textId="77777777" w:rsidR="00F960A6" w:rsidRDefault="00F960A6" w:rsidP="00F960A6">
      <w:pPr>
        <w:pStyle w:val="Code"/>
      </w:pPr>
      <w:r>
        <w:t>%% Plot results</w:t>
      </w:r>
    </w:p>
    <w:p w14:paraId="69B11E87" w14:textId="77777777" w:rsidR="00F960A6" w:rsidRDefault="00F960A6" w:rsidP="00F960A6">
      <w:pPr>
        <w:pStyle w:val="Code"/>
      </w:pPr>
      <w:r>
        <w:t>figure;</w:t>
      </w:r>
    </w:p>
    <w:p w14:paraId="4AED0512" w14:textId="77777777" w:rsidR="00F960A6" w:rsidRDefault="00F960A6" w:rsidP="00F960A6">
      <w:pPr>
        <w:pStyle w:val="Code"/>
      </w:pPr>
      <w:r>
        <w:t>stem(0:Ts:Ttotal-Ts, Xhat,'DisplayName','estimated state x')</w:t>
      </w:r>
    </w:p>
    <w:p w14:paraId="01E87030" w14:textId="77777777" w:rsidR="00F960A6" w:rsidRDefault="00F960A6" w:rsidP="00F960A6">
      <w:pPr>
        <w:pStyle w:val="Code"/>
      </w:pPr>
      <w:r>
        <w:t>hold on</w:t>
      </w:r>
    </w:p>
    <w:p w14:paraId="4D24A373" w14:textId="77777777" w:rsidR="00F960A6" w:rsidRDefault="00F960A6" w:rsidP="00F960A6">
      <w:pPr>
        <w:pStyle w:val="Code"/>
      </w:pPr>
      <w:r>
        <w:t>stem(0:Ts:Ttotal-Ts, Y,'DisplayName','output y')</w:t>
      </w:r>
    </w:p>
    <w:p w14:paraId="119F4D99" w14:textId="77777777" w:rsidR="00F960A6" w:rsidRDefault="00F960A6" w:rsidP="00F960A6">
      <w:pPr>
        <w:pStyle w:val="Code"/>
      </w:pPr>
      <w:r>
        <w:t>label('time (s)')</w:t>
      </w:r>
    </w:p>
    <w:p w14:paraId="27709065" w14:textId="77777777" w:rsidR="00F960A6" w:rsidRDefault="00F960A6" w:rsidP="00F960A6">
      <w:pPr>
        <w:pStyle w:val="Code"/>
      </w:pPr>
      <w:r>
        <w:t>ylabel('velocity')</w:t>
      </w:r>
    </w:p>
    <w:p w14:paraId="246033CE" w14:textId="77777777" w:rsidR="00F960A6" w:rsidRDefault="00F960A6" w:rsidP="00F960A6">
      <w:pPr>
        <w:pStyle w:val="Code"/>
      </w:pPr>
      <w:r>
        <w:t>legend('show')</w:t>
      </w:r>
    </w:p>
    <w:p w14:paraId="19B039C2" w14:textId="77777777" w:rsidR="00F960A6" w:rsidRDefault="00F960A6" w:rsidP="00E56244">
      <w:pPr>
        <w:pStyle w:val="Heading2"/>
      </w:pPr>
      <w:bookmarkStart w:id="166" w:name="_Toc481679699"/>
      <w:r>
        <w:lastRenderedPageBreak/>
        <w:t>CVXgen Implementation</w:t>
      </w:r>
      <w:bookmarkEnd w:id="166"/>
    </w:p>
    <w:p w14:paraId="18A48BBD" w14:textId="77777777" w:rsidR="00F960A6" w:rsidRDefault="00F960A6" w:rsidP="00F960A6">
      <w:pPr>
        <w:pStyle w:val="Heading3"/>
        <w:tabs>
          <w:tab w:val="clear" w:pos="720"/>
        </w:tabs>
      </w:pPr>
      <w:bookmarkStart w:id="167" w:name="_Ref480577293"/>
      <w:bookmarkStart w:id="168" w:name="_Toc481679700"/>
      <w:bookmarkEnd w:id="167"/>
      <w:r>
        <w:t>Quadrotor SSE, norm-1</w:t>
      </w:r>
      <w:bookmarkEnd w:id="168"/>
    </w:p>
    <w:p w14:paraId="7B919757" w14:textId="77777777" w:rsidR="00F960A6" w:rsidRDefault="00F960A6" w:rsidP="00F960A6">
      <w:pPr>
        <w:pStyle w:val="BodyText"/>
      </w:pPr>
      <w:r w:rsidRPr="006D348F">
        <w:rPr>
          <w:noProof/>
        </w:rPr>
        <w:drawing>
          <wp:inline distT="0" distB="0" distL="0" distR="0" wp14:anchorId="65092CCD" wp14:editId="2C08A35E">
            <wp:extent cx="2432304" cy="235000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2304" cy="2350008"/>
                    </a:xfrm>
                    <a:prstGeom prst="rect">
                      <a:avLst/>
                    </a:prstGeom>
                  </pic:spPr>
                </pic:pic>
              </a:graphicData>
            </a:graphic>
          </wp:inline>
        </w:drawing>
      </w:r>
    </w:p>
    <w:p w14:paraId="1B67E1F7" w14:textId="77777777" w:rsidR="00F960A6" w:rsidRDefault="00F960A6" w:rsidP="00F960A6">
      <w:pPr>
        <w:pStyle w:val="BodyText"/>
        <w:ind w:firstLine="547"/>
      </w:pPr>
      <w:r>
        <w:t xml:space="preserve">In this algorithm, </w:t>
      </w:r>
      <w:r w:rsidRPr="000C7143">
        <w:rPr>
          <w:rStyle w:val="CodeChar"/>
        </w:rPr>
        <w:t>I[p]</w:t>
      </w:r>
      <w:r>
        <w:t xml:space="preserve"> is a matrix of mostly zeros with the following form (for </w:t>
      </w:r>
      <m:oMath>
        <m:r>
          <w:rPr>
            <w:rFonts w:ascii="Cambria Math" w:hAnsi="Cambria Math"/>
          </w:rPr>
          <m:t>T=2</m:t>
        </m:r>
      </m:oMath>
      <w:r>
        <w:t xml:space="preserve"> and </w:t>
      </w:r>
      <m:oMath>
        <m:r>
          <w:rPr>
            <w:rFonts w:ascii="Cambria Math" w:hAnsi="Cambria Math"/>
          </w:rPr>
          <m:t>P=3</m:t>
        </m:r>
      </m:oMath>
      <w:r>
        <w:t>):</w:t>
      </w:r>
    </w:p>
    <w:p w14:paraId="7B546FDB" w14:textId="77777777" w:rsidR="00F960A6" w:rsidRPr="006D348F" w:rsidRDefault="00F960A6" w:rsidP="00F960A6">
      <w:pPr>
        <w:pStyle w:val="BodyText"/>
      </w:pPr>
      <m:oMathPara>
        <m:oMath>
          <m:r>
            <w:rPr>
              <w:rFonts w:ascii="Cambria Math" w:hAnsi="Cambria Math"/>
              <w:sz w:val="22"/>
            </w:rPr>
            <m:t>I</m:t>
          </m:r>
          <m:d>
            <m:dPr>
              <m:begChr m:val="["/>
              <m:endChr m:val="]"/>
              <m:ctrlPr>
                <w:rPr>
                  <w:rFonts w:ascii="Cambria Math" w:hAnsi="Cambria Math"/>
                  <w:i/>
                  <w:sz w:val="22"/>
                </w:rPr>
              </m:ctrlPr>
            </m:dPr>
            <m:e>
              <m:r>
                <w:rPr>
                  <w:rFonts w:ascii="Cambria Math" w:hAnsi="Cambria Math"/>
                  <w:sz w:val="22"/>
                </w:rPr>
                <m:t>1</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2</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mr>
              </m:m>
            </m:e>
          </m:d>
          <m:r>
            <w:rPr>
              <w:rFonts w:ascii="Cambria Math" w:hAnsi="Cambria Math"/>
              <w:sz w:val="22"/>
            </w:rPr>
            <m:t>,  I</m:t>
          </m:r>
          <m:d>
            <m:dPr>
              <m:begChr m:val="["/>
              <m:endChr m:val="]"/>
              <m:ctrlPr>
                <w:rPr>
                  <w:rFonts w:ascii="Cambria Math" w:hAnsi="Cambria Math"/>
                  <w:i/>
                  <w:sz w:val="22"/>
                </w:rPr>
              </m:ctrlPr>
            </m:dPr>
            <m:e>
              <m:r>
                <w:rPr>
                  <w:rFonts w:ascii="Cambria Math" w:hAnsi="Cambria Math"/>
                  <w:sz w:val="22"/>
                </w:rPr>
                <m:t>3</m:t>
              </m:r>
            </m:e>
          </m:d>
          <m:r>
            <w:rPr>
              <w:rFonts w:ascii="Cambria Math" w:hAnsi="Cambria Math"/>
              <w:sz w:val="22"/>
            </w:rPr>
            <m:t>=</m:t>
          </m:r>
          <m:d>
            <m:dPr>
              <m:begChr m:val="["/>
              <m:endChr m:val="]"/>
              <m:ctrlPr>
                <w:rPr>
                  <w:rFonts w:ascii="Cambria Math" w:hAnsi="Cambria Math"/>
                  <w:i/>
                  <w:sz w:val="22"/>
                </w:rPr>
              </m:ctrlPr>
            </m:dPr>
            <m:e>
              <m:m>
                <m:mPr>
                  <m:mcs>
                    <m:mc>
                      <m:mcPr>
                        <m:count m:val="3"/>
                        <m:mcJc m:val="center"/>
                      </m:mcPr>
                    </m:mc>
                  </m:mcs>
                  <m:ctrlPr>
                    <w:rPr>
                      <w:rFonts w:ascii="Cambria Math" w:hAnsi="Cambria Math"/>
                      <w:i/>
                      <w:sz w:val="22"/>
                    </w:rPr>
                  </m:ctrlPr>
                </m:mP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mr>
                <m:mr>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mr>
                    </m:m>
                  </m:e>
                  <m:e>
                    <m:m>
                      <m:mPr>
                        <m:mcs>
                          <m:mc>
                            <m:mcPr>
                              <m:count m:val="2"/>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1</m:t>
                          </m:r>
                        </m:e>
                      </m:mr>
                    </m:m>
                  </m:e>
                </m:mr>
              </m:m>
            </m:e>
          </m:d>
        </m:oMath>
      </m:oMathPara>
    </w:p>
    <w:p w14:paraId="71542E6D" w14:textId="77777777" w:rsidR="00F960A6" w:rsidRDefault="00F960A6" w:rsidP="00F960A6">
      <w:pPr>
        <w:pStyle w:val="Heading3"/>
        <w:tabs>
          <w:tab w:val="clear" w:pos="720"/>
        </w:tabs>
      </w:pPr>
      <w:bookmarkStart w:id="169" w:name="_Ref480577331"/>
      <w:bookmarkStart w:id="170" w:name="_Toc481679701"/>
      <w:r>
        <w:t>Quadrotor SSE, summing absolute values</w:t>
      </w:r>
      <w:bookmarkEnd w:id="170"/>
    </w:p>
    <w:p w14:paraId="4585EDD4" w14:textId="77777777" w:rsidR="00F960A6" w:rsidRPr="006D348F" w:rsidRDefault="00F960A6" w:rsidP="00F960A6">
      <w:pPr>
        <w:pStyle w:val="BodyText"/>
      </w:pPr>
      <w:r w:rsidRPr="006D348F">
        <w:rPr>
          <w:noProof/>
        </w:rPr>
        <w:drawing>
          <wp:inline distT="0" distB="0" distL="0" distR="0" wp14:anchorId="62702064" wp14:editId="029794F7">
            <wp:extent cx="2029968" cy="2304288"/>
            <wp:effectExtent l="0" t="0" r="889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29968" cy="2304288"/>
                    </a:xfrm>
                    <a:prstGeom prst="rect">
                      <a:avLst/>
                    </a:prstGeom>
                  </pic:spPr>
                </pic:pic>
              </a:graphicData>
            </a:graphic>
          </wp:inline>
        </w:drawing>
      </w:r>
    </w:p>
    <w:p w14:paraId="3E01BCF3" w14:textId="77777777" w:rsidR="00F960A6" w:rsidRDefault="00F960A6" w:rsidP="00F960A6">
      <w:pPr>
        <w:pStyle w:val="Heading3"/>
        <w:tabs>
          <w:tab w:val="clear" w:pos="720"/>
        </w:tabs>
      </w:pPr>
      <w:bookmarkStart w:id="171" w:name="_Ref480577385"/>
      <w:bookmarkStart w:id="172" w:name="_Toc481679702"/>
      <w:bookmarkEnd w:id="169"/>
      <w:r>
        <w:lastRenderedPageBreak/>
        <w:t>Quadrotor SSE, with sparsity</w:t>
      </w:r>
      <w:bookmarkEnd w:id="172"/>
    </w:p>
    <w:p w14:paraId="63BA956F" w14:textId="77777777" w:rsidR="00F960A6" w:rsidRDefault="00F960A6" w:rsidP="00F960A6">
      <w:pPr>
        <w:pStyle w:val="BodyText"/>
      </w:pPr>
      <w:r w:rsidRPr="006D348F">
        <w:rPr>
          <w:noProof/>
        </w:rPr>
        <w:drawing>
          <wp:inline distT="0" distB="0" distL="0" distR="0" wp14:anchorId="0C3A8C25" wp14:editId="3D1F14B3">
            <wp:extent cx="4782312" cy="2286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82312" cy="2286000"/>
                    </a:xfrm>
                    <a:prstGeom prst="rect">
                      <a:avLst/>
                    </a:prstGeom>
                    <a:ln>
                      <a:noFill/>
                    </a:ln>
                  </pic:spPr>
                </pic:pic>
              </a:graphicData>
            </a:graphic>
          </wp:inline>
        </w:drawing>
      </w:r>
    </w:p>
    <w:p w14:paraId="0803B764" w14:textId="77777777" w:rsidR="00F960A6" w:rsidRPr="006D348F" w:rsidRDefault="00F960A6" w:rsidP="00F960A6">
      <w:pPr>
        <w:pStyle w:val="BodyText"/>
        <w:ind w:firstLine="547"/>
      </w:pPr>
      <w:r>
        <w:t xml:space="preserve">The sparse indices are cut off because there are 520 (row, col) pairs of sparse indices. Each pair corresponds to an entry in the </w:t>
      </w:r>
      <w:r w:rsidRPr="000C7143">
        <w:rPr>
          <w:rStyle w:val="CodeChar"/>
        </w:rPr>
        <w:t>CA</w:t>
      </w:r>
      <w:r>
        <w:t xml:space="preserve"> matrix that is nonzero.</w:t>
      </w:r>
    </w:p>
    <w:p w14:paraId="119F38AB" w14:textId="77777777" w:rsidR="00F960A6" w:rsidRDefault="00F960A6" w:rsidP="00F960A6">
      <w:pPr>
        <w:pStyle w:val="Heading3"/>
        <w:tabs>
          <w:tab w:val="clear" w:pos="720"/>
        </w:tabs>
      </w:pPr>
      <w:bookmarkStart w:id="173" w:name="_Ref480577405"/>
      <w:bookmarkEnd w:id="171"/>
      <w:bookmarkEnd w:id="173"/>
      <w:r>
        <w:t xml:space="preserve"> </w:t>
      </w:r>
      <w:bookmarkStart w:id="174" w:name="_Toc481679703"/>
      <w:r>
        <w:t>Separate position and orientation SSEs</w:t>
      </w:r>
      <w:bookmarkEnd w:id="174"/>
    </w:p>
    <w:p w14:paraId="244DBA96" w14:textId="77777777" w:rsidR="00F960A6" w:rsidRPr="006D348F" w:rsidRDefault="00F960A6" w:rsidP="00F960A6">
      <w:pPr>
        <w:pStyle w:val="BodyText"/>
        <w:tabs>
          <w:tab w:val="left" w:pos="4680"/>
        </w:tabs>
        <w:spacing w:after="0" w:line="276" w:lineRule="auto"/>
      </w:pPr>
      <w:r>
        <w:t>Position SSE:</w:t>
      </w:r>
      <w:r>
        <w:tab/>
        <w:t>Orientation SSE:</w:t>
      </w:r>
    </w:p>
    <w:p w14:paraId="54FBC463" w14:textId="77777777" w:rsidR="00F960A6" w:rsidRDefault="00F960A6" w:rsidP="00F960A6">
      <w:pPr>
        <w:pStyle w:val="BodyText"/>
        <w:rPr>
          <w:noProof/>
        </w:rPr>
      </w:pPr>
      <w:r w:rsidRPr="006D348F">
        <w:rPr>
          <w:noProof/>
        </w:rPr>
        <w:drawing>
          <wp:inline distT="0" distB="0" distL="0" distR="0" wp14:anchorId="6C69FCC5" wp14:editId="3912F5BF">
            <wp:extent cx="2395728" cy="2322576"/>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2534"/>
                    <a:stretch/>
                  </pic:blipFill>
                  <pic:spPr bwMode="auto">
                    <a:xfrm>
                      <a:off x="0" y="0"/>
                      <a:ext cx="2395728" cy="2322576"/>
                    </a:xfrm>
                    <a:prstGeom prst="rect">
                      <a:avLst/>
                    </a:prstGeom>
                    <a:ln>
                      <a:noFill/>
                    </a:ln>
                    <a:extLst>
                      <a:ext uri="{53640926-AAD7-44D8-BBD7-CCE9431645EC}">
                        <a14:shadowObscured xmlns:a14="http://schemas.microsoft.com/office/drawing/2010/main"/>
                      </a:ext>
                    </a:extLst>
                  </pic:spPr>
                </pic:pic>
              </a:graphicData>
            </a:graphic>
          </wp:inline>
        </w:drawing>
      </w:r>
      <w:r w:rsidRPr="00B94962">
        <w:rPr>
          <w:noProof/>
        </w:rPr>
        <w:t xml:space="preserve"> </w:t>
      </w:r>
      <w:r w:rsidRPr="006D348F">
        <w:rPr>
          <w:noProof/>
        </w:rPr>
        <w:drawing>
          <wp:inline distT="0" distB="0" distL="0" distR="0" wp14:anchorId="276A74AF" wp14:editId="3A0B1E50">
            <wp:extent cx="2157984" cy="2322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10020"/>
                    <a:stretch/>
                  </pic:blipFill>
                  <pic:spPr bwMode="auto">
                    <a:xfrm>
                      <a:off x="0" y="0"/>
                      <a:ext cx="2157984" cy="2322576"/>
                    </a:xfrm>
                    <a:prstGeom prst="rect">
                      <a:avLst/>
                    </a:prstGeom>
                    <a:ln>
                      <a:noFill/>
                    </a:ln>
                    <a:extLst>
                      <a:ext uri="{53640926-AAD7-44D8-BBD7-CCE9431645EC}">
                        <a14:shadowObscured xmlns:a14="http://schemas.microsoft.com/office/drawing/2010/main"/>
                      </a:ext>
                    </a:extLst>
                  </pic:spPr>
                </pic:pic>
              </a:graphicData>
            </a:graphic>
          </wp:inline>
        </w:drawing>
      </w:r>
    </w:p>
    <w:p w14:paraId="59A9F722" w14:textId="77777777" w:rsidR="00F960A6" w:rsidRPr="006D348F" w:rsidRDefault="00F960A6" w:rsidP="00F960A6">
      <w:pPr>
        <w:pStyle w:val="BodyText"/>
        <w:ind w:firstLine="547"/>
      </w:pPr>
      <w:r>
        <w:rPr>
          <w:noProof/>
        </w:rPr>
        <w:t>Like in the previous section, the sparse indices are cut off.</w:t>
      </w:r>
    </w:p>
    <w:p w14:paraId="74228CCA" w14:textId="215F8F3C" w:rsidR="00C176B5" w:rsidRPr="00F960A6" w:rsidRDefault="00C176B5" w:rsidP="00F960A6"/>
    <w:sectPr w:rsidR="00C176B5" w:rsidRPr="00F960A6" w:rsidSect="00D0696D">
      <w:footerReference w:type="default" r:id="rId53"/>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ishvarya Korde" w:date="2017-05-04T14:19:00Z" w:initials="AK">
    <w:p w14:paraId="4B5064E4" w14:textId="2B965483" w:rsidR="008977BD" w:rsidRDefault="008977BD">
      <w:pPr>
        <w:pStyle w:val="CommentText"/>
      </w:pPr>
      <w:r>
        <w:rPr>
          <w:rStyle w:val="CommentReference"/>
        </w:rPr>
        <w:annotationRef/>
      </w:r>
      <w:r>
        <w:t xml:space="preserve">Updated abstract with second semester progress and got rid of “the team will…” wording </w:t>
      </w:r>
    </w:p>
  </w:comment>
  <w:comment w:id="14" w:author="Aishvarya Korde" w:date="2017-05-04T14:29:00Z" w:initials="AK">
    <w:p w14:paraId="67AB968A" w14:textId="71986852" w:rsidR="00CE2F39" w:rsidRDefault="00CE2F39">
      <w:pPr>
        <w:pStyle w:val="CommentText"/>
      </w:pPr>
      <w:r>
        <w:rPr>
          <w:rStyle w:val="CommentReference"/>
        </w:rPr>
        <w:annotationRef/>
      </w:r>
      <w:r>
        <w:t>LOL</w:t>
      </w:r>
    </w:p>
  </w:comment>
  <w:comment w:id="13" w:author="Aishvarya Korde" w:date="2017-05-04T14:30:00Z" w:initials="AK">
    <w:p w14:paraId="05C4B748" w14:textId="4A7A8225" w:rsidR="00F3284E" w:rsidRDefault="00F3284E">
      <w:pPr>
        <w:pStyle w:val="CommentText"/>
      </w:pPr>
      <w:r>
        <w:rPr>
          <w:rStyle w:val="CommentReference"/>
        </w:rPr>
        <w:annotationRef/>
      </w:r>
      <w:r>
        <w:t xml:space="preserve">Update this? </w:t>
      </w:r>
    </w:p>
    <w:p w14:paraId="3A9392FB" w14:textId="77777777" w:rsidR="00F3284E" w:rsidRDefault="00F3284E">
      <w:pPr>
        <w:pStyle w:val="CommentText"/>
      </w:pPr>
    </w:p>
    <w:p w14:paraId="58DFB2E9" w14:textId="18DF7CF3" w:rsidR="00F3284E" w:rsidRDefault="00F3284E">
      <w:pPr>
        <w:pStyle w:val="CommentText"/>
      </w:pPr>
      <w:r>
        <w:t xml:space="preserve">Go through checklist at the end of the report saying whether or not we met these goals/requirements </w:t>
      </w:r>
    </w:p>
  </w:comment>
  <w:comment w:id="24" w:author="Aishvarya Korde" w:date="2017-05-04T14:39:00Z" w:initials="AK">
    <w:p w14:paraId="7F4F2224" w14:textId="69E64B93" w:rsidR="00F3284E" w:rsidRDefault="00F3284E">
      <w:pPr>
        <w:pStyle w:val="CommentText"/>
      </w:pPr>
      <w:r>
        <w:rPr>
          <w:rStyle w:val="CommentReference"/>
        </w:rPr>
        <w:annotationRef/>
      </w:r>
      <w:r>
        <w:t>Edit this at the end to make sure the section numbers and titles match</w:t>
      </w:r>
    </w:p>
  </w:comment>
  <w:comment w:id="28" w:author="Aishvarya Korde" w:date="2017-05-04T15:02:00Z" w:initials="AK">
    <w:p w14:paraId="507FCA90" w14:textId="58DE319E" w:rsidR="00155530" w:rsidRDefault="00155530">
      <w:pPr>
        <w:pStyle w:val="CommentText"/>
      </w:pPr>
      <w:r>
        <w:rPr>
          <w:rStyle w:val="CommentReference"/>
        </w:rPr>
        <w:annotationRef/>
      </w:r>
      <w:r>
        <w:t xml:space="preserve">Check these cross references </w:t>
      </w:r>
    </w:p>
  </w:comment>
  <w:comment w:id="33" w:author="Paige Rinnert" w:date="2017-04-20T22:18:00Z" w:initials="PR">
    <w:p w14:paraId="5762E6E3" w14:textId="77777777" w:rsidR="00E527E0" w:rsidRDefault="00E527E0" w:rsidP="00E527E0">
      <w:pPr>
        <w:pStyle w:val="CommentText"/>
      </w:pPr>
      <w:r>
        <w:rPr>
          <w:rStyle w:val="CommentReference"/>
        </w:rPr>
        <w:annotationRef/>
      </w:r>
      <w:r>
        <w:t>Check that this is the right section link</w:t>
      </w:r>
    </w:p>
  </w:comment>
  <w:comment w:id="40" w:author="Aishvarya Korde" w:date="2017-05-04T16:37:00Z" w:initials="AK">
    <w:p w14:paraId="5C9F460F" w14:textId="325B87DE" w:rsidR="00135F57" w:rsidRDefault="00135F57">
      <w:pPr>
        <w:pStyle w:val="CommentText"/>
      </w:pPr>
      <w:r>
        <w:rPr>
          <w:rStyle w:val="CommentReference"/>
        </w:rPr>
        <w:annotationRef/>
      </w:r>
      <w:r>
        <w:t>Double check that this heading title makes sense</w:t>
      </w:r>
    </w:p>
  </w:comment>
  <w:comment w:id="45" w:author="Aishvarya Korde" w:date="2017-05-04T15:44:00Z" w:initials="AK">
    <w:p w14:paraId="61403814" w14:textId="1DBE5A61" w:rsidR="0037047C" w:rsidRDefault="0037047C">
      <w:pPr>
        <w:pStyle w:val="CommentText"/>
      </w:pPr>
      <w:r>
        <w:rPr>
          <w:rStyle w:val="CommentReference"/>
        </w:rPr>
        <w:annotationRef/>
      </w:r>
      <w:r w:rsidR="000203D1">
        <w:t>CC suggested that this section be rewritten as we described it in the presentation. Start with x’ = Ax + Bu and explain how the algorithm can be used to find A and B matrices. And add how it can be solved (message me if this comment doesn’t totally make sense, I can clarify further.)</w:t>
      </w:r>
    </w:p>
  </w:comment>
  <w:comment w:id="47" w:author="Aishvarya Korde" w:date="2017-05-04T15:43:00Z" w:initials="AK">
    <w:p w14:paraId="2117E539" w14:textId="1676A90E" w:rsidR="0037047C" w:rsidRDefault="0037047C">
      <w:pPr>
        <w:pStyle w:val="CommentText"/>
      </w:pPr>
      <w:r>
        <w:rPr>
          <w:rStyle w:val="CommentReference"/>
        </w:rPr>
        <w:annotationRef/>
      </w:r>
      <w:r>
        <w:t xml:space="preserve">Explain this further </w:t>
      </w:r>
    </w:p>
  </w:comment>
  <w:comment w:id="52" w:author="Aishvarya Korde" w:date="2017-05-04T16:39:00Z" w:initials="AK">
    <w:p w14:paraId="18039172" w14:textId="1086EF98" w:rsidR="00135F57" w:rsidRDefault="00135F57">
      <w:pPr>
        <w:pStyle w:val="CommentText"/>
      </w:pPr>
      <w:r>
        <w:rPr>
          <w:rStyle w:val="CommentReference"/>
        </w:rPr>
        <w:annotationRef/>
      </w:r>
      <w:r>
        <w:t>This section connects the SSE back to the dynamic model</w:t>
      </w:r>
    </w:p>
  </w:comment>
  <w:comment w:id="57" w:author="Aishvarya Korde" w:date="2017-05-04T15:52:00Z" w:initials="AK">
    <w:p w14:paraId="6A264F0A" w14:textId="2EEE72A1" w:rsidR="009D4257" w:rsidRDefault="009D4257">
      <w:pPr>
        <w:pStyle w:val="CommentText"/>
      </w:pPr>
      <w:r>
        <w:rPr>
          <w:rStyle w:val="CommentReference"/>
        </w:rPr>
        <w:annotationRef/>
      </w:r>
      <w:r>
        <w:t xml:space="preserve">Would it be possible to write this in equation form? </w:t>
      </w:r>
    </w:p>
    <w:p w14:paraId="5A19E837" w14:textId="77777777" w:rsidR="009D4257" w:rsidRDefault="009D4257">
      <w:pPr>
        <w:pStyle w:val="CommentText"/>
      </w:pPr>
    </w:p>
    <w:p w14:paraId="0CB04C81" w14:textId="1AF896A1" w:rsidR="009D4257" w:rsidRDefault="009D4257">
      <w:pPr>
        <w:pStyle w:val="CommentText"/>
      </w:pPr>
      <w:r>
        <w:t xml:space="preserve">Can’t really read CC’s writing so don’t know exactly what he meant here. </w:t>
      </w:r>
    </w:p>
  </w:comment>
  <w:comment w:id="58" w:author="Paige Rinnert" w:date="2017-04-20T22:27:00Z" w:initials="PR">
    <w:p w14:paraId="2CAA8C7B" w14:textId="77777777" w:rsidR="00FD2717" w:rsidRDefault="00FD2717" w:rsidP="00F960A6">
      <w:pPr>
        <w:pStyle w:val="CommentText"/>
      </w:pPr>
      <w:r>
        <w:rPr>
          <w:rStyle w:val="CommentReference"/>
        </w:rPr>
        <w:annotationRef/>
      </w:r>
      <w:r>
        <w:t>Fix to include gravity</w:t>
      </w:r>
    </w:p>
  </w:comment>
  <w:comment w:id="62" w:author="Aishvarya Korde" w:date="2017-05-04T15:53:00Z" w:initials="AK">
    <w:p w14:paraId="4DB7636C" w14:textId="0CCE8A81" w:rsidR="009D4257" w:rsidRDefault="009D4257">
      <w:pPr>
        <w:pStyle w:val="CommentText"/>
      </w:pPr>
      <w:r>
        <w:rPr>
          <w:rStyle w:val="CommentReference"/>
        </w:rPr>
        <w:annotationRef/>
      </w:r>
      <w:r>
        <w:t>Transition into this by referring back to the SSE equation</w:t>
      </w:r>
    </w:p>
  </w:comment>
  <w:comment w:id="63" w:author="Aishvarya Korde" w:date="2017-05-04T15:53:00Z" w:initials="AK">
    <w:p w14:paraId="6AA437AD" w14:textId="2428FD6E" w:rsidR="009D4257" w:rsidRDefault="009D4257">
      <w:pPr>
        <w:pStyle w:val="CommentText"/>
      </w:pPr>
      <w:r>
        <w:rPr>
          <w:rStyle w:val="CommentReference"/>
        </w:rPr>
        <w:annotationRef/>
      </w:r>
      <w:r>
        <w:t xml:space="preserve">Is y the thing we are solving for? I though x was the states </w:t>
      </w:r>
    </w:p>
  </w:comment>
  <w:comment w:id="66" w:author="Aishvarya Korde" w:date="2017-05-04T15:56:00Z" w:initials="AK">
    <w:p w14:paraId="3852519C" w14:textId="7A365FB2" w:rsidR="00CB7380" w:rsidRDefault="00CB7380">
      <w:pPr>
        <w:pStyle w:val="CommentText"/>
      </w:pPr>
      <w:r>
        <w:rPr>
          <w:rStyle w:val="CommentReference"/>
        </w:rPr>
        <w:annotationRef/>
      </w:r>
      <w:r>
        <w:t>Is this right?</w:t>
      </w:r>
    </w:p>
  </w:comment>
  <w:comment w:id="68" w:author="Aishvarya Korde" w:date="2017-05-04T15:56:00Z" w:initials="AK">
    <w:p w14:paraId="52BE8D04" w14:textId="4BCAC0E8" w:rsidR="007D4FB0" w:rsidRDefault="007D4FB0">
      <w:pPr>
        <w:pStyle w:val="CommentText"/>
      </w:pPr>
      <w:r>
        <w:rPr>
          <w:rStyle w:val="CommentReference"/>
        </w:rPr>
        <w:annotationRef/>
      </w:r>
      <w:r>
        <w:t>Would it be helpful to add the plots we had in the presentation here?</w:t>
      </w:r>
    </w:p>
  </w:comment>
  <w:comment w:id="70" w:author="Aishvarya Korde" w:date="2017-05-04T16:40:00Z" w:initials="AK">
    <w:p w14:paraId="23B3E10A" w14:textId="2C32F30C" w:rsidR="00135F57" w:rsidRDefault="00135F57">
      <w:pPr>
        <w:pStyle w:val="CommentText"/>
      </w:pPr>
      <w:r>
        <w:rPr>
          <w:rStyle w:val="CommentReference"/>
        </w:rPr>
        <w:annotationRef/>
      </w:r>
      <w:r>
        <w:t xml:space="preserve">Add this section </w:t>
      </w:r>
    </w:p>
  </w:comment>
  <w:comment w:id="72" w:author="Aishvarya Korde" w:date="2017-05-04T16:17:00Z" w:initials="AK">
    <w:p w14:paraId="7AE0E7FA" w14:textId="77777777" w:rsidR="00135F57" w:rsidRDefault="00135F57" w:rsidP="00135F57">
      <w:pPr>
        <w:pStyle w:val="CommentText"/>
      </w:pPr>
      <w:r>
        <w:rPr>
          <w:rStyle w:val="CommentReference"/>
        </w:rPr>
        <w:annotationRef/>
      </w:r>
      <w:r>
        <w:t>Update this for new results</w:t>
      </w:r>
    </w:p>
  </w:comment>
  <w:comment w:id="104" w:author="Aishvarya Korde" w:date="2017-05-04T15:58:00Z" w:initials="AK">
    <w:p w14:paraId="4DF6D2A7" w14:textId="1D6C598D" w:rsidR="007D4FB0" w:rsidRDefault="007D4FB0">
      <w:pPr>
        <w:pStyle w:val="CommentText"/>
      </w:pPr>
      <w:r>
        <w:rPr>
          <w:rStyle w:val="CommentReference"/>
        </w:rPr>
        <w:annotationRef/>
      </w:r>
      <w:r>
        <w:t>Describe publish/subscribe</w:t>
      </w:r>
    </w:p>
  </w:comment>
  <w:comment w:id="108" w:author="Aishvarya Korde" w:date="2017-04-18T19:58:00Z" w:initials="AK">
    <w:p w14:paraId="087505BC" w14:textId="77777777" w:rsidR="00FD2717" w:rsidRDefault="00FD2717" w:rsidP="00F960A6">
      <w:pPr>
        <w:pStyle w:val="CommentText"/>
      </w:pPr>
      <w:r>
        <w:rPr>
          <w:rStyle w:val="CommentReference"/>
        </w:rPr>
        <w:annotationRef/>
      </w:r>
      <w:r>
        <w:t>AC update with grabbing data and SSE communcation</w:t>
      </w:r>
    </w:p>
  </w:comment>
  <w:comment w:id="111" w:author="Aishvarya Korde" w:date="2017-05-04T15:59:00Z" w:initials="AK">
    <w:p w14:paraId="0CCD8541" w14:textId="5C9BE8CC" w:rsidR="007D4FB0" w:rsidRDefault="007D4FB0">
      <w:pPr>
        <w:pStyle w:val="CommentText"/>
      </w:pPr>
      <w:r>
        <w:rPr>
          <w:rStyle w:val="CommentReference"/>
        </w:rPr>
        <w:annotationRef/>
      </w:r>
      <w:r>
        <w:t>Recap what you mean by necessary matrices, refer back to equation</w:t>
      </w:r>
    </w:p>
  </w:comment>
  <w:comment w:id="112" w:author="Aishvarya Korde" w:date="2017-05-04T15:59:00Z" w:initials="AK">
    <w:p w14:paraId="643EC208" w14:textId="709FEAE1" w:rsidR="007D4FB0" w:rsidRDefault="007D4FB0">
      <w:pPr>
        <w:pStyle w:val="CommentText"/>
      </w:pPr>
      <w:r>
        <w:rPr>
          <w:rStyle w:val="CommentReference"/>
        </w:rPr>
        <w:annotationRef/>
      </w:r>
      <w:r>
        <w:t>Revise this to be more specific/clear</w:t>
      </w:r>
    </w:p>
  </w:comment>
  <w:comment w:id="113" w:author="Aishvarya Korde" w:date="2017-05-04T16:00:00Z" w:initials="AK">
    <w:p w14:paraId="4202BA3E" w14:textId="1203CBE6" w:rsidR="007D4FB0" w:rsidRDefault="007D4FB0">
      <w:pPr>
        <w:pStyle w:val="CommentText"/>
      </w:pPr>
      <w:r>
        <w:rPr>
          <w:rStyle w:val="CommentReference"/>
        </w:rPr>
        <w:annotationRef/>
      </w:r>
      <w:r>
        <w:t xml:space="preserve">Quantify/be more specific </w:t>
      </w:r>
    </w:p>
  </w:comment>
  <w:comment w:id="114" w:author="Aishvarya Korde" w:date="2017-05-04T16:00:00Z" w:initials="AK">
    <w:p w14:paraId="36B1E4B6" w14:textId="7A4430AE" w:rsidR="007D4FB0" w:rsidRDefault="007D4FB0">
      <w:pPr>
        <w:pStyle w:val="CommentText"/>
      </w:pPr>
      <w:r>
        <w:rPr>
          <w:rStyle w:val="CommentReference"/>
        </w:rPr>
        <w:annotationRef/>
      </w:r>
      <w:r>
        <w:t>Quantify/be more specific</w:t>
      </w:r>
    </w:p>
  </w:comment>
  <w:comment w:id="115" w:author="Aishvarya Korde" w:date="2017-05-04T16:01:00Z" w:initials="AK">
    <w:p w14:paraId="7C7B07E4" w14:textId="3A918FB8" w:rsidR="006F64EF" w:rsidRDefault="006F64EF">
      <w:pPr>
        <w:pStyle w:val="CommentText"/>
      </w:pPr>
      <w:r>
        <w:rPr>
          <w:rStyle w:val="CommentReference"/>
        </w:rPr>
        <w:annotationRef/>
      </w:r>
      <w:r>
        <w:t>Show this</w:t>
      </w:r>
    </w:p>
    <w:p w14:paraId="046F3D5B" w14:textId="77777777" w:rsidR="006F64EF" w:rsidRDefault="006F64EF">
      <w:pPr>
        <w:pStyle w:val="CommentText"/>
      </w:pPr>
    </w:p>
    <w:p w14:paraId="7D436081" w14:textId="4A7DB45B" w:rsidR="006F64EF" w:rsidRDefault="006F64EF" w:rsidP="006F64EF">
      <w:pPr>
        <w:pStyle w:val="CommentText"/>
        <w:numPr>
          <w:ilvl w:val="0"/>
          <w:numId w:val="26"/>
        </w:numPr>
      </w:pPr>
      <w:r>
        <w:t xml:space="preserve">We can add the diagram we used in the ppt. </w:t>
      </w:r>
    </w:p>
  </w:comment>
  <w:comment w:id="117" w:author="Paige Rinnert" w:date="2017-04-24T10:17:00Z" w:initials="PR">
    <w:p w14:paraId="14D4B5A1" w14:textId="77777777" w:rsidR="00FD2717" w:rsidRDefault="00FD2717" w:rsidP="00AE23D7">
      <w:pPr>
        <w:pStyle w:val="CommentText"/>
      </w:pPr>
      <w:r>
        <w:rPr>
          <w:rStyle w:val="CommentReference"/>
        </w:rPr>
        <w:annotationRef/>
      </w:r>
      <w:r>
        <w:t>Add number later</w:t>
      </w:r>
    </w:p>
  </w:comment>
  <w:comment w:id="118" w:author="Paige Rinnert" w:date="2017-04-21T23:40:00Z" w:initials="PR">
    <w:p w14:paraId="383601A0" w14:textId="77777777" w:rsidR="00FD2717" w:rsidRDefault="00FD2717" w:rsidP="00F960A6">
      <w:pPr>
        <w:pStyle w:val="CommentText"/>
      </w:pPr>
      <w:r>
        <w:rPr>
          <w:rStyle w:val="CommentReference"/>
        </w:rPr>
        <w:annotationRef/>
      </w:r>
      <w:r>
        <w:t>Confirm later what section this should link to</w:t>
      </w:r>
    </w:p>
  </w:comment>
  <w:comment w:id="127" w:author="Aishvarya Korde" w:date="2017-05-04T16:09:00Z" w:initials="AK">
    <w:p w14:paraId="77EEBB05" w14:textId="665D2365" w:rsidR="00D32445" w:rsidRDefault="00D32445">
      <w:pPr>
        <w:pStyle w:val="CommentText"/>
      </w:pPr>
      <w:r>
        <w:rPr>
          <w:rStyle w:val="CommentReference"/>
        </w:rPr>
        <w:annotationRef/>
      </w:r>
      <w:r>
        <w:t>Do we have numbers for this?</w:t>
      </w:r>
    </w:p>
  </w:comment>
  <w:comment w:id="139" w:author="Aishvarya Korde" w:date="2017-05-04T16:14:00Z" w:initials="AK">
    <w:p w14:paraId="3008E8BD" w14:textId="739ED550" w:rsidR="00611ED6" w:rsidRDefault="00611ED6">
      <w:pPr>
        <w:pStyle w:val="CommentText"/>
      </w:pPr>
      <w:r>
        <w:rPr>
          <w:rStyle w:val="CommentReference"/>
        </w:rPr>
        <w:annotationRef/>
      </w:r>
      <w:r>
        <w:t>Add pics/diagrams</w:t>
      </w:r>
    </w:p>
  </w:comment>
  <w:comment w:id="146" w:author="Aishvarya Korde" w:date="2017-05-04T16:16:00Z" w:initials="AK">
    <w:p w14:paraId="31165D9A" w14:textId="10DF88A6" w:rsidR="00A93124" w:rsidRDefault="00A93124">
      <w:pPr>
        <w:pStyle w:val="CommentText"/>
      </w:pPr>
      <w:r>
        <w:rPr>
          <w:rStyle w:val="CommentReference"/>
        </w:rPr>
        <w:annotationRef/>
      </w:r>
      <w:r>
        <w:t>We might want to shift this to the Appendix</w:t>
      </w:r>
    </w:p>
  </w:comment>
  <w:comment w:id="152" w:author="Aishvarya Korde" w:date="2017-05-04T16:44:00Z" w:initials="AK">
    <w:p w14:paraId="54749FF8" w14:textId="0747B4AB" w:rsidR="00135F57" w:rsidRDefault="00135F57">
      <w:pPr>
        <w:pStyle w:val="CommentText"/>
      </w:pPr>
      <w:r>
        <w:rPr>
          <w:rStyle w:val="CommentReference"/>
        </w:rPr>
        <w:annotationRef/>
      </w:r>
      <w:r>
        <w:t xml:space="preserve">Briefly explain how we obtained data here </w:t>
      </w:r>
    </w:p>
  </w:comment>
  <w:comment w:id="154" w:author="Aishvarya Korde" w:date="2017-05-04T16:44:00Z" w:initials="AK">
    <w:p w14:paraId="5B34DC9B" w14:textId="39B6D970" w:rsidR="00821626" w:rsidRDefault="00821626">
      <w:pPr>
        <w:pStyle w:val="CommentText"/>
      </w:pPr>
      <w:r>
        <w:rPr>
          <w:rStyle w:val="CommentReference"/>
        </w:rPr>
        <w:annotationRef/>
      </w:r>
      <w:r>
        <w:t>Plots from presentation, discussion  of error, expected vs. what we got</w:t>
      </w:r>
    </w:p>
  </w:comment>
  <w:comment w:id="156" w:author="Aishvarya Korde" w:date="2017-05-04T16:45:00Z" w:initials="AK">
    <w:p w14:paraId="4D8970B5" w14:textId="28525060" w:rsidR="00821626" w:rsidRDefault="00821626">
      <w:pPr>
        <w:pStyle w:val="CommentText"/>
      </w:pPr>
      <w:r>
        <w:rPr>
          <w:rStyle w:val="CommentReference"/>
        </w:rPr>
        <w:annotationRef/>
      </w:r>
      <w:r>
        <w:t>Should  we update this list based on our results from this semester?</w:t>
      </w:r>
    </w:p>
  </w:comment>
  <w:comment w:id="157" w:author="Aishvarya Korde" w:date="2017-05-04T14:29:00Z" w:initials="AK">
    <w:p w14:paraId="0A5DDA39" w14:textId="77777777" w:rsidR="00821626" w:rsidRDefault="00821626" w:rsidP="00821626">
      <w:pPr>
        <w:pStyle w:val="CommentText"/>
      </w:pPr>
      <w:r>
        <w:rPr>
          <w:rStyle w:val="CommentReference"/>
        </w:rPr>
        <w:annotationRef/>
      </w:r>
      <w:r>
        <w:t>LOL</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B5064E4" w15:done="0"/>
  <w15:commentEx w15:paraId="67AB968A" w15:done="0"/>
  <w15:commentEx w15:paraId="58DFB2E9" w15:done="0"/>
  <w15:commentEx w15:paraId="7F4F2224" w15:done="0"/>
  <w15:commentEx w15:paraId="507FCA90" w15:done="0"/>
  <w15:commentEx w15:paraId="5762E6E3" w15:done="0"/>
  <w15:commentEx w15:paraId="5C9F460F" w15:done="0"/>
  <w15:commentEx w15:paraId="61403814" w15:done="0"/>
  <w15:commentEx w15:paraId="2117E539" w15:done="0"/>
  <w15:commentEx w15:paraId="18039172" w15:done="0"/>
  <w15:commentEx w15:paraId="0CB04C81" w15:done="0"/>
  <w15:commentEx w15:paraId="2CAA8C7B" w15:done="0"/>
  <w15:commentEx w15:paraId="4DB7636C" w15:done="0"/>
  <w15:commentEx w15:paraId="6AA437AD" w15:done="0"/>
  <w15:commentEx w15:paraId="3852519C" w15:done="0"/>
  <w15:commentEx w15:paraId="52BE8D04" w15:done="0"/>
  <w15:commentEx w15:paraId="23B3E10A" w15:done="0"/>
  <w15:commentEx w15:paraId="7AE0E7FA" w15:done="0"/>
  <w15:commentEx w15:paraId="4DF6D2A7" w15:done="0"/>
  <w15:commentEx w15:paraId="087505BC" w15:done="0"/>
  <w15:commentEx w15:paraId="0CCD8541" w15:done="0"/>
  <w15:commentEx w15:paraId="643EC208" w15:done="0"/>
  <w15:commentEx w15:paraId="4202BA3E" w15:done="0"/>
  <w15:commentEx w15:paraId="36B1E4B6" w15:done="0"/>
  <w15:commentEx w15:paraId="7D436081" w15:done="0"/>
  <w15:commentEx w15:paraId="14D4B5A1" w15:done="0"/>
  <w15:commentEx w15:paraId="383601A0" w15:done="0"/>
  <w15:commentEx w15:paraId="77EEBB05" w15:done="0"/>
  <w15:commentEx w15:paraId="3008E8BD" w15:done="0"/>
  <w15:commentEx w15:paraId="31165D9A" w15:done="0"/>
  <w15:commentEx w15:paraId="54749FF8" w15:done="0"/>
  <w15:commentEx w15:paraId="5B34DC9B" w15:done="0"/>
  <w15:commentEx w15:paraId="4D8970B5" w15:done="0"/>
  <w15:commentEx w15:paraId="0A5DDA3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80E4B5" w14:textId="77777777" w:rsidR="00EF73C9" w:rsidRDefault="00EF73C9">
      <w:r>
        <w:separator/>
      </w:r>
    </w:p>
    <w:p w14:paraId="5DD2B3F7" w14:textId="77777777" w:rsidR="00EF73C9" w:rsidRDefault="00EF73C9"/>
  </w:endnote>
  <w:endnote w:type="continuationSeparator" w:id="0">
    <w:p w14:paraId="2C77BA9D" w14:textId="77777777" w:rsidR="00EF73C9" w:rsidRDefault="00EF73C9">
      <w:r>
        <w:continuationSeparator/>
      </w:r>
    </w:p>
    <w:p w14:paraId="083EDA4D" w14:textId="77777777" w:rsidR="00EF73C9" w:rsidRDefault="00EF73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Black">
    <w:panose1 w:val="020B0A04020102020204"/>
    <w:charset w:val="00"/>
    <w:family w:val="auto"/>
    <w:pitch w:val="variable"/>
    <w:sig w:usb0="A00002AF" w:usb1="400078FB" w:usb2="00000000" w:usb3="00000000" w:csb0="0000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Geneva">
    <w:panose1 w:val="020B0503030404040204"/>
    <w:charset w:val="00"/>
    <w:family w:val="auto"/>
    <w:pitch w:val="variable"/>
    <w:sig w:usb0="E00002FF" w:usb1="5200205F" w:usb2="00A0C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F7045" w14:textId="77777777" w:rsidR="00FD2717" w:rsidRDefault="00FD271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5A82DF41" w14:textId="77777777" w:rsidR="00FD2717" w:rsidRDefault="00FD271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D516F" w14:textId="77777777" w:rsidR="00FD2717" w:rsidRDefault="00FD2717">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56244">
      <w:rPr>
        <w:rStyle w:val="PageNumber"/>
        <w:noProof/>
      </w:rPr>
      <w:t>ii</w:t>
    </w:r>
    <w:r>
      <w:rPr>
        <w:rStyle w:val="PageNumber"/>
      </w:rPr>
      <w:fldChar w:fldCharType="end"/>
    </w:r>
  </w:p>
  <w:p w14:paraId="5119FBAB" w14:textId="77777777" w:rsidR="00FD2717" w:rsidRDefault="00FD2717">
    <w:pPr>
      <w:pStyle w:val="Footer"/>
    </w:pPr>
  </w:p>
  <w:p w14:paraId="6CD8C1FC" w14:textId="77777777" w:rsidR="00FD2717" w:rsidRDefault="00FD271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C01AE" w14:textId="5736970B" w:rsidR="00FD2717" w:rsidRDefault="00FD2717">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56244">
      <w:rPr>
        <w:rStyle w:val="PageNumber"/>
        <w:noProof/>
      </w:rPr>
      <w:t>59</w:t>
    </w:r>
    <w:r>
      <w:rPr>
        <w:rStyle w:val="PageNumber"/>
      </w:rPr>
      <w:fldChar w:fldCharType="end"/>
    </w:r>
  </w:p>
  <w:p w14:paraId="72396B3E" w14:textId="77777777" w:rsidR="00FD2717" w:rsidRDefault="00FD2717">
    <w:pPr>
      <w:pStyle w:val="Footer"/>
      <w:ind w:right="360"/>
    </w:pPr>
  </w:p>
  <w:p w14:paraId="1FD40D41" w14:textId="77777777" w:rsidR="00FD2717" w:rsidRDefault="00FD271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C31EB6" w14:textId="77777777" w:rsidR="00EF73C9" w:rsidRDefault="00EF73C9">
      <w:r>
        <w:separator/>
      </w:r>
    </w:p>
    <w:p w14:paraId="0D7E0942" w14:textId="77777777" w:rsidR="00EF73C9" w:rsidRDefault="00EF73C9"/>
  </w:footnote>
  <w:footnote w:type="continuationSeparator" w:id="0">
    <w:p w14:paraId="27124E6E" w14:textId="77777777" w:rsidR="00EF73C9" w:rsidRDefault="00EF73C9">
      <w:r>
        <w:continuationSeparator/>
      </w:r>
    </w:p>
    <w:p w14:paraId="04578A50" w14:textId="77777777" w:rsidR="00EF73C9" w:rsidRDefault="00EF73C9"/>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1152A" w14:textId="77777777" w:rsidR="00FD2717" w:rsidRDefault="00FD2717">
    <w:pPr>
      <w:pStyle w:val="Header"/>
    </w:pPr>
    <w:r>
      <w:t>20</w:t>
    </w:r>
    <w:r>
      <w:rPr>
        <w:noProof/>
      </w:rPr>
      <mc:AlternateContent>
        <mc:Choice Requires="wps">
          <w:drawing>
            <wp:anchor distT="0" distB="0" distL="114300" distR="114300" simplePos="0" relativeHeight="251659264" behindDoc="0" locked="0" layoutInCell="0" allowOverlap="1" wp14:anchorId="7E16FB80" wp14:editId="52BB5C21">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C5C31" id="Line_x0020_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56C63"/>
    <w:multiLevelType w:val="hybridMultilevel"/>
    <w:tmpl w:val="1764DDA6"/>
    <w:lvl w:ilvl="0" w:tplc="972ACD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9">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3">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C324CB2"/>
    <w:multiLevelType w:val="multilevel"/>
    <w:tmpl w:val="C27A5BB0"/>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2070"/>
        </w:tabs>
        <w:ind w:left="207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2">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11"/>
  </w:num>
  <w:num w:numId="4">
    <w:abstractNumId w:val="18"/>
  </w:num>
  <w:num w:numId="5">
    <w:abstractNumId w:val="23"/>
  </w:num>
  <w:num w:numId="6">
    <w:abstractNumId w:val="7"/>
  </w:num>
  <w:num w:numId="7">
    <w:abstractNumId w:val="1"/>
  </w:num>
  <w:num w:numId="8">
    <w:abstractNumId w:val="12"/>
  </w:num>
  <w:num w:numId="9">
    <w:abstractNumId w:val="21"/>
  </w:num>
  <w:num w:numId="10">
    <w:abstractNumId w:val="10"/>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20"/>
  </w:num>
  <w:num w:numId="16">
    <w:abstractNumId w:val="9"/>
  </w:num>
  <w:num w:numId="17">
    <w:abstractNumId w:val="13"/>
  </w:num>
  <w:num w:numId="18">
    <w:abstractNumId w:val="15"/>
  </w:num>
  <w:num w:numId="19">
    <w:abstractNumId w:val="17"/>
  </w:num>
  <w:num w:numId="20">
    <w:abstractNumId w:val="22"/>
  </w:num>
  <w:num w:numId="21">
    <w:abstractNumId w:val="19"/>
  </w:num>
  <w:num w:numId="22">
    <w:abstractNumId w:val="2"/>
  </w:num>
  <w:num w:numId="23">
    <w:abstractNumId w:val="14"/>
  </w:num>
  <w:num w:numId="24">
    <w:abstractNumId w:val="8"/>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num>
  <w:numIdMacAtCleanup w:val="9"/>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ishvarya Korde">
    <w15:presenceInfo w15:providerId="None" w15:userId="Aishvarya Korde"/>
  </w15:person>
  <w15:person w15:author="Paige Rinnert">
    <w15:presenceInfo w15:providerId="Windows Live" w15:userId="439bbf6d2481ec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9"/>
    <w:rsid w:val="00000D2D"/>
    <w:rsid w:val="0000137E"/>
    <w:rsid w:val="0000301B"/>
    <w:rsid w:val="0000360D"/>
    <w:rsid w:val="000063FE"/>
    <w:rsid w:val="00007EDF"/>
    <w:rsid w:val="00011804"/>
    <w:rsid w:val="000118CE"/>
    <w:rsid w:val="000127BD"/>
    <w:rsid w:val="00012EEC"/>
    <w:rsid w:val="000203D1"/>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5881"/>
    <w:rsid w:val="00066DE9"/>
    <w:rsid w:val="00067341"/>
    <w:rsid w:val="00071060"/>
    <w:rsid w:val="00071660"/>
    <w:rsid w:val="00072170"/>
    <w:rsid w:val="00073825"/>
    <w:rsid w:val="000741C6"/>
    <w:rsid w:val="00075E61"/>
    <w:rsid w:val="00076518"/>
    <w:rsid w:val="0007736A"/>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0060"/>
    <w:rsid w:val="000D4FD6"/>
    <w:rsid w:val="000D7572"/>
    <w:rsid w:val="000E091A"/>
    <w:rsid w:val="000E2F47"/>
    <w:rsid w:val="000E341C"/>
    <w:rsid w:val="000E3D14"/>
    <w:rsid w:val="000E6631"/>
    <w:rsid w:val="000E798A"/>
    <w:rsid w:val="000E7FEB"/>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35F57"/>
    <w:rsid w:val="0014134B"/>
    <w:rsid w:val="00143009"/>
    <w:rsid w:val="00143814"/>
    <w:rsid w:val="00143BF8"/>
    <w:rsid w:val="0014426A"/>
    <w:rsid w:val="00144C74"/>
    <w:rsid w:val="00147B51"/>
    <w:rsid w:val="0015053B"/>
    <w:rsid w:val="00153EB5"/>
    <w:rsid w:val="00154CB8"/>
    <w:rsid w:val="00154DD4"/>
    <w:rsid w:val="00155530"/>
    <w:rsid w:val="001555D9"/>
    <w:rsid w:val="0015669C"/>
    <w:rsid w:val="001571D5"/>
    <w:rsid w:val="00160F73"/>
    <w:rsid w:val="001610DE"/>
    <w:rsid w:val="001627E2"/>
    <w:rsid w:val="00162C02"/>
    <w:rsid w:val="0016319B"/>
    <w:rsid w:val="00165C5C"/>
    <w:rsid w:val="00167CE3"/>
    <w:rsid w:val="00171F2C"/>
    <w:rsid w:val="00172964"/>
    <w:rsid w:val="00173AA9"/>
    <w:rsid w:val="00176558"/>
    <w:rsid w:val="00177BA3"/>
    <w:rsid w:val="00177C11"/>
    <w:rsid w:val="001807D5"/>
    <w:rsid w:val="0018091C"/>
    <w:rsid w:val="00181BFE"/>
    <w:rsid w:val="001840F2"/>
    <w:rsid w:val="001860FE"/>
    <w:rsid w:val="00187F9F"/>
    <w:rsid w:val="00190351"/>
    <w:rsid w:val="00194232"/>
    <w:rsid w:val="001958B3"/>
    <w:rsid w:val="001A14C8"/>
    <w:rsid w:val="001A26FF"/>
    <w:rsid w:val="001A2BBB"/>
    <w:rsid w:val="001A473C"/>
    <w:rsid w:val="001A5F5B"/>
    <w:rsid w:val="001A6570"/>
    <w:rsid w:val="001A6784"/>
    <w:rsid w:val="001B021A"/>
    <w:rsid w:val="001B0C3C"/>
    <w:rsid w:val="001B13CB"/>
    <w:rsid w:val="001B4742"/>
    <w:rsid w:val="001C01AA"/>
    <w:rsid w:val="001C26D0"/>
    <w:rsid w:val="001C294C"/>
    <w:rsid w:val="001C375B"/>
    <w:rsid w:val="001D1004"/>
    <w:rsid w:val="001D1170"/>
    <w:rsid w:val="001D348E"/>
    <w:rsid w:val="001D796E"/>
    <w:rsid w:val="001E3A8E"/>
    <w:rsid w:val="001E7E7A"/>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230F"/>
    <w:rsid w:val="002535FD"/>
    <w:rsid w:val="00254472"/>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10F4"/>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047C"/>
    <w:rsid w:val="00370AA3"/>
    <w:rsid w:val="00371619"/>
    <w:rsid w:val="00373D51"/>
    <w:rsid w:val="00374E33"/>
    <w:rsid w:val="00375E18"/>
    <w:rsid w:val="003760D0"/>
    <w:rsid w:val="003819BC"/>
    <w:rsid w:val="00383839"/>
    <w:rsid w:val="00384747"/>
    <w:rsid w:val="003915DE"/>
    <w:rsid w:val="00392BFF"/>
    <w:rsid w:val="003954C7"/>
    <w:rsid w:val="00395C51"/>
    <w:rsid w:val="00396309"/>
    <w:rsid w:val="00397D86"/>
    <w:rsid w:val="003A0022"/>
    <w:rsid w:val="003A3380"/>
    <w:rsid w:val="003A66DA"/>
    <w:rsid w:val="003B0ACD"/>
    <w:rsid w:val="003B7DA0"/>
    <w:rsid w:val="003C0101"/>
    <w:rsid w:val="003C06C7"/>
    <w:rsid w:val="003C0797"/>
    <w:rsid w:val="003C0EF6"/>
    <w:rsid w:val="003C1FFC"/>
    <w:rsid w:val="003C40D8"/>
    <w:rsid w:val="003D05D3"/>
    <w:rsid w:val="003D06D4"/>
    <w:rsid w:val="003D228F"/>
    <w:rsid w:val="003D2CDA"/>
    <w:rsid w:val="003D34EF"/>
    <w:rsid w:val="003D4B26"/>
    <w:rsid w:val="003D52AD"/>
    <w:rsid w:val="003D7D62"/>
    <w:rsid w:val="003E181A"/>
    <w:rsid w:val="003E1964"/>
    <w:rsid w:val="003E306D"/>
    <w:rsid w:val="003E3D60"/>
    <w:rsid w:val="003E3E8E"/>
    <w:rsid w:val="003E5BE7"/>
    <w:rsid w:val="003F03AC"/>
    <w:rsid w:val="003F1C0C"/>
    <w:rsid w:val="003F22E5"/>
    <w:rsid w:val="003F67FA"/>
    <w:rsid w:val="004032D0"/>
    <w:rsid w:val="00404B9C"/>
    <w:rsid w:val="0040562F"/>
    <w:rsid w:val="004058C3"/>
    <w:rsid w:val="004060A6"/>
    <w:rsid w:val="0040641B"/>
    <w:rsid w:val="00406C2D"/>
    <w:rsid w:val="00410081"/>
    <w:rsid w:val="004112C6"/>
    <w:rsid w:val="0041319C"/>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55EE1"/>
    <w:rsid w:val="00460884"/>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2AA0"/>
    <w:rsid w:val="004A50BE"/>
    <w:rsid w:val="004A614D"/>
    <w:rsid w:val="004A7C79"/>
    <w:rsid w:val="004B0EF1"/>
    <w:rsid w:val="004B118D"/>
    <w:rsid w:val="004B167E"/>
    <w:rsid w:val="004B6056"/>
    <w:rsid w:val="004B71F6"/>
    <w:rsid w:val="004B76E5"/>
    <w:rsid w:val="004C0E39"/>
    <w:rsid w:val="004C7F3B"/>
    <w:rsid w:val="004D16FB"/>
    <w:rsid w:val="004D1E8D"/>
    <w:rsid w:val="004D3B46"/>
    <w:rsid w:val="004D4250"/>
    <w:rsid w:val="004D7A9F"/>
    <w:rsid w:val="004D7D67"/>
    <w:rsid w:val="004E3371"/>
    <w:rsid w:val="004E3B80"/>
    <w:rsid w:val="004E6AE3"/>
    <w:rsid w:val="004E7F6D"/>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48A0"/>
    <w:rsid w:val="00566072"/>
    <w:rsid w:val="00566338"/>
    <w:rsid w:val="00567FB4"/>
    <w:rsid w:val="00570E95"/>
    <w:rsid w:val="00571C8B"/>
    <w:rsid w:val="0057518A"/>
    <w:rsid w:val="00575AB4"/>
    <w:rsid w:val="005767AF"/>
    <w:rsid w:val="00577462"/>
    <w:rsid w:val="00577E6D"/>
    <w:rsid w:val="00581EEB"/>
    <w:rsid w:val="00583000"/>
    <w:rsid w:val="0058494F"/>
    <w:rsid w:val="00586359"/>
    <w:rsid w:val="0058635B"/>
    <w:rsid w:val="00586996"/>
    <w:rsid w:val="0059142F"/>
    <w:rsid w:val="00594DF3"/>
    <w:rsid w:val="00597EED"/>
    <w:rsid w:val="005A094C"/>
    <w:rsid w:val="005A1F39"/>
    <w:rsid w:val="005A294A"/>
    <w:rsid w:val="005A3D26"/>
    <w:rsid w:val="005A5651"/>
    <w:rsid w:val="005A6612"/>
    <w:rsid w:val="005A67A9"/>
    <w:rsid w:val="005B226D"/>
    <w:rsid w:val="005B2D14"/>
    <w:rsid w:val="005B32BE"/>
    <w:rsid w:val="005C1BAB"/>
    <w:rsid w:val="005C3F5C"/>
    <w:rsid w:val="005C4827"/>
    <w:rsid w:val="005C4946"/>
    <w:rsid w:val="005C775A"/>
    <w:rsid w:val="005D1998"/>
    <w:rsid w:val="005D3266"/>
    <w:rsid w:val="005D498E"/>
    <w:rsid w:val="005D6DB5"/>
    <w:rsid w:val="005E1831"/>
    <w:rsid w:val="005E2A4A"/>
    <w:rsid w:val="005E688C"/>
    <w:rsid w:val="005F45E7"/>
    <w:rsid w:val="005F461F"/>
    <w:rsid w:val="005F6EB3"/>
    <w:rsid w:val="006023E8"/>
    <w:rsid w:val="00602B84"/>
    <w:rsid w:val="00604C56"/>
    <w:rsid w:val="00606CEE"/>
    <w:rsid w:val="00611ED6"/>
    <w:rsid w:val="00614AE4"/>
    <w:rsid w:val="00614E7E"/>
    <w:rsid w:val="00616507"/>
    <w:rsid w:val="00620AF1"/>
    <w:rsid w:val="006214FA"/>
    <w:rsid w:val="00622C04"/>
    <w:rsid w:val="006268DF"/>
    <w:rsid w:val="00626CBD"/>
    <w:rsid w:val="006310D6"/>
    <w:rsid w:val="0063234E"/>
    <w:rsid w:val="006378D6"/>
    <w:rsid w:val="00640F25"/>
    <w:rsid w:val="006418E8"/>
    <w:rsid w:val="00641A6E"/>
    <w:rsid w:val="00644358"/>
    <w:rsid w:val="00644D2B"/>
    <w:rsid w:val="00646A54"/>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A7F49"/>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4AF6"/>
    <w:rsid w:val="006E69E5"/>
    <w:rsid w:val="006F36C8"/>
    <w:rsid w:val="006F4DE0"/>
    <w:rsid w:val="006F64EF"/>
    <w:rsid w:val="006F6B66"/>
    <w:rsid w:val="006F7AF9"/>
    <w:rsid w:val="007003D7"/>
    <w:rsid w:val="00701A0A"/>
    <w:rsid w:val="00703030"/>
    <w:rsid w:val="00706D09"/>
    <w:rsid w:val="00707BC0"/>
    <w:rsid w:val="00710A5A"/>
    <w:rsid w:val="0071210E"/>
    <w:rsid w:val="0071246E"/>
    <w:rsid w:val="00713FB1"/>
    <w:rsid w:val="00714835"/>
    <w:rsid w:val="00714EC4"/>
    <w:rsid w:val="00720FCA"/>
    <w:rsid w:val="00721CA7"/>
    <w:rsid w:val="0072440B"/>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1932"/>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BBD"/>
    <w:rsid w:val="00795F8C"/>
    <w:rsid w:val="0079611A"/>
    <w:rsid w:val="00796DD7"/>
    <w:rsid w:val="007A0354"/>
    <w:rsid w:val="007A15B1"/>
    <w:rsid w:val="007A4EB4"/>
    <w:rsid w:val="007A501A"/>
    <w:rsid w:val="007A5A34"/>
    <w:rsid w:val="007A7A1E"/>
    <w:rsid w:val="007B11F7"/>
    <w:rsid w:val="007B27E8"/>
    <w:rsid w:val="007B4206"/>
    <w:rsid w:val="007B4DC6"/>
    <w:rsid w:val="007B674B"/>
    <w:rsid w:val="007B7218"/>
    <w:rsid w:val="007B721B"/>
    <w:rsid w:val="007C136A"/>
    <w:rsid w:val="007C2893"/>
    <w:rsid w:val="007C2F50"/>
    <w:rsid w:val="007C3819"/>
    <w:rsid w:val="007C42BC"/>
    <w:rsid w:val="007C5142"/>
    <w:rsid w:val="007C7F7A"/>
    <w:rsid w:val="007D1D6C"/>
    <w:rsid w:val="007D222A"/>
    <w:rsid w:val="007D4431"/>
    <w:rsid w:val="007D4FB0"/>
    <w:rsid w:val="007D635D"/>
    <w:rsid w:val="007E00A6"/>
    <w:rsid w:val="007E0D67"/>
    <w:rsid w:val="007E16CC"/>
    <w:rsid w:val="007E3EE5"/>
    <w:rsid w:val="007E5522"/>
    <w:rsid w:val="007E6DF8"/>
    <w:rsid w:val="007F587D"/>
    <w:rsid w:val="007F6660"/>
    <w:rsid w:val="007F67E4"/>
    <w:rsid w:val="007F68AF"/>
    <w:rsid w:val="007F6E79"/>
    <w:rsid w:val="007F7C01"/>
    <w:rsid w:val="00800F46"/>
    <w:rsid w:val="00802FCF"/>
    <w:rsid w:val="00804407"/>
    <w:rsid w:val="00804B64"/>
    <w:rsid w:val="008059C6"/>
    <w:rsid w:val="008075ED"/>
    <w:rsid w:val="008104ED"/>
    <w:rsid w:val="00810EDB"/>
    <w:rsid w:val="00812997"/>
    <w:rsid w:val="008179D4"/>
    <w:rsid w:val="00817F90"/>
    <w:rsid w:val="00821626"/>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75D"/>
    <w:rsid w:val="00861DFB"/>
    <w:rsid w:val="008636FA"/>
    <w:rsid w:val="00863EF5"/>
    <w:rsid w:val="00866A81"/>
    <w:rsid w:val="008671AA"/>
    <w:rsid w:val="00871005"/>
    <w:rsid w:val="0087108F"/>
    <w:rsid w:val="00871130"/>
    <w:rsid w:val="008744C2"/>
    <w:rsid w:val="0088074D"/>
    <w:rsid w:val="00880774"/>
    <w:rsid w:val="008843DE"/>
    <w:rsid w:val="00890EC8"/>
    <w:rsid w:val="00891C92"/>
    <w:rsid w:val="0089200C"/>
    <w:rsid w:val="008946EF"/>
    <w:rsid w:val="00896883"/>
    <w:rsid w:val="008977BD"/>
    <w:rsid w:val="008A03D7"/>
    <w:rsid w:val="008A2AF4"/>
    <w:rsid w:val="008A4785"/>
    <w:rsid w:val="008A6740"/>
    <w:rsid w:val="008A799D"/>
    <w:rsid w:val="008A7E5B"/>
    <w:rsid w:val="008B25E4"/>
    <w:rsid w:val="008B71C6"/>
    <w:rsid w:val="008B74D7"/>
    <w:rsid w:val="008C2958"/>
    <w:rsid w:val="008C46D2"/>
    <w:rsid w:val="008C5D65"/>
    <w:rsid w:val="008D1E1E"/>
    <w:rsid w:val="008D2C42"/>
    <w:rsid w:val="008D3D7A"/>
    <w:rsid w:val="008D4F16"/>
    <w:rsid w:val="008D52DC"/>
    <w:rsid w:val="008D64E2"/>
    <w:rsid w:val="008D7F23"/>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089"/>
    <w:rsid w:val="0092478F"/>
    <w:rsid w:val="00926F93"/>
    <w:rsid w:val="00936382"/>
    <w:rsid w:val="00940199"/>
    <w:rsid w:val="00941A7D"/>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5F52"/>
    <w:rsid w:val="00986125"/>
    <w:rsid w:val="00987316"/>
    <w:rsid w:val="009912A1"/>
    <w:rsid w:val="00992136"/>
    <w:rsid w:val="00992BD1"/>
    <w:rsid w:val="00995ABE"/>
    <w:rsid w:val="0099643C"/>
    <w:rsid w:val="009969E8"/>
    <w:rsid w:val="009A216E"/>
    <w:rsid w:val="009A3EC7"/>
    <w:rsid w:val="009A4317"/>
    <w:rsid w:val="009A5F85"/>
    <w:rsid w:val="009A769B"/>
    <w:rsid w:val="009B1E11"/>
    <w:rsid w:val="009B2213"/>
    <w:rsid w:val="009B259A"/>
    <w:rsid w:val="009B6BC5"/>
    <w:rsid w:val="009C0BF5"/>
    <w:rsid w:val="009C5505"/>
    <w:rsid w:val="009C5A81"/>
    <w:rsid w:val="009D2F2D"/>
    <w:rsid w:val="009D4257"/>
    <w:rsid w:val="009D5356"/>
    <w:rsid w:val="009D5AF6"/>
    <w:rsid w:val="009D750F"/>
    <w:rsid w:val="009E06B2"/>
    <w:rsid w:val="009E26C8"/>
    <w:rsid w:val="009F333D"/>
    <w:rsid w:val="009F3417"/>
    <w:rsid w:val="009F3A11"/>
    <w:rsid w:val="009F4F7A"/>
    <w:rsid w:val="009F6473"/>
    <w:rsid w:val="009F678D"/>
    <w:rsid w:val="009F6B7D"/>
    <w:rsid w:val="009F7070"/>
    <w:rsid w:val="009F7FD7"/>
    <w:rsid w:val="00A008A1"/>
    <w:rsid w:val="00A04C35"/>
    <w:rsid w:val="00A06AD2"/>
    <w:rsid w:val="00A14012"/>
    <w:rsid w:val="00A14257"/>
    <w:rsid w:val="00A14B14"/>
    <w:rsid w:val="00A16637"/>
    <w:rsid w:val="00A200AA"/>
    <w:rsid w:val="00A203DE"/>
    <w:rsid w:val="00A2311C"/>
    <w:rsid w:val="00A25AA5"/>
    <w:rsid w:val="00A25E74"/>
    <w:rsid w:val="00A26258"/>
    <w:rsid w:val="00A26D8E"/>
    <w:rsid w:val="00A26DBE"/>
    <w:rsid w:val="00A27B07"/>
    <w:rsid w:val="00A27CA2"/>
    <w:rsid w:val="00A32244"/>
    <w:rsid w:val="00A33E90"/>
    <w:rsid w:val="00A34C84"/>
    <w:rsid w:val="00A35BA2"/>
    <w:rsid w:val="00A35FD6"/>
    <w:rsid w:val="00A37F18"/>
    <w:rsid w:val="00A41987"/>
    <w:rsid w:val="00A42F58"/>
    <w:rsid w:val="00A432CD"/>
    <w:rsid w:val="00A45E7C"/>
    <w:rsid w:val="00A47D76"/>
    <w:rsid w:val="00A528BD"/>
    <w:rsid w:val="00A5328F"/>
    <w:rsid w:val="00A535FD"/>
    <w:rsid w:val="00A547DC"/>
    <w:rsid w:val="00A563EB"/>
    <w:rsid w:val="00A62DE1"/>
    <w:rsid w:val="00A67E14"/>
    <w:rsid w:val="00A70B2C"/>
    <w:rsid w:val="00A719F3"/>
    <w:rsid w:val="00A760D4"/>
    <w:rsid w:val="00A76899"/>
    <w:rsid w:val="00A76CE4"/>
    <w:rsid w:val="00A77774"/>
    <w:rsid w:val="00A82DE8"/>
    <w:rsid w:val="00A86D40"/>
    <w:rsid w:val="00A87961"/>
    <w:rsid w:val="00A87CF1"/>
    <w:rsid w:val="00A9113D"/>
    <w:rsid w:val="00A91FD3"/>
    <w:rsid w:val="00A93124"/>
    <w:rsid w:val="00A97694"/>
    <w:rsid w:val="00AA1FB2"/>
    <w:rsid w:val="00AA312E"/>
    <w:rsid w:val="00AB008B"/>
    <w:rsid w:val="00AB1704"/>
    <w:rsid w:val="00AB2A95"/>
    <w:rsid w:val="00AB3CE3"/>
    <w:rsid w:val="00AB3DF6"/>
    <w:rsid w:val="00AB440B"/>
    <w:rsid w:val="00AB6C02"/>
    <w:rsid w:val="00AB6E07"/>
    <w:rsid w:val="00AC10D0"/>
    <w:rsid w:val="00AC3B94"/>
    <w:rsid w:val="00AC6844"/>
    <w:rsid w:val="00AC6C8C"/>
    <w:rsid w:val="00AD0B80"/>
    <w:rsid w:val="00AD2625"/>
    <w:rsid w:val="00AD3BCC"/>
    <w:rsid w:val="00AD4E34"/>
    <w:rsid w:val="00AD7BA4"/>
    <w:rsid w:val="00AE072C"/>
    <w:rsid w:val="00AE16BD"/>
    <w:rsid w:val="00AE19D9"/>
    <w:rsid w:val="00AE23D7"/>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2BDC"/>
    <w:rsid w:val="00B44A5F"/>
    <w:rsid w:val="00B450BA"/>
    <w:rsid w:val="00B454FD"/>
    <w:rsid w:val="00B45B3D"/>
    <w:rsid w:val="00B47AE1"/>
    <w:rsid w:val="00B500F3"/>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57B8"/>
    <w:rsid w:val="00B77757"/>
    <w:rsid w:val="00B84831"/>
    <w:rsid w:val="00B8497F"/>
    <w:rsid w:val="00B866EC"/>
    <w:rsid w:val="00B90464"/>
    <w:rsid w:val="00B9107D"/>
    <w:rsid w:val="00B93409"/>
    <w:rsid w:val="00B961FC"/>
    <w:rsid w:val="00B96D00"/>
    <w:rsid w:val="00BA1930"/>
    <w:rsid w:val="00BA1D9C"/>
    <w:rsid w:val="00BA515C"/>
    <w:rsid w:val="00BA7E08"/>
    <w:rsid w:val="00BB0162"/>
    <w:rsid w:val="00BB1020"/>
    <w:rsid w:val="00BB35CA"/>
    <w:rsid w:val="00BB3FB7"/>
    <w:rsid w:val="00BB5C83"/>
    <w:rsid w:val="00BC00AC"/>
    <w:rsid w:val="00BC0826"/>
    <w:rsid w:val="00BC09B4"/>
    <w:rsid w:val="00BC1ED0"/>
    <w:rsid w:val="00BC310E"/>
    <w:rsid w:val="00BC53FC"/>
    <w:rsid w:val="00BC5750"/>
    <w:rsid w:val="00BC6433"/>
    <w:rsid w:val="00BC7BF1"/>
    <w:rsid w:val="00BD1FE0"/>
    <w:rsid w:val="00BD2AD5"/>
    <w:rsid w:val="00BD638B"/>
    <w:rsid w:val="00BD6F03"/>
    <w:rsid w:val="00BE2587"/>
    <w:rsid w:val="00BE3507"/>
    <w:rsid w:val="00BE3CB1"/>
    <w:rsid w:val="00BE58A6"/>
    <w:rsid w:val="00BF144D"/>
    <w:rsid w:val="00BF2F30"/>
    <w:rsid w:val="00BF37AA"/>
    <w:rsid w:val="00BF4250"/>
    <w:rsid w:val="00BF7350"/>
    <w:rsid w:val="00BF76BC"/>
    <w:rsid w:val="00C00B14"/>
    <w:rsid w:val="00C01AC7"/>
    <w:rsid w:val="00C02CF1"/>
    <w:rsid w:val="00C03A79"/>
    <w:rsid w:val="00C04ED1"/>
    <w:rsid w:val="00C057B4"/>
    <w:rsid w:val="00C06520"/>
    <w:rsid w:val="00C1212F"/>
    <w:rsid w:val="00C176B5"/>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5A21"/>
    <w:rsid w:val="00C46CCC"/>
    <w:rsid w:val="00C51F03"/>
    <w:rsid w:val="00C54358"/>
    <w:rsid w:val="00C54F4B"/>
    <w:rsid w:val="00C56AAC"/>
    <w:rsid w:val="00C57CDB"/>
    <w:rsid w:val="00C6074F"/>
    <w:rsid w:val="00C60EA9"/>
    <w:rsid w:val="00C615FA"/>
    <w:rsid w:val="00C64A57"/>
    <w:rsid w:val="00C66837"/>
    <w:rsid w:val="00C700F1"/>
    <w:rsid w:val="00C742D9"/>
    <w:rsid w:val="00C75123"/>
    <w:rsid w:val="00C7652B"/>
    <w:rsid w:val="00C801D4"/>
    <w:rsid w:val="00C810CD"/>
    <w:rsid w:val="00C81E83"/>
    <w:rsid w:val="00C8297A"/>
    <w:rsid w:val="00C85387"/>
    <w:rsid w:val="00CA1EE7"/>
    <w:rsid w:val="00CA6F53"/>
    <w:rsid w:val="00CB06F2"/>
    <w:rsid w:val="00CB1E56"/>
    <w:rsid w:val="00CB2275"/>
    <w:rsid w:val="00CB5302"/>
    <w:rsid w:val="00CB5D0A"/>
    <w:rsid w:val="00CB7380"/>
    <w:rsid w:val="00CC0228"/>
    <w:rsid w:val="00CC2D86"/>
    <w:rsid w:val="00CC5179"/>
    <w:rsid w:val="00CC51AB"/>
    <w:rsid w:val="00CC73F6"/>
    <w:rsid w:val="00CD1AA5"/>
    <w:rsid w:val="00CD5CB9"/>
    <w:rsid w:val="00CD756E"/>
    <w:rsid w:val="00CE0D0B"/>
    <w:rsid w:val="00CE190C"/>
    <w:rsid w:val="00CE24C6"/>
    <w:rsid w:val="00CE2F39"/>
    <w:rsid w:val="00CE3643"/>
    <w:rsid w:val="00CE4D6F"/>
    <w:rsid w:val="00CE581C"/>
    <w:rsid w:val="00CF0950"/>
    <w:rsid w:val="00CF421B"/>
    <w:rsid w:val="00CF6AFA"/>
    <w:rsid w:val="00CF7A38"/>
    <w:rsid w:val="00CF7CCB"/>
    <w:rsid w:val="00D006D4"/>
    <w:rsid w:val="00D00E69"/>
    <w:rsid w:val="00D00FE2"/>
    <w:rsid w:val="00D0199D"/>
    <w:rsid w:val="00D01A2A"/>
    <w:rsid w:val="00D01C9F"/>
    <w:rsid w:val="00D027E5"/>
    <w:rsid w:val="00D04589"/>
    <w:rsid w:val="00D05846"/>
    <w:rsid w:val="00D0696D"/>
    <w:rsid w:val="00D104E8"/>
    <w:rsid w:val="00D2008B"/>
    <w:rsid w:val="00D20B9B"/>
    <w:rsid w:val="00D23A4C"/>
    <w:rsid w:val="00D26013"/>
    <w:rsid w:val="00D30FC4"/>
    <w:rsid w:val="00D320F7"/>
    <w:rsid w:val="00D32445"/>
    <w:rsid w:val="00D3344D"/>
    <w:rsid w:val="00D337F3"/>
    <w:rsid w:val="00D36AB9"/>
    <w:rsid w:val="00D41DE4"/>
    <w:rsid w:val="00D43D55"/>
    <w:rsid w:val="00D44F56"/>
    <w:rsid w:val="00D45D13"/>
    <w:rsid w:val="00D45EF0"/>
    <w:rsid w:val="00D4683B"/>
    <w:rsid w:val="00D5096C"/>
    <w:rsid w:val="00D50A17"/>
    <w:rsid w:val="00D516D2"/>
    <w:rsid w:val="00D54CBB"/>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BEB"/>
    <w:rsid w:val="00DB3D42"/>
    <w:rsid w:val="00DB6701"/>
    <w:rsid w:val="00DC11D6"/>
    <w:rsid w:val="00DC5D1B"/>
    <w:rsid w:val="00DD3652"/>
    <w:rsid w:val="00DD7469"/>
    <w:rsid w:val="00DE021A"/>
    <w:rsid w:val="00DE1376"/>
    <w:rsid w:val="00DE33F0"/>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31C3"/>
    <w:rsid w:val="00E35154"/>
    <w:rsid w:val="00E37711"/>
    <w:rsid w:val="00E37E75"/>
    <w:rsid w:val="00E45CC6"/>
    <w:rsid w:val="00E466F0"/>
    <w:rsid w:val="00E50516"/>
    <w:rsid w:val="00E527E0"/>
    <w:rsid w:val="00E56244"/>
    <w:rsid w:val="00E57053"/>
    <w:rsid w:val="00E57901"/>
    <w:rsid w:val="00E57BAF"/>
    <w:rsid w:val="00E57EAF"/>
    <w:rsid w:val="00E61F41"/>
    <w:rsid w:val="00E6337E"/>
    <w:rsid w:val="00E63DC6"/>
    <w:rsid w:val="00E64B3F"/>
    <w:rsid w:val="00E64EFC"/>
    <w:rsid w:val="00E66A21"/>
    <w:rsid w:val="00E7066D"/>
    <w:rsid w:val="00E71AB3"/>
    <w:rsid w:val="00E73971"/>
    <w:rsid w:val="00E74354"/>
    <w:rsid w:val="00E808FC"/>
    <w:rsid w:val="00E8320B"/>
    <w:rsid w:val="00E848E6"/>
    <w:rsid w:val="00E86BD2"/>
    <w:rsid w:val="00E86E69"/>
    <w:rsid w:val="00E87D58"/>
    <w:rsid w:val="00E87FD2"/>
    <w:rsid w:val="00E92BDE"/>
    <w:rsid w:val="00EA0E10"/>
    <w:rsid w:val="00EA17B6"/>
    <w:rsid w:val="00EA19FA"/>
    <w:rsid w:val="00EA3AF5"/>
    <w:rsid w:val="00EA49FA"/>
    <w:rsid w:val="00EA5A26"/>
    <w:rsid w:val="00EB5669"/>
    <w:rsid w:val="00EB7F14"/>
    <w:rsid w:val="00EC16C0"/>
    <w:rsid w:val="00EC1AF4"/>
    <w:rsid w:val="00EC28AF"/>
    <w:rsid w:val="00EC58D6"/>
    <w:rsid w:val="00EC60CD"/>
    <w:rsid w:val="00ED1442"/>
    <w:rsid w:val="00ED375E"/>
    <w:rsid w:val="00ED3E44"/>
    <w:rsid w:val="00EE0614"/>
    <w:rsid w:val="00EE10E9"/>
    <w:rsid w:val="00EE11D2"/>
    <w:rsid w:val="00EE1B62"/>
    <w:rsid w:val="00EE1F16"/>
    <w:rsid w:val="00EF73C9"/>
    <w:rsid w:val="00F04A0B"/>
    <w:rsid w:val="00F066B0"/>
    <w:rsid w:val="00F0773E"/>
    <w:rsid w:val="00F11969"/>
    <w:rsid w:val="00F127A0"/>
    <w:rsid w:val="00F13096"/>
    <w:rsid w:val="00F14FA6"/>
    <w:rsid w:val="00F2011F"/>
    <w:rsid w:val="00F20986"/>
    <w:rsid w:val="00F22EFC"/>
    <w:rsid w:val="00F24595"/>
    <w:rsid w:val="00F24FDB"/>
    <w:rsid w:val="00F25326"/>
    <w:rsid w:val="00F26788"/>
    <w:rsid w:val="00F3284E"/>
    <w:rsid w:val="00F331DD"/>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0A6"/>
    <w:rsid w:val="00F96C28"/>
    <w:rsid w:val="00F9765C"/>
    <w:rsid w:val="00FA0CF8"/>
    <w:rsid w:val="00FA1091"/>
    <w:rsid w:val="00FA1454"/>
    <w:rsid w:val="00FA2D07"/>
    <w:rsid w:val="00FA78CA"/>
    <w:rsid w:val="00FB23BC"/>
    <w:rsid w:val="00FB355E"/>
    <w:rsid w:val="00FB37A8"/>
    <w:rsid w:val="00FB4D5B"/>
    <w:rsid w:val="00FB656E"/>
    <w:rsid w:val="00FC29D6"/>
    <w:rsid w:val="00FC2F24"/>
    <w:rsid w:val="00FC3B24"/>
    <w:rsid w:val="00FC3BCB"/>
    <w:rsid w:val="00FC77FE"/>
    <w:rsid w:val="00FD2717"/>
    <w:rsid w:val="00FD2780"/>
    <w:rsid w:val="00FD2C6C"/>
    <w:rsid w:val="00FD5C90"/>
    <w:rsid w:val="00FE1B6F"/>
    <w:rsid w:val="00FE2275"/>
    <w:rsid w:val="00FE36C6"/>
    <w:rsid w:val="00FE3889"/>
    <w:rsid w:val="00FE6E89"/>
    <w:rsid w:val="00FE7A1D"/>
    <w:rsid w:val="00FF1248"/>
    <w:rsid w:val="00FF590B"/>
    <w:rsid w:val="00FF5D6F"/>
    <w:rsid w:val="00FF6048"/>
    <w:rsid w:val="00FF6D66"/>
    <w:rsid w:val="00FF70BE"/>
    <w:rsid w:val="00FF74E5"/>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6FCB60A0-1C7C-4E5A-86BE-B7B88D805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E56244"/>
    <w:pPr>
      <w:keepNext/>
      <w:numPr>
        <w:ilvl w:val="1"/>
        <w:numId w:val="9"/>
      </w:numPr>
      <w:spacing w:before="240" w:after="240"/>
      <w:ind w:left="72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A5328F"/>
    <w:pPr>
      <w:tabs>
        <w:tab w:val="left" w:pos="8550"/>
      </w:tabs>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CommentReference">
    <w:name w:val="annotation reference"/>
    <w:basedOn w:val="DefaultParagraphFont"/>
    <w:uiPriority w:val="99"/>
    <w:semiHidden/>
    <w:rsid w:val="00AD4E34"/>
    <w:rPr>
      <w:sz w:val="18"/>
      <w:szCs w:val="18"/>
    </w:rPr>
  </w:style>
  <w:style w:type="paragraph" w:styleId="CommentText">
    <w:name w:val="annotation text"/>
    <w:basedOn w:val="Normal"/>
    <w:link w:val="CommentTextChar"/>
    <w:uiPriority w:val="99"/>
    <w:semiHidden/>
    <w:rsid w:val="00AD4E34"/>
    <w:rPr>
      <w:szCs w:val="24"/>
    </w:rPr>
  </w:style>
  <w:style w:type="character" w:customStyle="1" w:styleId="CommentTextChar">
    <w:name w:val="Comment Text Char"/>
    <w:basedOn w:val="DefaultParagraphFont"/>
    <w:link w:val="CommentText"/>
    <w:uiPriority w:val="99"/>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E56244"/>
    <w:rPr>
      <w:rFonts w:ascii="Arial" w:eastAsia="Times New Roman" w:hAnsi="Arial"/>
      <w:b/>
      <w:caps/>
      <w:sz w:val="32"/>
    </w:rPr>
  </w:style>
  <w:style w:type="table" w:customStyle="1" w:styleId="PlainTable51">
    <w:name w:val="Plain Table 51"/>
    <w:basedOn w:val="TableNormal"/>
    <w:uiPriority w:val="45"/>
    <w:rsid w:val="00D3344D"/>
    <w:rPr>
      <w:rFonts w:asciiTheme="minorHAnsi" w:eastAsiaTheme="minorHAnsi" w:hAnsiTheme="minorHAnsi" w:cstheme="minorBidi"/>
      <w:sz w:val="24"/>
      <w:szCs w:val="24"/>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4" Type="http://schemas.openxmlformats.org/officeDocument/2006/relationships/image" Target="media/image2.png"/><Relationship Id="rId15" Type="http://schemas.openxmlformats.org/officeDocument/2006/relationships/image" Target="media/image3.tiff"/><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50" Type="http://schemas.openxmlformats.org/officeDocument/2006/relationships/image" Target="media/image38.png"/><Relationship Id="rId51" Type="http://schemas.openxmlformats.org/officeDocument/2006/relationships/image" Target="media/image39.png"/><Relationship Id="rId52" Type="http://schemas.openxmlformats.org/officeDocument/2006/relationships/image" Target="media/image40.png"/><Relationship Id="rId53" Type="http://schemas.openxmlformats.org/officeDocument/2006/relationships/footer" Target="footer3.xml"/><Relationship Id="rId54" Type="http://schemas.openxmlformats.org/officeDocument/2006/relationships/fontTable" Target="fontTable.xml"/><Relationship Id="rId55" Type="http://schemas.microsoft.com/office/2011/relationships/people" Target="people.xml"/><Relationship Id="rId56" Type="http://schemas.openxmlformats.org/officeDocument/2006/relationships/theme" Target="theme/theme1.xml"/><Relationship Id="rId40" Type="http://schemas.openxmlformats.org/officeDocument/2006/relationships/image" Target="media/image28.png"/><Relationship Id="rId41" Type="http://schemas.openxmlformats.org/officeDocument/2006/relationships/image" Target="media/image29.jpe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comments" Target="comment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microsoft.com/office/2011/relationships/commentsExtended" Target="commentsExtended.xml"/><Relationship Id="rId11" Type="http://schemas.openxmlformats.org/officeDocument/2006/relationships/header" Target="header1.xml"/><Relationship Id="rId1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52DA32-4CD2-D947-8B07-E157060BE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C:\docs\Clinic\director\reports\ClinicReportTemplate_10.dot</Template>
  <TotalTime>105</TotalTime>
  <Pages>61</Pages>
  <Words>16565</Words>
  <Characters>94421</Characters>
  <Application>Microsoft Macintosh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110765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Aishvarya Korde</cp:lastModifiedBy>
  <cp:revision>31</cp:revision>
  <cp:lastPrinted>2010-08-24T04:33:00Z</cp:lastPrinted>
  <dcterms:created xsi:type="dcterms:W3CDTF">2017-05-04T21:07:00Z</dcterms:created>
  <dcterms:modified xsi:type="dcterms:W3CDTF">2017-05-04T23:49:00Z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id="Ipo4xvXY"/&gt;&lt;style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