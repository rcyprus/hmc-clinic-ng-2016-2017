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8414B6" w14:textId="77777777" w:rsidR="00F960A6" w:rsidRDefault="00F960A6" w:rsidP="00F960A6">
      <w:pPr>
        <w:widowControl w:val="0"/>
        <w:jc w:val="center"/>
        <w:rPr>
          <w:b/>
          <w:sz w:val="28"/>
        </w:rPr>
      </w:pPr>
      <w:bookmarkStart w:id="0" w:name="_Hlk481742500"/>
      <w:bookmarkEnd w:id="0"/>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1" w:name="_Toc420481764"/>
      <w:bookmarkStart w:id="2" w:name="_Toc409150352"/>
      <w:r>
        <w:br w:type="page"/>
      </w:r>
    </w:p>
    <w:p w14:paraId="4F675D5A" w14:textId="77777777" w:rsidR="00F960A6" w:rsidRPr="003374C8" w:rsidRDefault="00F960A6" w:rsidP="00F960A6">
      <w:pPr>
        <w:pStyle w:val="AbstractHeading"/>
      </w:pPr>
      <w:bookmarkStart w:id="3" w:name="_Toc481761074"/>
      <w:r>
        <w:lastRenderedPageBreak/>
        <w:t>ABSTRACT</w:t>
      </w:r>
      <w:bookmarkEnd w:id="1"/>
      <w:bookmarkEnd w:id="3"/>
    </w:p>
    <w:p w14:paraId="5FBC582E" w14:textId="77777777" w:rsidR="00993119" w:rsidRPr="003374C8" w:rsidRDefault="00993119" w:rsidP="00993119">
      <w:pPr>
        <w:spacing w:line="480" w:lineRule="auto"/>
        <w:ind w:firstLine="547"/>
        <w:jc w:val="both"/>
      </w:pPr>
      <w:r>
        <w:t xml:space="preserve">The goal of this project is to implement a secure state estimation (SSE) algorithm in software and in hardware on a quadrotor. The simulation results show that the quadrotor dynamic model produces outputs that agree with expectations based on the motor inputs, and the SSE is capable of producing accurate state estimates (within 10% error) of a 10 degree of freedom (DOF) system with noisy outputs. The hardware implementation involved integrating a Jetson TK1 computer with two laser scanners, four 9-DOF inertial measurement units (IMUs), and a flight controller. The Jetson TK1 runs a ROS environment to gather sensor data, run the SSE, and communicate to the flight controller. Sensor data was also logged from test flights for testing the SSE offboard in order to confirm onboard flight results. </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2"/>
    <w:p w14:paraId="10653E75" w14:textId="77777777" w:rsidR="00F960A6" w:rsidRPr="005A294A" w:rsidRDefault="00F960A6" w:rsidP="00F960A6">
      <w:pPr>
        <w:pStyle w:val="RegularHeading"/>
      </w:pPr>
      <w:r>
        <w:lastRenderedPageBreak/>
        <w:t>TABLE OF CONTENTS</w:t>
      </w:r>
    </w:p>
    <w:bookmarkStart w:id="4" w:name="_Toc452429018"/>
    <w:p w14:paraId="3ECCE14B" w14:textId="1DDF59DB" w:rsidR="007534E7" w:rsidRDefault="00F960A6">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Pr>
          <w:caps w:val="0"/>
          <w:sz w:val="28"/>
        </w:rPr>
        <w:instrText xml:space="preserve"> TOC \o "1-3" \t "Abstract Heading,1" </w:instrText>
      </w:r>
      <w:r>
        <w:rPr>
          <w:caps w:val="0"/>
          <w:sz w:val="28"/>
        </w:rPr>
        <w:fldChar w:fldCharType="separate"/>
      </w:r>
      <w:r w:rsidR="007534E7">
        <w:rPr>
          <w:noProof/>
        </w:rPr>
        <w:t>ABSTRACT</w:t>
      </w:r>
      <w:r w:rsidR="007534E7">
        <w:rPr>
          <w:noProof/>
        </w:rPr>
        <w:tab/>
      </w:r>
      <w:r w:rsidR="007534E7">
        <w:rPr>
          <w:noProof/>
        </w:rPr>
        <w:fldChar w:fldCharType="begin"/>
      </w:r>
      <w:r w:rsidR="007534E7">
        <w:rPr>
          <w:noProof/>
        </w:rPr>
        <w:instrText xml:space="preserve"> PAGEREF _Toc481761074 \h </w:instrText>
      </w:r>
      <w:r w:rsidR="007534E7">
        <w:rPr>
          <w:noProof/>
        </w:rPr>
      </w:r>
      <w:r w:rsidR="007534E7">
        <w:rPr>
          <w:noProof/>
        </w:rPr>
        <w:fldChar w:fldCharType="separate"/>
      </w:r>
      <w:r w:rsidR="00944987">
        <w:rPr>
          <w:noProof/>
        </w:rPr>
        <w:t>ii</w:t>
      </w:r>
      <w:r w:rsidR="007534E7">
        <w:rPr>
          <w:noProof/>
        </w:rPr>
        <w:fldChar w:fldCharType="end"/>
      </w:r>
    </w:p>
    <w:p w14:paraId="54EBDC07" w14:textId="7DEE4B59"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_Toc481761075 \h </w:instrText>
      </w:r>
      <w:r>
        <w:rPr>
          <w:noProof/>
        </w:rPr>
      </w:r>
      <w:r>
        <w:rPr>
          <w:noProof/>
        </w:rPr>
        <w:fldChar w:fldCharType="separate"/>
      </w:r>
      <w:r w:rsidR="00944987">
        <w:rPr>
          <w:noProof/>
        </w:rPr>
        <w:t>3</w:t>
      </w:r>
      <w:r>
        <w:rPr>
          <w:noProof/>
        </w:rPr>
        <w:fldChar w:fldCharType="end"/>
      </w:r>
    </w:p>
    <w:p w14:paraId="7764D3F4" w14:textId="211C216E" w:rsidR="007534E7" w:rsidRDefault="007534E7">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_Toc481761076 \h </w:instrText>
      </w:r>
      <w:r>
        <w:fldChar w:fldCharType="separate"/>
      </w:r>
      <w:r w:rsidR="00944987">
        <w:t>3</w:t>
      </w:r>
      <w:r>
        <w:fldChar w:fldCharType="end"/>
      </w:r>
    </w:p>
    <w:p w14:paraId="7224288E" w14:textId="2E0A6081" w:rsidR="007534E7" w:rsidRDefault="007534E7">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_Toc481761077 \h </w:instrText>
      </w:r>
      <w:r>
        <w:fldChar w:fldCharType="separate"/>
      </w:r>
      <w:r w:rsidR="00944987">
        <w:t>3</w:t>
      </w:r>
      <w:r>
        <w:fldChar w:fldCharType="end"/>
      </w:r>
    </w:p>
    <w:p w14:paraId="7034C598" w14:textId="2ABD8C0F"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_Toc481761078 \h </w:instrText>
      </w:r>
      <w:r>
        <w:rPr>
          <w:noProof/>
        </w:rPr>
      </w:r>
      <w:r>
        <w:rPr>
          <w:noProof/>
        </w:rPr>
        <w:fldChar w:fldCharType="separate"/>
      </w:r>
      <w:r w:rsidR="00944987">
        <w:rPr>
          <w:noProof/>
        </w:rPr>
        <w:t>4</w:t>
      </w:r>
      <w:r>
        <w:rPr>
          <w:noProof/>
        </w:rPr>
        <w:fldChar w:fldCharType="end"/>
      </w:r>
    </w:p>
    <w:p w14:paraId="338D5BB8" w14:textId="1B6883E2"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_Toc481761079 \h </w:instrText>
      </w:r>
      <w:r>
        <w:rPr>
          <w:noProof/>
        </w:rPr>
      </w:r>
      <w:r>
        <w:rPr>
          <w:noProof/>
        </w:rPr>
        <w:fldChar w:fldCharType="separate"/>
      </w:r>
      <w:r w:rsidR="00944987">
        <w:rPr>
          <w:noProof/>
        </w:rPr>
        <w:t>4</w:t>
      </w:r>
      <w:r>
        <w:rPr>
          <w:noProof/>
        </w:rPr>
        <w:fldChar w:fldCharType="end"/>
      </w:r>
    </w:p>
    <w:p w14:paraId="5104734A" w14:textId="51DA8A99"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_Toc481761080 \h </w:instrText>
      </w:r>
      <w:r>
        <w:rPr>
          <w:noProof/>
        </w:rPr>
      </w:r>
      <w:r>
        <w:rPr>
          <w:noProof/>
        </w:rPr>
        <w:fldChar w:fldCharType="separate"/>
      </w:r>
      <w:r w:rsidR="00944987">
        <w:rPr>
          <w:noProof/>
        </w:rPr>
        <w:t>5</w:t>
      </w:r>
      <w:r>
        <w:rPr>
          <w:noProof/>
        </w:rPr>
        <w:fldChar w:fldCharType="end"/>
      </w:r>
    </w:p>
    <w:p w14:paraId="32C7C8BB" w14:textId="594F83B5" w:rsidR="007534E7" w:rsidRDefault="007534E7">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_Toc481761081 \h </w:instrText>
      </w:r>
      <w:r>
        <w:fldChar w:fldCharType="separate"/>
      </w:r>
      <w:r w:rsidR="00944987">
        <w:t>5</w:t>
      </w:r>
      <w:r>
        <w:fldChar w:fldCharType="end"/>
      </w:r>
    </w:p>
    <w:p w14:paraId="356C8886" w14:textId="78B27E27" w:rsidR="007534E7" w:rsidRDefault="007534E7">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_Toc481761082 \h </w:instrText>
      </w:r>
      <w:r>
        <w:fldChar w:fldCharType="separate"/>
      </w:r>
      <w:r w:rsidR="00944987">
        <w:t>6</w:t>
      </w:r>
      <w:r>
        <w:fldChar w:fldCharType="end"/>
      </w:r>
    </w:p>
    <w:p w14:paraId="1FBE4750" w14:textId="4A98CF66" w:rsidR="007534E7" w:rsidRDefault="007534E7">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_Toc481761083 \h </w:instrText>
      </w:r>
      <w:r>
        <w:fldChar w:fldCharType="separate"/>
      </w:r>
      <w:r w:rsidR="00944987">
        <w:t>6</w:t>
      </w:r>
      <w:r>
        <w:fldChar w:fldCharType="end"/>
      </w:r>
    </w:p>
    <w:p w14:paraId="61C2783D" w14:textId="755802D3"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_Toc481761084 \h </w:instrText>
      </w:r>
      <w:r>
        <w:rPr>
          <w:noProof/>
        </w:rPr>
      </w:r>
      <w:r>
        <w:rPr>
          <w:noProof/>
        </w:rPr>
        <w:fldChar w:fldCharType="separate"/>
      </w:r>
      <w:r w:rsidR="00944987">
        <w:rPr>
          <w:noProof/>
        </w:rPr>
        <w:t>8</w:t>
      </w:r>
      <w:r>
        <w:rPr>
          <w:noProof/>
        </w:rPr>
        <w:fldChar w:fldCharType="end"/>
      </w:r>
    </w:p>
    <w:p w14:paraId="7C8BB47E" w14:textId="342852C5" w:rsidR="007534E7" w:rsidRDefault="007534E7">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_Toc481761085 \h </w:instrText>
      </w:r>
      <w:r>
        <w:fldChar w:fldCharType="separate"/>
      </w:r>
      <w:r w:rsidR="00944987">
        <w:t>10</w:t>
      </w:r>
      <w:r>
        <w:fldChar w:fldCharType="end"/>
      </w:r>
    </w:p>
    <w:p w14:paraId="16983B0A" w14:textId="2A432727"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SSE Design</w:t>
      </w:r>
      <w:r>
        <w:rPr>
          <w:noProof/>
        </w:rPr>
        <w:tab/>
      </w:r>
      <w:r>
        <w:rPr>
          <w:noProof/>
        </w:rPr>
        <w:fldChar w:fldCharType="begin"/>
      </w:r>
      <w:r>
        <w:rPr>
          <w:noProof/>
        </w:rPr>
        <w:instrText xml:space="preserve"> PAGEREF _Toc481761086 \h </w:instrText>
      </w:r>
      <w:r>
        <w:rPr>
          <w:noProof/>
        </w:rPr>
      </w:r>
      <w:r>
        <w:rPr>
          <w:noProof/>
        </w:rPr>
        <w:fldChar w:fldCharType="separate"/>
      </w:r>
      <w:r w:rsidR="00944987">
        <w:rPr>
          <w:noProof/>
        </w:rPr>
        <w:t>12</w:t>
      </w:r>
      <w:r>
        <w:rPr>
          <w:noProof/>
        </w:rPr>
        <w:fldChar w:fldCharType="end"/>
      </w:r>
    </w:p>
    <w:p w14:paraId="691DAC72" w14:textId="106422F3" w:rsidR="007534E7" w:rsidRDefault="007534E7">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_Toc481761087 \h </w:instrText>
      </w:r>
      <w:r>
        <w:fldChar w:fldCharType="separate"/>
      </w:r>
      <w:r w:rsidR="00944987">
        <w:t>13</w:t>
      </w:r>
      <w:r>
        <w:fldChar w:fldCharType="end"/>
      </w:r>
    </w:p>
    <w:p w14:paraId="326D8BFF" w14:textId="6F4A4151" w:rsidR="007534E7" w:rsidRDefault="007534E7">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_Toc481761088 \h </w:instrText>
      </w:r>
      <w:r>
        <w:fldChar w:fldCharType="separate"/>
      </w:r>
      <w:r w:rsidR="00944987">
        <w:t>14</w:t>
      </w:r>
      <w:r>
        <w:fldChar w:fldCharType="end"/>
      </w:r>
    </w:p>
    <w:p w14:paraId="2FA095C5" w14:textId="6135AD0F"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3.2.1.</w:t>
      </w:r>
      <w:r>
        <w:rPr>
          <w:rFonts w:asciiTheme="minorHAnsi" w:eastAsiaTheme="minorEastAsia" w:hAnsiTheme="minorHAnsi" w:cstheme="minorBidi"/>
          <w:i w:val="0"/>
          <w:noProof/>
          <w:sz w:val="22"/>
          <w:szCs w:val="22"/>
        </w:rPr>
        <w:tab/>
      </w:r>
      <w:r>
        <w:rPr>
          <w:noProof/>
        </w:rPr>
        <w:t>Linearized Dynamic Model</w:t>
      </w:r>
      <w:r>
        <w:rPr>
          <w:noProof/>
        </w:rPr>
        <w:tab/>
      </w:r>
      <w:r>
        <w:rPr>
          <w:noProof/>
        </w:rPr>
        <w:fldChar w:fldCharType="begin"/>
      </w:r>
      <w:r>
        <w:rPr>
          <w:noProof/>
        </w:rPr>
        <w:instrText xml:space="preserve"> PAGEREF _Toc481761089 \h </w:instrText>
      </w:r>
      <w:r>
        <w:rPr>
          <w:noProof/>
        </w:rPr>
      </w:r>
      <w:r>
        <w:rPr>
          <w:noProof/>
        </w:rPr>
        <w:fldChar w:fldCharType="separate"/>
      </w:r>
      <w:r w:rsidR="00944987">
        <w:rPr>
          <w:noProof/>
        </w:rPr>
        <w:t>16</w:t>
      </w:r>
      <w:r>
        <w:rPr>
          <w:noProof/>
        </w:rPr>
        <w:fldChar w:fldCharType="end"/>
      </w:r>
    </w:p>
    <w:p w14:paraId="3E9E8221" w14:textId="392CB8BF" w:rsidR="007534E7" w:rsidRDefault="007534E7">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_Toc481761090 \h </w:instrText>
      </w:r>
      <w:r>
        <w:fldChar w:fldCharType="separate"/>
      </w:r>
      <w:r w:rsidR="00944987">
        <w:t>18</w:t>
      </w:r>
      <w:r>
        <w:fldChar w:fldCharType="end"/>
      </w:r>
    </w:p>
    <w:p w14:paraId="61F3047A" w14:textId="50E5D1AE" w:rsidR="007534E7" w:rsidRDefault="007534E7">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Transition to Hardware</w:t>
      </w:r>
      <w:r>
        <w:tab/>
      </w:r>
      <w:r>
        <w:fldChar w:fldCharType="begin"/>
      </w:r>
      <w:r>
        <w:instrText xml:space="preserve"> PAGEREF _Toc481761091 \h </w:instrText>
      </w:r>
      <w:r>
        <w:fldChar w:fldCharType="separate"/>
      </w:r>
      <w:r w:rsidR="00944987">
        <w:t>20</w:t>
      </w:r>
      <w:r>
        <w:fldChar w:fldCharType="end"/>
      </w:r>
    </w:p>
    <w:p w14:paraId="42FFAA04" w14:textId="61916EB1"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Windowed Approach</w:t>
      </w:r>
      <w:r>
        <w:rPr>
          <w:noProof/>
        </w:rPr>
        <w:tab/>
      </w:r>
      <w:r>
        <w:rPr>
          <w:noProof/>
        </w:rPr>
        <w:fldChar w:fldCharType="begin"/>
      </w:r>
      <w:r>
        <w:rPr>
          <w:noProof/>
        </w:rPr>
        <w:instrText xml:space="preserve"> PAGEREF _Toc481761092 \h </w:instrText>
      </w:r>
      <w:r>
        <w:rPr>
          <w:noProof/>
        </w:rPr>
      </w:r>
      <w:r>
        <w:rPr>
          <w:noProof/>
        </w:rPr>
        <w:fldChar w:fldCharType="separate"/>
      </w:r>
      <w:r w:rsidR="00944987">
        <w:rPr>
          <w:noProof/>
        </w:rPr>
        <w:t>23</w:t>
      </w:r>
      <w:r>
        <w:rPr>
          <w:noProof/>
        </w:rPr>
        <w:fldChar w:fldCharType="end"/>
      </w:r>
    </w:p>
    <w:p w14:paraId="652A324B" w14:textId="5C13D41A"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Solver Implementation</w:t>
      </w:r>
      <w:r>
        <w:rPr>
          <w:noProof/>
        </w:rPr>
        <w:tab/>
      </w:r>
      <w:r>
        <w:rPr>
          <w:noProof/>
        </w:rPr>
        <w:fldChar w:fldCharType="begin"/>
      </w:r>
      <w:r>
        <w:rPr>
          <w:noProof/>
        </w:rPr>
        <w:instrText xml:space="preserve"> PAGEREF _Toc481761093 \h </w:instrText>
      </w:r>
      <w:r>
        <w:rPr>
          <w:noProof/>
        </w:rPr>
      </w:r>
      <w:r>
        <w:rPr>
          <w:noProof/>
        </w:rPr>
        <w:fldChar w:fldCharType="separate"/>
      </w:r>
      <w:r w:rsidR="00944987">
        <w:rPr>
          <w:noProof/>
        </w:rPr>
        <w:t>20</w:t>
      </w:r>
      <w:r>
        <w:rPr>
          <w:noProof/>
        </w:rPr>
        <w:fldChar w:fldCharType="end"/>
      </w:r>
    </w:p>
    <w:p w14:paraId="1ED85518" w14:textId="0A349B52"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Simulation Results</w:t>
      </w:r>
      <w:r>
        <w:rPr>
          <w:noProof/>
        </w:rPr>
        <w:tab/>
      </w:r>
      <w:r>
        <w:rPr>
          <w:noProof/>
        </w:rPr>
        <w:fldChar w:fldCharType="begin"/>
      </w:r>
      <w:r>
        <w:rPr>
          <w:noProof/>
        </w:rPr>
        <w:instrText xml:space="preserve"> PAGEREF _Toc481761094 \h </w:instrText>
      </w:r>
      <w:r>
        <w:rPr>
          <w:noProof/>
        </w:rPr>
      </w:r>
      <w:r>
        <w:rPr>
          <w:noProof/>
        </w:rPr>
        <w:fldChar w:fldCharType="separate"/>
      </w:r>
      <w:r w:rsidR="00944987">
        <w:rPr>
          <w:noProof/>
        </w:rPr>
        <w:t>24</w:t>
      </w:r>
      <w:r>
        <w:rPr>
          <w:noProof/>
        </w:rPr>
        <w:fldChar w:fldCharType="end"/>
      </w:r>
    </w:p>
    <w:p w14:paraId="6C453822" w14:textId="287852BD" w:rsidR="007534E7" w:rsidRDefault="007534E7">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_Toc481761095 \h </w:instrText>
      </w:r>
      <w:r>
        <w:fldChar w:fldCharType="separate"/>
      </w:r>
      <w:r w:rsidR="00944987">
        <w:t>24</w:t>
      </w:r>
      <w:r>
        <w:fldChar w:fldCharType="end"/>
      </w:r>
    </w:p>
    <w:p w14:paraId="368755F5" w14:textId="5AB70B2D" w:rsidR="007534E7" w:rsidRDefault="007534E7">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SSE Simulation (MATLAB)</w:t>
      </w:r>
      <w:r>
        <w:tab/>
      </w:r>
      <w:r>
        <w:fldChar w:fldCharType="begin"/>
      </w:r>
      <w:r>
        <w:instrText xml:space="preserve"> PAGEREF _Toc481761096 \h </w:instrText>
      </w:r>
      <w:r>
        <w:fldChar w:fldCharType="separate"/>
      </w:r>
      <w:r w:rsidR="00944987">
        <w:t>26</w:t>
      </w:r>
      <w:r>
        <w:fldChar w:fldCharType="end"/>
      </w:r>
    </w:p>
    <w:p w14:paraId="00F9572C" w14:textId="6DBB0589"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SDOF System</w:t>
      </w:r>
      <w:r>
        <w:rPr>
          <w:noProof/>
        </w:rPr>
        <w:tab/>
      </w:r>
      <w:r>
        <w:rPr>
          <w:noProof/>
        </w:rPr>
        <w:fldChar w:fldCharType="begin"/>
      </w:r>
      <w:r>
        <w:rPr>
          <w:noProof/>
        </w:rPr>
        <w:instrText xml:space="preserve"> PAGEREF _Toc481761097 \h </w:instrText>
      </w:r>
      <w:r>
        <w:rPr>
          <w:noProof/>
        </w:rPr>
      </w:r>
      <w:r>
        <w:rPr>
          <w:noProof/>
        </w:rPr>
        <w:fldChar w:fldCharType="separate"/>
      </w:r>
      <w:r w:rsidR="00944987">
        <w:rPr>
          <w:noProof/>
        </w:rPr>
        <w:t>27</w:t>
      </w:r>
      <w:r>
        <w:rPr>
          <w:noProof/>
        </w:rPr>
        <w:fldChar w:fldCharType="end"/>
      </w:r>
    </w:p>
    <w:p w14:paraId="7891EB2D" w14:textId="63853623"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Quadrotor System</w:t>
      </w:r>
      <w:r>
        <w:rPr>
          <w:noProof/>
        </w:rPr>
        <w:tab/>
      </w:r>
      <w:r>
        <w:rPr>
          <w:noProof/>
        </w:rPr>
        <w:fldChar w:fldCharType="begin"/>
      </w:r>
      <w:r>
        <w:rPr>
          <w:noProof/>
        </w:rPr>
        <w:instrText xml:space="preserve"> PAGEREF _Toc481761098 \h </w:instrText>
      </w:r>
      <w:r>
        <w:rPr>
          <w:noProof/>
        </w:rPr>
      </w:r>
      <w:r>
        <w:rPr>
          <w:noProof/>
        </w:rPr>
        <w:fldChar w:fldCharType="separate"/>
      </w:r>
      <w:r w:rsidR="00944987">
        <w:rPr>
          <w:noProof/>
        </w:rPr>
        <w:t>29</w:t>
      </w:r>
      <w:r>
        <w:rPr>
          <w:noProof/>
        </w:rPr>
        <w:fldChar w:fldCharType="end"/>
      </w:r>
    </w:p>
    <w:p w14:paraId="10F82665" w14:textId="68DF3E8E"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_Toc481761099 \h </w:instrText>
      </w:r>
      <w:r>
        <w:rPr>
          <w:noProof/>
        </w:rPr>
      </w:r>
      <w:r>
        <w:rPr>
          <w:noProof/>
        </w:rPr>
        <w:fldChar w:fldCharType="separate"/>
      </w:r>
      <w:r w:rsidR="00944987">
        <w:rPr>
          <w:noProof/>
        </w:rPr>
        <w:t>34</w:t>
      </w:r>
      <w:r>
        <w:rPr>
          <w:noProof/>
        </w:rPr>
        <w:fldChar w:fldCharType="end"/>
      </w:r>
    </w:p>
    <w:p w14:paraId="1AE5B840" w14:textId="742B9319" w:rsidR="007534E7" w:rsidRDefault="007534E7">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_Toc481761100 \h </w:instrText>
      </w:r>
      <w:r>
        <w:fldChar w:fldCharType="separate"/>
      </w:r>
      <w:r w:rsidR="00944987">
        <w:t>34</w:t>
      </w:r>
      <w:r>
        <w:fldChar w:fldCharType="end"/>
      </w:r>
    </w:p>
    <w:p w14:paraId="79DA34A1" w14:textId="7BD729BE" w:rsidR="007534E7" w:rsidRDefault="007534E7">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_Toc481761101 \h </w:instrText>
      </w:r>
      <w:r>
        <w:fldChar w:fldCharType="separate"/>
      </w:r>
      <w:r w:rsidR="00944987">
        <w:t>36</w:t>
      </w:r>
      <w:r>
        <w:fldChar w:fldCharType="end"/>
      </w:r>
    </w:p>
    <w:p w14:paraId="43220C55" w14:textId="4C95D14C"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_Toc481761102 \h </w:instrText>
      </w:r>
      <w:r>
        <w:rPr>
          <w:noProof/>
        </w:rPr>
      </w:r>
      <w:r>
        <w:rPr>
          <w:noProof/>
        </w:rPr>
        <w:fldChar w:fldCharType="separate"/>
      </w:r>
      <w:r w:rsidR="00944987">
        <w:rPr>
          <w:noProof/>
        </w:rPr>
        <w:t>37</w:t>
      </w:r>
      <w:r>
        <w:rPr>
          <w:noProof/>
        </w:rPr>
        <w:fldChar w:fldCharType="end"/>
      </w:r>
    </w:p>
    <w:p w14:paraId="0C3FFEDC" w14:textId="39D3D956"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5.2.2.</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_Toc481761103 \h </w:instrText>
      </w:r>
      <w:r>
        <w:rPr>
          <w:noProof/>
        </w:rPr>
      </w:r>
      <w:r>
        <w:rPr>
          <w:noProof/>
        </w:rPr>
        <w:fldChar w:fldCharType="separate"/>
      </w:r>
      <w:r w:rsidR="00944987">
        <w:rPr>
          <w:noProof/>
        </w:rPr>
        <w:t>38</w:t>
      </w:r>
      <w:r>
        <w:rPr>
          <w:noProof/>
        </w:rPr>
        <w:fldChar w:fldCharType="end"/>
      </w:r>
    </w:p>
    <w:p w14:paraId="0E20F991" w14:textId="78D17A84" w:rsidR="007534E7" w:rsidRDefault="007534E7">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_Toc481761104 \h </w:instrText>
      </w:r>
      <w:r>
        <w:fldChar w:fldCharType="separate"/>
      </w:r>
      <w:r w:rsidR="00944987">
        <w:t>39</w:t>
      </w:r>
      <w:r>
        <w:fldChar w:fldCharType="end"/>
      </w:r>
    </w:p>
    <w:p w14:paraId="2212F9A2" w14:textId="5CD7669F" w:rsidR="007534E7" w:rsidRDefault="007534E7">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_Toc481761105 \h </w:instrText>
      </w:r>
      <w:r>
        <w:fldChar w:fldCharType="separate"/>
      </w:r>
      <w:r w:rsidR="00944987">
        <w:t>42</w:t>
      </w:r>
      <w:r>
        <w:fldChar w:fldCharType="end"/>
      </w:r>
    </w:p>
    <w:p w14:paraId="4CFF7A0B" w14:textId="6DF97B78"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_Toc481761106 \h </w:instrText>
      </w:r>
      <w:r>
        <w:rPr>
          <w:noProof/>
        </w:rPr>
      </w:r>
      <w:r>
        <w:rPr>
          <w:noProof/>
        </w:rPr>
        <w:fldChar w:fldCharType="separate"/>
      </w:r>
      <w:r w:rsidR="00944987">
        <w:rPr>
          <w:noProof/>
        </w:rPr>
        <w:t>43</w:t>
      </w:r>
      <w:r>
        <w:rPr>
          <w:noProof/>
        </w:rPr>
        <w:fldChar w:fldCharType="end"/>
      </w:r>
    </w:p>
    <w:p w14:paraId="7FF9C8B1" w14:textId="5A8A9ADC"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_Toc481761107 \h </w:instrText>
      </w:r>
      <w:r>
        <w:rPr>
          <w:noProof/>
        </w:rPr>
      </w:r>
      <w:r>
        <w:rPr>
          <w:noProof/>
        </w:rPr>
        <w:fldChar w:fldCharType="separate"/>
      </w:r>
      <w:r w:rsidR="00944987">
        <w:rPr>
          <w:noProof/>
        </w:rPr>
        <w:t>44</w:t>
      </w:r>
      <w:r>
        <w:rPr>
          <w:noProof/>
        </w:rPr>
        <w:fldChar w:fldCharType="end"/>
      </w:r>
    </w:p>
    <w:p w14:paraId="2C952031" w14:textId="1B36E089"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_Toc481761108 \h </w:instrText>
      </w:r>
      <w:r>
        <w:rPr>
          <w:noProof/>
        </w:rPr>
      </w:r>
      <w:r>
        <w:rPr>
          <w:noProof/>
        </w:rPr>
        <w:fldChar w:fldCharType="separate"/>
      </w:r>
      <w:r w:rsidR="00944987">
        <w:rPr>
          <w:noProof/>
        </w:rPr>
        <w:t>45</w:t>
      </w:r>
      <w:r>
        <w:rPr>
          <w:noProof/>
        </w:rPr>
        <w:fldChar w:fldCharType="end"/>
      </w:r>
    </w:p>
    <w:p w14:paraId="7000D53C" w14:textId="69CD4A1D"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5.4.4.</w:t>
      </w:r>
      <w:r>
        <w:rPr>
          <w:rFonts w:asciiTheme="minorHAnsi" w:eastAsiaTheme="minorEastAsia" w:hAnsiTheme="minorHAnsi" w:cstheme="minorBidi"/>
          <w:i w:val="0"/>
          <w:noProof/>
          <w:sz w:val="22"/>
          <w:szCs w:val="22"/>
        </w:rPr>
        <w:tab/>
      </w:r>
      <w:r>
        <w:rPr>
          <w:noProof/>
        </w:rPr>
        <w:t>Sensor Mounts</w:t>
      </w:r>
      <w:r>
        <w:rPr>
          <w:noProof/>
        </w:rPr>
        <w:tab/>
      </w:r>
      <w:r>
        <w:rPr>
          <w:noProof/>
        </w:rPr>
        <w:fldChar w:fldCharType="begin"/>
      </w:r>
      <w:r>
        <w:rPr>
          <w:noProof/>
        </w:rPr>
        <w:instrText xml:space="preserve"> PAGEREF _Toc481761109 \h </w:instrText>
      </w:r>
      <w:r>
        <w:rPr>
          <w:noProof/>
        </w:rPr>
      </w:r>
      <w:r>
        <w:rPr>
          <w:noProof/>
        </w:rPr>
        <w:fldChar w:fldCharType="separate"/>
      </w:r>
      <w:r w:rsidR="00944987">
        <w:rPr>
          <w:noProof/>
        </w:rPr>
        <w:t>47</w:t>
      </w:r>
      <w:r>
        <w:rPr>
          <w:noProof/>
        </w:rPr>
        <w:fldChar w:fldCharType="end"/>
      </w:r>
    </w:p>
    <w:p w14:paraId="6B014C0A" w14:textId="56E209AC" w:rsidR="007534E7" w:rsidRDefault="007534E7">
      <w:pPr>
        <w:pStyle w:val="TOC2"/>
        <w:rPr>
          <w:rFonts w:asciiTheme="minorHAnsi" w:eastAsiaTheme="minorEastAsia" w:hAnsiTheme="minorHAnsi" w:cstheme="minorBidi"/>
          <w:b w:val="0"/>
          <w:smallCaps w:val="0"/>
          <w:sz w:val="22"/>
          <w:szCs w:val="22"/>
        </w:rPr>
      </w:pPr>
      <w:r>
        <w:t>5.5.</w:t>
      </w:r>
      <w:r>
        <w:rPr>
          <w:rFonts w:asciiTheme="minorHAnsi" w:eastAsiaTheme="minorEastAsia" w:hAnsiTheme="minorHAnsi" w:cstheme="minorBidi"/>
          <w:b w:val="0"/>
          <w:smallCaps w:val="0"/>
          <w:sz w:val="22"/>
          <w:szCs w:val="22"/>
        </w:rPr>
        <w:tab/>
      </w:r>
      <w:r>
        <w:t>Motor Inputs</w:t>
      </w:r>
      <w:r>
        <w:tab/>
      </w:r>
      <w:r>
        <w:fldChar w:fldCharType="begin"/>
      </w:r>
      <w:r>
        <w:instrText xml:space="preserve"> PAGEREF _Toc481761110 \h </w:instrText>
      </w:r>
      <w:r>
        <w:fldChar w:fldCharType="separate"/>
      </w:r>
      <w:r w:rsidR="00944987">
        <w:t>48</w:t>
      </w:r>
      <w:r>
        <w:fldChar w:fldCharType="end"/>
      </w:r>
    </w:p>
    <w:p w14:paraId="2BCF158B" w14:textId="06A5A8CC" w:rsidR="007534E7" w:rsidRDefault="007534E7">
      <w:pPr>
        <w:pStyle w:val="TOC2"/>
        <w:rPr>
          <w:rFonts w:asciiTheme="minorHAnsi" w:eastAsiaTheme="minorEastAsia" w:hAnsiTheme="minorHAnsi" w:cstheme="minorBidi"/>
          <w:b w:val="0"/>
          <w:smallCaps w:val="0"/>
          <w:sz w:val="22"/>
          <w:szCs w:val="22"/>
        </w:rPr>
      </w:pPr>
      <w:r>
        <w:t>5.6.</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_Toc481761111 \h </w:instrText>
      </w:r>
      <w:r>
        <w:fldChar w:fldCharType="separate"/>
      </w:r>
      <w:r w:rsidR="00944987">
        <w:t>49</w:t>
      </w:r>
      <w:r>
        <w:fldChar w:fldCharType="end"/>
      </w:r>
    </w:p>
    <w:p w14:paraId="427A3D5A" w14:textId="43A2601F" w:rsidR="007534E7" w:rsidRDefault="007534E7">
      <w:pPr>
        <w:pStyle w:val="TOC2"/>
        <w:rPr>
          <w:rFonts w:asciiTheme="minorHAnsi" w:eastAsiaTheme="minorEastAsia" w:hAnsiTheme="minorHAnsi" w:cstheme="minorBidi"/>
          <w:b w:val="0"/>
          <w:smallCaps w:val="0"/>
          <w:sz w:val="22"/>
          <w:szCs w:val="22"/>
        </w:rPr>
      </w:pPr>
      <w:r>
        <w:t>5.7.</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_Toc481761112 \h </w:instrText>
      </w:r>
      <w:r>
        <w:fldChar w:fldCharType="separate"/>
      </w:r>
      <w:r w:rsidR="00944987">
        <w:t>50</w:t>
      </w:r>
      <w:r>
        <w:fldChar w:fldCharType="end"/>
      </w:r>
    </w:p>
    <w:p w14:paraId="669086F3" w14:textId="237B2771" w:rsidR="007534E7" w:rsidRDefault="007534E7">
      <w:pPr>
        <w:pStyle w:val="TOC2"/>
        <w:rPr>
          <w:rFonts w:asciiTheme="minorHAnsi" w:eastAsiaTheme="minorEastAsia" w:hAnsiTheme="minorHAnsi" w:cstheme="minorBidi"/>
          <w:b w:val="0"/>
          <w:smallCaps w:val="0"/>
          <w:sz w:val="22"/>
          <w:szCs w:val="22"/>
        </w:rPr>
      </w:pPr>
      <w:r>
        <w:t>5.8.</w:t>
      </w:r>
      <w:r>
        <w:rPr>
          <w:rFonts w:asciiTheme="minorHAnsi" w:eastAsiaTheme="minorEastAsia" w:hAnsiTheme="minorHAnsi" w:cstheme="minorBidi"/>
          <w:b w:val="0"/>
          <w:smallCaps w:val="0"/>
          <w:sz w:val="22"/>
          <w:szCs w:val="22"/>
        </w:rPr>
        <w:tab/>
      </w:r>
      <w:r>
        <w:t>Jetson to pixhawk communication</w:t>
      </w:r>
      <w:r>
        <w:tab/>
      </w:r>
      <w:r>
        <w:fldChar w:fldCharType="begin"/>
      </w:r>
      <w:r>
        <w:instrText xml:space="preserve"> PAGEREF _Toc481761113 \h </w:instrText>
      </w:r>
      <w:r>
        <w:fldChar w:fldCharType="separate"/>
      </w:r>
      <w:r w:rsidR="00944987">
        <w:t>51</w:t>
      </w:r>
      <w:r>
        <w:fldChar w:fldCharType="end"/>
      </w:r>
    </w:p>
    <w:p w14:paraId="51960FA3" w14:textId="3BBB2239"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Hardware results</w:t>
      </w:r>
      <w:r>
        <w:rPr>
          <w:noProof/>
        </w:rPr>
        <w:tab/>
      </w:r>
      <w:r>
        <w:rPr>
          <w:noProof/>
        </w:rPr>
        <w:fldChar w:fldCharType="begin"/>
      </w:r>
      <w:r>
        <w:rPr>
          <w:noProof/>
        </w:rPr>
        <w:instrText xml:space="preserve"> PAGEREF _Toc481761114 \h </w:instrText>
      </w:r>
      <w:r>
        <w:rPr>
          <w:noProof/>
        </w:rPr>
      </w:r>
      <w:r>
        <w:rPr>
          <w:noProof/>
        </w:rPr>
        <w:fldChar w:fldCharType="separate"/>
      </w:r>
      <w:r w:rsidR="00944987">
        <w:rPr>
          <w:noProof/>
        </w:rPr>
        <w:t>52</w:t>
      </w:r>
      <w:r>
        <w:rPr>
          <w:noProof/>
        </w:rPr>
        <w:fldChar w:fldCharType="end"/>
      </w:r>
    </w:p>
    <w:p w14:paraId="04E2C79F" w14:textId="0B482CB7" w:rsidR="007534E7" w:rsidRDefault="007534E7">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Real-Time SSE (C)</w:t>
      </w:r>
      <w:r>
        <w:tab/>
      </w:r>
      <w:r>
        <w:fldChar w:fldCharType="begin"/>
      </w:r>
      <w:r>
        <w:instrText xml:space="preserve"> PAGEREF _Toc481761115 \h </w:instrText>
      </w:r>
      <w:r>
        <w:fldChar w:fldCharType="separate"/>
      </w:r>
      <w:r w:rsidR="00944987">
        <w:t>52</w:t>
      </w:r>
      <w:r>
        <w:fldChar w:fldCharType="end"/>
      </w:r>
    </w:p>
    <w:p w14:paraId="0B10C55A" w14:textId="66686D75" w:rsidR="007534E7" w:rsidRDefault="007534E7">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Off-board SSE testing</w:t>
      </w:r>
      <w:r>
        <w:tab/>
      </w:r>
      <w:r>
        <w:fldChar w:fldCharType="begin"/>
      </w:r>
      <w:r>
        <w:instrText xml:space="preserve"> PAGEREF _Toc481761116 \h </w:instrText>
      </w:r>
      <w:r>
        <w:fldChar w:fldCharType="separate"/>
      </w:r>
      <w:r w:rsidR="00944987">
        <w:t>52</w:t>
      </w:r>
      <w:r>
        <w:fldChar w:fldCharType="end"/>
      </w:r>
    </w:p>
    <w:p w14:paraId="1D6FD614" w14:textId="4E0BCF46" w:rsidR="007534E7" w:rsidRDefault="007534E7">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SSE Performance in Control Loop</w:t>
      </w:r>
      <w:r>
        <w:tab/>
      </w:r>
      <w:r>
        <w:fldChar w:fldCharType="begin"/>
      </w:r>
      <w:r>
        <w:instrText xml:space="preserve"> PAGEREF _Toc481761117 \h </w:instrText>
      </w:r>
      <w:r>
        <w:fldChar w:fldCharType="separate"/>
      </w:r>
      <w:r w:rsidR="00944987">
        <w:t>56</w:t>
      </w:r>
      <w:r>
        <w:fldChar w:fldCharType="end"/>
      </w:r>
    </w:p>
    <w:p w14:paraId="66748293" w14:textId="5B26B8A2"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Project overview</w:t>
      </w:r>
      <w:r>
        <w:rPr>
          <w:noProof/>
        </w:rPr>
        <w:tab/>
      </w:r>
      <w:r>
        <w:rPr>
          <w:noProof/>
        </w:rPr>
        <w:fldChar w:fldCharType="begin"/>
      </w:r>
      <w:r>
        <w:rPr>
          <w:noProof/>
        </w:rPr>
        <w:instrText xml:space="preserve"> PAGEREF _Toc481761118 \h </w:instrText>
      </w:r>
      <w:r>
        <w:rPr>
          <w:noProof/>
        </w:rPr>
      </w:r>
      <w:r>
        <w:rPr>
          <w:noProof/>
        </w:rPr>
        <w:fldChar w:fldCharType="separate"/>
      </w:r>
      <w:r w:rsidR="00944987">
        <w:rPr>
          <w:noProof/>
        </w:rPr>
        <w:t>57</w:t>
      </w:r>
      <w:r>
        <w:rPr>
          <w:noProof/>
        </w:rPr>
        <w:fldChar w:fldCharType="end"/>
      </w:r>
    </w:p>
    <w:p w14:paraId="1EC21BEB" w14:textId="6957B355" w:rsidR="007534E7" w:rsidRDefault="007534E7">
      <w:pPr>
        <w:pStyle w:val="TOC2"/>
        <w:rPr>
          <w:rFonts w:asciiTheme="minorHAnsi" w:eastAsiaTheme="minorEastAsia" w:hAnsiTheme="minorHAnsi" w:cstheme="minorBidi"/>
          <w:b w:val="0"/>
          <w:smallCaps w:val="0"/>
          <w:sz w:val="22"/>
          <w:szCs w:val="22"/>
        </w:rPr>
      </w:pPr>
      <w:r>
        <w:t>7.1.</w:t>
      </w:r>
      <w:r>
        <w:rPr>
          <w:rFonts w:asciiTheme="minorHAnsi" w:eastAsiaTheme="minorEastAsia" w:hAnsiTheme="minorHAnsi" w:cstheme="minorBidi"/>
          <w:b w:val="0"/>
          <w:smallCaps w:val="0"/>
          <w:sz w:val="22"/>
          <w:szCs w:val="22"/>
        </w:rPr>
        <w:tab/>
      </w:r>
      <w:r>
        <w:t>Project Constraints</w:t>
      </w:r>
      <w:r>
        <w:tab/>
      </w:r>
      <w:r>
        <w:fldChar w:fldCharType="begin"/>
      </w:r>
      <w:r>
        <w:instrText xml:space="preserve"> PAGEREF _Toc481761119 \h </w:instrText>
      </w:r>
      <w:r>
        <w:fldChar w:fldCharType="separate"/>
      </w:r>
      <w:r w:rsidR="00944987">
        <w:t>58</w:t>
      </w:r>
      <w:r>
        <w:fldChar w:fldCharType="end"/>
      </w:r>
    </w:p>
    <w:p w14:paraId="17B5CA09" w14:textId="463839C9"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lastRenderedPageBreak/>
        <w:t>8.</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_Toc481761120 \h </w:instrText>
      </w:r>
      <w:r>
        <w:rPr>
          <w:noProof/>
        </w:rPr>
      </w:r>
      <w:r>
        <w:rPr>
          <w:noProof/>
        </w:rPr>
        <w:fldChar w:fldCharType="separate"/>
      </w:r>
      <w:r w:rsidR="00944987">
        <w:rPr>
          <w:noProof/>
        </w:rPr>
        <w:t>60</w:t>
      </w:r>
      <w:r>
        <w:rPr>
          <w:noProof/>
        </w:rPr>
        <w:fldChar w:fldCharType="end"/>
      </w:r>
    </w:p>
    <w:p w14:paraId="34146F92" w14:textId="05F0614E" w:rsidR="007534E7" w:rsidRDefault="007534E7">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9.</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_Toc481761121 \h </w:instrText>
      </w:r>
      <w:r>
        <w:rPr>
          <w:noProof/>
        </w:rPr>
      </w:r>
      <w:r>
        <w:rPr>
          <w:noProof/>
        </w:rPr>
        <w:fldChar w:fldCharType="separate"/>
      </w:r>
      <w:r w:rsidR="00944987">
        <w:rPr>
          <w:noProof/>
        </w:rPr>
        <w:t>63</w:t>
      </w:r>
      <w:r>
        <w:rPr>
          <w:noProof/>
        </w:rPr>
        <w:fldChar w:fldCharType="end"/>
      </w:r>
    </w:p>
    <w:p w14:paraId="0F0905A4" w14:textId="1194A2EE" w:rsidR="007534E7" w:rsidRDefault="007534E7">
      <w:pPr>
        <w:pStyle w:val="TOC2"/>
        <w:rPr>
          <w:rFonts w:asciiTheme="minorHAnsi" w:eastAsiaTheme="minorEastAsia" w:hAnsiTheme="minorHAnsi" w:cstheme="minorBidi"/>
          <w:b w:val="0"/>
          <w:smallCaps w:val="0"/>
          <w:sz w:val="22"/>
          <w:szCs w:val="22"/>
        </w:rPr>
      </w:pPr>
      <w:r>
        <w:t>9.1.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_Toc481761122 \h </w:instrText>
      </w:r>
      <w:r>
        <w:fldChar w:fldCharType="separate"/>
      </w:r>
      <w:r w:rsidR="00944987">
        <w:t>63</w:t>
      </w:r>
      <w:r>
        <w:fldChar w:fldCharType="end"/>
      </w:r>
    </w:p>
    <w:p w14:paraId="682A10A2" w14:textId="0F3FD67C" w:rsidR="007534E7" w:rsidRDefault="007534E7">
      <w:pPr>
        <w:pStyle w:val="TOC2"/>
        <w:rPr>
          <w:rFonts w:asciiTheme="minorHAnsi" w:eastAsiaTheme="minorEastAsia" w:hAnsiTheme="minorHAnsi" w:cstheme="minorBidi"/>
          <w:b w:val="0"/>
          <w:smallCaps w:val="0"/>
          <w:sz w:val="22"/>
          <w:szCs w:val="22"/>
        </w:rPr>
      </w:pPr>
      <w:r>
        <w:t>9.2.</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_Toc481761123 \h </w:instrText>
      </w:r>
      <w:r>
        <w:fldChar w:fldCharType="separate"/>
      </w:r>
      <w:r w:rsidR="00944987">
        <w:t>65</w:t>
      </w:r>
      <w:r>
        <w:fldChar w:fldCharType="end"/>
      </w:r>
    </w:p>
    <w:p w14:paraId="30CD0F90" w14:textId="60EBB616" w:rsidR="007534E7" w:rsidRDefault="007534E7">
      <w:pPr>
        <w:pStyle w:val="TOC2"/>
        <w:rPr>
          <w:rFonts w:asciiTheme="minorHAnsi" w:eastAsiaTheme="minorEastAsia" w:hAnsiTheme="minorHAnsi" w:cstheme="minorBidi"/>
          <w:b w:val="0"/>
          <w:smallCaps w:val="0"/>
          <w:sz w:val="22"/>
          <w:szCs w:val="22"/>
        </w:rPr>
      </w:pPr>
      <w:r>
        <w:t>9.3.</w:t>
      </w:r>
      <w:r>
        <w:rPr>
          <w:rFonts w:asciiTheme="minorHAnsi" w:eastAsiaTheme="minorEastAsia" w:hAnsiTheme="minorHAnsi" w:cstheme="minorBidi"/>
          <w:b w:val="0"/>
          <w:smallCaps w:val="0"/>
          <w:sz w:val="22"/>
          <w:szCs w:val="22"/>
        </w:rPr>
        <w:tab/>
      </w:r>
      <w:r>
        <w:t>CVXgen Implementation</w:t>
      </w:r>
      <w:r>
        <w:tab/>
      </w:r>
      <w:r>
        <w:fldChar w:fldCharType="begin"/>
      </w:r>
      <w:r>
        <w:instrText xml:space="preserve"> PAGEREF _Toc481761124 \h </w:instrText>
      </w:r>
      <w:r>
        <w:fldChar w:fldCharType="separate"/>
      </w:r>
      <w:r w:rsidR="00944987">
        <w:t>67</w:t>
      </w:r>
      <w:r>
        <w:fldChar w:fldCharType="end"/>
      </w:r>
    </w:p>
    <w:p w14:paraId="45DAD2B1" w14:textId="42DD5BAA"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9.3.1.</w:t>
      </w:r>
      <w:r>
        <w:rPr>
          <w:rFonts w:asciiTheme="minorHAnsi" w:eastAsiaTheme="minorEastAsia" w:hAnsiTheme="minorHAnsi" w:cstheme="minorBidi"/>
          <w:i w:val="0"/>
          <w:noProof/>
          <w:sz w:val="22"/>
          <w:szCs w:val="22"/>
        </w:rPr>
        <w:tab/>
      </w:r>
      <w:r>
        <w:rPr>
          <w:noProof/>
        </w:rPr>
        <w:t>Quadrotor SSE, norm-1</w:t>
      </w:r>
      <w:r>
        <w:rPr>
          <w:noProof/>
        </w:rPr>
        <w:tab/>
      </w:r>
      <w:r>
        <w:rPr>
          <w:noProof/>
        </w:rPr>
        <w:fldChar w:fldCharType="begin"/>
      </w:r>
      <w:r>
        <w:rPr>
          <w:noProof/>
        </w:rPr>
        <w:instrText xml:space="preserve"> PAGEREF _Toc481761125 \h </w:instrText>
      </w:r>
      <w:r>
        <w:rPr>
          <w:noProof/>
        </w:rPr>
      </w:r>
      <w:r>
        <w:rPr>
          <w:noProof/>
        </w:rPr>
        <w:fldChar w:fldCharType="separate"/>
      </w:r>
      <w:r w:rsidR="00944987">
        <w:rPr>
          <w:noProof/>
        </w:rPr>
        <w:t>67</w:t>
      </w:r>
      <w:r>
        <w:rPr>
          <w:noProof/>
        </w:rPr>
        <w:fldChar w:fldCharType="end"/>
      </w:r>
    </w:p>
    <w:p w14:paraId="76D19FCC" w14:textId="7A3D8F2A"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9.3.2.</w:t>
      </w:r>
      <w:r>
        <w:rPr>
          <w:rFonts w:asciiTheme="minorHAnsi" w:eastAsiaTheme="minorEastAsia" w:hAnsiTheme="minorHAnsi" w:cstheme="minorBidi"/>
          <w:i w:val="0"/>
          <w:noProof/>
          <w:sz w:val="22"/>
          <w:szCs w:val="22"/>
        </w:rPr>
        <w:tab/>
      </w:r>
      <w:r>
        <w:rPr>
          <w:noProof/>
        </w:rPr>
        <w:t>Quadrotor SSE, summing absolute values</w:t>
      </w:r>
      <w:r>
        <w:rPr>
          <w:noProof/>
        </w:rPr>
        <w:tab/>
      </w:r>
      <w:r>
        <w:rPr>
          <w:noProof/>
        </w:rPr>
        <w:fldChar w:fldCharType="begin"/>
      </w:r>
      <w:r>
        <w:rPr>
          <w:noProof/>
        </w:rPr>
        <w:instrText xml:space="preserve"> PAGEREF _Toc481761126 \h </w:instrText>
      </w:r>
      <w:r>
        <w:rPr>
          <w:noProof/>
        </w:rPr>
      </w:r>
      <w:r>
        <w:rPr>
          <w:noProof/>
        </w:rPr>
        <w:fldChar w:fldCharType="separate"/>
      </w:r>
      <w:r w:rsidR="00944987">
        <w:rPr>
          <w:noProof/>
        </w:rPr>
        <w:t>67</w:t>
      </w:r>
      <w:r>
        <w:rPr>
          <w:noProof/>
        </w:rPr>
        <w:fldChar w:fldCharType="end"/>
      </w:r>
    </w:p>
    <w:p w14:paraId="62EC4A98" w14:textId="69EC207A"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9.3.3.</w:t>
      </w:r>
      <w:r>
        <w:rPr>
          <w:rFonts w:asciiTheme="minorHAnsi" w:eastAsiaTheme="minorEastAsia" w:hAnsiTheme="minorHAnsi" w:cstheme="minorBidi"/>
          <w:i w:val="0"/>
          <w:noProof/>
          <w:sz w:val="22"/>
          <w:szCs w:val="22"/>
        </w:rPr>
        <w:tab/>
      </w:r>
      <w:r>
        <w:rPr>
          <w:noProof/>
        </w:rPr>
        <w:t>Quadrotor SSE, with sparsity</w:t>
      </w:r>
      <w:r>
        <w:rPr>
          <w:noProof/>
        </w:rPr>
        <w:tab/>
      </w:r>
      <w:r>
        <w:rPr>
          <w:noProof/>
        </w:rPr>
        <w:fldChar w:fldCharType="begin"/>
      </w:r>
      <w:r>
        <w:rPr>
          <w:noProof/>
        </w:rPr>
        <w:instrText xml:space="preserve"> PAGEREF _Toc481761127 \h </w:instrText>
      </w:r>
      <w:r>
        <w:rPr>
          <w:noProof/>
        </w:rPr>
      </w:r>
      <w:r>
        <w:rPr>
          <w:noProof/>
        </w:rPr>
        <w:fldChar w:fldCharType="separate"/>
      </w:r>
      <w:r w:rsidR="00944987">
        <w:rPr>
          <w:noProof/>
        </w:rPr>
        <w:t>68</w:t>
      </w:r>
      <w:r>
        <w:rPr>
          <w:noProof/>
        </w:rPr>
        <w:fldChar w:fldCharType="end"/>
      </w:r>
    </w:p>
    <w:p w14:paraId="1DF6A23B" w14:textId="7636653D" w:rsidR="007534E7" w:rsidRDefault="007534E7">
      <w:pPr>
        <w:pStyle w:val="TOC3"/>
        <w:tabs>
          <w:tab w:val="left" w:pos="1200"/>
          <w:tab w:val="right" w:leader="dot" w:pos="8990"/>
        </w:tabs>
        <w:rPr>
          <w:rFonts w:asciiTheme="minorHAnsi" w:eastAsiaTheme="minorEastAsia" w:hAnsiTheme="minorHAnsi" w:cstheme="minorBidi"/>
          <w:i w:val="0"/>
          <w:noProof/>
          <w:sz w:val="22"/>
          <w:szCs w:val="22"/>
        </w:rPr>
      </w:pPr>
      <w:r>
        <w:rPr>
          <w:noProof/>
        </w:rPr>
        <w:t>9.3.4.</w:t>
      </w:r>
      <w:r>
        <w:rPr>
          <w:rFonts w:asciiTheme="minorHAnsi" w:eastAsiaTheme="minorEastAsia" w:hAnsiTheme="minorHAnsi" w:cstheme="minorBidi"/>
          <w:i w:val="0"/>
          <w:noProof/>
          <w:sz w:val="22"/>
          <w:szCs w:val="22"/>
        </w:rPr>
        <w:tab/>
      </w:r>
      <w:r>
        <w:rPr>
          <w:noProof/>
        </w:rPr>
        <w:t>Separate position and orientation SSEs</w:t>
      </w:r>
      <w:r>
        <w:rPr>
          <w:noProof/>
        </w:rPr>
        <w:tab/>
      </w:r>
      <w:r>
        <w:rPr>
          <w:noProof/>
        </w:rPr>
        <w:fldChar w:fldCharType="begin"/>
      </w:r>
      <w:r>
        <w:rPr>
          <w:noProof/>
        </w:rPr>
        <w:instrText xml:space="preserve"> PAGEREF _Toc481761128 \h </w:instrText>
      </w:r>
      <w:r>
        <w:rPr>
          <w:noProof/>
        </w:rPr>
      </w:r>
      <w:r>
        <w:rPr>
          <w:noProof/>
        </w:rPr>
        <w:fldChar w:fldCharType="separate"/>
      </w:r>
      <w:r w:rsidR="00944987">
        <w:rPr>
          <w:noProof/>
        </w:rPr>
        <w:t>68</w:t>
      </w:r>
      <w:r>
        <w:rPr>
          <w:noProof/>
        </w:rPr>
        <w:fldChar w:fldCharType="end"/>
      </w:r>
    </w:p>
    <w:p w14:paraId="19BA7253" w14:textId="0FC70255" w:rsidR="007534E7" w:rsidRDefault="007534E7">
      <w:pPr>
        <w:pStyle w:val="TOC2"/>
        <w:rPr>
          <w:rFonts w:asciiTheme="minorHAnsi" w:eastAsiaTheme="minorEastAsia" w:hAnsiTheme="minorHAnsi" w:cstheme="minorBidi"/>
          <w:b w:val="0"/>
          <w:smallCaps w:val="0"/>
          <w:sz w:val="22"/>
          <w:szCs w:val="22"/>
        </w:rPr>
      </w:pPr>
      <w:r>
        <w:t>9.4.</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_Toc481761129 \h </w:instrText>
      </w:r>
      <w:r>
        <w:fldChar w:fldCharType="separate"/>
      </w:r>
      <w:r w:rsidR="00944987">
        <w:t>69</w:t>
      </w:r>
      <w:r>
        <w:fldChar w:fldCharType="end"/>
      </w:r>
    </w:p>
    <w:p w14:paraId="2A6AE360" w14:textId="2E639EB9"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5" w:name="_Toc420481765"/>
      <w:bookmarkEnd w:id="4"/>
      <w:r>
        <w:br w:type="page"/>
      </w:r>
    </w:p>
    <w:p w14:paraId="13B4A271" w14:textId="7687FE84" w:rsidR="00F960A6" w:rsidRDefault="003E2274" w:rsidP="00F960A6">
      <w:pPr>
        <w:pStyle w:val="Heading1"/>
      </w:pPr>
      <w:bookmarkStart w:id="6" w:name="_Toc481761075"/>
      <w:r>
        <w:lastRenderedPageBreak/>
        <w:t>I</w:t>
      </w:r>
      <w:r w:rsidR="00F960A6">
        <w:t>ntroduction</w:t>
      </w:r>
      <w:bookmarkEnd w:id="5"/>
      <w:bookmarkEnd w:id="6"/>
    </w:p>
    <w:p w14:paraId="13C87244" w14:textId="235B3EF5" w:rsidR="00F960A6" w:rsidRPr="00965B5A" w:rsidRDefault="008977BD" w:rsidP="00F960A6">
      <w:pPr>
        <w:pStyle w:val="p1"/>
        <w:spacing w:line="480" w:lineRule="auto"/>
        <w:ind w:firstLine="540"/>
        <w:jc w:val="both"/>
        <w:rPr>
          <w:sz w:val="24"/>
          <w:szCs w:val="24"/>
        </w:rPr>
      </w:pPr>
      <w:r>
        <w:rPr>
          <w:sz w:val="24"/>
          <w:szCs w:val="24"/>
        </w:rPr>
        <w:t xml:space="preserve">Northrop Grumman (NG) sponsored </w:t>
      </w:r>
      <w:r w:rsidR="00F960A6" w:rsidRPr="00965B5A">
        <w:rPr>
          <w:sz w:val="24"/>
          <w:szCs w:val="24"/>
        </w:rPr>
        <w:t xml:space="preserve">a 2016-2017 Clinic Project to </w:t>
      </w:r>
      <w:r w:rsidR="00F960A6">
        <w:rPr>
          <w:sz w:val="24"/>
          <w:szCs w:val="24"/>
        </w:rPr>
        <w:t xml:space="preserve">develop a secure state estimation system that can circumvent sensor attacks </w:t>
      </w:r>
      <w:r w:rsidR="00F960A6" w:rsidRPr="00965B5A">
        <w:rPr>
          <w:sz w:val="24"/>
          <w:szCs w:val="24"/>
        </w:rPr>
        <w:t>on autonomous vehicles, specifically aircraft</w:t>
      </w:r>
      <w:r>
        <w:rPr>
          <w:sz w:val="24"/>
          <w:szCs w:val="24"/>
        </w:rPr>
        <w:t xml:space="preserve"> vehicles</w:t>
      </w:r>
      <w:r w:rsidR="00F960A6" w:rsidRPr="00965B5A">
        <w:rPr>
          <w:sz w:val="24"/>
          <w:szCs w:val="24"/>
        </w:rPr>
        <w:t xml:space="preserve">. </w:t>
      </w:r>
      <w:r>
        <w:rPr>
          <w:sz w:val="24"/>
          <w:szCs w:val="24"/>
        </w:rPr>
        <w:t xml:space="preserve">This section </w:t>
      </w:r>
      <w:r w:rsidR="00F960A6">
        <w:rPr>
          <w:sz w:val="24"/>
          <w:szCs w:val="24"/>
        </w:rPr>
        <w:t xml:space="preserve">contains a description of </w:t>
      </w:r>
      <w:r w:rsidR="00F960A6" w:rsidRPr="00965B5A">
        <w:rPr>
          <w:sz w:val="24"/>
          <w:szCs w:val="24"/>
        </w:rPr>
        <w:t>NG, presents the project statement, defines the deliverables for the project</w:t>
      </w:r>
      <w:r w:rsidR="00F960A6">
        <w:rPr>
          <w:sz w:val="24"/>
          <w:szCs w:val="24"/>
        </w:rPr>
        <w:t>, and outlines the current project status at the end of the Fall semester</w:t>
      </w:r>
      <w:r w:rsidR="00F960A6" w:rsidRPr="00965B5A">
        <w:rPr>
          <w:sz w:val="24"/>
          <w:szCs w:val="24"/>
        </w:rPr>
        <w:t>.</w:t>
      </w:r>
    </w:p>
    <w:p w14:paraId="0BD44A70" w14:textId="77777777" w:rsidR="00F960A6" w:rsidRDefault="00F960A6" w:rsidP="00E56244">
      <w:pPr>
        <w:pStyle w:val="Heading2"/>
      </w:pPr>
      <w:bookmarkStart w:id="7" w:name="_Toc481761076"/>
      <w:r>
        <w:t>Northrop Grumman</w:t>
      </w:r>
      <w:bookmarkEnd w:id="7"/>
    </w:p>
    <w:p w14:paraId="6A3852D9" w14:textId="5FD40CCE" w:rsidR="00F960A6" w:rsidRPr="008B74D7" w:rsidRDefault="008977BD" w:rsidP="00F960A6">
      <w:pPr>
        <w:pStyle w:val="p1"/>
        <w:spacing w:line="480" w:lineRule="auto"/>
        <w:ind w:firstLine="540"/>
        <w:jc w:val="both"/>
        <w:rPr>
          <w:sz w:val="24"/>
          <w:szCs w:val="24"/>
        </w:rPr>
      </w:pPr>
      <w:r>
        <w:rPr>
          <w:sz w:val="24"/>
          <w:szCs w:val="24"/>
        </w:rPr>
        <w:t>NG</w:t>
      </w:r>
      <w:r w:rsidR="00F960A6" w:rsidRPr="00986125">
        <w:rPr>
          <w:sz w:val="24"/>
          <w:szCs w:val="24"/>
        </w:rPr>
        <w:t xml:space="preserve"> is a leading global security company that innovates in the fields of autonomous vehicles, cyber security and communications, and air and space systems. NG is committed to preserving freedom and advancing human discovery. This Clinic Project is sponsored by</w:t>
      </w:r>
      <w:r>
        <w:rPr>
          <w:sz w:val="24"/>
          <w:szCs w:val="24"/>
        </w:rPr>
        <w:t xml:space="preserve"> NG’s Aerospace Systems sector (</w:t>
      </w:r>
      <w:r w:rsidR="00F960A6" w:rsidRPr="00986125">
        <w:rPr>
          <w:sz w:val="24"/>
          <w:szCs w:val="24"/>
        </w:rPr>
        <w:t>NGAS</w:t>
      </w:r>
      <w:r>
        <w:rPr>
          <w:sz w:val="24"/>
          <w:szCs w:val="24"/>
        </w:rPr>
        <w:t xml:space="preserve">). Based in Redondo Beach, CA, NGAS </w:t>
      </w:r>
      <w:r w:rsidR="00F960A6" w:rsidRPr="00986125">
        <w:rPr>
          <w:sz w:val="24"/>
          <w:szCs w:val="24"/>
        </w:rPr>
        <w:t xml:space="preserve">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F960A6">
        <w:rPr>
          <w:sz w:val="24"/>
          <w:szCs w:val="24"/>
        </w:rPr>
        <w:t xml:space="preserve">implement a secure state estimation system for </w:t>
      </w:r>
      <w:r w:rsidR="00F960A6" w:rsidRPr="00986125">
        <w:rPr>
          <w:sz w:val="24"/>
          <w:szCs w:val="24"/>
        </w:rPr>
        <w:t>autonomous aircraft.</w:t>
      </w:r>
    </w:p>
    <w:p w14:paraId="0DCF3676" w14:textId="77777777" w:rsidR="00F960A6" w:rsidRDefault="00F960A6" w:rsidP="00E56244">
      <w:pPr>
        <w:pStyle w:val="Heading2"/>
      </w:pPr>
      <w:bookmarkStart w:id="8" w:name="_Ref468632654"/>
      <w:bookmarkStart w:id="9" w:name="_Toc481761077"/>
      <w:r>
        <w:t>Project Statement</w:t>
      </w:r>
      <w:bookmarkEnd w:id="8"/>
      <w:bookmarkEnd w:id="9"/>
    </w:p>
    <w:p w14:paraId="6169085C" w14:textId="3A4210EB"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w:t>
      </w:r>
      <w:r w:rsidR="007A7A1E">
        <w:rPr>
          <w:color w:val="000000" w:themeColor="text1"/>
          <w:szCs w:val="24"/>
        </w:rPr>
        <w:t>goal of this project is to</w:t>
      </w:r>
      <w:r w:rsidRPr="00333D02">
        <w:rPr>
          <w:color w:val="000000" w:themeColor="text1"/>
          <w:szCs w:val="24"/>
        </w:rPr>
        <w:t xml:space="preserve">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007A7A1E">
        <w:rPr>
          <w:bCs/>
          <w:color w:val="000000" w:themeColor="text1"/>
          <w:szCs w:val="24"/>
        </w:rPr>
        <w:t xml:space="preserve"> on a quadrotor</w:t>
      </w:r>
      <w:r w:rsidRPr="00333D02">
        <w:rPr>
          <w:color w:val="000000" w:themeColor="text1"/>
          <w:szCs w:val="24"/>
        </w:rPr>
        <w:t xml:space="preserve">. The addition of the SSE algorithm to the control loop </w:t>
      </w:r>
      <w:r w:rsidR="00132D1F">
        <w:rPr>
          <w:color w:val="000000" w:themeColor="text1"/>
          <w:szCs w:val="24"/>
        </w:rPr>
        <w:t>should reduce</w:t>
      </w:r>
      <w:r w:rsidRPr="00333D02">
        <w:rPr>
          <w:color w:val="000000" w:themeColor="text1"/>
          <w:szCs w:val="24"/>
        </w:rPr>
        <w:t xml:space="preserve">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A9512F">
      <w:pPr>
        <w:pStyle w:val="Heading3"/>
      </w:pPr>
      <w:bookmarkStart w:id="10" w:name="_Toc481761078"/>
      <w:r>
        <w:lastRenderedPageBreak/>
        <w:t>Objectives</w:t>
      </w:r>
      <w:bookmarkEnd w:id="10"/>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A9512F">
      <w:pPr>
        <w:pStyle w:val="Heading3"/>
      </w:pPr>
      <w:bookmarkStart w:id="11" w:name="_Toc481761079"/>
      <w:r>
        <w:t>Constraints</w:t>
      </w:r>
      <w:bookmarkEnd w:id="11"/>
    </w:p>
    <w:p w14:paraId="3EBFE15E" w14:textId="72F8B60A"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rsidR="00944987">
        <w:t xml:space="preserve">Table </w:t>
      </w:r>
      <w:r w:rsidR="00944987">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F4337E"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524E8790" w:rsidR="00F960A6" w:rsidRDefault="00F960A6" w:rsidP="00B61D9F">
      <w:pPr>
        <w:pStyle w:val="Caption"/>
      </w:pPr>
      <w:bookmarkStart w:id="12" w:name="_Ref468633043"/>
      <w:r>
        <w:t xml:space="preserve">Table </w:t>
      </w:r>
      <w:r w:rsidR="009773B0">
        <w:fldChar w:fldCharType="begin"/>
      </w:r>
      <w:r w:rsidR="009773B0">
        <w:instrText xml:space="preserve"> SEQ Table \* ARABIC </w:instrText>
      </w:r>
      <w:r w:rsidR="009773B0">
        <w:fldChar w:fldCharType="separate"/>
      </w:r>
      <w:r w:rsidR="00944987">
        <w:t>1</w:t>
      </w:r>
      <w:r w:rsidR="009773B0">
        <w:fldChar w:fldCharType="end"/>
      </w:r>
      <w:bookmarkEnd w:id="12"/>
      <w:r>
        <w:t xml:space="preserve"> | Specifications for a successful SSE</w:t>
      </w:r>
    </w:p>
    <w:p w14:paraId="566A5414" w14:textId="68A0E850"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rsidR="00944987">
        <w:t xml:space="preserve">Table </w:t>
      </w:r>
      <w:r w:rsidR="00944987">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A9512F">
      <w:pPr>
        <w:pStyle w:val="Heading3"/>
      </w:pPr>
      <w:bookmarkStart w:id="13" w:name="_Toc481761080"/>
      <w:r>
        <w:lastRenderedPageBreak/>
        <w:t>Functions</w:t>
      </w:r>
      <w:bookmarkEnd w:id="13"/>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E56244">
      <w:pPr>
        <w:pStyle w:val="Heading2"/>
      </w:pPr>
      <w:bookmarkStart w:id="14" w:name="_Toc481761081"/>
      <w:r>
        <w:t>Deliverables</w:t>
      </w:r>
      <w:bookmarkEnd w:id="14"/>
    </w:p>
    <w:p w14:paraId="15EEB1E7" w14:textId="4F6DAD21" w:rsidR="00F960A6" w:rsidRDefault="00F3284E" w:rsidP="00F960A6">
      <w:pPr>
        <w:pStyle w:val="BodyText"/>
        <w:spacing w:after="0"/>
      </w:pPr>
      <w:r>
        <w:t>The goals of this project include</w:t>
      </w:r>
      <w:r w:rsidR="00F960A6">
        <w:t>:</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lastRenderedPageBreak/>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1920410" w14:textId="77777777" w:rsidR="00F960A6" w:rsidRDefault="00F960A6" w:rsidP="00E56244">
      <w:pPr>
        <w:pStyle w:val="Heading2"/>
      </w:pPr>
      <w:bookmarkStart w:id="15" w:name="_Toc481761082"/>
      <w:r>
        <w:t>Impact</w:t>
      </w:r>
      <w:bookmarkEnd w:id="15"/>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E56244">
      <w:pPr>
        <w:pStyle w:val="Heading2"/>
      </w:pPr>
      <w:bookmarkStart w:id="16" w:name="_Toc481761083"/>
      <w:r>
        <w:t>Report overview</w:t>
      </w:r>
      <w:bookmarkEnd w:id="16"/>
    </w:p>
    <w:p w14:paraId="00C8F90E" w14:textId="1BD70326" w:rsidR="00F960A6" w:rsidRPr="00913B4B" w:rsidRDefault="00F960A6" w:rsidP="00F960A6">
      <w:pPr>
        <w:spacing w:line="480" w:lineRule="auto"/>
        <w:ind w:firstLine="540"/>
        <w:jc w:val="both"/>
      </w:pPr>
      <w:r>
        <w:t xml:space="preserve">Section 2 outlines the background research on secure state estimation. Section 3 discusses </w:t>
      </w:r>
      <w:r w:rsidR="00631FF7">
        <w:t>the design of the SSE in simulation and the transition to hardware.</w:t>
      </w:r>
      <w:r>
        <w:t xml:space="preserve"> Section 4 </w:t>
      </w:r>
      <w:r w:rsidR="00B233E3">
        <w:t xml:space="preserve">contains the simulation results of the dynamic model and the SSE algorithm. Section </w:t>
      </w:r>
      <w:r w:rsidR="00B233E3">
        <w:fldChar w:fldCharType="begin"/>
      </w:r>
      <w:r w:rsidR="00B233E3">
        <w:instrText xml:space="preserve"> REF _Ref481781039 \r \h </w:instrText>
      </w:r>
      <w:r w:rsidR="00B233E3">
        <w:fldChar w:fldCharType="separate"/>
      </w:r>
      <w:r w:rsidR="00944987">
        <w:t>5</w:t>
      </w:r>
      <w:r w:rsidR="00B233E3">
        <w:fldChar w:fldCharType="end"/>
      </w:r>
      <w:r w:rsidR="00B233E3">
        <w:t xml:space="preserve"> </w:t>
      </w:r>
      <w:r>
        <w:lastRenderedPageBreak/>
        <w:t xml:space="preserve">provides an overview of the hardware implementation, including the selected sensors, onboard computer, flight controller, quadrotor frame and motors, RC transmitter and receiver, and power components. The </w:t>
      </w:r>
      <w:r w:rsidR="00B233E3">
        <w:t>hardware</w:t>
      </w:r>
      <w:r>
        <w:t xml:space="preserve"> results </w:t>
      </w:r>
      <w:r w:rsidR="00B233E3">
        <w:t xml:space="preserve">of the SSE are reported in Section </w:t>
      </w:r>
      <w:r w:rsidR="00B233E3">
        <w:fldChar w:fldCharType="begin"/>
      </w:r>
      <w:r w:rsidR="00B233E3">
        <w:instrText xml:space="preserve"> REF _Ref481781109 \r \h </w:instrText>
      </w:r>
      <w:r w:rsidR="00B233E3">
        <w:fldChar w:fldCharType="separate"/>
      </w:r>
      <w:r w:rsidR="00944987">
        <w:t>6</w:t>
      </w:r>
      <w:r w:rsidR="00B233E3">
        <w:fldChar w:fldCharType="end"/>
      </w:r>
      <w:r w:rsidR="00B233E3">
        <w:t>, and t</w:t>
      </w:r>
      <w:r>
        <w:t xml:space="preserve">he report concludes with an overview of </w:t>
      </w:r>
      <w:r w:rsidR="00F3284E">
        <w:t>results and completed objectives for this project</w:t>
      </w:r>
      <w:r w:rsidR="00B233E3">
        <w:t xml:space="preserve"> in Section </w:t>
      </w:r>
      <w:r w:rsidR="00B233E3">
        <w:fldChar w:fldCharType="begin"/>
      </w:r>
      <w:r w:rsidR="00B233E3">
        <w:instrText xml:space="preserve"> REF _Ref481781129 \r \h </w:instrText>
      </w:r>
      <w:r w:rsidR="00B233E3">
        <w:fldChar w:fldCharType="separate"/>
      </w:r>
      <w:r w:rsidR="00944987">
        <w:t>0</w:t>
      </w:r>
      <w:r w:rsidR="00B233E3">
        <w:fldChar w:fldCharType="end"/>
      </w:r>
      <w:r w:rsidR="00F3284E">
        <w:t xml:space="preserve">. </w:t>
      </w:r>
    </w:p>
    <w:p w14:paraId="39073E7E" w14:textId="77777777" w:rsidR="00F960A6" w:rsidRDefault="00F960A6" w:rsidP="00F960A6">
      <w:pPr>
        <w:pStyle w:val="Heading1"/>
      </w:pPr>
      <w:bookmarkStart w:id="17" w:name="_Ref274917895"/>
      <w:bookmarkStart w:id="18" w:name="_Toc481761084"/>
      <w:r>
        <w:lastRenderedPageBreak/>
        <w:t>Background</w:t>
      </w:r>
      <w:bookmarkEnd w:id="17"/>
      <w:bookmarkEnd w:id="18"/>
    </w:p>
    <w:p w14:paraId="65F52849" w14:textId="3755D50F"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r w:rsidR="005E688C">
        <w:t xml:space="preserve"> [</w:t>
      </w:r>
      <w:r w:rsidR="00C06520">
        <w:t>8</w:t>
      </w:r>
      <w:r w:rsidR="005E688C">
        <w:t>]</w:t>
      </w:r>
      <w:r>
        <w:t>.</w:t>
      </w:r>
    </w:p>
    <w:p w14:paraId="09176CE3" w14:textId="6845A22F"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w:t>
      </w:r>
      <w:r w:rsidR="00C06520">
        <w:t xml:space="preserve"> [4]</w:t>
      </w:r>
      <w:r>
        <w:t>.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5FE8A7BA"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w:t>
      </w:r>
      <w:r w:rsidR="00C06520">
        <w:rPr>
          <w:color w:val="000000" w:themeColor="text1"/>
          <w:szCs w:val="22"/>
        </w:rPr>
        <w:t>, such as [8],</w:t>
      </w:r>
      <w:r>
        <w:rPr>
          <w:color w:val="000000" w:themeColor="text1"/>
          <w:szCs w:val="22"/>
        </w:rPr>
        <w:t xml:space="preserve"> are often sufficient when all sensors are functioning as expected, but these methods break down when sensors are compromised or broken. If a sensor starts to output incorrect values, a traditional state estimator may not produce an accurate </w:t>
      </w:r>
      <w:r w:rsidR="00C06520">
        <w:rPr>
          <w:color w:val="000000" w:themeColor="text1"/>
          <w:szCs w:val="22"/>
        </w:rPr>
        <w:t>estimate</w:t>
      </w:r>
      <w:r>
        <w:rPr>
          <w:color w:val="000000" w:themeColor="text1"/>
          <w:szCs w:val="22"/>
        </w:rPr>
        <w:t xml:space="preserve"> of the system states. If these incorrect states are fed back into the controller, it is likely that the vehicle will follow the wrong flight path and could crash into the ground or another vehicle.</w:t>
      </w:r>
    </w:p>
    <w:p w14:paraId="6CF49067" w14:textId="7EDA476F"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w:t>
      </w:r>
      <w:r w:rsidR="00AC10D0">
        <w:rPr>
          <w:color w:val="000000" w:themeColor="text1"/>
          <w:szCs w:val="22"/>
        </w:rPr>
        <w:t>or</w:t>
      </w:r>
      <w:r>
        <w:rPr>
          <w:color w:val="000000" w:themeColor="text1"/>
          <w:szCs w:val="22"/>
        </w:rPr>
        <w:t xml:space="preserve">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34507CD7" w14:textId="77777777" w:rsidR="00E56244" w:rsidRDefault="00F960A6" w:rsidP="00F960A6">
      <w:pPr>
        <w:pStyle w:val="BodyText"/>
        <w:ind w:firstLine="540"/>
      </w:pPr>
      <w:r>
        <w:t>Convex optimization is a common technique employed to make secure state estimators robust against attacks (another option is satisfiability modulo theory, but only convex optimization will be discussed in detail)</w:t>
      </w:r>
      <w:r w:rsidR="003E181A">
        <w:t xml:space="preserve"> [4]</w:t>
      </w:r>
      <w:r>
        <w:t>. Convex optimization includes a special class of nonlinear optimization solvers, such as least squares programming (LP) and quadratic programming (QP)</w:t>
      </w:r>
      <w:r w:rsidR="003E181A">
        <w:t xml:space="preserve"> [2]</w:t>
      </w:r>
      <w:r>
        <w:t>. Convex optimization is used in a wide array of fields, including control, circuit design, economics, and machine learning, and thus there exist many toolkits with preprogrammed optimization solvers, such as MATLAB</w:t>
      </w:r>
      <w:r w:rsidR="003E181A">
        <w:t xml:space="preserve"> [2]</w:t>
      </w:r>
      <w:r>
        <w:t xml:space="preserve">.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The project goal is to implement a pre-existing </w:t>
      </w:r>
      <w:r w:rsidR="00B45B3D">
        <w:t xml:space="preserve">SSE </w:t>
      </w:r>
      <w:r>
        <w:t xml:space="preserve">algorithm, only previously tested in simulation, and validate the algorithm in hardware. </w:t>
      </w:r>
      <w:r w:rsidR="004B6056">
        <w:t xml:space="preserve">Improving the existing SSE algorithm or developing a new one are not </w:t>
      </w:r>
      <w:r w:rsidR="00C6074F">
        <w:t>objectives for this project.</w:t>
      </w:r>
    </w:p>
    <w:p w14:paraId="7D549F2C" w14:textId="22A296C9" w:rsidR="00F960A6" w:rsidRDefault="00B45B3D" w:rsidP="00E56244">
      <w:r>
        <w:t xml:space="preserve"> </w:t>
      </w:r>
    </w:p>
    <w:p w14:paraId="326B6095" w14:textId="77777777" w:rsidR="00F960A6" w:rsidRDefault="00F960A6" w:rsidP="00E56244">
      <w:pPr>
        <w:pStyle w:val="Heading2"/>
        <w:numPr>
          <w:ilvl w:val="1"/>
          <w:numId w:val="25"/>
        </w:numPr>
        <w:ind w:left="720"/>
      </w:pPr>
      <w:bookmarkStart w:id="19" w:name="_Toc481761085"/>
      <w:r>
        <w:lastRenderedPageBreak/>
        <w:t>Literature review</w:t>
      </w:r>
      <w:bookmarkEnd w:id="19"/>
    </w:p>
    <w:p w14:paraId="5C6508DF" w14:textId="0D649EA3"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w:t>
      </w:r>
      <w:r w:rsidR="007F587D">
        <w:rPr>
          <w:color w:val="000000" w:themeColor="text1"/>
          <w:szCs w:val="22"/>
        </w:rPr>
        <w:t xml:space="preserve"> [4]</w:t>
      </w:r>
      <w:r>
        <w:rPr>
          <w:color w:val="000000" w:themeColor="text1"/>
          <w:szCs w:val="22"/>
        </w:rPr>
        <w:t xml:space="preserve">.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2AB32156"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w:t>
      </w:r>
      <w:r w:rsidR="00DE33F0">
        <w:rPr>
          <w:color w:val="000000" w:themeColor="text1"/>
          <w:szCs w:val="22"/>
        </w:rPr>
        <w:t xml:space="preserve">[5] </w:t>
      </w:r>
      <w:r>
        <w:rPr>
          <w:color w:val="000000" w:themeColor="text1"/>
          <w:szCs w:val="22"/>
        </w:rPr>
        <w:t xml:space="preserve">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00F51188"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w:t>
      </w:r>
      <w:r w:rsidR="00B233E3">
        <w:t xml:space="preserve">The convex optimization algorithm implemented in this project is described in Section </w:t>
      </w:r>
      <w:r w:rsidR="00B233E3">
        <w:fldChar w:fldCharType="begin"/>
      </w:r>
      <w:r w:rsidR="00B233E3">
        <w:instrText xml:space="preserve"> REF _Ref481781189 \r \h </w:instrText>
      </w:r>
      <w:r w:rsidR="00B233E3">
        <w:fldChar w:fldCharType="separate"/>
      </w:r>
      <w:r w:rsidR="00944987">
        <w:t>3.3</w:t>
      </w:r>
      <w:r w:rsidR="00B233E3">
        <w:fldChar w:fldCharType="end"/>
      </w:r>
      <w:r>
        <w:t>.</w:t>
      </w:r>
    </w:p>
    <w:p w14:paraId="5A32F3A8" w14:textId="470920DA" w:rsidR="00F960A6" w:rsidRDefault="00E527E0" w:rsidP="00F960A6">
      <w:pPr>
        <w:pStyle w:val="Heading1"/>
      </w:pPr>
      <w:bookmarkStart w:id="20" w:name="_Toc481761086"/>
      <w:r>
        <w:lastRenderedPageBreak/>
        <w:t>SSE Design</w:t>
      </w:r>
      <w:bookmarkEnd w:id="20"/>
    </w:p>
    <w:p w14:paraId="4CB25FB2" w14:textId="23A66833" w:rsidR="00C51F03" w:rsidRDefault="00F960A6" w:rsidP="00C51F03">
      <w:pPr>
        <w:pStyle w:val="BodyText"/>
        <w:ind w:firstLine="540"/>
        <w:rPr>
          <w:noProof/>
        </w:rPr>
      </w:pPr>
      <w:r>
        <w:t xml:space="preserve">This section details the process of </w:t>
      </w:r>
      <w:r w:rsidR="00AE4100">
        <w:t>designing the se</w:t>
      </w:r>
      <w:r w:rsidR="006A4818">
        <w:t>cure state estimation algorithm,</w:t>
      </w:r>
      <w:r w:rsidR="00AE4100">
        <w:t xml:space="preserve"> including </w:t>
      </w:r>
      <w:r>
        <w:t xml:space="preserve">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rsidR="00944987" w:rsidRPr="00B61D9F">
        <w:t xml:space="preserve">Figure </w:t>
      </w:r>
      <w:r w:rsidR="00944987">
        <w:rPr>
          <w:noProof/>
        </w:rPr>
        <w:t>1</w:t>
      </w:r>
      <w:r>
        <w:fldChar w:fldCharType="end"/>
      </w:r>
      <w:r>
        <w:t xml:space="preserve"> contains the high-level control diagram of the system, which includes the following: the actuator, which is the Pixhawk </w:t>
      </w:r>
      <w:r w:rsidR="009F678D">
        <w:t xml:space="preserve">flight </w:t>
      </w:r>
      <w:r>
        <w:t>controller; the sensors that measure the system state; and the Jetson TK1, which is the onboa</w:t>
      </w:r>
      <w:r w:rsidR="00C51F03">
        <w:t>rd computer that houses the SSE.</w:t>
      </w:r>
    </w:p>
    <w:p w14:paraId="58923DF6" w14:textId="77777777" w:rsidR="00F960A6" w:rsidRDefault="00C51F03" w:rsidP="00C51F03">
      <w:pPr>
        <w:pStyle w:val="BodyText"/>
      </w:pPr>
      <w:r w:rsidRPr="00C51F03">
        <w:rPr>
          <w:noProof/>
        </w:rPr>
        <w:drawing>
          <wp:inline distT="0" distB="0" distL="0" distR="0" wp14:anchorId="7D7D4409" wp14:editId="71E2E408">
            <wp:extent cx="5752617" cy="268775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7538" cy="2690049"/>
                    </a:xfrm>
                    <a:prstGeom prst="rect">
                      <a:avLst/>
                    </a:prstGeom>
                  </pic:spPr>
                </pic:pic>
              </a:graphicData>
            </a:graphic>
          </wp:inline>
        </w:drawing>
      </w:r>
    </w:p>
    <w:p w14:paraId="7D5FDB1C" w14:textId="53E615E4" w:rsidR="00F960A6" w:rsidRPr="00B61D9F" w:rsidRDefault="00F960A6" w:rsidP="00B61D9F">
      <w:pPr>
        <w:pStyle w:val="Caption"/>
      </w:pPr>
      <w:bookmarkStart w:id="21" w:name="_Ref468379610"/>
      <w:r w:rsidRPr="00B61D9F">
        <w:t xml:space="preserve">Figure </w:t>
      </w:r>
      <w:r w:rsidR="009773B0" w:rsidRPr="00B61D9F">
        <w:fldChar w:fldCharType="begin"/>
      </w:r>
      <w:r w:rsidR="009773B0" w:rsidRPr="00B61D9F">
        <w:instrText xml:space="preserve"> SEQ Figure \* ARABIC </w:instrText>
      </w:r>
      <w:r w:rsidR="009773B0" w:rsidRPr="00B61D9F">
        <w:fldChar w:fldCharType="separate"/>
      </w:r>
      <w:r w:rsidR="00944987">
        <w:t>1</w:t>
      </w:r>
      <w:r w:rsidR="009773B0" w:rsidRPr="00B61D9F">
        <w:fldChar w:fldCharType="end"/>
      </w:r>
      <w:bookmarkEnd w:id="21"/>
      <w:r w:rsidRPr="00B61D9F">
        <w:t xml:space="preserve"> | High-Level Control Diagram</w:t>
      </w:r>
    </w:p>
    <w:p w14:paraId="300D5BF5" w14:textId="31D3DBCC" w:rsidR="00B07401" w:rsidRPr="00B07401" w:rsidRDefault="00B61D9F" w:rsidP="00B07401">
      <w:pPr>
        <w:pStyle w:val="BodyText"/>
      </w:pPr>
      <w:r w:rsidRPr="00CD2EDC">
        <w:t xml:space="preserve">In </w:t>
      </w:r>
      <w:r w:rsidR="00CD2EDC" w:rsidRPr="00CD2EDC">
        <w:fldChar w:fldCharType="begin"/>
      </w:r>
      <w:r w:rsidR="00CD2EDC" w:rsidRPr="00CD2EDC">
        <w:instrText xml:space="preserve"> REF _Ref468379610 \h  \* MERGEFORMAT </w:instrText>
      </w:r>
      <w:r w:rsidR="00CD2EDC" w:rsidRPr="00CD2EDC">
        <w:fldChar w:fldCharType="separate"/>
      </w:r>
      <w:r w:rsidR="00944987" w:rsidRPr="00B61D9F">
        <w:t xml:space="preserve">Figure </w:t>
      </w:r>
      <w:r w:rsidR="00944987">
        <w:t>1</w:t>
      </w:r>
      <w:r w:rsidR="00CD2EDC" w:rsidRPr="00CD2EDC">
        <w:fldChar w:fldCharType="end"/>
      </w:r>
      <w:r w:rsidR="00CD2EDC">
        <w:t xml:space="preserve">, </w:t>
      </w:r>
      <m:oMath>
        <m:r>
          <w:rPr>
            <w:rFonts w:ascii="Cambria Math" w:hAnsi="Cambria Math"/>
          </w:rPr>
          <m:t>r</m:t>
        </m:r>
      </m:oMath>
      <w:r w:rsidR="00CD2EDC">
        <w:t xml:space="preserve"> is the reference input (desired height) and </w:t>
      </w:r>
      <m:oMath>
        <m:r>
          <w:rPr>
            <w:rFonts w:ascii="Cambria Math" w:hAnsi="Cambria Math"/>
          </w:rPr>
          <m:t>e</m:t>
        </m:r>
      </m:oMath>
      <w:r w:rsidR="00CD2EDC">
        <w:t xml:space="preserve"> is the error between the estimated height and desired height, which is input to the controller.</w:t>
      </w:r>
    </w:p>
    <w:p w14:paraId="5B8DFB98" w14:textId="77777777" w:rsidR="00AE4100" w:rsidRPr="00B53440" w:rsidRDefault="00AE4100" w:rsidP="00AE4100">
      <w:pPr>
        <w:pStyle w:val="Heading2"/>
      </w:pPr>
      <w:bookmarkStart w:id="22" w:name="_Ref469237368"/>
      <w:bookmarkStart w:id="23" w:name="_Toc481761087"/>
      <w:r>
        <w:lastRenderedPageBreak/>
        <w:t>States of the quadrotor</w:t>
      </w:r>
      <w:bookmarkEnd w:id="22"/>
      <w:bookmarkEnd w:id="23"/>
    </w:p>
    <w:p w14:paraId="70F9DCA5" w14:textId="7A6CC4C4" w:rsidR="00AE4100" w:rsidRDefault="00AE4100" w:rsidP="00AE4100">
      <w:pPr>
        <w:pStyle w:val="BodyText"/>
        <w:ind w:firstLine="360"/>
      </w:pPr>
      <w:r>
        <w:t xml:space="preserve">To control a quadrotor, the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rsidR="00944987">
        <w:t xml:space="preserve">Table </w:t>
      </w:r>
      <w:r w:rsidR="00944987">
        <w:rPr>
          <w:noProof/>
        </w:rPr>
        <w:t>2</w:t>
      </w:r>
      <w:r>
        <w:fldChar w:fldCharType="end"/>
      </w:r>
      <w:r>
        <w:t>.</w:t>
      </w:r>
    </w:p>
    <w:tbl>
      <w:tblPr>
        <w:tblStyle w:val="TableGrid"/>
        <w:tblW w:w="0" w:type="auto"/>
        <w:jc w:val="center"/>
        <w:tblLook w:val="04A0" w:firstRow="1" w:lastRow="0" w:firstColumn="1" w:lastColumn="0" w:noHBand="0" w:noVBand="1"/>
      </w:tblPr>
      <w:tblGrid>
        <w:gridCol w:w="1548"/>
        <w:gridCol w:w="3121"/>
        <w:gridCol w:w="1899"/>
      </w:tblGrid>
      <w:tr w:rsidR="00AE4100" w14:paraId="06775DB8" w14:textId="77777777" w:rsidTr="00991B95">
        <w:trPr>
          <w:trHeight w:val="287"/>
          <w:jc w:val="center"/>
        </w:trPr>
        <w:tc>
          <w:tcPr>
            <w:tcW w:w="1548" w:type="dxa"/>
          </w:tcPr>
          <w:p w14:paraId="3C928B65" w14:textId="77777777" w:rsidR="00AE4100" w:rsidRPr="004A2AA0" w:rsidRDefault="00AE4100" w:rsidP="00991B95">
            <w:pPr>
              <w:pStyle w:val="BodyText"/>
              <w:spacing w:before="60" w:after="60" w:line="240" w:lineRule="auto"/>
              <w:rPr>
                <w:b/>
              </w:rPr>
            </w:pPr>
            <w:r w:rsidRPr="004A2AA0">
              <w:rPr>
                <w:b/>
              </w:rPr>
              <w:t>State</w:t>
            </w:r>
          </w:p>
        </w:tc>
        <w:tc>
          <w:tcPr>
            <w:tcW w:w="3121" w:type="dxa"/>
          </w:tcPr>
          <w:p w14:paraId="5CFA796E" w14:textId="77777777" w:rsidR="00AE4100" w:rsidRPr="004A2AA0" w:rsidRDefault="00AE4100" w:rsidP="00991B95">
            <w:pPr>
              <w:pStyle w:val="BodyText"/>
              <w:spacing w:before="60" w:after="60" w:line="240" w:lineRule="auto"/>
              <w:jc w:val="left"/>
              <w:rPr>
                <w:b/>
              </w:rPr>
            </w:pPr>
            <w:r w:rsidRPr="004A2AA0">
              <w:rPr>
                <w:b/>
              </w:rPr>
              <w:t>Description</w:t>
            </w:r>
          </w:p>
        </w:tc>
        <w:tc>
          <w:tcPr>
            <w:tcW w:w="1899" w:type="dxa"/>
          </w:tcPr>
          <w:p w14:paraId="101165B4" w14:textId="77777777" w:rsidR="00AE4100" w:rsidRPr="004A2AA0" w:rsidRDefault="00AE4100" w:rsidP="00991B95">
            <w:pPr>
              <w:pStyle w:val="BodyText"/>
              <w:spacing w:before="60" w:after="60" w:line="240" w:lineRule="auto"/>
              <w:jc w:val="left"/>
              <w:rPr>
                <w:b/>
              </w:rPr>
            </w:pPr>
            <w:r w:rsidRPr="004A2AA0">
              <w:rPr>
                <w:b/>
              </w:rPr>
              <w:t>Variable</w:t>
            </w:r>
            <w:r>
              <w:rPr>
                <w:b/>
              </w:rPr>
              <w:t xml:space="preserve"> names</w:t>
            </w:r>
          </w:p>
        </w:tc>
      </w:tr>
      <w:tr w:rsidR="00AE4100" w14:paraId="5C0A9433" w14:textId="77777777" w:rsidTr="00991B95">
        <w:trPr>
          <w:jc w:val="center"/>
        </w:trPr>
        <w:tc>
          <w:tcPr>
            <w:tcW w:w="1548" w:type="dxa"/>
          </w:tcPr>
          <w:p w14:paraId="2C531F95" w14:textId="77777777" w:rsidR="00AE4100" w:rsidRDefault="00AE4100" w:rsidP="00991B95">
            <w:pPr>
              <w:pStyle w:val="BodyText"/>
              <w:spacing w:before="60" w:after="60" w:line="276" w:lineRule="auto"/>
            </w:pPr>
            <w:r>
              <w:t>Position</w:t>
            </w:r>
          </w:p>
        </w:tc>
        <w:tc>
          <w:tcPr>
            <w:tcW w:w="3121" w:type="dxa"/>
          </w:tcPr>
          <w:p w14:paraId="0BEF5267" w14:textId="77777777" w:rsidR="00AE4100" w:rsidRDefault="00AE4100" w:rsidP="00991B95">
            <w:pPr>
              <w:pStyle w:val="BodyText"/>
              <w:spacing w:before="60" w:after="60" w:line="276" w:lineRule="auto"/>
              <w:jc w:val="left"/>
            </w:pPr>
            <w:r>
              <w:t>Each of x, y, and z (in meters)</w:t>
            </w:r>
          </w:p>
        </w:tc>
        <w:tc>
          <w:tcPr>
            <w:tcW w:w="1899" w:type="dxa"/>
          </w:tcPr>
          <w:p w14:paraId="7738E087" w14:textId="77777777" w:rsidR="00AE4100" w:rsidRDefault="00AE4100" w:rsidP="00991B95">
            <w:pPr>
              <w:pStyle w:val="BodyText"/>
              <w:spacing w:before="60" w:after="60" w:line="276" w:lineRule="auto"/>
              <w:jc w:val="left"/>
            </w:pPr>
            <m:oMathPara>
              <m:oMath>
                <m:r>
                  <w:rPr>
                    <w:rFonts w:ascii="Cambria Math" w:hAnsi="Cambria Math"/>
                  </w:rPr>
                  <m:t>x, y, z</m:t>
                </m:r>
              </m:oMath>
            </m:oMathPara>
          </w:p>
        </w:tc>
      </w:tr>
      <w:tr w:rsidR="00AE4100" w14:paraId="5219185D" w14:textId="77777777" w:rsidTr="00991B95">
        <w:trPr>
          <w:jc w:val="center"/>
        </w:trPr>
        <w:tc>
          <w:tcPr>
            <w:tcW w:w="1548" w:type="dxa"/>
          </w:tcPr>
          <w:p w14:paraId="1CE45DCB" w14:textId="77777777" w:rsidR="00AE4100" w:rsidRDefault="00AE4100" w:rsidP="00991B95">
            <w:pPr>
              <w:pStyle w:val="BodyText"/>
              <w:spacing w:before="60" w:after="60" w:line="276" w:lineRule="auto"/>
            </w:pPr>
            <w:r>
              <w:t>Velocity</w:t>
            </w:r>
          </w:p>
        </w:tc>
        <w:tc>
          <w:tcPr>
            <w:tcW w:w="3121" w:type="dxa"/>
          </w:tcPr>
          <w:p w14:paraId="7FEEF27C" w14:textId="77777777" w:rsidR="00AE4100" w:rsidRDefault="00AE4100" w:rsidP="00991B95">
            <w:pPr>
              <w:pStyle w:val="BodyText"/>
              <w:spacing w:before="60" w:after="60" w:line="276" w:lineRule="auto"/>
              <w:jc w:val="left"/>
            </w:pPr>
            <w:r>
              <w:t xml:space="preserve">Each of X, Y, and Z       </w:t>
            </w:r>
          </w:p>
          <w:p w14:paraId="0CD972AA" w14:textId="77777777" w:rsidR="00AE4100" w:rsidRDefault="00AE4100" w:rsidP="00991B95">
            <w:pPr>
              <w:pStyle w:val="BodyText"/>
              <w:spacing w:before="60" w:after="60" w:line="276" w:lineRule="auto"/>
              <w:jc w:val="left"/>
            </w:pPr>
            <w:r>
              <w:t>time derivatives (m/s)</w:t>
            </w:r>
          </w:p>
        </w:tc>
        <w:tc>
          <w:tcPr>
            <w:tcW w:w="1899" w:type="dxa"/>
          </w:tcPr>
          <w:p w14:paraId="0D10A1BA" w14:textId="77777777" w:rsidR="00AE4100" w:rsidRDefault="00F4337E" w:rsidP="00991B95">
            <w:pPr>
              <w:pStyle w:val="BodyText"/>
              <w:spacing w:before="60" w:after="60"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AE4100" w14:paraId="437C9E74" w14:textId="77777777" w:rsidTr="00991B95">
        <w:trPr>
          <w:jc w:val="center"/>
        </w:trPr>
        <w:tc>
          <w:tcPr>
            <w:tcW w:w="1548" w:type="dxa"/>
          </w:tcPr>
          <w:p w14:paraId="27C87FAE" w14:textId="77777777" w:rsidR="00AE4100" w:rsidRDefault="00AE4100" w:rsidP="00991B95">
            <w:pPr>
              <w:pStyle w:val="BodyText"/>
              <w:spacing w:before="60" w:after="60" w:line="276" w:lineRule="auto"/>
            </w:pPr>
            <w:r>
              <w:t>Orientation</w:t>
            </w:r>
          </w:p>
        </w:tc>
        <w:tc>
          <w:tcPr>
            <w:tcW w:w="3121" w:type="dxa"/>
          </w:tcPr>
          <w:p w14:paraId="51D6EC29" w14:textId="77777777" w:rsidR="00AE4100" w:rsidRDefault="00AE4100" w:rsidP="00991B95">
            <w:pPr>
              <w:pStyle w:val="BodyText"/>
              <w:spacing w:before="60" w:after="60" w:line="276" w:lineRule="auto"/>
              <w:jc w:val="left"/>
            </w:pPr>
            <w:r>
              <w:t>Each of Roll, Pitch, and Yaw</w:t>
            </w:r>
          </w:p>
        </w:tc>
        <w:tc>
          <w:tcPr>
            <w:tcW w:w="1899" w:type="dxa"/>
          </w:tcPr>
          <w:p w14:paraId="3D2EB258" w14:textId="77777777" w:rsidR="00AE4100" w:rsidRDefault="00AE4100" w:rsidP="00991B95">
            <w:pPr>
              <w:pStyle w:val="BodyText"/>
              <w:spacing w:before="60" w:after="60" w:line="276" w:lineRule="auto"/>
              <w:jc w:val="left"/>
            </w:pPr>
            <m:oMathPara>
              <m:oMath>
                <m:r>
                  <w:rPr>
                    <w:rFonts w:ascii="Cambria Math" w:hAnsi="Cambria Math"/>
                  </w:rPr>
                  <m:t>θ, ϕ, ψ</m:t>
                </m:r>
              </m:oMath>
            </m:oMathPara>
          </w:p>
        </w:tc>
      </w:tr>
      <w:tr w:rsidR="00AE4100" w14:paraId="4DCB9F88" w14:textId="77777777" w:rsidTr="00991B95">
        <w:trPr>
          <w:jc w:val="center"/>
        </w:trPr>
        <w:tc>
          <w:tcPr>
            <w:tcW w:w="1548" w:type="dxa"/>
          </w:tcPr>
          <w:p w14:paraId="1ED7A2BB" w14:textId="77777777" w:rsidR="00AE4100" w:rsidRDefault="00AE4100" w:rsidP="00991B95">
            <w:pPr>
              <w:pStyle w:val="BodyText"/>
              <w:spacing w:before="60" w:after="60" w:line="276" w:lineRule="auto"/>
            </w:pPr>
            <w:r>
              <w:t>Angular Velocity</w:t>
            </w:r>
          </w:p>
        </w:tc>
        <w:tc>
          <w:tcPr>
            <w:tcW w:w="3121" w:type="dxa"/>
          </w:tcPr>
          <w:p w14:paraId="518AAA90" w14:textId="77777777" w:rsidR="00AE4100" w:rsidRDefault="00AE4100" w:rsidP="00991B95">
            <w:pPr>
              <w:pStyle w:val="BodyText"/>
              <w:spacing w:before="60" w:after="60" w:line="276" w:lineRule="auto"/>
              <w:jc w:val="left"/>
            </w:pPr>
            <w:r>
              <w:t>Each of Roll, Pitch, and Yaw time derivatives</w:t>
            </w:r>
          </w:p>
        </w:tc>
        <w:tc>
          <w:tcPr>
            <w:tcW w:w="1899" w:type="dxa"/>
          </w:tcPr>
          <w:p w14:paraId="4FBE2CDB" w14:textId="77777777" w:rsidR="00AE4100" w:rsidRDefault="00F4337E" w:rsidP="00991B95">
            <w:pPr>
              <w:pStyle w:val="BodyText"/>
              <w:spacing w:before="60" w:after="60"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7B3F34F" w14:textId="375A56B3" w:rsidR="00AE4100" w:rsidRPr="00CB06F2" w:rsidRDefault="00AE4100" w:rsidP="00B61D9F">
      <w:pPr>
        <w:pStyle w:val="Caption"/>
      </w:pPr>
      <w:bookmarkStart w:id="24" w:name="_Ref462840383"/>
      <w:r>
        <w:t xml:space="preserve">Table </w:t>
      </w:r>
      <w:r>
        <w:fldChar w:fldCharType="begin"/>
      </w:r>
      <w:r>
        <w:instrText xml:space="preserve"> SEQ Table \* ARABIC </w:instrText>
      </w:r>
      <w:r>
        <w:fldChar w:fldCharType="separate"/>
      </w:r>
      <w:r w:rsidR="00944987">
        <w:t>2</w:t>
      </w:r>
      <w:r>
        <w:fldChar w:fldCharType="end"/>
      </w:r>
      <w:bookmarkEnd w:id="24"/>
      <w:r>
        <w:t xml:space="preserve"> | Quadrotor states and variable names</w:t>
      </w:r>
    </w:p>
    <w:p w14:paraId="6D89DB70" w14:textId="1F90B4D1" w:rsidR="00AE4100" w:rsidRDefault="006A4818" w:rsidP="00AE4100">
      <w:pPr>
        <w:pStyle w:val="BodyText"/>
      </w:pPr>
      <w:bookmarkStart w:id="25" w:name="_Ref468387650"/>
      <w:r>
        <w:t>All states are taken with</w:t>
      </w:r>
      <w:r w:rsidR="00AE4100">
        <w:t xml:space="preserve"> reference to the global frame, with the global origin for </w:t>
      </w:r>
      <m:oMath>
        <m:r>
          <w:rPr>
            <w:rFonts w:ascii="Cambria Math" w:hAnsi="Cambria Math"/>
          </w:rPr>
          <m:t>x</m:t>
        </m:r>
      </m:oMath>
      <w:r w:rsidR="00AE4100">
        <w:t xml:space="preserve">, </w:t>
      </w:r>
      <m:oMath>
        <m:r>
          <w:rPr>
            <w:rFonts w:ascii="Cambria Math" w:hAnsi="Cambria Math"/>
          </w:rPr>
          <m:t>y</m:t>
        </m:r>
      </m:oMath>
      <w:r w:rsidR="00AE4100">
        <w:t xml:space="preserve">, and </w:t>
      </w:r>
      <m:oMath>
        <m:r>
          <w:rPr>
            <w:rFonts w:ascii="Cambria Math" w:hAnsi="Cambria Math"/>
          </w:rPr>
          <m:t>z</m:t>
        </m:r>
      </m:oMath>
      <w:r w:rsidR="00AE4100">
        <w:t xml:space="preserve"> position defined as the take-off location, as shown in </w:t>
      </w:r>
      <w:r w:rsidR="00AE4100">
        <w:fldChar w:fldCharType="begin"/>
      </w:r>
      <w:r w:rsidR="00AE4100">
        <w:instrText xml:space="preserve"> REF _Ref468387432 \h </w:instrText>
      </w:r>
      <w:r w:rsidR="00AE4100">
        <w:fldChar w:fldCharType="separate"/>
      </w:r>
      <w:r w:rsidR="00944987">
        <w:t xml:space="preserve">Figure </w:t>
      </w:r>
      <w:r w:rsidR="00944987">
        <w:rPr>
          <w:noProof/>
        </w:rPr>
        <w:t>2</w:t>
      </w:r>
      <w:r w:rsidR="00AE4100">
        <w:fldChar w:fldCharType="end"/>
      </w:r>
      <w:r w:rsidR="00AE4100">
        <w:t>.</w:t>
      </w:r>
    </w:p>
    <w:p w14:paraId="5CB44B4D" w14:textId="77777777" w:rsidR="00AE4100" w:rsidRDefault="00AE4100" w:rsidP="00AE4100">
      <w:pPr>
        <w:pStyle w:val="BodyText"/>
        <w:jc w:val="center"/>
      </w:pPr>
      <w:r w:rsidRPr="00AC6844">
        <w:rPr>
          <w:noProof/>
        </w:rPr>
        <w:drawing>
          <wp:inline distT="0" distB="0" distL="0" distR="0" wp14:anchorId="6F7ADAE0" wp14:editId="572BC620">
            <wp:extent cx="4062714" cy="254100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67120" cy="2543758"/>
                    </a:xfrm>
                    <a:prstGeom prst="rect">
                      <a:avLst/>
                    </a:prstGeom>
                  </pic:spPr>
                </pic:pic>
              </a:graphicData>
            </a:graphic>
          </wp:inline>
        </w:drawing>
      </w:r>
    </w:p>
    <w:p w14:paraId="0BB9AD4E" w14:textId="6B60E296" w:rsidR="00AE4100" w:rsidRDefault="00AE4100" w:rsidP="00B61D9F">
      <w:pPr>
        <w:pStyle w:val="Caption"/>
      </w:pPr>
      <w:bookmarkStart w:id="26" w:name="_Ref468387432"/>
      <w:r>
        <w:t xml:space="preserve">Figure </w:t>
      </w:r>
      <w:r>
        <w:fldChar w:fldCharType="begin"/>
      </w:r>
      <w:r>
        <w:instrText xml:space="preserve"> SEQ Figure \* ARABIC </w:instrText>
      </w:r>
      <w:r>
        <w:fldChar w:fldCharType="separate"/>
      </w:r>
      <w:r w:rsidR="00944987">
        <w:t>2</w:t>
      </w:r>
      <w:r>
        <w:fldChar w:fldCharType="end"/>
      </w:r>
      <w:bookmarkEnd w:id="26"/>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6D3A4520" w14:textId="0FDF7CE2" w:rsidR="00AE4100" w:rsidRDefault="00AE4100" w:rsidP="00AE4100">
      <w:pPr>
        <w:pStyle w:val="BodyText"/>
      </w:pPr>
      <w:r>
        <w:t xml:space="preserve">The quadrotor will only track </w:t>
      </w:r>
      <w:r w:rsidR="006A4818">
        <w:t xml:space="preserve">an altitude flight path so the </w:t>
      </w:r>
      <m:oMath>
        <m:r>
          <w:rPr>
            <w:rFonts w:ascii="Cambria Math" w:hAnsi="Cambria Math"/>
          </w:rPr>
          <m:t>z</m:t>
        </m:r>
      </m:oMath>
      <w:r>
        <w:t xml:space="preserve"> position (height) is the prim</w:t>
      </w:r>
      <w:r w:rsidR="006A4818">
        <w:t xml:space="preserve">ary state of interest, and the </w:t>
      </w:r>
      <m:oMath>
        <m:r>
          <w:rPr>
            <w:rFonts w:ascii="Cambria Math" w:hAnsi="Cambria Math"/>
          </w:rPr>
          <m:t>x</m:t>
        </m:r>
      </m:oMath>
      <w:r w:rsidR="006A4818">
        <w:t xml:space="preserve"> and </w:t>
      </w:r>
      <m:oMath>
        <m:r>
          <w:rPr>
            <w:rFonts w:ascii="Cambria Math" w:hAnsi="Cambria Math"/>
          </w:rPr>
          <m:t>y</m:t>
        </m:r>
      </m:oMath>
      <w:r>
        <w:t xml:space="preserve"> position states will be set to zero.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lastRenderedPageBreak/>
        <w:t xml:space="preserve">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5AB889F5" w14:textId="1152D3FB" w:rsidR="00E527E0" w:rsidRDefault="00E527E0" w:rsidP="00E56244">
      <w:pPr>
        <w:pStyle w:val="Heading2"/>
      </w:pPr>
      <w:bookmarkStart w:id="27" w:name="_Toc481761088"/>
      <w:bookmarkEnd w:id="25"/>
      <w:r>
        <w:t>Dynamic Model</w:t>
      </w:r>
      <w:bookmarkEnd w:id="27"/>
    </w:p>
    <w:p w14:paraId="07FB811C" w14:textId="29E66A44" w:rsidR="00E527E0" w:rsidRDefault="00B07401" w:rsidP="00E527E0">
      <w:pPr>
        <w:pStyle w:val="BodyText"/>
        <w:ind w:firstLine="540"/>
      </w:pPr>
      <w:r>
        <w:t xml:space="preserve">The equations of motion of a system are crucial to describe the system dynamics and understand the behavior of the system. </w:t>
      </w:r>
      <w:r w:rsidR="00E527E0">
        <w:t xml:space="preserve">Since quadrotor dynamics is a well-studied problem, a quadrotor model was adapted from previous research </w:t>
      </w:r>
      <w:r w:rsidR="00E527E0">
        <w:fldChar w:fldCharType="begin"/>
      </w:r>
      <w:r w:rsidR="00E527E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E527E0">
        <w:fldChar w:fldCharType="separate"/>
      </w:r>
      <w:r w:rsidR="00E527E0" w:rsidRPr="00B30470">
        <w:t>[8]</w:t>
      </w:r>
      <w:r w:rsidR="00E527E0">
        <w:fldChar w:fldCharType="end"/>
      </w:r>
      <w:r w:rsidR="00E527E0">
        <w:t xml:space="preserve">. Quadrotor control depends on 6 degrees of freedom – 3 translational and 3 rotational, with an input from 4 motors. The dynamics can be derived using a rotation matrix to translate angles from the body frame of the quadrotor to the inertial frame (see </w:t>
      </w:r>
      <w:r w:rsidR="00E527E0">
        <w:fldChar w:fldCharType="begin"/>
      </w:r>
      <w:r w:rsidR="00E527E0">
        <w:instrText xml:space="preserve"> REF _Ref468387432 \h </w:instrText>
      </w:r>
      <w:r w:rsidR="00E527E0">
        <w:fldChar w:fldCharType="separate"/>
      </w:r>
      <w:r w:rsidR="00944987">
        <w:t xml:space="preserve">Figure </w:t>
      </w:r>
      <w:r w:rsidR="00944987">
        <w:rPr>
          <w:noProof/>
        </w:rPr>
        <w:t>2</w:t>
      </w:r>
      <w:r w:rsidR="00E527E0">
        <w:fldChar w:fldCharType="end"/>
      </w:r>
      <w:r w:rsidR="00E527E0">
        <w:t xml:space="preserve"> in the previous section). The physical properties of the quadrotor system govern the equations of motion. The dynamic model takes into account the torque produced by the motors, conservation of energy, and the thrust acting on the quadrotor, shown in</w:t>
      </w:r>
      <w:r w:rsidR="006A4818">
        <w:t xml:space="preserve"> </w:t>
      </w:r>
      <w:r w:rsidR="006A4818">
        <w:fldChar w:fldCharType="begin"/>
      </w:r>
      <w:r w:rsidR="006A4818">
        <w:instrText xml:space="preserve"> REF _Ref481757818 \h </w:instrText>
      </w:r>
      <w:r w:rsidR="006A4818">
        <w:fldChar w:fldCharType="separate"/>
      </w:r>
      <w:r w:rsidR="00944987">
        <w:t xml:space="preserve">Figure </w:t>
      </w:r>
      <w:r w:rsidR="00944987">
        <w:rPr>
          <w:noProof/>
        </w:rPr>
        <w:t>3</w:t>
      </w:r>
      <w:r w:rsidR="006A4818">
        <w:fldChar w:fldCharType="end"/>
      </w:r>
      <w:r w:rsidR="00E527E0">
        <w:t xml:space="preserve"> </w:t>
      </w:r>
      <w:r w:rsidR="00E527E0">
        <w:fldChar w:fldCharType="begin"/>
      </w:r>
      <w:r w:rsidR="00E527E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E527E0">
        <w:fldChar w:fldCharType="separate"/>
      </w:r>
      <w:r w:rsidR="00E527E0" w:rsidRPr="00B30470">
        <w:t>[8]</w:t>
      </w:r>
      <w:r w:rsidR="00E527E0">
        <w:fldChar w:fldCharType="end"/>
      </w:r>
      <w:r w:rsidR="00E527E0">
        <w:t>. The force</w:t>
      </w:r>
      <w:r w:rsidR="00B605FF">
        <w:t>s</w:t>
      </w:r>
      <w:r w:rsidR="00E527E0">
        <w:t xml:space="preserve"> of gravity </w:t>
      </w:r>
      <w:r w:rsidR="00B605FF">
        <w:t xml:space="preserve">and drag on the quadrotor are </w:t>
      </w:r>
      <w:r w:rsidR="00E527E0">
        <w:t xml:space="preserve">ignored in this diagram. </w:t>
      </w:r>
    </w:p>
    <w:p w14:paraId="5694B60F" w14:textId="53988AC1" w:rsidR="00E527E0" w:rsidRDefault="00B653AC" w:rsidP="00B653AC">
      <w:pPr>
        <w:pStyle w:val="BodyText"/>
        <w:spacing w:after="0" w:line="276" w:lineRule="auto"/>
        <w:jc w:val="center"/>
      </w:pPr>
      <w:r>
        <w:rPr>
          <w:noProof/>
        </w:rPr>
        <w:drawing>
          <wp:inline distT="0" distB="0" distL="0" distR="0" wp14:anchorId="5CBF6D1F" wp14:editId="75432BEA">
            <wp:extent cx="3258464" cy="2446020"/>
            <wp:effectExtent l="0" t="0" r="0" b="0"/>
            <wp:docPr id="48" name="Picture 48" descr="C:\Users\paige\AppData\Local\Microsoft\Windows\INetCache\Content.Word\18309087_1696834433663424_140713849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8309087_1696834433663424_1407138495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59929" cy="2447120"/>
                    </a:xfrm>
                    <a:prstGeom prst="rect">
                      <a:avLst/>
                    </a:prstGeom>
                    <a:noFill/>
                    <a:ln>
                      <a:noFill/>
                    </a:ln>
                  </pic:spPr>
                </pic:pic>
              </a:graphicData>
            </a:graphic>
          </wp:inline>
        </w:drawing>
      </w:r>
    </w:p>
    <w:p w14:paraId="221941B5" w14:textId="159AB277" w:rsidR="00E527E0" w:rsidRDefault="00E527E0" w:rsidP="00B61D9F">
      <w:pPr>
        <w:pStyle w:val="Caption"/>
      </w:pPr>
      <w:bookmarkStart w:id="28" w:name="_Ref481757818"/>
      <w:r>
        <w:t xml:space="preserve">Figure </w:t>
      </w:r>
      <w:r w:rsidR="003E2274">
        <w:fldChar w:fldCharType="begin"/>
      </w:r>
      <w:r w:rsidR="003E2274">
        <w:instrText xml:space="preserve"> SEQ Figure \* ARABIC </w:instrText>
      </w:r>
      <w:r w:rsidR="003E2274">
        <w:fldChar w:fldCharType="separate"/>
      </w:r>
      <w:r w:rsidR="00944987">
        <w:t>3</w:t>
      </w:r>
      <w:r w:rsidR="003E2274">
        <w:fldChar w:fldCharType="end"/>
      </w:r>
      <w:bookmarkEnd w:id="28"/>
      <w:r>
        <w:t xml:space="preserve"> | Forces acting on the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3DFA7194" w14:textId="64A688B6" w:rsidR="00E527E0" w:rsidRPr="00B524D5" w:rsidRDefault="00E527E0" w:rsidP="00E527E0">
      <w:pPr>
        <w:pStyle w:val="BodyText"/>
      </w:pPr>
      <w:r>
        <w:lastRenderedPageBreak/>
        <w:t xml:space="preserve">The resulting governing equations are represented using state space notation in Equations </w:t>
      </w:r>
      <w:r w:rsidR="006A4818">
        <w:fldChar w:fldCharType="begin"/>
      </w:r>
      <w:r w:rsidR="006A4818">
        <w:instrText xml:space="preserve"> REF _Ref481757855 \h </w:instrText>
      </w:r>
      <w:r w:rsidR="006A4818">
        <w:fldChar w:fldCharType="separate"/>
      </w:r>
      <w:r w:rsidR="00944987">
        <w:t>(</w:t>
      </w:r>
      <w:r w:rsidR="00944987">
        <w:rPr>
          <w:noProof/>
        </w:rPr>
        <w:t>1</w:t>
      </w:r>
      <w:r w:rsidR="00944987">
        <w:t>)</w:t>
      </w:r>
      <w:r w:rsidR="006A4818">
        <w:fldChar w:fldCharType="end"/>
      </w:r>
      <w:r w:rsidR="006A4818">
        <w:t xml:space="preserve"> through </w:t>
      </w:r>
      <w:r w:rsidR="006A4818">
        <w:fldChar w:fldCharType="begin"/>
      </w:r>
      <w:r w:rsidR="006A4818">
        <w:instrText xml:space="preserve"> REF _Ref481757859 \h </w:instrText>
      </w:r>
      <w:r w:rsidR="006A4818">
        <w:fldChar w:fldCharType="separate"/>
      </w:r>
      <w:r w:rsidR="00944987">
        <w:t>(</w:t>
      </w:r>
      <w:r w:rsidR="00944987">
        <w:rPr>
          <w:noProof/>
        </w:rPr>
        <w:t>4</w:t>
      </w:r>
      <w:r w:rsidR="00944987">
        <w:t>)</w:t>
      </w:r>
      <w:r w:rsidR="006A4818">
        <w:fldChar w:fldCharType="end"/>
      </w:r>
      <w:r>
        <w:t xml:space="preserv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E527E0" w14:paraId="2120D083" w14:textId="77777777" w:rsidTr="003E2274">
        <w:tc>
          <w:tcPr>
            <w:tcW w:w="3072" w:type="dxa"/>
          </w:tcPr>
          <w:p w14:paraId="4BE416C7" w14:textId="77777777" w:rsidR="00E527E0" w:rsidRDefault="00E527E0" w:rsidP="003E2274">
            <w:pPr>
              <w:pStyle w:val="BodyText"/>
            </w:pPr>
          </w:p>
        </w:tc>
        <w:tc>
          <w:tcPr>
            <w:tcW w:w="4776" w:type="dxa"/>
          </w:tcPr>
          <w:p w14:paraId="084AAC3C" w14:textId="77777777" w:rsidR="00E527E0" w:rsidRPr="00B524D5" w:rsidRDefault="00F4337E"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33BE2867" w14:textId="29287FCB" w:rsidR="00E527E0" w:rsidRDefault="00E527E0" w:rsidP="003E2274">
            <w:pPr>
              <w:pStyle w:val="BodyText"/>
              <w:jc w:val="right"/>
            </w:pPr>
            <w:bookmarkStart w:id="29" w:name="_Ref481757855"/>
            <w:r>
              <w:t>(</w:t>
            </w:r>
            <w:r w:rsidR="00F4337E">
              <w:fldChar w:fldCharType="begin"/>
            </w:r>
            <w:r w:rsidR="00F4337E">
              <w:instrText xml:space="preserve"> SEQ Equation \* ARABIC </w:instrText>
            </w:r>
            <w:r w:rsidR="00F4337E">
              <w:fldChar w:fldCharType="separate"/>
            </w:r>
            <w:r w:rsidR="00944987">
              <w:rPr>
                <w:noProof/>
              </w:rPr>
              <w:t>1</w:t>
            </w:r>
            <w:r w:rsidR="00F4337E">
              <w:rPr>
                <w:noProof/>
              </w:rPr>
              <w:fldChar w:fldCharType="end"/>
            </w:r>
            <w:r>
              <w:t>)</w:t>
            </w:r>
            <w:bookmarkEnd w:id="29"/>
          </w:p>
        </w:tc>
      </w:tr>
      <w:tr w:rsidR="00E527E0" w14:paraId="174860E5" w14:textId="77777777" w:rsidTr="003E2274">
        <w:tc>
          <w:tcPr>
            <w:tcW w:w="3072" w:type="dxa"/>
          </w:tcPr>
          <w:p w14:paraId="02EBE3F2" w14:textId="77777777" w:rsidR="00E527E0" w:rsidRDefault="00E527E0" w:rsidP="003E2274">
            <w:pPr>
              <w:pStyle w:val="BodyText"/>
            </w:pPr>
          </w:p>
        </w:tc>
        <w:tc>
          <w:tcPr>
            <w:tcW w:w="4776" w:type="dxa"/>
          </w:tcPr>
          <w:p w14:paraId="2E9470CA" w14:textId="77777777" w:rsidR="00E527E0" w:rsidRPr="00B524D5" w:rsidRDefault="00F4337E"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0FB7BFDE" w14:textId="2D8E5945" w:rsidR="00E527E0" w:rsidRDefault="00E527E0" w:rsidP="003E2274">
            <w:pPr>
              <w:pStyle w:val="BodyText"/>
              <w:jc w:val="right"/>
            </w:pPr>
            <w:r>
              <w:t>(</w:t>
            </w:r>
            <w:r w:rsidR="00F4337E">
              <w:fldChar w:fldCharType="begin"/>
            </w:r>
            <w:r w:rsidR="00F4337E">
              <w:instrText xml:space="preserve"> SEQ Equation \* ARABIC </w:instrText>
            </w:r>
            <w:r w:rsidR="00F4337E">
              <w:fldChar w:fldCharType="separate"/>
            </w:r>
            <w:r w:rsidR="00944987">
              <w:rPr>
                <w:noProof/>
              </w:rPr>
              <w:t>2</w:t>
            </w:r>
            <w:r w:rsidR="00F4337E">
              <w:rPr>
                <w:noProof/>
              </w:rPr>
              <w:fldChar w:fldCharType="end"/>
            </w:r>
            <w:r>
              <w:t>)</w:t>
            </w:r>
          </w:p>
        </w:tc>
      </w:tr>
      <w:tr w:rsidR="00E527E0" w14:paraId="31715B3D" w14:textId="77777777" w:rsidTr="003E2274">
        <w:tc>
          <w:tcPr>
            <w:tcW w:w="3072" w:type="dxa"/>
          </w:tcPr>
          <w:p w14:paraId="4EBA0257" w14:textId="77777777" w:rsidR="00E527E0" w:rsidRDefault="00E527E0" w:rsidP="003E2274">
            <w:pPr>
              <w:pStyle w:val="BodyText"/>
            </w:pPr>
          </w:p>
        </w:tc>
        <w:tc>
          <w:tcPr>
            <w:tcW w:w="4776" w:type="dxa"/>
          </w:tcPr>
          <w:p w14:paraId="50F89294" w14:textId="77777777" w:rsidR="00E527E0" w:rsidRPr="00B524D5" w:rsidRDefault="00F4337E" w:rsidP="003E2274">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6B1C22D6" w14:textId="066CAEE7" w:rsidR="00E527E0" w:rsidRDefault="00E527E0" w:rsidP="003E2274">
            <w:pPr>
              <w:pStyle w:val="BodyText"/>
              <w:jc w:val="right"/>
            </w:pPr>
            <w:r>
              <w:t>(</w:t>
            </w:r>
            <w:r w:rsidR="00F4337E">
              <w:fldChar w:fldCharType="begin"/>
            </w:r>
            <w:r w:rsidR="00F4337E">
              <w:instrText xml:space="preserve"> SEQ Equation \* ARABIC </w:instrText>
            </w:r>
            <w:r w:rsidR="00F4337E">
              <w:fldChar w:fldCharType="separate"/>
            </w:r>
            <w:r w:rsidR="00944987">
              <w:rPr>
                <w:noProof/>
              </w:rPr>
              <w:t>3</w:t>
            </w:r>
            <w:r w:rsidR="00F4337E">
              <w:rPr>
                <w:noProof/>
              </w:rPr>
              <w:fldChar w:fldCharType="end"/>
            </w:r>
            <w:r>
              <w:t>)</w:t>
            </w:r>
          </w:p>
        </w:tc>
      </w:tr>
      <w:tr w:rsidR="00E527E0" w14:paraId="018031FC" w14:textId="77777777" w:rsidTr="003E2274">
        <w:trPr>
          <w:trHeight w:val="2259"/>
        </w:trPr>
        <w:tc>
          <w:tcPr>
            <w:tcW w:w="3072" w:type="dxa"/>
          </w:tcPr>
          <w:p w14:paraId="64C5F16C" w14:textId="77777777" w:rsidR="00E527E0" w:rsidRDefault="00E527E0" w:rsidP="003E2274">
            <w:pPr>
              <w:pStyle w:val="BodyText"/>
            </w:pPr>
          </w:p>
        </w:tc>
        <w:tc>
          <w:tcPr>
            <w:tcW w:w="4776" w:type="dxa"/>
          </w:tcPr>
          <w:p w14:paraId="18CBBA44" w14:textId="77777777" w:rsidR="00E527E0" w:rsidRPr="00B524D5" w:rsidRDefault="00F4337E" w:rsidP="003E2274">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5AB58A1C" w14:textId="0076D865" w:rsidR="00E527E0" w:rsidRDefault="00E527E0" w:rsidP="003E2274">
            <w:pPr>
              <w:pStyle w:val="BodyText"/>
              <w:jc w:val="right"/>
            </w:pPr>
            <w:bookmarkStart w:id="30" w:name="_Ref481757859"/>
            <w:r>
              <w:t>(</w:t>
            </w:r>
            <w:r w:rsidR="00F4337E">
              <w:fldChar w:fldCharType="begin"/>
            </w:r>
            <w:r w:rsidR="00F4337E">
              <w:instrText xml:space="preserve"> SEQ Equation \* ARABIC </w:instrText>
            </w:r>
            <w:r w:rsidR="00F4337E">
              <w:fldChar w:fldCharType="separate"/>
            </w:r>
            <w:r w:rsidR="00944987">
              <w:rPr>
                <w:noProof/>
              </w:rPr>
              <w:t>4</w:t>
            </w:r>
            <w:r w:rsidR="00F4337E">
              <w:rPr>
                <w:noProof/>
              </w:rPr>
              <w:fldChar w:fldCharType="end"/>
            </w:r>
            <w:r>
              <w:t>)</w:t>
            </w:r>
            <w:bookmarkEnd w:id="30"/>
          </w:p>
        </w:tc>
      </w:tr>
    </w:tbl>
    <w:p w14:paraId="2A30A7EF" w14:textId="44D6B3F2" w:rsidR="00F960A6" w:rsidRDefault="00E527E0" w:rsidP="00AE4100">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w:t>
      </w:r>
      <w:r w:rsidR="00B605FF">
        <w:rPr>
          <w:noProof/>
        </w:rPr>
        <w:t xml:space="preserve"> roll, pitch and yaw angles,</w:t>
      </w:r>
      <w:r>
        <w:rPr>
          <w:noProof/>
        </w:rPr>
        <w:t xml:space="preserve">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axes</w:t>
      </w:r>
      <w:r w:rsidR="00B605FF">
        <w:rPr>
          <w:noProof/>
        </w:rPr>
        <w:t xml:space="preserve">, </w:t>
      </w:r>
      <m:oMath>
        <m:r>
          <m:rPr>
            <m:sty m:val="bi"/>
          </m:rPr>
          <w:rPr>
            <w:rFonts w:ascii="Cambria Math" w:hAnsi="Cambria Math"/>
            <w:noProof/>
          </w:rPr>
          <m:t>R</m:t>
        </m:r>
      </m:oMath>
      <w:r w:rsidR="00B605FF">
        <w:rPr>
          <w:b/>
          <w:noProof/>
        </w:rPr>
        <w:t xml:space="preserve"> </w:t>
      </w:r>
      <w:r w:rsidR="00B605FF">
        <w:rPr>
          <w:noProof/>
        </w:rPr>
        <w:t>is the rotation matrix for conver</w:t>
      </w:r>
      <w:r w:rsidR="00E61EE2">
        <w:rPr>
          <w:noProof/>
        </w:rPr>
        <w:t>ting body frame to global frame;</w:t>
      </w:r>
      <w:r w:rsidR="00556385">
        <w:rPr>
          <w:noProof/>
        </w:rPr>
        <w:t xml:space="preserve"> </w:t>
      </w:r>
      <m:oMath>
        <m:sSub>
          <m:sSubPr>
            <m:ctrlPr>
              <w:rPr>
                <w:rFonts w:ascii="Cambria Math" w:hAnsi="Cambria Math"/>
                <w:b/>
                <w:i/>
                <w:noProof/>
              </w:rPr>
            </m:ctrlPr>
          </m:sSubPr>
          <m:e>
            <m:r>
              <m:rPr>
                <m:sty m:val="bi"/>
              </m:rPr>
              <w:rPr>
                <w:rFonts w:ascii="Cambria Math" w:hAnsi="Cambria Math"/>
                <w:noProof/>
              </w:rPr>
              <m:t>T</m:t>
            </m:r>
          </m:e>
          <m:sub>
            <m:r>
              <m:rPr>
                <m:sty m:val="bi"/>
              </m:rPr>
              <w:rPr>
                <w:rFonts w:ascii="Cambria Math" w:hAnsi="Cambria Math"/>
                <w:noProof/>
              </w:rPr>
              <m:t>B</m:t>
            </m:r>
          </m:sub>
        </m:sSub>
      </m:oMath>
      <w:r w:rsidR="00556385">
        <w:rPr>
          <w:b/>
          <w:noProof/>
        </w:rPr>
        <w:t xml:space="preserve"> </w:t>
      </w:r>
      <w:r w:rsidR="00E61EE2">
        <w:rPr>
          <w:noProof/>
        </w:rPr>
        <w:t xml:space="preserve">is the thrust force vector; </w:t>
      </w:r>
      <m:oMath>
        <m:sSub>
          <m:sSubPr>
            <m:ctrlPr>
              <w:rPr>
                <w:rFonts w:ascii="Cambria Math" w:hAnsi="Cambria Math"/>
                <w:b/>
                <w:i/>
                <w:noProof/>
              </w:rPr>
            </m:ctrlPr>
          </m:sSubPr>
          <m:e>
            <m:r>
              <m:rPr>
                <m:sty m:val="bi"/>
              </m:rPr>
              <w:rPr>
                <w:rFonts w:ascii="Cambria Math" w:hAnsi="Cambria Math"/>
                <w:noProof/>
              </w:rPr>
              <m:t>F</m:t>
            </m:r>
          </m:e>
          <m:sub>
            <m:r>
              <m:rPr>
                <m:sty m:val="bi"/>
              </m:rPr>
              <w:rPr>
                <w:rFonts w:ascii="Cambria Math" w:hAnsi="Cambria Math"/>
                <w:noProof/>
              </w:rPr>
              <m:t>D</m:t>
            </m:r>
          </m:sub>
        </m:sSub>
      </m:oMath>
      <w:r w:rsidR="00E61EE2">
        <w:rPr>
          <w:b/>
          <w:noProof/>
        </w:rPr>
        <w:t xml:space="preserve"> </w:t>
      </w:r>
      <w:r w:rsidR="00E61EE2">
        <w:rPr>
          <w:noProof/>
        </w:rPr>
        <w:t xml:space="preserve">is the drag force vector; </w:t>
      </w:r>
      <m:oMath>
        <m:sSub>
          <m:sSubPr>
            <m:ctrlPr>
              <w:rPr>
                <w:rFonts w:ascii="Cambria Math" w:hAnsi="Cambria Math"/>
                <w:i/>
                <w:noProof/>
              </w:rPr>
            </m:ctrlPr>
          </m:sSubPr>
          <m:e>
            <m:r>
              <w:rPr>
                <w:rFonts w:ascii="Cambria Math" w:hAnsi="Cambria Math"/>
                <w:noProof/>
              </w:rPr>
              <m:t>I</m:t>
            </m:r>
          </m:e>
          <m:sub>
            <m:r>
              <w:rPr>
                <w:rFonts w:ascii="Cambria Math" w:hAnsi="Cambria Math"/>
                <w:noProof/>
              </w:rPr>
              <m:t>xx</m:t>
            </m:r>
          </m:sub>
        </m:sSub>
        <m:r>
          <w:rPr>
            <w:rFonts w:ascii="Cambria Math" w:hAnsi="Cambria Math"/>
            <w:noProof/>
          </w:rPr>
          <m:t xml:space="preserve">, </m:t>
        </m:r>
        <m:sSub>
          <m:sSubPr>
            <m:ctrlPr>
              <w:rPr>
                <w:rFonts w:ascii="Cambria Math" w:hAnsi="Cambria Math"/>
                <w:i/>
                <w:noProof/>
              </w:rPr>
            </m:ctrlPr>
          </m:sSubPr>
          <m:e>
            <m:r>
              <w:rPr>
                <w:rFonts w:ascii="Cambria Math" w:hAnsi="Cambria Math"/>
                <w:noProof/>
              </w:rPr>
              <m:t>I</m:t>
            </m:r>
          </m:e>
          <m:sub>
            <m:r>
              <w:rPr>
                <w:rFonts w:ascii="Cambria Math" w:hAnsi="Cambria Math"/>
                <w:noProof/>
              </w:rPr>
              <m:t>yy</m:t>
            </m:r>
          </m:sub>
        </m:sSub>
        <m:r>
          <w:rPr>
            <w:rFonts w:ascii="Cambria Math" w:hAnsi="Cambria Math"/>
            <w:noProof/>
          </w:rPr>
          <m:t xml:space="preserve">, and </m:t>
        </m:r>
        <m:sSub>
          <m:sSubPr>
            <m:ctrlPr>
              <w:rPr>
                <w:rFonts w:ascii="Cambria Math" w:hAnsi="Cambria Math"/>
                <w:i/>
                <w:noProof/>
              </w:rPr>
            </m:ctrlPr>
          </m:sSubPr>
          <m:e>
            <m:r>
              <w:rPr>
                <w:rFonts w:ascii="Cambria Math" w:hAnsi="Cambria Math"/>
                <w:noProof/>
              </w:rPr>
              <m:t>I</m:t>
            </m:r>
          </m:e>
          <m:sub>
            <m:r>
              <w:rPr>
                <w:rFonts w:ascii="Cambria Math" w:hAnsi="Cambria Math"/>
                <w:noProof/>
              </w:rPr>
              <m:t>zz</m:t>
            </m:r>
          </m:sub>
        </m:sSub>
      </m:oMath>
      <w:r w:rsidR="00E61EE2">
        <w:rPr>
          <w:noProof/>
        </w:rPr>
        <w:t xml:space="preserve"> are the moments of inertia</w:t>
      </w:r>
      <w:r>
        <w:rPr>
          <w:noProof/>
        </w:rPr>
        <w:t xml:space="preserve">. </w:t>
      </w:r>
      <w:r>
        <w:t xml:space="preserve">Using the state space representation of the governing equations, the motion of the quadrotor was simulated as a function of various input conditions. </w:t>
      </w:r>
    </w:p>
    <w:p w14:paraId="27A73CCA" w14:textId="38C0B4B4" w:rsidR="00F960A6" w:rsidRDefault="00F960A6" w:rsidP="006A4818">
      <w:pPr>
        <w:pStyle w:val="BodyText"/>
        <w:ind w:firstLine="547"/>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written in a MATLAB script that includes functions to compute the forces, torques, and </w:t>
      </w:r>
      <w:r>
        <w:lastRenderedPageBreak/>
        <w:t>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w:t>
      </w:r>
      <w:r w:rsidR="006A4818">
        <w:t xml:space="preserve"> The dynamic model simulation results are discussed in Section </w:t>
      </w:r>
      <w:r w:rsidR="006A4818">
        <w:fldChar w:fldCharType="begin"/>
      </w:r>
      <w:r w:rsidR="006A4818">
        <w:instrText xml:space="preserve"> REF _Ref468647384 \r \h </w:instrText>
      </w:r>
      <w:r w:rsidR="006A4818">
        <w:fldChar w:fldCharType="separate"/>
      </w:r>
      <w:r w:rsidR="00944987">
        <w:t>4.1</w:t>
      </w:r>
      <w:r w:rsidR="006A4818">
        <w:fldChar w:fldCharType="end"/>
      </w:r>
      <w:r w:rsidR="006A4818">
        <w:t xml:space="preserve"> and the code can be found in Appendix </w:t>
      </w:r>
      <w:r w:rsidR="006A4818">
        <w:fldChar w:fldCharType="begin"/>
      </w:r>
      <w:r w:rsidR="006A4818">
        <w:instrText xml:space="preserve"> REF _Ref468379872 \r \h </w:instrText>
      </w:r>
      <w:r w:rsidR="006A4818">
        <w:fldChar w:fldCharType="separate"/>
      </w:r>
      <w:r w:rsidR="00944987">
        <w:t>9.1</w:t>
      </w:r>
      <w:r w:rsidR="006A4818">
        <w:fldChar w:fldCharType="end"/>
      </w:r>
      <w:r w:rsidR="006A4818">
        <w:t>.</w:t>
      </w:r>
    </w:p>
    <w:p w14:paraId="3D127F1B" w14:textId="188F9E35" w:rsidR="006A4818" w:rsidRDefault="006A4818" w:rsidP="00A9512F">
      <w:pPr>
        <w:pStyle w:val="Heading3"/>
      </w:pPr>
      <w:bookmarkStart w:id="31" w:name="_Ref481759539"/>
      <w:bookmarkStart w:id="32" w:name="_Toc481761089"/>
      <w:bookmarkStart w:id="33" w:name="_Ref469263023"/>
      <w:r>
        <w:t>Linearized Dynamic Model</w:t>
      </w:r>
      <w:bookmarkEnd w:id="31"/>
      <w:bookmarkEnd w:id="32"/>
    </w:p>
    <w:p w14:paraId="6A307FAD" w14:textId="58395B2E" w:rsidR="006A4818" w:rsidRDefault="00FC7FD5" w:rsidP="006A4818">
      <w:pPr>
        <w:pStyle w:val="BodyText"/>
        <w:ind w:firstLine="540"/>
      </w:pPr>
      <w:r>
        <w:t>To create a linearized model of the quadrotor system, the equations must be rewritten in terms of state variables and inputs</w:t>
      </w:r>
      <w:r w:rsidR="006A4818">
        <w:t>, seen in Equations</w:t>
      </w:r>
      <w:r w:rsidR="000E4BF5">
        <w:t xml:space="preserve"> </w:t>
      </w:r>
      <w:r w:rsidR="000E4BF5">
        <w:fldChar w:fldCharType="begin"/>
      </w:r>
      <w:r w:rsidR="000E4BF5">
        <w:instrText xml:space="preserve"> REF _Ref481759149 \h </w:instrText>
      </w:r>
      <w:r w:rsidR="000E4BF5">
        <w:fldChar w:fldCharType="separate"/>
      </w:r>
      <w:r w:rsidR="00944987" w:rsidRPr="009D4257">
        <w:t>(</w:t>
      </w:r>
      <w:r w:rsidR="00944987">
        <w:rPr>
          <w:noProof/>
        </w:rPr>
        <w:t>5</w:t>
      </w:r>
      <w:r w:rsidR="00944987" w:rsidRPr="009D4257">
        <w:t>)</w:t>
      </w:r>
      <w:r w:rsidR="000E4BF5">
        <w:fldChar w:fldCharType="end"/>
      </w:r>
      <w:r w:rsidR="000E4BF5">
        <w:t xml:space="preserve"> through </w:t>
      </w:r>
      <w:r w:rsidR="000E4BF5">
        <w:fldChar w:fldCharType="begin"/>
      </w:r>
      <w:r w:rsidR="000E4BF5">
        <w:instrText xml:space="preserve"> REF _Ref481759150 \h </w:instrText>
      </w:r>
      <w:r w:rsidR="000E4BF5">
        <w:fldChar w:fldCharType="separate"/>
      </w:r>
      <w:r w:rsidR="00944987" w:rsidRPr="009D4257">
        <w:t>(</w:t>
      </w:r>
      <w:r w:rsidR="00944987">
        <w:rPr>
          <w:noProof/>
        </w:rPr>
        <w:t>14</w:t>
      </w:r>
      <w:r w:rsidR="00944987" w:rsidRPr="009D4257">
        <w:t>)</w:t>
      </w:r>
      <w:r w:rsidR="000E4BF5">
        <w:fldChar w:fldCharType="end"/>
      </w:r>
      <w:r w:rsidR="006A481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A4818" w14:paraId="26D09100" w14:textId="77777777" w:rsidTr="006A4818">
        <w:tc>
          <w:tcPr>
            <w:tcW w:w="1098" w:type="dxa"/>
          </w:tcPr>
          <w:p w14:paraId="619F0914" w14:textId="77777777" w:rsidR="006A4818" w:rsidRDefault="006A4818" w:rsidP="006A4818"/>
        </w:tc>
        <w:tc>
          <w:tcPr>
            <w:tcW w:w="7470" w:type="dxa"/>
          </w:tcPr>
          <w:p w14:paraId="2D2C406C" w14:textId="77777777" w:rsidR="006A4818" w:rsidRPr="009D4257" w:rsidRDefault="00F4337E" w:rsidP="006A4818">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15B04841" w14:textId="180B5E06" w:rsidR="006A4818" w:rsidRPr="009D4257" w:rsidRDefault="006A4818" w:rsidP="006A4818">
            <w:pPr>
              <w:spacing w:line="360" w:lineRule="auto"/>
              <w:jc w:val="right"/>
            </w:pPr>
            <w:bookmarkStart w:id="34" w:name="_Ref481759149"/>
            <w:r w:rsidRPr="009D4257">
              <w:t>(</w:t>
            </w:r>
            <w:r w:rsidR="00F4337E">
              <w:fldChar w:fldCharType="begin"/>
            </w:r>
            <w:r w:rsidR="00F4337E">
              <w:instrText xml:space="preserve"> SEQ Equation \* ARABIC </w:instrText>
            </w:r>
            <w:r w:rsidR="00F4337E">
              <w:fldChar w:fldCharType="separate"/>
            </w:r>
            <w:r w:rsidR="00944987">
              <w:rPr>
                <w:noProof/>
              </w:rPr>
              <w:t>5</w:t>
            </w:r>
            <w:r w:rsidR="00F4337E">
              <w:rPr>
                <w:noProof/>
              </w:rPr>
              <w:fldChar w:fldCharType="end"/>
            </w:r>
            <w:r w:rsidRPr="009D4257">
              <w:t>)</w:t>
            </w:r>
            <w:bookmarkEnd w:id="34"/>
          </w:p>
        </w:tc>
      </w:tr>
      <w:tr w:rsidR="006A4818" w14:paraId="48BEAFA0" w14:textId="77777777" w:rsidTr="006A4818">
        <w:tc>
          <w:tcPr>
            <w:tcW w:w="1098" w:type="dxa"/>
          </w:tcPr>
          <w:p w14:paraId="2A5766FF" w14:textId="77777777" w:rsidR="006A4818" w:rsidRDefault="006A4818" w:rsidP="006A4818"/>
        </w:tc>
        <w:tc>
          <w:tcPr>
            <w:tcW w:w="7470" w:type="dxa"/>
          </w:tcPr>
          <w:p w14:paraId="76170EBD"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D9D5B26" w14:textId="4C0E64F0"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6</w:t>
            </w:r>
            <w:r w:rsidR="00F4337E">
              <w:rPr>
                <w:noProof/>
              </w:rPr>
              <w:fldChar w:fldCharType="end"/>
            </w:r>
            <w:r w:rsidRPr="009D4257">
              <w:t>)</w:t>
            </w:r>
          </w:p>
        </w:tc>
      </w:tr>
      <w:tr w:rsidR="006A4818" w14:paraId="1680D1EE" w14:textId="77777777" w:rsidTr="006A4818">
        <w:tc>
          <w:tcPr>
            <w:tcW w:w="1098" w:type="dxa"/>
          </w:tcPr>
          <w:p w14:paraId="5664597A" w14:textId="77777777" w:rsidR="006A4818" w:rsidRDefault="006A4818" w:rsidP="006A4818"/>
        </w:tc>
        <w:tc>
          <w:tcPr>
            <w:tcW w:w="7470" w:type="dxa"/>
          </w:tcPr>
          <w:p w14:paraId="62C97AAE" w14:textId="77777777" w:rsidR="006A4818" w:rsidRPr="009D4257" w:rsidRDefault="00F4337E" w:rsidP="006A4818">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6744B7C" w14:textId="321D1F06"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7</w:t>
            </w:r>
            <w:r w:rsidR="00F4337E">
              <w:rPr>
                <w:noProof/>
              </w:rPr>
              <w:fldChar w:fldCharType="end"/>
            </w:r>
            <w:r w:rsidRPr="009D4257">
              <w:t>)</w:t>
            </w:r>
          </w:p>
        </w:tc>
      </w:tr>
      <w:tr w:rsidR="006A4818" w14:paraId="2F6D4283" w14:textId="77777777" w:rsidTr="006A4818">
        <w:tc>
          <w:tcPr>
            <w:tcW w:w="1098" w:type="dxa"/>
          </w:tcPr>
          <w:p w14:paraId="670250EE" w14:textId="77777777" w:rsidR="006A4818" w:rsidRDefault="006A4818" w:rsidP="006A4818"/>
        </w:tc>
        <w:tc>
          <w:tcPr>
            <w:tcW w:w="7470" w:type="dxa"/>
          </w:tcPr>
          <w:p w14:paraId="5EE7A083" w14:textId="77777777" w:rsidR="006A4818" w:rsidRPr="009D4257" w:rsidRDefault="00F4337E" w:rsidP="006A4818">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5</m:t>
                    </m:r>
                  </m:sub>
                </m:sSub>
                <m:r>
                  <m:rPr>
                    <m:sty m:val="p"/>
                  </m:rPr>
                  <w:rPr>
                    <w:rFonts w:ascii="Cambria Math" w:hAnsi="Cambria Math"/>
                  </w:rPr>
                  <m:t>)</m:t>
                </m:r>
              </m:oMath>
            </m:oMathPara>
          </w:p>
        </w:tc>
        <w:tc>
          <w:tcPr>
            <w:tcW w:w="648" w:type="dxa"/>
            <w:vAlign w:val="center"/>
          </w:tcPr>
          <w:p w14:paraId="7705AA90" w14:textId="3C8EE4FC"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8</w:t>
            </w:r>
            <w:r w:rsidR="00F4337E">
              <w:rPr>
                <w:noProof/>
              </w:rPr>
              <w:fldChar w:fldCharType="end"/>
            </w:r>
            <w:r w:rsidRPr="009D4257">
              <w:t>)</w:t>
            </w:r>
          </w:p>
        </w:tc>
      </w:tr>
      <w:tr w:rsidR="006A4818" w14:paraId="5F266CF1" w14:textId="77777777" w:rsidTr="006A4818">
        <w:tc>
          <w:tcPr>
            <w:tcW w:w="1098" w:type="dxa"/>
          </w:tcPr>
          <w:p w14:paraId="0D9D5A29" w14:textId="77777777" w:rsidR="006A4818" w:rsidRDefault="006A4818" w:rsidP="006A4818"/>
        </w:tc>
        <w:tc>
          <w:tcPr>
            <w:tcW w:w="7470" w:type="dxa"/>
          </w:tcPr>
          <w:p w14:paraId="68987DB5"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3D1B660A" w14:textId="13C1E06B"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9</w:t>
            </w:r>
            <w:r w:rsidR="00F4337E">
              <w:rPr>
                <w:noProof/>
              </w:rPr>
              <w:fldChar w:fldCharType="end"/>
            </w:r>
            <w:r w:rsidRPr="009D4257">
              <w:t>)</w:t>
            </w:r>
          </w:p>
        </w:tc>
      </w:tr>
      <w:tr w:rsidR="006A4818" w14:paraId="29CDE16C" w14:textId="77777777" w:rsidTr="006A4818">
        <w:tc>
          <w:tcPr>
            <w:tcW w:w="1098" w:type="dxa"/>
          </w:tcPr>
          <w:p w14:paraId="602E3530" w14:textId="77777777" w:rsidR="006A4818" w:rsidRDefault="006A4818" w:rsidP="006A4818"/>
        </w:tc>
        <w:tc>
          <w:tcPr>
            <w:tcW w:w="7470" w:type="dxa"/>
          </w:tcPr>
          <w:p w14:paraId="67BB51E5"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841A7C5" w14:textId="2B2C9E73"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10</w:t>
            </w:r>
            <w:r w:rsidR="00F4337E">
              <w:rPr>
                <w:noProof/>
              </w:rPr>
              <w:fldChar w:fldCharType="end"/>
            </w:r>
            <w:r w:rsidRPr="009D4257">
              <w:t>)</w:t>
            </w:r>
          </w:p>
        </w:tc>
      </w:tr>
      <w:tr w:rsidR="006A4818" w14:paraId="3F0E76D7" w14:textId="77777777" w:rsidTr="006A4818">
        <w:tc>
          <w:tcPr>
            <w:tcW w:w="1098" w:type="dxa"/>
          </w:tcPr>
          <w:p w14:paraId="5A4DB031" w14:textId="77777777" w:rsidR="006A4818" w:rsidRDefault="006A4818" w:rsidP="006A4818"/>
        </w:tc>
        <w:tc>
          <w:tcPr>
            <w:tcW w:w="7470" w:type="dxa"/>
          </w:tcPr>
          <w:p w14:paraId="716D3E56"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6FD50B9" w14:textId="682F8499"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11</w:t>
            </w:r>
            <w:r w:rsidR="00F4337E">
              <w:rPr>
                <w:noProof/>
              </w:rPr>
              <w:fldChar w:fldCharType="end"/>
            </w:r>
            <w:r w:rsidRPr="009D4257">
              <w:t>)</w:t>
            </w:r>
          </w:p>
        </w:tc>
      </w:tr>
      <w:tr w:rsidR="006A4818" w14:paraId="3FB0E3CA" w14:textId="77777777" w:rsidTr="006A4818">
        <w:tc>
          <w:tcPr>
            <w:tcW w:w="1098" w:type="dxa"/>
          </w:tcPr>
          <w:p w14:paraId="28F1E156" w14:textId="77777777" w:rsidR="006A4818" w:rsidRDefault="006A4818" w:rsidP="006A4818"/>
        </w:tc>
        <w:tc>
          <w:tcPr>
            <w:tcW w:w="7470" w:type="dxa"/>
          </w:tcPr>
          <w:p w14:paraId="625E61CD"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9DAF333" w14:textId="14CB560E"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12</w:t>
            </w:r>
            <w:r w:rsidR="00F4337E">
              <w:rPr>
                <w:noProof/>
              </w:rPr>
              <w:fldChar w:fldCharType="end"/>
            </w:r>
            <w:r w:rsidRPr="009D4257">
              <w:t>)</w:t>
            </w:r>
          </w:p>
        </w:tc>
      </w:tr>
      <w:tr w:rsidR="006A4818" w14:paraId="6CE3E0A3" w14:textId="77777777" w:rsidTr="006A4818">
        <w:tc>
          <w:tcPr>
            <w:tcW w:w="1098" w:type="dxa"/>
          </w:tcPr>
          <w:p w14:paraId="001F8451" w14:textId="77777777" w:rsidR="006A4818" w:rsidRDefault="006A4818" w:rsidP="006A4818"/>
        </w:tc>
        <w:tc>
          <w:tcPr>
            <w:tcW w:w="7470" w:type="dxa"/>
          </w:tcPr>
          <w:p w14:paraId="5423D949"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7E53B8C2" w14:textId="08AD9AA1" w:rsidR="006A4818" w:rsidRPr="009D4257" w:rsidRDefault="006A4818" w:rsidP="006A4818">
            <w:pPr>
              <w:spacing w:line="360" w:lineRule="auto"/>
              <w:jc w:val="right"/>
            </w:pPr>
            <w:r w:rsidRPr="009D4257">
              <w:t>(</w:t>
            </w:r>
            <w:r w:rsidR="00F4337E">
              <w:fldChar w:fldCharType="begin"/>
            </w:r>
            <w:r w:rsidR="00F4337E">
              <w:instrText xml:space="preserve"> SEQ Equation \* ARABIC </w:instrText>
            </w:r>
            <w:r w:rsidR="00F4337E">
              <w:fldChar w:fldCharType="separate"/>
            </w:r>
            <w:r w:rsidR="00944987">
              <w:rPr>
                <w:noProof/>
              </w:rPr>
              <w:t>13</w:t>
            </w:r>
            <w:r w:rsidR="00F4337E">
              <w:rPr>
                <w:noProof/>
              </w:rPr>
              <w:fldChar w:fldCharType="end"/>
            </w:r>
            <w:r w:rsidRPr="009D4257">
              <w:t>)</w:t>
            </w:r>
          </w:p>
        </w:tc>
      </w:tr>
      <w:tr w:rsidR="006A4818" w14:paraId="2FF7C746" w14:textId="77777777" w:rsidTr="006A4818">
        <w:tc>
          <w:tcPr>
            <w:tcW w:w="1098" w:type="dxa"/>
          </w:tcPr>
          <w:p w14:paraId="7D2DB849" w14:textId="77777777" w:rsidR="006A4818" w:rsidRDefault="006A4818" w:rsidP="006A4818"/>
        </w:tc>
        <w:tc>
          <w:tcPr>
            <w:tcW w:w="7470" w:type="dxa"/>
          </w:tcPr>
          <w:p w14:paraId="5E03B816" w14:textId="77777777" w:rsidR="006A4818" w:rsidRPr="009D4257" w:rsidRDefault="00F4337E" w:rsidP="006A4818">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FBA0FAA" w14:textId="4EBEA68D" w:rsidR="006A4818" w:rsidRPr="009D4257" w:rsidRDefault="006A4818" w:rsidP="006A4818">
            <w:pPr>
              <w:spacing w:line="360" w:lineRule="auto"/>
              <w:jc w:val="right"/>
            </w:pPr>
            <w:bookmarkStart w:id="35" w:name="_Ref481759150"/>
            <w:r w:rsidRPr="009D4257">
              <w:t>(</w:t>
            </w:r>
            <w:r w:rsidR="00F4337E">
              <w:fldChar w:fldCharType="begin"/>
            </w:r>
            <w:r w:rsidR="00F4337E">
              <w:instrText xml:space="preserve"> SEQ Equation \* ARABIC </w:instrText>
            </w:r>
            <w:r w:rsidR="00F4337E">
              <w:fldChar w:fldCharType="separate"/>
            </w:r>
            <w:r w:rsidR="00944987">
              <w:rPr>
                <w:noProof/>
              </w:rPr>
              <w:t>14</w:t>
            </w:r>
            <w:r w:rsidR="00F4337E">
              <w:rPr>
                <w:noProof/>
              </w:rPr>
              <w:fldChar w:fldCharType="end"/>
            </w:r>
            <w:r w:rsidRPr="009D4257">
              <w:t>)</w:t>
            </w:r>
            <w:bookmarkEnd w:id="35"/>
          </w:p>
        </w:tc>
      </w:tr>
    </w:tbl>
    <w:p w14:paraId="4FA48C17" w14:textId="77777777" w:rsidR="006A4818" w:rsidRDefault="006A4818" w:rsidP="006A4818"/>
    <w:p w14:paraId="769F2904" w14:textId="4403BC4D" w:rsidR="006A4818" w:rsidRDefault="006A4818" w:rsidP="006A4818">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w:t>
      </w:r>
      <m:oMath>
        <m:r>
          <w:rPr>
            <w:rFonts w:ascii="Cambria Math" w:hAnsi="Cambria Math"/>
          </w:rPr>
          <m:t>x</m:t>
        </m:r>
      </m:oMath>
      <w:r w:rsidR="00FC7FD5">
        <w:t xml:space="preserve">, </w:t>
      </w:r>
      <m:oMath>
        <m:r>
          <w:rPr>
            <w:rFonts w:ascii="Cambria Math" w:hAnsi="Cambria Math"/>
          </w:rPr>
          <m:t>y</m:t>
        </m:r>
      </m:oMath>
      <w:r w:rsidR="00FC7FD5">
        <w:t xml:space="preserve">, and </w:t>
      </w:r>
      <m:oMath>
        <m:r>
          <w:rPr>
            <w:rFonts w:ascii="Cambria Math" w:hAnsi="Cambria Math"/>
          </w:rPr>
          <m:t>z</m:t>
        </m:r>
      </m:oMath>
      <w:r w:rsidR="00FC7FD5">
        <w:t xml:space="preserve">; orientation in </w:t>
      </w:r>
      <m:oMath>
        <m:r>
          <w:rPr>
            <w:rFonts w:ascii="Cambria Math" w:hAnsi="Cambria Math"/>
          </w:rPr>
          <m:t>x</m:t>
        </m:r>
      </m:oMath>
      <w:r w:rsidR="00FC7FD5">
        <w:t xml:space="preserve">, </w:t>
      </w:r>
      <m:oMath>
        <m:r>
          <w:rPr>
            <w:rFonts w:ascii="Cambria Math" w:hAnsi="Cambria Math"/>
          </w:rPr>
          <m:t>y</m:t>
        </m:r>
      </m:oMath>
      <w:r w:rsidR="00FC7FD5">
        <w:t xml:space="preserve">, and </w:t>
      </w:r>
      <m:oMath>
        <m:r>
          <w:rPr>
            <w:rFonts w:ascii="Cambria Math" w:hAnsi="Cambria Math"/>
          </w:rPr>
          <m:t>z</m:t>
        </m:r>
      </m:oMath>
      <w:r>
        <w:t xml:space="preserve">; and angular velocity in </w:t>
      </w:r>
      <m:oMath>
        <m:r>
          <w:rPr>
            <w:rFonts w:ascii="Cambria Math" w:hAnsi="Cambria Math"/>
          </w:rPr>
          <m:t>x</m:t>
        </m:r>
      </m:oMath>
      <w:r w:rsidR="00FC7FD5">
        <w:t xml:space="preserve">, </w:t>
      </w:r>
      <m:oMath>
        <m:r>
          <w:rPr>
            <w:rFonts w:ascii="Cambria Math" w:hAnsi="Cambria Math"/>
          </w:rPr>
          <m:t>y</m:t>
        </m:r>
      </m:oMath>
      <w:r w:rsidR="00FC7FD5">
        <w:t xml:space="preserve">, and </w:t>
      </w:r>
      <m:oMath>
        <m:r>
          <w:rPr>
            <w:rFonts w:ascii="Cambria Math" w:hAnsi="Cambria Math"/>
          </w:rPr>
          <m:t>z</m:t>
        </m:r>
      </m:oMath>
      <w:r>
        <w:t xml:space="preserve">)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5</m:t>
            </m:r>
          </m:sub>
        </m:sSub>
        <m:r>
          <w:rPr>
            <w:rFonts w:ascii="Cambria Math" w:hAnsi="Cambria Math"/>
          </w:rPr>
          <m:t>]'</m:t>
        </m:r>
      </m:oMath>
      <w:r>
        <w:t xml:space="preserve"> corresponds to the control inputs on the four motors and gravity.</w:t>
      </w:r>
    </w:p>
    <w:p w14:paraId="52F5766A" w14:textId="2EA806D7" w:rsidR="006A4818" w:rsidRDefault="006A4818" w:rsidP="006A4818">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5</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system matrices </w:t>
      </w:r>
      <m:oMath>
        <m:r>
          <w:rPr>
            <w:rFonts w:ascii="Cambria Math" w:hAnsi="Cambria Math"/>
          </w:rPr>
          <m:t>A</m:t>
        </m:r>
      </m:oMath>
      <w:r>
        <w:t xml:space="preserve"> and </w:t>
      </w:r>
      <m:oMath>
        <m:r>
          <w:rPr>
            <w:rFonts w:ascii="Cambria Math" w:hAnsi="Cambria Math"/>
          </w:rPr>
          <m:t>C</m:t>
        </m:r>
      </m:oMath>
      <w:r>
        <w:t xml:space="preserve"> can be found by calculating the Jacobian of the state variables and inputs respectively, as shown in Equation </w:t>
      </w:r>
      <w:r w:rsidR="00E25DA6">
        <w:fldChar w:fldCharType="begin"/>
      </w:r>
      <w:r w:rsidR="00E25DA6">
        <w:instrText xml:space="preserve"> REF _Ref481759167 \h </w:instrText>
      </w:r>
      <w:r w:rsidR="00E25DA6">
        <w:fldChar w:fldCharType="separate"/>
      </w:r>
      <w:r w:rsidR="00944987" w:rsidRPr="00B07401">
        <w:t>(</w:t>
      </w:r>
      <w:r w:rsidR="00944987">
        <w:rPr>
          <w:noProof/>
        </w:rPr>
        <w:t>15</w:t>
      </w:r>
      <w:r w:rsidR="00944987" w:rsidRPr="00B07401">
        <w:t>)</w:t>
      </w:r>
      <w:r w:rsidR="00E25DA6">
        <w:fldChar w:fldCharType="end"/>
      </w:r>
      <w:r>
        <w:t xml:space="preserve">. (Note that the Jacobian is a matrix that contains partial derivatives of each </w:t>
      </w:r>
      <w:r w:rsidR="00B07401">
        <w:t>equation of motion</w:t>
      </w:r>
      <w:r>
        <w:t xml:space="preserve"> with respect to the state variables or inputs.)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A4818" w14:paraId="4F789891" w14:textId="77777777" w:rsidTr="006A4818">
        <w:tc>
          <w:tcPr>
            <w:tcW w:w="558" w:type="dxa"/>
          </w:tcPr>
          <w:p w14:paraId="2DCC9301" w14:textId="77777777" w:rsidR="006A4818" w:rsidRDefault="006A4818" w:rsidP="006A4818">
            <w:pPr>
              <w:pStyle w:val="BodyText"/>
              <w:spacing w:line="276" w:lineRule="auto"/>
            </w:pPr>
          </w:p>
        </w:tc>
        <w:tc>
          <w:tcPr>
            <w:tcW w:w="8042" w:type="dxa"/>
          </w:tcPr>
          <w:p w14:paraId="1C3066AE" w14:textId="128902A6" w:rsidR="006A4818" w:rsidRDefault="006A4818" w:rsidP="006A4818">
            <w:pPr>
              <w:pStyle w:val="BodyText"/>
              <w:spacing w:line="276" w:lineRule="auto"/>
            </w:pPr>
            <m:oMathPara>
              <m:oMath>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den>
                          </m:f>
                        </m:e>
                      </m:mr>
                    </m:m>
                  </m:e>
                </m:d>
                <m:r>
                  <w:rPr>
                    <w:rFonts w:ascii="Cambria Math" w:hAnsi="Cambria Math"/>
                  </w:rPr>
                  <m:t xml:space="preserve"> ,    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12</m:t>
                                  </m:r>
                                </m:sub>
                              </m:sSub>
                            </m:num>
                            <m:den>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5</m:t>
                                  </m:r>
                                </m:sub>
                              </m:sSub>
                            </m:den>
                          </m:f>
                        </m:e>
                      </m:mr>
                    </m:m>
                  </m:e>
                </m:d>
              </m:oMath>
            </m:oMathPara>
          </w:p>
        </w:tc>
        <w:tc>
          <w:tcPr>
            <w:tcW w:w="616" w:type="dxa"/>
          </w:tcPr>
          <w:p w14:paraId="07DFE879" w14:textId="77777777" w:rsidR="006A4818" w:rsidRDefault="006A4818" w:rsidP="006A4818">
            <w:pPr>
              <w:pStyle w:val="BodyText"/>
              <w:spacing w:line="276" w:lineRule="auto"/>
            </w:pPr>
          </w:p>
          <w:p w14:paraId="33E61378" w14:textId="5621B513" w:rsidR="006A4818" w:rsidRPr="00B07401" w:rsidRDefault="006A4818" w:rsidP="00B233E3">
            <w:bookmarkStart w:id="36" w:name="_Ref481759167"/>
            <w:r w:rsidRPr="00B07401">
              <w:t>(</w:t>
            </w:r>
            <w:r w:rsidR="00F4337E">
              <w:fldChar w:fldCharType="begin"/>
            </w:r>
            <w:r w:rsidR="00F4337E">
              <w:instrText xml:space="preserve"> SEQ Equation \* ARABIC </w:instrText>
            </w:r>
            <w:r w:rsidR="00F4337E">
              <w:fldChar w:fldCharType="separate"/>
            </w:r>
            <w:r w:rsidR="00944987">
              <w:rPr>
                <w:noProof/>
              </w:rPr>
              <w:t>15</w:t>
            </w:r>
            <w:r w:rsidR="00F4337E">
              <w:fldChar w:fldCharType="end"/>
            </w:r>
            <w:r w:rsidRPr="00B07401">
              <w:t>)</w:t>
            </w:r>
            <w:bookmarkEnd w:id="36"/>
          </w:p>
          <w:p w14:paraId="1C85AE33" w14:textId="77777777" w:rsidR="006A4818" w:rsidRDefault="006A4818" w:rsidP="006A4818">
            <w:pPr>
              <w:pStyle w:val="BodyText"/>
              <w:keepNext/>
              <w:spacing w:line="276" w:lineRule="auto"/>
            </w:pPr>
          </w:p>
        </w:tc>
      </w:tr>
    </w:tbl>
    <w:p w14:paraId="70DA1B3D" w14:textId="50458356" w:rsidR="006A4818" w:rsidRDefault="006A4818" w:rsidP="006A4818">
      <w:pPr>
        <w:pStyle w:val="BodyText"/>
        <w:ind w:firstLine="540"/>
      </w:pPr>
      <w:r>
        <w:t xml:space="preserve">Evaluating both Jacobian matrices at a desired fixed point yields the state matrix </w:t>
      </w:r>
      <m:oMath>
        <m:r>
          <w:rPr>
            <w:rFonts w:ascii="Cambria Math" w:hAnsi="Cambria Math"/>
          </w:rPr>
          <m:t>A</m:t>
        </m:r>
      </m:oMath>
      <w:r>
        <w:t xml:space="preserve"> (size 10 by 10) and input matrix </w:t>
      </w:r>
      <m:oMath>
        <m:r>
          <w:rPr>
            <w:rFonts w:ascii="Cambria Math" w:hAnsi="Cambria Math"/>
          </w:rPr>
          <m:t>B</m:t>
        </m:r>
      </m:oMath>
      <w:r>
        <w:t xml:space="preserve"> (size 10 by 5) matrices of the state space system, which are </w:t>
      </w:r>
      <w:r w:rsidR="00E25DA6">
        <w:t xml:space="preserve">shown in Equation </w:t>
      </w:r>
      <w:r w:rsidR="00E25DA6">
        <w:fldChar w:fldCharType="begin"/>
      </w:r>
      <w:r w:rsidR="00E25DA6">
        <w:instrText xml:space="preserve"> REF _Ref481759189 \h </w:instrText>
      </w:r>
      <w:r w:rsidR="00E25DA6">
        <w:fldChar w:fldCharType="separate"/>
      </w:r>
      <w:r w:rsidR="00944987">
        <w:t>(</w:t>
      </w:r>
      <w:r w:rsidR="00944987">
        <w:rPr>
          <w:noProof/>
        </w:rPr>
        <w:t>16</w:t>
      </w:r>
      <w:r w:rsidR="00944987">
        <w:t>)</w:t>
      </w:r>
      <w:r w:rsidR="00E25DA6">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A4818" w14:paraId="2D35D5E3" w14:textId="77777777" w:rsidTr="006A4818">
        <w:tc>
          <w:tcPr>
            <w:tcW w:w="558" w:type="dxa"/>
          </w:tcPr>
          <w:p w14:paraId="7A53F635" w14:textId="77777777" w:rsidR="006A4818" w:rsidRDefault="006A4818" w:rsidP="006A4818">
            <w:pPr>
              <w:pStyle w:val="BodyText"/>
              <w:spacing w:line="276" w:lineRule="auto"/>
            </w:pPr>
          </w:p>
        </w:tc>
        <w:tc>
          <w:tcPr>
            <w:tcW w:w="8042" w:type="dxa"/>
          </w:tcPr>
          <w:p w14:paraId="0219439F" w14:textId="77777777" w:rsidR="006A4818" w:rsidRDefault="00F4337E" w:rsidP="006A4818">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1E43E1B0" w14:textId="25A56B70" w:rsidR="006A4818" w:rsidRDefault="006A4818" w:rsidP="006A4818">
            <w:pPr>
              <w:pStyle w:val="BodyText"/>
              <w:spacing w:line="276" w:lineRule="auto"/>
            </w:pPr>
            <w:bookmarkStart w:id="37" w:name="_Ref481759189"/>
            <w:r>
              <w:t>(</w:t>
            </w:r>
            <w:r w:rsidR="00F4337E">
              <w:fldChar w:fldCharType="begin"/>
            </w:r>
            <w:r w:rsidR="00F4337E">
              <w:instrText xml:space="preserve"> SEQ Eq</w:instrText>
            </w:r>
            <w:r w:rsidR="00F4337E">
              <w:instrText xml:space="preserve">uation \* ARABIC </w:instrText>
            </w:r>
            <w:r w:rsidR="00F4337E">
              <w:fldChar w:fldCharType="separate"/>
            </w:r>
            <w:r w:rsidR="00944987">
              <w:rPr>
                <w:noProof/>
              </w:rPr>
              <w:t>16</w:t>
            </w:r>
            <w:r w:rsidR="00F4337E">
              <w:rPr>
                <w:noProof/>
              </w:rPr>
              <w:fldChar w:fldCharType="end"/>
            </w:r>
            <w:r>
              <w:t>)</w:t>
            </w:r>
            <w:bookmarkEnd w:id="37"/>
          </w:p>
        </w:tc>
      </w:tr>
      <w:tr w:rsidR="006A4818" w14:paraId="3ABFB36C" w14:textId="77777777" w:rsidTr="006A4818">
        <w:tc>
          <w:tcPr>
            <w:tcW w:w="558" w:type="dxa"/>
          </w:tcPr>
          <w:p w14:paraId="055B31BF" w14:textId="77777777" w:rsidR="006A4818" w:rsidRDefault="006A4818" w:rsidP="006A4818">
            <w:pPr>
              <w:pStyle w:val="BodyText"/>
              <w:spacing w:line="276" w:lineRule="auto"/>
            </w:pPr>
          </w:p>
        </w:tc>
        <w:tc>
          <w:tcPr>
            <w:tcW w:w="8042" w:type="dxa"/>
          </w:tcPr>
          <w:p w14:paraId="16901C6B" w14:textId="77777777" w:rsidR="006A4818" w:rsidRDefault="006A4818" w:rsidP="006A4818">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319EF8E8" w14:textId="74384CD6" w:rsidR="006A4818" w:rsidRDefault="006A4818" w:rsidP="006A4818">
            <w:pPr>
              <w:pStyle w:val="BodyText"/>
              <w:spacing w:line="276" w:lineRule="auto"/>
            </w:pPr>
            <w:bookmarkStart w:id="38" w:name="_Ref481759205"/>
            <w:r>
              <w:t>(</w:t>
            </w:r>
            <w:r w:rsidR="00F4337E">
              <w:fldChar w:fldCharType="begin"/>
            </w:r>
            <w:r w:rsidR="00F4337E">
              <w:instrText xml:space="preserve"> SEQ Equation \* ARABIC </w:instrText>
            </w:r>
            <w:r w:rsidR="00F4337E">
              <w:fldChar w:fldCharType="separate"/>
            </w:r>
            <w:r w:rsidR="00944987">
              <w:rPr>
                <w:noProof/>
              </w:rPr>
              <w:t>17</w:t>
            </w:r>
            <w:r w:rsidR="00F4337E">
              <w:rPr>
                <w:noProof/>
              </w:rPr>
              <w:fldChar w:fldCharType="end"/>
            </w:r>
            <w:r>
              <w:t>)</w:t>
            </w:r>
            <w:bookmarkEnd w:id="38"/>
          </w:p>
        </w:tc>
      </w:tr>
    </w:tbl>
    <w:p w14:paraId="67531996" w14:textId="77777777" w:rsidR="006A4818" w:rsidRDefault="006A4818" w:rsidP="006A4818"/>
    <w:p w14:paraId="7A098A26" w14:textId="47D4B098" w:rsidR="006A4818" w:rsidRPr="000C0546" w:rsidRDefault="006A4818" w:rsidP="006A4818">
      <w:pPr>
        <w:pStyle w:val="BodyText"/>
        <w:rPr>
          <w:szCs w:val="24"/>
        </w:rPr>
      </w:pPr>
      <w:r>
        <w:t xml:space="preserve">The output matrix </w:t>
      </w:r>
      <m:oMath>
        <m:r>
          <w:rPr>
            <w:rFonts w:ascii="Cambria Math" w:hAnsi="Cambria Math"/>
          </w:rPr>
          <m:t>C</m:t>
        </m:r>
      </m:oMath>
      <w:r>
        <w:t xml:space="preserve"> (size 38 by 10) in equation </w:t>
      </w:r>
      <w:r w:rsidR="00E25DA6">
        <w:fldChar w:fldCharType="begin"/>
      </w:r>
      <w:r w:rsidR="00E25DA6">
        <w:instrText xml:space="preserve"> REF _Ref481759205 \h </w:instrText>
      </w:r>
      <w:r w:rsidR="00E25DA6">
        <w:fldChar w:fldCharType="separate"/>
      </w:r>
      <w:r w:rsidR="00944987">
        <w:t>(</w:t>
      </w:r>
      <w:r w:rsidR="00944987">
        <w:rPr>
          <w:noProof/>
        </w:rPr>
        <w:t>17</w:t>
      </w:r>
      <w:r w:rsidR="00944987">
        <w:t>)</w:t>
      </w:r>
      <w:r w:rsidR="00E25DA6">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For our system, the matrix </w:t>
      </w:r>
      <m:oMath>
        <m:r>
          <w:rPr>
            <w:rFonts w:ascii="Cambria Math" w:hAnsi="Cambria Math"/>
          </w:rPr>
          <m:t>C</m:t>
        </m:r>
      </m:oMath>
      <w:r>
        <w:t xml:space="preserve"> is </w:t>
      </w:r>
      <w:r w:rsidRPr="000C0546">
        <w:rPr>
          <w:szCs w:val="24"/>
        </w:rPr>
        <w:t xml:space="preserve">shown in Equation </w:t>
      </w:r>
      <w:r w:rsidR="00E25DA6">
        <w:rPr>
          <w:szCs w:val="24"/>
        </w:rPr>
        <w:fldChar w:fldCharType="begin"/>
      </w:r>
      <w:r w:rsidR="00E25DA6">
        <w:rPr>
          <w:szCs w:val="24"/>
        </w:rPr>
        <w:instrText xml:space="preserve"> REF _Ref481759224 \h </w:instrText>
      </w:r>
      <w:r w:rsidR="00E25DA6">
        <w:rPr>
          <w:szCs w:val="24"/>
        </w:rPr>
      </w:r>
      <w:r w:rsidR="00E25DA6">
        <w:rPr>
          <w:szCs w:val="24"/>
        </w:rPr>
        <w:fldChar w:fldCharType="separate"/>
      </w:r>
      <w:r w:rsidR="00944987" w:rsidRPr="000C0546">
        <w:t>(</w:t>
      </w:r>
      <w:r w:rsidR="00944987">
        <w:rPr>
          <w:noProof/>
        </w:rPr>
        <w:t>18</w:t>
      </w:r>
      <w:r w:rsidR="00944987" w:rsidRPr="000C0546">
        <w:t>)</w:t>
      </w:r>
      <w:r w:rsidR="00E25DA6">
        <w:rPr>
          <w:szCs w:val="24"/>
        </w:rPr>
        <w:fldChar w:fldCharType="end"/>
      </w:r>
      <w:r w:rsidRPr="000C0546">
        <w:rPr>
          <w:szCs w:val="24"/>
        </w:rPr>
        <w:t>, with the bottom section repeated 3 more times: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A4818" w:rsidRPr="000C0546" w14:paraId="7888E8B2" w14:textId="77777777" w:rsidTr="006A4818">
        <w:tc>
          <w:tcPr>
            <w:tcW w:w="558" w:type="dxa"/>
          </w:tcPr>
          <w:p w14:paraId="5B05BAE8" w14:textId="77777777" w:rsidR="006A4818" w:rsidRPr="000C0546" w:rsidRDefault="006A4818" w:rsidP="006A4818">
            <w:pPr>
              <w:pStyle w:val="BodyText"/>
              <w:spacing w:line="276" w:lineRule="auto"/>
              <w:rPr>
                <w:szCs w:val="24"/>
              </w:rPr>
            </w:pPr>
          </w:p>
        </w:tc>
        <w:tc>
          <w:tcPr>
            <w:tcW w:w="8042" w:type="dxa"/>
          </w:tcPr>
          <w:p w14:paraId="05E02DBA" w14:textId="77777777" w:rsidR="006A4818" w:rsidRPr="000C0546" w:rsidRDefault="006A4818" w:rsidP="006A4818">
            <w:pPr>
              <w:pStyle w:val="BodyText"/>
              <w:spacing w:line="276" w:lineRule="auto"/>
              <w:rPr>
                <w:szCs w:val="24"/>
              </w:rPr>
            </w:pPr>
            <m:oMathPara>
              <m:oMath>
                <m:r>
                  <w:rPr>
                    <w:rFonts w:ascii="Cambria Math" w:hAnsi="Cambria Math"/>
                    <w:szCs w:val="24"/>
                  </w:rPr>
                  <m:t>C=</m:t>
                </m:r>
                <m:d>
                  <m:dPr>
                    <m:begChr m:val="["/>
                    <m:endChr m:val="]"/>
                    <m:ctrlPr>
                      <w:rPr>
                        <w:rFonts w:ascii="Cambria Math" w:hAnsi="Cambria Math"/>
                        <w:i/>
                        <w:szCs w:val="24"/>
                      </w:rPr>
                    </m:ctrlPr>
                  </m:dPr>
                  <m:e>
                    <m:m>
                      <m:mPr>
                        <m:mcs>
                          <m:mc>
                            <m:mcPr>
                              <m:count m:val="2"/>
                              <m:mcJc m:val="center"/>
                            </m:mcPr>
                          </m:mc>
                        </m:mcs>
                        <m:ctrlPr>
                          <w:rPr>
                            <w:rFonts w:ascii="Cambria Math" w:hAnsi="Cambria Math"/>
                            <w:i/>
                            <w:szCs w:val="24"/>
                          </w:rPr>
                        </m:ctrlPr>
                      </m:mP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1</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r>
                        <m:e>
                          <m:m>
                            <m:mPr>
                              <m:mcs>
                                <m:mc>
                                  <m:mcPr>
                                    <m:count m:val="2"/>
                                    <m:mcJc m:val="center"/>
                                  </m:mcPr>
                                </m:mc>
                              </m:mcs>
                              <m:ctrlPr>
                                <w:rPr>
                                  <w:rFonts w:ascii="Cambria Math" w:hAnsi="Cambria Math"/>
                                  <w:i/>
                                  <w:szCs w:val="24"/>
                                </w:rPr>
                              </m:ctrlPr>
                            </m:mPr>
                            <m:mr>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1</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0</m:t>
                                      </m:r>
                                    </m:e>
                                    <m:e>
                                      <m:r>
                                        <w:rPr>
                                          <w:rFonts w:ascii="Cambria Math" w:hAnsi="Cambria Math"/>
                                          <w:szCs w:val="24"/>
                                        </w:rPr>
                                        <m:t>0</m:t>
                                      </m:r>
                                    </m:e>
                                  </m:mr>
                                </m:m>
                              </m:e>
                            </m:mr>
                          </m:m>
                        </m:e>
                        <m:e>
                          <m:m>
                            <m:mPr>
                              <m:mcs>
                                <m:mc>
                                  <m:mcPr>
                                    <m:count m:val="3"/>
                                    <m:mcJc m:val="center"/>
                                  </m:mcPr>
                                </m:mc>
                              </m:mcs>
                              <m:ctrlPr>
                                <w:rPr>
                                  <w:rFonts w:ascii="Cambria Math" w:hAnsi="Cambria Math"/>
                                  <w:i/>
                                  <w:szCs w:val="24"/>
                                </w:rPr>
                              </m:ctrlPr>
                            </m:mPr>
                            <m:mr>
                              <m:e>
                                <m:r>
                                  <w:rPr>
                                    <w:rFonts w:ascii="Cambria Math" w:hAnsi="Cambria Math"/>
                                    <w:szCs w:val="24"/>
                                  </w:rPr>
                                  <m:t>0</m:t>
                                </m:r>
                              </m:e>
                              <m:e>
                                <m:r>
                                  <w:rPr>
                                    <w:rFonts w:ascii="Cambria Math" w:hAnsi="Cambria Math"/>
                                    <w:szCs w:val="24"/>
                                  </w:rPr>
                                  <m:t>0</m:t>
                                </m:r>
                              </m:e>
                              <m:e>
                                <m:r>
                                  <w:rPr>
                                    <w:rFonts w:ascii="Cambria Math" w:hAnsi="Cambria Math"/>
                                    <w:szCs w:val="24"/>
                                  </w:rPr>
                                  <m:t>0</m:t>
                                </m:r>
                              </m:e>
                            </m:mr>
                            <m:mr>
                              <m:e>
                                <m:r>
                                  <w:rPr>
                                    <w:rFonts w:ascii="Cambria Math" w:hAnsi="Cambria Math"/>
                                    <w:szCs w:val="24"/>
                                  </w:rPr>
                                  <m:t>⋱</m:t>
                                </m:r>
                              </m:e>
                              <m:e>
                                <m:r>
                                  <w:rPr>
                                    <w:rFonts w:ascii="Cambria Math" w:hAnsi="Cambria Math"/>
                                    <w:szCs w:val="24"/>
                                  </w:rPr>
                                  <m:t>0</m:t>
                                </m:r>
                              </m:e>
                              <m:e>
                                <m:r>
                                  <w:rPr>
                                    <w:rFonts w:ascii="Cambria Math" w:hAnsi="Cambria Math"/>
                                    <w:szCs w:val="24"/>
                                  </w:rPr>
                                  <m:t>0</m:t>
                                </m:r>
                              </m:e>
                            </m:mr>
                            <m:mr>
                              <m:e>
                                <m:r>
                                  <w:rPr>
                                    <w:rFonts w:ascii="Cambria Math" w:hAnsi="Cambria Math"/>
                                    <w:szCs w:val="24"/>
                                  </w:rPr>
                                  <m:t>0</m:t>
                                </m:r>
                              </m:e>
                              <m:e>
                                <m:r>
                                  <w:rPr>
                                    <w:rFonts w:ascii="Cambria Math" w:hAnsi="Cambria Math"/>
                                    <w:szCs w:val="24"/>
                                  </w:rPr>
                                  <m:t>1</m:t>
                                </m:r>
                              </m:e>
                              <m:e>
                                <m:r>
                                  <w:rPr>
                                    <w:rFonts w:ascii="Cambria Math" w:hAnsi="Cambria Math"/>
                                    <w:szCs w:val="24"/>
                                  </w:rPr>
                                  <m:t>0</m:t>
                                </m:r>
                              </m:e>
                            </m:mr>
                          </m:m>
                        </m:e>
                      </m:mr>
                    </m:m>
                  </m:e>
                </m:d>
              </m:oMath>
            </m:oMathPara>
          </w:p>
        </w:tc>
        <w:tc>
          <w:tcPr>
            <w:tcW w:w="616" w:type="dxa"/>
          </w:tcPr>
          <w:p w14:paraId="0446EB13" w14:textId="77777777" w:rsidR="006A4818" w:rsidRPr="000C0546" w:rsidRDefault="006A4818" w:rsidP="006A4818">
            <w:pPr>
              <w:pStyle w:val="BodyText"/>
              <w:spacing w:line="276" w:lineRule="auto"/>
              <w:rPr>
                <w:szCs w:val="24"/>
              </w:rPr>
            </w:pPr>
          </w:p>
          <w:p w14:paraId="2FB4FBB7" w14:textId="77777777" w:rsidR="006A4818" w:rsidRPr="000C0546" w:rsidRDefault="006A4818" w:rsidP="00B61D9F">
            <w:pPr>
              <w:pStyle w:val="Caption"/>
            </w:pPr>
          </w:p>
          <w:p w14:paraId="4D295DB7" w14:textId="63179158" w:rsidR="006A4818" w:rsidRPr="000C0546" w:rsidRDefault="006A4818" w:rsidP="00B233E3">
            <w:bookmarkStart w:id="39" w:name="_Ref481759224"/>
            <w:r w:rsidRPr="000C0546">
              <w:t>(</w:t>
            </w:r>
            <w:r w:rsidR="00F4337E">
              <w:fldChar w:fldCharType="begin"/>
            </w:r>
            <w:r w:rsidR="00F4337E">
              <w:instrText xml:space="preserve"> SEQ Equation \* ARABIC </w:instrText>
            </w:r>
            <w:r w:rsidR="00F4337E">
              <w:fldChar w:fldCharType="separate"/>
            </w:r>
            <w:r w:rsidR="00944987">
              <w:rPr>
                <w:noProof/>
              </w:rPr>
              <w:t>18</w:t>
            </w:r>
            <w:r w:rsidR="00F4337E">
              <w:fldChar w:fldCharType="end"/>
            </w:r>
            <w:r w:rsidRPr="000C0546">
              <w:t>)</w:t>
            </w:r>
            <w:bookmarkEnd w:id="39"/>
          </w:p>
          <w:p w14:paraId="46FD2533" w14:textId="77777777" w:rsidR="006A4818" w:rsidRPr="000C0546" w:rsidRDefault="006A4818" w:rsidP="006A4818">
            <w:pPr>
              <w:pStyle w:val="BodyText"/>
              <w:keepNext/>
              <w:spacing w:line="276" w:lineRule="auto"/>
              <w:rPr>
                <w:szCs w:val="24"/>
              </w:rPr>
            </w:pPr>
          </w:p>
        </w:tc>
      </w:tr>
    </w:tbl>
    <w:p w14:paraId="3753E655" w14:textId="4385EB5D" w:rsidR="006A4818" w:rsidRDefault="006A4818" w:rsidP="006A4818">
      <w:pPr>
        <w:pStyle w:val="BodyText"/>
      </w:pPr>
      <w:r w:rsidRPr="000C0546">
        <w:rPr>
          <w:szCs w:val="24"/>
        </w:rPr>
        <w:t xml:space="preserve">The feedforward matrix </w:t>
      </w:r>
      <m:oMath>
        <m:r>
          <w:rPr>
            <w:rFonts w:ascii="Cambria Math" w:hAnsi="Cambria Math"/>
            <w:szCs w:val="24"/>
          </w:rPr>
          <m:t>D</m:t>
        </m:r>
      </m:oMath>
      <w:r w:rsidRPr="000C0546">
        <w:rPr>
          <w:szCs w:val="24"/>
        </w:rPr>
        <w:t xml:space="preserve"> is zero because the inputs do not feed directly back to the states. The system matrices </w:t>
      </w:r>
      <m:oMath>
        <m:r>
          <w:rPr>
            <w:rFonts w:ascii="Cambria Math" w:hAnsi="Cambria Math"/>
            <w:szCs w:val="24"/>
          </w:rPr>
          <m:t>A</m:t>
        </m:r>
      </m:oMath>
      <w:r w:rsidRPr="000C0546">
        <w:rPr>
          <w:szCs w:val="24"/>
        </w:rPr>
        <w:t xml:space="preserve"> through </w:t>
      </w:r>
      <m:oMath>
        <m:r>
          <w:rPr>
            <w:rFonts w:ascii="Cambria Math" w:hAnsi="Cambria Math"/>
            <w:szCs w:val="24"/>
          </w:rPr>
          <m:t>D</m:t>
        </m:r>
      </m:oMath>
      <w:r w:rsidRPr="000C0546">
        <w:rPr>
          <w:szCs w:val="24"/>
        </w:rPr>
        <w:t xml:space="preserve"> are then </w:t>
      </w:r>
      <w:r>
        <w:rPr>
          <w:szCs w:val="24"/>
        </w:rPr>
        <w:t xml:space="preserve">converted to discrete time and </w:t>
      </w:r>
      <w:r w:rsidR="00BC69C4">
        <w:rPr>
          <w:szCs w:val="24"/>
        </w:rPr>
        <w:t>can be fed into the state estimator.</w:t>
      </w:r>
    </w:p>
    <w:p w14:paraId="3AF9FDA7" w14:textId="607329AB" w:rsidR="00F960A6" w:rsidRDefault="00F960A6" w:rsidP="00E56244">
      <w:pPr>
        <w:pStyle w:val="Heading2"/>
      </w:pPr>
      <w:bookmarkStart w:id="40" w:name="_Toc481761090"/>
      <w:bookmarkStart w:id="41" w:name="_Ref481761736"/>
      <w:bookmarkStart w:id="42" w:name="_Ref481781189"/>
      <w:r>
        <w:t xml:space="preserve">SSE </w:t>
      </w:r>
      <w:bookmarkEnd w:id="33"/>
      <w:r w:rsidR="00AE4100">
        <w:t>Algorithm</w:t>
      </w:r>
      <w:bookmarkEnd w:id="40"/>
      <w:bookmarkEnd w:id="41"/>
      <w:bookmarkEnd w:id="42"/>
    </w:p>
    <w:p w14:paraId="3BF570AD" w14:textId="1238D41A" w:rsidR="00224EA3" w:rsidRDefault="00B653AC" w:rsidP="00707D4C">
      <w:pPr>
        <w:pStyle w:val="BodyText"/>
        <w:ind w:firstLine="540"/>
      </w:pPr>
      <w:r>
        <w:rPr>
          <w:noProof/>
        </w:rPr>
        <w:drawing>
          <wp:anchor distT="0" distB="0" distL="114300" distR="114300" simplePos="0" relativeHeight="251707392" behindDoc="0" locked="0" layoutInCell="1" allowOverlap="1" wp14:anchorId="464A8E6D" wp14:editId="7A4C5261">
            <wp:simplePos x="0" y="0"/>
            <wp:positionH relativeFrom="column">
              <wp:posOffset>1074420</wp:posOffset>
            </wp:positionH>
            <wp:positionV relativeFrom="paragraph">
              <wp:posOffset>3032760</wp:posOffset>
            </wp:positionV>
            <wp:extent cx="3547110" cy="4660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7110" cy="466090"/>
                    </a:xfrm>
                    <a:prstGeom prst="rect">
                      <a:avLst/>
                    </a:prstGeom>
                  </pic:spPr>
                </pic:pic>
              </a:graphicData>
            </a:graphic>
          </wp:anchor>
        </w:drawing>
      </w:r>
      <w:r w:rsidR="00F960A6">
        <w:t xml:space="preserve">Two </w:t>
      </w:r>
      <w:r w:rsidR="0037047C">
        <w:t xml:space="preserve">secure state estimation </w:t>
      </w:r>
      <w:r w:rsidR="00F960A6">
        <w:t>approaches were considered for th</w:t>
      </w:r>
      <w:r w:rsidR="0037047C">
        <w:t>is project</w:t>
      </w:r>
      <w:r w:rsidR="00F960A6">
        <w:t xml:space="preserve">, based on literature suggested by the liaisons. The first algorithm uses concepts from compressed sensing and error correction over the reals to pose the estimation problem as a convex optimization problem </w:t>
      </w:r>
      <w:r w:rsidR="00F960A6">
        <w:fldChar w:fldCharType="begin"/>
      </w:r>
      <w:r w:rsidR="00F960A6">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F960A6">
        <w:fldChar w:fldCharType="separate"/>
      </w:r>
      <w:r w:rsidR="00F960A6" w:rsidRPr="00E155DC">
        <w:t>[4]</w:t>
      </w:r>
      <w:r w:rsidR="00F960A6">
        <w:fldChar w:fldCharType="end"/>
      </w:r>
      <w:r w:rsidR="00F960A6">
        <w:t xml:space="preserve">. The </w:t>
      </w:r>
      <w:r w:rsidR="0037047C">
        <w:t>second</w:t>
      </w:r>
      <w:r w:rsidR="00F960A6">
        <w:t xml:space="preserve"> algorithm uses Satisfiability Modulo Theory to perform state estimation on nonlinear systems </w:t>
      </w:r>
      <w:r w:rsidR="00F960A6">
        <w:fldChar w:fldCharType="begin"/>
      </w:r>
      <w:r w:rsidR="00F960A6">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F960A6">
        <w:fldChar w:fldCharType="separate"/>
      </w:r>
      <w:r w:rsidR="00F960A6" w:rsidRPr="00E155DC">
        <w:t>[5]</w:t>
      </w:r>
      <w:r w:rsidR="00F960A6">
        <w:fldChar w:fldCharType="end"/>
      </w:r>
      <w:r w:rsidR="00F960A6">
        <w:t>.</w:t>
      </w:r>
      <w:r w:rsidR="00AE4100">
        <w:t xml:space="preserve"> The convex optimization algorithm was selected for this project because of familiarity with state space control and the liaisons’ experience with CVX, a convex optimization solver that is compatible with MATLAB </w:t>
      </w:r>
      <w:r w:rsidR="00AE4100">
        <w:fldChar w:fldCharType="begin"/>
      </w:r>
      <w:r w:rsidR="00AE4100">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AE4100">
        <w:fldChar w:fldCharType="separate"/>
      </w:r>
      <w:r w:rsidR="00AE4100" w:rsidRPr="00E155DC">
        <w:t>[3]</w:t>
      </w:r>
      <w:r w:rsidR="00AE4100">
        <w:fldChar w:fldCharType="end"/>
      </w:r>
      <w:r w:rsidR="00AE4100">
        <w:t xml:space="preserve"> (see Appendix </w:t>
      </w:r>
      <w:r w:rsidR="00AE4100">
        <w:fldChar w:fldCharType="begin"/>
      </w:r>
      <w:r w:rsidR="00AE4100">
        <w:instrText xml:space="preserve"> REF _Ref468388675 \r \h </w:instrText>
      </w:r>
      <w:r w:rsidR="00AE4100">
        <w:fldChar w:fldCharType="separate"/>
      </w:r>
      <w:r w:rsidR="00944987">
        <w:t>9.2</w:t>
      </w:r>
      <w:r w:rsidR="00AE4100">
        <w:fldChar w:fldCharType="end"/>
      </w:r>
      <w:r w:rsidR="00AE4100">
        <w:t xml:space="preserve">). </w:t>
      </w:r>
      <w:r w:rsidR="00707D4C">
        <w:t xml:space="preserve">This secure state estimation algorithm </w:t>
      </w:r>
      <w:r w:rsidR="000E4BF5">
        <w:t>can be</w:t>
      </w:r>
      <w:r w:rsidR="00707D4C">
        <w:t xml:space="preserve"> presented in </w:t>
      </w:r>
      <w:r w:rsidR="00F6615B">
        <w:t xml:space="preserve">Equation </w:t>
      </w:r>
      <w:r w:rsidR="00707D4C">
        <w:fldChar w:fldCharType="begin"/>
      </w:r>
      <w:r w:rsidR="00707D4C">
        <w:instrText xml:space="preserve"> REF _Ref468609268 \h </w:instrText>
      </w:r>
      <w:r w:rsidR="00707D4C">
        <w:fldChar w:fldCharType="separate"/>
      </w:r>
      <w:r w:rsidR="00944987" w:rsidRPr="009F333D">
        <w:t>(</w:t>
      </w:r>
      <w:r w:rsidR="00944987">
        <w:rPr>
          <w:noProof/>
        </w:rPr>
        <w:t>19</w:t>
      </w:r>
      <w:r w:rsidR="00944987" w:rsidRPr="009F333D">
        <w:t>)</w:t>
      </w:r>
      <w:r w:rsidR="00707D4C">
        <w:fldChar w:fldCharType="end"/>
      </w:r>
      <w:r w:rsidR="00707D4C">
        <w:t xml:space="preserve"> as a convex optimization problem:</w:t>
      </w:r>
    </w:p>
    <w:p w14:paraId="5FA60A04" w14:textId="334B9945" w:rsidR="00707D4C" w:rsidRDefault="00707D4C" w:rsidP="00224EA3">
      <w:pPr>
        <w:spacing w:after="240"/>
        <w:jc w:val="right"/>
      </w:pPr>
      <w:bookmarkStart w:id="43" w:name="_Ref481759299"/>
      <w:bookmarkStart w:id="44" w:name="_Ref468609268"/>
      <w:r w:rsidRPr="009F333D">
        <w:t>(</w:t>
      </w:r>
      <w:r w:rsidR="00F4337E">
        <w:fldChar w:fldCharType="begin"/>
      </w:r>
      <w:r w:rsidR="00F4337E">
        <w:instrText xml:space="preserve"> SEQ Equation \* ARABIC </w:instrText>
      </w:r>
      <w:r w:rsidR="00F4337E">
        <w:fldChar w:fldCharType="separate"/>
      </w:r>
      <w:r w:rsidR="00944987">
        <w:rPr>
          <w:noProof/>
        </w:rPr>
        <w:t>19</w:t>
      </w:r>
      <w:r w:rsidR="00F4337E">
        <w:rPr>
          <w:noProof/>
        </w:rPr>
        <w:fldChar w:fldCharType="end"/>
      </w:r>
      <w:bookmarkEnd w:id="43"/>
      <w:r w:rsidRPr="009F333D">
        <w:t>)</w:t>
      </w:r>
      <w:bookmarkEnd w:id="44"/>
    </w:p>
    <w:p w14:paraId="15E8EC19" w14:textId="211054F6" w:rsidR="00707D4C" w:rsidRDefault="00707D4C" w:rsidP="00707D4C">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that determines the optimal initial state of the system</w:t>
      </w:r>
      <w:r w:rsidR="003E2274">
        <w:t xml:space="preserve"> by minimizing the error between actual sensor outputs and predicted outputs based on a model of the system</w:t>
      </w:r>
      <w:r>
        <w:t xml:space="preserve">. The two inputs to the decoder are the previous sensor outputs, represented by the matrix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and predicted outputs based on a model of the system, represented by the </w:t>
      </w:r>
      <w:r>
        <w:lastRenderedPageBreak/>
        <w:t xml:space="preserve">quantity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The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matrix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w:t>
      </w:r>
      <w:r w:rsidR="003E2274">
        <w:t xml:space="preserve">where each column represents the sensor outputs at a given timestep.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w:t>
      </w:r>
      <w:r w:rsidR="00F6615B">
        <w:t>transforms</w:t>
      </w:r>
      <w:r>
        <w:t xml:space="preserve">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w:t>
      </w:r>
      <w:r w:rsidR="003E2274">
        <w:t>matrix parameters</w:t>
      </w:r>
      <w:r>
        <w:t xml:space="preserve"> </w:t>
      </w:r>
      <m:oMath>
        <m:r>
          <w:rPr>
            <w:rFonts w:ascii="Cambria Math" w:hAnsi="Cambria Math"/>
          </w:rPr>
          <m:t>A</m:t>
        </m:r>
      </m:oMath>
      <w:r>
        <w:t xml:space="preserve"> and </w:t>
      </w:r>
      <m:oMath>
        <m:r>
          <w:rPr>
            <w:rFonts w:ascii="Cambria Math" w:hAnsi="Cambria Math"/>
          </w:rPr>
          <m:t>C</m:t>
        </m:r>
      </m:oMath>
      <w:r w:rsidR="000E4BF5">
        <w:t xml:space="preserve"> of the</w:t>
      </w:r>
      <w:r w:rsidR="003E2274">
        <w:t xml:space="preserve"> linearized model of the system in state space</w:t>
      </w:r>
      <w:r w:rsidR="00F6615B">
        <w:t xml:space="preserve">, as described in Section </w:t>
      </w:r>
      <w:r w:rsidR="00F6615B">
        <w:fldChar w:fldCharType="begin"/>
      </w:r>
      <w:r w:rsidR="00F6615B">
        <w:instrText xml:space="preserve"> REF _Ref481759539 \r \h </w:instrText>
      </w:r>
      <w:r w:rsidR="00F6615B">
        <w:fldChar w:fldCharType="separate"/>
      </w:r>
      <w:r w:rsidR="00944987">
        <w:t>3.2.1</w:t>
      </w:r>
      <w:r w:rsidR="00F6615B">
        <w:fldChar w:fldCharType="end"/>
      </w:r>
      <w:r>
        <w:t xml:space="preserve">. The expression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03916B7D" w14:textId="6EA681E9" w:rsidR="00F960A6" w:rsidRDefault="00BC69C4" w:rsidP="00F960A6">
      <w:pPr>
        <w:pStyle w:val="BodyText"/>
        <w:ind w:firstLine="547"/>
      </w:pPr>
      <w:r>
        <w:t xml:space="preserve">Although they are not explicit in the formulation of the optimization problem, the motor inputs must be included in the SSE algorithm. </w:t>
      </w:r>
      <w:r w:rsidR="000C0546">
        <w:t>I</w:t>
      </w:r>
      <w:r w:rsidR="00F960A6">
        <w:t xml:space="preserve">n Equation </w:t>
      </w:r>
      <w:r w:rsidR="00F960A6">
        <w:fldChar w:fldCharType="begin"/>
      </w:r>
      <w:r w:rsidR="00F960A6">
        <w:instrText xml:space="preserve"> REF _Ref480550812 \h </w:instrText>
      </w:r>
      <w:r w:rsidR="00F960A6">
        <w:fldChar w:fldCharType="separate"/>
      </w:r>
      <w:r w:rsidR="00944987">
        <w:t>(</w:t>
      </w:r>
      <w:r w:rsidR="00944987">
        <w:rPr>
          <w:noProof/>
        </w:rPr>
        <w:t>20</w:t>
      </w:r>
      <w:r w:rsidR="00944987">
        <w:t>)</w:t>
      </w:r>
      <w:r w:rsidR="00F960A6">
        <w:fldChar w:fldCharType="end"/>
      </w:r>
      <w:r w:rsidR="00132D1F">
        <w:t xml:space="preserve"> shows how the system evolves based on the system parameters and motor inputs. The vectors </w:t>
      </w:r>
      <m:oMath>
        <m:r>
          <w:rPr>
            <w:rFonts w:ascii="Cambria Math" w:hAnsi="Cambria Math"/>
          </w:rPr>
          <m:t>y[t]</m:t>
        </m:r>
      </m:oMath>
      <w:r w:rsidR="000C0546">
        <w:t xml:space="preserve"> and </w:t>
      </w:r>
      <m:oMath>
        <m:r>
          <w:rPr>
            <w:rFonts w:ascii="Cambria Math" w:hAnsi="Cambria Math"/>
          </w:rPr>
          <m:t>u</m:t>
        </m:r>
        <m:d>
          <m:dPr>
            <m:begChr m:val="["/>
            <m:endChr m:val="]"/>
            <m:ctrlPr>
              <w:rPr>
                <w:rFonts w:ascii="Cambria Math" w:hAnsi="Cambria Math"/>
                <w:i/>
              </w:rPr>
            </m:ctrlPr>
          </m:dPr>
          <m:e>
            <m:r>
              <w:rPr>
                <w:rFonts w:ascii="Cambria Math" w:hAnsi="Cambria Math"/>
              </w:rPr>
              <m:t>t</m:t>
            </m:r>
          </m:e>
        </m:d>
      </m:oMath>
      <w:r w:rsidR="000C0546">
        <w:t xml:space="preserve"> represent the </w:t>
      </w:r>
      <w:r w:rsidR="00261596">
        <w:t xml:space="preserve">actual </w:t>
      </w:r>
      <w:r w:rsidR="000C0546">
        <w:t xml:space="preserve">sensor outputs and motor inputs at time </w:t>
      </w:r>
      <m:oMath>
        <m:r>
          <w:rPr>
            <w:rFonts w:ascii="Cambria Math" w:hAnsi="Cambria Math"/>
          </w:rPr>
          <m:t>t</m:t>
        </m:r>
      </m:oMath>
      <w:r w:rsidR="000C0546">
        <w:t>,</w:t>
      </w:r>
      <w:r w:rsidR="00AA4DD1">
        <w:t xml:space="preserve"> and </w:t>
      </w:r>
      <m:oMath>
        <m:r>
          <w:rPr>
            <w:rFonts w:ascii="Cambria Math" w:hAnsi="Cambria Math"/>
          </w:rPr>
          <m:t>x[0]</m:t>
        </m:r>
      </m:oMath>
      <w:r w:rsidR="00AA4DD1">
        <w:t xml:space="preserve"> represents the initial state of the system when </w:t>
      </w:r>
      <m:oMath>
        <m:r>
          <w:rPr>
            <w:rFonts w:ascii="Cambria Math" w:hAnsi="Cambria Math"/>
          </w:rPr>
          <m:t>t=0</m:t>
        </m:r>
      </m:oMath>
      <w:r w:rsidR="00AA4D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9D4257"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25336A62" w:rsidR="00F960A6" w:rsidRDefault="00F960A6" w:rsidP="00B42BDC">
            <w:pPr>
              <w:jc w:val="right"/>
            </w:pPr>
            <w:bookmarkStart w:id="45" w:name="_Ref480550812"/>
            <w:r>
              <w:t>(</w:t>
            </w:r>
            <w:r w:rsidR="00F4337E">
              <w:fldChar w:fldCharType="begin"/>
            </w:r>
            <w:r w:rsidR="00F4337E">
              <w:instrText xml:space="preserve"> SEQ Equation \* ARABIC </w:instrText>
            </w:r>
            <w:r w:rsidR="00F4337E">
              <w:fldChar w:fldCharType="separate"/>
            </w:r>
            <w:r w:rsidR="00944987">
              <w:rPr>
                <w:noProof/>
              </w:rPr>
              <w:t>20</w:t>
            </w:r>
            <w:r w:rsidR="00F4337E">
              <w:rPr>
                <w:noProof/>
              </w:rPr>
              <w:fldChar w:fldCharType="end"/>
            </w:r>
            <w:r>
              <w:t>)</w:t>
            </w:r>
            <w:bookmarkEnd w:id="45"/>
          </w:p>
        </w:tc>
      </w:tr>
    </w:tbl>
    <w:p w14:paraId="42283887" w14:textId="77777777" w:rsidR="00F960A6" w:rsidRDefault="00F960A6" w:rsidP="00F960A6">
      <w:pPr>
        <w:pStyle w:val="BodyText"/>
        <w:ind w:firstLine="547"/>
      </w:pPr>
    </w:p>
    <w:p w14:paraId="5B5529B3" w14:textId="6F9F36DB" w:rsidR="00AA4DD1" w:rsidRDefault="00AA4DD1" w:rsidP="00F960A6">
      <w:pPr>
        <w:pStyle w:val="BodyText"/>
      </w:pPr>
      <w:r>
        <w:t xml:space="preserve">This information can be rearranged into a form that fits the structure of the SSE algorithm in Equation </w:t>
      </w:r>
      <w:r>
        <w:fldChar w:fldCharType="begin"/>
      </w:r>
      <w:r>
        <w:instrText xml:space="preserve"> REF _Ref481739560 \h </w:instrText>
      </w:r>
      <w:r>
        <w:fldChar w:fldCharType="separate"/>
      </w:r>
      <w:r w:rsidR="00944987">
        <w:t>(</w:t>
      </w:r>
      <w:r w:rsidR="00944987">
        <w:rPr>
          <w:noProof/>
        </w:rPr>
        <w:t>21</w:t>
      </w:r>
      <w:r w:rsidR="00944987">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AA4DD1" w14:paraId="11821B9B" w14:textId="77777777" w:rsidTr="00B6536B">
        <w:tc>
          <w:tcPr>
            <w:tcW w:w="1098" w:type="dxa"/>
          </w:tcPr>
          <w:p w14:paraId="7D354998" w14:textId="77777777" w:rsidR="00AA4DD1" w:rsidRDefault="00AA4DD1" w:rsidP="00B6536B"/>
        </w:tc>
        <w:tc>
          <w:tcPr>
            <w:tcW w:w="7470" w:type="dxa"/>
          </w:tcPr>
          <w:p w14:paraId="00554588" w14:textId="51BF2C2D"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0</m:t>
                    </m:r>
                  </m:e>
                </m:d>
                <m:r>
                  <w:rPr>
                    <w:rFonts w:ascii="Cambria Math" w:hAnsi="Cambria Math"/>
                  </w:rPr>
                  <m:t>-Cx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625928E1" w14:textId="77777777" w:rsidR="00AA4DD1" w:rsidRDefault="00AA4DD1" w:rsidP="00B6536B">
            <w:pPr>
              <w:jc w:val="right"/>
            </w:pPr>
          </w:p>
        </w:tc>
      </w:tr>
      <w:tr w:rsidR="00AA4DD1" w14:paraId="4C889A6B" w14:textId="77777777" w:rsidTr="00B6536B">
        <w:tc>
          <w:tcPr>
            <w:tcW w:w="1098" w:type="dxa"/>
          </w:tcPr>
          <w:p w14:paraId="4769BF55" w14:textId="77777777" w:rsidR="00AA4DD1" w:rsidRDefault="00AA4DD1" w:rsidP="00B6536B"/>
        </w:tc>
        <w:tc>
          <w:tcPr>
            <w:tcW w:w="7470" w:type="dxa"/>
          </w:tcPr>
          <w:p w14:paraId="3EDDF84B" w14:textId="71F48225" w:rsidR="00AA4DD1" w:rsidRPr="006C40F4" w:rsidRDefault="00F4337E" w:rsidP="00B6536B">
            <m:oMathPara>
              <m:oMathParaPr>
                <m:jc m:val="left"/>
              </m:oMathParaPr>
              <m:oMath>
                <m:d>
                  <m:dPr>
                    <m:ctrlPr>
                      <w:rPr>
                        <w:rFonts w:ascii="Cambria Math" w:hAnsi="Cambria Math"/>
                        <w:i/>
                      </w:rPr>
                    </m:ctrlPr>
                  </m:dPr>
                  <m:e>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0</m:t>
                        </m:r>
                      </m:e>
                    </m:d>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648B3BF9" w14:textId="77777777" w:rsidR="00AA4DD1" w:rsidRDefault="00AA4DD1" w:rsidP="00B6536B">
            <w:pPr>
              <w:jc w:val="right"/>
            </w:pPr>
          </w:p>
        </w:tc>
      </w:tr>
      <w:tr w:rsidR="00AA4DD1" w14:paraId="6473A847" w14:textId="77777777" w:rsidTr="00B6536B">
        <w:tc>
          <w:tcPr>
            <w:tcW w:w="1098" w:type="dxa"/>
          </w:tcPr>
          <w:p w14:paraId="2F98E858" w14:textId="77777777" w:rsidR="00AA4DD1" w:rsidRDefault="00AA4DD1" w:rsidP="00B6536B"/>
        </w:tc>
        <w:tc>
          <w:tcPr>
            <w:tcW w:w="7470" w:type="dxa"/>
          </w:tcPr>
          <w:p w14:paraId="181639E9" w14:textId="2FA77A27"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27B84D21" w14:textId="77777777" w:rsidR="00AA4DD1" w:rsidRDefault="00AA4DD1" w:rsidP="00B6536B">
            <w:pPr>
              <w:jc w:val="right"/>
            </w:pPr>
          </w:p>
        </w:tc>
      </w:tr>
      <w:tr w:rsidR="00AA4DD1" w14:paraId="3E28C430" w14:textId="77777777" w:rsidTr="00B6536B">
        <w:tc>
          <w:tcPr>
            <w:tcW w:w="1098" w:type="dxa"/>
          </w:tcPr>
          <w:p w14:paraId="440B9BF6" w14:textId="77777777" w:rsidR="00AA4DD1" w:rsidRDefault="00AA4DD1" w:rsidP="00B6536B"/>
        </w:tc>
        <w:tc>
          <w:tcPr>
            <w:tcW w:w="7470" w:type="dxa"/>
          </w:tcPr>
          <w:p w14:paraId="0C6B02FD" w14:textId="77777777" w:rsidR="00AA4DD1" w:rsidRPr="0048429E" w:rsidRDefault="00AA4DD1" w:rsidP="00B6536B">
            <m:oMathPara>
              <m:oMathParaPr>
                <m:jc m:val="left"/>
              </m:oMathParaPr>
              <m:oMath>
                <m:r>
                  <w:rPr>
                    <w:rFonts w:ascii="Cambria Math" w:hAnsi="Cambria Math"/>
                  </w:rPr>
                  <m:t xml:space="preserve">                              ⋮</m:t>
                </m:r>
              </m:oMath>
            </m:oMathPara>
          </w:p>
        </w:tc>
        <w:tc>
          <w:tcPr>
            <w:tcW w:w="648" w:type="dxa"/>
            <w:vAlign w:val="center"/>
          </w:tcPr>
          <w:p w14:paraId="005E567E" w14:textId="77777777" w:rsidR="00AA4DD1" w:rsidRDefault="00AA4DD1" w:rsidP="00B6536B">
            <w:pPr>
              <w:jc w:val="right"/>
            </w:pPr>
          </w:p>
        </w:tc>
      </w:tr>
      <w:tr w:rsidR="00AA4DD1" w14:paraId="552DD7C9" w14:textId="77777777" w:rsidTr="00B6536B">
        <w:tc>
          <w:tcPr>
            <w:tcW w:w="1098" w:type="dxa"/>
          </w:tcPr>
          <w:p w14:paraId="3CFB49EB" w14:textId="77777777" w:rsidR="00AA4DD1" w:rsidRDefault="00AA4DD1" w:rsidP="00B6536B"/>
        </w:tc>
        <w:tc>
          <w:tcPr>
            <w:tcW w:w="7470" w:type="dxa"/>
          </w:tcPr>
          <w:p w14:paraId="0F4F947D" w14:textId="546A7BA0" w:rsidR="00AA4DD1" w:rsidRPr="006C40F4" w:rsidRDefault="00AA4DD1" w:rsidP="00B6536B">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=0</m:t>
                </m:r>
              </m:oMath>
            </m:oMathPara>
          </w:p>
        </w:tc>
        <w:tc>
          <w:tcPr>
            <w:tcW w:w="648" w:type="dxa"/>
            <w:vAlign w:val="center"/>
          </w:tcPr>
          <w:p w14:paraId="7B004A43" w14:textId="000B1B9E" w:rsidR="00AA4DD1" w:rsidRDefault="00AA4DD1" w:rsidP="00B6536B">
            <w:pPr>
              <w:jc w:val="right"/>
            </w:pPr>
            <w:bookmarkStart w:id="46" w:name="_Ref481739560"/>
            <w:r>
              <w:t>(</w:t>
            </w:r>
            <w:r w:rsidR="00F4337E">
              <w:fldChar w:fldCharType="begin"/>
            </w:r>
            <w:r w:rsidR="00F4337E">
              <w:instrText xml:space="preserve"> SEQ Equation \* ARABIC </w:instrText>
            </w:r>
            <w:r w:rsidR="00F4337E">
              <w:fldChar w:fldCharType="separate"/>
            </w:r>
            <w:r w:rsidR="00944987">
              <w:rPr>
                <w:noProof/>
              </w:rPr>
              <w:t>21</w:t>
            </w:r>
            <w:r w:rsidR="00F4337E">
              <w:rPr>
                <w:noProof/>
              </w:rPr>
              <w:fldChar w:fldCharType="end"/>
            </w:r>
            <w:r>
              <w:t>)</w:t>
            </w:r>
            <w:bookmarkEnd w:id="46"/>
          </w:p>
        </w:tc>
      </w:tr>
    </w:tbl>
    <w:p w14:paraId="2389A97F" w14:textId="77777777" w:rsidR="00AA4DD1" w:rsidRDefault="00AA4DD1" w:rsidP="00F960A6">
      <w:pPr>
        <w:pStyle w:val="BodyText"/>
      </w:pPr>
    </w:p>
    <w:p w14:paraId="3D1232C7" w14:textId="2AF2DC9C" w:rsidR="006A0054" w:rsidRDefault="00261596" w:rsidP="006A0054">
      <w:pPr>
        <w:pStyle w:val="BodyText"/>
      </w:pPr>
      <w:r>
        <w:lastRenderedPageBreak/>
        <w:t xml:space="preserve">In Equation </w:t>
      </w:r>
      <w:r>
        <w:fldChar w:fldCharType="begin"/>
      </w:r>
      <w:r>
        <w:instrText xml:space="preserve"> REF _Ref481739560 \h </w:instrText>
      </w:r>
      <w:r>
        <w:fldChar w:fldCharType="separate"/>
      </w:r>
      <w:r w:rsidR="00944987">
        <w:t>(</w:t>
      </w:r>
      <w:r w:rsidR="00944987">
        <w:rPr>
          <w:noProof/>
        </w:rPr>
        <w:t>21</w:t>
      </w:r>
      <w:r w:rsidR="00944987">
        <w:t>)</w:t>
      </w:r>
      <w:r>
        <w:fldChar w:fldCharType="end"/>
      </w:r>
      <w:r>
        <w:t xml:space="preserve">, the terms in parentheses can be grouped into the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matrix in the optimization algorithm. </w:t>
      </w:r>
      <w:r w:rsidR="00F960A6">
        <w:t xml:space="preserve">The optimization solver calculates the </w:t>
      </w:r>
      <w:r w:rsidR="00AA4DD1">
        <w:t xml:space="preserve">initial </w:t>
      </w:r>
      <w:r w:rsidR="00F960A6">
        <w:t xml:space="preserve">state </w:t>
      </w:r>
      <m:oMath>
        <m:r>
          <w:rPr>
            <w:rFonts w:ascii="Cambria Math" w:hAnsi="Cambria Math"/>
          </w:rPr>
          <m:t>x[0]</m:t>
        </m:r>
      </m:oMath>
      <w:r w:rsidR="00F960A6">
        <w:t>, and the linear dynamics are propagated as shown in Equation</w:t>
      </w:r>
      <w:r w:rsidR="00F6615B">
        <w:t xml:space="preserve"> </w:t>
      </w:r>
      <w:r w:rsidR="00F6615B">
        <w:fldChar w:fldCharType="begin"/>
      </w:r>
      <w:r w:rsidR="00F6615B">
        <w:instrText xml:space="preserve"> REF _Ref481759189 \h </w:instrText>
      </w:r>
      <w:r w:rsidR="00F6615B">
        <w:fldChar w:fldCharType="separate"/>
      </w:r>
      <w:r w:rsidR="00944987">
        <w:t>(</w:t>
      </w:r>
      <w:r w:rsidR="00944987">
        <w:rPr>
          <w:noProof/>
        </w:rPr>
        <w:t>16</w:t>
      </w:r>
      <w:r w:rsidR="00944987">
        <w:t>)</w:t>
      </w:r>
      <w:r w:rsidR="00F6615B">
        <w:fldChar w:fldCharType="end"/>
      </w:r>
      <w:r w:rsidR="00F960A6">
        <w:t xml:space="preserve"> to obtain </w:t>
      </w:r>
      <m:oMath>
        <m:r>
          <w:rPr>
            <w:rFonts w:ascii="Cambria Math" w:hAnsi="Cambria Math"/>
          </w:rPr>
          <m:t>x[t]</m:t>
        </m:r>
      </m:oMath>
      <w:r w:rsidR="00F960A6">
        <w:t>.</w:t>
      </w:r>
      <w:r w:rsidR="006A0054">
        <w:t xml:space="preserve"> The SSE was tested in MATLAB simulations on both a simple single degree of freedom system and on a full quadrotor model, and the results can be found in Section </w:t>
      </w:r>
      <w:r w:rsidR="006A0054">
        <w:fldChar w:fldCharType="begin"/>
      </w:r>
      <w:r w:rsidR="006A0054">
        <w:instrText xml:space="preserve"> REF _Ref481781903 \r \h </w:instrText>
      </w:r>
      <w:r w:rsidR="006A0054">
        <w:fldChar w:fldCharType="separate"/>
      </w:r>
      <w:r w:rsidR="00944987">
        <w:t>4.2</w:t>
      </w:r>
      <w:r w:rsidR="006A0054">
        <w:fldChar w:fldCharType="end"/>
      </w:r>
      <w:r w:rsidR="006A0054">
        <w:t>.</w:t>
      </w:r>
      <w:r w:rsidR="004D71CD">
        <w:t xml:space="preserve"> </w:t>
      </w:r>
      <w:r w:rsidR="004D71CD" w:rsidRPr="000C0546">
        <w:rPr>
          <w:szCs w:val="24"/>
        </w:rPr>
        <w:t>The MATLAB simulation code including the SSE algorithm is included in Appendix</w:t>
      </w:r>
      <w:r w:rsidR="004D71CD">
        <w:t xml:space="preserve"> </w:t>
      </w:r>
      <w:r w:rsidR="004D71CD">
        <w:fldChar w:fldCharType="begin"/>
      </w:r>
      <w:r w:rsidR="004D71CD">
        <w:instrText xml:space="preserve"> REF _Ref468388675 \r \h </w:instrText>
      </w:r>
      <w:r w:rsidR="004D71CD">
        <w:fldChar w:fldCharType="separate"/>
      </w:r>
      <w:r w:rsidR="00944987">
        <w:t>9.2</w:t>
      </w:r>
      <w:r w:rsidR="004D71CD">
        <w:fldChar w:fldCharType="end"/>
      </w:r>
      <w:r w:rsidR="004D71CD">
        <w:t>.</w:t>
      </w:r>
    </w:p>
    <w:p w14:paraId="4111B1C7" w14:textId="36DD93DB" w:rsidR="00AE4100" w:rsidRDefault="00991B95" w:rsidP="00AE4100">
      <w:pPr>
        <w:pStyle w:val="Heading2"/>
      </w:pPr>
      <w:bookmarkStart w:id="47" w:name="_Toc481761091"/>
      <w:r>
        <w:t>SSE Transition to Hardware</w:t>
      </w:r>
      <w:bookmarkEnd w:id="47"/>
    </w:p>
    <w:p w14:paraId="0FDB2F06" w14:textId="0AED60F0" w:rsidR="006A0054" w:rsidRDefault="006A0054" w:rsidP="003E317E">
      <w:pPr>
        <w:pStyle w:val="BodyText"/>
        <w:ind w:firstLine="540"/>
      </w:pPr>
      <w:r>
        <w:t>While simulations of the SSE are feasible in MATLAB because there are no constraints on the solver speed, MATLAB cannot be used on the quadrotor because it is too slow for real time data collection and processing.</w:t>
      </w:r>
      <w:r w:rsidR="003E317E">
        <w:t xml:space="preserve"> </w:t>
      </w:r>
      <w:r w:rsidR="00AE4100">
        <w:t>The team considered two options for implementing the SSE on the quadrotor</w:t>
      </w:r>
      <w:r w:rsidR="003E317E">
        <w:t>, both of which involved translating the algorithm from MATLAB into C</w:t>
      </w:r>
      <w:r w:rsidR="00AE4100">
        <w:t xml:space="preserve">. The first option is CVXgen, a language that allows the user to formulate a mathematical problem in an online interface and generate solver code in C </w:t>
      </w:r>
      <w:r w:rsidR="00AE4100">
        <w:fldChar w:fldCharType="begin"/>
      </w:r>
      <w:r w:rsidR="00AE410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rsidR="00AE4100">
        <w:fldChar w:fldCharType="separate"/>
      </w:r>
      <w:r w:rsidR="00AE4100" w:rsidRPr="00B30470">
        <w:t>[13]</w:t>
      </w:r>
      <w:r w:rsidR="00AE4100">
        <w:fldChar w:fldCharType="end"/>
      </w:r>
      <w:r w:rsidR="00AE4100">
        <w:t xml:space="preserve">. The second option </w:t>
      </w:r>
      <w:r w:rsidR="003E317E">
        <w:t>is</w:t>
      </w:r>
      <w:r w:rsidR="00AE4100">
        <w:t xml:space="preserve">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more complicated than using CVXgen. The team decided to implement the SSE in CVXgen.</w:t>
      </w:r>
    </w:p>
    <w:p w14:paraId="059154AE" w14:textId="3CAABF3F" w:rsidR="00AE4100" w:rsidRDefault="00991B95" w:rsidP="00A9512F">
      <w:pPr>
        <w:pStyle w:val="Heading3"/>
      </w:pPr>
      <w:bookmarkStart w:id="48" w:name="_Toc481761093"/>
      <w:r>
        <w:t>Solver Implementation</w:t>
      </w:r>
      <w:bookmarkEnd w:id="48"/>
    </w:p>
    <w:p w14:paraId="336A59D3" w14:textId="479108F9" w:rsidR="00AE4100" w:rsidRDefault="00AE4100" w:rsidP="00AE4100">
      <w:pPr>
        <w:spacing w:line="480" w:lineRule="auto"/>
        <w:ind w:firstLine="720"/>
        <w:jc w:val="both"/>
      </w:pPr>
      <w:r>
        <w:t xml:space="preserve">To generate the algorithm in CVXgen, the matrices that describe the quadrotor system in state space were assumed to already have been generated. These matrices are the </w:t>
      </w:r>
      <w:r>
        <w:lastRenderedPageBreak/>
        <w:t xml:space="preserve">system parameters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that appear in the linearized model of the system (see </w:t>
      </w:r>
      <w:r w:rsidR="00B653AC">
        <w:t xml:space="preserve">Section </w:t>
      </w:r>
      <w:r w:rsidR="00B653AC">
        <w:fldChar w:fldCharType="begin"/>
      </w:r>
      <w:r w:rsidR="00B653AC">
        <w:instrText xml:space="preserve"> REF _Ref481759539 \r \h </w:instrText>
      </w:r>
      <w:r w:rsidR="00B653AC">
        <w:fldChar w:fldCharType="separate"/>
      </w:r>
      <w:r w:rsidR="00944987">
        <w:t>3.2.1</w:t>
      </w:r>
      <w:r w:rsidR="00B653AC">
        <w:fldChar w:fldCharType="end"/>
      </w:r>
      <w:r>
        <w:t xml:space="preserve">, Equations </w:t>
      </w:r>
      <w:r w:rsidR="00B653AC">
        <w:fldChar w:fldCharType="begin"/>
      </w:r>
      <w:r w:rsidR="00B653AC">
        <w:instrText xml:space="preserve"> REF _Ref481759189 \h </w:instrText>
      </w:r>
      <w:r w:rsidR="00B653AC">
        <w:fldChar w:fldCharType="separate"/>
      </w:r>
      <w:r w:rsidR="00944987">
        <w:t>(</w:t>
      </w:r>
      <w:r w:rsidR="00944987">
        <w:rPr>
          <w:noProof/>
        </w:rPr>
        <w:t>16</w:t>
      </w:r>
      <w:r w:rsidR="00944987">
        <w:t>)</w:t>
      </w:r>
      <w:r w:rsidR="00B653AC">
        <w:fldChar w:fldCharType="end"/>
      </w:r>
      <w:r w:rsidR="00B653AC" w:rsidRPr="00B653AC">
        <w:t xml:space="preserve"> </w:t>
      </w:r>
      <w:r w:rsidR="00B653AC">
        <w:t xml:space="preserve">– </w:t>
      </w:r>
      <w:r w:rsidR="00B653AC">
        <w:fldChar w:fldCharType="begin"/>
      </w:r>
      <w:r w:rsidR="00B653AC">
        <w:instrText xml:space="preserve"> REF _Ref481759205 \h </w:instrText>
      </w:r>
      <w:r w:rsidR="00B653AC">
        <w:fldChar w:fldCharType="separate"/>
      </w:r>
      <w:r w:rsidR="00944987">
        <w:t>(</w:t>
      </w:r>
      <w:r w:rsidR="00944987">
        <w:rPr>
          <w:noProof/>
        </w:rPr>
        <w:t>17</w:t>
      </w:r>
      <w:r w:rsidR="00944987">
        <w:t>)</w:t>
      </w:r>
      <w:r w:rsidR="00B653AC">
        <w:fldChar w:fldCharType="end"/>
      </w:r>
      <w:r w:rsidR="008D705C">
        <w:fldChar w:fldCharType="begin"/>
      </w:r>
      <w:r w:rsidR="008D705C">
        <w:instrText xml:space="preserve"> REF _Ref468610869 \h </w:instrText>
      </w:r>
      <w:r w:rsidR="00944987">
        <w:fldChar w:fldCharType="separate"/>
      </w:r>
      <w:r w:rsidR="00944987">
        <w:rPr>
          <w:b/>
          <w:bCs/>
        </w:rPr>
        <w:t>Error! Reference source not found.</w:t>
      </w:r>
      <w:r w:rsidR="008D705C">
        <w:fldChar w:fldCharType="end"/>
      </w:r>
      <w:r w:rsidR="00B653AC">
        <w:t>)</w:t>
      </w:r>
      <w:r>
        <w:t>.</w:t>
      </w:r>
    </w:p>
    <w:p w14:paraId="1204B97D" w14:textId="11FE440C" w:rsidR="00AE4100" w:rsidRDefault="00AE4100" w:rsidP="00AE4100">
      <w:pPr>
        <w:spacing w:line="480" w:lineRule="auto"/>
        <w:ind w:firstLine="720"/>
        <w:jc w:val="both"/>
      </w:pPr>
      <w:r>
        <w:t xml:space="preserve">The implementation of the algorithm in MATLAB used the full </w:t>
      </w:r>
      <m:oMath>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 as shown in Section</w:t>
      </w:r>
      <w:r w:rsidR="00B653AC">
        <w:t xml:space="preserve"> </w:t>
      </w:r>
      <w:r w:rsidR="00B653AC">
        <w:fldChar w:fldCharType="begin"/>
      </w:r>
      <w:r w:rsidR="00B653AC">
        <w:instrText xml:space="preserve"> REF _Ref481761736 \r \h </w:instrText>
      </w:r>
      <w:r w:rsidR="00B653AC">
        <w:fldChar w:fldCharType="separate"/>
      </w:r>
      <w:r w:rsidR="00944987">
        <w:t>3.3</w:t>
      </w:r>
      <w:r w:rsidR="00B653AC">
        <w:fldChar w:fldCharType="end"/>
      </w:r>
      <w:r>
        <w:t xml:space="preserve">, where the SSE takes the r-norm (a Euclidean 2-norm in our implementation) of each sensor across all timesteps and then minimizes the sum of the absolute value of these norms. However, CVXgen does not have 2-norm functionality; the only options are the 1-norm and infinity norm. The first iteration of the CVXgen SSE mimicked the algorithm in MATLAB with a 1-norm instead of a 2-norm (see Appendix </w:t>
      </w:r>
      <w:r>
        <w:fldChar w:fldCharType="begin"/>
      </w:r>
      <w:r>
        <w:instrText xml:space="preserve"> REF _Ref480577293 \r \h </w:instrText>
      </w:r>
      <w:r>
        <w:fldChar w:fldCharType="separate"/>
      </w:r>
      <w:r w:rsidR="00944987">
        <w:t>9.3.1</w:t>
      </w:r>
      <w:r>
        <w:fldChar w:fldCharType="end"/>
      </w:r>
      <w:r>
        <w:t>), but was too complex for the solver. Taking the norm of measurements from each sensor and then summing these values required introducing an additional matrix that significantly increased the complexity of the problem and made it unrealistic.</w:t>
      </w:r>
    </w:p>
    <w:p w14:paraId="5A4CAEF9" w14:textId="2B30C9C5" w:rsidR="00AE4100" w:rsidRDefault="00AE4100" w:rsidP="00AE4100">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rsidR="00944987">
        <w:t>9.3.2</w:t>
      </w:r>
      <w:r>
        <w:fldChar w:fldCharType="end"/>
      </w:r>
      <w:r>
        <w:t>). This simplification did not functionally change the problem because a 1-norm is the same operation as taking the absolute value and summing. This implementation compiled successfully for small values (all matrices were 10 by 10 or smaller), but for our system parameters the problem was too large to be solved (the quadrotor has 38 sensors that map to 10 states).</w:t>
      </w:r>
    </w:p>
    <w:p w14:paraId="4AE179FF" w14:textId="2525FFCC" w:rsidR="00AE4100" w:rsidRDefault="00AE4100" w:rsidP="00AE4100">
      <w:pPr>
        <w:spacing w:line="480" w:lineRule="auto"/>
        <w:ind w:firstLine="720"/>
        <w:jc w:val="both"/>
      </w:pPr>
      <w:r>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rsidR="00944987">
        <w:t>9.3.3</w:t>
      </w:r>
      <w:r>
        <w:fldChar w:fldCharType="end"/>
      </w:r>
      <w:r>
        <w:t>). Since the linearized system matrices are mainly zeros, specifying sparsity did decrease the problem size, but not far enough.</w:t>
      </w:r>
    </w:p>
    <w:p w14:paraId="7E9672F2" w14:textId="2D03B845" w:rsidR="00F465E4" w:rsidRDefault="00AE4100" w:rsidP="00F465E4">
      <w:pPr>
        <w:spacing w:line="480" w:lineRule="auto"/>
        <w:ind w:firstLine="720"/>
        <w:jc w:val="both"/>
      </w:pPr>
      <w:r>
        <w:t xml:space="preserve">By leveraging the fact that the linear states (position and velocities) are decoupled from the orientation states (angles and angular velocities) in the linearized system matrices, </w:t>
      </w:r>
      <w:r>
        <w:lastRenderedPageBreak/>
        <w:t xml:space="preserve">the SSE can be split into separate optimization solvers for the position and orientation states as shown in </w:t>
      </w:r>
      <w:r>
        <w:fldChar w:fldCharType="begin"/>
      </w:r>
      <w:r>
        <w:instrText xml:space="preserve"> REF _Ref481741921 \h </w:instrText>
      </w:r>
      <w:r>
        <w:fldChar w:fldCharType="separate"/>
      </w:r>
      <w:r w:rsidR="00944987">
        <w:t xml:space="preserve">Figure </w:t>
      </w:r>
      <w:r w:rsidR="00944987">
        <w:rPr>
          <w:noProof/>
        </w:rPr>
        <w:t>4</w:t>
      </w:r>
      <w:r>
        <w:fldChar w:fldCharType="end"/>
      </w:r>
      <w:r>
        <w:t xml:space="preserve"> (see Appendix </w:t>
      </w:r>
      <w:r>
        <w:fldChar w:fldCharType="begin"/>
      </w:r>
      <w:r>
        <w:instrText xml:space="preserve"> REF _Ref480577405 \r \h </w:instrText>
      </w:r>
      <w:r>
        <w:fldChar w:fldCharType="separate"/>
      </w:r>
      <w:r w:rsidR="00944987">
        <w:t>9.3.4</w:t>
      </w:r>
      <w:r>
        <w:fldChar w:fldCharType="end"/>
      </w:r>
      <w:r>
        <w:t>). The final CVXgen implementation is comprised of two SSEs, each with sparsity specified.</w:t>
      </w:r>
    </w:p>
    <w:p w14:paraId="19ED250C" w14:textId="77777777" w:rsidR="00AE4100" w:rsidRDefault="00AE4100" w:rsidP="00991B95">
      <w:pPr>
        <w:spacing w:line="480" w:lineRule="auto"/>
        <w:jc w:val="center"/>
      </w:pPr>
      <w:r>
        <w:rPr>
          <w:noProof/>
        </w:rPr>
        <w:drawing>
          <wp:inline distT="0" distB="0" distL="0" distR="0" wp14:anchorId="01EC58E1" wp14:editId="631A7100">
            <wp:extent cx="4480560" cy="20346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5141" cy="2036752"/>
                    </a:xfrm>
                    <a:prstGeom prst="rect">
                      <a:avLst/>
                    </a:prstGeom>
                  </pic:spPr>
                </pic:pic>
              </a:graphicData>
            </a:graphic>
          </wp:inline>
        </w:drawing>
      </w:r>
    </w:p>
    <w:p w14:paraId="39B2F2A2" w14:textId="322AD894" w:rsidR="00AE4100" w:rsidRDefault="00AE4100" w:rsidP="00B61D9F">
      <w:pPr>
        <w:pStyle w:val="Caption"/>
      </w:pPr>
      <w:bookmarkStart w:id="49" w:name="_Ref481741921"/>
      <w:r>
        <w:t xml:space="preserve">Figure </w:t>
      </w:r>
      <w:r>
        <w:fldChar w:fldCharType="begin"/>
      </w:r>
      <w:r>
        <w:instrText xml:space="preserve"> SEQ Figure \* ARABIC </w:instrText>
      </w:r>
      <w:r>
        <w:fldChar w:fldCharType="separate"/>
      </w:r>
      <w:r w:rsidR="00944987">
        <w:t>4</w:t>
      </w:r>
      <w:r>
        <w:fldChar w:fldCharType="end"/>
      </w:r>
      <w:bookmarkEnd w:id="49"/>
      <w:r>
        <w:t xml:space="preserve"> | Decoupled SSE algorithms</w:t>
      </w:r>
    </w:p>
    <w:p w14:paraId="65D37038" w14:textId="5F5585A2" w:rsidR="00D050B4" w:rsidRDefault="00D050B4" w:rsidP="00D050B4">
      <w:pPr>
        <w:spacing w:line="480" w:lineRule="auto"/>
        <w:jc w:val="both"/>
      </w:pPr>
      <w:r>
        <w:t xml:space="preserve">The position state vector is given by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m:t>
        </m:r>
      </m:oMath>
      <w:r>
        <w:t xml:space="preserve"> (height; velocity in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and the orientation state vector is given by </w:t>
      </w:r>
      <m:oMath>
        <m:r>
          <w:rPr>
            <w:rFonts w:ascii="Cambria Math" w:hAnsi="Cambria Math"/>
          </w:rPr>
          <m:t xml:space="preserve">[θ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(orientation in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and angular velocity in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w:t>
      </w:r>
    </w:p>
    <w:p w14:paraId="21131050" w14:textId="4FF59397" w:rsidR="00AE4100" w:rsidRDefault="00AE4100" w:rsidP="00AE4100">
      <w:pPr>
        <w:spacing w:line="480" w:lineRule="auto"/>
        <w:ind w:firstLine="720"/>
        <w:jc w:val="both"/>
      </w:pPr>
      <w:r>
        <w:t xml:space="preserve">CVXgen produces a set of C files that can be compiled into an executable </w:t>
      </w:r>
      <w:r w:rsidR="00F465E4">
        <w:t>without modification</w:t>
      </w:r>
      <w:r>
        <w:t>. However, the team needed to implement input/output functions to read/write text files and matrix helper functions to manipulate the system matrices, sensor data, and inputs into the correct form for the SSE.</w:t>
      </w:r>
    </w:p>
    <w:p w14:paraId="3142AF8F" w14:textId="17BEF50F" w:rsidR="00AE4100" w:rsidRDefault="00AE4100" w:rsidP="00AE4100">
      <w:pPr>
        <w:pStyle w:val="BodyText"/>
        <w:ind w:firstLine="540"/>
      </w:pPr>
      <w:r>
        <w:t xml:space="preserve">To generate the necessary inputs to the SSE, a variety of matrix helper functions were implemented (see Appendix </w:t>
      </w:r>
      <w:r w:rsidR="00467E3B">
        <w:fldChar w:fldCharType="begin"/>
      </w:r>
      <w:r w:rsidR="00467E3B">
        <w:instrText xml:space="preserve"> REF _Ref481762088 \r \h </w:instrText>
      </w:r>
      <w:r w:rsidR="00467E3B">
        <w:fldChar w:fldCharType="separate"/>
      </w:r>
      <w:r w:rsidR="00944987">
        <w:t>9.4</w:t>
      </w:r>
      <w:r w:rsidR="00467E3B">
        <w:fldChar w:fldCharType="end"/>
      </w:r>
      <w:r>
        <w:t>). Matrices are stored in flat arrays by column, which is how CVXgen stores data.</w:t>
      </w:r>
      <w:r w:rsidR="006A4818">
        <w:t xml:space="preserve"> </w:t>
      </w:r>
      <w:r>
        <w:t xml:space="preserve">There are two versions of the final SSE in C: the “offline” version reads in sensor data and motor inputs from files that have previously been written, and the “online” version interfaces with ROS to read in sensor data and inputs in real time (see Section </w:t>
      </w:r>
      <w:r>
        <w:fldChar w:fldCharType="begin"/>
      </w:r>
      <w:r>
        <w:instrText xml:space="preserve"> REF _Ref480581357 \r \h </w:instrText>
      </w:r>
      <w:r>
        <w:fldChar w:fldCharType="separate"/>
      </w:r>
      <w:r w:rsidR="00944987">
        <w:t>5.2.1</w:t>
      </w:r>
      <w:r>
        <w:fldChar w:fldCharType="end"/>
      </w:r>
      <w:r>
        <w:t>).</w:t>
      </w:r>
    </w:p>
    <w:p w14:paraId="342E120B" w14:textId="77777777" w:rsidR="00F465E4" w:rsidRDefault="00F465E4" w:rsidP="00A9512F">
      <w:pPr>
        <w:pStyle w:val="Heading3"/>
      </w:pPr>
      <w:bookmarkStart w:id="50" w:name="_Toc481761092"/>
      <w:r>
        <w:lastRenderedPageBreak/>
        <w:t>Windowed Approach</w:t>
      </w:r>
      <w:bookmarkEnd w:id="50"/>
    </w:p>
    <w:p w14:paraId="6676F1DB" w14:textId="105F4FAE" w:rsidR="00F465E4" w:rsidRDefault="00F465E4" w:rsidP="004D71CD">
      <w:pPr>
        <w:pStyle w:val="BodyText"/>
        <w:ind w:firstLine="547"/>
      </w:pPr>
      <w:r>
        <w:t>In the process of translating the algorithm into C, it became clear that to calculate the original initial state at each timestep, the optimization parameters that store previous sensor outputs and motor inputs must change size on each loop iteration. This approach does not work in C because the necessary parameters must have fixed size. This limitation led to the development of a windowed approach to the SSE.</w:t>
      </w:r>
      <w:r w:rsidR="004D71CD">
        <w:t xml:space="preserve"> Instead of calculating all the way back to the initial state </w:t>
      </w:r>
      <m:oMath>
        <m:r>
          <w:rPr>
            <w:rFonts w:ascii="Cambria Math" w:hAnsi="Cambria Math"/>
          </w:rPr>
          <m:t>x[0]</m:t>
        </m:r>
      </m:oMath>
      <w:r w:rsidR="004D71CD">
        <w:t>, t</w:t>
      </w:r>
      <w:r>
        <w:t xml:space="preserve">he solver calculates the state </w:t>
      </w:r>
      <m:oMath>
        <m:r>
          <w:rPr>
            <w:rFonts w:ascii="Cambria Math" w:hAnsi="Cambria Math"/>
          </w:rPr>
          <m:t>x[t-T]</m:t>
        </m:r>
      </m:oMath>
      <w:r w:rsidRPr="00AA4DD1">
        <w:t>,</w:t>
      </w:r>
      <w:r>
        <w:t xml:space="preserve"> which is </w:t>
      </w:r>
      <m:oMath>
        <m:r>
          <w:rPr>
            <w:rFonts w:ascii="Cambria Math" w:hAnsi="Cambria Math"/>
          </w:rPr>
          <m:t>T</m:t>
        </m:r>
      </m:oMath>
      <w:r>
        <w:t xml:space="preserve"> timesteps before the current state </w:t>
      </w:r>
      <m:oMath>
        <m:r>
          <w:rPr>
            <w:rFonts w:ascii="Cambria Math" w:hAnsi="Cambria Math"/>
          </w:rPr>
          <m:t>x[t]</m:t>
        </m:r>
      </m:oMath>
      <w:r w:rsidR="004D71CD">
        <w:t>.</w:t>
      </w:r>
      <w:r>
        <w:t xml:space="preserve"> This windowed approach is shown in Equation </w:t>
      </w:r>
      <w:r>
        <w:fldChar w:fldCharType="begin"/>
      </w:r>
      <w:r>
        <w:instrText xml:space="preserve"> REF _Ref480555259 \h </w:instrText>
      </w:r>
      <w:r>
        <w:fldChar w:fldCharType="separate"/>
      </w:r>
      <w:r w:rsidR="00944987">
        <w:t>(</w:t>
      </w:r>
      <w:r w:rsidR="00944987">
        <w:rPr>
          <w:noProof/>
        </w:rPr>
        <w:t>22</w:t>
      </w:r>
      <w:r w:rsidR="00944987">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465E4" w14:paraId="1C4A1C83" w14:textId="77777777" w:rsidTr="008D705C">
        <w:tc>
          <w:tcPr>
            <w:tcW w:w="648" w:type="dxa"/>
          </w:tcPr>
          <w:p w14:paraId="7C295D4C" w14:textId="77777777" w:rsidR="00F465E4" w:rsidRDefault="00F465E4" w:rsidP="008D705C"/>
        </w:tc>
        <w:tc>
          <w:tcPr>
            <w:tcW w:w="8370" w:type="dxa"/>
          </w:tcPr>
          <w:p w14:paraId="59ED22FF" w14:textId="77777777" w:rsidR="00F465E4" w:rsidRPr="006C40F4" w:rsidRDefault="00F465E4" w:rsidP="008D705C">
            <m:oMathPara>
              <m:oMathParaPr>
                <m:jc m:val="left"/>
              </m:oMathParaPr>
              <m:oMath>
                <m:r>
                  <w:rPr>
                    <w:rFonts w:ascii="Cambria Math" w:hAnsi="Cambria Math"/>
                  </w:rPr>
                  <m:t>y[t-T]=Cx[t-T]</m:t>
                </m:r>
              </m:oMath>
            </m:oMathPara>
          </w:p>
        </w:tc>
        <w:tc>
          <w:tcPr>
            <w:tcW w:w="630" w:type="dxa"/>
            <w:vAlign w:val="center"/>
          </w:tcPr>
          <w:p w14:paraId="79646A2C" w14:textId="77777777" w:rsidR="00F465E4" w:rsidRDefault="00F465E4" w:rsidP="008D705C">
            <w:pPr>
              <w:jc w:val="right"/>
            </w:pPr>
          </w:p>
        </w:tc>
      </w:tr>
      <w:tr w:rsidR="00F465E4" w14:paraId="3B6FB4BB" w14:textId="77777777" w:rsidTr="008D705C">
        <w:tc>
          <w:tcPr>
            <w:tcW w:w="648" w:type="dxa"/>
          </w:tcPr>
          <w:p w14:paraId="62349140" w14:textId="77777777" w:rsidR="00F465E4" w:rsidRDefault="00F465E4" w:rsidP="008D705C"/>
        </w:tc>
        <w:tc>
          <w:tcPr>
            <w:tcW w:w="8370" w:type="dxa"/>
          </w:tcPr>
          <w:p w14:paraId="15B51EEB" w14:textId="77777777" w:rsidR="00F465E4" w:rsidRPr="006C40F4" w:rsidRDefault="00F465E4" w:rsidP="008D705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606FC89A" w14:textId="77777777" w:rsidR="00F465E4" w:rsidRDefault="00F465E4" w:rsidP="008D705C">
            <w:pPr>
              <w:jc w:val="right"/>
            </w:pPr>
          </w:p>
        </w:tc>
      </w:tr>
      <w:tr w:rsidR="00F465E4" w14:paraId="32CCEA44" w14:textId="77777777" w:rsidTr="008D705C">
        <w:tc>
          <w:tcPr>
            <w:tcW w:w="648" w:type="dxa"/>
          </w:tcPr>
          <w:p w14:paraId="47753C48" w14:textId="77777777" w:rsidR="00F465E4" w:rsidRDefault="00F465E4" w:rsidP="008D705C"/>
        </w:tc>
        <w:tc>
          <w:tcPr>
            <w:tcW w:w="8370" w:type="dxa"/>
          </w:tcPr>
          <w:p w14:paraId="77966188" w14:textId="77777777" w:rsidR="00F465E4" w:rsidRPr="006C40F4" w:rsidRDefault="00F465E4" w:rsidP="008D705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5F289444" w14:textId="77777777" w:rsidR="00F465E4" w:rsidRDefault="00F465E4" w:rsidP="008D705C">
            <w:pPr>
              <w:jc w:val="right"/>
            </w:pPr>
          </w:p>
        </w:tc>
      </w:tr>
      <w:tr w:rsidR="00F465E4" w14:paraId="33FD0194" w14:textId="77777777" w:rsidTr="008D705C">
        <w:tc>
          <w:tcPr>
            <w:tcW w:w="648" w:type="dxa"/>
          </w:tcPr>
          <w:p w14:paraId="7A440C50" w14:textId="77777777" w:rsidR="00F465E4" w:rsidRDefault="00F465E4" w:rsidP="008D705C"/>
        </w:tc>
        <w:tc>
          <w:tcPr>
            <w:tcW w:w="8370" w:type="dxa"/>
          </w:tcPr>
          <w:p w14:paraId="1F99628F" w14:textId="77777777" w:rsidR="00F465E4" w:rsidRPr="0048429E" w:rsidRDefault="00F465E4" w:rsidP="008D705C">
            <m:oMathPara>
              <m:oMathParaPr>
                <m:jc m:val="left"/>
              </m:oMathParaPr>
              <m:oMath>
                <m:r>
                  <w:rPr>
                    <w:rFonts w:ascii="Cambria Math" w:hAnsi="Cambria Math"/>
                  </w:rPr>
                  <m:t xml:space="preserve">                                                     ⋮</m:t>
                </m:r>
              </m:oMath>
            </m:oMathPara>
          </w:p>
        </w:tc>
        <w:tc>
          <w:tcPr>
            <w:tcW w:w="630" w:type="dxa"/>
            <w:vAlign w:val="center"/>
          </w:tcPr>
          <w:p w14:paraId="5A66C76A" w14:textId="77777777" w:rsidR="00F465E4" w:rsidRDefault="00F465E4" w:rsidP="008D705C">
            <w:pPr>
              <w:jc w:val="right"/>
            </w:pPr>
          </w:p>
        </w:tc>
      </w:tr>
      <w:tr w:rsidR="00F465E4" w14:paraId="511B55F2" w14:textId="77777777" w:rsidTr="008D705C">
        <w:tc>
          <w:tcPr>
            <w:tcW w:w="648" w:type="dxa"/>
          </w:tcPr>
          <w:p w14:paraId="0C325CF7" w14:textId="77777777" w:rsidR="00F465E4" w:rsidRDefault="00F465E4" w:rsidP="008D705C"/>
        </w:tc>
        <w:tc>
          <w:tcPr>
            <w:tcW w:w="8370" w:type="dxa"/>
          </w:tcPr>
          <w:p w14:paraId="03252D2D" w14:textId="77777777" w:rsidR="00F465E4" w:rsidRPr="006C40F4" w:rsidRDefault="00F465E4" w:rsidP="008D705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4442C8BA" w14:textId="39C6964A" w:rsidR="00F465E4" w:rsidRDefault="00F465E4" w:rsidP="008D705C">
            <w:pPr>
              <w:jc w:val="right"/>
            </w:pPr>
            <w:bookmarkStart w:id="51" w:name="_Ref480555259"/>
            <w:r>
              <w:t>(</w:t>
            </w:r>
            <w:r w:rsidR="00F4337E">
              <w:fldChar w:fldCharType="begin"/>
            </w:r>
            <w:r w:rsidR="00F4337E">
              <w:instrText xml:space="preserve"> SEQ Equation \* ARABIC </w:instrText>
            </w:r>
            <w:r w:rsidR="00F4337E">
              <w:fldChar w:fldCharType="separate"/>
            </w:r>
            <w:r w:rsidR="00944987">
              <w:rPr>
                <w:noProof/>
              </w:rPr>
              <w:t>22</w:t>
            </w:r>
            <w:r w:rsidR="00F4337E">
              <w:rPr>
                <w:noProof/>
              </w:rPr>
              <w:fldChar w:fldCharType="end"/>
            </w:r>
            <w:r>
              <w:t>)</w:t>
            </w:r>
            <w:bookmarkEnd w:id="51"/>
          </w:p>
        </w:tc>
      </w:tr>
    </w:tbl>
    <w:p w14:paraId="20BD159C" w14:textId="77777777" w:rsidR="00F465E4" w:rsidRDefault="00F465E4" w:rsidP="00F465E4">
      <w:pPr>
        <w:pStyle w:val="BodyText"/>
      </w:pPr>
    </w:p>
    <w:p w14:paraId="51D8812A" w14:textId="37F14247" w:rsidR="003E317E" w:rsidRDefault="004D71CD" w:rsidP="00F465E4">
      <w:pPr>
        <w:pStyle w:val="BodyText"/>
        <w:ind w:firstLine="547"/>
      </w:pPr>
      <w:r>
        <w:t xml:space="preserve">These equations can be rewritten in the same way as the original SSE algorithm in Equation </w:t>
      </w:r>
      <w:r>
        <w:fldChar w:fldCharType="begin"/>
      </w:r>
      <w:r>
        <w:instrText xml:space="preserve"> REF _Ref481739560 \h </w:instrText>
      </w:r>
      <w:r>
        <w:fldChar w:fldCharType="separate"/>
      </w:r>
      <w:r w:rsidR="00944987">
        <w:t>(</w:t>
      </w:r>
      <w:r w:rsidR="00944987">
        <w:rPr>
          <w:noProof/>
        </w:rPr>
        <w:t>21</w:t>
      </w:r>
      <w:r w:rsidR="00944987">
        <w:t>)</w:t>
      </w:r>
      <w:r>
        <w:fldChar w:fldCharType="end"/>
      </w:r>
      <w:r>
        <w:t xml:space="preserve">. </w:t>
      </w:r>
      <w:r w:rsidR="00F465E4">
        <w:t xml:space="preserve">When </w:t>
      </w:r>
      <m:oMath>
        <m:r>
          <w:rPr>
            <w:rFonts w:ascii="Cambria Math" w:hAnsi="Cambria Math"/>
          </w:rPr>
          <m:t>t&lt;T</m:t>
        </m:r>
      </m:oMath>
      <w:r w:rsidR="00F465E4">
        <w:t xml:space="preserve">, the non-windowed approach is sufficient, but when </w:t>
      </w:r>
      <m:oMath>
        <m:r>
          <w:rPr>
            <w:rFonts w:ascii="Cambria Math" w:hAnsi="Cambria Math"/>
          </w:rPr>
          <m:t>t≥T</m:t>
        </m:r>
      </m:oMath>
      <w:r w:rsidR="00F465E4">
        <w:t xml:space="preserve"> </w:t>
      </w:r>
      <w:r>
        <w:t xml:space="preserve">the windowed approach is necessary. </w:t>
      </w:r>
      <w:r w:rsidR="00F465E4" w:rsidRPr="000C0546">
        <w:rPr>
          <w:szCs w:val="24"/>
        </w:rPr>
        <w:t xml:space="preserve">The </w:t>
      </w:r>
      <w:r w:rsidR="006967C7">
        <w:rPr>
          <w:szCs w:val="24"/>
        </w:rPr>
        <w:t xml:space="preserve">C implementation </w:t>
      </w:r>
      <w:r w:rsidR="00F465E4" w:rsidRPr="000C0546">
        <w:rPr>
          <w:szCs w:val="24"/>
        </w:rPr>
        <w:t>code including the SSE algorithm is included in Appendix</w:t>
      </w:r>
      <w:r w:rsidR="00F465E4">
        <w:t xml:space="preserve"> </w:t>
      </w:r>
      <w:r w:rsidR="006967C7">
        <w:fldChar w:fldCharType="begin"/>
      </w:r>
      <w:r w:rsidR="006967C7">
        <w:instrText xml:space="preserve"> REF _Ref481762088 \r \h </w:instrText>
      </w:r>
      <w:r w:rsidR="006967C7">
        <w:fldChar w:fldCharType="separate"/>
      </w:r>
      <w:r w:rsidR="00944987">
        <w:t>9.4</w:t>
      </w:r>
      <w:r w:rsidR="006967C7">
        <w:fldChar w:fldCharType="end"/>
      </w:r>
      <w:r w:rsidR="00F465E4">
        <w:fldChar w:fldCharType="begin"/>
      </w:r>
      <w:r w:rsidR="00F465E4">
        <w:instrText xml:space="preserve"> REF _Ref468388675 \r \h </w:instrText>
      </w:r>
      <w:r w:rsidR="00944987">
        <w:fldChar w:fldCharType="separate"/>
      </w:r>
      <w:r w:rsidR="00944987">
        <w:t>9.2</w:t>
      </w:r>
      <w:r w:rsidR="00F465E4">
        <w:fldChar w:fldCharType="end"/>
      </w:r>
      <w:r w:rsidR="00F465E4">
        <w:t>.</w:t>
      </w:r>
    </w:p>
    <w:p w14:paraId="0A8E3F47" w14:textId="717E4CDF" w:rsidR="00135F57" w:rsidRDefault="00AE4100" w:rsidP="00135F57">
      <w:pPr>
        <w:pStyle w:val="Heading1"/>
      </w:pPr>
      <w:bookmarkStart w:id="52" w:name="_Toc481761094"/>
      <w:r>
        <w:lastRenderedPageBreak/>
        <w:t>Simu</w:t>
      </w:r>
      <w:r w:rsidR="00135F57">
        <w:t>l</w:t>
      </w:r>
      <w:r>
        <w:t>a</w:t>
      </w:r>
      <w:r w:rsidR="00135F57">
        <w:t>tion Results</w:t>
      </w:r>
      <w:bookmarkEnd w:id="52"/>
    </w:p>
    <w:p w14:paraId="0E1E4656" w14:textId="0903384B" w:rsidR="00135F57" w:rsidRPr="00956F68" w:rsidRDefault="00135F57" w:rsidP="00135F57">
      <w:pPr>
        <w:spacing w:line="480" w:lineRule="auto"/>
        <w:ind w:firstLine="540"/>
      </w:pPr>
      <w:r>
        <w:t>This section contains the results from simulations</w:t>
      </w:r>
      <w:r w:rsidR="00261596">
        <w:t xml:space="preserve"> of the dynamic model and SSE algorithm</w:t>
      </w:r>
      <w:r>
        <w:t>. The dynamic model has been tested given arbitrary inputs and follows the expected behavior in a closed-loop simulation with a controller, and the SSE has been tested on a single degree of freedom system with noisy outputs.</w:t>
      </w:r>
    </w:p>
    <w:p w14:paraId="3A7D05EB" w14:textId="77777777" w:rsidR="00135F57" w:rsidRDefault="00135F57" w:rsidP="00E56244">
      <w:pPr>
        <w:pStyle w:val="Heading2"/>
      </w:pPr>
      <w:bookmarkStart w:id="53" w:name="_Ref468647384"/>
      <w:bookmarkStart w:id="54" w:name="_Toc481761095"/>
      <w:r>
        <w:t>Dynamic model</w:t>
      </w:r>
      <w:bookmarkEnd w:id="53"/>
      <w:bookmarkEnd w:id="54"/>
    </w:p>
    <w:p w14:paraId="6958D672" w14:textId="77777777" w:rsidR="00135F57" w:rsidRDefault="00135F57" w:rsidP="00135F57">
      <w:pPr>
        <w:pStyle w:val="BodyText"/>
        <w:ind w:firstLine="540"/>
      </w:pPr>
      <w:r>
        <w:t>As a preliminary test of the dynamic model, the equations of motion were tested with various combinations of inputs to confirm that the model followed the expected behavior. Motor voltage inputs were simulated by arbitrary voltage values for each of the motors. By changing the relative power of motor voltages, the dynamic model was tested for different flying scenarios, including flying straight up, flying left, and flying right.</w:t>
      </w:r>
    </w:p>
    <w:p w14:paraId="1027B799" w14:textId="40E34492" w:rsidR="00135F57" w:rsidRDefault="00135F57" w:rsidP="00135F57">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rsidR="00944987">
        <w:t>9.1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rsidR="00944987">
        <w:t xml:space="preserve">Figure </w:t>
      </w:r>
      <w:r w:rsidR="00944987">
        <w:rPr>
          <w:noProof/>
        </w:rPr>
        <w:t>5</w:t>
      </w:r>
      <w:r>
        <w:fldChar w:fldCharType="end"/>
      </w:r>
      <w:r>
        <w:t xml:space="preserve">. To move the quadrotor left, the necessary motor configuration is shown in </w:t>
      </w:r>
      <w:r>
        <w:fldChar w:fldCharType="begin"/>
      </w:r>
      <w:r>
        <w:instrText xml:space="preserve"> REF _Ref468396145 \h </w:instrText>
      </w:r>
      <w:r>
        <w:fldChar w:fldCharType="separate"/>
      </w:r>
      <w:r w:rsidR="00944987">
        <w:t xml:space="preserve">Figure </w:t>
      </w:r>
      <w:r w:rsidR="00944987">
        <w:rPr>
          <w:noProof/>
        </w:rPr>
        <w:t>6</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rsidR="00944987">
        <w:t xml:space="preserve">Figure </w:t>
      </w:r>
      <w:r w:rsidR="00944987">
        <w:rPr>
          <w:noProof/>
        </w:rPr>
        <w:t>6</w:t>
      </w:r>
      <w:r>
        <w:fldChar w:fldCharType="end"/>
      </w:r>
      <w:r>
        <w:t>(b).</w:t>
      </w:r>
    </w:p>
    <w:p w14:paraId="5EBB1670" w14:textId="77777777" w:rsidR="00135F57" w:rsidRDefault="00135F57" w:rsidP="00135F57">
      <w:pPr>
        <w:pStyle w:val="BodyText"/>
        <w:ind w:firstLine="540"/>
        <w:jc w:val="center"/>
      </w:pPr>
      <w:r w:rsidRPr="0000360D">
        <w:rPr>
          <w:noProof/>
        </w:rPr>
        <w:lastRenderedPageBreak/>
        <w:drawing>
          <wp:anchor distT="0" distB="0" distL="114300" distR="114300" simplePos="0" relativeHeight="251692032" behindDoc="0" locked="0" layoutInCell="1" allowOverlap="1" wp14:anchorId="0DE4292F" wp14:editId="050C9E75">
            <wp:simplePos x="0" y="0"/>
            <wp:positionH relativeFrom="column">
              <wp:posOffset>71755</wp:posOffset>
            </wp:positionH>
            <wp:positionV relativeFrom="paragraph">
              <wp:posOffset>1132840</wp:posOffset>
            </wp:positionV>
            <wp:extent cx="1073785" cy="12255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073785" cy="12255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27B2B0" wp14:editId="1DFEEF05">
            <wp:extent cx="3970116" cy="35316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18">
                      <a:extLst>
                        <a:ext uri="{28A0092B-C50C-407E-A947-70E740481C1C}">
                          <a14:useLocalDpi xmlns:a14="http://schemas.microsoft.com/office/drawing/2010/main" val="0"/>
                        </a:ext>
                      </a:extLst>
                    </a:blip>
                    <a:stretch>
                      <a:fillRect/>
                    </a:stretch>
                  </pic:blipFill>
                  <pic:spPr>
                    <a:xfrm>
                      <a:off x="0" y="0"/>
                      <a:ext cx="3978005" cy="3538657"/>
                    </a:xfrm>
                    <a:prstGeom prst="rect">
                      <a:avLst/>
                    </a:prstGeom>
                  </pic:spPr>
                </pic:pic>
              </a:graphicData>
            </a:graphic>
          </wp:inline>
        </w:drawing>
      </w:r>
    </w:p>
    <w:p w14:paraId="4A58A6D2" w14:textId="14D6BD64" w:rsidR="00135F57" w:rsidRDefault="00135F57" w:rsidP="00B61D9F">
      <w:pPr>
        <w:pStyle w:val="Caption"/>
      </w:pPr>
      <w:bookmarkStart w:id="55" w:name="_Ref468396056"/>
      <w:bookmarkStart w:id="56" w:name="_Ref468396046"/>
      <w:r>
        <w:t xml:space="preserve">Figure </w:t>
      </w:r>
      <w:r w:rsidR="003E2274">
        <w:fldChar w:fldCharType="begin"/>
      </w:r>
      <w:r w:rsidR="003E2274">
        <w:instrText xml:space="preserve"> SEQ Figure \* ARABIC </w:instrText>
      </w:r>
      <w:r w:rsidR="003E2274">
        <w:fldChar w:fldCharType="separate"/>
      </w:r>
      <w:r w:rsidR="00944987">
        <w:t>5</w:t>
      </w:r>
      <w:r w:rsidR="003E2274">
        <w:fldChar w:fldCharType="end"/>
      </w:r>
      <w:bookmarkEnd w:id="55"/>
      <w:r>
        <w:t xml:space="preserve"> </w:t>
      </w:r>
      <w:r w:rsidRPr="00BE2194">
        <w:t xml:space="preserve">| </w:t>
      </w:r>
      <w:r>
        <w:t>Simulation of quadrotor flying straight up.</w:t>
      </w:r>
      <w:bookmarkEnd w:id="56"/>
    </w:p>
    <w:p w14:paraId="4604A1DA" w14:textId="77777777" w:rsidR="00135F57" w:rsidRDefault="00135F57" w:rsidP="00135F57">
      <w:pPr>
        <w:pStyle w:val="BodyText"/>
        <w:ind w:firstLine="540"/>
        <w:jc w:val="right"/>
      </w:pPr>
      <w:r>
        <w:rPr>
          <w:noProof/>
        </w:rPr>
        <w:drawing>
          <wp:anchor distT="0" distB="0" distL="114300" distR="114300" simplePos="0" relativeHeight="251623424" behindDoc="0" locked="0" layoutInCell="1" allowOverlap="1" wp14:anchorId="58244791" wp14:editId="02DA5AB9">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19">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D724E8" wp14:editId="11AF8684">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20">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3AC200B0" w14:textId="029B592C" w:rsidR="00135F57" w:rsidRDefault="00135F57" w:rsidP="00B61D9F">
      <w:pPr>
        <w:pStyle w:val="Caption"/>
      </w:pPr>
      <w:bookmarkStart w:id="57" w:name="_Ref468396145"/>
      <w:r>
        <w:t xml:space="preserve">Figure </w:t>
      </w:r>
      <w:r w:rsidR="003E2274">
        <w:fldChar w:fldCharType="begin"/>
      </w:r>
      <w:r w:rsidR="003E2274">
        <w:instrText xml:space="preserve"> SEQ Figure \* ARABIC </w:instrText>
      </w:r>
      <w:r w:rsidR="003E2274">
        <w:fldChar w:fldCharType="separate"/>
      </w:r>
      <w:r w:rsidR="00944987">
        <w:t>6</w:t>
      </w:r>
      <w:r w:rsidR="003E2274">
        <w:fldChar w:fldCharType="end"/>
      </w:r>
      <w:bookmarkEnd w:id="57"/>
      <w:r>
        <w:t xml:space="preserve"> </w:t>
      </w:r>
      <w:r w:rsidRPr="00BE2194">
        <w:t xml:space="preserve">| </w:t>
      </w:r>
      <w:r>
        <w:t>(a) Motor configuration for flying left (b) Simulation results</w:t>
      </w:r>
    </w:p>
    <w:p w14:paraId="3FA12745" w14:textId="43DF164D" w:rsidR="00135F57" w:rsidRDefault="00135F57" w:rsidP="00135F57">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rsidR="00944987">
        <w:t xml:space="preserve">Figure </w:t>
      </w:r>
      <w:r w:rsidR="00944987">
        <w:rPr>
          <w:noProof/>
        </w:rPr>
        <w:t>7</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rsidR="00944987">
        <w:t xml:space="preserve">Figure </w:t>
      </w:r>
      <w:r w:rsidR="00944987">
        <w:rPr>
          <w:noProof/>
        </w:rPr>
        <w:t>7</w:t>
      </w:r>
      <w:r>
        <w:fldChar w:fldCharType="end"/>
      </w:r>
      <w:r>
        <w:t xml:space="preserve"> (b).</w:t>
      </w:r>
    </w:p>
    <w:p w14:paraId="246C58E9" w14:textId="77777777" w:rsidR="00135F57" w:rsidRDefault="00135F57" w:rsidP="00135F57">
      <w:pPr>
        <w:pStyle w:val="BodyText"/>
      </w:pPr>
      <w:r>
        <w:rPr>
          <w:noProof/>
        </w:rPr>
        <w:drawing>
          <wp:anchor distT="0" distB="0" distL="114300" distR="114300" simplePos="0" relativeHeight="251638784" behindDoc="0" locked="0" layoutInCell="1" allowOverlap="1" wp14:anchorId="15C84335" wp14:editId="3EC70625">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19">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4394A0" wp14:editId="5FA9C08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21">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6B9BAA20" w14:textId="1623558C" w:rsidR="00135F57" w:rsidRPr="001C294C" w:rsidRDefault="00135F57" w:rsidP="00B61D9F">
      <w:pPr>
        <w:pStyle w:val="Caption"/>
      </w:pPr>
      <w:bookmarkStart w:id="58" w:name="_Ref468396242"/>
      <w:r>
        <w:t xml:space="preserve">Figure </w:t>
      </w:r>
      <w:r w:rsidR="003E2274">
        <w:fldChar w:fldCharType="begin"/>
      </w:r>
      <w:r w:rsidR="003E2274">
        <w:instrText xml:space="preserve"> SEQ Figure \* ARABIC </w:instrText>
      </w:r>
      <w:r w:rsidR="003E2274">
        <w:fldChar w:fldCharType="separate"/>
      </w:r>
      <w:r w:rsidR="00944987">
        <w:t>7</w:t>
      </w:r>
      <w:r w:rsidR="003E2274">
        <w:fldChar w:fldCharType="end"/>
      </w:r>
      <w:bookmarkEnd w:id="58"/>
      <w:r>
        <w:t xml:space="preserve"> </w:t>
      </w:r>
      <w:r w:rsidRPr="00BE2194">
        <w:t xml:space="preserve">| </w:t>
      </w:r>
      <w:r>
        <w:t>(a) Motor configuration for flying right (b) Simulation results</w:t>
      </w:r>
    </w:p>
    <w:p w14:paraId="4DDA7267" w14:textId="77777777" w:rsidR="00135F57" w:rsidRDefault="00135F57" w:rsidP="00135F57">
      <w:pPr>
        <w:pStyle w:val="BodyText"/>
      </w:pPr>
      <w:r>
        <w:t>These simulation results show that the dynamic model results agree with expectations given the input motor voltages, and therefore this dynamic model is an appropriate representation of the system.</w:t>
      </w:r>
    </w:p>
    <w:p w14:paraId="5063BF18" w14:textId="77777777" w:rsidR="00135F57" w:rsidRDefault="00135F57" w:rsidP="00E56244">
      <w:pPr>
        <w:pStyle w:val="Heading2"/>
      </w:pPr>
      <w:bookmarkStart w:id="59" w:name="_Ref468637658"/>
      <w:bookmarkStart w:id="60" w:name="_Toc481761096"/>
      <w:bookmarkStart w:id="61" w:name="_Ref481781903"/>
      <w:r>
        <w:t xml:space="preserve">SSE </w:t>
      </w:r>
      <w:bookmarkEnd w:id="59"/>
      <w:r>
        <w:t>Simulation (MATLAB)</w:t>
      </w:r>
      <w:bookmarkEnd w:id="60"/>
      <w:bookmarkEnd w:id="61"/>
    </w:p>
    <w:p w14:paraId="1DA6E838" w14:textId="77777777" w:rsidR="00135F57" w:rsidRDefault="00135F57" w:rsidP="00135F57">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2727606C" w14:textId="77777777" w:rsidR="00135F57" w:rsidRPr="009F0FCE" w:rsidRDefault="00135F57" w:rsidP="00A9512F">
      <w:pPr>
        <w:pStyle w:val="Heading3"/>
      </w:pPr>
      <w:bookmarkStart w:id="62" w:name="_Toc481761097"/>
      <w:r>
        <w:lastRenderedPageBreak/>
        <w:t>SDOF System</w:t>
      </w:r>
      <w:bookmarkEnd w:id="62"/>
    </w:p>
    <w:p w14:paraId="2CAACBEE" w14:textId="25E63F7F" w:rsidR="00135F57" w:rsidRDefault="00135F57" w:rsidP="00135F57">
      <w:pPr>
        <w:pStyle w:val="BodyText"/>
        <w:ind w:firstLine="547"/>
      </w:pPr>
      <w:r>
        <w:rPr>
          <w:noProof/>
        </w:rPr>
        <w:drawing>
          <wp:anchor distT="0" distB="0" distL="114300" distR="114300" simplePos="0" relativeHeight="251661312" behindDoc="0" locked="0" layoutInCell="1" allowOverlap="1" wp14:anchorId="0E4ACA71" wp14:editId="6644FFA7">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w:t>
      </w:r>
      <w:r w:rsidR="00261596">
        <w:t xml:space="preserve">SSE was </w:t>
      </w:r>
      <w:r>
        <w:t>first test</w:t>
      </w:r>
      <w:r w:rsidR="00261596">
        <w:t>ed</w:t>
      </w:r>
      <w:r>
        <w:t xml:space="preserve"> </w:t>
      </w:r>
      <w:r w:rsidR="00261596">
        <w:t>on</w:t>
      </w:r>
      <w:r>
        <w:t xml:space="preserve"> a single degree of freedom mass damper system. The governing equation of the system is shown in Equation </w:t>
      </w:r>
      <w:r>
        <w:fldChar w:fldCharType="begin"/>
      </w:r>
      <w:r>
        <w:instrText xml:space="preserve"> REF _Ref469606315 \h </w:instrText>
      </w:r>
      <w:r>
        <w:fldChar w:fldCharType="separate"/>
      </w:r>
      <w:r w:rsidR="00944987" w:rsidRPr="002918AD">
        <w:t>(</w:t>
      </w:r>
      <w:r w:rsidR="00944987">
        <w:rPr>
          <w:noProof/>
        </w:rPr>
        <w:t>23</w:t>
      </w:r>
      <w:r w:rsidR="00944987" w:rsidRPr="002918AD">
        <w:t>)</w:t>
      </w:r>
      <w:r>
        <w:fldChar w:fldCharType="end"/>
      </w:r>
      <w:r>
        <w:t>:</w:t>
      </w:r>
    </w:p>
    <w:p w14:paraId="2F5E21E2" w14:textId="629BC071" w:rsidR="00135F57" w:rsidRPr="002918AD" w:rsidRDefault="00135F57" w:rsidP="002918AD">
      <w:pPr>
        <w:jc w:val="right"/>
      </w:pPr>
      <w:r>
        <w:tab/>
      </w:r>
      <w:bookmarkStart w:id="63" w:name="_Ref469606308"/>
      <w:bookmarkStart w:id="64" w:name="_Ref469606315"/>
      <w:r w:rsidRPr="002918AD">
        <w:t>(</w:t>
      </w:r>
      <w:r w:rsidR="00F4337E">
        <w:fldChar w:fldCharType="begin"/>
      </w:r>
      <w:r w:rsidR="00F4337E">
        <w:instrText xml:space="preserve"> SEQ Equation \* ARABIC </w:instrText>
      </w:r>
      <w:r w:rsidR="00F4337E">
        <w:fldChar w:fldCharType="separate"/>
      </w:r>
      <w:r w:rsidR="00944987">
        <w:rPr>
          <w:noProof/>
        </w:rPr>
        <w:t>23</w:t>
      </w:r>
      <w:r w:rsidR="00F4337E">
        <w:fldChar w:fldCharType="end"/>
      </w:r>
      <w:bookmarkEnd w:id="63"/>
      <w:r w:rsidRPr="002918AD">
        <w:t>)</w:t>
      </w:r>
      <w:bookmarkEnd w:id="64"/>
    </w:p>
    <w:p w14:paraId="4946AC53" w14:textId="77777777" w:rsidR="00135F57" w:rsidRPr="00E331C3" w:rsidRDefault="00135F57" w:rsidP="00135F57">
      <w:pPr>
        <w:pStyle w:val="BodyText"/>
        <w:ind w:firstLine="547"/>
      </w:pPr>
    </w:p>
    <w:p w14:paraId="374DC219" w14:textId="15E65B35" w:rsidR="00135F57" w:rsidRDefault="00135F57" w:rsidP="00135F57">
      <w:pPr>
        <w:pStyle w:val="BodyText"/>
      </w:pPr>
      <w:r>
        <w:rPr>
          <w:noProof/>
        </w:rPr>
        <w:drawing>
          <wp:anchor distT="0" distB="0" distL="114300" distR="114300" simplePos="0" relativeHeight="251676672" behindDoc="0" locked="0" layoutInCell="1" allowOverlap="1" wp14:anchorId="0010A920" wp14:editId="1A34E2FB">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rsidR="00944987">
        <w:tab/>
        <w:t>(</w:t>
      </w:r>
      <w:r w:rsidR="00944987">
        <w:rPr>
          <w:noProof/>
        </w:rPr>
        <w:t>24</w:t>
      </w:r>
      <w:r w:rsidR="00944987">
        <w:t>)</w:t>
      </w:r>
      <w:r>
        <w:fldChar w:fldCharType="end"/>
      </w:r>
      <w:r>
        <w:t>.</w:t>
      </w:r>
    </w:p>
    <w:p w14:paraId="3D1BF9AC" w14:textId="71130E1A" w:rsidR="00135F57" w:rsidRDefault="00135F57" w:rsidP="002918AD">
      <w:pPr>
        <w:jc w:val="right"/>
      </w:pPr>
      <w:bookmarkStart w:id="65" w:name="_Ref469606334"/>
      <w:r>
        <w:tab/>
        <w:t>(</w:t>
      </w:r>
      <w:r w:rsidR="00F4337E">
        <w:fldChar w:fldCharType="begin"/>
      </w:r>
      <w:r w:rsidR="00F4337E">
        <w:instrText xml:space="preserve"> SEQ Equation \* ARABIC </w:instrText>
      </w:r>
      <w:r w:rsidR="00F4337E">
        <w:fldChar w:fldCharType="separate"/>
      </w:r>
      <w:r w:rsidR="00944987">
        <w:rPr>
          <w:noProof/>
        </w:rPr>
        <w:t>24</w:t>
      </w:r>
      <w:r w:rsidR="00F4337E">
        <w:fldChar w:fldCharType="end"/>
      </w:r>
      <w:r>
        <w:t>)</w:t>
      </w:r>
      <w:bookmarkEnd w:id="65"/>
    </w:p>
    <w:p w14:paraId="754604FC" w14:textId="77777777" w:rsidR="00135F57" w:rsidRPr="00985F52" w:rsidRDefault="00135F57" w:rsidP="00135F57">
      <w:pPr>
        <w:pStyle w:val="BodyText"/>
      </w:pPr>
    </w:p>
    <w:p w14:paraId="1A3A3F05" w14:textId="21F7F954" w:rsidR="00135F57" w:rsidRDefault="00135F57" w:rsidP="00135F57">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rsidR="00944987">
        <w:t>9.2</w:t>
      </w:r>
      <w:r>
        <w:fldChar w:fldCharType="end"/>
      </w:r>
      <w:r>
        <w:t>.</w:t>
      </w:r>
    </w:p>
    <w:p w14:paraId="479065E1" w14:textId="0CE355F9" w:rsidR="00135F57" w:rsidRDefault="00135F57" w:rsidP="00135F57">
      <w:pPr>
        <w:pStyle w:val="BodyText"/>
        <w:ind w:firstLine="547"/>
      </w:pPr>
      <w:r>
        <w:fldChar w:fldCharType="begin"/>
      </w:r>
      <w:r>
        <w:instrText xml:space="preserve"> REF _Ref469581027 \h </w:instrText>
      </w:r>
      <w:r>
        <w:fldChar w:fldCharType="separate"/>
      </w:r>
      <w:r w:rsidR="00944987">
        <w:t xml:space="preserve">Figure </w:t>
      </w:r>
      <w:r w:rsidR="00944987">
        <w:rPr>
          <w:noProof/>
        </w:rPr>
        <w:t>8</w:t>
      </w:r>
      <w:r>
        <w:fldChar w:fldCharType="end"/>
      </w:r>
      <w:r>
        <w:t xml:space="preserve"> contains a plot of the performance of the SSE on a system with non-compromised sensor outputs. The system was given a reference velocity of 1 m/s and started </w:t>
      </w:r>
      <w:r w:rsidR="00261596">
        <w:t>at an initial state of 0.2 m/s.</w:t>
      </w:r>
    </w:p>
    <w:p w14:paraId="09A13206" w14:textId="77777777" w:rsidR="00135F57" w:rsidRDefault="00135F57" w:rsidP="00135F57">
      <w:pPr>
        <w:pStyle w:val="BodyText"/>
        <w:ind w:firstLine="547"/>
        <w:jc w:val="center"/>
      </w:pPr>
      <w:r>
        <w:rPr>
          <w:noProof/>
        </w:rPr>
        <w:lastRenderedPageBreak/>
        <w:drawing>
          <wp:inline distT="0" distB="0" distL="0" distR="0" wp14:anchorId="79F46D0E" wp14:editId="3108B096">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0808B606" w14:textId="02AED3F7" w:rsidR="00135F57" w:rsidRDefault="00135F57" w:rsidP="00B61D9F">
      <w:pPr>
        <w:pStyle w:val="Caption"/>
      </w:pPr>
      <w:bookmarkStart w:id="66" w:name="_Ref469581027"/>
      <w:r>
        <w:t xml:space="preserve">Figure </w:t>
      </w:r>
      <w:r w:rsidR="003E2274">
        <w:fldChar w:fldCharType="begin"/>
      </w:r>
      <w:r w:rsidR="003E2274">
        <w:instrText xml:space="preserve"> SEQ Figure \* ARABIC </w:instrText>
      </w:r>
      <w:r w:rsidR="003E2274">
        <w:fldChar w:fldCharType="separate"/>
      </w:r>
      <w:r w:rsidR="00944987">
        <w:t>8</w:t>
      </w:r>
      <w:r w:rsidR="003E2274">
        <w:fldChar w:fldCharType="end"/>
      </w:r>
      <w:bookmarkEnd w:id="66"/>
      <w:r>
        <w:t xml:space="preserve"> | SSE output with non-compromised sensors</w:t>
      </w:r>
    </w:p>
    <w:p w14:paraId="513BAD3D" w14:textId="408DF68C" w:rsidR="00135F57" w:rsidRDefault="00135F57" w:rsidP="00135F57">
      <w:pPr>
        <w:pStyle w:val="BodyText"/>
        <w:ind w:firstLine="547"/>
      </w:pPr>
      <w:r>
        <w:t xml:space="preserve">In this plot, the SSE </w:t>
      </w:r>
      <w:r w:rsidR="00261596">
        <w:t>exactly</w:t>
      </w:r>
      <w:r>
        <w:t xml:space="preserve">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rsidR="00944987">
        <w:t xml:space="preserve">Figure </w:t>
      </w:r>
      <w:r w:rsidR="00944987">
        <w:rPr>
          <w:noProof/>
        </w:rPr>
        <w:t>9</w:t>
      </w:r>
      <w:r>
        <w:fldChar w:fldCharType="end"/>
      </w:r>
      <w:r>
        <w:t xml:space="preserve"> contains a plot of the system response to the same input and initial condition but with noisy sensor outputs.</w:t>
      </w:r>
    </w:p>
    <w:p w14:paraId="7971EBAD" w14:textId="459F108A" w:rsidR="00135F57" w:rsidRDefault="0034141D" w:rsidP="00135F57">
      <w:pPr>
        <w:pStyle w:val="BodyText"/>
        <w:ind w:firstLine="547"/>
        <w:jc w:val="center"/>
      </w:pPr>
      <w:r>
        <w:rPr>
          <w:noProof/>
        </w:rPr>
        <w:lastRenderedPageBreak/>
        <w:drawing>
          <wp:inline distT="0" distB="0" distL="0" distR="0" wp14:anchorId="78998B74" wp14:editId="045A2CA9">
            <wp:extent cx="4972660" cy="3726180"/>
            <wp:effectExtent l="0" t="0" r="0" b="7620"/>
            <wp:docPr id="52" name="Picture 52" descr="C:\Users\paige\AppData\Local\Microsoft\Windows\INetCache\Content.Word\md 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md veloc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74146" cy="3727294"/>
                    </a:xfrm>
                    <a:prstGeom prst="rect">
                      <a:avLst/>
                    </a:prstGeom>
                    <a:noFill/>
                    <a:ln>
                      <a:noFill/>
                    </a:ln>
                  </pic:spPr>
                </pic:pic>
              </a:graphicData>
            </a:graphic>
          </wp:inline>
        </w:drawing>
      </w:r>
    </w:p>
    <w:p w14:paraId="226B48FB" w14:textId="75FDD154" w:rsidR="00135F57" w:rsidRDefault="00135F57" w:rsidP="00B61D9F">
      <w:pPr>
        <w:pStyle w:val="Caption"/>
      </w:pPr>
      <w:bookmarkStart w:id="67" w:name="_Ref469581045"/>
      <w:r>
        <w:t xml:space="preserve">Figure </w:t>
      </w:r>
      <w:r w:rsidR="003E2274">
        <w:fldChar w:fldCharType="begin"/>
      </w:r>
      <w:r w:rsidR="003E2274">
        <w:instrText xml:space="preserve"> SEQ Figure \* ARABIC </w:instrText>
      </w:r>
      <w:r w:rsidR="003E2274">
        <w:fldChar w:fldCharType="separate"/>
      </w:r>
      <w:r w:rsidR="00944987">
        <w:t>9</w:t>
      </w:r>
      <w:r w:rsidR="003E2274">
        <w:fldChar w:fldCharType="end"/>
      </w:r>
      <w:bookmarkEnd w:id="67"/>
      <w:r>
        <w:t xml:space="preserve"> | SSE output with noisy sensors</w:t>
      </w:r>
    </w:p>
    <w:p w14:paraId="08DB85DA" w14:textId="57CB3624" w:rsidR="00135F57" w:rsidRDefault="00135F57" w:rsidP="00135F57">
      <w:pPr>
        <w:pStyle w:val="BodyText"/>
      </w:pPr>
      <w:r>
        <w:fldChar w:fldCharType="begin"/>
      </w:r>
      <w:r>
        <w:instrText xml:space="preserve"> REF _Ref469581027 \h </w:instrText>
      </w:r>
      <w:r>
        <w:fldChar w:fldCharType="separate"/>
      </w:r>
      <w:r w:rsidR="00944987">
        <w:t xml:space="preserve">Figure </w:t>
      </w:r>
      <w:r w:rsidR="00944987">
        <w:rPr>
          <w:noProof/>
        </w:rPr>
        <w:t>8</w:t>
      </w:r>
      <w:r>
        <w:fldChar w:fldCharType="end"/>
      </w:r>
      <w:r>
        <w:t xml:space="preserve"> shows that the SSE can accurately recover the system state even when the sensors are outputting noisy data.</w:t>
      </w:r>
      <w:r w:rsidR="0034141D">
        <w:t xml:space="preserve"> The average error of the sensors from the true state is 58%, but the average error of the estimated states from the true state is only 9% (excluding the spike at 0.5 seconds the error is only 3%).</w:t>
      </w:r>
    </w:p>
    <w:p w14:paraId="68AAA64E" w14:textId="77777777" w:rsidR="00135F57" w:rsidRDefault="00135F57" w:rsidP="00A9512F">
      <w:pPr>
        <w:pStyle w:val="Heading3"/>
      </w:pPr>
      <w:r>
        <w:t xml:space="preserve"> </w:t>
      </w:r>
      <w:bookmarkStart w:id="68" w:name="_Toc481761098"/>
      <w:r>
        <w:t>Quadrotor System</w:t>
      </w:r>
      <w:bookmarkEnd w:id="68"/>
    </w:p>
    <w:p w14:paraId="75BADB52" w14:textId="43B159BC" w:rsidR="00135F57" w:rsidRDefault="00135F57" w:rsidP="00135F57">
      <w:pPr>
        <w:pStyle w:val="BodyText"/>
        <w:ind w:firstLine="547"/>
      </w:pPr>
      <w:r>
        <w:t>After testing the SSE on a single degree of freedom system, the next step was to scale up to the full 10 degree of freedom quadrotor system. The linearized quadrotor dynamic model used in this SSE is shown in Equations</w:t>
      </w:r>
      <w:r w:rsidR="0034141D">
        <w:t xml:space="preserve"> </w:t>
      </w:r>
      <w:r w:rsidR="0034141D">
        <w:fldChar w:fldCharType="begin"/>
      </w:r>
      <w:r w:rsidR="0034141D">
        <w:instrText xml:space="preserve"> REF _Ref481759149 \h </w:instrText>
      </w:r>
      <w:r w:rsidR="0034141D">
        <w:fldChar w:fldCharType="separate"/>
      </w:r>
      <w:r w:rsidR="00944987" w:rsidRPr="009D4257">
        <w:t>(</w:t>
      </w:r>
      <w:r w:rsidR="00944987">
        <w:rPr>
          <w:noProof/>
        </w:rPr>
        <w:t>5</w:t>
      </w:r>
      <w:r w:rsidR="00944987" w:rsidRPr="009D4257">
        <w:t>)</w:t>
      </w:r>
      <w:r w:rsidR="0034141D">
        <w:fldChar w:fldCharType="end"/>
      </w:r>
      <w:r w:rsidR="0034141D">
        <w:t xml:space="preserve"> through </w:t>
      </w:r>
      <w:r w:rsidR="0034141D">
        <w:fldChar w:fldCharType="begin"/>
      </w:r>
      <w:r w:rsidR="0034141D">
        <w:instrText xml:space="preserve"> REF _Ref481759150 \h </w:instrText>
      </w:r>
      <w:r w:rsidR="0034141D">
        <w:fldChar w:fldCharType="separate"/>
      </w:r>
      <w:r w:rsidR="00944987" w:rsidRPr="009D4257">
        <w:t>(</w:t>
      </w:r>
      <w:r w:rsidR="00944987">
        <w:rPr>
          <w:noProof/>
        </w:rPr>
        <w:t>14</w:t>
      </w:r>
      <w:r w:rsidR="00944987" w:rsidRPr="009D4257">
        <w:t>)</w:t>
      </w:r>
      <w:r w:rsidR="0034141D">
        <w:fldChar w:fldCharType="end"/>
      </w:r>
      <w:r>
        <w:t xml:space="preserve">. Shown in </w:t>
      </w:r>
      <w:r>
        <w:fldChar w:fldCharType="begin"/>
      </w:r>
      <w:r>
        <w:instrText xml:space="preserve"> REF _Ref480573268 \h </w:instrText>
      </w:r>
      <w:r>
        <w:fldChar w:fldCharType="separate"/>
      </w:r>
      <w:r w:rsidR="00944987" w:rsidRPr="009F0FCE">
        <w:t xml:space="preserve">Figure </w:t>
      </w:r>
      <w:r w:rsidR="00944987">
        <w:rPr>
          <w:noProof/>
        </w:rPr>
        <w:t>10</w:t>
      </w:r>
      <w:r>
        <w:fldChar w:fldCharType="end"/>
      </w:r>
      <w:r>
        <w:t xml:space="preserve"> are the results from the SSE with 3 simulated height sensors, one of them compromised.</w:t>
      </w:r>
    </w:p>
    <w:p w14:paraId="1C7CC297" w14:textId="4058193E" w:rsidR="00135F57" w:rsidRDefault="005511CB" w:rsidP="00135F57">
      <w:pPr>
        <w:pStyle w:val="BodyText"/>
        <w:ind w:firstLine="547"/>
        <w:jc w:val="center"/>
      </w:pPr>
      <w:r>
        <w:rPr>
          <w:noProof/>
        </w:rPr>
        <w:lastRenderedPageBreak/>
        <w:drawing>
          <wp:inline distT="0" distB="0" distL="0" distR="0" wp14:anchorId="724333E7" wp14:editId="2E8C0936">
            <wp:extent cx="5206548" cy="3901440"/>
            <wp:effectExtent l="0" t="0" r="0" b="3810"/>
            <wp:docPr id="53" name="Picture 53" descr="C:\Users\paige\AppData\Local\Microsoft\Windows\INetCache\Content.Word\new quadrotor 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ige\AppData\Local\Microsoft\Windows\INetCache\Content.Word\new quadrotor compromis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9045" cy="3903311"/>
                    </a:xfrm>
                    <a:prstGeom prst="rect">
                      <a:avLst/>
                    </a:prstGeom>
                    <a:noFill/>
                    <a:ln>
                      <a:noFill/>
                    </a:ln>
                  </pic:spPr>
                </pic:pic>
              </a:graphicData>
            </a:graphic>
          </wp:inline>
        </w:drawing>
      </w:r>
    </w:p>
    <w:p w14:paraId="7941E09C" w14:textId="631AFF5F" w:rsidR="00135F57" w:rsidRPr="00570AF9" w:rsidRDefault="00135F57" w:rsidP="00B61D9F">
      <w:pPr>
        <w:pStyle w:val="Caption"/>
      </w:pPr>
      <w:bookmarkStart w:id="69" w:name="_Ref480573268"/>
      <w:r w:rsidRPr="009F0FCE">
        <w:t xml:space="preserve">Figure </w:t>
      </w:r>
      <w:r w:rsidRPr="009F0FCE">
        <w:fldChar w:fldCharType="begin"/>
      </w:r>
      <w:r w:rsidRPr="00570AF9">
        <w:instrText xml:space="preserve"> SEQ Figure \* ARABIC </w:instrText>
      </w:r>
      <w:r w:rsidRPr="009F0FCE">
        <w:fldChar w:fldCharType="separate"/>
      </w:r>
      <w:r w:rsidR="00944987">
        <w:t>10</w:t>
      </w:r>
      <w:r w:rsidRPr="009F0FCE">
        <w:fldChar w:fldCharType="end"/>
      </w:r>
      <w:bookmarkEnd w:id="69"/>
      <w:r w:rsidRPr="009F0FCE">
        <w:t xml:space="preserve"> | Quadrotor SSE simulation</w:t>
      </w:r>
      <w:r w:rsidRPr="00570AF9">
        <w:t xml:space="preserve"> with 3 height sensors (1 compromised)</w:t>
      </w:r>
    </w:p>
    <w:p w14:paraId="6F52C4FE" w14:textId="7EC7D018" w:rsidR="00135F57" w:rsidRDefault="005511CB" w:rsidP="00135F57">
      <w:pPr>
        <w:pStyle w:val="BodyText"/>
        <w:ind w:firstLine="547"/>
      </w:pPr>
      <w:r>
        <w:t>I</w:t>
      </w:r>
      <w:r w:rsidR="00135F57">
        <w:t xml:space="preserve">n </w:t>
      </w:r>
      <w:r w:rsidR="00135F57">
        <w:fldChar w:fldCharType="begin"/>
      </w:r>
      <w:r w:rsidR="00135F57">
        <w:instrText xml:space="preserve"> REF _Ref480573268 \h </w:instrText>
      </w:r>
      <w:r w:rsidR="00135F57">
        <w:fldChar w:fldCharType="separate"/>
      </w:r>
      <w:r w:rsidR="00944987" w:rsidRPr="009F0FCE">
        <w:t xml:space="preserve">Figure </w:t>
      </w:r>
      <w:r w:rsidR="00944987">
        <w:rPr>
          <w:noProof/>
        </w:rPr>
        <w:t>10</w:t>
      </w:r>
      <w:r w:rsidR="00135F57">
        <w:fldChar w:fldCharType="end"/>
      </w:r>
      <w:r>
        <w:t xml:space="preserve">, </w:t>
      </w:r>
      <w:r w:rsidR="00135F57">
        <w:t>the estim</w:t>
      </w:r>
      <w:r>
        <w:t xml:space="preserve">ated state produced by the SSE </w:t>
      </w:r>
      <w:r w:rsidR="00135F57">
        <w:t>agrees well with the actual quadrotor state, which confirms that the SSE is working as expected on the full quadrotor system.</w:t>
      </w:r>
      <w:r>
        <w:t xml:space="preserve"> The simulated sensor readings shown in red have an average error of 120% from the true state while the two other sensors (not shown) have an average error of 4%. Given this compromised data, the SSE produced an estimated state with an average error of only 6% from the true state. The error between the estimated and actual state is comparable to the error between the functioning sensors and is barely affected by compromising 1/3 of the sensors.</w:t>
      </w:r>
    </w:p>
    <w:p w14:paraId="555C3C15" w14:textId="2CB58616" w:rsidR="00135F57" w:rsidRDefault="00135F57" w:rsidP="00135F57">
      <w:pPr>
        <w:pStyle w:val="BodyText"/>
        <w:ind w:firstLine="547"/>
      </w:pPr>
      <w:r>
        <w:t xml:space="preserve">The previous plot shown in </w:t>
      </w:r>
      <w:r>
        <w:fldChar w:fldCharType="begin"/>
      </w:r>
      <w:r>
        <w:instrText xml:space="preserve"> REF _Ref480573268 \h </w:instrText>
      </w:r>
      <w:r>
        <w:fldChar w:fldCharType="separate"/>
      </w:r>
      <w:r w:rsidR="00944987" w:rsidRPr="009F0FCE">
        <w:t xml:space="preserve">Figure </w:t>
      </w:r>
      <w:r w:rsidR="00944987">
        <w:rPr>
          <w:noProof/>
        </w:rPr>
        <w:t>10</w:t>
      </w:r>
      <w:r>
        <w:fldChar w:fldCharType="end"/>
      </w:r>
      <w:r>
        <w:t xml:space="preserve"> displays the performance of the SSE when one of three sensors is compromised, but we are also interested in the SSE performance as a function of the fraction of compromised sensors. </w:t>
      </w:r>
      <w:r w:rsidR="005511CB">
        <w:t xml:space="preserve">By simulating many height sensors and </w:t>
      </w:r>
      <w:r w:rsidR="005511CB">
        <w:lastRenderedPageBreak/>
        <w:t xml:space="preserve">compromising different numbers of these sensors, we can obtain the behavior of the SSE as the number of compromised sensors changes. </w:t>
      </w:r>
      <w:r>
        <w:t xml:space="preserve">The average error in the state produced by the SSE when various numbers of sensors are compromised out of 50 total sensors is shown in </w:t>
      </w:r>
      <w:r>
        <w:fldChar w:fldCharType="begin"/>
      </w:r>
      <w:r>
        <w:instrText xml:space="preserve"> REF _Ref480574104 \h </w:instrText>
      </w:r>
      <w:r>
        <w:fldChar w:fldCharType="separate"/>
      </w:r>
      <w:r w:rsidR="00944987">
        <w:t xml:space="preserve">Figure </w:t>
      </w:r>
      <w:r w:rsidR="00944987">
        <w:rPr>
          <w:noProof/>
        </w:rPr>
        <w:t>11</w:t>
      </w:r>
      <w:r>
        <w:fldChar w:fldCharType="end"/>
      </w:r>
      <w:r>
        <w:t xml:space="preserve">. Note </w:t>
      </w:r>
      <w:r w:rsidR="00F80D17">
        <w:t>that for this</w:t>
      </w:r>
      <w:r>
        <w:t xml:space="preserve"> plot, the compromised sensors are outputting a state of zero.</w:t>
      </w:r>
    </w:p>
    <w:p w14:paraId="4E79DC8D" w14:textId="77777777" w:rsidR="00135F57" w:rsidRDefault="00135F57" w:rsidP="00135F57">
      <w:pPr>
        <w:pStyle w:val="BodyText"/>
        <w:ind w:firstLine="547"/>
      </w:pPr>
      <w:r w:rsidRPr="006D348F">
        <w:rPr>
          <w:noProof/>
        </w:rPr>
        <w:drawing>
          <wp:inline distT="0" distB="0" distL="0" distR="0" wp14:anchorId="33886ACA" wp14:editId="13759A08">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340EEEC8" w14:textId="752FEC3B" w:rsidR="00135F57" w:rsidRDefault="00135F57" w:rsidP="00B61D9F">
      <w:pPr>
        <w:pStyle w:val="Caption"/>
      </w:pPr>
      <w:bookmarkStart w:id="70" w:name="_Ref480574104"/>
      <w:r>
        <w:t xml:space="preserve">Figure </w:t>
      </w:r>
      <w:r w:rsidR="003E2274">
        <w:fldChar w:fldCharType="begin"/>
      </w:r>
      <w:r w:rsidR="003E2274">
        <w:instrText xml:space="preserve"> SEQ Figure \* ARABIC </w:instrText>
      </w:r>
      <w:r w:rsidR="003E2274">
        <w:fldChar w:fldCharType="separate"/>
      </w:r>
      <w:r w:rsidR="00944987">
        <w:t>11</w:t>
      </w:r>
      <w:r w:rsidR="003E2274">
        <w:fldChar w:fldCharType="end"/>
      </w:r>
      <w:bookmarkEnd w:id="70"/>
      <w:r>
        <w:t xml:space="preserve"> | Percent error as a function of compromised sensors</w:t>
      </w:r>
    </w:p>
    <w:p w14:paraId="3BEB352A" w14:textId="4DAB8FCC" w:rsidR="00135F57" w:rsidRDefault="00135F57" w:rsidP="00135F57">
      <w:pPr>
        <w:pStyle w:val="BodyText"/>
        <w:ind w:firstLine="547"/>
      </w:pPr>
      <w:r>
        <w:t xml:space="preserve">In </w:t>
      </w:r>
      <w:r>
        <w:fldChar w:fldCharType="begin"/>
      </w:r>
      <w:r>
        <w:instrText xml:space="preserve"> REF _Ref480574104 \h </w:instrText>
      </w:r>
      <w:r>
        <w:fldChar w:fldCharType="separate"/>
      </w:r>
      <w:r w:rsidR="00944987">
        <w:t xml:space="preserve">Figure </w:t>
      </w:r>
      <w:r w:rsidR="00944987">
        <w:rPr>
          <w:noProof/>
        </w:rPr>
        <w:t>11</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963632D" w14:textId="19EEED88" w:rsidR="00135F57" w:rsidRDefault="00135F57" w:rsidP="00135F57">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xml:space="preserve">. Successful recovery is defined as producing an initial state of the system within a given tolerance of the true initial state. Our </w:t>
      </w:r>
      <w:r>
        <w:lastRenderedPageBreak/>
        <w:t xml:space="preserve">results and how they compare to Fawzi et al. are shown in </w:t>
      </w:r>
      <w:r w:rsidR="005511CB">
        <w:fldChar w:fldCharType="begin"/>
      </w:r>
      <w:r w:rsidR="005511CB">
        <w:instrText xml:space="preserve"> REF _Ref480575146 \h </w:instrText>
      </w:r>
      <w:r w:rsidR="005511CB">
        <w:fldChar w:fldCharType="separate"/>
      </w:r>
      <w:r w:rsidR="00944987">
        <w:t xml:space="preserve">Figure </w:t>
      </w:r>
      <w:r w:rsidR="00944987">
        <w:rPr>
          <w:noProof/>
        </w:rPr>
        <w:t>12</w:t>
      </w:r>
      <w:r w:rsidR="005511CB">
        <w:fldChar w:fldCharType="end"/>
      </w:r>
      <w:r>
        <w:t>. For both sets of data, 10 trials were run per number of attacked sensors</w:t>
      </w:r>
      <w:r w:rsidR="005511CB">
        <w:t>. T</w:t>
      </w:r>
      <w:r w:rsidR="00D050B4">
        <w:t>he tolerance for the quadrotor simulated data was 15%</w:t>
      </w:r>
      <w:r w:rsidR="005511CB">
        <w:t>, and for the random system the tolerance was 10</w:t>
      </w:r>
      <w:r w:rsidR="005511CB" w:rsidRPr="005511CB">
        <w:rPr>
          <w:vertAlign w:val="superscript"/>
        </w:rPr>
        <w:t>-5</w:t>
      </w:r>
      <w:r w:rsidR="005511CB">
        <w:t>.</w:t>
      </w:r>
    </w:p>
    <w:p w14:paraId="04E083CD" w14:textId="77777777" w:rsidR="00135F57" w:rsidRDefault="00135F57" w:rsidP="00135F57">
      <w:pPr>
        <w:pStyle w:val="BodyText"/>
        <w:jc w:val="center"/>
      </w:pPr>
      <w:r w:rsidRPr="006D348F">
        <w:rPr>
          <w:noProof/>
        </w:rPr>
        <w:drawing>
          <wp:inline distT="0" distB="0" distL="0" distR="0" wp14:anchorId="21A2E5CC" wp14:editId="01568221">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6ECAD63F" wp14:editId="768A19CF">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342D09C5" w14:textId="067B0F8C" w:rsidR="00135F57" w:rsidRDefault="00135F57" w:rsidP="00B61D9F">
      <w:pPr>
        <w:pStyle w:val="Caption"/>
      </w:pPr>
      <w:bookmarkStart w:id="71" w:name="_Ref480575146"/>
      <w:r>
        <w:t xml:space="preserve">Figure </w:t>
      </w:r>
      <w:r w:rsidR="003E2274">
        <w:fldChar w:fldCharType="begin"/>
      </w:r>
      <w:r w:rsidR="003E2274">
        <w:instrText xml:space="preserve"> SEQ Figure \* ARABIC </w:instrText>
      </w:r>
      <w:r w:rsidR="003E2274">
        <w:fldChar w:fldCharType="separate"/>
      </w:r>
      <w:r w:rsidR="00944987">
        <w:t>12</w:t>
      </w:r>
      <w:r w:rsidR="003E2274">
        <w:fldChar w:fldCharType="end"/>
      </w:r>
      <w:bookmarkEnd w:id="71"/>
      <w:r>
        <w:t xml:space="preserve"> | (a) Quadrotor system and (b) Literature results (random system)</w:t>
      </w:r>
    </w:p>
    <w:p w14:paraId="3EDC8A2E" w14:textId="447C1204" w:rsidR="00135F57" w:rsidRDefault="00135F57" w:rsidP="00135F57">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rsidR="00944987">
        <w:t xml:space="preserve">Figure </w:t>
      </w:r>
      <w:r w:rsidR="00944987">
        <w:rPr>
          <w:noProof/>
        </w:rPr>
        <w:t>12</w:t>
      </w:r>
      <w:r>
        <w:fldChar w:fldCharType="end"/>
      </w:r>
      <w:r>
        <w:t xml:space="preserve"> also agrees with the trend shown in </w:t>
      </w:r>
      <w:r>
        <w:fldChar w:fldCharType="begin"/>
      </w:r>
      <w:r>
        <w:instrText xml:space="preserve"> REF _Ref480574104 \h </w:instrText>
      </w:r>
      <w:r>
        <w:fldChar w:fldCharType="separate"/>
      </w:r>
      <w:r w:rsidR="00944987">
        <w:t xml:space="preserve">Figure </w:t>
      </w:r>
      <w:r w:rsidR="00944987">
        <w:rPr>
          <w:noProof/>
        </w:rPr>
        <w:t>11</w:t>
      </w:r>
      <w:r>
        <w:fldChar w:fldCharType="end"/>
      </w:r>
      <w:r>
        <w:t>: when more than 50% of sensors are compromised, the error increases drastically and it becomes much less likely that the original state will be successfully recovered.</w:t>
      </w:r>
    </w:p>
    <w:p w14:paraId="2DADE8B8" w14:textId="29100672" w:rsidR="00135F57" w:rsidRDefault="00135F57" w:rsidP="00135F57">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rsidR="00944987">
        <w:t xml:space="preserve">Figure </w:t>
      </w:r>
      <w:r w:rsidR="00944987">
        <w:rPr>
          <w:noProof/>
        </w:rPr>
        <w:t>13</w:t>
      </w:r>
      <w:r>
        <w:fldChar w:fldCharType="end"/>
      </w:r>
      <w:r>
        <w:t>.</w:t>
      </w:r>
    </w:p>
    <w:p w14:paraId="03C5A4CD" w14:textId="77777777" w:rsidR="00135F57" w:rsidRDefault="00135F57" w:rsidP="00135F57">
      <w:pPr>
        <w:pStyle w:val="BodyText"/>
        <w:ind w:firstLine="720"/>
        <w:jc w:val="center"/>
      </w:pPr>
      <w:r w:rsidRPr="006D348F">
        <w:rPr>
          <w:noProof/>
        </w:rPr>
        <w:lastRenderedPageBreak/>
        <w:drawing>
          <wp:inline distT="0" distB="0" distL="0" distR="0" wp14:anchorId="2B0D075F" wp14:editId="2DE09404">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50500AAA" w14:textId="21E3C87B" w:rsidR="00135F57" w:rsidRDefault="00135F57" w:rsidP="00B61D9F">
      <w:pPr>
        <w:pStyle w:val="Caption"/>
      </w:pPr>
      <w:bookmarkStart w:id="72" w:name="_Ref480576091"/>
      <w:r>
        <w:t xml:space="preserve">Figure </w:t>
      </w:r>
      <w:r w:rsidR="003E2274">
        <w:fldChar w:fldCharType="begin"/>
      </w:r>
      <w:r w:rsidR="003E2274">
        <w:instrText xml:space="preserve"> SEQ Figure \* ARABIC </w:instrText>
      </w:r>
      <w:r w:rsidR="003E2274">
        <w:fldChar w:fldCharType="separate"/>
      </w:r>
      <w:r w:rsidR="00944987">
        <w:t>13</w:t>
      </w:r>
      <w:r w:rsidR="003E2274">
        <w:fldChar w:fldCharType="end"/>
      </w:r>
      <w:bookmarkEnd w:id="72"/>
      <w:r>
        <w:t xml:space="preserve"> | Comparison of windowed and non-windowed approach in MATLAB</w:t>
      </w:r>
    </w:p>
    <w:p w14:paraId="29B5EC75" w14:textId="2CA71C85" w:rsidR="00135F57" w:rsidRDefault="00135F57" w:rsidP="00135F57">
      <w:pPr>
        <w:pStyle w:val="BodyText"/>
        <w:ind w:firstLine="547"/>
      </w:pPr>
      <w:r>
        <w:fldChar w:fldCharType="begin"/>
      </w:r>
      <w:r>
        <w:instrText xml:space="preserve"> REF _Ref480576091 \h </w:instrText>
      </w:r>
      <w:r>
        <w:fldChar w:fldCharType="separate"/>
      </w:r>
      <w:r w:rsidR="00944987">
        <w:t xml:space="preserve">Figure </w:t>
      </w:r>
      <w:r w:rsidR="00944987">
        <w:rPr>
          <w:noProof/>
        </w:rPr>
        <w:t>13</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5E2945E2" w14:textId="77777777" w:rsidR="00135F57" w:rsidRDefault="00135F57" w:rsidP="00135F57">
      <w:pPr>
        <w:pStyle w:val="BodyText"/>
        <w:ind w:firstLine="547"/>
      </w:pPr>
    </w:p>
    <w:p w14:paraId="706ACAE3" w14:textId="77777777" w:rsidR="00135F57" w:rsidRDefault="00135F57" w:rsidP="00135F57">
      <w:pPr>
        <w:pStyle w:val="BodyText"/>
        <w:ind w:firstLine="547"/>
      </w:pPr>
    </w:p>
    <w:p w14:paraId="4BF653DC" w14:textId="77777777" w:rsidR="00135F57" w:rsidRDefault="00135F57" w:rsidP="00135F57">
      <w:pPr>
        <w:pStyle w:val="BodyText"/>
        <w:ind w:firstLine="547"/>
      </w:pPr>
    </w:p>
    <w:p w14:paraId="43FC0041" w14:textId="77777777" w:rsidR="00135F57" w:rsidRDefault="00135F57" w:rsidP="00135F57">
      <w:pPr>
        <w:pStyle w:val="BodyText"/>
        <w:ind w:firstLine="547"/>
      </w:pPr>
    </w:p>
    <w:p w14:paraId="35A29594" w14:textId="77777777" w:rsidR="00135F57" w:rsidRPr="006D348F" w:rsidRDefault="00135F57" w:rsidP="00135F57">
      <w:pPr>
        <w:pStyle w:val="BodyText"/>
        <w:ind w:firstLine="547"/>
      </w:pPr>
    </w:p>
    <w:p w14:paraId="25320248" w14:textId="77777777" w:rsidR="00135F57" w:rsidRPr="00135F57" w:rsidRDefault="00135F57" w:rsidP="00135F57">
      <w:pPr>
        <w:pStyle w:val="BodyText"/>
      </w:pPr>
    </w:p>
    <w:p w14:paraId="3A20C5B1" w14:textId="77777777" w:rsidR="00F960A6" w:rsidRDefault="00F960A6" w:rsidP="00F960A6">
      <w:pPr>
        <w:pStyle w:val="Heading1"/>
      </w:pPr>
      <w:bookmarkStart w:id="73" w:name="_Toc481761099"/>
      <w:bookmarkStart w:id="74" w:name="_Ref481781039"/>
      <w:r>
        <w:lastRenderedPageBreak/>
        <w:t>Hardware Implementation</w:t>
      </w:r>
      <w:bookmarkEnd w:id="73"/>
      <w:bookmarkEnd w:id="74"/>
    </w:p>
    <w:p w14:paraId="156E6698" w14:textId="77777777" w:rsidR="005F45E7" w:rsidRDefault="005F45E7" w:rsidP="005F45E7">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476286D2" w14:textId="1854BCFF" w:rsidR="005F45E7" w:rsidRPr="00DE596F" w:rsidRDefault="005F45E7" w:rsidP="005F45E7">
      <w:pPr>
        <w:pStyle w:val="BodyText"/>
        <w:ind w:firstLine="540"/>
      </w:pPr>
      <w:r>
        <w:t xml:space="preserve">Since real time processing is a project </w:t>
      </w:r>
      <w:r w:rsidR="00D050B4">
        <w:t>requirement</w:t>
      </w:r>
      <w:r>
        <w:t xml:space="preserve">, all involved hardware must be mounted on the quadrotor. </w:t>
      </w:r>
      <w:r>
        <w:fldChar w:fldCharType="begin"/>
      </w:r>
      <w:r>
        <w:instrText xml:space="preserve"> REF _Ref468190474 \h </w:instrText>
      </w:r>
      <w:r>
        <w:fldChar w:fldCharType="separate"/>
      </w:r>
      <w:r w:rsidR="00944987">
        <w:t xml:space="preserve">Figure </w:t>
      </w:r>
      <w:r w:rsidR="00944987">
        <w:rPr>
          <w:noProof/>
        </w:rPr>
        <w:t>14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1A5039E5" w:rsidR="00F960A6" w:rsidRPr="00DE596F" w:rsidRDefault="00F960A6" w:rsidP="00B61D9F">
      <w:pPr>
        <w:pStyle w:val="Caption"/>
      </w:pPr>
      <w:bookmarkStart w:id="75" w:name="_Ref468190474"/>
      <w:r>
        <w:t xml:space="preserve">Figure </w:t>
      </w:r>
      <w:r w:rsidR="009773B0">
        <w:fldChar w:fldCharType="begin"/>
      </w:r>
      <w:r w:rsidR="009773B0">
        <w:instrText xml:space="preserve"> SEQ Figure \* ARABIC </w:instrText>
      </w:r>
      <w:r w:rsidR="009773B0">
        <w:fldChar w:fldCharType="separate"/>
      </w:r>
      <w:r w:rsidR="00944987">
        <w:t>14</w:t>
      </w:r>
      <w:r w:rsidR="009773B0">
        <w:fldChar w:fldCharType="end"/>
      </w:r>
      <w:bookmarkEnd w:id="75"/>
      <w:r>
        <w:t xml:space="preserve"> | Onboard Hardware Connectivity Diagram</w:t>
      </w:r>
    </w:p>
    <w:p w14:paraId="56A76B86" w14:textId="77777777" w:rsidR="00F960A6" w:rsidRDefault="00F960A6" w:rsidP="00E56244">
      <w:pPr>
        <w:pStyle w:val="Heading2"/>
      </w:pPr>
      <w:bookmarkStart w:id="76" w:name="_Toc481761100"/>
      <w:r>
        <w:t>Quadrotor</w:t>
      </w:r>
      <w:bookmarkEnd w:id="76"/>
    </w:p>
    <w:p w14:paraId="6FD4DDED" w14:textId="76972D63"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00944987" w:rsidRPr="00944987">
        <w:rPr>
          <w:sz w:val="24"/>
          <w:szCs w:val="24"/>
        </w:rPr>
        <w:t xml:space="preserve">Figure </w:t>
      </w:r>
      <w:r w:rsidR="00944987" w:rsidRPr="00944987">
        <w:rPr>
          <w:noProof/>
          <w:sz w:val="24"/>
          <w:szCs w:val="24"/>
        </w:rPr>
        <w:t>15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BB73D3E" w:rsidR="00F960A6" w:rsidRDefault="00F960A6" w:rsidP="00B61D9F">
      <w:pPr>
        <w:pStyle w:val="Caption"/>
      </w:pPr>
      <w:bookmarkStart w:id="77" w:name="_Ref468192111"/>
      <w:r>
        <w:t xml:space="preserve">Figure </w:t>
      </w:r>
      <w:r w:rsidR="009773B0">
        <w:fldChar w:fldCharType="begin"/>
      </w:r>
      <w:r w:rsidR="009773B0">
        <w:instrText xml:space="preserve"> SEQ Figure \* ARABIC </w:instrText>
      </w:r>
      <w:r w:rsidR="009773B0">
        <w:fldChar w:fldCharType="separate"/>
      </w:r>
      <w:r w:rsidR="00944987">
        <w:t>15</w:t>
      </w:r>
      <w:r w:rsidR="009773B0">
        <w:fldChar w:fldCharType="end"/>
      </w:r>
      <w:bookmarkEnd w:id="77"/>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096FBF69" w14:textId="77777777" w:rsidR="005F45E7"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F0EC283" w14:textId="6FAF9D9A" w:rsidR="005F45E7" w:rsidRPr="00D3344D"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944987" w:rsidRPr="00944987">
        <w:rPr>
          <w:sz w:val="24"/>
          <w:szCs w:val="24"/>
        </w:rPr>
        <w:t xml:space="preserve">Table </w:t>
      </w:r>
      <w:r w:rsidR="00944987" w:rsidRPr="00944987">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5F45E7" w:rsidRPr="007D1E74" w14:paraId="4DF9351C" w14:textId="77777777" w:rsidTr="00FD271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48EB3E" w14:textId="77777777" w:rsidR="005F45E7" w:rsidRPr="007D1E74" w:rsidRDefault="005F45E7" w:rsidP="00FD2717">
            <w:pPr>
              <w:jc w:val="left"/>
              <w:rPr>
                <w:rFonts w:cs="Times New Roman"/>
                <w:b/>
                <w:i w:val="0"/>
              </w:rPr>
            </w:pPr>
            <w:r w:rsidRPr="007D1E74">
              <w:rPr>
                <w:rFonts w:cs="Times New Roman"/>
                <w:b/>
                <w:i w:val="0"/>
              </w:rPr>
              <w:t>Project Constraints</w:t>
            </w:r>
          </w:p>
        </w:tc>
        <w:tc>
          <w:tcPr>
            <w:tcW w:w="4950" w:type="dxa"/>
            <w:shd w:val="clear" w:color="auto" w:fill="auto"/>
          </w:tcPr>
          <w:p w14:paraId="4C756038" w14:textId="77777777" w:rsidR="005F45E7" w:rsidRPr="007D1E74" w:rsidRDefault="005F45E7" w:rsidP="00FD2717">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5F45E7" w:rsidRPr="007D1E74" w14:paraId="019468A5"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C775B2C" w14:textId="77777777" w:rsidR="005F45E7" w:rsidRPr="007D1E74" w:rsidRDefault="005F45E7" w:rsidP="00FD2717">
            <w:pPr>
              <w:jc w:val="left"/>
              <w:rPr>
                <w:rFonts w:cs="Times New Roman"/>
                <w:i w:val="0"/>
              </w:rPr>
            </w:pPr>
            <w:r w:rsidRPr="007D1E74">
              <w:rPr>
                <w:rFonts w:cs="Times New Roman"/>
                <w:i w:val="0"/>
              </w:rPr>
              <w:t>Weight</w:t>
            </w:r>
          </w:p>
        </w:tc>
        <w:tc>
          <w:tcPr>
            <w:tcW w:w="4950" w:type="dxa"/>
            <w:shd w:val="clear" w:color="auto" w:fill="auto"/>
          </w:tcPr>
          <w:p w14:paraId="39F18552"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5F45E7" w:rsidRPr="007D1E74" w14:paraId="763235C3" w14:textId="77777777" w:rsidTr="00FD2717">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57F2ADA" w14:textId="77777777" w:rsidR="005F45E7" w:rsidRPr="007D1E74" w:rsidRDefault="005F45E7" w:rsidP="00FD2717">
            <w:pPr>
              <w:jc w:val="left"/>
              <w:rPr>
                <w:rFonts w:cs="Times New Roman"/>
                <w:i w:val="0"/>
              </w:rPr>
            </w:pPr>
            <w:r w:rsidRPr="007D1E74">
              <w:rPr>
                <w:rFonts w:cs="Times New Roman"/>
                <w:i w:val="0"/>
              </w:rPr>
              <w:t>Electronic Controllers</w:t>
            </w:r>
          </w:p>
        </w:tc>
        <w:tc>
          <w:tcPr>
            <w:tcW w:w="4950" w:type="dxa"/>
            <w:shd w:val="clear" w:color="auto" w:fill="auto"/>
          </w:tcPr>
          <w:p w14:paraId="6A9BCDC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5F45E7" w:rsidRPr="007D1E74" w14:paraId="615E125A"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7F457E4F" w14:textId="77777777" w:rsidR="005F45E7" w:rsidRPr="007D1E74" w:rsidRDefault="005F45E7" w:rsidP="00FD2717">
            <w:pPr>
              <w:jc w:val="left"/>
              <w:rPr>
                <w:rFonts w:cs="Times New Roman"/>
                <w:i w:val="0"/>
              </w:rPr>
            </w:pPr>
            <w:r w:rsidRPr="007D1E74">
              <w:rPr>
                <w:rFonts w:cs="Times New Roman"/>
                <w:i w:val="0"/>
              </w:rPr>
              <w:t>Payload capacity</w:t>
            </w:r>
          </w:p>
        </w:tc>
        <w:tc>
          <w:tcPr>
            <w:tcW w:w="4950" w:type="dxa"/>
            <w:shd w:val="clear" w:color="auto" w:fill="auto"/>
          </w:tcPr>
          <w:p w14:paraId="280BA24C"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0F2F13E" w14:textId="0E1DBA1B" w:rsidR="005F45E7" w:rsidRDefault="005F45E7" w:rsidP="00B61D9F">
      <w:pPr>
        <w:pStyle w:val="Caption"/>
      </w:pPr>
      <w:bookmarkStart w:id="78" w:name="_Ref469573007"/>
      <w:r>
        <w:t xml:space="preserve">Table </w:t>
      </w:r>
      <w:r w:rsidR="009773B0">
        <w:fldChar w:fldCharType="begin"/>
      </w:r>
      <w:r w:rsidR="009773B0">
        <w:instrText xml:space="preserve"> SEQ Table \* ARABIC </w:instrText>
      </w:r>
      <w:r w:rsidR="009773B0">
        <w:fldChar w:fldCharType="separate"/>
      </w:r>
      <w:r w:rsidR="00944987">
        <w:t>3</w:t>
      </w:r>
      <w:r w:rsidR="009773B0">
        <w:fldChar w:fldCharType="end"/>
      </w:r>
      <w:bookmarkEnd w:id="78"/>
      <w:r>
        <w:t xml:space="preserve"> | Comparison of quadrotor specifications</w:t>
      </w:r>
    </w:p>
    <w:p w14:paraId="3C5773ED" w14:textId="77777777" w:rsidR="007D4FB0" w:rsidRPr="007D4FB0" w:rsidRDefault="007D4FB0" w:rsidP="007D4FB0">
      <w:pPr>
        <w:pStyle w:val="BodyText"/>
        <w:rPr>
          <w:sz w:val="10"/>
        </w:rPr>
      </w:pPr>
    </w:p>
    <w:p w14:paraId="331DBC9A" w14:textId="77777777" w:rsidR="005F45E7" w:rsidRPr="007E16CC" w:rsidRDefault="005F45E7" w:rsidP="005F45E7">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E56244">
      <w:pPr>
        <w:pStyle w:val="Heading2"/>
      </w:pPr>
      <w:bookmarkStart w:id="79" w:name="_Toc481761101"/>
      <w:r>
        <w:lastRenderedPageBreak/>
        <w:t>Flight Computer</w:t>
      </w:r>
      <w:bookmarkEnd w:id="79"/>
    </w:p>
    <w:p w14:paraId="64B1B985" w14:textId="168B9863" w:rsidR="00D26BE4" w:rsidRPr="00BE3507" w:rsidRDefault="00D26BE4" w:rsidP="00D26BE4">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944987" w:rsidRPr="00944987">
        <w:rPr>
          <w:sz w:val="24"/>
          <w:szCs w:val="24"/>
        </w:rPr>
        <w:t xml:space="preserve">Table </w:t>
      </w:r>
      <w:r w:rsidR="00944987" w:rsidRPr="00944987">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00944987" w:rsidRPr="00944987">
        <w:rPr>
          <w:sz w:val="24"/>
          <w:szCs w:val="24"/>
        </w:rPr>
        <w:t xml:space="preserve">Figure </w:t>
      </w:r>
      <w:r w:rsidR="00944987" w:rsidRPr="00944987">
        <w:rPr>
          <w:noProof/>
          <w:sz w:val="24"/>
          <w:szCs w:val="24"/>
        </w:rPr>
        <w:t>14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D26BE4" w:rsidRPr="007D1E74" w14:paraId="71F9431D" w14:textId="77777777" w:rsidTr="003E22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11270DB8" w14:textId="77777777" w:rsidR="00D26BE4" w:rsidRPr="007D1E74" w:rsidRDefault="00D26BE4" w:rsidP="003E2274">
            <w:pPr>
              <w:jc w:val="left"/>
              <w:rPr>
                <w:rFonts w:cs="Times New Roman"/>
                <w:b/>
                <w:i w:val="0"/>
              </w:rPr>
            </w:pPr>
            <w:r w:rsidRPr="007D1E74">
              <w:rPr>
                <w:rFonts w:cs="Times New Roman"/>
                <w:b/>
                <w:i w:val="0"/>
              </w:rPr>
              <w:t>Project Constraints</w:t>
            </w:r>
          </w:p>
        </w:tc>
        <w:tc>
          <w:tcPr>
            <w:tcW w:w="6277" w:type="dxa"/>
          </w:tcPr>
          <w:p w14:paraId="2245FCA0" w14:textId="77777777" w:rsidR="00D26BE4" w:rsidRPr="007D1E74" w:rsidRDefault="00D26BE4" w:rsidP="003E2274">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26BE4" w:rsidRPr="007D1E74" w14:paraId="19D8553C" w14:textId="77777777" w:rsidTr="003E2274">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0290AA32" w14:textId="77777777" w:rsidR="00D26BE4" w:rsidRPr="007D1E74" w:rsidRDefault="00D26BE4" w:rsidP="003E2274">
            <w:pPr>
              <w:jc w:val="left"/>
              <w:rPr>
                <w:rFonts w:cs="Times New Roman"/>
                <w:i w:val="0"/>
              </w:rPr>
            </w:pPr>
            <w:r w:rsidRPr="007D1E74">
              <w:rPr>
                <w:rFonts w:cs="Times New Roman"/>
                <w:i w:val="0"/>
              </w:rPr>
              <w:t>Memory</w:t>
            </w:r>
          </w:p>
        </w:tc>
        <w:tc>
          <w:tcPr>
            <w:tcW w:w="6277" w:type="dxa"/>
          </w:tcPr>
          <w:p w14:paraId="02DE00FB"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26BE4" w:rsidRPr="007D1E74" w14:paraId="3E71B70F" w14:textId="77777777" w:rsidTr="003E2274">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1B4AA42E" w14:textId="77777777" w:rsidR="00D26BE4" w:rsidRPr="007D1E74" w:rsidRDefault="00D26BE4" w:rsidP="003E2274">
            <w:pPr>
              <w:jc w:val="left"/>
              <w:rPr>
                <w:rFonts w:cs="Times New Roman"/>
                <w:i w:val="0"/>
              </w:rPr>
            </w:pPr>
            <w:r w:rsidRPr="007D1E74">
              <w:rPr>
                <w:rFonts w:cs="Times New Roman"/>
                <w:i w:val="0"/>
              </w:rPr>
              <w:t>Processing Power</w:t>
            </w:r>
          </w:p>
        </w:tc>
        <w:tc>
          <w:tcPr>
            <w:tcW w:w="6277" w:type="dxa"/>
          </w:tcPr>
          <w:p w14:paraId="19892C35"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26BE4" w:rsidRPr="007D1E74" w14:paraId="68EDD3AD" w14:textId="77777777" w:rsidTr="003E2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2B889111" w14:textId="77777777" w:rsidR="00D26BE4" w:rsidRPr="007D1E74" w:rsidRDefault="00D26BE4" w:rsidP="003E2274">
            <w:pPr>
              <w:jc w:val="left"/>
              <w:rPr>
                <w:rFonts w:cs="Times New Roman"/>
                <w:i w:val="0"/>
              </w:rPr>
            </w:pPr>
            <w:r w:rsidRPr="007D1E74">
              <w:rPr>
                <w:rFonts w:cs="Times New Roman"/>
                <w:i w:val="0"/>
              </w:rPr>
              <w:t>Power</w:t>
            </w:r>
          </w:p>
        </w:tc>
        <w:tc>
          <w:tcPr>
            <w:tcW w:w="6277" w:type="dxa"/>
          </w:tcPr>
          <w:p w14:paraId="3132121E"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26BE4" w:rsidRPr="007D1E74" w14:paraId="62D25889" w14:textId="77777777" w:rsidTr="003E2274">
        <w:tc>
          <w:tcPr>
            <w:cnfStyle w:val="001000000000" w:firstRow="0" w:lastRow="0" w:firstColumn="1" w:lastColumn="0" w:oddVBand="0" w:evenVBand="0" w:oddHBand="0" w:evenHBand="0" w:firstRowFirstColumn="0" w:firstRowLastColumn="0" w:lastRowFirstColumn="0" w:lastRowLastColumn="0"/>
            <w:tcW w:w="2268" w:type="dxa"/>
          </w:tcPr>
          <w:p w14:paraId="06DE7855" w14:textId="77777777" w:rsidR="00D26BE4" w:rsidRPr="007D1E74" w:rsidRDefault="00D26BE4" w:rsidP="003E2274">
            <w:pPr>
              <w:jc w:val="left"/>
              <w:rPr>
                <w:rFonts w:cs="Times New Roman"/>
                <w:i w:val="0"/>
              </w:rPr>
            </w:pPr>
            <w:r w:rsidRPr="007D1E74">
              <w:rPr>
                <w:rFonts w:cs="Times New Roman"/>
                <w:i w:val="0"/>
              </w:rPr>
              <w:t>Available Ports</w:t>
            </w:r>
          </w:p>
        </w:tc>
        <w:tc>
          <w:tcPr>
            <w:tcW w:w="6277" w:type="dxa"/>
          </w:tcPr>
          <w:p w14:paraId="1FBAF83F"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26BE4" w:rsidRPr="007D1E74" w14:paraId="782DDDA7" w14:textId="77777777" w:rsidTr="003E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A9B5CD5" w14:textId="77777777" w:rsidR="00D26BE4" w:rsidRPr="007D1E74" w:rsidRDefault="00D26BE4" w:rsidP="003E2274">
            <w:pPr>
              <w:rPr>
                <w:rFonts w:cs="Times New Roman"/>
              </w:rPr>
            </w:pPr>
            <w:r w:rsidRPr="007D1E74">
              <w:rPr>
                <w:rFonts w:cs="Times New Roman"/>
              </w:rPr>
              <w:t>1 USB</w:t>
            </w:r>
          </w:p>
        </w:tc>
        <w:tc>
          <w:tcPr>
            <w:tcW w:w="6277" w:type="dxa"/>
          </w:tcPr>
          <w:p w14:paraId="754521C8"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26BE4" w:rsidRPr="007D1E74" w14:paraId="62349746" w14:textId="77777777" w:rsidTr="003E2274">
        <w:tc>
          <w:tcPr>
            <w:cnfStyle w:val="001000000000" w:firstRow="0" w:lastRow="0" w:firstColumn="1" w:lastColumn="0" w:oddVBand="0" w:evenVBand="0" w:oddHBand="0" w:evenHBand="0" w:firstRowFirstColumn="0" w:firstRowLastColumn="0" w:lastRowFirstColumn="0" w:lastRowLastColumn="0"/>
            <w:tcW w:w="2268" w:type="dxa"/>
          </w:tcPr>
          <w:p w14:paraId="129D545E" w14:textId="77777777" w:rsidR="00D26BE4" w:rsidRPr="007D1E74" w:rsidRDefault="00D26BE4" w:rsidP="003E2274">
            <w:pPr>
              <w:rPr>
                <w:rFonts w:cs="Times New Roman"/>
              </w:rPr>
            </w:pPr>
            <w:r w:rsidRPr="007D1E74">
              <w:rPr>
                <w:rFonts w:cs="Times New Roman"/>
              </w:rPr>
              <w:t>I/O Pins</w:t>
            </w:r>
          </w:p>
        </w:tc>
        <w:tc>
          <w:tcPr>
            <w:tcW w:w="6277" w:type="dxa"/>
          </w:tcPr>
          <w:p w14:paraId="38BA6800"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26BE4" w:rsidRPr="007D1E74" w14:paraId="06D13037" w14:textId="77777777" w:rsidTr="003E2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69C3904" w14:textId="77777777" w:rsidR="00D26BE4" w:rsidRPr="007D1E74" w:rsidRDefault="00D26BE4" w:rsidP="003E2274">
            <w:pPr>
              <w:rPr>
                <w:rFonts w:cs="Times New Roman"/>
              </w:rPr>
            </w:pPr>
            <w:r w:rsidRPr="007D1E74">
              <w:rPr>
                <w:rFonts w:cs="Times New Roman"/>
              </w:rPr>
              <w:t>SD Card Reader</w:t>
            </w:r>
          </w:p>
        </w:tc>
        <w:tc>
          <w:tcPr>
            <w:tcW w:w="6277" w:type="dxa"/>
          </w:tcPr>
          <w:p w14:paraId="0244071A" w14:textId="77777777" w:rsidR="00D26BE4" w:rsidRPr="007D1E74" w:rsidRDefault="00D26BE4" w:rsidP="003E2274">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26BE4" w:rsidRPr="007D1E74" w14:paraId="282CCCCA" w14:textId="77777777" w:rsidTr="003E2274">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2335134" w14:textId="77777777" w:rsidR="00D26BE4" w:rsidRPr="007D1E74" w:rsidRDefault="00D26BE4" w:rsidP="003E2274">
            <w:pPr>
              <w:rPr>
                <w:rFonts w:cs="Times New Roman"/>
              </w:rPr>
            </w:pPr>
            <w:r w:rsidRPr="007D1E74">
              <w:rPr>
                <w:rFonts w:cs="Times New Roman"/>
              </w:rPr>
              <w:t>Ethernet</w:t>
            </w:r>
          </w:p>
        </w:tc>
        <w:tc>
          <w:tcPr>
            <w:tcW w:w="6277" w:type="dxa"/>
          </w:tcPr>
          <w:p w14:paraId="25BEEA3C" w14:textId="77777777" w:rsidR="00D26BE4" w:rsidRPr="007D1E74" w:rsidRDefault="00D26BE4" w:rsidP="003E2274">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9B91A11" w14:textId="7E5D7EDA" w:rsidR="00D26BE4" w:rsidRDefault="00D26BE4" w:rsidP="00B61D9F">
      <w:pPr>
        <w:pStyle w:val="Caption"/>
        <w:rPr>
          <w:rStyle w:val="apple-converted-space"/>
          <w:szCs w:val="24"/>
        </w:rPr>
      </w:pPr>
      <w:bookmarkStart w:id="80" w:name="_Ref469573360"/>
      <w:r>
        <w:t xml:space="preserve">Table </w:t>
      </w:r>
      <w:r>
        <w:fldChar w:fldCharType="begin"/>
      </w:r>
      <w:r>
        <w:instrText xml:space="preserve"> SEQ Table \* ARABIC </w:instrText>
      </w:r>
      <w:r>
        <w:fldChar w:fldCharType="separate"/>
      </w:r>
      <w:r w:rsidR="00944987">
        <w:t>4</w:t>
      </w:r>
      <w:r>
        <w:fldChar w:fldCharType="end"/>
      </w:r>
      <w:bookmarkEnd w:id="80"/>
      <w:r>
        <w:t xml:space="preserve"> | Comparison of flight computer specifications</w:t>
      </w:r>
    </w:p>
    <w:p w14:paraId="2D29D49B" w14:textId="32DE1723" w:rsidR="00D26BE4" w:rsidRPr="00392BFF" w:rsidRDefault="00D26BE4" w:rsidP="00D26BE4">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944987" w:rsidRPr="00944987">
        <w:rPr>
          <w:sz w:val="24"/>
          <w:szCs w:val="24"/>
        </w:rPr>
        <w:t xml:space="preserve">Figure </w:t>
      </w:r>
      <w:r w:rsidR="00944987" w:rsidRPr="00944987">
        <w:rPr>
          <w:noProof/>
          <w:sz w:val="24"/>
          <w:szCs w:val="24"/>
        </w:rPr>
        <w:t>16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00944987" w:rsidRPr="00944987">
        <w:rPr>
          <w:sz w:val="24"/>
          <w:szCs w:val="24"/>
        </w:rPr>
        <w:t xml:space="preserve">Table </w:t>
      </w:r>
      <w:r w:rsidR="00944987" w:rsidRPr="00944987">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38CE18F9" w14:textId="77777777" w:rsidR="00D26BE4" w:rsidRPr="0058494F" w:rsidRDefault="00D26BE4" w:rsidP="00D26BE4">
      <w:pPr>
        <w:pStyle w:val="p1"/>
        <w:ind w:firstLine="540"/>
        <w:rPr>
          <w:rStyle w:val="apple-converted-space"/>
          <w:sz w:val="24"/>
          <w:szCs w:val="24"/>
        </w:rPr>
      </w:pPr>
    </w:p>
    <w:p w14:paraId="55A0DA0E" w14:textId="77777777" w:rsidR="00D26BE4" w:rsidRPr="0058494F" w:rsidRDefault="00D26BE4" w:rsidP="00D26BE4">
      <w:pPr>
        <w:pStyle w:val="p1"/>
        <w:keepNext/>
        <w:jc w:val="center"/>
        <w:rPr>
          <w:sz w:val="24"/>
          <w:szCs w:val="24"/>
        </w:rPr>
      </w:pPr>
      <w:r w:rsidRPr="0058494F">
        <w:rPr>
          <w:rStyle w:val="apple-converted-space"/>
          <w:noProof/>
          <w:sz w:val="24"/>
          <w:szCs w:val="24"/>
        </w:rPr>
        <w:lastRenderedPageBreak/>
        <w:drawing>
          <wp:inline distT="0" distB="0" distL="0" distR="0" wp14:anchorId="680AD543" wp14:editId="02A45BA9">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6DA1D83" w14:textId="60D59069" w:rsidR="00D26BE4" w:rsidRDefault="00D26BE4" w:rsidP="00B61D9F">
      <w:pPr>
        <w:pStyle w:val="Caption"/>
      </w:pPr>
      <w:bookmarkStart w:id="81" w:name="_Ref468191611"/>
      <w:r>
        <w:t xml:space="preserve">Figure </w:t>
      </w:r>
      <w:r>
        <w:fldChar w:fldCharType="begin"/>
      </w:r>
      <w:r>
        <w:instrText xml:space="preserve"> SEQ Figure \* ARABIC </w:instrText>
      </w:r>
      <w:r>
        <w:fldChar w:fldCharType="separate"/>
      </w:r>
      <w:r w:rsidR="00944987">
        <w:t>16</w:t>
      </w:r>
      <w:r>
        <w:fldChar w:fldCharType="end"/>
      </w:r>
      <w:bookmarkEnd w:id="81"/>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48AAD693" w14:textId="3B94D83F" w:rsidR="00D26BE4" w:rsidRPr="004775E0" w:rsidRDefault="00D26BE4" w:rsidP="00D26BE4">
      <w:pPr>
        <w:pStyle w:val="BodyText"/>
        <w:ind w:firstLine="540"/>
      </w:pPr>
      <w:r>
        <w:t xml:space="preserve">All onboard processing will be hosted on the Jetson TK1. The Jetson has a separate wired connection to each onboard sensor (see Section </w:t>
      </w:r>
      <w:r>
        <w:fldChar w:fldCharType="begin"/>
      </w:r>
      <w:r>
        <w:instrText xml:space="preserve"> REF _Ref469264451 \r \h </w:instrText>
      </w:r>
      <w:r>
        <w:fldChar w:fldCharType="separate"/>
      </w:r>
      <w:r w:rsidR="00944987">
        <w:t>5.4</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5CF690C7" w14:textId="77777777" w:rsidR="00D26BE4" w:rsidRDefault="00D26BE4" w:rsidP="00A9512F">
      <w:pPr>
        <w:pStyle w:val="Heading3"/>
      </w:pPr>
      <w:bookmarkStart w:id="82" w:name="_Ref480581357"/>
      <w:bookmarkStart w:id="83" w:name="_Toc481761102"/>
      <w:r>
        <w:t>ROS Environment</w:t>
      </w:r>
      <w:bookmarkEnd w:id="82"/>
      <w:bookmarkEnd w:id="83"/>
    </w:p>
    <w:p w14:paraId="7A1D1827" w14:textId="22BB82E1" w:rsidR="00D26BE4" w:rsidRDefault="00D26BE4" w:rsidP="00D26BE4">
      <w:pPr>
        <w:pStyle w:val="BodyText"/>
        <w:ind w:firstLine="540"/>
      </w:pPr>
      <w:r>
        <w:t xml:space="preserve">The ROS environment on the Jetson facilitates sending, receiving, and processing asynchronous data, as well as bypassing the state estimator on the Pixhawk. All this is accomplished through the use of ROS nodes. A node can publish data, subscribe to a data stream, or do both. Publishing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w:t>
      </w:r>
      <w:r>
        <w:lastRenderedPageBreak/>
        <w:t xml:space="preserve">control inputs and outputting state estimations. Finally, there is a node that sends state estimates to the Pixhawk controller. </w:t>
      </w:r>
      <w:r>
        <w:fldChar w:fldCharType="begin"/>
      </w:r>
      <w:r>
        <w:instrText xml:space="preserve"> REF _Ref469575202 \h </w:instrText>
      </w:r>
      <w:r>
        <w:fldChar w:fldCharType="separate"/>
      </w:r>
      <w:r w:rsidR="00944987" w:rsidRPr="00F72768">
        <w:t xml:space="preserve">Figure </w:t>
      </w:r>
      <w:r w:rsidR="00944987">
        <w:rPr>
          <w:noProof/>
        </w:rPr>
        <w:t>17</w:t>
      </w:r>
      <w:r>
        <w:fldChar w:fldCharType="end"/>
      </w:r>
      <w:r>
        <w:t xml:space="preserve"> contains a diagram of the ROS nodes and other components of the ROS environment.</w:t>
      </w:r>
    </w:p>
    <w:p w14:paraId="493485A8" w14:textId="77777777" w:rsidR="00D26BE4" w:rsidRDefault="00D26BE4" w:rsidP="00D26BE4">
      <w:pPr>
        <w:pStyle w:val="BodyText"/>
        <w:ind w:firstLine="540"/>
      </w:pPr>
      <w:r w:rsidRPr="00AE23D7">
        <w:rPr>
          <w:noProof/>
        </w:rPr>
        <w:drawing>
          <wp:inline distT="0" distB="0" distL="0" distR="0" wp14:anchorId="765D2095" wp14:editId="6DB7EB31">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5000" cy="2677160"/>
                    </a:xfrm>
                    <a:prstGeom prst="rect">
                      <a:avLst/>
                    </a:prstGeom>
                  </pic:spPr>
                </pic:pic>
              </a:graphicData>
            </a:graphic>
          </wp:inline>
        </w:drawing>
      </w:r>
    </w:p>
    <w:p w14:paraId="7EF850AC" w14:textId="05C18018" w:rsidR="00D26BE4" w:rsidRPr="00F72768" w:rsidRDefault="00D26BE4" w:rsidP="00B61D9F">
      <w:pPr>
        <w:pStyle w:val="Caption"/>
      </w:pPr>
      <w:bookmarkStart w:id="84" w:name="_Ref469575202"/>
      <w:bookmarkStart w:id="85" w:name="_Ref469575198"/>
      <w:r w:rsidRPr="00F72768">
        <w:t xml:space="preserve">Figure </w:t>
      </w:r>
      <w:r w:rsidRPr="00F72768">
        <w:fldChar w:fldCharType="begin"/>
      </w:r>
      <w:r w:rsidRPr="00F72768">
        <w:instrText xml:space="preserve"> SEQ Figure \* ARABIC </w:instrText>
      </w:r>
      <w:r w:rsidRPr="00F72768">
        <w:fldChar w:fldCharType="separate"/>
      </w:r>
      <w:r w:rsidR="00944987">
        <w:t>17</w:t>
      </w:r>
      <w:r w:rsidRPr="00F72768">
        <w:fldChar w:fldCharType="end"/>
      </w:r>
      <w:bookmarkEnd w:id="84"/>
      <w:r w:rsidRPr="00F72768">
        <w:t xml:space="preserve"> | MAVROS connectivity diagram</w:t>
      </w:r>
      <w:bookmarkEnd w:id="85"/>
    </w:p>
    <w:p w14:paraId="173BE41A" w14:textId="77777777" w:rsidR="00D26BE4" w:rsidRDefault="00D26BE4" w:rsidP="00A9512F">
      <w:pPr>
        <w:pStyle w:val="Heading3"/>
      </w:pPr>
      <w:bookmarkStart w:id="86" w:name="_Toc481761103"/>
      <w:r>
        <w:t>Data Logging</w:t>
      </w:r>
      <w:bookmarkEnd w:id="86"/>
    </w:p>
    <w:p w14:paraId="6FAA789B" w14:textId="77777777" w:rsidR="00D26BE4" w:rsidRDefault="00D26BE4" w:rsidP="00D26BE4">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 xml:space="preserve">or a rosbag during actual flight. </w:t>
      </w:r>
    </w:p>
    <w:p w14:paraId="79E1D73A" w14:textId="2FA23AEF" w:rsidR="00D26BE4" w:rsidRPr="006D348F" w:rsidRDefault="00D26BE4" w:rsidP="00D26BE4">
      <w:pPr>
        <w:pStyle w:val="BodyText"/>
        <w:ind w:firstLine="540"/>
      </w:pPr>
      <w:r>
        <w:t xml:space="preserve">For data analysis, the rosbag </w:t>
      </w:r>
      <w:r w:rsidR="006D7676">
        <w:t>can replay</w:t>
      </w:r>
      <w:r>
        <w:t xml:space="preserve"> recorded data through the SSE on ROS after the flight. This data can also be recorded as text (csv) files and transferred to an offboard computer. The offboard SSE, either in C or Matlab, can post-process the flight data to </w:t>
      </w:r>
      <w:r>
        <w:lastRenderedPageBreak/>
        <w:t>confirm results form the onboard flight. The offboard processing can also be used to look for discrepencies in either the data or the sensors.</w:t>
      </w:r>
    </w:p>
    <w:p w14:paraId="3F0277E0" w14:textId="77777777" w:rsidR="00F960A6" w:rsidRPr="00023C8D" w:rsidRDefault="00F960A6" w:rsidP="00E56244">
      <w:pPr>
        <w:pStyle w:val="Heading2"/>
      </w:pPr>
      <w:bookmarkStart w:id="87" w:name="_Toc481761104"/>
      <w:r>
        <w:t>Flight Controller</w:t>
      </w:r>
      <w:bookmarkEnd w:id="87"/>
    </w:p>
    <w:p w14:paraId="1A347FDA" w14:textId="04816FC5" w:rsidR="005F45E7" w:rsidRPr="00392BFF" w:rsidRDefault="005F45E7" w:rsidP="005F45E7">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944987" w:rsidRPr="00944987">
        <w:rPr>
          <w:sz w:val="24"/>
          <w:szCs w:val="24"/>
        </w:rPr>
        <w:t xml:space="preserve">Figure </w:t>
      </w:r>
      <w:r w:rsidR="00944987" w:rsidRPr="00944987">
        <w:rPr>
          <w:noProof/>
          <w:sz w:val="24"/>
          <w:szCs w:val="24"/>
        </w:rPr>
        <w:t>18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A00D8C9" w14:textId="2995C39E" w:rsidR="00F960A6" w:rsidRDefault="00F960A6" w:rsidP="00B61D9F">
      <w:pPr>
        <w:pStyle w:val="Caption"/>
      </w:pPr>
      <w:bookmarkStart w:id="88" w:name="_Ref468192266"/>
      <w:r>
        <w:t xml:space="preserve">Figure </w:t>
      </w:r>
      <w:r w:rsidR="009773B0">
        <w:fldChar w:fldCharType="begin"/>
      </w:r>
      <w:r w:rsidR="009773B0">
        <w:instrText xml:space="preserve"> SEQ Figure \* ARABIC </w:instrText>
      </w:r>
      <w:r w:rsidR="009773B0">
        <w:fldChar w:fldCharType="separate"/>
      </w:r>
      <w:r w:rsidR="00944987">
        <w:t>18</w:t>
      </w:r>
      <w:r w:rsidR="009773B0">
        <w:fldChar w:fldCharType="end"/>
      </w:r>
      <w:bookmarkEnd w:id="88"/>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7BFAB155" w14:textId="56A85EB5" w:rsidR="005F45E7" w:rsidRPr="002A10F4" w:rsidRDefault="00F960A6" w:rsidP="005F45E7">
      <w:pPr>
        <w:pStyle w:val="BodyText"/>
        <w:ind w:firstLine="540"/>
      </w:pPr>
      <w:r>
        <w:tab/>
      </w:r>
      <w:r w:rsidR="005F45E7">
        <w:t>The Pixhawk PX4 software, called a flight stack, is installed on the Pixhawk, and the PX4 codebase, specifically the code which initiates the MAVLink connection to the ROS environment, must be modified to impleme</w:t>
      </w:r>
      <w:r w:rsidR="00FC2AB5">
        <w:t>nt the SSE algorithm. The built-</w:t>
      </w:r>
      <w:r w:rsidR="005F45E7">
        <w:t>in state estimator in the PX4 software must be disabled so that motor inputs will be calculated using states from the SSE instead of states calculated by the built-in estimator.</w:t>
      </w:r>
    </w:p>
    <w:p w14:paraId="5B720775" w14:textId="10DF3C7D" w:rsidR="005F45E7" w:rsidRDefault="005F45E7" w:rsidP="005F45E7">
      <w:pPr>
        <w:pStyle w:val="BodyText"/>
        <w:ind w:firstLine="540"/>
      </w:pPr>
      <w:r>
        <w:lastRenderedPageBreak/>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00944987" w:rsidRPr="006A3B50">
        <w:t xml:space="preserve">Figure </w:t>
      </w:r>
      <w:r w:rsidR="00944987">
        <w:rPr>
          <w:noProof/>
        </w:rPr>
        <w:t>19</w:t>
      </w:r>
      <w:r>
        <w:fldChar w:fldCharType="end"/>
      </w:r>
      <w:r>
        <w:t>. The Pixhawk is compatible with the ESCs that come with the QAV quadrotor frame.</w:t>
      </w:r>
    </w:p>
    <w:p w14:paraId="4094FDD4" w14:textId="77777777" w:rsidR="005F45E7" w:rsidRDefault="005F45E7" w:rsidP="005F45E7">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5466849F" w:rsidR="00F960A6" w:rsidRDefault="00F960A6" w:rsidP="005F45E7">
      <w:pPr>
        <w:pStyle w:val="BodyText"/>
        <w:ind w:firstLine="540"/>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132AC717" w:rsidR="00F960A6" w:rsidRPr="006A3B50" w:rsidRDefault="00F960A6" w:rsidP="00B61D9F">
      <w:pPr>
        <w:pStyle w:val="Caption"/>
      </w:pPr>
      <w:bookmarkStart w:id="89" w:name="_Ref468636898"/>
      <w:r w:rsidRPr="006A3B50">
        <w:t xml:space="preserve">Figure </w:t>
      </w:r>
      <w:r w:rsidR="009773B0">
        <w:fldChar w:fldCharType="begin"/>
      </w:r>
      <w:r w:rsidR="009773B0">
        <w:instrText xml:space="preserve"> SEQ Figure \* ARABIC </w:instrText>
      </w:r>
      <w:r w:rsidR="009773B0">
        <w:fldChar w:fldCharType="separate"/>
      </w:r>
      <w:r w:rsidR="00944987">
        <w:t>19</w:t>
      </w:r>
      <w:r w:rsidR="009773B0">
        <w:fldChar w:fldCharType="end"/>
      </w:r>
      <w:bookmarkEnd w:id="89"/>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E56244">
      <w:pPr>
        <w:pStyle w:val="Heading2"/>
      </w:pPr>
      <w:bookmarkStart w:id="90" w:name="_Ref469264451"/>
      <w:bookmarkStart w:id="91" w:name="_Toc481761105"/>
      <w:bookmarkStart w:id="92" w:name="_Ref274917921"/>
      <w:bookmarkStart w:id="93" w:name="_Toc468639755"/>
      <w:r>
        <w:lastRenderedPageBreak/>
        <w:t>Sensors</w:t>
      </w:r>
      <w:bookmarkEnd w:id="90"/>
      <w:bookmarkEnd w:id="91"/>
    </w:p>
    <w:p w14:paraId="4C00BAD9" w14:textId="492398FB"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rsidR="00944987">
        <w:t xml:space="preserve">Table </w:t>
      </w:r>
      <w:r w:rsidR="00944987">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rsidR="00944987">
        <w:t xml:space="preserve">Table </w:t>
      </w:r>
      <w:r w:rsidR="00944987">
        <w:rPr>
          <w:noProof/>
        </w:rPr>
        <w:t>5</w:t>
      </w:r>
      <w:r>
        <w:fldChar w:fldCharType="end"/>
      </w:r>
      <w:r>
        <w:t>:</w:t>
      </w:r>
    </w:p>
    <w:tbl>
      <w:tblPr>
        <w:tblStyle w:val="TableGrid"/>
        <w:tblW w:w="0" w:type="auto"/>
        <w:jc w:val="center"/>
        <w:tblLook w:val="04A0" w:firstRow="1" w:lastRow="0" w:firstColumn="1" w:lastColumn="0" w:noHBand="0" w:noVBand="1"/>
      </w:tblPr>
      <w:tblGrid>
        <w:gridCol w:w="2542"/>
        <w:gridCol w:w="3690"/>
      </w:tblGrid>
      <w:tr w:rsidR="00F960A6" w14:paraId="43CED3AD" w14:textId="77777777" w:rsidTr="00D32445">
        <w:trPr>
          <w:jc w:val="center"/>
        </w:trPr>
        <w:tc>
          <w:tcPr>
            <w:tcW w:w="2542"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D32445">
        <w:trPr>
          <w:trHeight w:val="1025"/>
          <w:jc w:val="center"/>
        </w:trPr>
        <w:tc>
          <w:tcPr>
            <w:tcW w:w="2542" w:type="dxa"/>
          </w:tcPr>
          <w:p w14:paraId="709B65AB" w14:textId="77777777" w:rsidR="00F960A6" w:rsidRDefault="00F960A6" w:rsidP="00D32445">
            <w:pPr>
              <w:pStyle w:val="BodyText"/>
              <w:spacing w:before="20" w:after="20" w:line="276" w:lineRule="auto"/>
            </w:pPr>
            <w:r>
              <w:t>Position</w:t>
            </w:r>
          </w:p>
        </w:tc>
        <w:tc>
          <w:tcPr>
            <w:tcW w:w="3690" w:type="dxa"/>
          </w:tcPr>
          <w:p w14:paraId="14983873" w14:textId="77777777" w:rsidR="00F960A6" w:rsidRDefault="00F960A6" w:rsidP="00D32445">
            <w:pPr>
              <w:pStyle w:val="BodyText"/>
              <w:spacing w:before="20" w:after="20" w:line="276" w:lineRule="auto"/>
            </w:pPr>
            <w:r>
              <w:t>Radar</w:t>
            </w:r>
          </w:p>
          <w:p w14:paraId="3E153A36" w14:textId="77777777" w:rsidR="00F960A6" w:rsidRDefault="00F960A6" w:rsidP="00D32445">
            <w:pPr>
              <w:pStyle w:val="BodyText"/>
              <w:spacing w:before="20" w:after="20" w:line="276" w:lineRule="auto"/>
            </w:pPr>
            <w:r>
              <w:t>Pressure sensor</w:t>
            </w:r>
          </w:p>
          <w:p w14:paraId="4F6710CB" w14:textId="77777777" w:rsidR="00F960A6" w:rsidRDefault="00F960A6" w:rsidP="00D32445">
            <w:pPr>
              <w:pStyle w:val="BodyText"/>
              <w:spacing w:before="20" w:after="20" w:line="276" w:lineRule="auto"/>
            </w:pPr>
            <w:r>
              <w:rPr>
                <w:u w:val="single"/>
              </w:rPr>
              <w:t>OptiTrack Camera tracking system</w:t>
            </w:r>
          </w:p>
        </w:tc>
      </w:tr>
      <w:tr w:rsidR="00F960A6" w14:paraId="22C7F3E7" w14:textId="77777777" w:rsidTr="00D32445">
        <w:trPr>
          <w:jc w:val="center"/>
        </w:trPr>
        <w:tc>
          <w:tcPr>
            <w:tcW w:w="2542" w:type="dxa"/>
          </w:tcPr>
          <w:p w14:paraId="45844546" w14:textId="2DE691CA" w:rsidR="00F960A6" w:rsidRDefault="00D32445" w:rsidP="00D32445">
            <w:pPr>
              <w:pStyle w:val="BodyText"/>
              <w:spacing w:before="20" w:after="20" w:line="276" w:lineRule="auto"/>
            </w:pPr>
            <w:r>
              <w:t xml:space="preserve">Position, </w:t>
            </w:r>
            <w:r w:rsidR="00F960A6">
              <w:t>Velocity</w:t>
            </w:r>
          </w:p>
        </w:tc>
        <w:tc>
          <w:tcPr>
            <w:tcW w:w="3690" w:type="dxa"/>
          </w:tcPr>
          <w:p w14:paraId="48D26BC1" w14:textId="77777777" w:rsidR="00F960A6" w:rsidRDefault="00F960A6" w:rsidP="00D32445">
            <w:pPr>
              <w:pStyle w:val="BodyText"/>
              <w:spacing w:before="20" w:after="20" w:line="276" w:lineRule="auto"/>
            </w:pPr>
            <w:r>
              <w:t>Airspeed sensor</w:t>
            </w:r>
          </w:p>
          <w:p w14:paraId="73A875F5" w14:textId="6E4F7476" w:rsidR="00D32445" w:rsidRPr="00D32445" w:rsidRDefault="00D32445" w:rsidP="00D32445">
            <w:pPr>
              <w:pStyle w:val="BodyText"/>
              <w:spacing w:before="20" w:after="20" w:line="276" w:lineRule="auto"/>
              <w:jc w:val="left"/>
              <w:rPr>
                <w:u w:val="single"/>
              </w:rPr>
            </w:pPr>
            <w:r>
              <w:rPr>
                <w:u w:val="single"/>
              </w:rPr>
              <w:t>Laser scanner (2)</w:t>
            </w:r>
          </w:p>
          <w:p w14:paraId="7E6278F9" w14:textId="72B86C52" w:rsidR="00D32445" w:rsidRDefault="00D32445" w:rsidP="00D32445">
            <w:pPr>
              <w:pStyle w:val="BodyText"/>
              <w:spacing w:before="20" w:after="20" w:line="276" w:lineRule="auto"/>
            </w:pPr>
            <w:r>
              <w:rPr>
                <w:u w:val="single"/>
              </w:rPr>
              <w:t>Accelerometers (4)</w:t>
            </w:r>
          </w:p>
        </w:tc>
      </w:tr>
      <w:tr w:rsidR="00F960A6" w14:paraId="3E213735" w14:textId="77777777" w:rsidTr="00D32445">
        <w:trPr>
          <w:jc w:val="center"/>
        </w:trPr>
        <w:tc>
          <w:tcPr>
            <w:tcW w:w="2542" w:type="dxa"/>
          </w:tcPr>
          <w:p w14:paraId="6BE499BD" w14:textId="0173C628" w:rsidR="00F960A6" w:rsidRDefault="00D32445" w:rsidP="00D32445">
            <w:pPr>
              <w:pStyle w:val="BodyText"/>
              <w:spacing w:before="20" w:after="20" w:line="276" w:lineRule="auto"/>
            </w:pPr>
            <w:r>
              <w:t xml:space="preserve">Position, </w:t>
            </w:r>
            <w:r w:rsidR="00F960A6">
              <w:t>Acceleration</w:t>
            </w:r>
          </w:p>
        </w:tc>
        <w:tc>
          <w:tcPr>
            <w:tcW w:w="3690" w:type="dxa"/>
          </w:tcPr>
          <w:p w14:paraId="3BEAEA09" w14:textId="02B89356" w:rsidR="00F960A6" w:rsidRPr="00334C43" w:rsidRDefault="00F960A6" w:rsidP="00D32445">
            <w:pPr>
              <w:pStyle w:val="BodyText"/>
              <w:spacing w:before="20" w:after="20" w:line="276" w:lineRule="auto"/>
              <w:jc w:val="left"/>
              <w:rPr>
                <w:u w:val="single"/>
              </w:rPr>
            </w:pPr>
            <w:r>
              <w:rPr>
                <w:u w:val="single"/>
              </w:rPr>
              <w:t>Acceleromet</w:t>
            </w:r>
            <w:r w:rsidR="00D32445">
              <w:rPr>
                <w:u w:val="single"/>
              </w:rPr>
              <w:t>ers (4</w:t>
            </w:r>
            <w:r>
              <w:rPr>
                <w:u w:val="single"/>
              </w:rPr>
              <w:t>)</w:t>
            </w:r>
          </w:p>
        </w:tc>
      </w:tr>
      <w:tr w:rsidR="00F960A6" w14:paraId="40E67CE4" w14:textId="77777777" w:rsidTr="00D32445">
        <w:trPr>
          <w:jc w:val="center"/>
        </w:trPr>
        <w:tc>
          <w:tcPr>
            <w:tcW w:w="2542" w:type="dxa"/>
          </w:tcPr>
          <w:p w14:paraId="1B4FC13A" w14:textId="77777777" w:rsidR="00F960A6" w:rsidRDefault="00F960A6" w:rsidP="00D32445">
            <w:pPr>
              <w:pStyle w:val="BodyText"/>
              <w:spacing w:before="20" w:after="20" w:line="276" w:lineRule="auto"/>
            </w:pPr>
            <w:r>
              <w:t>Orientation</w:t>
            </w:r>
          </w:p>
        </w:tc>
        <w:tc>
          <w:tcPr>
            <w:tcW w:w="3690" w:type="dxa"/>
          </w:tcPr>
          <w:p w14:paraId="5DB480CC" w14:textId="77777777" w:rsidR="00F960A6" w:rsidRDefault="00F960A6" w:rsidP="00D32445">
            <w:pPr>
              <w:pStyle w:val="BodyText"/>
              <w:spacing w:before="20" w:after="20" w:line="276" w:lineRule="auto"/>
              <w:rPr>
                <w:u w:val="single"/>
              </w:rPr>
            </w:pPr>
            <w:r>
              <w:rPr>
                <w:u w:val="single"/>
              </w:rPr>
              <w:t>3DOF compass</w:t>
            </w:r>
          </w:p>
          <w:p w14:paraId="70BDEAD2" w14:textId="77777777" w:rsidR="00F960A6" w:rsidRDefault="00F960A6" w:rsidP="00D32445">
            <w:pPr>
              <w:pStyle w:val="BodyText"/>
              <w:spacing w:before="20" w:after="20" w:line="276" w:lineRule="auto"/>
            </w:pPr>
            <w:r>
              <w:rPr>
                <w:u w:val="single"/>
              </w:rPr>
              <w:t>OptiTrack Camera tracking system</w:t>
            </w:r>
          </w:p>
        </w:tc>
      </w:tr>
      <w:tr w:rsidR="00F960A6" w14:paraId="600A8070" w14:textId="77777777" w:rsidTr="00D32445">
        <w:trPr>
          <w:jc w:val="center"/>
        </w:trPr>
        <w:tc>
          <w:tcPr>
            <w:tcW w:w="2542" w:type="dxa"/>
          </w:tcPr>
          <w:p w14:paraId="65520161" w14:textId="77777777" w:rsidR="00F960A6" w:rsidRDefault="00F960A6" w:rsidP="00D32445">
            <w:pPr>
              <w:pStyle w:val="BodyText"/>
              <w:spacing w:before="20" w:after="20" w:line="276" w:lineRule="auto"/>
            </w:pPr>
            <w:r>
              <w:t>Angular velocity</w:t>
            </w:r>
          </w:p>
        </w:tc>
        <w:tc>
          <w:tcPr>
            <w:tcW w:w="3690" w:type="dxa"/>
          </w:tcPr>
          <w:p w14:paraId="160BDC2E" w14:textId="77777777" w:rsidR="00F960A6" w:rsidRDefault="00F960A6" w:rsidP="00D32445">
            <w:pPr>
              <w:pStyle w:val="BodyText"/>
              <w:spacing w:before="20" w:after="20" w:line="276" w:lineRule="auto"/>
            </w:pPr>
            <w:r>
              <w:rPr>
                <w:u w:val="single"/>
              </w:rPr>
              <w:t>Gyroscopes (3)</w:t>
            </w:r>
          </w:p>
        </w:tc>
      </w:tr>
    </w:tbl>
    <w:p w14:paraId="0DEE3D94" w14:textId="704A55B2" w:rsidR="00F960A6" w:rsidRDefault="00F960A6" w:rsidP="00B61D9F">
      <w:pPr>
        <w:pStyle w:val="Caption"/>
      </w:pPr>
      <w:bookmarkStart w:id="94" w:name="_Ref468633149"/>
      <w:r>
        <w:t xml:space="preserve">Table </w:t>
      </w:r>
      <w:r w:rsidR="009773B0">
        <w:fldChar w:fldCharType="begin"/>
      </w:r>
      <w:r w:rsidR="009773B0">
        <w:instrText xml:space="preserve"> SEQ Table \* ARABIC </w:instrText>
      </w:r>
      <w:r w:rsidR="009773B0">
        <w:fldChar w:fldCharType="separate"/>
      </w:r>
      <w:r w:rsidR="00944987">
        <w:t>5</w:t>
      </w:r>
      <w:r w:rsidR="009773B0">
        <w:fldChar w:fldCharType="end"/>
      </w:r>
      <w:bookmarkEnd w:id="94"/>
      <w:r>
        <w:t xml:space="preserve"> | Possible sensors</w:t>
      </w:r>
    </w:p>
    <w:p w14:paraId="07BD1808" w14:textId="1F56EB60"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w:t>
      </w:r>
      <w:r w:rsidR="00D32445">
        <w:rPr>
          <w:color w:val="000000" w:themeColor="text1"/>
          <w:shd w:val="clear" w:color="auto" w:fill="FFFFFF"/>
        </w:rPr>
        <w:t>sufficient</w:t>
      </w:r>
      <w:r>
        <w:rPr>
          <w:color w:val="000000" w:themeColor="text1"/>
          <w:shd w:val="clear" w:color="auto" w:fill="FFFFFF"/>
        </w:rPr>
        <w:t xml:space="preserve">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w:t>
      </w:r>
      <w:r w:rsidR="00D32445">
        <w:rPr>
          <w:color w:val="000000" w:themeColor="text1"/>
          <w:shd w:val="clear" w:color="auto" w:fill="FFFFFF"/>
        </w:rPr>
        <w:t>miles per hour</w:t>
      </w:r>
      <w:r>
        <w:rPr>
          <w:color w:val="000000" w:themeColor="text1"/>
          <w:shd w:val="clear" w:color="auto" w:fill="FFFFFF"/>
        </w:rPr>
        <w:t xml:space="preserve">.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00944987">
        <w:t xml:space="preserve">Table </w:t>
      </w:r>
      <w:r w:rsidR="00944987">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58F6ED73"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rsidR="00944987">
        <w:t xml:space="preserve">Table </w:t>
      </w:r>
      <w:r w:rsidR="00944987">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4C8F38E" w:rsidR="00F960A6" w:rsidRPr="00063096" w:rsidRDefault="00F960A6" w:rsidP="00B61D9F">
      <w:pPr>
        <w:pStyle w:val="Caption"/>
      </w:pPr>
      <w:bookmarkStart w:id="95" w:name="_Ref462840351"/>
      <w:bookmarkStart w:id="96" w:name="_Ref468631839"/>
      <w:r>
        <w:t xml:space="preserve">Table </w:t>
      </w:r>
      <w:r w:rsidR="009773B0">
        <w:fldChar w:fldCharType="begin"/>
      </w:r>
      <w:r w:rsidR="009773B0">
        <w:instrText xml:space="preserve"> SEQ Table \* ARABIC </w:instrText>
      </w:r>
      <w:r w:rsidR="009773B0">
        <w:fldChar w:fldCharType="separate"/>
      </w:r>
      <w:r w:rsidR="00944987">
        <w:t>6</w:t>
      </w:r>
      <w:r w:rsidR="009773B0">
        <w:fldChar w:fldCharType="end"/>
      </w:r>
      <w:bookmarkEnd w:id="95"/>
      <w:r>
        <w:t xml:space="preserve"> | Sensors and associated states</w:t>
      </w:r>
      <w:bookmarkEnd w:id="96"/>
    </w:p>
    <w:p w14:paraId="480BA365" w14:textId="670AF1EE" w:rsidR="00F960A6" w:rsidRPr="00147B51" w:rsidRDefault="00F960A6" w:rsidP="00F960A6">
      <w:pPr>
        <w:pStyle w:val="BodyText"/>
        <w:ind w:firstLine="540"/>
      </w:pPr>
      <w:r>
        <w:t xml:space="preserve">Two sensors onboard the quadrotor will measure all the relevant states of the system: a 9DOF IMU and a laser scanner. A third sensor, the OptiTrack vision system, </w:t>
      </w:r>
      <w:r w:rsidR="00EA0E10">
        <w:t>can be used to</w:t>
      </w:r>
      <w:r>
        <w:t xml:space="preserve">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A9512F">
      <w:pPr>
        <w:pStyle w:val="Heading3"/>
      </w:pPr>
      <w:bookmarkStart w:id="97" w:name="_Toc481761106"/>
      <w:r>
        <w:t>9DOF Sensor</w:t>
      </w:r>
      <w:bookmarkEnd w:id="97"/>
    </w:p>
    <w:p w14:paraId="0F27DEEB" w14:textId="39C5883B" w:rsidR="005F45E7" w:rsidRDefault="005F45E7" w:rsidP="005F45E7">
      <w:pPr>
        <w:pStyle w:val="BodyText"/>
        <w:ind w:firstLine="540"/>
      </w:pPr>
      <w:r w:rsidRPr="001A6784">
        <w:rPr>
          <w:szCs w:val="24"/>
        </w:rPr>
        <w:t xml:space="preserve">The </w:t>
      </w:r>
      <w:r>
        <w:rPr>
          <w:color w:val="000000"/>
          <w:szCs w:val="24"/>
          <w:shd w:val="clear" w:color="auto" w:fill="FFFFFF"/>
        </w:rPr>
        <w:t>I2C</w:t>
      </w:r>
      <w:r w:rsidRPr="001A6784">
        <w:rPr>
          <w:color w:val="000000"/>
          <w:szCs w:val="24"/>
          <w:shd w:val="clear" w:color="auto" w:fill="FFFFFF"/>
        </w:rPr>
        <w:t xml:space="preserve"> </w:t>
      </w:r>
      <w:r>
        <w:rPr>
          <w:color w:val="000000"/>
          <w:szCs w:val="24"/>
          <w:shd w:val="clear" w:color="auto" w:fill="FFFFFF"/>
        </w:rPr>
        <w:t xml:space="preserve">BNO055 </w:t>
      </w:r>
      <w:r w:rsidRPr="001A6784">
        <w:rPr>
          <w:color w:val="000000"/>
          <w:szCs w:val="24"/>
          <w:shd w:val="clear" w:color="auto" w:fill="FFFFFF"/>
        </w:rPr>
        <w:t>9-Axis</w:t>
      </w:r>
      <w:r>
        <w:rPr>
          <w:color w:val="000000"/>
          <w:szCs w:val="24"/>
          <w:shd w:val="clear" w:color="auto" w:fill="FFFFFF"/>
        </w:rPr>
        <w:t xml:space="preserve"> I</w:t>
      </w:r>
      <w:r>
        <w:t xml:space="preserve">MU (by Adafruit)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xml:space="preserve">. The 9DOF sensor can communicates using I2C, which </w:t>
      </w:r>
      <w:r w:rsidR="00EA0E10">
        <w:t>allows</w:t>
      </w:r>
      <w:r>
        <w:t xml:space="preserve"> the sensor </w:t>
      </w:r>
      <w:r w:rsidR="00EA0E10">
        <w:t xml:space="preserve">to be directly connected </w:t>
      </w:r>
      <w:r>
        <w:t xml:space="preserve">to the I2C pins on the Jetson TK1. The BNO055 chip has only two hardware address options, and since I2C requires a unique address on the same data line, the sensors can be at most paired. Therefore, in order to use four 9DOF sensors, there will be two pairs of the BNO055 chips connected to the Jetson TK1. The power requirement is 3 to 5 V, and the maximum ranges for each of the components are </w:t>
      </w:r>
      <w:r>
        <w:sym w:font="Symbol" w:char="F0B1"/>
      </w:r>
      <w:r>
        <w:t xml:space="preserve">16g for the accelerometers, </w:t>
      </w:r>
      <w:r>
        <w:sym w:font="Symbol" w:char="F0B1"/>
      </w:r>
      <w:r>
        <w:t xml:space="preserve">2000dps for the </w:t>
      </w:r>
      <w:r>
        <w:lastRenderedPageBreak/>
        <w:t xml:space="preserve">gyroscopes, and </w:t>
      </w:r>
      <w:r>
        <w:sym w:font="Symbol" w:char="F0B1"/>
      </w:r>
      <w:r>
        <w:t>2500</w:t>
      </w:r>
      <w:r>
        <w:sym w:font="Symbol" w:char="F06D"/>
      </w:r>
      <w:r>
        <w:t xml:space="preserve">T for the magnetometers. The accelerometer outputs </w:t>
      </w:r>
      <w:r w:rsidR="00EC60CD">
        <w:t>can</w:t>
      </w:r>
      <w:r>
        <w:t xml:space="preserve"> be integrated to track the quadrotor’s 3DOF velocity states and the magnetometers and gyroscopes will be used to track the 3DOF orientation and angular velocity, respectively. The 9DOF sensor is shown in </w:t>
      </w:r>
      <w:r>
        <w:fldChar w:fldCharType="begin"/>
      </w:r>
      <w:r>
        <w:instrText xml:space="preserve"> REF _Ref469234625 \h </w:instrText>
      </w:r>
      <w:r>
        <w:fldChar w:fldCharType="separate"/>
      </w:r>
      <w:r w:rsidR="00944987">
        <w:t xml:space="preserve">Figure </w:t>
      </w:r>
      <w:r w:rsidR="00944987">
        <w:rPr>
          <w:noProof/>
        </w:rPr>
        <w:t>20</w:t>
      </w:r>
      <w:r>
        <w:fldChar w:fldCharType="end"/>
      </w:r>
      <w:r>
        <w:t>.</w:t>
      </w:r>
    </w:p>
    <w:p w14:paraId="309FC0CF" w14:textId="416E313C" w:rsidR="00F960A6" w:rsidRDefault="005F45E7" w:rsidP="00F960A6">
      <w:pPr>
        <w:pStyle w:val="BodyText"/>
        <w:ind w:firstLine="540"/>
        <w:jc w:val="center"/>
      </w:pPr>
      <w:r>
        <w:rPr>
          <w:noProof/>
        </w:rPr>
        <w:drawing>
          <wp:inline distT="0" distB="0" distL="0" distR="0" wp14:anchorId="60DE68B5" wp14:editId="4F63C44A">
            <wp:extent cx="2006600" cy="1500985"/>
            <wp:effectExtent l="0" t="0" r="0" b="0"/>
            <wp:docPr id="14" name="Picture 14"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14424" cy="1506838"/>
                    </a:xfrm>
                    <a:prstGeom prst="rect">
                      <a:avLst/>
                    </a:prstGeom>
                    <a:noFill/>
                    <a:ln>
                      <a:noFill/>
                    </a:ln>
                  </pic:spPr>
                </pic:pic>
              </a:graphicData>
            </a:graphic>
          </wp:inline>
        </w:drawing>
      </w:r>
    </w:p>
    <w:p w14:paraId="7BB4870F" w14:textId="32D394B0" w:rsidR="00F960A6" w:rsidRPr="00586010" w:rsidRDefault="00F960A6" w:rsidP="00B61D9F">
      <w:pPr>
        <w:pStyle w:val="Caption"/>
      </w:pPr>
      <w:bookmarkStart w:id="98" w:name="_Ref469234625"/>
      <w:bookmarkStart w:id="99" w:name="_Ref469234621"/>
      <w:r>
        <w:t xml:space="preserve">Figure </w:t>
      </w:r>
      <w:r w:rsidR="009773B0">
        <w:fldChar w:fldCharType="begin"/>
      </w:r>
      <w:r w:rsidR="009773B0">
        <w:instrText xml:space="preserve"> SEQ Figure \* ARABIC </w:instrText>
      </w:r>
      <w:r w:rsidR="009773B0">
        <w:fldChar w:fldCharType="separate"/>
      </w:r>
      <w:r w:rsidR="00944987">
        <w:t>20</w:t>
      </w:r>
      <w:r w:rsidR="009773B0">
        <w:fldChar w:fldCharType="end"/>
      </w:r>
      <w:bookmarkEnd w:id="98"/>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9"/>
    </w:p>
    <w:p w14:paraId="57AE3DB0" w14:textId="77777777" w:rsidR="00F960A6" w:rsidRDefault="00F960A6" w:rsidP="00A9512F">
      <w:pPr>
        <w:pStyle w:val="Heading3"/>
      </w:pPr>
      <w:bookmarkStart w:id="100" w:name="_Toc481761107"/>
      <w:r>
        <w:t>Laser Scanner</w:t>
      </w:r>
      <w:bookmarkEnd w:id="100"/>
    </w:p>
    <w:p w14:paraId="528170DD" w14:textId="0731609A"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944987" w:rsidRPr="00944987">
        <w:rPr>
          <w:sz w:val="24"/>
          <w:szCs w:val="24"/>
        </w:rPr>
        <w:t xml:space="preserve">Figure </w:t>
      </w:r>
      <w:r w:rsidR="00944987" w:rsidRPr="00944987">
        <w:rPr>
          <w:noProof/>
          <w:sz w:val="24"/>
          <w:szCs w:val="24"/>
        </w:rPr>
        <w:t>21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29599751" w:rsidR="00F960A6" w:rsidRPr="00644358" w:rsidRDefault="00F960A6" w:rsidP="00B61D9F">
      <w:pPr>
        <w:pStyle w:val="Caption"/>
        <w:rPr>
          <w:rFonts w:eastAsia="Times"/>
          <w:color w:val="000000" w:themeColor="text1"/>
          <w:szCs w:val="24"/>
        </w:rPr>
      </w:pPr>
      <w:bookmarkStart w:id="101" w:name="_Ref468313530"/>
      <w:r>
        <w:t xml:space="preserve">Figure </w:t>
      </w:r>
      <w:r w:rsidR="009773B0">
        <w:fldChar w:fldCharType="begin"/>
      </w:r>
      <w:r w:rsidR="009773B0">
        <w:instrText xml:space="preserve"> SEQ Figure \* ARABIC </w:instrText>
      </w:r>
      <w:r w:rsidR="009773B0">
        <w:fldChar w:fldCharType="separate"/>
      </w:r>
      <w:r w:rsidR="00944987">
        <w:t>21</w:t>
      </w:r>
      <w:r w:rsidR="009773B0">
        <w:fldChar w:fldCharType="end"/>
      </w:r>
      <w:bookmarkEnd w:id="101"/>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w:t>
      </w:r>
      <w:r>
        <w:rPr>
          <w:bCs/>
          <w:color w:val="000000" w:themeColor="text1"/>
          <w:sz w:val="24"/>
          <w:szCs w:val="24"/>
        </w:rPr>
        <w:lastRenderedPageBreak/>
        <w:t>slightly 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each laser will not overwrite data from the other lasers (see Appendix).</w:t>
      </w:r>
    </w:p>
    <w:p w14:paraId="4D322D89" w14:textId="77777777" w:rsidR="00F960A6" w:rsidRDefault="00F960A6" w:rsidP="00A9512F">
      <w:pPr>
        <w:pStyle w:val="Heading3"/>
      </w:pPr>
      <w:bookmarkStart w:id="102" w:name="_Toc481761108"/>
      <w:r>
        <w:t>OptiTrack vision system</w:t>
      </w:r>
      <w:bookmarkEnd w:id="102"/>
    </w:p>
    <w:p w14:paraId="1909ADA6" w14:textId="5E1E4E79" w:rsidR="00F960A6" w:rsidRDefault="00F960A6" w:rsidP="00F960A6">
      <w:pPr>
        <w:pStyle w:val="BodyText"/>
        <w:ind w:firstLine="540"/>
      </w:pPr>
      <w:r>
        <w:t xml:space="preserve">The OptiTrack vision system (OptiTrack) </w:t>
      </w:r>
      <w:r w:rsidR="00EC60CD">
        <w:t>can</w:t>
      </w:r>
      <w:r>
        <w:t xml:space="preserve">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00944987" w:rsidRPr="00944987">
        <w:rPr>
          <w:szCs w:val="24"/>
        </w:rPr>
        <w:t xml:space="preserve">Figure </w:t>
      </w:r>
      <w:r w:rsidR="00944987" w:rsidRPr="00944987">
        <w:rPr>
          <w:noProof/>
          <w:szCs w:val="24"/>
        </w:rPr>
        <w:t>22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60317EB3" w:rsidR="00F960A6" w:rsidRDefault="00F960A6" w:rsidP="00B61D9F">
      <w:pPr>
        <w:pStyle w:val="Caption"/>
      </w:pPr>
      <w:bookmarkStart w:id="103" w:name="_Ref468265000"/>
      <w:r>
        <w:t xml:space="preserve">Figure </w:t>
      </w:r>
      <w:r w:rsidR="009773B0">
        <w:fldChar w:fldCharType="begin"/>
      </w:r>
      <w:r w:rsidR="009773B0">
        <w:instrText xml:space="preserve"> SEQ Figure \* ARABIC </w:instrText>
      </w:r>
      <w:r w:rsidR="009773B0">
        <w:fldChar w:fldCharType="separate"/>
      </w:r>
      <w:r w:rsidR="00944987">
        <w:t>22</w:t>
      </w:r>
      <w:r w:rsidR="009773B0">
        <w:fldChar w:fldCharType="end"/>
      </w:r>
      <w:bookmarkEnd w:id="103"/>
      <w:r>
        <w:t xml:space="preserve"> | OptiTrack camera setup</w:t>
      </w:r>
    </w:p>
    <w:p w14:paraId="51298D91" w14:textId="77777777" w:rsidR="00F960A6" w:rsidRDefault="00F960A6" w:rsidP="00F960A6">
      <w:pPr>
        <w:pStyle w:val="BodyText"/>
        <w:ind w:firstLine="540"/>
      </w:pPr>
      <w:r>
        <w:t xml:space="preserve">To track an object, IR-reflective spheres of a known radius must be attached to the object and a rigid body must be defined in the OptiTrack software. The system calculates the </w:t>
      </w:r>
      <w:r>
        <w:lastRenderedPageBreak/>
        <w:t>position and orientation of the object by measuring the location of the IR-reflective spheres. The accuracy of the OptiTrack and orientation measurements depends on the number of spheres and how much the spheres move relative to one another during flight.</w:t>
      </w:r>
    </w:p>
    <w:p w14:paraId="4228E14C" w14:textId="61A3A252" w:rsidR="00F960A6" w:rsidRDefault="00F960A6" w:rsidP="00F960A6">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rsidR="00944987">
        <w:t xml:space="preserve">Figure </w:t>
      </w:r>
      <w:r w:rsidR="00944987">
        <w:rPr>
          <w:noProof/>
        </w:rPr>
        <w:t>23</w:t>
      </w:r>
      <w:r>
        <w:fldChar w:fldCharType="end"/>
      </w:r>
      <w:r>
        <w:t xml:space="preserve">(a). The lower part of </w:t>
      </w:r>
      <w:r>
        <w:fldChar w:fldCharType="begin"/>
      </w:r>
      <w:r>
        <w:instrText xml:space="preserve"> REF _Ref468351538 \h </w:instrText>
      </w:r>
      <w:r>
        <w:fldChar w:fldCharType="separate"/>
      </w:r>
      <w:r w:rsidR="00944987">
        <w:t xml:space="preserve">Figure </w:t>
      </w:r>
      <w:r w:rsidR="00944987">
        <w:rPr>
          <w:noProof/>
        </w:rPr>
        <w:t>23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0F662607" w:rsidR="00F960A6" w:rsidRDefault="00F960A6" w:rsidP="00B61D9F">
      <w:pPr>
        <w:pStyle w:val="Caption"/>
      </w:pPr>
      <w:bookmarkStart w:id="104" w:name="_Ref468351538"/>
      <w:bookmarkStart w:id="105" w:name="_Ref468351537"/>
      <w:r>
        <w:t xml:space="preserve">Figure </w:t>
      </w:r>
      <w:r w:rsidR="009773B0">
        <w:fldChar w:fldCharType="begin"/>
      </w:r>
      <w:r w:rsidR="009773B0">
        <w:instrText xml:space="preserve"> SEQ Figure \* ARABIC </w:instrText>
      </w:r>
      <w:r w:rsidR="009773B0">
        <w:fldChar w:fldCharType="separate"/>
      </w:r>
      <w:r w:rsidR="00944987">
        <w:t>23</w:t>
      </w:r>
      <w:r w:rsidR="009773B0">
        <w:fldChar w:fldCharType="end"/>
      </w:r>
      <w:bookmarkEnd w:id="104"/>
      <w:r>
        <w:t xml:space="preserve"> | (a) Optitrack calibration tool</w:t>
      </w:r>
      <w:bookmarkEnd w:id="105"/>
      <w:r>
        <w:t xml:space="preserve"> (b) Optitrack calibration screen</w:t>
      </w:r>
    </w:p>
    <w:p w14:paraId="2D5A25C3" w14:textId="62833CF6" w:rsidR="005F45E7" w:rsidRPr="005F45E7" w:rsidRDefault="005F45E7" w:rsidP="00BC1009">
      <w:pPr>
        <w:pStyle w:val="BodyText"/>
        <w:ind w:firstLine="547"/>
      </w:pPr>
      <w:r>
        <w:t>The positioning, calibration, and initial setup of the OptiTrack system was tasked for the first semester and was completed successfully. However, the team ran into hardware issues with the quadrotor, and the OptiTrack system was put on hold in order to overcome them. This resulted in the abandonment of the OptiTrack system for this project. In future work, the team highly recommends using a Motion Capture (MOCAP) system, such as OptiTrack or Vicon, in order to receive truth data during flights.</w:t>
      </w:r>
    </w:p>
    <w:p w14:paraId="2D2C03D3" w14:textId="295383DC" w:rsidR="00B42BDC" w:rsidRDefault="00B42BDC" w:rsidP="00A9512F">
      <w:pPr>
        <w:pStyle w:val="Heading3"/>
      </w:pPr>
      <w:r>
        <w:lastRenderedPageBreak/>
        <w:t xml:space="preserve"> </w:t>
      </w:r>
      <w:bookmarkStart w:id="106" w:name="_Toc481761109"/>
      <w:r>
        <w:t>Sensor Mounts</w:t>
      </w:r>
      <w:bookmarkEnd w:id="106"/>
    </w:p>
    <w:p w14:paraId="14FF830F" w14:textId="25B05520" w:rsid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The IMUs were screwed on to a laser-cut plate so that they would remain rigid relative to the frame and were placed near the center of mass of the quadrotor</w:t>
      </w:r>
      <w:r w:rsidR="00C4356C">
        <w:t xml:space="preserve"> (Figure 24)</w:t>
      </w:r>
      <w:r w:rsidR="00B500F3">
        <w:t>. The lase</w:t>
      </w:r>
      <w:r w:rsidR="00EC60CD">
        <w:t>r</w:t>
      </w:r>
      <w:r w:rsidR="00B500F3">
        <w:t xml:space="preserve"> scanners needed to be oriented facing downward, so a laser-cut plate was used to mount the two laser scanners on either side of the quadrotor, also near the center of mass</w:t>
      </w:r>
      <w:r w:rsidR="00C4356C">
        <w:t xml:space="preserve"> (Figure 25)</w:t>
      </w:r>
      <w:r w:rsidR="00B500F3">
        <w:t>. The Jetson was mounted using a laser-cut frame that covered the bottom and top of the board, and was screwed on to the top of the quadrotor</w:t>
      </w:r>
      <w:r w:rsidR="00C4356C">
        <w:t xml:space="preserve"> (Figure 26)</w:t>
      </w:r>
      <w:r w:rsidR="00B500F3">
        <w:t xml:space="preserve">. The Pixhawk was screwed to the frame using the Pixhawk 3DR mount set that came with the flight controller. </w:t>
      </w:r>
      <w:r w:rsidR="00370AA3">
        <w:t xml:space="preserve">In order to keep the quadrotor balanced, the LiPo battery was attached using a Velcro strap opposite the Jetson, since the Jetson and the battery were the heaviest elements mounted on-board. </w:t>
      </w:r>
      <w:r w:rsidR="00611ED6">
        <w:t xml:space="preserve">The sensor mounts were small and light-weight so the contribution to the overall mass and inertia was insignificant.  </w:t>
      </w:r>
    </w:p>
    <w:p w14:paraId="3D688A4B" w14:textId="338BB662" w:rsidR="00C4356C" w:rsidRDefault="00C4356C" w:rsidP="00C4356C">
      <w:pPr>
        <w:pStyle w:val="BodyText"/>
        <w:ind w:firstLine="547"/>
        <w:jc w:val="center"/>
      </w:pPr>
      <w:r w:rsidRPr="00C4356C">
        <w:rPr>
          <w:noProof/>
        </w:rPr>
        <w:drawing>
          <wp:inline distT="0" distB="0" distL="0" distR="0" wp14:anchorId="11E0A4BF" wp14:editId="49C865FA">
            <wp:extent cx="2768600" cy="2357202"/>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45" t="16307" r="4394" b="3290"/>
                    <a:stretch/>
                  </pic:blipFill>
                  <pic:spPr bwMode="auto">
                    <a:xfrm>
                      <a:off x="0" y="0"/>
                      <a:ext cx="2773561" cy="2361426"/>
                    </a:xfrm>
                    <a:prstGeom prst="rect">
                      <a:avLst/>
                    </a:prstGeom>
                    <a:ln>
                      <a:noFill/>
                    </a:ln>
                    <a:extLst>
                      <a:ext uri="{53640926-AAD7-44D8-BBD7-CCE9431645EC}">
                        <a14:shadowObscured xmlns:a14="http://schemas.microsoft.com/office/drawing/2010/main"/>
                      </a:ext>
                    </a:extLst>
                  </pic:spPr>
                </pic:pic>
              </a:graphicData>
            </a:graphic>
          </wp:inline>
        </w:drawing>
      </w:r>
    </w:p>
    <w:p w14:paraId="156C8259" w14:textId="5F618183" w:rsidR="00C4356C" w:rsidRDefault="00C4356C" w:rsidP="00C4356C">
      <w:pPr>
        <w:pStyle w:val="Caption"/>
      </w:pPr>
      <w:r>
        <w:t xml:space="preserve">Figure </w:t>
      </w:r>
      <w:r>
        <w:fldChar w:fldCharType="begin"/>
      </w:r>
      <w:r>
        <w:instrText xml:space="preserve"> SEQ Figure \* ARABIC </w:instrText>
      </w:r>
      <w:r>
        <w:fldChar w:fldCharType="separate"/>
      </w:r>
      <w:r w:rsidR="00944987">
        <w:t>24</w:t>
      </w:r>
      <w:r>
        <w:fldChar w:fldCharType="end"/>
      </w:r>
      <w:r>
        <w:t xml:space="preserve"> | IMU sensor mount for 4 sensors</w:t>
      </w:r>
    </w:p>
    <w:p w14:paraId="5FC69BEE" w14:textId="788608A2" w:rsidR="00BC1009" w:rsidRDefault="00BC1009" w:rsidP="00BC1009">
      <w:pPr>
        <w:pStyle w:val="BodyText"/>
        <w:ind w:firstLine="547"/>
        <w:jc w:val="center"/>
      </w:pPr>
      <w:r w:rsidRPr="00BC1009">
        <w:rPr>
          <w:noProof/>
        </w:rPr>
        <w:lastRenderedPageBreak/>
        <w:drawing>
          <wp:inline distT="0" distB="0" distL="0" distR="0" wp14:anchorId="18C53A0B" wp14:editId="4836C73B">
            <wp:extent cx="2184400" cy="242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97499" cy="2435316"/>
                    </a:xfrm>
                    <a:prstGeom prst="rect">
                      <a:avLst/>
                    </a:prstGeom>
                  </pic:spPr>
                </pic:pic>
              </a:graphicData>
            </a:graphic>
          </wp:inline>
        </w:drawing>
      </w:r>
      <w:r w:rsidRPr="00BC1009">
        <w:rPr>
          <w:noProof/>
        </w:rPr>
        <w:drawing>
          <wp:inline distT="0" distB="0" distL="0" distR="0" wp14:anchorId="12D7D5DF" wp14:editId="6D73D004">
            <wp:extent cx="2387600" cy="243163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89870" cy="2433950"/>
                    </a:xfrm>
                    <a:prstGeom prst="rect">
                      <a:avLst/>
                    </a:prstGeom>
                  </pic:spPr>
                </pic:pic>
              </a:graphicData>
            </a:graphic>
          </wp:inline>
        </w:drawing>
      </w:r>
    </w:p>
    <w:p w14:paraId="01112889" w14:textId="1FB4D0D9" w:rsidR="00BC1009" w:rsidRDefault="00BC1009" w:rsidP="00BC1009">
      <w:pPr>
        <w:pStyle w:val="Caption"/>
      </w:pPr>
      <w:r>
        <w:t xml:space="preserve">Figure </w:t>
      </w:r>
      <w:r>
        <w:fldChar w:fldCharType="begin"/>
      </w:r>
      <w:r>
        <w:instrText xml:space="preserve"> SEQ Figure \* ARABIC </w:instrText>
      </w:r>
      <w:r>
        <w:fldChar w:fldCharType="separate"/>
      </w:r>
      <w:r w:rsidR="00944987">
        <w:t>25</w:t>
      </w:r>
      <w:r>
        <w:fldChar w:fldCharType="end"/>
      </w:r>
      <w:r>
        <w:t xml:space="preserve"> | Laser scanner sensor mounts</w:t>
      </w:r>
    </w:p>
    <w:p w14:paraId="1848305F" w14:textId="0AF190DA" w:rsidR="00BC1009" w:rsidRDefault="00C4356C" w:rsidP="00BC1009">
      <w:pPr>
        <w:pStyle w:val="BodyText"/>
        <w:ind w:firstLine="547"/>
        <w:jc w:val="center"/>
      </w:pPr>
      <w:r w:rsidRPr="00C4356C">
        <w:rPr>
          <w:noProof/>
        </w:rPr>
        <w:drawing>
          <wp:inline distT="0" distB="0" distL="0" distR="0" wp14:anchorId="704EB3B0" wp14:editId="7B0C8143">
            <wp:extent cx="3530600" cy="288920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2089" cy="2890426"/>
                    </a:xfrm>
                    <a:prstGeom prst="rect">
                      <a:avLst/>
                    </a:prstGeom>
                  </pic:spPr>
                </pic:pic>
              </a:graphicData>
            </a:graphic>
          </wp:inline>
        </w:drawing>
      </w:r>
    </w:p>
    <w:p w14:paraId="7971CD2C" w14:textId="0C270538" w:rsidR="00C4356C" w:rsidRDefault="00C4356C" w:rsidP="00C4356C">
      <w:pPr>
        <w:pStyle w:val="Caption"/>
      </w:pPr>
      <w:r>
        <w:t xml:space="preserve">Figure </w:t>
      </w:r>
      <w:r>
        <w:fldChar w:fldCharType="begin"/>
      </w:r>
      <w:r>
        <w:instrText xml:space="preserve"> SEQ Figure \* ARABIC </w:instrText>
      </w:r>
      <w:r>
        <w:fldChar w:fldCharType="separate"/>
      </w:r>
      <w:r w:rsidR="00944987">
        <w:t>26</w:t>
      </w:r>
      <w:r>
        <w:fldChar w:fldCharType="end"/>
      </w:r>
      <w:r>
        <w:t xml:space="preserve"> | Jetson mounted on quadrotor</w:t>
      </w:r>
    </w:p>
    <w:p w14:paraId="6EC4D59A" w14:textId="0300F305" w:rsidR="00D96FE6" w:rsidRDefault="007C6E17" w:rsidP="00D96FE6">
      <w:pPr>
        <w:pStyle w:val="Heading2"/>
      </w:pPr>
      <w:bookmarkStart w:id="107" w:name="_Toc481761110"/>
      <w:r>
        <w:t>Motor Inputs</w:t>
      </w:r>
      <w:bookmarkEnd w:id="107"/>
    </w:p>
    <w:p w14:paraId="10437108" w14:textId="2FC5AB63" w:rsidR="00D96FE6" w:rsidRDefault="00D96FE6" w:rsidP="00D96FE6">
      <w:pPr>
        <w:pStyle w:val="BodyText"/>
        <w:ind w:firstLine="547"/>
      </w:pPr>
      <w:r>
        <w:t xml:space="preserve">The SSE requires the control inputs to be the angular velocity squared of the motors. As the flight controller, the Pixhawk sends pulse width modulated (PWM) signals to each motor, controlling their speeds. Since there were no sensors reading the motor speeds in real time, the PWM values sent by the Pixhawk (updated at 10Hz) were used in the motor speed </w:t>
      </w:r>
      <w:r>
        <w:lastRenderedPageBreak/>
        <w:t xml:space="preserve">calculation. </w:t>
      </w:r>
      <w:r w:rsidR="007C6E17">
        <w:fldChar w:fldCharType="begin"/>
      </w:r>
      <w:r w:rsidR="007C6E17">
        <w:instrText xml:space="preserve"> REF _Ref481742061 \h </w:instrText>
      </w:r>
      <w:r w:rsidR="007C6E17">
        <w:fldChar w:fldCharType="separate"/>
      </w:r>
      <w:r w:rsidR="00944987">
        <w:t xml:space="preserve">Figure </w:t>
      </w:r>
      <w:r w:rsidR="00944987">
        <w:rPr>
          <w:noProof/>
        </w:rPr>
        <w:t>27</w:t>
      </w:r>
      <w:r w:rsidR="007C6E17">
        <w:fldChar w:fldCharType="end"/>
      </w:r>
      <w:r w:rsidR="007C6E17">
        <w:t xml:space="preserve"> </w:t>
      </w:r>
      <w:r>
        <w:t>shows an empirical derivation of the relationship between PWM output and the motor rotations per minute (RPM).</w:t>
      </w:r>
    </w:p>
    <w:p w14:paraId="0653EB98" w14:textId="69998CDD" w:rsidR="00D96FE6" w:rsidRDefault="00D96FE6" w:rsidP="00D96FE6">
      <w:pPr>
        <w:pStyle w:val="BodyText"/>
        <w:ind w:firstLine="547"/>
      </w:pPr>
      <w:r>
        <w:t>According to the Pixhawk documentation, the PWM output numbers range from 1000 to 2000. The motor rotation rate was assumed to equal the propeller rotation rate, assu</w:t>
      </w:r>
      <w:r w:rsidR="007C6E17">
        <w:t>m</w:t>
      </w:r>
      <w:r>
        <w:t>ing no slippage. The propeller RPM was measured using a tachometer.</w:t>
      </w:r>
    </w:p>
    <w:p w14:paraId="5C81D5B9" w14:textId="77777777" w:rsidR="00D96FE6" w:rsidRDefault="00D96FE6" w:rsidP="00D96FE6">
      <w:pPr>
        <w:pStyle w:val="BodyText"/>
      </w:pPr>
      <w:r>
        <w:rPr>
          <w:noProof/>
        </w:rPr>
        <w:drawing>
          <wp:inline distT="0" distB="0" distL="0" distR="0" wp14:anchorId="2DB2F155" wp14:editId="33D82A17">
            <wp:extent cx="5694744" cy="2876523"/>
            <wp:effectExtent l="0" t="0" r="1270" b="635"/>
            <wp:docPr id="6" name="Picture 6" descr="Screen%20Shot%202017-05-04%20at%209.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04%20at%209.51.47%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110" cy="2889841"/>
                    </a:xfrm>
                    <a:prstGeom prst="rect">
                      <a:avLst/>
                    </a:prstGeom>
                    <a:noFill/>
                    <a:ln>
                      <a:noFill/>
                    </a:ln>
                  </pic:spPr>
                </pic:pic>
              </a:graphicData>
            </a:graphic>
          </wp:inline>
        </w:drawing>
      </w:r>
    </w:p>
    <w:p w14:paraId="7C919E05" w14:textId="7BC61557" w:rsidR="007C6E17" w:rsidRDefault="007C6E17" w:rsidP="00B61D9F">
      <w:pPr>
        <w:pStyle w:val="Caption"/>
      </w:pPr>
      <w:bookmarkStart w:id="108" w:name="_Ref481742061"/>
      <w:r>
        <w:t xml:space="preserve">Figure </w:t>
      </w:r>
      <w:r>
        <w:fldChar w:fldCharType="begin"/>
      </w:r>
      <w:r>
        <w:instrText xml:space="preserve"> SEQ Figure \* ARABIC </w:instrText>
      </w:r>
      <w:r>
        <w:fldChar w:fldCharType="separate"/>
      </w:r>
      <w:r w:rsidR="00944987">
        <w:t>27</w:t>
      </w:r>
      <w:r>
        <w:fldChar w:fldCharType="end"/>
      </w:r>
      <w:bookmarkEnd w:id="108"/>
      <w:r>
        <w:t xml:space="preserve"> | Motor calibration curve</w:t>
      </w:r>
    </w:p>
    <w:p w14:paraId="6DDF3027" w14:textId="46FB5D7D" w:rsidR="00D96FE6" w:rsidRPr="00B42BDC" w:rsidRDefault="00D96FE6" w:rsidP="00D96FE6">
      <w:pPr>
        <w:pStyle w:val="BodyText"/>
        <w:ind w:firstLine="547"/>
      </w:pPr>
      <w:r>
        <w:t>As seen in</w:t>
      </w:r>
      <w:r w:rsidR="007C6E17">
        <w:t xml:space="preserve"> </w:t>
      </w:r>
      <w:r w:rsidR="007C6E17">
        <w:fldChar w:fldCharType="begin"/>
      </w:r>
      <w:r w:rsidR="007C6E17">
        <w:instrText xml:space="preserve"> REF _Ref481742061 \h </w:instrText>
      </w:r>
      <w:r w:rsidR="007C6E17">
        <w:fldChar w:fldCharType="separate"/>
      </w:r>
      <w:r w:rsidR="00944987">
        <w:t xml:space="preserve">Figure </w:t>
      </w:r>
      <w:r w:rsidR="00944987">
        <w:rPr>
          <w:noProof/>
        </w:rPr>
        <w:t>27</w:t>
      </w:r>
      <w:r w:rsidR="007C6E17">
        <w:fldChar w:fldCharType="end"/>
      </w:r>
      <w:r>
        <w:t>, a linear fit was applied to the eight empirically gathered data points. This equation was implemented in the C code in the Data Parser node, shown in Section 5.2.1, which fed into the SSE node. This node also converted the RPM into the needed control input of angular velocity squared.</w:t>
      </w:r>
    </w:p>
    <w:p w14:paraId="7C0714B5" w14:textId="77777777" w:rsidR="00F960A6" w:rsidRDefault="00F960A6" w:rsidP="00E56244">
      <w:pPr>
        <w:pStyle w:val="Heading2"/>
      </w:pPr>
      <w:bookmarkStart w:id="109" w:name="_Toc481761111"/>
      <w:r>
        <w:t>RC Receiver</w:t>
      </w:r>
      <w:bookmarkEnd w:id="109"/>
    </w:p>
    <w:p w14:paraId="6AA5C4E9" w14:textId="377ED328" w:rsidR="005F45E7" w:rsidRDefault="005F45E7" w:rsidP="005F45E7">
      <w:pPr>
        <w:pStyle w:val="BodyText"/>
        <w:ind w:left="-90" w:firstLine="630"/>
      </w:pPr>
      <w:r>
        <w:t xml:space="preserve">A Turnigy 9X RC transmitter and its corresponding eight-channel receiver </w:t>
      </w:r>
      <w:r w:rsidR="00A93124">
        <w:t>was</w:t>
      </w:r>
      <w:r>
        <w:t xml:space="preserve"> used to control the quadrotor when not flying a pre-programmed flight path</w:t>
      </w:r>
      <w:r w:rsidRPr="00BC0826">
        <w:t xml:space="preserve"> </w:t>
      </w:r>
      <w:r>
        <w:t xml:space="preserve">or to switch the flight mode of the Pixhawk between stabilized and off-board mode. The receiver connects to a PPM </w:t>
      </w:r>
      <w:r>
        <w:lastRenderedPageBreak/>
        <w:t xml:space="preserve">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rsidR="00944987">
        <w:t xml:space="preserve">Figure </w:t>
      </w:r>
      <w:r w:rsidR="00944987">
        <w:rPr>
          <w:noProof/>
        </w:rPr>
        <w:t>28</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3DF9E304" w:rsidR="00F960A6" w:rsidRDefault="00F960A6" w:rsidP="00B61D9F">
      <w:pPr>
        <w:pStyle w:val="Caption"/>
      </w:pPr>
      <w:bookmarkStart w:id="110" w:name="_Ref468636718"/>
      <w:r>
        <w:t xml:space="preserve">Figure </w:t>
      </w:r>
      <w:r w:rsidR="009773B0">
        <w:fldChar w:fldCharType="begin"/>
      </w:r>
      <w:r w:rsidR="009773B0">
        <w:instrText xml:space="preserve"> SEQ Figure \* ARABIC </w:instrText>
      </w:r>
      <w:r w:rsidR="009773B0">
        <w:fldChar w:fldCharType="separate"/>
      </w:r>
      <w:r w:rsidR="00944987">
        <w:t>28</w:t>
      </w:r>
      <w:r w:rsidR="009773B0">
        <w:fldChar w:fldCharType="end"/>
      </w:r>
      <w:bookmarkEnd w:id="110"/>
      <w:r>
        <w:t xml:space="preserve"> </w:t>
      </w:r>
      <w:r w:rsidRPr="00BE2194">
        <w:t xml:space="preserve">| </w:t>
      </w:r>
      <w:r>
        <w:t>RC receiver connection to the Pixhawk</w:t>
      </w:r>
    </w:p>
    <w:p w14:paraId="1B2582FA" w14:textId="77777777" w:rsidR="00F960A6" w:rsidRDefault="00F960A6" w:rsidP="00E56244">
      <w:pPr>
        <w:pStyle w:val="Heading2"/>
      </w:pPr>
      <w:bookmarkStart w:id="111" w:name="_Toc481761112"/>
      <w:r>
        <w:t>Power Grid</w:t>
      </w:r>
      <w:bookmarkEnd w:id="111"/>
    </w:p>
    <w:p w14:paraId="091E6F04" w14:textId="32E88A9A"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rsidR="00944987">
        <w:t xml:space="preserve">Figure </w:t>
      </w:r>
      <w:r w:rsidR="00944987">
        <w:rPr>
          <w:noProof/>
        </w:rPr>
        <w:t>29</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6D52858A" w:rsidR="00F960A6" w:rsidRPr="00234828" w:rsidRDefault="00F960A6" w:rsidP="00B61D9F">
      <w:pPr>
        <w:pStyle w:val="Caption"/>
      </w:pPr>
      <w:bookmarkStart w:id="112" w:name="_Ref468636674"/>
      <w:r>
        <w:t xml:space="preserve">Figure </w:t>
      </w:r>
      <w:r w:rsidR="009773B0">
        <w:fldChar w:fldCharType="begin"/>
      </w:r>
      <w:r w:rsidR="009773B0">
        <w:instrText xml:space="preserve"> SEQ Figure \* ARABIC </w:instrText>
      </w:r>
      <w:r w:rsidR="009773B0">
        <w:fldChar w:fldCharType="separate"/>
      </w:r>
      <w:r w:rsidR="00944987">
        <w:t>29</w:t>
      </w:r>
      <w:r w:rsidR="009773B0">
        <w:fldChar w:fldCharType="end"/>
      </w:r>
      <w:bookmarkEnd w:id="112"/>
      <w:r>
        <w:t xml:space="preserve"> | Components for </w:t>
      </w:r>
      <w:r w:rsidRPr="00BE2194">
        <w:t xml:space="preserve">Jetson </w:t>
      </w:r>
      <w:r>
        <w:t>p</w:t>
      </w:r>
      <w:r w:rsidRPr="00BE2194">
        <w:t xml:space="preserve">ower </w:t>
      </w:r>
      <w:r>
        <w:t>s</w:t>
      </w:r>
      <w:r w:rsidRPr="00BE2194">
        <w:t>upply</w:t>
      </w:r>
    </w:p>
    <w:p w14:paraId="0C957F1F" w14:textId="14C79BE5" w:rsidR="00F960A6" w:rsidRDefault="00CE24C6" w:rsidP="00E56244">
      <w:pPr>
        <w:pStyle w:val="Heading2"/>
      </w:pPr>
      <w:bookmarkStart w:id="113" w:name="_Toc481761113"/>
      <w:bookmarkEnd w:id="92"/>
      <w:bookmarkEnd w:id="93"/>
      <w:r>
        <w:t>Jetson to pixhawk communicati</w:t>
      </w:r>
      <w:r w:rsidR="00F960A6">
        <w:t>on</w:t>
      </w:r>
      <w:bookmarkEnd w:id="113"/>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207946B" w14:textId="7587E5E6" w:rsidR="00135F57" w:rsidRDefault="00135F57" w:rsidP="00135F57">
      <w:pPr>
        <w:pStyle w:val="Heading1"/>
      </w:pPr>
      <w:bookmarkStart w:id="114" w:name="_Toc481761114"/>
      <w:bookmarkStart w:id="115" w:name="_Ref481781109"/>
      <w:r>
        <w:lastRenderedPageBreak/>
        <w:t>Hardware results</w:t>
      </w:r>
      <w:bookmarkEnd w:id="114"/>
      <w:bookmarkEnd w:id="115"/>
    </w:p>
    <w:p w14:paraId="6B4D8FF5" w14:textId="34502E92" w:rsidR="0095329D" w:rsidRPr="007C6E17" w:rsidRDefault="0095329D" w:rsidP="00690F66">
      <w:pPr>
        <w:pStyle w:val="BodyText"/>
        <w:ind w:firstLine="547"/>
      </w:pPr>
      <w:r w:rsidRPr="0095329D">
        <w:t xml:space="preserve"> </w:t>
      </w:r>
      <w:r>
        <w:t>This section documents the performance of the SSE during actual flight of the quadrotor</w:t>
      </w:r>
      <w:r w:rsidR="00690F66">
        <w:t xml:space="preserve"> in the clinic space</w:t>
      </w:r>
      <w:r>
        <w:t>. There are results from both real-time and post processed data, obtained through processing the data in</w:t>
      </w:r>
      <w:r w:rsidR="00690F66">
        <w:t xml:space="preserve"> the stored rosbag after flight.</w:t>
      </w:r>
    </w:p>
    <w:p w14:paraId="73104D36" w14:textId="77777777" w:rsidR="007C6E17" w:rsidRDefault="007C6E17" w:rsidP="007C6E17">
      <w:pPr>
        <w:pStyle w:val="Heading2"/>
      </w:pPr>
      <w:bookmarkStart w:id="116" w:name="_Toc481761115"/>
      <w:r>
        <w:t>Real-Time SSE (C)</w:t>
      </w:r>
      <w:bookmarkEnd w:id="116"/>
    </w:p>
    <w:p w14:paraId="536F0C66" w14:textId="4A962A17" w:rsidR="007C6E17" w:rsidRDefault="007C6E17" w:rsidP="007C6E17">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rsidR="00944987">
        <w:t xml:space="preserve">Figure </w:t>
      </w:r>
      <w:r w:rsidR="00944987">
        <w:rPr>
          <w:noProof/>
        </w:rPr>
        <w:t>30</w:t>
      </w:r>
      <w:r>
        <w:fldChar w:fldCharType="end"/>
      </w:r>
      <w:r>
        <w:t>.</w:t>
      </w:r>
    </w:p>
    <w:p w14:paraId="663B8197" w14:textId="48FBAED1" w:rsidR="007C6E17" w:rsidRDefault="00690F66" w:rsidP="007C6E17">
      <w:pPr>
        <w:pStyle w:val="BodyText"/>
        <w:ind w:firstLine="720"/>
        <w:jc w:val="center"/>
      </w:pPr>
      <w:r>
        <w:rPr>
          <w:noProof/>
        </w:rPr>
        <w:drawing>
          <wp:inline distT="0" distB="0" distL="0" distR="0" wp14:anchorId="7A6E515A" wp14:editId="7533EA32">
            <wp:extent cx="4312920" cy="3231815"/>
            <wp:effectExtent l="0" t="0" r="0" b="6985"/>
            <wp:docPr id="54" name="Picture 54" descr="C:\Users\paige\AppData\Local\Microsoft\Windows\INetCache\Content.Word\C v matl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ige\AppData\Local\Microsoft\Windows\INetCache\Content.Word\C v matlab.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5461" cy="3233719"/>
                    </a:xfrm>
                    <a:prstGeom prst="rect">
                      <a:avLst/>
                    </a:prstGeom>
                    <a:noFill/>
                    <a:ln>
                      <a:noFill/>
                    </a:ln>
                  </pic:spPr>
                </pic:pic>
              </a:graphicData>
            </a:graphic>
          </wp:inline>
        </w:drawing>
      </w:r>
    </w:p>
    <w:p w14:paraId="13E76436" w14:textId="35D129A8" w:rsidR="007C6E17" w:rsidRDefault="007C6E17" w:rsidP="00B61D9F">
      <w:pPr>
        <w:pStyle w:val="Caption"/>
      </w:pPr>
      <w:bookmarkStart w:id="117" w:name="_Ref480576958"/>
      <w:r>
        <w:t xml:space="preserve">Figure </w:t>
      </w:r>
      <w:r>
        <w:fldChar w:fldCharType="begin"/>
      </w:r>
      <w:r>
        <w:instrText xml:space="preserve"> SEQ Figure \* ARABIC </w:instrText>
      </w:r>
      <w:r>
        <w:fldChar w:fldCharType="separate"/>
      </w:r>
      <w:r w:rsidR="00944987">
        <w:t>30</w:t>
      </w:r>
      <w:r>
        <w:fldChar w:fldCharType="end"/>
      </w:r>
      <w:bookmarkEnd w:id="117"/>
      <w:r>
        <w:t xml:space="preserve"> | Comparison of SSE in MATLAB and C</w:t>
      </w:r>
    </w:p>
    <w:p w14:paraId="480404CA" w14:textId="188B2983" w:rsidR="0095329D" w:rsidRDefault="0095329D" w:rsidP="00E34A20">
      <w:pPr>
        <w:pStyle w:val="BodyText"/>
        <w:ind w:firstLine="720"/>
      </w:pPr>
      <w:bookmarkStart w:id="118" w:name="_Toc481761116"/>
      <w:r>
        <w:t xml:space="preserve">The estimated </w:t>
      </w:r>
      <w:r w:rsidR="00E34A20">
        <w:t>heights</w:t>
      </w:r>
      <w:r>
        <w:t xml:space="preserve"> from MATLAB and C begin at the same </w:t>
      </w:r>
      <w:r w:rsidR="00E34A20">
        <w:t>height</w:t>
      </w:r>
      <w:r>
        <w:t xml:space="preserve"> (1m) and then slightly div</w:t>
      </w:r>
      <w:r w:rsidR="00E34A20">
        <w:t>erge because in both algorithms because</w:t>
      </w:r>
      <w:r>
        <w:t xml:space="preserve"> random (non-deterministic) noise was added to the simulated sensor outputs. Another cause for the disagreement can be attributed to the C algorithm using the Windowed approach, outlined in Section 3.4.1. This approach </w:t>
      </w:r>
      <w:r>
        <w:lastRenderedPageBreak/>
        <w:t xml:space="preserve">only used the last N timesteps (in our case, N=10) in calculating optimal initial state, rather than compute the absolute initial state at time=0sec. </w:t>
      </w:r>
      <w:r w:rsidR="00E34A20">
        <w:t>The error between the estimated state using the MATLAB algorithm and the true state is 3%, while the error between the estimated state using the algorithm min C and the true state is only 2%. The agreement between the algorithms is good enough to verify that the real-time algorithm in C produces a reasonable estimate of the system state.</w:t>
      </w:r>
    </w:p>
    <w:p w14:paraId="57CE8436" w14:textId="5C15A960" w:rsidR="00135F57" w:rsidRPr="00135F57" w:rsidRDefault="00135F57" w:rsidP="00E56244">
      <w:pPr>
        <w:pStyle w:val="Heading2"/>
      </w:pPr>
      <w:r>
        <w:t>Off-board SSE testing</w:t>
      </w:r>
      <w:bookmarkEnd w:id="118"/>
    </w:p>
    <w:p w14:paraId="5FAB3569" w14:textId="77777777" w:rsidR="0095329D" w:rsidRDefault="0095329D" w:rsidP="0095329D">
      <w:pPr>
        <w:pStyle w:val="BodyText"/>
        <w:ind w:firstLine="547"/>
      </w:pPr>
      <w:r>
        <w:t>To test the SSE, the quadrotor was flown manually using the RC controller. The sensor data (laser scanners and IMU’s) along with the control inputs (motor PWM values) were recorded using a rosbag that allowed for playback afterwards for offboard testing of the SSE. Initially the quadrotor was tethered to the ground for safety and to prevent damage. Figure 16 shows the SSE results for height on a tethered test flight. The averaged laser scanner data (uncompromised) is shown in orange, while the SSE state estimate is shown in blue. Since there was no real-time tracking system in place, the laser scanner data is treated as truth data.</w:t>
      </w:r>
    </w:p>
    <w:p w14:paraId="3485A5EE" w14:textId="65458EEA" w:rsidR="007C6E17" w:rsidRDefault="000A2AFD" w:rsidP="002259FB">
      <w:pPr>
        <w:pStyle w:val="BodyText"/>
        <w:ind w:firstLine="547"/>
      </w:pPr>
      <w:r>
        <w:rPr>
          <w:noProof/>
        </w:rPr>
        <w:drawing>
          <wp:inline distT="0" distB="0" distL="0" distR="0" wp14:anchorId="3888A3FD" wp14:editId="6D07F9D9">
            <wp:extent cx="4991100" cy="2971800"/>
            <wp:effectExtent l="0" t="0" r="0" b="0"/>
            <wp:docPr id="55" name="Picture 55" descr="C:\Users\paige\AppData\Local\Microsoft\Windows\INetCache\Content.Word\z tracking ground bad gra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z tracking ground bad gravity.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333" r="7333"/>
                    <a:stretch/>
                  </pic:blipFill>
                  <pic:spPr bwMode="auto">
                    <a:xfrm>
                      <a:off x="0" y="0"/>
                      <a:ext cx="49911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250FC43C" w14:textId="77777777" w:rsidR="002259FB" w:rsidRPr="007C6E17" w:rsidRDefault="002259FB" w:rsidP="002259FB">
      <w:pPr>
        <w:pStyle w:val="BodyText"/>
        <w:ind w:firstLine="547"/>
        <w:jc w:val="center"/>
        <w:rPr>
          <w:b/>
        </w:rPr>
      </w:pPr>
      <w:r w:rsidRPr="007C6E17">
        <w:rPr>
          <w:b/>
        </w:rPr>
        <w:lastRenderedPageBreak/>
        <w:t>Figure 16 | SSE offboard results for tethered flight</w:t>
      </w:r>
    </w:p>
    <w:p w14:paraId="5D1FCBC6" w14:textId="35ED7F3B" w:rsidR="0095329D" w:rsidRDefault="002259FB" w:rsidP="0095329D">
      <w:pPr>
        <w:pStyle w:val="BodyText"/>
      </w:pPr>
      <w:r>
        <w:tab/>
      </w:r>
      <w:r w:rsidR="0095329D">
        <w:t>Firstly, the state estimates seem appropriate and track the sinusoidal height profile resembled in the laser scanner measurements. From the flight time of 6 seconds to the end, there is an average of approximately 1</w:t>
      </w:r>
      <w:r w:rsidR="000A2AFD">
        <w:t>3</w:t>
      </w:r>
      <w:r w:rsidR="0095329D">
        <w:t>% absolute error in height. One major issue with the tethered flight was the inability to account for external forces, such as the normal force of the ground or the tension in the tethers. This could possibly account for the unexpected behavior at about 2 to 3 seconds. However, between 3 and 6 seconds in the flight in Figure 16, the trajectory of the SSE predicted height output roughly matches the shape of the actual height, and at about 6 seconds, the SSE is recovered.</w:t>
      </w:r>
    </w:p>
    <w:p w14:paraId="27D96570" w14:textId="77777777" w:rsidR="0095329D" w:rsidRDefault="0095329D" w:rsidP="0095329D">
      <w:pPr>
        <w:pStyle w:val="BodyText"/>
      </w:pPr>
      <w:r>
        <w:tab/>
        <w:t>Therefore, once the quadrotor was verified to be stable in manual mode, the quadrotor was tested untethered, again using manual control with the RC controller. The SSE results for the height are shown in Figure 17.</w:t>
      </w:r>
    </w:p>
    <w:p w14:paraId="49CDEB42" w14:textId="0359B8EE" w:rsidR="00E1651D" w:rsidRDefault="000A2AFD" w:rsidP="000A2AFD">
      <w:pPr>
        <w:pStyle w:val="BodyText"/>
        <w:jc w:val="center"/>
      </w:pPr>
      <w:r>
        <w:rPr>
          <w:noProof/>
        </w:rPr>
        <w:drawing>
          <wp:inline distT="0" distB="0" distL="0" distR="0" wp14:anchorId="24182EF8" wp14:editId="4ECEB5E3">
            <wp:extent cx="4968240" cy="2804160"/>
            <wp:effectExtent l="0" t="0" r="3810" b="0"/>
            <wp:docPr id="56" name="Picture 56" descr="C:\Users\paige\AppData\Local\Microsoft\Windows\INetCache\Content.Word\good flying plot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good flying plot labels.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5867" r="7200"/>
                    <a:stretch/>
                  </pic:blipFill>
                  <pic:spPr bwMode="auto">
                    <a:xfrm>
                      <a:off x="0" y="0"/>
                      <a:ext cx="4968240"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3F434F10" w14:textId="77777777" w:rsidR="002259FB" w:rsidRPr="00E1651D" w:rsidRDefault="002259FB" w:rsidP="002259FB">
      <w:pPr>
        <w:pStyle w:val="BodyText"/>
        <w:ind w:firstLine="547"/>
        <w:jc w:val="center"/>
        <w:rPr>
          <w:b/>
        </w:rPr>
      </w:pPr>
      <w:r w:rsidRPr="00E1651D">
        <w:rPr>
          <w:b/>
        </w:rPr>
        <w:t>Figure 17 | SSE offboard results for untethered flight</w:t>
      </w:r>
    </w:p>
    <w:p w14:paraId="506F8369" w14:textId="71D6C5F9" w:rsidR="0095329D" w:rsidRDefault="0095329D" w:rsidP="0095329D">
      <w:pPr>
        <w:pStyle w:val="BodyText"/>
        <w:ind w:firstLine="547"/>
      </w:pPr>
      <w:r>
        <w:lastRenderedPageBreak/>
        <w:t>The results of the untethered flight show less deviation between state estimate and sensor readings compared to the tethered flight results. The drop in the first two seconds is due to neglecting the external normal force from the floor, which was not accounted for in the SSE model or sensor measurements. Looking at the data after the initial drop, in the 2-10 s</w:t>
      </w:r>
      <w:r w:rsidR="000A2AFD">
        <w:t>econd rage, there is about 24</w:t>
      </w:r>
      <w:r>
        <w:t>% absolute error in height SSE prediction from actual height</w:t>
      </w:r>
      <w:r w:rsidR="001A7CD8">
        <w:t xml:space="preserve"> measured from the laser scanners (from 2 seconds to just before the final 3 seconds when the quadrotor is stationary, the average error is 43%)</w:t>
      </w:r>
      <w:r>
        <w:t>. After about 12 second, the SSE prediction starts to diverge more from the actual height, although the trajectory generally follows the same shape.</w:t>
      </w:r>
    </w:p>
    <w:p w14:paraId="61113E97" w14:textId="216CB6BA" w:rsidR="0095329D" w:rsidRDefault="0095329D" w:rsidP="000A2AFD">
      <w:pPr>
        <w:pStyle w:val="BodyText"/>
        <w:ind w:firstLine="547"/>
      </w:pPr>
      <w:r>
        <w:t>One likely reason for the error in state estimates comes back to the seemingly compromised velocity calculations from the IMU’s accelerometers. With two z-velocity data points coming from the differentiated laser scanner height measurements, and the other two from the integrated accelerometer data, there is effectively 50% compromised sensors, as illustrated in Figure 18, which plots the z-velocity inputs to the SSE.</w:t>
      </w:r>
    </w:p>
    <w:p w14:paraId="33E868EE" w14:textId="73A387E8" w:rsidR="003526EC" w:rsidRDefault="00B674FA" w:rsidP="002259FB">
      <w:pPr>
        <w:pStyle w:val="BodyText"/>
      </w:pPr>
      <w:r>
        <w:rPr>
          <w:noProof/>
        </w:rPr>
        <w:drawing>
          <wp:inline distT="0" distB="0" distL="0" distR="0" wp14:anchorId="6CE0A9E4" wp14:editId="4B3CB975">
            <wp:extent cx="5707380" cy="2971800"/>
            <wp:effectExtent l="0" t="0" r="7620" b="0"/>
            <wp:docPr id="46" name="Picture 46" descr="C:\Users\paige\AppData\Local\Microsoft\Windows\INetCache\Content.Word\crazy velocity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crazy velocity label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7380" cy="2971800"/>
                    </a:xfrm>
                    <a:prstGeom prst="rect">
                      <a:avLst/>
                    </a:prstGeom>
                    <a:noFill/>
                    <a:ln>
                      <a:noFill/>
                    </a:ln>
                  </pic:spPr>
                </pic:pic>
              </a:graphicData>
            </a:graphic>
          </wp:inline>
        </w:drawing>
      </w:r>
    </w:p>
    <w:p w14:paraId="3975010C" w14:textId="77777777" w:rsidR="002259FB" w:rsidRPr="003526EC" w:rsidRDefault="002259FB" w:rsidP="002259FB">
      <w:pPr>
        <w:pStyle w:val="BodyText"/>
        <w:ind w:firstLine="547"/>
        <w:jc w:val="center"/>
        <w:rPr>
          <w:b/>
        </w:rPr>
      </w:pPr>
      <w:r w:rsidRPr="003526EC">
        <w:rPr>
          <w:b/>
        </w:rPr>
        <w:lastRenderedPageBreak/>
        <w:t>Figure 18 | Z-Velocity Inputs to the SSE</w:t>
      </w:r>
    </w:p>
    <w:p w14:paraId="4AB29E96" w14:textId="655C8359" w:rsidR="00131455" w:rsidRDefault="0095329D" w:rsidP="0095329D">
      <w:pPr>
        <w:pStyle w:val="BodyText"/>
        <w:ind w:firstLine="547"/>
      </w:pPr>
      <w:bookmarkStart w:id="119" w:name="_Toc481761117"/>
      <w:r>
        <w:t xml:space="preserve">In Figure 18, there are three of the five lines which overlap around the “0” velocity level: from laser 1, laser 2, and estimated velocity. These velocities actually </w:t>
      </w:r>
      <w:r w:rsidR="00F61114">
        <w:t xml:space="preserve">fall </w:t>
      </w:r>
      <w:r>
        <w:t>between -1 and 1m/s, but are hard to see due to the scale of the figure.</w:t>
      </w:r>
      <w:r w:rsidR="00131455">
        <w:t xml:space="preserve"> The average error between the estimated velocity and the velocity from the laser scanners is 57%.</w:t>
      </w:r>
      <w:r>
        <w:t xml:space="preserve"> The velocity measurements due to the IMU pairs (numerical integration of accelerometer data) result in extremely corrupt data</w:t>
      </w:r>
      <w:r w:rsidR="00131455">
        <w:t>, with an average error of 3000% for IMU1&amp;2 (yellow line) and 8000% for IMU3&amp;4 (purple line)</w:t>
      </w:r>
      <w:r>
        <w:t>. The test space for the quadrotor flights was 8ft x 8ft x 8ft, but according to IMU3&amp;4 in Figure 18, the quadrotor was flying at -150m/s for about 25sec, w</w:t>
      </w:r>
      <w:r w:rsidR="00131455">
        <w:t>hich is a descent of over 9000m</w:t>
      </w:r>
      <w:r>
        <w:t>.</w:t>
      </w:r>
      <w:r w:rsidR="00131455">
        <w:t xml:space="preserve"> The SSE can recover a fairly reasonable state based on two functioning velocity measurements, even with two of the four velocity measurements severely compromised.</w:t>
      </w:r>
    </w:p>
    <w:p w14:paraId="5C75F52F" w14:textId="109B7510" w:rsidR="0095329D" w:rsidRDefault="00B674FA" w:rsidP="0095329D">
      <w:pPr>
        <w:pStyle w:val="BodyText"/>
        <w:ind w:firstLine="547"/>
      </w:pPr>
      <w:r>
        <w:t>T</w:t>
      </w:r>
      <w:r w:rsidR="0095329D">
        <w:t xml:space="preserve">he SSE currently does not have the specific system parameters of our quadrotor. Thus, to improve the accuracy of the SSE, the exact parameters (moment of inertia, propeller velocity to thrust coefficient, etc.) must be tuned to match the system. </w:t>
      </w:r>
    </w:p>
    <w:p w14:paraId="344BFB0B" w14:textId="77777777" w:rsidR="0095329D" w:rsidRDefault="0095329D" w:rsidP="0095329D">
      <w:pPr>
        <w:pStyle w:val="BodyText"/>
        <w:ind w:firstLine="547"/>
      </w:pPr>
      <w:r>
        <w:t xml:space="preserve">Due to limited time, the angle SSE was not debugged. Despite the sensor outputs seeming reasonable (magnetometer and gyroscope outputs), the state estimates were extremely inaccurate. There may be a bug in the SSE algorithm, or it may be due to inaccurate system parameters, since the position SSE seemed reasonable, and the angle SSE was largely the same. </w:t>
      </w:r>
    </w:p>
    <w:p w14:paraId="70497E64" w14:textId="2D27514C" w:rsidR="002259FB" w:rsidRDefault="006A2873" w:rsidP="002259FB">
      <w:pPr>
        <w:pStyle w:val="Heading2"/>
      </w:pPr>
      <w:r>
        <w:lastRenderedPageBreak/>
        <w:t>SSE</w:t>
      </w:r>
      <w:r w:rsidR="002259FB">
        <w:t xml:space="preserve"> </w:t>
      </w:r>
      <w:r>
        <w:t>Performance in C</w:t>
      </w:r>
      <w:r w:rsidR="002259FB">
        <w:t xml:space="preserve">ontrol </w:t>
      </w:r>
      <w:r>
        <w:t>L</w:t>
      </w:r>
      <w:r w:rsidR="002259FB">
        <w:t>oop</w:t>
      </w:r>
      <w:bookmarkEnd w:id="119"/>
    </w:p>
    <w:p w14:paraId="4B3966CC" w14:textId="77777777" w:rsidR="0095329D" w:rsidRDefault="0095329D" w:rsidP="0095329D">
      <w:pPr>
        <w:pStyle w:val="BodyText"/>
        <w:ind w:firstLine="547"/>
      </w:pPr>
      <w:bookmarkStart w:id="120" w:name="_Toc481761118"/>
      <w:bookmarkStart w:id="121" w:name="_Ref481781129"/>
      <w:r>
        <w:t xml:space="preserve">The quadrotor was tested in autonomous mode untethered, with onboard SSE updating only the z-position, letting the Pixhawk internal state estimator control the x and y position estimates, as well as the orientation. Simple flight paths were tested, defining set points linearly ascending to 0.5 meters and back to ground, keeping x and y position constant, along with the orientation constant. </w:t>
      </w:r>
    </w:p>
    <w:p w14:paraId="74297141" w14:textId="77777777" w:rsidR="0095329D" w:rsidRDefault="0095329D" w:rsidP="0095329D">
      <w:pPr>
        <w:pStyle w:val="BodyText"/>
        <w:ind w:firstLine="547"/>
      </w:pPr>
      <w:r>
        <w:t>Since the autonomous test flights were largely unsuccessful and with the limited time, there was no complete data processing or analysis for these flights.</w:t>
      </w:r>
    </w:p>
    <w:p w14:paraId="74EABFF3" w14:textId="77777777" w:rsidR="0095329D" w:rsidRPr="007808EE" w:rsidRDefault="0095329D" w:rsidP="0095329D">
      <w:pPr>
        <w:pStyle w:val="BodyText"/>
        <w:ind w:firstLine="547"/>
      </w:pPr>
      <w:r>
        <w:t xml:space="preserve">However, the autonomous flights illustrated some key problems with the control system design. Namely, the lack of x-y global positioning results in drift of the quadrotor. On flights when the quadrotor seemed to be ascending properly in the z-direction, there was no way to control the x-y position, resulting in many crashes. </w:t>
      </w:r>
      <w:bookmarkStart w:id="122" w:name="_GoBack"/>
      <w:bookmarkEnd w:id="122"/>
    </w:p>
    <w:p w14:paraId="596B4DA6" w14:textId="77777777" w:rsidR="002259FB" w:rsidRDefault="002259FB" w:rsidP="007C6E17">
      <w:pPr>
        <w:pStyle w:val="Heading1"/>
      </w:pPr>
      <w:r>
        <w:lastRenderedPageBreak/>
        <w:t>Project overview</w:t>
      </w:r>
      <w:bookmarkEnd w:id="120"/>
      <w:bookmarkEnd w:id="121"/>
    </w:p>
    <w:p w14:paraId="01CFC003" w14:textId="77777777" w:rsidR="0095329D" w:rsidRDefault="0095329D" w:rsidP="0095329D">
      <w:pPr>
        <w:pStyle w:val="BodyText"/>
        <w:ind w:firstLine="547"/>
      </w:pPr>
      <w:r>
        <w:t>The position SSE functionality was verified offboard and onboard (in the ROS environment), but not successfully integrated into the control loop. Although slightly inaccurate, with errors of about 10% for the majority of valid data periods of the flights, the height estimates did indeed follow the behavior of the quadrotor. The estimates were severely handicapped by the erroneous velocity data calculated from the accelerometers. Unfortunately, it seemed that these specific readings were always compromised without our intentional intervention. Further system parameter tuning is expected to also yield better results.</w:t>
      </w:r>
    </w:p>
    <w:p w14:paraId="1A05E811" w14:textId="77777777" w:rsidR="0095329D" w:rsidRDefault="0095329D" w:rsidP="0095329D">
      <w:pPr>
        <w:pStyle w:val="BodyText"/>
        <w:ind w:firstLine="547"/>
      </w:pPr>
      <w:r>
        <w:t>The position SSE was integrated into the control loop unsuccessfully, largely due to the lack of global x-y position data, resulting in lateral drift. Because the x-y was not controlled, when tests to control the z (height) were performed, the quadrotor would drift in the x-y plane into the netting setup around the test area. This team suggests either using GPS or a Motion Capture system to control x-y data for prolonged height control testing.</w:t>
      </w:r>
    </w:p>
    <w:p w14:paraId="431DAEA2" w14:textId="7D16FE4C" w:rsidR="002259FB" w:rsidRDefault="002259FB" w:rsidP="007C6E17">
      <w:pPr>
        <w:pStyle w:val="Heading2"/>
      </w:pPr>
      <w:r>
        <w:t xml:space="preserve"> </w:t>
      </w:r>
      <w:bookmarkStart w:id="123" w:name="_Toc481761119"/>
      <w:r>
        <w:t>Project Constraints</w:t>
      </w:r>
      <w:bookmarkEnd w:id="123"/>
    </w:p>
    <w:p w14:paraId="6792A5C6" w14:textId="77777777" w:rsidR="0095329D" w:rsidRPr="00DC2832" w:rsidRDefault="0095329D" w:rsidP="0095329D">
      <w:pPr>
        <w:pStyle w:val="BodyText"/>
        <w:ind w:firstLine="547"/>
      </w:pPr>
      <w:r>
        <w:t>In formulating the problem space at the beginning of the project, the following constraints were established.</w:t>
      </w:r>
    </w:p>
    <w:p w14:paraId="7FEE9509" w14:textId="77777777" w:rsidR="0095329D" w:rsidRPr="00DC2832" w:rsidRDefault="0095329D" w:rsidP="0095329D">
      <w:pPr>
        <w:spacing w:line="480" w:lineRule="auto"/>
        <w:ind w:firstLine="547"/>
        <w:textAlignment w:val="baseline"/>
        <w:rPr>
          <w:rFonts w:eastAsia="Times"/>
          <w:bCs/>
          <w:color w:val="000000" w:themeColor="text1"/>
          <w:szCs w:val="24"/>
        </w:rPr>
      </w:pPr>
      <w:r w:rsidRPr="00DC2832">
        <w:rPr>
          <w:rFonts w:eastAsia="Times"/>
          <w:i/>
          <w:color w:val="000000" w:themeColor="text1"/>
          <w:szCs w:val="24"/>
        </w:rPr>
        <w:t xml:space="preserve">Final implementation of the SSE must be in </w:t>
      </w:r>
      <w:r w:rsidRPr="00DC2832">
        <w:rPr>
          <w:rFonts w:eastAsia="Times"/>
          <w:bCs/>
          <w:i/>
          <w:color w:val="000000" w:themeColor="text1"/>
          <w:szCs w:val="24"/>
        </w:rPr>
        <w:t>ROS</w:t>
      </w:r>
      <w:r>
        <w:rPr>
          <w:rFonts w:eastAsia="Times"/>
          <w:bCs/>
          <w:color w:val="000000" w:themeColor="text1"/>
          <w:szCs w:val="24"/>
        </w:rPr>
        <w:t>: The SSE was successfully implemented in ROS and ran real-time on the quadrotor.</w:t>
      </w:r>
      <w:r>
        <w:rPr>
          <w:rFonts w:eastAsia="Times"/>
          <w:bCs/>
          <w:i/>
          <w:color w:val="000000" w:themeColor="text1"/>
          <w:szCs w:val="24"/>
        </w:rPr>
        <w:t xml:space="preserve"> </w:t>
      </w:r>
    </w:p>
    <w:p w14:paraId="7ED880FD" w14:textId="77777777" w:rsidR="0095329D" w:rsidRPr="00DC2832" w:rsidRDefault="0095329D" w:rsidP="0095329D">
      <w:pPr>
        <w:spacing w:line="480" w:lineRule="auto"/>
        <w:ind w:firstLine="547"/>
        <w:textAlignment w:val="baseline"/>
        <w:rPr>
          <w:rFonts w:eastAsia="Times"/>
          <w:i/>
          <w:color w:val="000000" w:themeColor="text1"/>
          <w:szCs w:val="24"/>
        </w:rPr>
      </w:pPr>
      <w:r w:rsidRPr="00DC2832">
        <w:rPr>
          <w:rFonts w:eastAsia="Times"/>
          <w:i/>
          <w:color w:val="000000" w:themeColor="text1"/>
          <w:szCs w:val="24"/>
        </w:rPr>
        <w:t xml:space="preserve">Quadrotor must </w:t>
      </w:r>
      <w:r w:rsidRPr="00DC2832">
        <w:rPr>
          <w:rFonts w:eastAsia="Times"/>
          <w:bCs/>
          <w:i/>
          <w:color w:val="000000" w:themeColor="text1"/>
          <w:szCs w:val="24"/>
        </w:rPr>
        <w:t>fly for 10 minutes</w:t>
      </w:r>
      <w:r w:rsidRPr="00DC2832">
        <w:rPr>
          <w:rFonts w:eastAsia="Times"/>
          <w:i/>
          <w:color w:val="000000" w:themeColor="text1"/>
          <w:szCs w:val="24"/>
        </w:rPr>
        <w:t xml:space="preserve"> on a single battery charge</w:t>
      </w:r>
      <w:r>
        <w:rPr>
          <w:rFonts w:eastAsia="Times"/>
          <w:color w:val="000000" w:themeColor="text1"/>
          <w:szCs w:val="24"/>
        </w:rPr>
        <w:t>: This constraint was not met. The quadrotor had a flight time of approximately 3 minute on a single battery.</w:t>
      </w:r>
    </w:p>
    <w:p w14:paraId="52D95A87" w14:textId="77777777" w:rsidR="0095329D" w:rsidRPr="00DC2832" w:rsidRDefault="0095329D" w:rsidP="0095329D">
      <w:pPr>
        <w:spacing w:line="480" w:lineRule="auto"/>
        <w:ind w:firstLine="360"/>
        <w:textAlignment w:val="baseline"/>
        <w:rPr>
          <w:rFonts w:eastAsia="Times"/>
          <w:color w:val="000000" w:themeColor="text1"/>
          <w:szCs w:val="24"/>
        </w:rPr>
      </w:pPr>
      <w:r w:rsidRPr="00DC2832">
        <w:rPr>
          <w:rFonts w:eastAsia="Times"/>
          <w:i/>
          <w:color w:val="000000" w:themeColor="text1"/>
          <w:szCs w:val="24"/>
        </w:rPr>
        <w:lastRenderedPageBreak/>
        <w:t xml:space="preserve">Must estimate states at a frequency of at least </w:t>
      </w:r>
      <w:r w:rsidRPr="00DC2832">
        <w:rPr>
          <w:rFonts w:eastAsia="Times"/>
          <w:bCs/>
          <w:i/>
          <w:color w:val="000000" w:themeColor="text1"/>
          <w:szCs w:val="24"/>
        </w:rPr>
        <w:t>25 Hz</w:t>
      </w:r>
      <w:r>
        <w:rPr>
          <w:rFonts w:eastAsia="Times"/>
          <w:bCs/>
          <w:color w:val="000000" w:themeColor="text1"/>
          <w:szCs w:val="24"/>
        </w:rPr>
        <w:t>: Although the SSE only updated states at 10 Hz (limited by the 10 Hz update rate of the laser scanner), the control loop ran at 100 Hz. Additionally, there were some tests with euler approximations to fill in the dead time after the SSE runs and before the next laser scanner update arrives.</w:t>
      </w:r>
    </w:p>
    <w:p w14:paraId="7772C72E" w14:textId="77777777" w:rsidR="0095329D" w:rsidRPr="00DC2832" w:rsidRDefault="0095329D" w:rsidP="0095329D">
      <w:pPr>
        <w:spacing w:line="480" w:lineRule="auto"/>
        <w:ind w:firstLine="360"/>
        <w:textAlignment w:val="baseline"/>
        <w:rPr>
          <w:rFonts w:eastAsia="Times"/>
          <w:color w:val="000000" w:themeColor="text1"/>
          <w:szCs w:val="24"/>
        </w:rPr>
      </w:pPr>
      <w:r w:rsidRPr="00DC2832">
        <w:rPr>
          <w:i/>
          <w:color w:val="000000" w:themeColor="text1"/>
          <w:szCs w:val="24"/>
        </w:rPr>
        <w:t xml:space="preserve">All equipment and supplies must cost less than </w:t>
      </w:r>
      <w:r w:rsidRPr="00DC2832">
        <w:rPr>
          <w:bCs/>
          <w:i/>
          <w:color w:val="000000" w:themeColor="text1"/>
          <w:szCs w:val="24"/>
        </w:rPr>
        <w:t>$7,000</w:t>
      </w:r>
      <w:r>
        <w:rPr>
          <w:bCs/>
          <w:color w:val="000000" w:themeColor="text1"/>
          <w:szCs w:val="24"/>
        </w:rPr>
        <w:t>: In total, the quadrotor is priced at ~$4000. More money was used extra parts and replacements, or other materials not on the quadrotor (nets, foam, etc.).</w:t>
      </w:r>
    </w:p>
    <w:p w14:paraId="2E860525" w14:textId="70D9D7D5" w:rsidR="00821626" w:rsidRDefault="00B653AC" w:rsidP="00B653AC">
      <w:pPr>
        <w:pStyle w:val="Heading2"/>
      </w:pPr>
      <w:r>
        <w:t>Future Work</w:t>
      </w:r>
    </w:p>
    <w:p w14:paraId="09501D43" w14:textId="4B268634" w:rsidR="0095329D" w:rsidRDefault="00294C43" w:rsidP="00294C43">
      <w:pPr>
        <w:pStyle w:val="BodyText"/>
        <w:ind w:firstLine="547"/>
      </w:pPr>
      <w:r>
        <w:t>F</w:t>
      </w:r>
      <w:r w:rsidR="008D705C">
        <w:t>uture work</w:t>
      </w:r>
      <w:r>
        <w:t xml:space="preserve"> for this project could be to further test the SSE in off-board mode on the quadrotor. This would involve giving the quadrotor a flight path to autonomously track and test the response of the SSE given compromised sensors. </w:t>
      </w:r>
      <w:r w:rsidR="000C297B">
        <w:t xml:space="preserve">Although this was attempted during the span of this project, the results of autonomous flying were not consistent and did not track the flight path very successfully. </w:t>
      </w:r>
    </w:p>
    <w:p w14:paraId="7D128934" w14:textId="18DD4DF6" w:rsidR="000C297B" w:rsidRPr="0095329D" w:rsidRDefault="000C297B" w:rsidP="00294C43">
      <w:pPr>
        <w:pStyle w:val="BodyText"/>
        <w:ind w:firstLine="547"/>
      </w:pPr>
      <w:r>
        <w:t xml:space="preserve">In order to have a better comparison of the SSE with and without compromised sensors, having a system to record truth data (OptiTrack, GPS) would allow for better quantifying the error. Once this is done it could also be possible to track a flight path that changes in the x and y direction as well and not just altitude tracking. </w:t>
      </w:r>
    </w:p>
    <w:p w14:paraId="32EA0C72" w14:textId="77777777" w:rsidR="00F960A6" w:rsidRDefault="00F960A6" w:rsidP="00F960A6">
      <w:pPr>
        <w:pStyle w:val="Heading1"/>
      </w:pPr>
      <w:bookmarkStart w:id="124" w:name="_Toc481761120"/>
      <w:r>
        <w:lastRenderedPageBreak/>
        <w:t>References</w:t>
      </w:r>
      <w:bookmarkEnd w:id="124"/>
    </w:p>
    <w:p w14:paraId="57EC4136" w14:textId="77777777" w:rsidR="00F960A6" w:rsidRPr="007A4EB4" w:rsidRDefault="00F960A6" w:rsidP="006A2873">
      <w:pPr>
        <w:pStyle w:val="Bibliography"/>
        <w:spacing w:line="480" w:lineRule="auto"/>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6A2873">
      <w:pPr>
        <w:pStyle w:val="Bibliography"/>
        <w:spacing w:line="480" w:lineRule="auto"/>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6A2873">
      <w:pPr>
        <w:pStyle w:val="Bibliography"/>
        <w:spacing w:line="480" w:lineRule="auto"/>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6A2873">
      <w:pPr>
        <w:pStyle w:val="Bibliography"/>
        <w:spacing w:line="480" w:lineRule="auto"/>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6A2873">
      <w:pPr>
        <w:pStyle w:val="Bibliography"/>
        <w:spacing w:line="480" w:lineRule="auto"/>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6A2873">
      <w:pPr>
        <w:pStyle w:val="Bibliography"/>
        <w:spacing w:line="480" w:lineRule="auto"/>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6A2873">
      <w:pPr>
        <w:pStyle w:val="Bibliography"/>
        <w:spacing w:line="480" w:lineRule="auto"/>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6A2873">
      <w:pPr>
        <w:pStyle w:val="Bibliography"/>
        <w:spacing w:line="480" w:lineRule="auto"/>
      </w:pPr>
      <w:r w:rsidRPr="007A4EB4">
        <w:lastRenderedPageBreak/>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6A2873">
      <w:pPr>
        <w:pStyle w:val="Bibliography"/>
        <w:spacing w:line="480" w:lineRule="auto"/>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6A2873">
      <w:pPr>
        <w:pStyle w:val="Bibliography"/>
        <w:spacing w:line="480" w:lineRule="auto"/>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6A2873">
      <w:pPr>
        <w:pStyle w:val="Bibliography"/>
        <w:spacing w:line="480" w:lineRule="auto"/>
      </w:pPr>
      <w:r w:rsidRPr="007A4EB4">
        <w:t>[11]</w:t>
      </w:r>
      <w:r w:rsidRPr="007A4EB4">
        <w:tab/>
        <w:t>“QAV400.” [Online]. Available: http://www.lumenier.com/products/multirotors/qav400. [Accessed: 23-Sep-2016].</w:t>
      </w:r>
    </w:p>
    <w:p w14:paraId="3E666AA4" w14:textId="77777777" w:rsidR="00F960A6" w:rsidRPr="007A4EB4" w:rsidRDefault="00F960A6" w:rsidP="006A2873">
      <w:pPr>
        <w:pStyle w:val="Bibliography"/>
        <w:spacing w:line="480" w:lineRule="auto"/>
      </w:pPr>
      <w:r w:rsidRPr="007A4EB4">
        <w:t>[12]</w:t>
      </w:r>
      <w:r w:rsidRPr="007A4EB4">
        <w:tab/>
        <w:t>“Jetson TK1 - eLinux.org.” [Online]. Available: http://elinux.org/Jetson_TK1. [Accessed: 23-Sep-2016].</w:t>
      </w:r>
    </w:p>
    <w:p w14:paraId="7A15F020" w14:textId="77777777" w:rsidR="00F960A6" w:rsidRPr="007A4EB4" w:rsidRDefault="00F960A6" w:rsidP="006A2873">
      <w:pPr>
        <w:pStyle w:val="Bibliography"/>
        <w:spacing w:line="480" w:lineRule="auto"/>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6A2873">
      <w:pPr>
        <w:pStyle w:val="Bibliography"/>
        <w:spacing w:line="480" w:lineRule="auto"/>
      </w:pPr>
      <w:r w:rsidRPr="007A4EB4">
        <w:t>[14]</w:t>
      </w:r>
      <w:r w:rsidRPr="007A4EB4">
        <w:tab/>
        <w:t>“3DR Pixhawk - 3DR.” [Online]. Available: https://store.3dr.com/products/3dr-pixhawk. [Accessed: 23-Sep-2016].</w:t>
      </w:r>
    </w:p>
    <w:p w14:paraId="3242E4EF" w14:textId="77777777" w:rsidR="00F960A6" w:rsidRPr="007A4EB4" w:rsidRDefault="00F960A6" w:rsidP="006A2873">
      <w:pPr>
        <w:pStyle w:val="Bibliography"/>
        <w:spacing w:line="480" w:lineRule="auto"/>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6A2873">
      <w:pPr>
        <w:pStyle w:val="Bibliography"/>
        <w:spacing w:line="480" w:lineRule="auto"/>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6A2873">
      <w:pPr>
        <w:pStyle w:val="Bibliography"/>
        <w:spacing w:line="480" w:lineRule="auto"/>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6A2873">
      <w:pPr>
        <w:pStyle w:val="Bibliography"/>
        <w:spacing w:line="480" w:lineRule="auto"/>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6A2873">
      <w:pPr>
        <w:pStyle w:val="Bibliography"/>
        <w:spacing w:line="480" w:lineRule="auto"/>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6A2873">
      <w:pPr>
        <w:pStyle w:val="Bibliography"/>
        <w:spacing w:line="480" w:lineRule="auto"/>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6A2873">
      <w:pPr>
        <w:pStyle w:val="Bibliography"/>
        <w:spacing w:line="480" w:lineRule="auto"/>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6A2873">
      <w:pPr>
        <w:pStyle w:val="Bibliography"/>
        <w:spacing w:line="480" w:lineRule="auto"/>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6A2873">
      <w:pPr>
        <w:pStyle w:val="Bibliography"/>
        <w:spacing w:line="480" w:lineRule="auto"/>
      </w:pPr>
      <w:r w:rsidRPr="007A4EB4">
        <w:t>[23]</w:t>
      </w:r>
      <w:r w:rsidRPr="007A4EB4">
        <w:tab/>
        <w:t>“URG Network / Wiki / Home.” [Online]. Available: https://sourceforge.net/p/urgnetwork/wiki/Home/. [Accessed: 30-Nov-2016].</w:t>
      </w:r>
    </w:p>
    <w:p w14:paraId="0E64D8C9" w14:textId="77777777" w:rsidR="00F960A6" w:rsidRPr="00086CF4" w:rsidRDefault="00F960A6" w:rsidP="006A2873">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25" w:name="_Toc481761121"/>
      <w:r>
        <w:lastRenderedPageBreak/>
        <w:t>Appendix</w:t>
      </w:r>
      <w:bookmarkEnd w:id="125"/>
    </w:p>
    <w:p w14:paraId="40C1564E" w14:textId="4BCA8355" w:rsidR="00F960A6" w:rsidRDefault="00F960A6" w:rsidP="00E56244">
      <w:pPr>
        <w:pStyle w:val="Heading2"/>
      </w:pPr>
      <w:bookmarkStart w:id="126" w:name="_Ref468379872"/>
      <w:bookmarkStart w:id="127" w:name="_Ref468379878"/>
      <w:bookmarkStart w:id="128" w:name="_Ref468379889"/>
      <w:bookmarkStart w:id="129" w:name="_Toc481761122"/>
      <w:r>
        <w:t>Dynamic model</w:t>
      </w:r>
      <w:bookmarkEnd w:id="126"/>
      <w:bookmarkEnd w:id="127"/>
      <w:bookmarkEnd w:id="128"/>
      <w:bookmarkEnd w:id="129"/>
    </w:p>
    <w:p w14:paraId="3DC8A251" w14:textId="77777777" w:rsidR="00374BE3" w:rsidRDefault="00374BE3" w:rsidP="00374BE3">
      <w:pPr>
        <w:pStyle w:val="Code"/>
        <w:rPr>
          <w:rFonts w:eastAsia="Times"/>
          <w:szCs w:val="24"/>
        </w:rPr>
      </w:pPr>
      <w:r>
        <w:rPr>
          <w:rFonts w:eastAsia="Times"/>
          <w:color w:val="0000FF"/>
        </w:rPr>
        <w:t>function</w:t>
      </w:r>
      <w:r>
        <w:rPr>
          <w:rFonts w:eastAsia="Times"/>
        </w:rPr>
        <w:t xml:space="preserve"> [x_new, y] = quadrotor_plant(u, state, constants)</w:t>
      </w:r>
    </w:p>
    <w:p w14:paraId="5507CF79" w14:textId="77777777" w:rsidR="00374BE3" w:rsidRDefault="00374BE3" w:rsidP="00374BE3">
      <w:pPr>
        <w:pStyle w:val="Code"/>
        <w:rPr>
          <w:rFonts w:eastAsia="Times"/>
          <w:szCs w:val="24"/>
        </w:rPr>
      </w:pPr>
      <w:r>
        <w:rPr>
          <w:rFonts w:eastAsia="Times"/>
        </w:rPr>
        <w:t xml:space="preserve"> </w:t>
      </w:r>
    </w:p>
    <w:p w14:paraId="27AF2AD4" w14:textId="77777777" w:rsidR="00374BE3" w:rsidRDefault="00374BE3" w:rsidP="00374BE3">
      <w:pPr>
        <w:pStyle w:val="Code"/>
        <w:rPr>
          <w:rFonts w:eastAsia="Times"/>
          <w:szCs w:val="24"/>
        </w:rPr>
      </w:pPr>
      <w:r>
        <w:rPr>
          <w:rFonts w:eastAsia="Times"/>
        </w:rPr>
        <w:t xml:space="preserve">    </w:t>
      </w:r>
      <w:r>
        <w:rPr>
          <w:rFonts w:eastAsia="Times"/>
          <w:color w:val="228B22"/>
        </w:rPr>
        <w:t>% Physical constants.</w:t>
      </w:r>
    </w:p>
    <w:p w14:paraId="060AC0A4" w14:textId="77777777" w:rsidR="00374BE3" w:rsidRDefault="00374BE3" w:rsidP="00374BE3">
      <w:pPr>
        <w:pStyle w:val="Code"/>
        <w:rPr>
          <w:rFonts w:eastAsia="Times"/>
          <w:szCs w:val="24"/>
        </w:rPr>
      </w:pPr>
      <w:r>
        <w:rPr>
          <w:rFonts w:eastAsia="Times"/>
        </w:rPr>
        <w:t xml:space="preserve">    m = constants.m;</w:t>
      </w:r>
    </w:p>
    <w:p w14:paraId="658CFAD7" w14:textId="77777777" w:rsidR="00374BE3" w:rsidRDefault="00374BE3" w:rsidP="00374BE3">
      <w:pPr>
        <w:pStyle w:val="Code"/>
        <w:rPr>
          <w:rFonts w:eastAsia="Times"/>
          <w:szCs w:val="24"/>
        </w:rPr>
      </w:pPr>
      <w:r>
        <w:rPr>
          <w:rFonts w:eastAsia="Times"/>
        </w:rPr>
        <w:t xml:space="preserve">    L = constants.L;</w:t>
      </w:r>
    </w:p>
    <w:p w14:paraId="6C7FEAD6" w14:textId="77777777" w:rsidR="00374BE3" w:rsidRDefault="00374BE3" w:rsidP="00374BE3">
      <w:pPr>
        <w:pStyle w:val="Code"/>
        <w:rPr>
          <w:rFonts w:eastAsia="Times"/>
          <w:szCs w:val="24"/>
        </w:rPr>
      </w:pPr>
      <w:r>
        <w:rPr>
          <w:rFonts w:eastAsia="Times"/>
        </w:rPr>
        <w:t xml:space="preserve">    k = constants.k;</w:t>
      </w:r>
    </w:p>
    <w:p w14:paraId="026100B1" w14:textId="77777777" w:rsidR="00374BE3" w:rsidRDefault="00374BE3" w:rsidP="00374BE3">
      <w:pPr>
        <w:pStyle w:val="Code"/>
        <w:rPr>
          <w:rFonts w:eastAsia="Times"/>
          <w:szCs w:val="24"/>
        </w:rPr>
      </w:pPr>
      <w:r>
        <w:rPr>
          <w:rFonts w:eastAsia="Times"/>
        </w:rPr>
        <w:t xml:space="preserve">    b = constants.b;</w:t>
      </w:r>
    </w:p>
    <w:p w14:paraId="5E643DF9" w14:textId="77777777" w:rsidR="00374BE3" w:rsidRDefault="00374BE3" w:rsidP="00374BE3">
      <w:pPr>
        <w:pStyle w:val="Code"/>
        <w:rPr>
          <w:rFonts w:eastAsia="Times"/>
          <w:szCs w:val="24"/>
        </w:rPr>
      </w:pPr>
      <w:r>
        <w:rPr>
          <w:rFonts w:eastAsia="Times"/>
        </w:rPr>
        <w:t xml:space="preserve">    I = constants.I;</w:t>
      </w:r>
    </w:p>
    <w:p w14:paraId="46AA51BA" w14:textId="77777777" w:rsidR="00374BE3" w:rsidRDefault="00374BE3" w:rsidP="00374BE3">
      <w:pPr>
        <w:pStyle w:val="Code"/>
        <w:rPr>
          <w:rFonts w:eastAsia="Times"/>
          <w:szCs w:val="24"/>
        </w:rPr>
      </w:pPr>
      <w:r>
        <w:rPr>
          <w:rFonts w:eastAsia="Times"/>
        </w:rPr>
        <w:t xml:space="preserve">    kd = constants.kd;</w:t>
      </w:r>
    </w:p>
    <w:p w14:paraId="0F0E1601" w14:textId="77777777" w:rsidR="00374BE3" w:rsidRDefault="00374BE3" w:rsidP="00374BE3">
      <w:pPr>
        <w:pStyle w:val="Code"/>
        <w:rPr>
          <w:rFonts w:eastAsia="Times"/>
          <w:szCs w:val="24"/>
        </w:rPr>
      </w:pPr>
      <w:r>
        <w:rPr>
          <w:rFonts w:eastAsia="Times"/>
        </w:rPr>
        <w:t xml:space="preserve">    g = constants.g;</w:t>
      </w:r>
    </w:p>
    <w:p w14:paraId="2A6ED824" w14:textId="77777777" w:rsidR="00374BE3" w:rsidRDefault="00374BE3" w:rsidP="00374BE3">
      <w:pPr>
        <w:pStyle w:val="Code"/>
        <w:rPr>
          <w:rFonts w:eastAsia="Times"/>
          <w:szCs w:val="24"/>
        </w:rPr>
      </w:pPr>
      <w:r>
        <w:rPr>
          <w:rFonts w:eastAsia="Times"/>
        </w:rPr>
        <w:t xml:space="preserve">    dt = constants.dt;</w:t>
      </w:r>
    </w:p>
    <w:p w14:paraId="7966A442" w14:textId="77777777" w:rsidR="00374BE3" w:rsidRDefault="00374BE3" w:rsidP="00374BE3">
      <w:pPr>
        <w:pStyle w:val="Code"/>
        <w:rPr>
          <w:rFonts w:eastAsia="Times"/>
          <w:szCs w:val="24"/>
        </w:rPr>
      </w:pPr>
      <w:r>
        <w:rPr>
          <w:rFonts w:eastAsia="Times"/>
        </w:rPr>
        <w:t xml:space="preserve">    C = constants.C;</w:t>
      </w:r>
    </w:p>
    <w:p w14:paraId="71B8673E" w14:textId="77777777" w:rsidR="00374BE3" w:rsidRDefault="00374BE3" w:rsidP="00374BE3">
      <w:pPr>
        <w:pStyle w:val="Code"/>
        <w:rPr>
          <w:rFonts w:eastAsia="Times"/>
          <w:szCs w:val="24"/>
        </w:rPr>
      </w:pPr>
      <w:r>
        <w:rPr>
          <w:rFonts w:eastAsia="Times"/>
        </w:rPr>
        <w:t xml:space="preserve">    </w:t>
      </w:r>
    </w:p>
    <w:p w14:paraId="4A5DABAF" w14:textId="77777777" w:rsidR="00374BE3" w:rsidRDefault="00374BE3" w:rsidP="00374BE3">
      <w:pPr>
        <w:pStyle w:val="Code"/>
        <w:rPr>
          <w:rFonts w:eastAsia="Times"/>
          <w:szCs w:val="24"/>
        </w:rPr>
      </w:pPr>
      <w:r>
        <w:rPr>
          <w:rFonts w:eastAsia="Times"/>
        </w:rPr>
        <w:t xml:space="preserve">    </w:t>
      </w:r>
      <w:r>
        <w:rPr>
          <w:rFonts w:eastAsia="Times"/>
          <w:color w:val="228B22"/>
        </w:rPr>
        <w:t>% state variables</w:t>
      </w:r>
    </w:p>
    <w:p w14:paraId="069043A7" w14:textId="77777777" w:rsidR="00374BE3" w:rsidRDefault="00374BE3" w:rsidP="00374BE3">
      <w:pPr>
        <w:pStyle w:val="Code"/>
        <w:rPr>
          <w:rFonts w:eastAsia="Times"/>
          <w:szCs w:val="24"/>
        </w:rPr>
      </w:pPr>
      <w:r>
        <w:rPr>
          <w:rFonts w:eastAsia="Times"/>
        </w:rPr>
        <w:t xml:space="preserve">    x = state(1);</w:t>
      </w:r>
    </w:p>
    <w:p w14:paraId="6780006F" w14:textId="77777777" w:rsidR="00374BE3" w:rsidRDefault="00374BE3" w:rsidP="00374BE3">
      <w:pPr>
        <w:pStyle w:val="Code"/>
        <w:rPr>
          <w:rFonts w:eastAsia="Times"/>
          <w:szCs w:val="24"/>
        </w:rPr>
      </w:pPr>
      <w:r>
        <w:rPr>
          <w:rFonts w:eastAsia="Times"/>
        </w:rPr>
        <w:t xml:space="preserve">    xdot = state(2:4);</w:t>
      </w:r>
    </w:p>
    <w:p w14:paraId="349D86F4" w14:textId="77777777" w:rsidR="00374BE3" w:rsidRDefault="00374BE3" w:rsidP="00374BE3">
      <w:pPr>
        <w:pStyle w:val="Code"/>
        <w:rPr>
          <w:rFonts w:eastAsia="Times"/>
          <w:szCs w:val="24"/>
        </w:rPr>
      </w:pPr>
      <w:r>
        <w:rPr>
          <w:rFonts w:eastAsia="Times"/>
        </w:rPr>
        <w:t xml:space="preserve">    theta = state(5:7);</w:t>
      </w:r>
    </w:p>
    <w:p w14:paraId="1A4F164F" w14:textId="77777777" w:rsidR="00374BE3" w:rsidRDefault="00374BE3" w:rsidP="00374BE3">
      <w:pPr>
        <w:pStyle w:val="Code"/>
        <w:rPr>
          <w:rFonts w:eastAsia="Times"/>
          <w:szCs w:val="24"/>
        </w:rPr>
      </w:pPr>
      <w:r>
        <w:rPr>
          <w:rFonts w:eastAsia="Times"/>
        </w:rPr>
        <w:t xml:space="preserve">    thetadot = state(8:10);</w:t>
      </w:r>
    </w:p>
    <w:p w14:paraId="67179C1B" w14:textId="77777777" w:rsidR="00374BE3" w:rsidRDefault="00374BE3" w:rsidP="00374BE3">
      <w:pPr>
        <w:pStyle w:val="Code"/>
        <w:rPr>
          <w:rFonts w:eastAsia="Times"/>
          <w:szCs w:val="24"/>
        </w:rPr>
      </w:pPr>
      <w:r>
        <w:rPr>
          <w:rFonts w:eastAsia="Times"/>
        </w:rPr>
        <w:t xml:space="preserve"> </w:t>
      </w:r>
    </w:p>
    <w:p w14:paraId="0FCC959F" w14:textId="77777777" w:rsidR="00374BE3" w:rsidRDefault="00374BE3" w:rsidP="00374BE3">
      <w:pPr>
        <w:pStyle w:val="Code"/>
        <w:rPr>
          <w:rFonts w:eastAsia="Times"/>
          <w:szCs w:val="24"/>
        </w:rPr>
      </w:pPr>
      <w:r>
        <w:rPr>
          <w:rFonts w:eastAsia="Times"/>
        </w:rPr>
        <w:t xml:space="preserve">    </w:t>
      </w:r>
      <w:r>
        <w:rPr>
          <w:rFonts w:eastAsia="Times"/>
          <w:color w:val="228B22"/>
        </w:rPr>
        <w:t>% Compute forces, torques, and accelerations.</w:t>
      </w:r>
    </w:p>
    <w:p w14:paraId="3694B820" w14:textId="77777777" w:rsidR="00374BE3" w:rsidRDefault="00374BE3" w:rsidP="00374BE3">
      <w:pPr>
        <w:pStyle w:val="Code"/>
        <w:rPr>
          <w:rFonts w:eastAsia="Times"/>
          <w:szCs w:val="24"/>
        </w:rPr>
      </w:pPr>
      <w:r>
        <w:rPr>
          <w:rFonts w:eastAsia="Times"/>
        </w:rPr>
        <w:t xml:space="preserve">    omega = thetadot2omega(thetadot, theta);</w:t>
      </w:r>
    </w:p>
    <w:p w14:paraId="0268626B" w14:textId="77777777" w:rsidR="00374BE3" w:rsidRDefault="00374BE3" w:rsidP="00374BE3">
      <w:pPr>
        <w:pStyle w:val="Code"/>
        <w:rPr>
          <w:rFonts w:eastAsia="Times"/>
          <w:szCs w:val="24"/>
        </w:rPr>
      </w:pPr>
      <w:r>
        <w:rPr>
          <w:rFonts w:eastAsia="Times"/>
        </w:rPr>
        <w:t xml:space="preserve">    a = acceleration(u, theta, xdot, m, g, k, kd);</w:t>
      </w:r>
    </w:p>
    <w:p w14:paraId="79945E96" w14:textId="77777777" w:rsidR="00374BE3" w:rsidRDefault="00374BE3" w:rsidP="00374BE3">
      <w:pPr>
        <w:pStyle w:val="Code"/>
        <w:rPr>
          <w:rFonts w:eastAsia="Times"/>
          <w:szCs w:val="24"/>
        </w:rPr>
      </w:pPr>
      <w:r>
        <w:rPr>
          <w:rFonts w:eastAsia="Times"/>
        </w:rPr>
        <w:t xml:space="preserve">    w_dot = angular_acceleration(u, omega, I, L, b, k);</w:t>
      </w:r>
    </w:p>
    <w:p w14:paraId="4BFD97C8" w14:textId="77777777" w:rsidR="00374BE3" w:rsidRDefault="00374BE3" w:rsidP="00374BE3">
      <w:pPr>
        <w:pStyle w:val="Code"/>
        <w:rPr>
          <w:rFonts w:eastAsia="Times"/>
          <w:szCs w:val="24"/>
        </w:rPr>
      </w:pPr>
      <w:r>
        <w:rPr>
          <w:rFonts w:eastAsia="Times"/>
        </w:rPr>
        <w:t xml:space="preserve"> </w:t>
      </w:r>
    </w:p>
    <w:p w14:paraId="5AB4A4CD" w14:textId="77777777" w:rsidR="00374BE3" w:rsidRDefault="00374BE3" w:rsidP="00374BE3">
      <w:pPr>
        <w:pStyle w:val="Code"/>
        <w:rPr>
          <w:rFonts w:eastAsia="Times"/>
          <w:szCs w:val="24"/>
        </w:rPr>
      </w:pPr>
      <w:r>
        <w:rPr>
          <w:rFonts w:eastAsia="Times"/>
        </w:rPr>
        <w:t xml:space="preserve">    </w:t>
      </w:r>
      <w:r>
        <w:rPr>
          <w:rFonts w:eastAsia="Times"/>
          <w:color w:val="228B22"/>
        </w:rPr>
        <w:t>% Advance system state.</w:t>
      </w:r>
    </w:p>
    <w:p w14:paraId="5F2341CF" w14:textId="77777777" w:rsidR="00374BE3" w:rsidRDefault="00374BE3" w:rsidP="00374BE3">
      <w:pPr>
        <w:pStyle w:val="Code"/>
        <w:rPr>
          <w:rFonts w:eastAsia="Times"/>
          <w:szCs w:val="24"/>
        </w:rPr>
      </w:pPr>
      <w:r>
        <w:rPr>
          <w:rFonts w:eastAsia="Times"/>
        </w:rPr>
        <w:t xml:space="preserve">    omega = omega + dt*w_dot;</w:t>
      </w:r>
    </w:p>
    <w:p w14:paraId="66A08D45" w14:textId="77777777" w:rsidR="00374BE3" w:rsidRDefault="00374BE3" w:rsidP="00374BE3">
      <w:pPr>
        <w:pStyle w:val="Code"/>
        <w:rPr>
          <w:rFonts w:eastAsia="Times"/>
          <w:szCs w:val="24"/>
        </w:rPr>
      </w:pPr>
      <w:r>
        <w:rPr>
          <w:rFonts w:eastAsia="Times"/>
        </w:rPr>
        <w:t xml:space="preserve">    thetadot = omega2thetadot(omega,theta);</w:t>
      </w:r>
    </w:p>
    <w:p w14:paraId="38587F8F" w14:textId="77777777" w:rsidR="00374BE3" w:rsidRDefault="00374BE3" w:rsidP="00374BE3">
      <w:pPr>
        <w:pStyle w:val="Code"/>
        <w:rPr>
          <w:rFonts w:eastAsia="Times"/>
          <w:szCs w:val="24"/>
        </w:rPr>
      </w:pPr>
      <w:r>
        <w:rPr>
          <w:rFonts w:eastAsia="Times"/>
        </w:rPr>
        <w:t xml:space="preserve">    theta = theta + dt*thetadot;</w:t>
      </w:r>
    </w:p>
    <w:p w14:paraId="36227594" w14:textId="77777777" w:rsidR="00374BE3" w:rsidRDefault="00374BE3" w:rsidP="00374BE3">
      <w:pPr>
        <w:pStyle w:val="Code"/>
        <w:rPr>
          <w:rFonts w:eastAsia="Times"/>
          <w:szCs w:val="24"/>
        </w:rPr>
      </w:pPr>
      <w:r>
        <w:rPr>
          <w:rFonts w:eastAsia="Times"/>
        </w:rPr>
        <w:t xml:space="preserve">    xdot = xdot + dt*a;</w:t>
      </w:r>
    </w:p>
    <w:p w14:paraId="6305866E" w14:textId="77777777" w:rsidR="00374BE3" w:rsidRDefault="00374BE3" w:rsidP="00374BE3">
      <w:pPr>
        <w:pStyle w:val="Code"/>
        <w:rPr>
          <w:rFonts w:eastAsia="Times"/>
          <w:szCs w:val="24"/>
        </w:rPr>
      </w:pPr>
      <w:r>
        <w:rPr>
          <w:rFonts w:eastAsia="Times"/>
        </w:rPr>
        <w:t xml:space="preserve">    x = x + dt*xdot(3);</w:t>
      </w:r>
    </w:p>
    <w:p w14:paraId="660317BB" w14:textId="77777777" w:rsidR="00374BE3" w:rsidRDefault="00374BE3" w:rsidP="00374BE3">
      <w:pPr>
        <w:pStyle w:val="Code"/>
        <w:rPr>
          <w:rFonts w:eastAsia="Times"/>
          <w:szCs w:val="24"/>
        </w:rPr>
      </w:pPr>
      <w:r>
        <w:rPr>
          <w:rFonts w:eastAsia="Times"/>
        </w:rPr>
        <w:t xml:space="preserve"> </w:t>
      </w:r>
    </w:p>
    <w:p w14:paraId="1FB23EBF" w14:textId="77777777" w:rsidR="00374BE3" w:rsidRDefault="00374BE3" w:rsidP="00374BE3">
      <w:pPr>
        <w:pStyle w:val="Code"/>
        <w:rPr>
          <w:rFonts w:eastAsia="Times"/>
          <w:szCs w:val="24"/>
        </w:rPr>
      </w:pPr>
      <w:r>
        <w:rPr>
          <w:rFonts w:eastAsia="Times"/>
        </w:rPr>
        <w:t xml:space="preserve">    </w:t>
      </w:r>
      <w:r>
        <w:rPr>
          <w:rFonts w:eastAsia="Times"/>
          <w:color w:val="228B22"/>
        </w:rPr>
        <w:t>% Store simulation state for output.</w:t>
      </w:r>
    </w:p>
    <w:p w14:paraId="141DE8C0" w14:textId="77777777" w:rsidR="00374BE3" w:rsidRDefault="00374BE3" w:rsidP="00374BE3">
      <w:pPr>
        <w:pStyle w:val="Code"/>
        <w:rPr>
          <w:rFonts w:eastAsia="Times"/>
          <w:szCs w:val="24"/>
        </w:rPr>
      </w:pPr>
      <w:r>
        <w:rPr>
          <w:rFonts w:eastAsia="Times"/>
        </w:rPr>
        <w:t xml:space="preserve">    x_new = [x; xdot; theta; thetadot];</w:t>
      </w:r>
    </w:p>
    <w:p w14:paraId="5A76CC8A" w14:textId="77777777" w:rsidR="00374BE3" w:rsidRDefault="00374BE3" w:rsidP="00374BE3">
      <w:pPr>
        <w:pStyle w:val="Code"/>
        <w:rPr>
          <w:rFonts w:eastAsia="Times"/>
          <w:szCs w:val="24"/>
        </w:rPr>
      </w:pPr>
      <w:r>
        <w:rPr>
          <w:rFonts w:eastAsia="Times"/>
        </w:rPr>
        <w:t xml:space="preserve">    y = C*x_new;</w:t>
      </w:r>
    </w:p>
    <w:p w14:paraId="1A91AC37" w14:textId="77777777" w:rsidR="00374BE3" w:rsidRDefault="00374BE3" w:rsidP="00374BE3">
      <w:pPr>
        <w:pStyle w:val="Code"/>
        <w:rPr>
          <w:rFonts w:eastAsia="Times"/>
          <w:szCs w:val="24"/>
        </w:rPr>
      </w:pPr>
      <w:r>
        <w:rPr>
          <w:rFonts w:eastAsia="Times"/>
        </w:rPr>
        <w:t xml:space="preserve">    </w:t>
      </w:r>
      <w:r>
        <w:rPr>
          <w:rFonts w:eastAsia="Times"/>
          <w:color w:val="228B22"/>
        </w:rPr>
        <w:t>% potentially change this if we need velocity as a state and acceleration as an output</w:t>
      </w:r>
    </w:p>
    <w:p w14:paraId="61888AE7" w14:textId="77777777" w:rsidR="00374BE3" w:rsidRDefault="00374BE3" w:rsidP="00374BE3">
      <w:pPr>
        <w:pStyle w:val="Code"/>
        <w:rPr>
          <w:rFonts w:eastAsia="Times"/>
          <w:szCs w:val="24"/>
        </w:rPr>
      </w:pPr>
      <w:r>
        <w:rPr>
          <w:rFonts w:eastAsia="Times"/>
          <w:color w:val="228B22"/>
        </w:rPr>
        <w:t xml:space="preserve"> </w:t>
      </w:r>
    </w:p>
    <w:p w14:paraId="4E45A05A" w14:textId="77777777" w:rsidR="00374BE3" w:rsidRDefault="00374BE3" w:rsidP="00374BE3">
      <w:pPr>
        <w:pStyle w:val="Code"/>
        <w:rPr>
          <w:rFonts w:eastAsia="Times"/>
          <w:szCs w:val="24"/>
        </w:rPr>
      </w:pPr>
      <w:r>
        <w:rPr>
          <w:rFonts w:eastAsia="Times"/>
          <w:color w:val="0000FF"/>
        </w:rPr>
        <w:t>end</w:t>
      </w:r>
    </w:p>
    <w:p w14:paraId="60256DC4" w14:textId="77777777" w:rsidR="00374BE3" w:rsidRDefault="00374BE3" w:rsidP="00374BE3">
      <w:pPr>
        <w:pStyle w:val="Code"/>
        <w:rPr>
          <w:rFonts w:eastAsia="Times"/>
          <w:szCs w:val="24"/>
        </w:rPr>
      </w:pPr>
      <w:r>
        <w:rPr>
          <w:rFonts w:eastAsia="Times"/>
          <w:color w:val="0000FF"/>
        </w:rPr>
        <w:t xml:space="preserve"> </w:t>
      </w:r>
    </w:p>
    <w:p w14:paraId="16F0E693" w14:textId="77777777" w:rsidR="00374BE3" w:rsidRDefault="00374BE3" w:rsidP="00374BE3">
      <w:pPr>
        <w:pStyle w:val="Code"/>
        <w:rPr>
          <w:rFonts w:eastAsia="Times"/>
          <w:szCs w:val="24"/>
        </w:rPr>
      </w:pPr>
      <w:r>
        <w:rPr>
          <w:rFonts w:eastAsia="Times"/>
          <w:color w:val="228B22"/>
        </w:rPr>
        <w:t xml:space="preserve">% Function thetadot2omega adapted from Gibiansky </w:t>
      </w:r>
    </w:p>
    <w:p w14:paraId="32CA5E3C" w14:textId="77777777" w:rsidR="00374BE3" w:rsidRDefault="00374BE3" w:rsidP="00374BE3">
      <w:pPr>
        <w:pStyle w:val="Code"/>
        <w:rPr>
          <w:rFonts w:eastAsia="Times"/>
          <w:szCs w:val="24"/>
        </w:rPr>
      </w:pPr>
      <w:r>
        <w:rPr>
          <w:rFonts w:eastAsia="Times"/>
          <w:color w:val="228B22"/>
        </w:rPr>
        <w:t>% Convert derivatives of roll, pitch, yaw to omega.</w:t>
      </w:r>
    </w:p>
    <w:p w14:paraId="188DEC8E" w14:textId="77777777" w:rsidR="00374BE3" w:rsidRDefault="00374BE3" w:rsidP="00374BE3">
      <w:pPr>
        <w:pStyle w:val="Code"/>
        <w:rPr>
          <w:rFonts w:eastAsia="Times"/>
          <w:szCs w:val="24"/>
        </w:rPr>
      </w:pPr>
      <w:r>
        <w:rPr>
          <w:rFonts w:eastAsia="Times"/>
          <w:color w:val="0000FF"/>
        </w:rPr>
        <w:t>function</w:t>
      </w:r>
      <w:r>
        <w:rPr>
          <w:rFonts w:eastAsia="Times"/>
        </w:rPr>
        <w:t xml:space="preserve"> omega = thetadot2omega(thetadot, angles)</w:t>
      </w:r>
    </w:p>
    <w:p w14:paraId="17B8C560" w14:textId="77777777" w:rsidR="00374BE3" w:rsidRDefault="00374BE3" w:rsidP="00374BE3">
      <w:pPr>
        <w:pStyle w:val="Code"/>
        <w:rPr>
          <w:rFonts w:eastAsia="Times"/>
          <w:szCs w:val="24"/>
        </w:rPr>
      </w:pPr>
      <w:r>
        <w:rPr>
          <w:rFonts w:eastAsia="Times"/>
        </w:rPr>
        <w:t xml:space="preserve">    phi = angles(1);</w:t>
      </w:r>
    </w:p>
    <w:p w14:paraId="2678B9C9" w14:textId="77777777" w:rsidR="00374BE3" w:rsidRDefault="00374BE3" w:rsidP="00374BE3">
      <w:pPr>
        <w:pStyle w:val="Code"/>
        <w:rPr>
          <w:rFonts w:eastAsia="Times"/>
          <w:szCs w:val="24"/>
        </w:rPr>
      </w:pPr>
      <w:r>
        <w:rPr>
          <w:rFonts w:eastAsia="Times"/>
        </w:rPr>
        <w:t xml:space="preserve">    theta = angles(2);</w:t>
      </w:r>
    </w:p>
    <w:p w14:paraId="007C198F" w14:textId="77777777" w:rsidR="00374BE3" w:rsidRDefault="00374BE3" w:rsidP="00374BE3">
      <w:pPr>
        <w:pStyle w:val="Code"/>
        <w:rPr>
          <w:rFonts w:eastAsia="Times"/>
          <w:szCs w:val="24"/>
        </w:rPr>
      </w:pPr>
      <w:r>
        <w:rPr>
          <w:rFonts w:eastAsia="Times"/>
        </w:rPr>
        <w:t xml:space="preserve">    </w:t>
      </w:r>
      <w:r>
        <w:rPr>
          <w:rFonts w:eastAsia="Times"/>
          <w:color w:val="228B22"/>
        </w:rPr>
        <w:t>%psi = angles(3);</w:t>
      </w:r>
    </w:p>
    <w:p w14:paraId="33ED25A4" w14:textId="77777777" w:rsidR="00374BE3" w:rsidRDefault="00374BE3" w:rsidP="00374BE3">
      <w:pPr>
        <w:pStyle w:val="Code"/>
        <w:rPr>
          <w:rFonts w:eastAsia="Times"/>
          <w:szCs w:val="24"/>
        </w:rPr>
      </w:pPr>
      <w:r>
        <w:rPr>
          <w:rFonts w:eastAsia="Times"/>
        </w:rPr>
        <w:t xml:space="preserve">    W = [</w:t>
      </w:r>
    </w:p>
    <w:p w14:paraId="2BC9E23E" w14:textId="77777777" w:rsidR="00374BE3" w:rsidRDefault="00374BE3" w:rsidP="00374BE3">
      <w:pPr>
        <w:pStyle w:val="Code"/>
        <w:rPr>
          <w:rFonts w:eastAsia="Times"/>
          <w:szCs w:val="24"/>
        </w:rPr>
      </w:pPr>
      <w:r>
        <w:rPr>
          <w:rFonts w:eastAsia="Times"/>
        </w:rPr>
        <w:t xml:space="preserve">        1, 0, -sin(theta)</w:t>
      </w:r>
    </w:p>
    <w:p w14:paraId="7AF92572" w14:textId="77777777" w:rsidR="00374BE3" w:rsidRDefault="00374BE3" w:rsidP="00374BE3">
      <w:pPr>
        <w:pStyle w:val="Code"/>
        <w:rPr>
          <w:rFonts w:eastAsia="Times"/>
          <w:szCs w:val="24"/>
        </w:rPr>
      </w:pPr>
      <w:r>
        <w:rPr>
          <w:rFonts w:eastAsia="Times"/>
        </w:rPr>
        <w:t xml:space="preserve">        0, cos(phi), cos(theta)*sin(phi)</w:t>
      </w:r>
    </w:p>
    <w:p w14:paraId="431E8275" w14:textId="77777777" w:rsidR="00374BE3" w:rsidRDefault="00374BE3" w:rsidP="00374BE3">
      <w:pPr>
        <w:pStyle w:val="Code"/>
        <w:rPr>
          <w:rFonts w:eastAsia="Times"/>
          <w:szCs w:val="24"/>
        </w:rPr>
      </w:pPr>
      <w:r>
        <w:rPr>
          <w:rFonts w:eastAsia="Times"/>
        </w:rPr>
        <w:t xml:space="preserve">        0, -sin(phi), cos(theta)*cos(phi)</w:t>
      </w:r>
    </w:p>
    <w:p w14:paraId="047FA44A" w14:textId="77777777" w:rsidR="00374BE3" w:rsidRDefault="00374BE3" w:rsidP="00374BE3">
      <w:pPr>
        <w:pStyle w:val="Code"/>
        <w:rPr>
          <w:rFonts w:eastAsia="Times"/>
          <w:szCs w:val="24"/>
        </w:rPr>
      </w:pPr>
      <w:r>
        <w:rPr>
          <w:rFonts w:eastAsia="Times"/>
        </w:rPr>
        <w:t xml:space="preserve">    ];</w:t>
      </w:r>
    </w:p>
    <w:p w14:paraId="2FCE5FEF" w14:textId="77777777" w:rsidR="00374BE3" w:rsidRDefault="00374BE3" w:rsidP="00374BE3">
      <w:pPr>
        <w:pStyle w:val="Code"/>
        <w:rPr>
          <w:rFonts w:eastAsia="Times"/>
          <w:szCs w:val="24"/>
        </w:rPr>
      </w:pPr>
      <w:r>
        <w:rPr>
          <w:rFonts w:eastAsia="Times"/>
        </w:rPr>
        <w:lastRenderedPageBreak/>
        <w:t xml:space="preserve">    omega = W * thetadot;</w:t>
      </w:r>
    </w:p>
    <w:p w14:paraId="1B431E61" w14:textId="77777777" w:rsidR="00374BE3" w:rsidRDefault="00374BE3" w:rsidP="00374BE3">
      <w:pPr>
        <w:pStyle w:val="Code"/>
        <w:rPr>
          <w:rFonts w:eastAsia="Times"/>
          <w:szCs w:val="24"/>
        </w:rPr>
      </w:pPr>
      <w:r>
        <w:rPr>
          <w:rFonts w:eastAsia="Times"/>
          <w:color w:val="0000FF"/>
        </w:rPr>
        <w:t>end</w:t>
      </w:r>
    </w:p>
    <w:p w14:paraId="78F13ECF" w14:textId="77777777" w:rsidR="00374BE3" w:rsidRDefault="00374BE3" w:rsidP="00374BE3">
      <w:pPr>
        <w:pStyle w:val="Code"/>
        <w:rPr>
          <w:rFonts w:eastAsia="Times"/>
          <w:szCs w:val="24"/>
        </w:rPr>
      </w:pPr>
      <w:r>
        <w:rPr>
          <w:rFonts w:eastAsia="Times"/>
          <w:color w:val="0000FF"/>
        </w:rPr>
        <w:t xml:space="preserve"> </w:t>
      </w:r>
    </w:p>
    <w:p w14:paraId="5A0387A7" w14:textId="77777777" w:rsidR="00374BE3" w:rsidRDefault="00374BE3" w:rsidP="00374BE3">
      <w:pPr>
        <w:pStyle w:val="Code"/>
        <w:rPr>
          <w:rFonts w:eastAsia="Times"/>
          <w:szCs w:val="24"/>
        </w:rPr>
      </w:pPr>
      <w:r>
        <w:rPr>
          <w:rFonts w:eastAsia="Times"/>
          <w:color w:val="228B22"/>
        </w:rPr>
        <w:t>% Function that calculates the acceleration a</w:t>
      </w:r>
    </w:p>
    <w:p w14:paraId="547806A1" w14:textId="77777777" w:rsidR="00374BE3" w:rsidRDefault="00374BE3" w:rsidP="00374BE3">
      <w:pPr>
        <w:pStyle w:val="Code"/>
        <w:rPr>
          <w:rFonts w:eastAsia="Times"/>
          <w:szCs w:val="24"/>
        </w:rPr>
      </w:pPr>
      <w:r>
        <w:rPr>
          <w:rFonts w:eastAsia="Times"/>
          <w:color w:val="228B22"/>
        </w:rPr>
        <w:t>% Inputs: inputs current vector, angles, and coefficients</w:t>
      </w:r>
    </w:p>
    <w:p w14:paraId="1BA33D16" w14:textId="77777777" w:rsidR="00374BE3" w:rsidRDefault="00374BE3" w:rsidP="00374BE3">
      <w:pPr>
        <w:pStyle w:val="Code"/>
        <w:rPr>
          <w:rFonts w:eastAsia="Times"/>
          <w:szCs w:val="24"/>
        </w:rPr>
      </w:pPr>
      <w:r>
        <w:rPr>
          <w:rFonts w:eastAsia="Times"/>
          <w:color w:val="0000FF"/>
        </w:rPr>
        <w:t>function</w:t>
      </w:r>
      <w:r>
        <w:rPr>
          <w:rFonts w:eastAsia="Times"/>
        </w:rPr>
        <w:t xml:space="preserve"> a = acceleration(inputs,angles,xdot,m,g,k,kd)</w:t>
      </w:r>
    </w:p>
    <w:p w14:paraId="606B2C5D" w14:textId="77777777" w:rsidR="00374BE3" w:rsidRDefault="00374BE3" w:rsidP="00374BE3">
      <w:pPr>
        <w:pStyle w:val="Code"/>
        <w:rPr>
          <w:rFonts w:eastAsia="Times"/>
          <w:szCs w:val="24"/>
        </w:rPr>
      </w:pPr>
      <w:r>
        <w:rPr>
          <w:rFonts w:eastAsia="Times"/>
        </w:rPr>
        <w:t xml:space="preserve">    grav = [0;0;-g];</w:t>
      </w:r>
    </w:p>
    <w:p w14:paraId="0A91CE8B" w14:textId="77777777" w:rsidR="00374BE3" w:rsidRDefault="00374BE3" w:rsidP="00374BE3">
      <w:pPr>
        <w:pStyle w:val="Code"/>
        <w:rPr>
          <w:rFonts w:eastAsia="Times"/>
          <w:szCs w:val="24"/>
        </w:rPr>
      </w:pPr>
      <w:r>
        <w:rPr>
          <w:rFonts w:eastAsia="Times"/>
        </w:rPr>
        <w:t xml:space="preserve">    </w:t>
      </w:r>
      <w:r>
        <w:rPr>
          <w:rFonts w:eastAsia="Times"/>
          <w:color w:val="228B22"/>
        </w:rPr>
        <w:t>% TODO: figure out what the rotation function is</w:t>
      </w:r>
    </w:p>
    <w:p w14:paraId="16AD6D69" w14:textId="77777777" w:rsidR="00374BE3" w:rsidRDefault="00374BE3" w:rsidP="00374BE3">
      <w:pPr>
        <w:pStyle w:val="Code"/>
        <w:rPr>
          <w:rFonts w:eastAsia="Times"/>
          <w:szCs w:val="24"/>
        </w:rPr>
      </w:pPr>
      <w:r>
        <w:rPr>
          <w:rFonts w:eastAsia="Times"/>
        </w:rPr>
        <w:t xml:space="preserve">    R = rotation(angles);</w:t>
      </w:r>
    </w:p>
    <w:p w14:paraId="164B107E" w14:textId="77777777" w:rsidR="00374BE3" w:rsidRDefault="00374BE3" w:rsidP="00374BE3">
      <w:pPr>
        <w:pStyle w:val="Code"/>
        <w:rPr>
          <w:rFonts w:eastAsia="Times"/>
          <w:szCs w:val="24"/>
        </w:rPr>
      </w:pPr>
      <w:r>
        <w:rPr>
          <w:rFonts w:eastAsia="Times"/>
        </w:rPr>
        <w:t xml:space="preserve">    T = R * thrust(k,inputs);</w:t>
      </w:r>
    </w:p>
    <w:p w14:paraId="58C45FDA" w14:textId="77777777" w:rsidR="00374BE3" w:rsidRDefault="00374BE3" w:rsidP="00374BE3">
      <w:pPr>
        <w:pStyle w:val="Code"/>
        <w:rPr>
          <w:rFonts w:eastAsia="Times"/>
          <w:szCs w:val="24"/>
        </w:rPr>
      </w:pPr>
      <w:r>
        <w:rPr>
          <w:rFonts w:eastAsia="Times"/>
        </w:rPr>
        <w:t xml:space="preserve">    Fd = -kd * xdot;</w:t>
      </w:r>
    </w:p>
    <w:p w14:paraId="009E233D" w14:textId="77777777" w:rsidR="00374BE3" w:rsidRDefault="00374BE3" w:rsidP="00374BE3">
      <w:pPr>
        <w:pStyle w:val="Code"/>
        <w:rPr>
          <w:rFonts w:eastAsia="Times"/>
          <w:szCs w:val="24"/>
        </w:rPr>
      </w:pPr>
      <w:r>
        <w:rPr>
          <w:rFonts w:eastAsia="Times"/>
        </w:rPr>
        <w:t xml:space="preserve">    a = grav + (1/m)*T + Fd;</w:t>
      </w:r>
    </w:p>
    <w:p w14:paraId="4DBA83FF" w14:textId="77777777" w:rsidR="00374BE3" w:rsidRDefault="00374BE3" w:rsidP="00374BE3">
      <w:pPr>
        <w:pStyle w:val="Code"/>
        <w:rPr>
          <w:rFonts w:eastAsia="Times"/>
          <w:szCs w:val="24"/>
        </w:rPr>
      </w:pPr>
      <w:r>
        <w:rPr>
          <w:rFonts w:eastAsia="Times"/>
          <w:color w:val="0000FF"/>
        </w:rPr>
        <w:t>end</w:t>
      </w:r>
    </w:p>
    <w:p w14:paraId="0766A742" w14:textId="77777777" w:rsidR="00374BE3" w:rsidRDefault="00374BE3" w:rsidP="00374BE3">
      <w:pPr>
        <w:pStyle w:val="Code"/>
        <w:rPr>
          <w:rFonts w:eastAsia="Times"/>
          <w:szCs w:val="24"/>
        </w:rPr>
      </w:pPr>
      <w:r>
        <w:rPr>
          <w:rFonts w:eastAsia="Times"/>
          <w:color w:val="0000FF"/>
        </w:rPr>
        <w:t xml:space="preserve"> </w:t>
      </w:r>
    </w:p>
    <w:p w14:paraId="082B30D9" w14:textId="77777777" w:rsidR="00374BE3" w:rsidRDefault="00374BE3" w:rsidP="00374BE3">
      <w:pPr>
        <w:pStyle w:val="Code"/>
        <w:rPr>
          <w:rFonts w:eastAsia="Times"/>
          <w:szCs w:val="24"/>
        </w:rPr>
      </w:pPr>
      <w:r>
        <w:rPr>
          <w:rFonts w:eastAsia="Times"/>
          <w:color w:val="228B22"/>
        </w:rPr>
        <w:t>% Adapted from http://andrew.gibiansky.com/downloads/pdf/Quadcopter%20Dynamics,%20Simulation,%20a%20Control.pdf</w:t>
      </w:r>
    </w:p>
    <w:p w14:paraId="7BFDAC33" w14:textId="77777777" w:rsidR="00374BE3" w:rsidRDefault="00374BE3" w:rsidP="00374BE3">
      <w:pPr>
        <w:pStyle w:val="Code"/>
        <w:rPr>
          <w:rFonts w:eastAsia="Times"/>
          <w:szCs w:val="24"/>
        </w:rPr>
      </w:pPr>
      <w:r>
        <w:rPr>
          <w:rFonts w:eastAsia="Times"/>
          <w:color w:val="228B22"/>
        </w:rPr>
        <w:t>% Compute rotation matrix for a set of angles.</w:t>
      </w:r>
    </w:p>
    <w:p w14:paraId="4DC429A5" w14:textId="77777777" w:rsidR="00374BE3" w:rsidRDefault="00374BE3" w:rsidP="00374BE3">
      <w:pPr>
        <w:pStyle w:val="Code"/>
        <w:rPr>
          <w:rFonts w:eastAsia="Times"/>
          <w:szCs w:val="24"/>
        </w:rPr>
      </w:pPr>
      <w:r>
        <w:rPr>
          <w:rFonts w:eastAsia="Times"/>
          <w:color w:val="0000FF"/>
        </w:rPr>
        <w:t>function</w:t>
      </w:r>
      <w:r>
        <w:rPr>
          <w:rFonts w:eastAsia="Times"/>
        </w:rPr>
        <w:t xml:space="preserve"> R = rotation(angles)</w:t>
      </w:r>
    </w:p>
    <w:p w14:paraId="797E885D" w14:textId="77777777" w:rsidR="00374BE3" w:rsidRDefault="00374BE3" w:rsidP="00374BE3">
      <w:pPr>
        <w:pStyle w:val="Code"/>
        <w:rPr>
          <w:rFonts w:eastAsia="Times"/>
          <w:szCs w:val="24"/>
        </w:rPr>
      </w:pPr>
      <w:r>
        <w:rPr>
          <w:rFonts w:eastAsia="Times"/>
        </w:rPr>
        <w:t xml:space="preserve">    phi = angles(3);</w:t>
      </w:r>
    </w:p>
    <w:p w14:paraId="0642476F" w14:textId="77777777" w:rsidR="00374BE3" w:rsidRDefault="00374BE3" w:rsidP="00374BE3">
      <w:pPr>
        <w:pStyle w:val="Code"/>
        <w:rPr>
          <w:rFonts w:eastAsia="Times"/>
          <w:szCs w:val="24"/>
        </w:rPr>
      </w:pPr>
      <w:r>
        <w:rPr>
          <w:rFonts w:eastAsia="Times"/>
        </w:rPr>
        <w:t xml:space="preserve">    theta = angles(2);</w:t>
      </w:r>
    </w:p>
    <w:p w14:paraId="37BB1350" w14:textId="77777777" w:rsidR="00374BE3" w:rsidRDefault="00374BE3" w:rsidP="00374BE3">
      <w:pPr>
        <w:pStyle w:val="Code"/>
        <w:rPr>
          <w:rFonts w:eastAsia="Times"/>
          <w:szCs w:val="24"/>
        </w:rPr>
      </w:pPr>
      <w:r>
        <w:rPr>
          <w:rFonts w:eastAsia="Times"/>
        </w:rPr>
        <w:t xml:space="preserve">    psi = angles(1);</w:t>
      </w:r>
    </w:p>
    <w:p w14:paraId="1EE0C16D" w14:textId="77777777" w:rsidR="00374BE3" w:rsidRDefault="00374BE3" w:rsidP="00374BE3">
      <w:pPr>
        <w:pStyle w:val="Code"/>
        <w:rPr>
          <w:rFonts w:eastAsia="Times"/>
          <w:szCs w:val="24"/>
        </w:rPr>
      </w:pPr>
      <w:r>
        <w:rPr>
          <w:rFonts w:eastAsia="Times"/>
        </w:rPr>
        <w:t xml:space="preserve"> </w:t>
      </w:r>
    </w:p>
    <w:p w14:paraId="2F693283" w14:textId="77777777" w:rsidR="00374BE3" w:rsidRDefault="00374BE3" w:rsidP="00374BE3">
      <w:pPr>
        <w:pStyle w:val="Code"/>
        <w:rPr>
          <w:rFonts w:eastAsia="Times"/>
          <w:szCs w:val="24"/>
        </w:rPr>
      </w:pPr>
      <w:r>
        <w:rPr>
          <w:rFonts w:eastAsia="Times"/>
        </w:rPr>
        <w:t xml:space="preserve">    R = zeros(3);</w:t>
      </w:r>
    </w:p>
    <w:p w14:paraId="71C3A31A" w14:textId="77777777" w:rsidR="00374BE3" w:rsidRDefault="00374BE3" w:rsidP="00374BE3">
      <w:pPr>
        <w:pStyle w:val="Code"/>
        <w:rPr>
          <w:rFonts w:eastAsia="Times"/>
          <w:szCs w:val="24"/>
        </w:rPr>
      </w:pPr>
      <w:r>
        <w:rPr>
          <w:rFonts w:eastAsia="Times"/>
        </w:rPr>
        <w:t xml:space="preserve">    R(:, 1) = [</w:t>
      </w:r>
    </w:p>
    <w:p w14:paraId="795522A4" w14:textId="77777777" w:rsidR="00374BE3" w:rsidRDefault="00374BE3" w:rsidP="00374BE3">
      <w:pPr>
        <w:pStyle w:val="Code"/>
        <w:rPr>
          <w:rFonts w:eastAsia="Times"/>
          <w:szCs w:val="24"/>
        </w:rPr>
      </w:pPr>
      <w:r>
        <w:rPr>
          <w:rFonts w:eastAsia="Times"/>
        </w:rPr>
        <w:t xml:space="preserve">        cos(phi) * cos(theta)</w:t>
      </w:r>
    </w:p>
    <w:p w14:paraId="521ED3B4" w14:textId="77777777" w:rsidR="00374BE3" w:rsidRDefault="00374BE3" w:rsidP="00374BE3">
      <w:pPr>
        <w:pStyle w:val="Code"/>
        <w:rPr>
          <w:rFonts w:eastAsia="Times"/>
          <w:szCs w:val="24"/>
        </w:rPr>
      </w:pPr>
      <w:r>
        <w:rPr>
          <w:rFonts w:eastAsia="Times"/>
        </w:rPr>
        <w:t xml:space="preserve">        cos(theta) * sin(phi)</w:t>
      </w:r>
    </w:p>
    <w:p w14:paraId="03AC906A" w14:textId="77777777" w:rsidR="00374BE3" w:rsidRDefault="00374BE3" w:rsidP="00374BE3">
      <w:pPr>
        <w:pStyle w:val="Code"/>
        <w:rPr>
          <w:rFonts w:eastAsia="Times"/>
          <w:szCs w:val="24"/>
        </w:rPr>
      </w:pPr>
      <w:r>
        <w:rPr>
          <w:rFonts w:eastAsia="Times"/>
        </w:rPr>
        <w:t xml:space="preserve">        - sin(theta)</w:t>
      </w:r>
    </w:p>
    <w:p w14:paraId="0E2CD4D4" w14:textId="77777777" w:rsidR="00374BE3" w:rsidRDefault="00374BE3" w:rsidP="00374BE3">
      <w:pPr>
        <w:pStyle w:val="Code"/>
        <w:rPr>
          <w:rFonts w:eastAsia="Times"/>
          <w:szCs w:val="24"/>
        </w:rPr>
      </w:pPr>
      <w:r>
        <w:rPr>
          <w:rFonts w:eastAsia="Times"/>
        </w:rPr>
        <w:t xml:space="preserve">    ];</w:t>
      </w:r>
    </w:p>
    <w:p w14:paraId="68ED83D5" w14:textId="77777777" w:rsidR="00374BE3" w:rsidRDefault="00374BE3" w:rsidP="00374BE3">
      <w:pPr>
        <w:pStyle w:val="Code"/>
        <w:rPr>
          <w:rFonts w:eastAsia="Times"/>
          <w:szCs w:val="24"/>
        </w:rPr>
      </w:pPr>
      <w:r>
        <w:rPr>
          <w:rFonts w:eastAsia="Times"/>
        </w:rPr>
        <w:t xml:space="preserve">    R(:, 2) = [</w:t>
      </w:r>
    </w:p>
    <w:p w14:paraId="7AE772C5" w14:textId="77777777" w:rsidR="00374BE3" w:rsidRDefault="00374BE3" w:rsidP="00374BE3">
      <w:pPr>
        <w:pStyle w:val="Code"/>
        <w:rPr>
          <w:rFonts w:eastAsia="Times"/>
          <w:szCs w:val="24"/>
        </w:rPr>
      </w:pPr>
      <w:r>
        <w:rPr>
          <w:rFonts w:eastAsia="Times"/>
        </w:rPr>
        <w:t xml:space="preserve">        cos(phi) * sin(theta) * sin(psi) - cos(psi) * sin(phi)</w:t>
      </w:r>
    </w:p>
    <w:p w14:paraId="1C2ADB17" w14:textId="77777777" w:rsidR="00374BE3" w:rsidRDefault="00374BE3" w:rsidP="00374BE3">
      <w:pPr>
        <w:pStyle w:val="Code"/>
        <w:rPr>
          <w:rFonts w:eastAsia="Times"/>
          <w:szCs w:val="24"/>
        </w:rPr>
      </w:pPr>
      <w:r>
        <w:rPr>
          <w:rFonts w:eastAsia="Times"/>
        </w:rPr>
        <w:t xml:space="preserve">        cos(phi) * cos(psi) + sin(phi) * sin(theta) * sin(psi)</w:t>
      </w:r>
    </w:p>
    <w:p w14:paraId="3323CE02" w14:textId="77777777" w:rsidR="00374BE3" w:rsidRDefault="00374BE3" w:rsidP="00374BE3">
      <w:pPr>
        <w:pStyle w:val="Code"/>
        <w:rPr>
          <w:rFonts w:eastAsia="Times"/>
          <w:szCs w:val="24"/>
        </w:rPr>
      </w:pPr>
      <w:r>
        <w:rPr>
          <w:rFonts w:eastAsia="Times"/>
        </w:rPr>
        <w:t xml:space="preserve">        cos(theta) * sin(psi)</w:t>
      </w:r>
    </w:p>
    <w:p w14:paraId="7FA2F598" w14:textId="77777777" w:rsidR="00374BE3" w:rsidRDefault="00374BE3" w:rsidP="00374BE3">
      <w:pPr>
        <w:pStyle w:val="Code"/>
        <w:rPr>
          <w:rFonts w:eastAsia="Times"/>
          <w:szCs w:val="24"/>
        </w:rPr>
      </w:pPr>
      <w:r>
        <w:rPr>
          <w:rFonts w:eastAsia="Times"/>
        </w:rPr>
        <w:t xml:space="preserve">    ];</w:t>
      </w:r>
    </w:p>
    <w:p w14:paraId="29B4C460" w14:textId="77777777" w:rsidR="00374BE3" w:rsidRDefault="00374BE3" w:rsidP="00374BE3">
      <w:pPr>
        <w:pStyle w:val="Code"/>
        <w:rPr>
          <w:rFonts w:eastAsia="Times"/>
          <w:szCs w:val="24"/>
        </w:rPr>
      </w:pPr>
      <w:r>
        <w:rPr>
          <w:rFonts w:eastAsia="Times"/>
        </w:rPr>
        <w:t xml:space="preserve">    R(:, 3) = [</w:t>
      </w:r>
    </w:p>
    <w:p w14:paraId="16DE6FF8" w14:textId="77777777" w:rsidR="00374BE3" w:rsidRDefault="00374BE3" w:rsidP="00374BE3">
      <w:pPr>
        <w:pStyle w:val="Code"/>
        <w:rPr>
          <w:rFonts w:eastAsia="Times"/>
          <w:szCs w:val="24"/>
        </w:rPr>
      </w:pPr>
      <w:r>
        <w:rPr>
          <w:rFonts w:eastAsia="Times"/>
        </w:rPr>
        <w:t xml:space="preserve">        sin(phi) * sin(psi) + cos(phi) * cos(psi) * sin(theta)</w:t>
      </w:r>
    </w:p>
    <w:p w14:paraId="6E7A2F71" w14:textId="77777777" w:rsidR="00374BE3" w:rsidRDefault="00374BE3" w:rsidP="00374BE3">
      <w:pPr>
        <w:pStyle w:val="Code"/>
        <w:rPr>
          <w:rFonts w:eastAsia="Times"/>
          <w:szCs w:val="24"/>
        </w:rPr>
      </w:pPr>
      <w:r>
        <w:rPr>
          <w:rFonts w:eastAsia="Times"/>
        </w:rPr>
        <w:t xml:space="preserve">        cos(psi) * sin(phi) * sin(theta) - cos(phi) * sin(psi)</w:t>
      </w:r>
    </w:p>
    <w:p w14:paraId="607B04A6" w14:textId="77777777" w:rsidR="00374BE3" w:rsidRDefault="00374BE3" w:rsidP="00374BE3">
      <w:pPr>
        <w:pStyle w:val="Code"/>
        <w:rPr>
          <w:rFonts w:eastAsia="Times"/>
          <w:szCs w:val="24"/>
        </w:rPr>
      </w:pPr>
      <w:r>
        <w:rPr>
          <w:rFonts w:eastAsia="Times"/>
        </w:rPr>
        <w:t xml:space="preserve">        cos(theta) * cos(psi)</w:t>
      </w:r>
    </w:p>
    <w:p w14:paraId="6A6E4538" w14:textId="77777777" w:rsidR="00374BE3" w:rsidRDefault="00374BE3" w:rsidP="00374BE3">
      <w:pPr>
        <w:pStyle w:val="Code"/>
        <w:rPr>
          <w:rFonts w:eastAsia="Times"/>
          <w:szCs w:val="24"/>
        </w:rPr>
      </w:pPr>
      <w:r>
        <w:rPr>
          <w:rFonts w:eastAsia="Times"/>
        </w:rPr>
        <w:t xml:space="preserve">    ];</w:t>
      </w:r>
    </w:p>
    <w:p w14:paraId="23626B48" w14:textId="77777777" w:rsidR="00374BE3" w:rsidRDefault="00374BE3" w:rsidP="00374BE3">
      <w:pPr>
        <w:pStyle w:val="Code"/>
        <w:rPr>
          <w:rFonts w:eastAsia="Times"/>
          <w:szCs w:val="24"/>
        </w:rPr>
      </w:pPr>
      <w:r>
        <w:rPr>
          <w:rFonts w:eastAsia="Times"/>
          <w:color w:val="0000FF"/>
        </w:rPr>
        <w:t>end</w:t>
      </w:r>
    </w:p>
    <w:p w14:paraId="11BA7F41" w14:textId="77777777" w:rsidR="00374BE3" w:rsidRDefault="00374BE3" w:rsidP="00374BE3">
      <w:pPr>
        <w:pStyle w:val="Code"/>
        <w:rPr>
          <w:rFonts w:eastAsia="Times"/>
          <w:szCs w:val="24"/>
        </w:rPr>
      </w:pPr>
      <w:r>
        <w:rPr>
          <w:rFonts w:eastAsia="Times"/>
          <w:color w:val="0000FF"/>
        </w:rPr>
        <w:t xml:space="preserve"> </w:t>
      </w:r>
    </w:p>
    <w:p w14:paraId="3AB088C7" w14:textId="77777777" w:rsidR="00374BE3" w:rsidRDefault="00374BE3" w:rsidP="00374BE3">
      <w:pPr>
        <w:pStyle w:val="Code"/>
        <w:rPr>
          <w:rFonts w:eastAsia="Times"/>
          <w:szCs w:val="24"/>
        </w:rPr>
      </w:pPr>
      <w:r>
        <w:rPr>
          <w:rFonts w:eastAsia="Times"/>
          <w:color w:val="228B22"/>
        </w:rPr>
        <w:t>% Function that computes thrust</w:t>
      </w:r>
    </w:p>
    <w:p w14:paraId="217BFB8F" w14:textId="77777777" w:rsidR="00374BE3" w:rsidRDefault="00374BE3" w:rsidP="00374BE3">
      <w:pPr>
        <w:pStyle w:val="Code"/>
        <w:rPr>
          <w:rFonts w:eastAsia="Times"/>
          <w:szCs w:val="24"/>
        </w:rPr>
      </w:pPr>
      <w:r>
        <w:rPr>
          <w:rFonts w:eastAsia="Times"/>
          <w:color w:val="228B22"/>
        </w:rPr>
        <w:t>% Inputs: inputs vector of current inputs and thrust coefficient</w:t>
      </w:r>
    </w:p>
    <w:p w14:paraId="2C6E5872" w14:textId="77777777" w:rsidR="00374BE3" w:rsidRDefault="00374BE3" w:rsidP="00374BE3">
      <w:pPr>
        <w:pStyle w:val="Code"/>
        <w:rPr>
          <w:rFonts w:eastAsia="Times"/>
          <w:szCs w:val="24"/>
        </w:rPr>
      </w:pPr>
      <w:r>
        <w:rPr>
          <w:rFonts w:eastAsia="Times"/>
          <w:color w:val="0000FF"/>
        </w:rPr>
        <w:t>function</w:t>
      </w:r>
      <w:r>
        <w:rPr>
          <w:rFonts w:eastAsia="Times"/>
        </w:rPr>
        <w:t xml:space="preserve"> T = thrust(k,inputs)</w:t>
      </w:r>
    </w:p>
    <w:p w14:paraId="2043C96F" w14:textId="77777777" w:rsidR="00374BE3" w:rsidRDefault="00374BE3" w:rsidP="00374BE3">
      <w:pPr>
        <w:pStyle w:val="Code"/>
        <w:rPr>
          <w:rFonts w:eastAsia="Times"/>
          <w:szCs w:val="24"/>
        </w:rPr>
      </w:pPr>
      <w:r>
        <w:rPr>
          <w:rFonts w:eastAsia="Times"/>
        </w:rPr>
        <w:t xml:space="preserve">    T = [0; 0; k*(inputs(1) + inputs(2) + inputs(3) + inputs(4))];</w:t>
      </w:r>
    </w:p>
    <w:p w14:paraId="63936DC1" w14:textId="77777777" w:rsidR="00374BE3" w:rsidRDefault="00374BE3" w:rsidP="00374BE3">
      <w:pPr>
        <w:pStyle w:val="Code"/>
        <w:rPr>
          <w:rFonts w:eastAsia="Times"/>
          <w:szCs w:val="24"/>
        </w:rPr>
      </w:pPr>
      <w:r>
        <w:rPr>
          <w:rFonts w:eastAsia="Times"/>
          <w:color w:val="0000FF"/>
        </w:rPr>
        <w:t>end</w:t>
      </w:r>
    </w:p>
    <w:p w14:paraId="29E67B6D" w14:textId="77777777" w:rsidR="00374BE3" w:rsidRDefault="00374BE3" w:rsidP="00374BE3">
      <w:pPr>
        <w:pStyle w:val="Code"/>
        <w:rPr>
          <w:rFonts w:eastAsia="Times"/>
          <w:szCs w:val="24"/>
        </w:rPr>
      </w:pPr>
      <w:r>
        <w:rPr>
          <w:rFonts w:eastAsia="Times"/>
          <w:color w:val="0000FF"/>
        </w:rPr>
        <w:t xml:space="preserve"> </w:t>
      </w:r>
    </w:p>
    <w:p w14:paraId="0A19D72C" w14:textId="77777777" w:rsidR="00374BE3" w:rsidRDefault="00374BE3" w:rsidP="00374BE3">
      <w:pPr>
        <w:pStyle w:val="Code"/>
        <w:rPr>
          <w:rFonts w:eastAsia="Times"/>
          <w:szCs w:val="24"/>
        </w:rPr>
      </w:pPr>
      <w:r>
        <w:rPr>
          <w:rFonts w:eastAsia="Times"/>
          <w:color w:val="228B22"/>
        </w:rPr>
        <w:t>% Function that calculates the angular acceleration</w:t>
      </w:r>
    </w:p>
    <w:p w14:paraId="1C606CE8" w14:textId="77777777" w:rsidR="00374BE3" w:rsidRDefault="00374BE3" w:rsidP="00374BE3">
      <w:pPr>
        <w:pStyle w:val="Code"/>
        <w:rPr>
          <w:rFonts w:eastAsia="Times"/>
          <w:szCs w:val="24"/>
        </w:rPr>
      </w:pPr>
      <w:r>
        <w:rPr>
          <w:rFonts w:eastAsia="Times"/>
          <w:color w:val="228B22"/>
        </w:rPr>
        <w:t>% Inputs: inputs current vector and coefficients</w:t>
      </w:r>
    </w:p>
    <w:p w14:paraId="3A3EC36B" w14:textId="77777777" w:rsidR="00374BE3" w:rsidRDefault="00374BE3" w:rsidP="00374BE3">
      <w:pPr>
        <w:pStyle w:val="Code"/>
        <w:rPr>
          <w:rFonts w:eastAsia="Times"/>
          <w:szCs w:val="24"/>
        </w:rPr>
      </w:pPr>
      <w:r>
        <w:rPr>
          <w:rFonts w:eastAsia="Times"/>
          <w:color w:val="0000FF"/>
        </w:rPr>
        <w:t>function</w:t>
      </w:r>
      <w:r>
        <w:rPr>
          <w:rFonts w:eastAsia="Times"/>
        </w:rPr>
        <w:t xml:space="preserve"> w_dot = angular_acceleration(inputs,omega,I,L,b,k)</w:t>
      </w:r>
    </w:p>
    <w:p w14:paraId="14DBB01F" w14:textId="77777777" w:rsidR="00374BE3" w:rsidRDefault="00374BE3" w:rsidP="00374BE3">
      <w:pPr>
        <w:pStyle w:val="Code"/>
        <w:rPr>
          <w:rFonts w:eastAsia="Times"/>
          <w:szCs w:val="24"/>
        </w:rPr>
      </w:pPr>
      <w:r>
        <w:rPr>
          <w:rFonts w:eastAsia="Times"/>
        </w:rPr>
        <w:t xml:space="preserve">    tau = torques(L,k,b,inputs);</w:t>
      </w:r>
    </w:p>
    <w:p w14:paraId="4B005D58" w14:textId="77777777" w:rsidR="00374BE3" w:rsidRDefault="00374BE3" w:rsidP="00374BE3">
      <w:pPr>
        <w:pStyle w:val="Code"/>
        <w:rPr>
          <w:rFonts w:eastAsia="Times"/>
          <w:szCs w:val="24"/>
        </w:rPr>
      </w:pPr>
      <w:r>
        <w:rPr>
          <w:rFonts w:eastAsia="Times"/>
        </w:rPr>
        <w:t xml:space="preserve">    w_dot = inv(I)*(tau-cross(omega,I*omega));</w:t>
      </w:r>
    </w:p>
    <w:p w14:paraId="6809C8C4" w14:textId="77777777" w:rsidR="00374BE3" w:rsidRDefault="00374BE3" w:rsidP="00374BE3">
      <w:pPr>
        <w:pStyle w:val="Code"/>
        <w:rPr>
          <w:rFonts w:eastAsia="Times"/>
          <w:szCs w:val="24"/>
        </w:rPr>
      </w:pPr>
      <w:r>
        <w:rPr>
          <w:rFonts w:eastAsia="Times"/>
          <w:color w:val="0000FF"/>
        </w:rPr>
        <w:t>end</w:t>
      </w:r>
    </w:p>
    <w:p w14:paraId="5A67F233" w14:textId="77777777" w:rsidR="00374BE3" w:rsidRDefault="00374BE3" w:rsidP="00374BE3">
      <w:pPr>
        <w:pStyle w:val="Code"/>
        <w:rPr>
          <w:rFonts w:eastAsia="Times"/>
          <w:szCs w:val="24"/>
        </w:rPr>
      </w:pPr>
      <w:r>
        <w:rPr>
          <w:rFonts w:eastAsia="Times"/>
          <w:color w:val="0000FF"/>
        </w:rPr>
        <w:t xml:space="preserve"> </w:t>
      </w:r>
    </w:p>
    <w:p w14:paraId="60C3770D" w14:textId="77777777" w:rsidR="00374BE3" w:rsidRDefault="00374BE3" w:rsidP="00374BE3">
      <w:pPr>
        <w:pStyle w:val="Code"/>
        <w:rPr>
          <w:rFonts w:eastAsia="Times"/>
          <w:szCs w:val="24"/>
        </w:rPr>
      </w:pPr>
      <w:r>
        <w:rPr>
          <w:rFonts w:eastAsia="Times"/>
          <w:color w:val="228B22"/>
        </w:rPr>
        <w:t>% Torques in the body frame</w:t>
      </w:r>
    </w:p>
    <w:p w14:paraId="45BB1679" w14:textId="77777777" w:rsidR="00374BE3" w:rsidRDefault="00374BE3" w:rsidP="00374BE3">
      <w:pPr>
        <w:pStyle w:val="Code"/>
        <w:rPr>
          <w:rFonts w:eastAsia="Times"/>
          <w:szCs w:val="24"/>
        </w:rPr>
      </w:pPr>
      <w:r>
        <w:rPr>
          <w:rFonts w:eastAsia="Times"/>
          <w:color w:val="228B22"/>
        </w:rPr>
        <w:t>% Inputs: current output from each rotor (4 rotors)</w:t>
      </w:r>
    </w:p>
    <w:p w14:paraId="3559F740" w14:textId="77777777" w:rsidR="00374BE3" w:rsidRDefault="00374BE3" w:rsidP="00374BE3">
      <w:pPr>
        <w:pStyle w:val="Code"/>
        <w:rPr>
          <w:rFonts w:eastAsia="Times"/>
          <w:szCs w:val="24"/>
        </w:rPr>
      </w:pPr>
      <w:r>
        <w:rPr>
          <w:rFonts w:eastAsia="Times"/>
          <w:color w:val="0000FF"/>
        </w:rPr>
        <w:t>function</w:t>
      </w:r>
      <w:r>
        <w:rPr>
          <w:rFonts w:eastAsia="Times"/>
        </w:rPr>
        <w:t xml:space="preserve"> tau = torques(L,k,b,inputs)</w:t>
      </w:r>
    </w:p>
    <w:p w14:paraId="576F1D2D" w14:textId="77777777" w:rsidR="00374BE3" w:rsidRDefault="00374BE3" w:rsidP="00374BE3">
      <w:pPr>
        <w:pStyle w:val="Code"/>
        <w:rPr>
          <w:rFonts w:eastAsia="Times"/>
          <w:szCs w:val="24"/>
        </w:rPr>
      </w:pPr>
      <w:r>
        <w:rPr>
          <w:rFonts w:eastAsia="Times"/>
        </w:rPr>
        <w:lastRenderedPageBreak/>
        <w:t xml:space="preserve">    tau = [ L*k*(inputs(1) - inputs(3));</w:t>
      </w:r>
    </w:p>
    <w:p w14:paraId="5CBF39C3" w14:textId="77777777" w:rsidR="00374BE3" w:rsidRDefault="00374BE3" w:rsidP="00374BE3">
      <w:pPr>
        <w:pStyle w:val="Code"/>
        <w:rPr>
          <w:rFonts w:eastAsia="Times"/>
          <w:szCs w:val="24"/>
        </w:rPr>
      </w:pPr>
      <w:r>
        <w:rPr>
          <w:rFonts w:eastAsia="Times"/>
        </w:rPr>
        <w:t xml:space="preserve">            L*k*(inputs(2) - inputs(4)); </w:t>
      </w:r>
      <w:r>
        <w:rPr>
          <w:rFonts w:eastAsia="Times"/>
          <w:color w:val="0000FF"/>
        </w:rPr>
        <w:t>...</w:t>
      </w:r>
    </w:p>
    <w:p w14:paraId="2F17D5B1" w14:textId="77777777" w:rsidR="00374BE3" w:rsidRDefault="00374BE3" w:rsidP="00374BE3">
      <w:pPr>
        <w:pStyle w:val="Code"/>
        <w:rPr>
          <w:rFonts w:eastAsia="Times"/>
          <w:szCs w:val="24"/>
        </w:rPr>
      </w:pPr>
      <w:r>
        <w:rPr>
          <w:rFonts w:eastAsia="Times"/>
        </w:rPr>
        <w:t xml:space="preserve">            b*(inputs(1) - inputs(2) + inputs(3) - inputs(4))];</w:t>
      </w:r>
    </w:p>
    <w:p w14:paraId="406DB7B3" w14:textId="77777777" w:rsidR="00374BE3" w:rsidRDefault="00374BE3" w:rsidP="00374BE3">
      <w:pPr>
        <w:pStyle w:val="Code"/>
        <w:rPr>
          <w:rFonts w:eastAsia="Times"/>
          <w:szCs w:val="24"/>
        </w:rPr>
      </w:pPr>
      <w:r>
        <w:rPr>
          <w:rFonts w:eastAsia="Times"/>
        </w:rPr>
        <w:t xml:space="preserve">            </w:t>
      </w:r>
    </w:p>
    <w:p w14:paraId="4C2D240B" w14:textId="77777777" w:rsidR="00374BE3" w:rsidRDefault="00374BE3" w:rsidP="00374BE3">
      <w:pPr>
        <w:pStyle w:val="Code"/>
        <w:rPr>
          <w:rFonts w:eastAsia="Times"/>
          <w:szCs w:val="24"/>
        </w:rPr>
      </w:pPr>
      <w:r>
        <w:rPr>
          <w:rFonts w:eastAsia="Times"/>
          <w:color w:val="0000FF"/>
        </w:rPr>
        <w:t>end</w:t>
      </w:r>
    </w:p>
    <w:p w14:paraId="7ACCA7EA" w14:textId="77777777" w:rsidR="00374BE3" w:rsidRDefault="00374BE3" w:rsidP="00374BE3">
      <w:pPr>
        <w:pStyle w:val="Code"/>
        <w:rPr>
          <w:rFonts w:eastAsia="Times"/>
          <w:szCs w:val="24"/>
        </w:rPr>
      </w:pPr>
      <w:r>
        <w:rPr>
          <w:rFonts w:eastAsia="Times"/>
          <w:color w:val="0000FF"/>
        </w:rPr>
        <w:t xml:space="preserve"> </w:t>
      </w:r>
    </w:p>
    <w:p w14:paraId="1852A7C2" w14:textId="77777777" w:rsidR="00374BE3" w:rsidRDefault="00374BE3" w:rsidP="00374BE3">
      <w:pPr>
        <w:pStyle w:val="Code"/>
        <w:rPr>
          <w:rFonts w:eastAsia="Times"/>
          <w:szCs w:val="24"/>
        </w:rPr>
      </w:pPr>
      <w:r>
        <w:rPr>
          <w:rFonts w:eastAsia="Times"/>
          <w:color w:val="228B22"/>
        </w:rPr>
        <w:t>% Convert omega to roll, pitch, and yaw</w:t>
      </w:r>
    </w:p>
    <w:p w14:paraId="35FA78BF" w14:textId="77777777" w:rsidR="00374BE3" w:rsidRDefault="00374BE3" w:rsidP="00374BE3">
      <w:pPr>
        <w:pStyle w:val="Code"/>
        <w:rPr>
          <w:rFonts w:eastAsia="Times"/>
          <w:szCs w:val="24"/>
        </w:rPr>
      </w:pPr>
      <w:r>
        <w:rPr>
          <w:rFonts w:eastAsia="Times"/>
          <w:color w:val="228B22"/>
        </w:rPr>
        <w:t>% Inputs: omega and angles</w:t>
      </w:r>
    </w:p>
    <w:p w14:paraId="64F704DC" w14:textId="77777777" w:rsidR="00374BE3" w:rsidRDefault="00374BE3" w:rsidP="00374BE3">
      <w:pPr>
        <w:pStyle w:val="Code"/>
        <w:rPr>
          <w:rFonts w:eastAsia="Times"/>
          <w:szCs w:val="24"/>
        </w:rPr>
      </w:pPr>
      <w:r>
        <w:rPr>
          <w:rFonts w:eastAsia="Times"/>
          <w:color w:val="0000FF"/>
        </w:rPr>
        <w:t>function</w:t>
      </w:r>
      <w:r>
        <w:rPr>
          <w:rFonts w:eastAsia="Times"/>
        </w:rPr>
        <w:t xml:space="preserve"> thetadot = omega2thetadot(omega,angles)</w:t>
      </w:r>
    </w:p>
    <w:p w14:paraId="73826514" w14:textId="77777777" w:rsidR="00374BE3" w:rsidRDefault="00374BE3" w:rsidP="00374BE3">
      <w:pPr>
        <w:pStyle w:val="Code"/>
        <w:rPr>
          <w:rFonts w:eastAsia="Times"/>
          <w:szCs w:val="24"/>
        </w:rPr>
      </w:pPr>
      <w:r>
        <w:rPr>
          <w:rFonts w:eastAsia="Times"/>
        </w:rPr>
        <w:t xml:space="preserve">    phi = angles(1);</w:t>
      </w:r>
    </w:p>
    <w:p w14:paraId="6C6CA573" w14:textId="77777777" w:rsidR="00374BE3" w:rsidRDefault="00374BE3" w:rsidP="00374BE3">
      <w:pPr>
        <w:pStyle w:val="Code"/>
        <w:rPr>
          <w:rFonts w:eastAsia="Times"/>
          <w:szCs w:val="24"/>
        </w:rPr>
      </w:pPr>
      <w:r>
        <w:rPr>
          <w:rFonts w:eastAsia="Times"/>
        </w:rPr>
        <w:t xml:space="preserve">    theta = angles(2);</w:t>
      </w:r>
    </w:p>
    <w:p w14:paraId="1F143047" w14:textId="77777777" w:rsidR="00374BE3" w:rsidRDefault="00374BE3" w:rsidP="00374BE3">
      <w:pPr>
        <w:pStyle w:val="Code"/>
        <w:rPr>
          <w:rFonts w:eastAsia="Times"/>
          <w:szCs w:val="24"/>
        </w:rPr>
      </w:pPr>
      <w:r>
        <w:rPr>
          <w:rFonts w:eastAsia="Times"/>
        </w:rPr>
        <w:t xml:space="preserve">    </w:t>
      </w:r>
      <w:r>
        <w:rPr>
          <w:rFonts w:eastAsia="Times"/>
          <w:color w:val="228B22"/>
        </w:rPr>
        <w:t>%psi = angles(3);</w:t>
      </w:r>
    </w:p>
    <w:p w14:paraId="648CE53D" w14:textId="77777777" w:rsidR="00374BE3" w:rsidRDefault="00374BE3" w:rsidP="00374BE3">
      <w:pPr>
        <w:pStyle w:val="Code"/>
        <w:rPr>
          <w:rFonts w:eastAsia="Times"/>
          <w:szCs w:val="24"/>
        </w:rPr>
      </w:pPr>
      <w:r>
        <w:rPr>
          <w:rFonts w:eastAsia="Times"/>
        </w:rPr>
        <w:t xml:space="preserve">        W = [</w:t>
      </w:r>
    </w:p>
    <w:p w14:paraId="0C434003" w14:textId="77777777" w:rsidR="00374BE3" w:rsidRDefault="00374BE3" w:rsidP="00374BE3">
      <w:pPr>
        <w:pStyle w:val="Code"/>
        <w:rPr>
          <w:rFonts w:eastAsia="Times"/>
          <w:szCs w:val="24"/>
        </w:rPr>
      </w:pPr>
      <w:r>
        <w:rPr>
          <w:rFonts w:eastAsia="Times"/>
        </w:rPr>
        <w:t xml:space="preserve">        1, 0, -sin(theta)</w:t>
      </w:r>
    </w:p>
    <w:p w14:paraId="0AFB6752" w14:textId="77777777" w:rsidR="00374BE3" w:rsidRDefault="00374BE3" w:rsidP="00374BE3">
      <w:pPr>
        <w:pStyle w:val="Code"/>
        <w:rPr>
          <w:rFonts w:eastAsia="Times"/>
          <w:szCs w:val="24"/>
        </w:rPr>
      </w:pPr>
      <w:r>
        <w:rPr>
          <w:rFonts w:eastAsia="Times"/>
        </w:rPr>
        <w:t xml:space="preserve">        0, cos(phi), cos(theta)*sin(phi)</w:t>
      </w:r>
    </w:p>
    <w:p w14:paraId="69B7590D" w14:textId="77777777" w:rsidR="00374BE3" w:rsidRDefault="00374BE3" w:rsidP="00374BE3">
      <w:pPr>
        <w:pStyle w:val="Code"/>
        <w:rPr>
          <w:rFonts w:eastAsia="Times"/>
          <w:szCs w:val="24"/>
        </w:rPr>
      </w:pPr>
      <w:r>
        <w:rPr>
          <w:rFonts w:eastAsia="Times"/>
        </w:rPr>
        <w:t xml:space="preserve">        0, -sin(phi), cos(theta)*cos(phi)</w:t>
      </w:r>
    </w:p>
    <w:p w14:paraId="39E044A1" w14:textId="77777777" w:rsidR="00374BE3" w:rsidRDefault="00374BE3" w:rsidP="00374BE3">
      <w:pPr>
        <w:pStyle w:val="Code"/>
        <w:rPr>
          <w:rFonts w:eastAsia="Times"/>
          <w:szCs w:val="24"/>
        </w:rPr>
      </w:pPr>
      <w:r>
        <w:rPr>
          <w:rFonts w:eastAsia="Times"/>
        </w:rPr>
        <w:t xml:space="preserve">    ];</w:t>
      </w:r>
    </w:p>
    <w:p w14:paraId="6BB5A675" w14:textId="77777777" w:rsidR="00374BE3" w:rsidRDefault="00374BE3" w:rsidP="00374BE3">
      <w:pPr>
        <w:pStyle w:val="Code"/>
        <w:rPr>
          <w:rFonts w:eastAsia="Times"/>
          <w:szCs w:val="24"/>
        </w:rPr>
      </w:pPr>
      <w:r>
        <w:rPr>
          <w:rFonts w:eastAsia="Times"/>
        </w:rPr>
        <w:t xml:space="preserve">    thetadot = inv(W)*omega;</w:t>
      </w:r>
    </w:p>
    <w:p w14:paraId="331D29BF" w14:textId="13C6857B" w:rsidR="00374BE3" w:rsidRPr="00374BE3" w:rsidRDefault="00374BE3" w:rsidP="00374BE3">
      <w:pPr>
        <w:pStyle w:val="Code"/>
      </w:pPr>
      <w:r>
        <w:rPr>
          <w:rFonts w:eastAsia="Times"/>
          <w:color w:val="0000FF"/>
        </w:rPr>
        <w:t>end</w:t>
      </w:r>
    </w:p>
    <w:p w14:paraId="5418C1E1" w14:textId="77777777" w:rsidR="00F960A6" w:rsidRDefault="00F960A6" w:rsidP="00E56244">
      <w:pPr>
        <w:pStyle w:val="Heading2"/>
      </w:pPr>
      <w:bookmarkStart w:id="130" w:name="_Ref468388675"/>
      <w:bookmarkStart w:id="131" w:name="_Toc481761123"/>
      <w:r>
        <w:t>Simulation with SSE algorithm</w:t>
      </w:r>
      <w:bookmarkEnd w:id="130"/>
      <w:bookmarkEnd w:id="131"/>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lastRenderedPageBreak/>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lastRenderedPageBreak/>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E56244">
      <w:pPr>
        <w:pStyle w:val="Heading2"/>
      </w:pPr>
      <w:bookmarkStart w:id="132" w:name="_Toc481761124"/>
      <w:r>
        <w:t>CVXgen Implementation</w:t>
      </w:r>
      <w:bookmarkEnd w:id="132"/>
    </w:p>
    <w:p w14:paraId="18A48BBD" w14:textId="77777777" w:rsidR="00F960A6" w:rsidRDefault="00F960A6" w:rsidP="00A9512F">
      <w:pPr>
        <w:pStyle w:val="Heading3"/>
      </w:pPr>
      <w:bookmarkStart w:id="133" w:name="_Ref480577293"/>
      <w:bookmarkStart w:id="134" w:name="_Toc481761125"/>
      <w:bookmarkEnd w:id="133"/>
      <w:r>
        <w:t>Quadrotor SSE, norm-1</w:t>
      </w:r>
      <w:bookmarkEnd w:id="134"/>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A9512F">
      <w:pPr>
        <w:pStyle w:val="Heading3"/>
      </w:pPr>
      <w:bookmarkStart w:id="135" w:name="_Toc481761126"/>
      <w:bookmarkStart w:id="136" w:name="_Ref480577331"/>
      <w:r>
        <w:t>Quadrotor SSE, summing absolute values</w:t>
      </w:r>
      <w:bookmarkEnd w:id="135"/>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29968" cy="2304288"/>
                    </a:xfrm>
                    <a:prstGeom prst="rect">
                      <a:avLst/>
                    </a:prstGeom>
                  </pic:spPr>
                </pic:pic>
              </a:graphicData>
            </a:graphic>
          </wp:inline>
        </w:drawing>
      </w:r>
    </w:p>
    <w:p w14:paraId="3E01BCF3" w14:textId="77777777" w:rsidR="00F960A6" w:rsidRDefault="00F960A6" w:rsidP="00A9512F">
      <w:pPr>
        <w:pStyle w:val="Heading3"/>
      </w:pPr>
      <w:bookmarkStart w:id="137" w:name="_Toc481761127"/>
      <w:bookmarkStart w:id="138" w:name="_Ref480577385"/>
      <w:bookmarkEnd w:id="136"/>
      <w:r>
        <w:lastRenderedPageBreak/>
        <w:t>Quadrotor SSE, with sparsity</w:t>
      </w:r>
      <w:bookmarkEnd w:id="137"/>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A9512F">
      <w:pPr>
        <w:pStyle w:val="Heading3"/>
      </w:pPr>
      <w:bookmarkStart w:id="139" w:name="_Ref480577405"/>
      <w:bookmarkEnd w:id="138"/>
      <w:bookmarkEnd w:id="139"/>
      <w:r>
        <w:t xml:space="preserve"> </w:t>
      </w:r>
      <w:bookmarkStart w:id="140" w:name="_Toc481761128"/>
      <w:r>
        <w:t>Separate position and orientation SSEs</w:t>
      </w:r>
      <w:bookmarkEnd w:id="140"/>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18FEEF94" w14:textId="23337C37" w:rsidR="004575C5" w:rsidRDefault="004575C5" w:rsidP="007534E7">
      <w:pPr>
        <w:pStyle w:val="Heading2"/>
      </w:pPr>
      <w:bookmarkStart w:id="141" w:name="_Ref481762088"/>
      <w:bookmarkStart w:id="142" w:name="_Toc481761129"/>
      <w:r>
        <w:lastRenderedPageBreak/>
        <w:t>SSE in C</w:t>
      </w:r>
      <w:bookmarkEnd w:id="141"/>
    </w:p>
    <w:p w14:paraId="093112BD" w14:textId="3C6781DD" w:rsidR="004575C5" w:rsidRPr="004575C5" w:rsidRDefault="004575C5" w:rsidP="004575C5">
      <w:pPr>
        <w:pStyle w:val="BodyText"/>
        <w:ind w:firstLine="547"/>
      </w:pPr>
      <w:r>
        <w:t>The matrix helper functions for the position SSE are included here as an example. The orientation SSE includes the same functions but different constants.</w:t>
      </w:r>
    </w:p>
    <w:p w14:paraId="36E0EE78" w14:textId="30907731" w:rsidR="004575C5" w:rsidRDefault="004575C5" w:rsidP="004575C5">
      <w:pPr>
        <w:pStyle w:val="Code"/>
      </w:pPr>
      <w:r>
        <w:t>// CVX_inputs.h</w:t>
      </w:r>
    </w:p>
    <w:p w14:paraId="6E2947FC" w14:textId="77777777" w:rsidR="004575C5" w:rsidRDefault="004575C5" w:rsidP="004575C5">
      <w:pPr>
        <w:pStyle w:val="Code"/>
      </w:pPr>
      <w:r>
        <w:t>// Contains helper functions to create necessary inputs to quadrotor SSE</w:t>
      </w:r>
    </w:p>
    <w:p w14:paraId="40BB78F2" w14:textId="77777777" w:rsidR="004575C5" w:rsidRDefault="004575C5" w:rsidP="004575C5">
      <w:pPr>
        <w:pStyle w:val="Code"/>
      </w:pPr>
    </w:p>
    <w:p w14:paraId="5EA2E2C3" w14:textId="77777777" w:rsidR="004575C5" w:rsidRDefault="004575C5" w:rsidP="004575C5">
      <w:pPr>
        <w:pStyle w:val="Code"/>
      </w:pPr>
      <w:r>
        <w:t>#include "matrix-helper.h"</w:t>
      </w:r>
    </w:p>
    <w:p w14:paraId="29E22C75" w14:textId="77777777" w:rsidR="004575C5" w:rsidRDefault="004575C5" w:rsidP="004575C5">
      <w:pPr>
        <w:pStyle w:val="Code"/>
      </w:pPr>
    </w:p>
    <w:p w14:paraId="64D04145" w14:textId="77777777" w:rsidR="004575C5" w:rsidRDefault="004575C5" w:rsidP="004575C5">
      <w:pPr>
        <w:pStyle w:val="Code"/>
      </w:pPr>
      <w:r>
        <w:t>#ifndef INPUTS_H_INCLUDED</w:t>
      </w:r>
    </w:p>
    <w:p w14:paraId="2464D9D2" w14:textId="77777777" w:rsidR="004575C5" w:rsidRDefault="004575C5" w:rsidP="004575C5">
      <w:pPr>
        <w:pStyle w:val="Code"/>
      </w:pPr>
      <w:r>
        <w:t>#define INPUTS_H_INCLUDED 1</w:t>
      </w:r>
    </w:p>
    <w:p w14:paraId="4C051A64" w14:textId="77777777" w:rsidR="004575C5" w:rsidRDefault="004575C5" w:rsidP="004575C5">
      <w:pPr>
        <w:pStyle w:val="Code"/>
      </w:pPr>
    </w:p>
    <w:p w14:paraId="7AD244A4" w14:textId="77777777" w:rsidR="004575C5" w:rsidRDefault="004575C5" w:rsidP="004575C5">
      <w:pPr>
        <w:pStyle w:val="Code"/>
      </w:pPr>
      <w:r>
        <w:t>// Define constants</w:t>
      </w:r>
    </w:p>
    <w:p w14:paraId="6FA0515E" w14:textId="77777777" w:rsidR="004575C5" w:rsidRDefault="004575C5" w:rsidP="004575C5">
      <w:pPr>
        <w:pStyle w:val="Code"/>
      </w:pPr>
      <w:r>
        <w:t>#define N 4 // N = states</w:t>
      </w:r>
    </w:p>
    <w:p w14:paraId="745E84D9" w14:textId="77777777" w:rsidR="004575C5" w:rsidRDefault="004575C5" w:rsidP="004575C5">
      <w:pPr>
        <w:pStyle w:val="Code"/>
      </w:pPr>
      <w:r>
        <w:t>#define P 14 // P = sensors</w:t>
      </w:r>
    </w:p>
    <w:p w14:paraId="691B62DA" w14:textId="77777777" w:rsidR="004575C5" w:rsidRDefault="004575C5" w:rsidP="004575C5">
      <w:pPr>
        <w:pStyle w:val="Code"/>
      </w:pPr>
      <w:r>
        <w:t>#define T 10 // T = T</w:t>
      </w:r>
    </w:p>
    <w:p w14:paraId="5AAC464C" w14:textId="77777777" w:rsidR="004575C5" w:rsidRDefault="004575C5" w:rsidP="004575C5">
      <w:pPr>
        <w:pStyle w:val="Code"/>
      </w:pPr>
      <w:r>
        <w:t>#define M 5 // M = inputs</w:t>
      </w:r>
    </w:p>
    <w:p w14:paraId="1E11AA2D" w14:textId="77777777" w:rsidR="004575C5" w:rsidRDefault="004575C5" w:rsidP="004575C5">
      <w:pPr>
        <w:pStyle w:val="Code"/>
      </w:pPr>
    </w:p>
    <w:p w14:paraId="26BA4EA6" w14:textId="77777777" w:rsidR="004575C5" w:rsidRDefault="004575C5" w:rsidP="004575C5">
      <w:pPr>
        <w:pStyle w:val="Code"/>
      </w:pPr>
      <w:r>
        <w:t>// Define sparsity</w:t>
      </w:r>
    </w:p>
    <w:p w14:paraId="54680906" w14:textId="77777777" w:rsidR="004575C5" w:rsidRDefault="004575C5" w:rsidP="004575C5">
      <w:pPr>
        <w:pStyle w:val="Code"/>
      </w:pPr>
      <w:r>
        <w:t>#define nonZeroEntries 16</w:t>
      </w:r>
    </w:p>
    <w:p w14:paraId="362F1966" w14:textId="77777777" w:rsidR="004575C5" w:rsidRDefault="004575C5" w:rsidP="004575C5">
      <w:pPr>
        <w:pStyle w:val="Code"/>
      </w:pPr>
    </w:p>
    <w:p w14:paraId="47EE3F50" w14:textId="77777777" w:rsidR="004575C5" w:rsidRDefault="004575C5" w:rsidP="004575C5">
      <w:pPr>
        <w:pStyle w:val="Code"/>
      </w:pPr>
      <w:r>
        <w:t>// Constant Matrices</w:t>
      </w:r>
    </w:p>
    <w:p w14:paraId="19FFB110" w14:textId="4484167B" w:rsidR="004575C5" w:rsidRDefault="004575C5" w:rsidP="004575C5">
      <w:pPr>
        <w:pStyle w:val="Code"/>
      </w:pPr>
      <w:r>
        <w:t>double A[N*N]; // nxn</w:t>
      </w:r>
    </w:p>
    <w:p w14:paraId="013873DB" w14:textId="45BCBCA5" w:rsidR="004575C5" w:rsidRDefault="004575C5" w:rsidP="004575C5">
      <w:pPr>
        <w:pStyle w:val="Code"/>
      </w:pPr>
      <w:r>
        <w:t>double B[N*M]; // nxm</w:t>
      </w:r>
    </w:p>
    <w:p w14:paraId="6DC13F25" w14:textId="53E4987D" w:rsidR="004575C5" w:rsidRDefault="004575C5" w:rsidP="004575C5">
      <w:pPr>
        <w:pStyle w:val="Code"/>
      </w:pPr>
      <w:r>
        <w:t>double C[P*N]; // Pxn</w:t>
      </w:r>
    </w:p>
    <w:p w14:paraId="29A05D30" w14:textId="77777777" w:rsidR="004575C5" w:rsidRDefault="004575C5" w:rsidP="004575C5">
      <w:pPr>
        <w:pStyle w:val="Code"/>
      </w:pPr>
    </w:p>
    <w:p w14:paraId="0823CB4A" w14:textId="77777777" w:rsidR="004575C5" w:rsidRDefault="004575C5" w:rsidP="004575C5">
      <w:pPr>
        <w:pStyle w:val="Code"/>
      </w:pPr>
      <w:r>
        <w:t>// Update contents after each timeStep</w:t>
      </w:r>
    </w:p>
    <w:p w14:paraId="603A88FB" w14:textId="77777777" w:rsidR="004575C5" w:rsidRDefault="004575C5" w:rsidP="004575C5">
      <w:pPr>
        <w:pStyle w:val="Code"/>
      </w:pPr>
      <w:r>
        <w:t>double CA[P*T*N]; // PTxn</w:t>
      </w:r>
    </w:p>
    <w:p w14:paraId="40A600BE" w14:textId="77777777" w:rsidR="004575C5" w:rsidRDefault="004575C5" w:rsidP="004575C5">
      <w:pPr>
        <w:pStyle w:val="Code"/>
      </w:pPr>
      <w:r>
        <w:t>double YBu[P*T];  // PTx1</w:t>
      </w:r>
    </w:p>
    <w:p w14:paraId="3B7740A8" w14:textId="77777777" w:rsidR="004575C5" w:rsidRDefault="004575C5" w:rsidP="004575C5">
      <w:pPr>
        <w:pStyle w:val="Code"/>
      </w:pPr>
      <w:r>
        <w:t>double U[M*T];    // MxT</w:t>
      </w:r>
    </w:p>
    <w:p w14:paraId="68F83962" w14:textId="77777777" w:rsidR="004575C5" w:rsidRDefault="004575C5" w:rsidP="004575C5">
      <w:pPr>
        <w:pStyle w:val="Code"/>
      </w:pPr>
      <w:r>
        <w:t>double Y[P*T];</w:t>
      </w:r>
    </w:p>
    <w:p w14:paraId="15BE41F7" w14:textId="77777777" w:rsidR="004575C5" w:rsidRDefault="004575C5" w:rsidP="004575C5">
      <w:pPr>
        <w:pStyle w:val="Code"/>
      </w:pPr>
      <w:r>
        <w:t>double y[P];</w:t>
      </w:r>
    </w:p>
    <w:p w14:paraId="3EF560A5" w14:textId="77777777" w:rsidR="004575C5" w:rsidRDefault="004575C5" w:rsidP="004575C5">
      <w:pPr>
        <w:pStyle w:val="Code"/>
      </w:pPr>
      <w:r>
        <w:t>double x[N]; // state vector</w:t>
      </w:r>
    </w:p>
    <w:p w14:paraId="66897175" w14:textId="77777777" w:rsidR="004575C5" w:rsidRDefault="004575C5" w:rsidP="004575C5">
      <w:pPr>
        <w:pStyle w:val="Code"/>
      </w:pPr>
    </w:p>
    <w:p w14:paraId="41D27556" w14:textId="77777777" w:rsidR="004575C5" w:rsidRDefault="004575C5" w:rsidP="004575C5">
      <w:pPr>
        <w:pStyle w:val="Code"/>
      </w:pPr>
      <w:r>
        <w:t xml:space="preserve">/* </w:t>
      </w:r>
    </w:p>
    <w:p w14:paraId="41EC4A4B" w14:textId="77777777" w:rsidR="004575C5" w:rsidRDefault="004575C5" w:rsidP="004575C5">
      <w:pPr>
        <w:pStyle w:val="Code"/>
      </w:pPr>
      <w:r>
        <w:t xml:space="preserve"> * Creates a PT x n matrix based on matrices A and C of quadrotor model</w:t>
      </w:r>
    </w:p>
    <w:p w14:paraId="20EB0839" w14:textId="77777777" w:rsidR="004575C5" w:rsidRDefault="004575C5" w:rsidP="004575C5">
      <w:pPr>
        <w:pStyle w:val="Code"/>
      </w:pPr>
      <w:r>
        <w:t xml:space="preserve"> * Updates the specified "section" of CA matrix (global)</w:t>
      </w:r>
    </w:p>
    <w:p w14:paraId="73A7388A" w14:textId="77777777" w:rsidR="004575C5" w:rsidRDefault="004575C5" w:rsidP="004575C5">
      <w:pPr>
        <w:pStyle w:val="Code"/>
      </w:pPr>
      <w:r>
        <w:t xml:space="preserve"> */</w:t>
      </w:r>
    </w:p>
    <w:p w14:paraId="7130EB0F" w14:textId="77777777" w:rsidR="004575C5" w:rsidRDefault="004575C5" w:rsidP="004575C5">
      <w:pPr>
        <w:pStyle w:val="Code"/>
      </w:pPr>
      <w:r>
        <w:t>void updateCA(int timeStep);</w:t>
      </w:r>
    </w:p>
    <w:p w14:paraId="7CB6920F" w14:textId="77777777" w:rsidR="004575C5" w:rsidRDefault="004575C5" w:rsidP="004575C5">
      <w:pPr>
        <w:pStyle w:val="Code"/>
      </w:pPr>
    </w:p>
    <w:p w14:paraId="030E5425" w14:textId="77777777" w:rsidR="004575C5" w:rsidRDefault="004575C5" w:rsidP="004575C5">
      <w:pPr>
        <w:pStyle w:val="Code"/>
      </w:pPr>
      <w:r>
        <w:t xml:space="preserve">/* </w:t>
      </w:r>
    </w:p>
    <w:p w14:paraId="57BECB4F" w14:textId="77777777" w:rsidR="004575C5" w:rsidRDefault="004575C5" w:rsidP="004575C5">
      <w:pPr>
        <w:pStyle w:val="Code"/>
      </w:pPr>
      <w:r>
        <w:t xml:space="preserve"> * Creates a PT x 1 matrix of sensor measurements and propagated inputs</w:t>
      </w:r>
    </w:p>
    <w:p w14:paraId="4D8A748F" w14:textId="77777777" w:rsidR="004575C5" w:rsidRDefault="004575C5" w:rsidP="004575C5">
      <w:pPr>
        <w:pStyle w:val="Code"/>
      </w:pPr>
      <w:r>
        <w:t xml:space="preserve"> * Inputs: timeStep: only updating at a given timeStep</w:t>
      </w:r>
    </w:p>
    <w:p w14:paraId="53A68124" w14:textId="77777777" w:rsidR="004575C5" w:rsidRDefault="004575C5" w:rsidP="004575C5">
      <w:pPr>
        <w:pStyle w:val="Code"/>
      </w:pPr>
      <w:r>
        <w:t xml:space="preserve"> *         y: sensor outputs at current timeStep (Px1)</w:t>
      </w:r>
    </w:p>
    <w:p w14:paraId="35B53133" w14:textId="77777777" w:rsidR="004575C5" w:rsidRDefault="004575C5" w:rsidP="004575C5">
      <w:pPr>
        <w:pStyle w:val="Code"/>
      </w:pPr>
      <w:r>
        <w:t xml:space="preserve"> *         U: control inputs (all time) (mTx1)</w:t>
      </w:r>
    </w:p>
    <w:p w14:paraId="032D3352" w14:textId="77777777" w:rsidR="004575C5" w:rsidRDefault="004575C5" w:rsidP="004575C5">
      <w:pPr>
        <w:pStyle w:val="Code"/>
      </w:pPr>
      <w:r>
        <w:t xml:space="preserve"> * Output: YBu (global matrix) (PTx1)</w:t>
      </w:r>
    </w:p>
    <w:p w14:paraId="78167055" w14:textId="77777777" w:rsidR="004575C5" w:rsidRDefault="004575C5" w:rsidP="004575C5">
      <w:pPr>
        <w:pStyle w:val="Code"/>
      </w:pPr>
      <w:r>
        <w:t xml:space="preserve"> */</w:t>
      </w:r>
    </w:p>
    <w:p w14:paraId="0FE058C8" w14:textId="77777777" w:rsidR="004575C5" w:rsidRDefault="004575C5" w:rsidP="004575C5">
      <w:pPr>
        <w:pStyle w:val="Code"/>
      </w:pPr>
      <w:r>
        <w:t>void updateYBu(int timeStep, double* yin, double* Uin);</w:t>
      </w:r>
    </w:p>
    <w:p w14:paraId="2CBAAA6D" w14:textId="77777777" w:rsidR="004575C5" w:rsidRDefault="004575C5" w:rsidP="004575C5">
      <w:pPr>
        <w:pStyle w:val="Code"/>
      </w:pPr>
    </w:p>
    <w:p w14:paraId="1028F32A" w14:textId="77777777" w:rsidR="004575C5" w:rsidRDefault="004575C5" w:rsidP="004575C5">
      <w:pPr>
        <w:pStyle w:val="Code"/>
      </w:pPr>
      <w:r>
        <w:t xml:space="preserve">/* </w:t>
      </w:r>
    </w:p>
    <w:p w14:paraId="0E054463" w14:textId="77777777" w:rsidR="004575C5" w:rsidRDefault="004575C5" w:rsidP="004575C5">
      <w:pPr>
        <w:pStyle w:val="Code"/>
      </w:pPr>
      <w:r>
        <w:t xml:space="preserve"> * Given the initial state output from CVX and U (vector of global inputs),</w:t>
      </w:r>
    </w:p>
    <w:p w14:paraId="7B1D514B" w14:textId="77777777" w:rsidR="004575C5" w:rsidRDefault="004575C5" w:rsidP="004575C5">
      <w:pPr>
        <w:pStyle w:val="Code"/>
      </w:pPr>
      <w:r>
        <w:t xml:space="preserve"> * propagate system dynamics to obtain the previous system state</w:t>
      </w:r>
    </w:p>
    <w:p w14:paraId="2EC4A774" w14:textId="77777777" w:rsidR="004575C5" w:rsidRDefault="004575C5" w:rsidP="004575C5">
      <w:pPr>
        <w:pStyle w:val="Code"/>
      </w:pPr>
      <w:r>
        <w:lastRenderedPageBreak/>
        <w:t xml:space="preserve"> */</w:t>
      </w:r>
    </w:p>
    <w:p w14:paraId="4958D4B2" w14:textId="77777777" w:rsidR="004575C5" w:rsidRDefault="004575C5" w:rsidP="004575C5">
      <w:pPr>
        <w:pStyle w:val="Code"/>
      </w:pPr>
      <w:r>
        <w:t>void propagateDynamics(int timeStep, double* U, double* x);</w:t>
      </w:r>
    </w:p>
    <w:p w14:paraId="6FE49C69" w14:textId="77777777" w:rsidR="004575C5" w:rsidRDefault="004575C5" w:rsidP="004575C5">
      <w:pPr>
        <w:pStyle w:val="Code"/>
      </w:pPr>
    </w:p>
    <w:p w14:paraId="305149A1" w14:textId="77777777" w:rsidR="004575C5" w:rsidRDefault="004575C5" w:rsidP="004575C5">
      <w:pPr>
        <w:pStyle w:val="Code"/>
      </w:pPr>
      <w:r>
        <w:t xml:space="preserve">/* </w:t>
      </w:r>
    </w:p>
    <w:p w14:paraId="3982651A" w14:textId="77777777" w:rsidR="004575C5" w:rsidRDefault="004575C5" w:rsidP="004575C5">
      <w:pPr>
        <w:pStyle w:val="Code"/>
      </w:pPr>
      <w:r>
        <w:t xml:space="preserve"> * Raises the square matrix A with a size len x len to the power of T</w:t>
      </w:r>
    </w:p>
    <w:p w14:paraId="5A6D7873" w14:textId="77777777" w:rsidR="004575C5" w:rsidRDefault="004575C5" w:rsidP="004575C5">
      <w:pPr>
        <w:pStyle w:val="Code"/>
      </w:pPr>
      <w:r>
        <w:t xml:space="preserve"> * (Currently only applied to global matrix A)</w:t>
      </w:r>
    </w:p>
    <w:p w14:paraId="34B2C419" w14:textId="77777777" w:rsidR="004575C5" w:rsidRDefault="004575C5" w:rsidP="004575C5">
      <w:pPr>
        <w:pStyle w:val="Code"/>
      </w:pPr>
      <w:r>
        <w:t xml:space="preserve"> */</w:t>
      </w:r>
    </w:p>
    <w:p w14:paraId="4919B146" w14:textId="77777777" w:rsidR="004575C5" w:rsidRDefault="004575C5" w:rsidP="004575C5">
      <w:pPr>
        <w:pStyle w:val="Code"/>
      </w:pPr>
      <w:r>
        <w:t>void power(int t, double* AT);</w:t>
      </w:r>
    </w:p>
    <w:p w14:paraId="79B29B20" w14:textId="77777777" w:rsidR="004575C5" w:rsidRDefault="004575C5" w:rsidP="004575C5">
      <w:pPr>
        <w:pStyle w:val="Code"/>
      </w:pPr>
    </w:p>
    <w:p w14:paraId="53F60C84" w14:textId="77777777" w:rsidR="004575C5" w:rsidRDefault="004575C5" w:rsidP="004575C5">
      <w:pPr>
        <w:pStyle w:val="Code"/>
      </w:pPr>
      <w:r>
        <w:t>#endif</w:t>
      </w:r>
    </w:p>
    <w:p w14:paraId="1151D263" w14:textId="03D689FE" w:rsidR="004575C5" w:rsidRDefault="004575C5" w:rsidP="004575C5">
      <w:pPr>
        <w:pStyle w:val="Code"/>
      </w:pPr>
    </w:p>
    <w:p w14:paraId="163DBECF" w14:textId="78C235ED" w:rsidR="004575C5" w:rsidRDefault="004575C5" w:rsidP="004575C5">
      <w:pPr>
        <w:pStyle w:val="Code"/>
      </w:pPr>
      <w:r>
        <w:t>// CVX_inputs.c</w:t>
      </w:r>
    </w:p>
    <w:p w14:paraId="2C78F995" w14:textId="45089DAD" w:rsidR="004575C5" w:rsidRDefault="004575C5" w:rsidP="004575C5">
      <w:pPr>
        <w:pStyle w:val="Code"/>
      </w:pPr>
      <w:r>
        <w:t xml:space="preserve">// Inputs to quadrotor CVX optimization solver </w:t>
      </w:r>
    </w:p>
    <w:p w14:paraId="380BA25F" w14:textId="77777777" w:rsidR="004575C5" w:rsidRDefault="004575C5" w:rsidP="004575C5">
      <w:pPr>
        <w:pStyle w:val="Code"/>
      </w:pPr>
    </w:p>
    <w:p w14:paraId="3160D6CD" w14:textId="77777777" w:rsidR="004575C5" w:rsidRDefault="004575C5" w:rsidP="004575C5">
      <w:pPr>
        <w:pStyle w:val="Code"/>
      </w:pPr>
      <w:r>
        <w:t>#include "CVX_inputs.h"</w:t>
      </w:r>
    </w:p>
    <w:p w14:paraId="6B1D4A77" w14:textId="77777777" w:rsidR="004575C5" w:rsidRDefault="004575C5" w:rsidP="004575C5">
      <w:pPr>
        <w:pStyle w:val="Code"/>
      </w:pPr>
      <w:r>
        <w:t>#include &lt;stdio.h&gt;</w:t>
      </w:r>
    </w:p>
    <w:p w14:paraId="5DBEA8D2" w14:textId="77777777" w:rsidR="004575C5" w:rsidRDefault="004575C5" w:rsidP="004575C5">
      <w:pPr>
        <w:pStyle w:val="Code"/>
      </w:pPr>
    </w:p>
    <w:p w14:paraId="765F6836" w14:textId="77777777" w:rsidR="004575C5" w:rsidRDefault="004575C5" w:rsidP="004575C5">
      <w:pPr>
        <w:pStyle w:val="Code"/>
      </w:pPr>
      <w:r>
        <w:t>////////////////////////////</w:t>
      </w:r>
    </w:p>
    <w:p w14:paraId="452DDD59" w14:textId="77777777" w:rsidR="004575C5" w:rsidRDefault="004575C5" w:rsidP="004575C5">
      <w:pPr>
        <w:pStyle w:val="Code"/>
      </w:pPr>
      <w:r>
        <w:t>// CVXgen input functions //</w:t>
      </w:r>
    </w:p>
    <w:p w14:paraId="0B917162" w14:textId="77777777" w:rsidR="004575C5" w:rsidRDefault="004575C5" w:rsidP="004575C5">
      <w:pPr>
        <w:pStyle w:val="Code"/>
      </w:pPr>
      <w:r>
        <w:t>////////////////////////////</w:t>
      </w:r>
    </w:p>
    <w:p w14:paraId="65B76C1B" w14:textId="77777777" w:rsidR="004575C5" w:rsidRDefault="004575C5" w:rsidP="004575C5">
      <w:pPr>
        <w:pStyle w:val="Code"/>
      </w:pPr>
    </w:p>
    <w:p w14:paraId="48BB27CB" w14:textId="77777777" w:rsidR="004575C5" w:rsidRDefault="004575C5" w:rsidP="004575C5">
      <w:pPr>
        <w:pStyle w:val="Code"/>
      </w:pPr>
      <w:r>
        <w:t>// CVXgen sparse indicies</w:t>
      </w:r>
    </w:p>
    <w:p w14:paraId="4EF2645F" w14:textId="77777777" w:rsidR="004575C5" w:rsidRDefault="004575C5" w:rsidP="004575C5">
      <w:pPr>
        <w:pStyle w:val="Code"/>
      </w:pPr>
      <w:r>
        <w:t>static int rowInd[nonZeroEntries] = {1, 2, 3, 4, 5, 6, 7, 8, 9, 10, 11, 12, 13, 14, 1, 2};</w:t>
      </w:r>
    </w:p>
    <w:p w14:paraId="4401713F" w14:textId="77777777" w:rsidR="004575C5" w:rsidRDefault="004575C5" w:rsidP="004575C5">
      <w:pPr>
        <w:pStyle w:val="Code"/>
      </w:pPr>
      <w:r>
        <w:t>static int colInd[nonZeroEntries] = {1, 1, 2, 3, 4, 2, 3, 4, 2,  3,  4,  2,  3,  4, 4, 4};</w:t>
      </w:r>
    </w:p>
    <w:p w14:paraId="06624479" w14:textId="77777777" w:rsidR="004575C5" w:rsidRDefault="004575C5" w:rsidP="004575C5">
      <w:pPr>
        <w:pStyle w:val="Code"/>
      </w:pPr>
    </w:p>
    <w:p w14:paraId="02E98D7C" w14:textId="77777777" w:rsidR="004575C5" w:rsidRDefault="004575C5" w:rsidP="004575C5">
      <w:pPr>
        <w:pStyle w:val="Code"/>
      </w:pPr>
      <w:r>
        <w:t xml:space="preserve">/* </w:t>
      </w:r>
    </w:p>
    <w:p w14:paraId="54E57203" w14:textId="77777777" w:rsidR="004575C5" w:rsidRDefault="004575C5" w:rsidP="004575C5">
      <w:pPr>
        <w:pStyle w:val="Code"/>
      </w:pPr>
      <w:r>
        <w:t xml:space="preserve"> * Creates a PT x n matrix based on matrices A and C of quadrotor model</w:t>
      </w:r>
    </w:p>
    <w:p w14:paraId="0153BE21" w14:textId="77777777" w:rsidR="004575C5" w:rsidRDefault="004575C5" w:rsidP="004575C5">
      <w:pPr>
        <w:pStyle w:val="Code"/>
      </w:pPr>
      <w:r>
        <w:t xml:space="preserve"> * Updates the specified "section" of CA matrix (global)</w:t>
      </w:r>
    </w:p>
    <w:p w14:paraId="04B1A4B9" w14:textId="77777777" w:rsidR="004575C5" w:rsidRDefault="004575C5" w:rsidP="004575C5">
      <w:pPr>
        <w:pStyle w:val="Code"/>
      </w:pPr>
      <w:r>
        <w:t xml:space="preserve"> */</w:t>
      </w:r>
    </w:p>
    <w:p w14:paraId="2E09118B" w14:textId="77777777" w:rsidR="004575C5" w:rsidRDefault="004575C5" w:rsidP="004575C5">
      <w:pPr>
        <w:pStyle w:val="Code"/>
      </w:pPr>
      <w:r>
        <w:t>void updateCA(int timeStep) {</w:t>
      </w:r>
    </w:p>
    <w:p w14:paraId="2CF2D9A5" w14:textId="77777777" w:rsidR="004575C5" w:rsidRDefault="004575C5" w:rsidP="004575C5">
      <w:pPr>
        <w:pStyle w:val="Code"/>
      </w:pPr>
      <w:r>
        <w:t xml:space="preserve">  // Initialize intermediate array and output array</w:t>
      </w:r>
    </w:p>
    <w:p w14:paraId="7B9468D1" w14:textId="77777777" w:rsidR="004575C5" w:rsidRDefault="004575C5" w:rsidP="004575C5">
      <w:pPr>
        <w:pStyle w:val="Code"/>
      </w:pPr>
      <w:r>
        <w:t xml:space="preserve">  double tmpCA[P*N];</w:t>
      </w:r>
    </w:p>
    <w:p w14:paraId="07860244" w14:textId="77777777" w:rsidR="004575C5" w:rsidRDefault="004575C5" w:rsidP="004575C5">
      <w:pPr>
        <w:pStyle w:val="Code"/>
      </w:pPr>
      <w:r>
        <w:t xml:space="preserve">  double AT[N*N];</w:t>
      </w:r>
    </w:p>
    <w:p w14:paraId="3B11AEF7" w14:textId="77777777" w:rsidR="004575C5" w:rsidRDefault="004575C5" w:rsidP="004575C5">
      <w:pPr>
        <w:pStyle w:val="Code"/>
      </w:pPr>
    </w:p>
    <w:p w14:paraId="3071FF6A" w14:textId="77777777" w:rsidR="004575C5" w:rsidRDefault="004575C5" w:rsidP="004575C5">
      <w:pPr>
        <w:pStyle w:val="Code"/>
      </w:pPr>
      <w:r>
        <w:t xml:space="preserve">  // Compute C*(A^T)</w:t>
      </w:r>
    </w:p>
    <w:p w14:paraId="20605C80" w14:textId="77777777" w:rsidR="004575C5" w:rsidRDefault="004575C5" w:rsidP="004575C5">
      <w:pPr>
        <w:pStyle w:val="Code"/>
      </w:pPr>
      <w:r>
        <w:t xml:space="preserve">  power(timeStep, AT);</w:t>
      </w:r>
    </w:p>
    <w:p w14:paraId="2BC96FEB" w14:textId="77777777" w:rsidR="004575C5" w:rsidRDefault="004575C5" w:rsidP="004575C5">
      <w:pPr>
        <w:pStyle w:val="Code"/>
      </w:pPr>
      <w:r>
        <w:t xml:space="preserve">  multiply(C, P, N, AT, N, N, tmpCA);</w:t>
      </w:r>
    </w:p>
    <w:p w14:paraId="69D766E8" w14:textId="77777777" w:rsidR="004575C5" w:rsidRDefault="004575C5" w:rsidP="004575C5">
      <w:pPr>
        <w:pStyle w:val="Code"/>
      </w:pPr>
    </w:p>
    <w:p w14:paraId="0793B8A3" w14:textId="77777777" w:rsidR="004575C5" w:rsidRDefault="004575C5" w:rsidP="004575C5">
      <w:pPr>
        <w:pStyle w:val="Code"/>
      </w:pPr>
      <w:r>
        <w:t xml:space="preserve">  //printf("tmpCA is:\n");</w:t>
      </w:r>
    </w:p>
    <w:p w14:paraId="491EFD56" w14:textId="77777777" w:rsidR="004575C5" w:rsidRDefault="004575C5" w:rsidP="004575C5">
      <w:pPr>
        <w:pStyle w:val="Code"/>
      </w:pPr>
      <w:r>
        <w:t xml:space="preserve">  //printArrayDouble(tmpCA,P,N);</w:t>
      </w:r>
    </w:p>
    <w:p w14:paraId="44E9A7F4" w14:textId="77777777" w:rsidR="004575C5" w:rsidRDefault="004575C5" w:rsidP="004575C5">
      <w:pPr>
        <w:pStyle w:val="Code"/>
      </w:pPr>
    </w:p>
    <w:p w14:paraId="52DD2211" w14:textId="77777777" w:rsidR="004575C5" w:rsidRDefault="004575C5" w:rsidP="004575C5">
      <w:pPr>
        <w:pStyle w:val="Code"/>
      </w:pPr>
      <w:r>
        <w:t xml:space="preserve">  // Copy tmpCA into full CA matrix (no sparsity)</w:t>
      </w:r>
    </w:p>
    <w:p w14:paraId="0870CBA2" w14:textId="77777777" w:rsidR="004575C5" w:rsidRDefault="004575C5" w:rsidP="004575C5">
      <w:pPr>
        <w:pStyle w:val="Code"/>
      </w:pPr>
      <w:r>
        <w:t xml:space="preserve">  /*</w:t>
      </w:r>
    </w:p>
    <w:p w14:paraId="6A40B714" w14:textId="77777777" w:rsidR="004575C5" w:rsidRDefault="004575C5" w:rsidP="004575C5">
      <w:pPr>
        <w:pStyle w:val="Code"/>
      </w:pPr>
      <w:r>
        <w:t xml:space="preserve">  for (int i = 0; i &lt; N; ++i) {</w:t>
      </w:r>
    </w:p>
    <w:p w14:paraId="4FBC6111" w14:textId="77777777" w:rsidR="004575C5" w:rsidRDefault="004575C5" w:rsidP="004575C5">
      <w:pPr>
        <w:pStyle w:val="Code"/>
      </w:pPr>
      <w:r>
        <w:t xml:space="preserve">    for (int p = 0; p &lt; P; ++p) {</w:t>
      </w:r>
    </w:p>
    <w:p w14:paraId="08E4AB1C" w14:textId="77777777" w:rsidR="004575C5" w:rsidRDefault="004575C5" w:rsidP="004575C5">
      <w:pPr>
        <w:pStyle w:val="Code"/>
      </w:pPr>
      <w:r>
        <w:t xml:space="preserve">    //CA[(P*N)*timeStep+i] = tmpCA[i];</w:t>
      </w:r>
    </w:p>
    <w:p w14:paraId="47851428" w14:textId="77777777" w:rsidR="004575C5" w:rsidRDefault="004575C5" w:rsidP="004575C5">
      <w:pPr>
        <w:pStyle w:val="Code"/>
      </w:pPr>
      <w:r>
        <w:t xml:space="preserve">      CA[i*P*T + timeStep*P + p] = tmpCA[i*P + p];</w:t>
      </w:r>
    </w:p>
    <w:p w14:paraId="57632B34" w14:textId="77777777" w:rsidR="004575C5" w:rsidRDefault="004575C5" w:rsidP="004575C5">
      <w:pPr>
        <w:pStyle w:val="Code"/>
      </w:pPr>
      <w:r>
        <w:t xml:space="preserve">    }</w:t>
      </w:r>
    </w:p>
    <w:p w14:paraId="127D6095" w14:textId="77777777" w:rsidR="004575C5" w:rsidRDefault="004575C5" w:rsidP="004575C5">
      <w:pPr>
        <w:pStyle w:val="Code"/>
      </w:pPr>
      <w:r>
        <w:t xml:space="preserve">  }</w:t>
      </w:r>
    </w:p>
    <w:p w14:paraId="6EEEDCD0" w14:textId="77777777" w:rsidR="004575C5" w:rsidRDefault="004575C5" w:rsidP="004575C5">
      <w:pPr>
        <w:pStyle w:val="Code"/>
      </w:pPr>
      <w:r>
        <w:t xml:space="preserve">  */</w:t>
      </w:r>
    </w:p>
    <w:p w14:paraId="5C9A099A" w14:textId="77777777" w:rsidR="004575C5" w:rsidRDefault="004575C5" w:rsidP="004575C5">
      <w:pPr>
        <w:pStyle w:val="Code"/>
      </w:pPr>
      <w:r>
        <w:t xml:space="preserve">  int r = 0;</w:t>
      </w:r>
    </w:p>
    <w:p w14:paraId="1C6F4478" w14:textId="77777777" w:rsidR="004575C5" w:rsidRDefault="004575C5" w:rsidP="004575C5">
      <w:pPr>
        <w:pStyle w:val="Code"/>
      </w:pPr>
      <w:r>
        <w:t xml:space="preserve">  int c = 0;</w:t>
      </w:r>
    </w:p>
    <w:p w14:paraId="73A27C2B" w14:textId="77777777" w:rsidR="004575C5" w:rsidRDefault="004575C5" w:rsidP="004575C5">
      <w:pPr>
        <w:pStyle w:val="Code"/>
      </w:pPr>
      <w:r>
        <w:t xml:space="preserve">  int i = 0;</w:t>
      </w:r>
    </w:p>
    <w:p w14:paraId="3B826FE3" w14:textId="77777777" w:rsidR="004575C5" w:rsidRDefault="004575C5" w:rsidP="004575C5">
      <w:pPr>
        <w:pStyle w:val="Code"/>
      </w:pPr>
      <w:r>
        <w:t xml:space="preserve">  for (i = 0; i &lt; nonZeroEntries; ++i) {</w:t>
      </w:r>
    </w:p>
    <w:p w14:paraId="160B3175" w14:textId="77777777" w:rsidR="004575C5" w:rsidRDefault="004575C5" w:rsidP="004575C5">
      <w:pPr>
        <w:pStyle w:val="Code"/>
      </w:pPr>
      <w:r>
        <w:t xml:space="preserve">    r = rowInd[i]-1; // Matlab/CVXgen indexes from 1</w:t>
      </w:r>
    </w:p>
    <w:p w14:paraId="46750EC0" w14:textId="77777777" w:rsidR="004575C5" w:rsidRDefault="004575C5" w:rsidP="004575C5">
      <w:pPr>
        <w:pStyle w:val="Code"/>
      </w:pPr>
      <w:r>
        <w:lastRenderedPageBreak/>
        <w:t xml:space="preserve">    c = colInd[i]-1;</w:t>
      </w:r>
    </w:p>
    <w:p w14:paraId="13C3ACE6" w14:textId="77777777" w:rsidR="004575C5" w:rsidRDefault="004575C5" w:rsidP="004575C5">
      <w:pPr>
        <w:pStyle w:val="Code"/>
      </w:pPr>
      <w:r>
        <w:t xml:space="preserve">    CA[i + nonZeroEntries*timeStep] = tmpCA[c*P + r];</w:t>
      </w:r>
    </w:p>
    <w:p w14:paraId="54CCC287" w14:textId="77777777" w:rsidR="004575C5" w:rsidRDefault="004575C5" w:rsidP="004575C5">
      <w:pPr>
        <w:pStyle w:val="Code"/>
      </w:pPr>
      <w:r>
        <w:t xml:space="preserve">  }</w:t>
      </w:r>
    </w:p>
    <w:p w14:paraId="4E4FA01D" w14:textId="77777777" w:rsidR="004575C5" w:rsidRDefault="004575C5" w:rsidP="004575C5">
      <w:pPr>
        <w:pStyle w:val="Code"/>
      </w:pPr>
    </w:p>
    <w:p w14:paraId="5FBE6807" w14:textId="77777777" w:rsidR="004575C5" w:rsidRDefault="004575C5" w:rsidP="004575C5">
      <w:pPr>
        <w:pStyle w:val="Code"/>
      </w:pPr>
      <w:r>
        <w:t xml:space="preserve">  // debugging</w:t>
      </w:r>
    </w:p>
    <w:p w14:paraId="26A9B92C" w14:textId="77777777" w:rsidR="004575C5" w:rsidRDefault="004575C5" w:rsidP="004575C5">
      <w:pPr>
        <w:pStyle w:val="Code"/>
      </w:pPr>
      <w:r>
        <w:t xml:space="preserve">  //printf("CA is:\n");</w:t>
      </w:r>
    </w:p>
    <w:p w14:paraId="5831A4A6" w14:textId="77777777" w:rsidR="004575C5" w:rsidRDefault="004575C5" w:rsidP="004575C5">
      <w:pPr>
        <w:pStyle w:val="Code"/>
      </w:pPr>
      <w:r>
        <w:t xml:space="preserve">  //printArrayDouble(CA,P*T,N);</w:t>
      </w:r>
    </w:p>
    <w:p w14:paraId="03866214" w14:textId="77777777" w:rsidR="004575C5" w:rsidRDefault="004575C5" w:rsidP="004575C5">
      <w:pPr>
        <w:pStyle w:val="Code"/>
      </w:pPr>
      <w:r>
        <w:t>}</w:t>
      </w:r>
    </w:p>
    <w:p w14:paraId="556D50B6" w14:textId="77777777" w:rsidR="004575C5" w:rsidRDefault="004575C5" w:rsidP="004575C5">
      <w:pPr>
        <w:pStyle w:val="Code"/>
      </w:pPr>
    </w:p>
    <w:p w14:paraId="5DBE3FD7" w14:textId="77777777" w:rsidR="004575C5" w:rsidRDefault="004575C5" w:rsidP="004575C5">
      <w:pPr>
        <w:pStyle w:val="Code"/>
      </w:pPr>
      <w:r>
        <w:t xml:space="preserve">/* </w:t>
      </w:r>
    </w:p>
    <w:p w14:paraId="66A40042" w14:textId="77777777" w:rsidR="004575C5" w:rsidRDefault="004575C5" w:rsidP="004575C5">
      <w:pPr>
        <w:pStyle w:val="Code"/>
      </w:pPr>
      <w:r>
        <w:t xml:space="preserve"> * Creates a PT x 1 matrix of sensor measurements and propagated inputs</w:t>
      </w:r>
    </w:p>
    <w:p w14:paraId="3CAAC60F" w14:textId="77777777" w:rsidR="004575C5" w:rsidRDefault="004575C5" w:rsidP="004575C5">
      <w:pPr>
        <w:pStyle w:val="Code"/>
      </w:pPr>
      <w:r>
        <w:t xml:space="preserve"> * Inputs: timeStep: only updating at a given timeStep</w:t>
      </w:r>
    </w:p>
    <w:p w14:paraId="7E7CFE5E" w14:textId="77777777" w:rsidR="004575C5" w:rsidRDefault="004575C5" w:rsidP="004575C5">
      <w:pPr>
        <w:pStyle w:val="Code"/>
      </w:pPr>
      <w:r>
        <w:t xml:space="preserve"> *         y: sensor outputs at current timeStep (Px1)</w:t>
      </w:r>
    </w:p>
    <w:p w14:paraId="1C3762F2" w14:textId="77777777" w:rsidR="004575C5" w:rsidRDefault="004575C5" w:rsidP="004575C5">
      <w:pPr>
        <w:pStyle w:val="Code"/>
      </w:pPr>
      <w:r>
        <w:t xml:space="preserve"> *         U: control inputs (all time) (mTx1)</w:t>
      </w:r>
    </w:p>
    <w:p w14:paraId="13DBAF10" w14:textId="77777777" w:rsidR="004575C5" w:rsidRDefault="004575C5" w:rsidP="004575C5">
      <w:pPr>
        <w:pStyle w:val="Code"/>
      </w:pPr>
      <w:r>
        <w:t xml:space="preserve"> * Output: YBu (global matrix) (PTx1)</w:t>
      </w:r>
    </w:p>
    <w:p w14:paraId="6DD7C7C9" w14:textId="77777777" w:rsidR="004575C5" w:rsidRDefault="004575C5" w:rsidP="004575C5">
      <w:pPr>
        <w:pStyle w:val="Code"/>
      </w:pPr>
      <w:r>
        <w:t xml:space="preserve"> */</w:t>
      </w:r>
    </w:p>
    <w:p w14:paraId="0A185518" w14:textId="77777777" w:rsidR="004575C5" w:rsidRDefault="004575C5" w:rsidP="004575C5">
      <w:pPr>
        <w:pStyle w:val="Code"/>
      </w:pPr>
      <w:r>
        <w:t>void updateYBu(int timeStep, double* yin, double* Uin) {</w:t>
      </w:r>
    </w:p>
    <w:p w14:paraId="628542EC" w14:textId="77777777" w:rsidR="004575C5" w:rsidRDefault="004575C5" w:rsidP="004575C5">
      <w:pPr>
        <w:pStyle w:val="Code"/>
      </w:pPr>
      <w:r>
        <w:t xml:space="preserve">  // Initialize temporary arrays</w:t>
      </w:r>
    </w:p>
    <w:p w14:paraId="2D654355" w14:textId="77777777" w:rsidR="004575C5" w:rsidRDefault="004575C5" w:rsidP="004575C5">
      <w:pPr>
        <w:pStyle w:val="Code"/>
      </w:pPr>
      <w:r>
        <w:t xml:space="preserve">  double AT[N*N];</w:t>
      </w:r>
    </w:p>
    <w:p w14:paraId="20D4E76D" w14:textId="77777777" w:rsidR="004575C5" w:rsidRDefault="004575C5" w:rsidP="004575C5">
      <w:pPr>
        <w:pStyle w:val="Code"/>
      </w:pPr>
      <w:r>
        <w:t xml:space="preserve">  double CA[P*N];</w:t>
      </w:r>
    </w:p>
    <w:p w14:paraId="22BF0862" w14:textId="77777777" w:rsidR="004575C5" w:rsidRDefault="004575C5" w:rsidP="004575C5">
      <w:pPr>
        <w:pStyle w:val="Code"/>
      </w:pPr>
      <w:r>
        <w:t xml:space="preserve">  double u[M]; </w:t>
      </w:r>
    </w:p>
    <w:p w14:paraId="15B14B88" w14:textId="77777777" w:rsidR="004575C5" w:rsidRDefault="004575C5" w:rsidP="004575C5">
      <w:pPr>
        <w:pStyle w:val="Code"/>
      </w:pPr>
      <w:r>
        <w:t xml:space="preserve">  double Bu[N];</w:t>
      </w:r>
    </w:p>
    <w:p w14:paraId="4DAB4F29" w14:textId="77777777" w:rsidR="004575C5" w:rsidRDefault="004575C5" w:rsidP="004575C5">
      <w:pPr>
        <w:pStyle w:val="Code"/>
      </w:pPr>
      <w:r>
        <w:t xml:space="preserve">  double CABu[P*T];</w:t>
      </w:r>
    </w:p>
    <w:p w14:paraId="4008BEEC" w14:textId="77777777" w:rsidR="004575C5" w:rsidRDefault="004575C5" w:rsidP="004575C5">
      <w:pPr>
        <w:pStyle w:val="Code"/>
      </w:pPr>
      <w:r>
        <w:t xml:space="preserve">  double tmpYBu[P];</w:t>
      </w:r>
    </w:p>
    <w:p w14:paraId="2A913436" w14:textId="77777777" w:rsidR="004575C5" w:rsidRDefault="004575C5" w:rsidP="004575C5">
      <w:pPr>
        <w:pStyle w:val="Code"/>
      </w:pPr>
      <w:r>
        <w:t xml:space="preserve">  double tmpYBu2[P];</w:t>
      </w:r>
    </w:p>
    <w:p w14:paraId="1F8CB23E" w14:textId="77777777" w:rsidR="004575C5" w:rsidRDefault="004575C5" w:rsidP="004575C5">
      <w:pPr>
        <w:pStyle w:val="Code"/>
      </w:pPr>
    </w:p>
    <w:p w14:paraId="739EB7F5" w14:textId="77777777" w:rsidR="004575C5" w:rsidRDefault="004575C5" w:rsidP="004575C5">
      <w:pPr>
        <w:pStyle w:val="Code"/>
      </w:pPr>
      <w:r>
        <w:t xml:space="preserve">  size_t i;</w:t>
      </w:r>
    </w:p>
    <w:p w14:paraId="2B041E21" w14:textId="77777777" w:rsidR="004575C5" w:rsidRDefault="004575C5" w:rsidP="004575C5">
      <w:pPr>
        <w:pStyle w:val="Code"/>
      </w:pPr>
      <w:r>
        <w:t xml:space="preserve">  size_t j;</w:t>
      </w:r>
    </w:p>
    <w:p w14:paraId="58048FA9" w14:textId="77777777" w:rsidR="004575C5" w:rsidRDefault="004575C5" w:rsidP="004575C5">
      <w:pPr>
        <w:pStyle w:val="Code"/>
      </w:pPr>
      <w:r>
        <w:t xml:space="preserve">  // put sensor outputs into output matrix</w:t>
      </w:r>
    </w:p>
    <w:p w14:paraId="42081EA9" w14:textId="77777777" w:rsidR="004575C5" w:rsidRDefault="004575C5" w:rsidP="004575C5">
      <w:pPr>
        <w:pStyle w:val="Code"/>
      </w:pPr>
      <w:r>
        <w:t xml:space="preserve">  for (i = 0; i &lt; P; ++i) {</w:t>
      </w:r>
    </w:p>
    <w:p w14:paraId="4C8D122F" w14:textId="77777777" w:rsidR="004575C5" w:rsidRDefault="004575C5" w:rsidP="004575C5">
      <w:pPr>
        <w:pStyle w:val="Code"/>
      </w:pPr>
      <w:r>
        <w:t xml:space="preserve">    tmpYBu[i] = yin[i];</w:t>
      </w:r>
    </w:p>
    <w:p w14:paraId="5AFF7847" w14:textId="77777777" w:rsidR="004575C5" w:rsidRDefault="004575C5" w:rsidP="004575C5">
      <w:pPr>
        <w:pStyle w:val="Code"/>
      </w:pPr>
      <w:r>
        <w:t xml:space="preserve">  }</w:t>
      </w:r>
    </w:p>
    <w:p w14:paraId="15B62884" w14:textId="77777777" w:rsidR="004575C5" w:rsidRDefault="004575C5" w:rsidP="004575C5">
      <w:pPr>
        <w:pStyle w:val="Code"/>
      </w:pPr>
      <w:r>
        <w:t xml:space="preserve">  </w:t>
      </w:r>
    </w:p>
    <w:p w14:paraId="083D18F0" w14:textId="77777777" w:rsidR="004575C5" w:rsidRDefault="004575C5" w:rsidP="004575C5">
      <w:pPr>
        <w:pStyle w:val="Code"/>
      </w:pPr>
      <w:r>
        <w:t xml:space="preserve">  // Sums previous inputs up through current timeStep</w:t>
      </w:r>
    </w:p>
    <w:p w14:paraId="2AF25F85" w14:textId="77777777" w:rsidR="004575C5" w:rsidRDefault="004575C5" w:rsidP="004575C5">
      <w:pPr>
        <w:pStyle w:val="Code"/>
      </w:pPr>
      <w:r>
        <w:t xml:space="preserve">  for (i = 0; i &lt; timeStep; ++i) {</w:t>
      </w:r>
    </w:p>
    <w:p w14:paraId="2F472ADD" w14:textId="77777777" w:rsidR="004575C5" w:rsidRDefault="004575C5" w:rsidP="004575C5">
      <w:pPr>
        <w:pStyle w:val="Code"/>
      </w:pPr>
      <w:r>
        <w:t xml:space="preserve">    // Grab necessary section of U</w:t>
      </w:r>
    </w:p>
    <w:p w14:paraId="584426F1" w14:textId="77777777" w:rsidR="004575C5" w:rsidRDefault="004575C5" w:rsidP="004575C5">
      <w:pPr>
        <w:pStyle w:val="Code"/>
      </w:pPr>
      <w:r>
        <w:t xml:space="preserve">    for (j = 0; j &lt; M; ++j) {</w:t>
      </w:r>
    </w:p>
    <w:p w14:paraId="4996D067" w14:textId="77777777" w:rsidR="004575C5" w:rsidRDefault="004575C5" w:rsidP="004575C5">
      <w:pPr>
        <w:pStyle w:val="Code"/>
      </w:pPr>
      <w:r>
        <w:t xml:space="preserve">      u[j] = Uin[ i*M + j];</w:t>
      </w:r>
    </w:p>
    <w:p w14:paraId="39C5EBFD" w14:textId="77777777" w:rsidR="004575C5" w:rsidRDefault="004575C5" w:rsidP="004575C5">
      <w:pPr>
        <w:pStyle w:val="Code"/>
      </w:pPr>
      <w:r>
        <w:t xml:space="preserve">    }</w:t>
      </w:r>
    </w:p>
    <w:p w14:paraId="78FB2A50" w14:textId="77777777" w:rsidR="004575C5" w:rsidRDefault="004575C5" w:rsidP="004575C5">
      <w:pPr>
        <w:pStyle w:val="Code"/>
      </w:pPr>
    </w:p>
    <w:p w14:paraId="5693445C" w14:textId="77777777" w:rsidR="004575C5" w:rsidRDefault="004575C5" w:rsidP="004575C5">
      <w:pPr>
        <w:pStyle w:val="Code"/>
      </w:pPr>
      <w:r>
        <w:t xml:space="preserve">    //printf("Timestep is %d\n",i);</w:t>
      </w:r>
    </w:p>
    <w:p w14:paraId="6AB25CA7" w14:textId="77777777" w:rsidR="004575C5" w:rsidRDefault="004575C5" w:rsidP="004575C5">
      <w:pPr>
        <w:pStyle w:val="Code"/>
      </w:pPr>
      <w:r>
        <w:t xml:space="preserve">    //printArrayDouble(B,n,m);</w:t>
      </w:r>
    </w:p>
    <w:p w14:paraId="57996DB3" w14:textId="77777777" w:rsidR="004575C5" w:rsidRDefault="004575C5" w:rsidP="004575C5">
      <w:pPr>
        <w:pStyle w:val="Code"/>
      </w:pPr>
      <w:r>
        <w:t xml:space="preserve">    //printArrayDouble(u,m,1);</w:t>
      </w:r>
    </w:p>
    <w:p w14:paraId="34124F9C" w14:textId="77777777" w:rsidR="004575C5" w:rsidRDefault="004575C5" w:rsidP="004575C5">
      <w:pPr>
        <w:pStyle w:val="Code"/>
      </w:pPr>
    </w:p>
    <w:p w14:paraId="3D84D682" w14:textId="77777777" w:rsidR="004575C5" w:rsidRDefault="004575C5" w:rsidP="004575C5">
      <w:pPr>
        <w:pStyle w:val="Code"/>
      </w:pPr>
      <w:r>
        <w:t xml:space="preserve">    // Perform calculations</w:t>
      </w:r>
    </w:p>
    <w:p w14:paraId="2C2613F7" w14:textId="77777777" w:rsidR="004575C5" w:rsidRDefault="004575C5" w:rsidP="004575C5">
      <w:pPr>
        <w:pStyle w:val="Code"/>
      </w:pPr>
      <w:r>
        <w:t xml:space="preserve">    power((timeStep-1)-i, AT);</w:t>
      </w:r>
    </w:p>
    <w:p w14:paraId="4BD8C34C" w14:textId="77777777" w:rsidR="004575C5" w:rsidRDefault="004575C5" w:rsidP="004575C5">
      <w:pPr>
        <w:pStyle w:val="Code"/>
      </w:pPr>
      <w:r>
        <w:t xml:space="preserve">    //printArrayDouble(AT,n,n);</w:t>
      </w:r>
    </w:p>
    <w:p w14:paraId="55C908E9" w14:textId="77777777" w:rsidR="004575C5" w:rsidRDefault="004575C5" w:rsidP="004575C5">
      <w:pPr>
        <w:pStyle w:val="Code"/>
      </w:pPr>
      <w:r>
        <w:t xml:space="preserve">    multiply(C,  P, N, AT, N, N, CA);</w:t>
      </w:r>
    </w:p>
    <w:p w14:paraId="1C67A55E" w14:textId="77777777" w:rsidR="004575C5" w:rsidRDefault="004575C5" w:rsidP="004575C5">
      <w:pPr>
        <w:pStyle w:val="Code"/>
      </w:pPr>
      <w:r>
        <w:t xml:space="preserve">    //printArrayDouble(CA,P,n);</w:t>
      </w:r>
    </w:p>
    <w:p w14:paraId="4F3FCF01" w14:textId="77777777" w:rsidR="004575C5" w:rsidRDefault="004575C5" w:rsidP="004575C5">
      <w:pPr>
        <w:pStyle w:val="Code"/>
      </w:pPr>
      <w:r>
        <w:t xml:space="preserve">    multiply(B,  N, M, u, M, 1, Bu);</w:t>
      </w:r>
    </w:p>
    <w:p w14:paraId="5DF53A9E" w14:textId="77777777" w:rsidR="004575C5" w:rsidRDefault="004575C5" w:rsidP="004575C5">
      <w:pPr>
        <w:pStyle w:val="Code"/>
      </w:pPr>
      <w:r>
        <w:t xml:space="preserve">    //printArrayDouble(Bu,n,1);</w:t>
      </w:r>
    </w:p>
    <w:p w14:paraId="23D6B6C3" w14:textId="77777777" w:rsidR="004575C5" w:rsidRDefault="004575C5" w:rsidP="004575C5">
      <w:pPr>
        <w:pStyle w:val="Code"/>
      </w:pPr>
      <w:r>
        <w:t xml:space="preserve">    multiply(CA, P, N, Bu, N, 1, CABu);</w:t>
      </w:r>
    </w:p>
    <w:p w14:paraId="7F2E17E0" w14:textId="77777777" w:rsidR="004575C5" w:rsidRDefault="004575C5" w:rsidP="004575C5">
      <w:pPr>
        <w:pStyle w:val="Code"/>
      </w:pPr>
      <w:r>
        <w:t xml:space="preserve">    //printArrayDouble(CABu,P,1);</w:t>
      </w:r>
    </w:p>
    <w:p w14:paraId="2656DFB1" w14:textId="77777777" w:rsidR="004575C5" w:rsidRDefault="004575C5" w:rsidP="004575C5">
      <w:pPr>
        <w:pStyle w:val="Code"/>
      </w:pPr>
      <w:r>
        <w:t xml:space="preserve">    sub(tmpYBu, CABu, P, tmpYBu2);</w:t>
      </w:r>
    </w:p>
    <w:p w14:paraId="6DD051C1" w14:textId="77777777" w:rsidR="004575C5" w:rsidRDefault="004575C5" w:rsidP="004575C5">
      <w:pPr>
        <w:pStyle w:val="Code"/>
      </w:pPr>
      <w:r>
        <w:t xml:space="preserve">    //printArrayDouble(tmpYBu,P,1);</w:t>
      </w:r>
    </w:p>
    <w:p w14:paraId="6BDD4BC0" w14:textId="77777777" w:rsidR="004575C5" w:rsidRDefault="004575C5" w:rsidP="004575C5">
      <w:pPr>
        <w:pStyle w:val="Code"/>
      </w:pPr>
      <w:r>
        <w:t xml:space="preserve">    </w:t>
      </w:r>
    </w:p>
    <w:p w14:paraId="23B001A8" w14:textId="77777777" w:rsidR="004575C5" w:rsidRDefault="004575C5" w:rsidP="004575C5">
      <w:pPr>
        <w:pStyle w:val="Code"/>
      </w:pPr>
      <w:r>
        <w:t xml:space="preserve">    for (j = 0; j &lt; P; ++j) {</w:t>
      </w:r>
    </w:p>
    <w:p w14:paraId="323C5C14" w14:textId="77777777" w:rsidR="004575C5" w:rsidRDefault="004575C5" w:rsidP="004575C5">
      <w:pPr>
        <w:pStyle w:val="Code"/>
      </w:pPr>
      <w:r>
        <w:lastRenderedPageBreak/>
        <w:t xml:space="preserve">      tmpYBu[j] = tmpYBu2[j];</w:t>
      </w:r>
    </w:p>
    <w:p w14:paraId="50A54122" w14:textId="77777777" w:rsidR="004575C5" w:rsidRDefault="004575C5" w:rsidP="004575C5">
      <w:pPr>
        <w:pStyle w:val="Code"/>
      </w:pPr>
      <w:r>
        <w:t xml:space="preserve">    }</w:t>
      </w:r>
    </w:p>
    <w:p w14:paraId="6EC09555" w14:textId="77777777" w:rsidR="004575C5" w:rsidRDefault="004575C5" w:rsidP="004575C5">
      <w:pPr>
        <w:pStyle w:val="Code"/>
      </w:pPr>
      <w:r>
        <w:t xml:space="preserve">  }</w:t>
      </w:r>
    </w:p>
    <w:p w14:paraId="6D2DD1DE" w14:textId="77777777" w:rsidR="004575C5" w:rsidRDefault="004575C5" w:rsidP="004575C5">
      <w:pPr>
        <w:pStyle w:val="Code"/>
      </w:pPr>
      <w:r>
        <w:t xml:space="preserve">  </w:t>
      </w:r>
    </w:p>
    <w:p w14:paraId="11D91262" w14:textId="77777777" w:rsidR="004575C5" w:rsidRDefault="004575C5" w:rsidP="004575C5">
      <w:pPr>
        <w:pStyle w:val="Code"/>
      </w:pPr>
      <w:r>
        <w:t xml:space="preserve">  // Copy tmpYBu into full YBu matrix</w:t>
      </w:r>
    </w:p>
    <w:p w14:paraId="4FA30042" w14:textId="77777777" w:rsidR="004575C5" w:rsidRDefault="004575C5" w:rsidP="004575C5">
      <w:pPr>
        <w:pStyle w:val="Code"/>
      </w:pPr>
      <w:r>
        <w:t xml:space="preserve">  for (i = 0; i &lt; P; ++i) {</w:t>
      </w:r>
    </w:p>
    <w:p w14:paraId="3B4DC8D5" w14:textId="77777777" w:rsidR="004575C5" w:rsidRDefault="004575C5" w:rsidP="004575C5">
      <w:pPr>
        <w:pStyle w:val="Code"/>
      </w:pPr>
      <w:r>
        <w:t xml:space="preserve">    YBu[P*timeStep+i] += tmpYBu[i];</w:t>
      </w:r>
    </w:p>
    <w:p w14:paraId="321E5997" w14:textId="77777777" w:rsidR="004575C5" w:rsidRDefault="004575C5" w:rsidP="004575C5">
      <w:pPr>
        <w:pStyle w:val="Code"/>
      </w:pPr>
      <w:r>
        <w:t xml:space="preserve">  }</w:t>
      </w:r>
    </w:p>
    <w:p w14:paraId="515FB0E6" w14:textId="77777777" w:rsidR="004575C5" w:rsidRDefault="004575C5" w:rsidP="004575C5">
      <w:pPr>
        <w:pStyle w:val="Code"/>
      </w:pPr>
      <w:r>
        <w:t>}</w:t>
      </w:r>
    </w:p>
    <w:p w14:paraId="5F12467D" w14:textId="77777777" w:rsidR="004575C5" w:rsidRDefault="004575C5" w:rsidP="004575C5">
      <w:pPr>
        <w:pStyle w:val="Code"/>
      </w:pPr>
    </w:p>
    <w:p w14:paraId="5B270891" w14:textId="77777777" w:rsidR="004575C5" w:rsidRDefault="004575C5" w:rsidP="004575C5">
      <w:pPr>
        <w:pStyle w:val="Code"/>
      </w:pPr>
      <w:r>
        <w:t xml:space="preserve">/* </w:t>
      </w:r>
    </w:p>
    <w:p w14:paraId="038096BE" w14:textId="77777777" w:rsidR="004575C5" w:rsidRDefault="004575C5" w:rsidP="004575C5">
      <w:pPr>
        <w:pStyle w:val="Code"/>
      </w:pPr>
      <w:r>
        <w:t xml:space="preserve"> * Given the initial state output from CVX and U (vector of global inputs),</w:t>
      </w:r>
    </w:p>
    <w:p w14:paraId="7723B85C" w14:textId="77777777" w:rsidR="004575C5" w:rsidRDefault="004575C5" w:rsidP="004575C5">
      <w:pPr>
        <w:pStyle w:val="Code"/>
      </w:pPr>
      <w:r>
        <w:t xml:space="preserve"> * propagate system dynamics to obtain the previous system state</w:t>
      </w:r>
    </w:p>
    <w:p w14:paraId="30648A3F" w14:textId="77777777" w:rsidR="004575C5" w:rsidRDefault="004575C5" w:rsidP="004575C5">
      <w:pPr>
        <w:pStyle w:val="Code"/>
      </w:pPr>
      <w:r>
        <w:t xml:space="preserve"> */</w:t>
      </w:r>
    </w:p>
    <w:p w14:paraId="1C187139" w14:textId="77777777" w:rsidR="004575C5" w:rsidRDefault="004575C5" w:rsidP="004575C5">
      <w:pPr>
        <w:pStyle w:val="Code"/>
      </w:pPr>
      <w:r>
        <w:t>void propagateDynamics(int timeStep, double* Uin, double* x) {</w:t>
      </w:r>
    </w:p>
    <w:p w14:paraId="70BC657B" w14:textId="77777777" w:rsidR="004575C5" w:rsidRDefault="004575C5" w:rsidP="004575C5">
      <w:pPr>
        <w:pStyle w:val="Code"/>
      </w:pPr>
      <w:r>
        <w:t xml:space="preserve">  // Initialize temporary variables</w:t>
      </w:r>
    </w:p>
    <w:p w14:paraId="068E0E5B" w14:textId="77777777" w:rsidR="004575C5" w:rsidRDefault="004575C5" w:rsidP="004575C5">
      <w:pPr>
        <w:pStyle w:val="Code"/>
      </w:pPr>
      <w:r>
        <w:t xml:space="preserve">  double u[M];</w:t>
      </w:r>
    </w:p>
    <w:p w14:paraId="12C9777A" w14:textId="77777777" w:rsidR="004575C5" w:rsidRDefault="004575C5" w:rsidP="004575C5">
      <w:pPr>
        <w:pStyle w:val="Code"/>
      </w:pPr>
      <w:r>
        <w:t xml:space="preserve">  double Ax[N];</w:t>
      </w:r>
    </w:p>
    <w:p w14:paraId="55F9428F" w14:textId="77777777" w:rsidR="004575C5" w:rsidRDefault="004575C5" w:rsidP="004575C5">
      <w:pPr>
        <w:pStyle w:val="Code"/>
      </w:pPr>
      <w:r>
        <w:t xml:space="preserve">  double Bu[N];</w:t>
      </w:r>
    </w:p>
    <w:p w14:paraId="567B4D7A" w14:textId="77777777" w:rsidR="004575C5" w:rsidRDefault="004575C5" w:rsidP="004575C5">
      <w:pPr>
        <w:pStyle w:val="Code"/>
      </w:pPr>
      <w:r>
        <w:t xml:space="preserve">  </w:t>
      </w:r>
    </w:p>
    <w:p w14:paraId="53581FE1" w14:textId="77777777" w:rsidR="004575C5" w:rsidRDefault="004575C5" w:rsidP="004575C5">
      <w:pPr>
        <w:pStyle w:val="Code"/>
      </w:pPr>
      <w:r>
        <w:t xml:space="preserve">  size_t t;</w:t>
      </w:r>
    </w:p>
    <w:p w14:paraId="76CBDD6A" w14:textId="77777777" w:rsidR="004575C5" w:rsidRDefault="004575C5" w:rsidP="004575C5">
      <w:pPr>
        <w:pStyle w:val="Code"/>
      </w:pPr>
      <w:r>
        <w:t xml:space="preserve">  size_t j;</w:t>
      </w:r>
    </w:p>
    <w:p w14:paraId="05FA342E" w14:textId="77777777" w:rsidR="004575C5" w:rsidRDefault="004575C5" w:rsidP="004575C5">
      <w:pPr>
        <w:pStyle w:val="Code"/>
      </w:pPr>
      <w:r>
        <w:t xml:space="preserve">  // Loop through T</w:t>
      </w:r>
    </w:p>
    <w:p w14:paraId="6AB0882C" w14:textId="77777777" w:rsidR="004575C5" w:rsidRDefault="004575C5" w:rsidP="004575C5">
      <w:pPr>
        <w:pStyle w:val="Code"/>
      </w:pPr>
      <w:r>
        <w:t xml:space="preserve">  for (t = 0; t &lt; timeStep; ++t) {</w:t>
      </w:r>
    </w:p>
    <w:p w14:paraId="1164FA6C" w14:textId="77777777" w:rsidR="004575C5" w:rsidRDefault="004575C5" w:rsidP="004575C5">
      <w:pPr>
        <w:pStyle w:val="Code"/>
      </w:pPr>
      <w:r>
        <w:t xml:space="preserve">    // Grab necessary inputs</w:t>
      </w:r>
    </w:p>
    <w:p w14:paraId="69E7AD11" w14:textId="77777777" w:rsidR="004575C5" w:rsidRDefault="004575C5" w:rsidP="004575C5">
      <w:pPr>
        <w:pStyle w:val="Code"/>
      </w:pPr>
      <w:r>
        <w:t xml:space="preserve">    for (j = 0; j &lt; M; ++j) {</w:t>
      </w:r>
    </w:p>
    <w:p w14:paraId="77E748FA" w14:textId="77777777" w:rsidR="004575C5" w:rsidRDefault="004575C5" w:rsidP="004575C5">
      <w:pPr>
        <w:pStyle w:val="Code"/>
      </w:pPr>
      <w:r>
        <w:t xml:space="preserve">      u[j] = Uin[M*t + j];</w:t>
      </w:r>
    </w:p>
    <w:p w14:paraId="7EE79CEC" w14:textId="77777777" w:rsidR="004575C5" w:rsidRDefault="004575C5" w:rsidP="004575C5">
      <w:pPr>
        <w:pStyle w:val="Code"/>
      </w:pPr>
      <w:r>
        <w:t xml:space="preserve">    }</w:t>
      </w:r>
    </w:p>
    <w:p w14:paraId="167BFE8D" w14:textId="77777777" w:rsidR="004575C5" w:rsidRDefault="004575C5" w:rsidP="004575C5">
      <w:pPr>
        <w:pStyle w:val="Code"/>
      </w:pPr>
    </w:p>
    <w:p w14:paraId="2DE12198" w14:textId="77777777" w:rsidR="004575C5" w:rsidRDefault="004575C5" w:rsidP="004575C5">
      <w:pPr>
        <w:pStyle w:val="Code"/>
      </w:pPr>
      <w:r>
        <w:t xml:space="preserve">    // Propagate system dynamics</w:t>
      </w:r>
    </w:p>
    <w:p w14:paraId="30D28ACD" w14:textId="77777777" w:rsidR="004575C5" w:rsidRDefault="004575C5" w:rsidP="004575C5">
      <w:pPr>
        <w:pStyle w:val="Code"/>
      </w:pPr>
      <w:r>
        <w:t xml:space="preserve">    multiply(A, N, N, x, N, 1, Ax);</w:t>
      </w:r>
    </w:p>
    <w:p w14:paraId="1823B85C" w14:textId="77777777" w:rsidR="004575C5" w:rsidRDefault="004575C5" w:rsidP="004575C5">
      <w:pPr>
        <w:pStyle w:val="Code"/>
      </w:pPr>
      <w:r>
        <w:t xml:space="preserve">    multiply(B, N, M, u, M, 1, Bu);</w:t>
      </w:r>
    </w:p>
    <w:p w14:paraId="2D646BC1" w14:textId="77777777" w:rsidR="004575C5" w:rsidRDefault="004575C5" w:rsidP="004575C5">
      <w:pPr>
        <w:pStyle w:val="Code"/>
      </w:pPr>
      <w:r>
        <w:t xml:space="preserve">    add(Ax, Bu, N, x);</w:t>
      </w:r>
    </w:p>
    <w:p w14:paraId="008685C9" w14:textId="77777777" w:rsidR="004575C5" w:rsidRDefault="004575C5" w:rsidP="004575C5">
      <w:pPr>
        <w:pStyle w:val="Code"/>
      </w:pPr>
      <w:r>
        <w:t xml:space="preserve">  }</w:t>
      </w:r>
    </w:p>
    <w:p w14:paraId="43C72C1D" w14:textId="77777777" w:rsidR="004575C5" w:rsidRDefault="004575C5" w:rsidP="004575C5">
      <w:pPr>
        <w:pStyle w:val="Code"/>
      </w:pPr>
      <w:r>
        <w:t>}</w:t>
      </w:r>
    </w:p>
    <w:p w14:paraId="4AF421F0" w14:textId="77777777" w:rsidR="004575C5" w:rsidRDefault="004575C5" w:rsidP="004575C5">
      <w:pPr>
        <w:pStyle w:val="Code"/>
      </w:pPr>
    </w:p>
    <w:p w14:paraId="12C6CB7B" w14:textId="77777777" w:rsidR="004575C5" w:rsidRDefault="004575C5" w:rsidP="004575C5">
      <w:pPr>
        <w:pStyle w:val="Code"/>
      </w:pPr>
      <w:r>
        <w:t xml:space="preserve">/* </w:t>
      </w:r>
    </w:p>
    <w:p w14:paraId="6F78F89C" w14:textId="77777777" w:rsidR="004575C5" w:rsidRDefault="004575C5" w:rsidP="004575C5">
      <w:pPr>
        <w:pStyle w:val="Code"/>
      </w:pPr>
      <w:r>
        <w:t xml:space="preserve"> * Raises the square matrix A with a size len x len to the power of t</w:t>
      </w:r>
    </w:p>
    <w:p w14:paraId="0EE66B17" w14:textId="77777777" w:rsidR="004575C5" w:rsidRDefault="004575C5" w:rsidP="004575C5">
      <w:pPr>
        <w:pStyle w:val="Code"/>
      </w:pPr>
      <w:r>
        <w:t xml:space="preserve"> * (Currently only applied to global matrix A)</w:t>
      </w:r>
    </w:p>
    <w:p w14:paraId="38A712EB" w14:textId="77777777" w:rsidR="004575C5" w:rsidRDefault="004575C5" w:rsidP="004575C5">
      <w:pPr>
        <w:pStyle w:val="Code"/>
      </w:pPr>
      <w:r>
        <w:t xml:space="preserve"> */</w:t>
      </w:r>
    </w:p>
    <w:p w14:paraId="7C8D98BC" w14:textId="77777777" w:rsidR="004575C5" w:rsidRDefault="004575C5" w:rsidP="004575C5">
      <w:pPr>
        <w:pStyle w:val="Code"/>
      </w:pPr>
      <w:r>
        <w:t>void power(int t, double* AT) {</w:t>
      </w:r>
    </w:p>
    <w:p w14:paraId="5F295C8E" w14:textId="77777777" w:rsidR="004575C5" w:rsidRDefault="004575C5" w:rsidP="004575C5">
      <w:pPr>
        <w:pStyle w:val="Code"/>
      </w:pPr>
      <w:r>
        <w:t xml:space="preserve">  // Create temporary matrix</w:t>
      </w:r>
    </w:p>
    <w:p w14:paraId="50D0A1F4" w14:textId="77777777" w:rsidR="004575C5" w:rsidRDefault="004575C5" w:rsidP="004575C5">
      <w:pPr>
        <w:pStyle w:val="Code"/>
      </w:pPr>
      <w:r>
        <w:t xml:space="preserve">  double tmpAT[N*N];</w:t>
      </w:r>
    </w:p>
    <w:p w14:paraId="6EE1FCD5" w14:textId="77777777" w:rsidR="004575C5" w:rsidRDefault="004575C5" w:rsidP="004575C5">
      <w:pPr>
        <w:pStyle w:val="Code"/>
      </w:pPr>
    </w:p>
    <w:p w14:paraId="6EAD667F" w14:textId="77777777" w:rsidR="004575C5" w:rsidRDefault="004575C5" w:rsidP="004575C5">
      <w:pPr>
        <w:pStyle w:val="Code"/>
      </w:pPr>
      <w:r>
        <w:t xml:space="preserve">  size_t i;</w:t>
      </w:r>
    </w:p>
    <w:p w14:paraId="0D41FE5E" w14:textId="77777777" w:rsidR="004575C5" w:rsidRDefault="004575C5" w:rsidP="004575C5">
      <w:pPr>
        <w:pStyle w:val="Code"/>
      </w:pPr>
      <w:r>
        <w:t xml:space="preserve">  size_t j;</w:t>
      </w:r>
    </w:p>
    <w:p w14:paraId="37C802BD" w14:textId="77777777" w:rsidR="004575C5" w:rsidRDefault="004575C5" w:rsidP="004575C5">
      <w:pPr>
        <w:pStyle w:val="Code"/>
      </w:pPr>
      <w:r>
        <w:t xml:space="preserve">  // Fill the output AT matrix with zeros</w:t>
      </w:r>
    </w:p>
    <w:p w14:paraId="0F1DD50B" w14:textId="77777777" w:rsidR="004575C5" w:rsidRDefault="004575C5" w:rsidP="004575C5">
      <w:pPr>
        <w:pStyle w:val="Code"/>
      </w:pPr>
      <w:r>
        <w:t xml:space="preserve">  for (i = 0; i &lt; N*N; ++i) {</w:t>
      </w:r>
    </w:p>
    <w:p w14:paraId="0682CC4F" w14:textId="77777777" w:rsidR="004575C5" w:rsidRDefault="004575C5" w:rsidP="004575C5">
      <w:pPr>
        <w:pStyle w:val="Code"/>
      </w:pPr>
      <w:r>
        <w:t xml:space="preserve">    AT[i] = 0;</w:t>
      </w:r>
    </w:p>
    <w:p w14:paraId="62E4A6D9" w14:textId="77777777" w:rsidR="004575C5" w:rsidRDefault="004575C5" w:rsidP="004575C5">
      <w:pPr>
        <w:pStyle w:val="Code"/>
      </w:pPr>
      <w:r>
        <w:t xml:space="preserve">  }</w:t>
      </w:r>
    </w:p>
    <w:p w14:paraId="78E1BCDA" w14:textId="77777777" w:rsidR="004575C5" w:rsidRDefault="004575C5" w:rsidP="004575C5">
      <w:pPr>
        <w:pStyle w:val="Code"/>
      </w:pPr>
      <w:r>
        <w:t xml:space="preserve">  </w:t>
      </w:r>
    </w:p>
    <w:p w14:paraId="0716F83A" w14:textId="77777777" w:rsidR="004575C5" w:rsidRDefault="004575C5" w:rsidP="004575C5">
      <w:pPr>
        <w:pStyle w:val="Code"/>
      </w:pPr>
      <w:r>
        <w:t xml:space="preserve">  // Make AT the identity matrix</w:t>
      </w:r>
    </w:p>
    <w:p w14:paraId="173D7475" w14:textId="77777777" w:rsidR="004575C5" w:rsidRDefault="004575C5" w:rsidP="004575C5">
      <w:pPr>
        <w:pStyle w:val="Code"/>
      </w:pPr>
      <w:r>
        <w:t xml:space="preserve">  for (i = 0; i &lt; N; ++i) {</w:t>
      </w:r>
    </w:p>
    <w:p w14:paraId="2BA96680" w14:textId="77777777" w:rsidR="004575C5" w:rsidRDefault="004575C5" w:rsidP="004575C5">
      <w:pPr>
        <w:pStyle w:val="Code"/>
      </w:pPr>
      <w:r>
        <w:t xml:space="preserve">    AT[i*(N+1)] = 1;</w:t>
      </w:r>
    </w:p>
    <w:p w14:paraId="1CCE069B" w14:textId="77777777" w:rsidR="004575C5" w:rsidRDefault="004575C5" w:rsidP="004575C5">
      <w:pPr>
        <w:pStyle w:val="Code"/>
      </w:pPr>
      <w:r>
        <w:t xml:space="preserve">  }</w:t>
      </w:r>
    </w:p>
    <w:p w14:paraId="26E03470" w14:textId="77777777" w:rsidR="004575C5" w:rsidRDefault="004575C5" w:rsidP="004575C5">
      <w:pPr>
        <w:pStyle w:val="Code"/>
      </w:pPr>
      <w:r>
        <w:t xml:space="preserve">  </w:t>
      </w:r>
    </w:p>
    <w:p w14:paraId="02487526" w14:textId="77777777" w:rsidR="004575C5" w:rsidRDefault="004575C5" w:rsidP="004575C5">
      <w:pPr>
        <w:pStyle w:val="Code"/>
      </w:pPr>
      <w:r>
        <w:lastRenderedPageBreak/>
        <w:t xml:space="preserve">  // If t is zero we want to return the identity without doing multiplication</w:t>
      </w:r>
    </w:p>
    <w:p w14:paraId="30C2D8B8" w14:textId="77777777" w:rsidR="004575C5" w:rsidRDefault="004575C5" w:rsidP="004575C5">
      <w:pPr>
        <w:pStyle w:val="Code"/>
      </w:pPr>
      <w:r>
        <w:t xml:space="preserve">  if (t == 0) {</w:t>
      </w:r>
    </w:p>
    <w:p w14:paraId="3E00E13D" w14:textId="77777777" w:rsidR="004575C5" w:rsidRDefault="004575C5" w:rsidP="004575C5">
      <w:pPr>
        <w:pStyle w:val="Code"/>
      </w:pPr>
      <w:r>
        <w:t xml:space="preserve">    return;</w:t>
      </w:r>
    </w:p>
    <w:p w14:paraId="42CDBC33" w14:textId="77777777" w:rsidR="004575C5" w:rsidRDefault="004575C5" w:rsidP="004575C5">
      <w:pPr>
        <w:pStyle w:val="Code"/>
      </w:pPr>
      <w:r>
        <w:t xml:space="preserve">  }</w:t>
      </w:r>
    </w:p>
    <w:p w14:paraId="69B9BE9A" w14:textId="77777777" w:rsidR="004575C5" w:rsidRDefault="004575C5" w:rsidP="004575C5">
      <w:pPr>
        <w:pStyle w:val="Code"/>
      </w:pPr>
      <w:r>
        <w:t xml:space="preserve">  else {</w:t>
      </w:r>
    </w:p>
    <w:p w14:paraId="15D1FE21" w14:textId="77777777" w:rsidR="004575C5" w:rsidRDefault="004575C5" w:rsidP="004575C5">
      <w:pPr>
        <w:pStyle w:val="Code"/>
      </w:pPr>
      <w:r>
        <w:t xml:space="preserve">    // Loop through the number of powers desired</w:t>
      </w:r>
    </w:p>
    <w:p w14:paraId="340EE5D8" w14:textId="77777777" w:rsidR="004575C5" w:rsidRDefault="004575C5" w:rsidP="004575C5">
      <w:pPr>
        <w:pStyle w:val="Code"/>
      </w:pPr>
      <w:r>
        <w:t xml:space="preserve">    for (i = 0; i &lt; t; ++i) {</w:t>
      </w:r>
    </w:p>
    <w:p w14:paraId="3A946F9A" w14:textId="77777777" w:rsidR="004575C5" w:rsidRDefault="004575C5" w:rsidP="004575C5">
      <w:pPr>
        <w:pStyle w:val="Code"/>
      </w:pPr>
      <w:r>
        <w:t xml:space="preserve">      multiply(A, N, N, AT, N, N, tmpAT);</w:t>
      </w:r>
    </w:p>
    <w:p w14:paraId="6B8A4281" w14:textId="77777777" w:rsidR="004575C5" w:rsidRDefault="004575C5" w:rsidP="004575C5">
      <w:pPr>
        <w:pStyle w:val="Code"/>
      </w:pPr>
      <w:r>
        <w:t xml:space="preserve">      // Copy tmpAT into AT</w:t>
      </w:r>
    </w:p>
    <w:p w14:paraId="32264DB8" w14:textId="77777777" w:rsidR="004575C5" w:rsidRDefault="004575C5" w:rsidP="004575C5">
      <w:pPr>
        <w:pStyle w:val="Code"/>
      </w:pPr>
      <w:r>
        <w:t xml:space="preserve">      for (j = 0; j &lt; N*N; ++j) {</w:t>
      </w:r>
    </w:p>
    <w:p w14:paraId="02805341" w14:textId="77777777" w:rsidR="004575C5" w:rsidRDefault="004575C5" w:rsidP="004575C5">
      <w:pPr>
        <w:pStyle w:val="Code"/>
      </w:pPr>
      <w:r>
        <w:t xml:space="preserve">        AT[j] = tmpAT[j];</w:t>
      </w:r>
    </w:p>
    <w:p w14:paraId="10069C10" w14:textId="77777777" w:rsidR="004575C5" w:rsidRDefault="004575C5" w:rsidP="004575C5">
      <w:pPr>
        <w:pStyle w:val="Code"/>
      </w:pPr>
      <w:r>
        <w:t xml:space="preserve">      }</w:t>
      </w:r>
    </w:p>
    <w:p w14:paraId="689DD52C" w14:textId="77777777" w:rsidR="004575C5" w:rsidRDefault="004575C5" w:rsidP="004575C5">
      <w:pPr>
        <w:pStyle w:val="Code"/>
      </w:pPr>
      <w:r>
        <w:t xml:space="preserve">    }</w:t>
      </w:r>
    </w:p>
    <w:p w14:paraId="0A07F525" w14:textId="77777777" w:rsidR="004575C5" w:rsidRDefault="004575C5" w:rsidP="004575C5">
      <w:pPr>
        <w:pStyle w:val="Code"/>
      </w:pPr>
      <w:r>
        <w:t xml:space="preserve">  }</w:t>
      </w:r>
    </w:p>
    <w:p w14:paraId="6E543F17" w14:textId="77777777" w:rsidR="004575C5" w:rsidRDefault="004575C5" w:rsidP="004575C5">
      <w:pPr>
        <w:pStyle w:val="Code"/>
      </w:pPr>
      <w:r>
        <w:t>}</w:t>
      </w:r>
    </w:p>
    <w:p w14:paraId="31054D77" w14:textId="77777777" w:rsidR="004575C5" w:rsidRDefault="004575C5" w:rsidP="004575C5">
      <w:pPr>
        <w:pStyle w:val="Code"/>
      </w:pPr>
    </w:p>
    <w:p w14:paraId="587895A3" w14:textId="77777777" w:rsidR="004575C5" w:rsidRPr="004575C5" w:rsidRDefault="004575C5" w:rsidP="004575C5">
      <w:pPr>
        <w:pStyle w:val="BodyText"/>
      </w:pPr>
    </w:p>
    <w:p w14:paraId="16B63FD5" w14:textId="557C34B5" w:rsidR="007534E7" w:rsidRDefault="007534E7" w:rsidP="007534E7">
      <w:pPr>
        <w:pStyle w:val="Heading2"/>
      </w:pPr>
      <w:r>
        <w:t>Bill of materials</w:t>
      </w:r>
      <w:bookmarkEnd w:id="142"/>
    </w:p>
    <w:p w14:paraId="68BB9A34" w14:textId="4A84AE28" w:rsidR="007534E7" w:rsidRPr="00C7218C" w:rsidRDefault="007534E7" w:rsidP="007534E7">
      <w:pPr>
        <w:pStyle w:val="BodyText"/>
        <w:ind w:firstLine="540"/>
      </w:pPr>
      <w:r>
        <w:fldChar w:fldCharType="begin"/>
      </w:r>
      <w:r>
        <w:instrText xml:space="preserve"> REF _Ref468386987 \h </w:instrText>
      </w:r>
      <w:r>
        <w:fldChar w:fldCharType="separate"/>
      </w:r>
      <w:r w:rsidR="00944987">
        <w:t xml:space="preserve">Table </w:t>
      </w:r>
      <w:r w:rsidR="00944987">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DC5877" w14:paraId="720BF648" w14:textId="77777777" w:rsidTr="007534E7">
        <w:tc>
          <w:tcPr>
            <w:tcW w:w="1998" w:type="dxa"/>
          </w:tcPr>
          <w:p w14:paraId="0017B634" w14:textId="77777777" w:rsidR="007534E7" w:rsidRPr="00DC5877" w:rsidRDefault="007534E7" w:rsidP="007534E7">
            <w:pPr>
              <w:rPr>
                <w:rFonts w:ascii="Arial" w:hAnsi="Arial" w:cs="Arial"/>
                <w:b/>
                <w:sz w:val="20"/>
              </w:rPr>
            </w:pPr>
            <w:r w:rsidRPr="00DC5877">
              <w:rPr>
                <w:rFonts w:ascii="Arial" w:hAnsi="Arial" w:cs="Arial"/>
                <w:b/>
                <w:sz w:val="20"/>
              </w:rPr>
              <w:t>Description</w:t>
            </w:r>
          </w:p>
        </w:tc>
        <w:tc>
          <w:tcPr>
            <w:tcW w:w="1528" w:type="dxa"/>
          </w:tcPr>
          <w:p w14:paraId="28B59F4A" w14:textId="77777777" w:rsidR="007534E7" w:rsidRPr="00DC5877" w:rsidRDefault="007534E7" w:rsidP="007534E7">
            <w:pPr>
              <w:rPr>
                <w:rFonts w:ascii="Arial" w:hAnsi="Arial" w:cs="Arial"/>
                <w:b/>
                <w:sz w:val="20"/>
              </w:rPr>
            </w:pPr>
            <w:r w:rsidRPr="00DC5877">
              <w:rPr>
                <w:rFonts w:ascii="Arial" w:hAnsi="Arial" w:cs="Arial"/>
                <w:b/>
                <w:sz w:val="20"/>
              </w:rPr>
              <w:t>Supplier</w:t>
            </w:r>
          </w:p>
        </w:tc>
        <w:tc>
          <w:tcPr>
            <w:tcW w:w="1892" w:type="dxa"/>
          </w:tcPr>
          <w:p w14:paraId="5AACAEC7" w14:textId="77777777" w:rsidR="007534E7" w:rsidRPr="00DC5877" w:rsidRDefault="007534E7" w:rsidP="007534E7">
            <w:pPr>
              <w:rPr>
                <w:rFonts w:ascii="Arial" w:hAnsi="Arial" w:cs="Arial"/>
                <w:b/>
                <w:sz w:val="20"/>
              </w:rPr>
            </w:pPr>
            <w:r w:rsidRPr="00DC5877">
              <w:rPr>
                <w:rFonts w:ascii="Arial" w:hAnsi="Arial" w:cs="Arial"/>
                <w:b/>
                <w:sz w:val="20"/>
              </w:rPr>
              <w:t>Supplier Part #</w:t>
            </w:r>
          </w:p>
        </w:tc>
        <w:tc>
          <w:tcPr>
            <w:tcW w:w="1530" w:type="dxa"/>
          </w:tcPr>
          <w:p w14:paraId="2DB9E80E" w14:textId="77777777" w:rsidR="007534E7" w:rsidRPr="00DC5877" w:rsidRDefault="007534E7" w:rsidP="007534E7">
            <w:pPr>
              <w:rPr>
                <w:rFonts w:ascii="Arial" w:hAnsi="Arial" w:cs="Arial"/>
                <w:b/>
                <w:sz w:val="20"/>
              </w:rPr>
            </w:pPr>
            <w:r w:rsidRPr="00DC5877">
              <w:rPr>
                <w:rFonts w:ascii="Arial" w:hAnsi="Arial" w:cs="Arial"/>
                <w:b/>
                <w:sz w:val="20"/>
              </w:rPr>
              <w:t>Unit Price ($)</w:t>
            </w:r>
          </w:p>
        </w:tc>
        <w:tc>
          <w:tcPr>
            <w:tcW w:w="1028" w:type="dxa"/>
          </w:tcPr>
          <w:p w14:paraId="500819CE" w14:textId="77777777" w:rsidR="007534E7" w:rsidRPr="00DC5877" w:rsidRDefault="007534E7" w:rsidP="007534E7">
            <w:pPr>
              <w:rPr>
                <w:rFonts w:ascii="Arial" w:hAnsi="Arial" w:cs="Arial"/>
                <w:b/>
                <w:sz w:val="20"/>
              </w:rPr>
            </w:pPr>
            <w:r w:rsidRPr="00DC5877">
              <w:rPr>
                <w:rFonts w:ascii="Arial" w:hAnsi="Arial" w:cs="Arial"/>
                <w:b/>
                <w:sz w:val="20"/>
              </w:rPr>
              <w:t>Quantity</w:t>
            </w:r>
          </w:p>
        </w:tc>
        <w:tc>
          <w:tcPr>
            <w:tcW w:w="1080" w:type="dxa"/>
          </w:tcPr>
          <w:p w14:paraId="61D2E0EE" w14:textId="77777777" w:rsidR="007534E7" w:rsidRPr="00DC5877" w:rsidRDefault="007534E7" w:rsidP="007534E7">
            <w:pPr>
              <w:rPr>
                <w:rFonts w:ascii="Arial" w:hAnsi="Arial" w:cs="Arial"/>
                <w:b/>
                <w:sz w:val="20"/>
              </w:rPr>
            </w:pPr>
            <w:r w:rsidRPr="00DC5877">
              <w:rPr>
                <w:rFonts w:ascii="Arial" w:hAnsi="Arial" w:cs="Arial"/>
                <w:b/>
                <w:sz w:val="20"/>
              </w:rPr>
              <w:t>Total ($)</w:t>
            </w:r>
          </w:p>
        </w:tc>
      </w:tr>
    </w:tbl>
    <w:p w14:paraId="4FF4109B" w14:textId="77777777" w:rsidR="007534E7" w:rsidRPr="00F04A0B" w:rsidRDefault="007534E7" w:rsidP="007534E7">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315427CF" w14:textId="77777777" w:rsidTr="007534E7">
        <w:tc>
          <w:tcPr>
            <w:tcW w:w="1998" w:type="dxa"/>
          </w:tcPr>
          <w:p w14:paraId="612DEC3D" w14:textId="77777777" w:rsidR="007534E7" w:rsidRPr="00F519A4" w:rsidRDefault="007534E7" w:rsidP="007534E7">
            <w:pPr>
              <w:rPr>
                <w:rFonts w:ascii="Arial" w:hAnsi="Arial" w:cs="Arial"/>
                <w:sz w:val="20"/>
              </w:rPr>
            </w:pPr>
            <w:r w:rsidRPr="00F519A4">
              <w:rPr>
                <w:rFonts w:ascii="Arial" w:hAnsi="Arial" w:cs="Arial"/>
                <w:sz w:val="20"/>
              </w:rPr>
              <w:t>Quadrotor</w:t>
            </w:r>
          </w:p>
        </w:tc>
        <w:tc>
          <w:tcPr>
            <w:tcW w:w="1528" w:type="dxa"/>
          </w:tcPr>
          <w:p w14:paraId="39CCC983" w14:textId="77777777" w:rsidR="007534E7" w:rsidRPr="00F519A4" w:rsidRDefault="007534E7" w:rsidP="007534E7">
            <w:pPr>
              <w:rPr>
                <w:rFonts w:ascii="Arial" w:hAnsi="Arial" w:cs="Arial"/>
                <w:sz w:val="20"/>
              </w:rPr>
            </w:pPr>
            <w:r w:rsidRPr="00F519A4">
              <w:rPr>
                <w:rFonts w:ascii="Arial" w:hAnsi="Arial" w:cs="Arial"/>
                <w:sz w:val="20"/>
              </w:rPr>
              <w:t>GetFPV</w:t>
            </w:r>
          </w:p>
        </w:tc>
        <w:tc>
          <w:tcPr>
            <w:tcW w:w="1892" w:type="dxa"/>
          </w:tcPr>
          <w:p w14:paraId="005B68E8" w14:textId="77777777" w:rsidR="007534E7" w:rsidRPr="00F519A4" w:rsidRDefault="007534E7" w:rsidP="007534E7">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DD4363E" w14:textId="77777777" w:rsidR="007534E7" w:rsidRPr="00F519A4" w:rsidRDefault="007534E7" w:rsidP="007534E7">
            <w:pPr>
              <w:rPr>
                <w:rFonts w:ascii="Arial" w:hAnsi="Arial" w:cs="Arial"/>
                <w:sz w:val="20"/>
              </w:rPr>
            </w:pPr>
            <w:r w:rsidRPr="00F519A4">
              <w:rPr>
                <w:rFonts w:ascii="Arial" w:hAnsi="Arial" w:cs="Arial"/>
                <w:sz w:val="20"/>
              </w:rPr>
              <w:t>743.84</w:t>
            </w:r>
          </w:p>
        </w:tc>
        <w:tc>
          <w:tcPr>
            <w:tcW w:w="1028" w:type="dxa"/>
          </w:tcPr>
          <w:p w14:paraId="6131B793"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4B5C5C77" w14:textId="77777777" w:rsidR="007534E7" w:rsidRPr="00F519A4" w:rsidRDefault="007534E7" w:rsidP="007534E7">
            <w:pPr>
              <w:rPr>
                <w:rFonts w:ascii="Arial" w:hAnsi="Arial" w:cs="Arial"/>
                <w:sz w:val="20"/>
              </w:rPr>
            </w:pPr>
            <w:r w:rsidRPr="00F519A4">
              <w:rPr>
                <w:rFonts w:ascii="Arial" w:hAnsi="Arial" w:cs="Arial"/>
                <w:sz w:val="20"/>
              </w:rPr>
              <w:t>743.84</w:t>
            </w:r>
          </w:p>
        </w:tc>
      </w:tr>
      <w:tr w:rsidR="007534E7" w:rsidRPr="00F519A4" w14:paraId="24326938" w14:textId="77777777" w:rsidTr="007534E7">
        <w:tc>
          <w:tcPr>
            <w:tcW w:w="1998" w:type="dxa"/>
          </w:tcPr>
          <w:p w14:paraId="0487FD3B" w14:textId="77777777" w:rsidR="007534E7" w:rsidRPr="00F519A4" w:rsidRDefault="007534E7" w:rsidP="007534E7">
            <w:pPr>
              <w:rPr>
                <w:rFonts w:ascii="Arial" w:hAnsi="Arial" w:cs="Arial"/>
                <w:sz w:val="20"/>
              </w:rPr>
            </w:pPr>
            <w:r w:rsidRPr="00F519A4">
              <w:rPr>
                <w:rFonts w:ascii="Arial" w:hAnsi="Arial" w:cs="Arial"/>
                <w:sz w:val="20"/>
              </w:rPr>
              <w:t>Propellors</w:t>
            </w:r>
          </w:p>
        </w:tc>
        <w:tc>
          <w:tcPr>
            <w:tcW w:w="1528" w:type="dxa"/>
          </w:tcPr>
          <w:p w14:paraId="700A696B" w14:textId="77777777" w:rsidR="007534E7" w:rsidRPr="00F519A4" w:rsidRDefault="007534E7" w:rsidP="007534E7">
            <w:pPr>
              <w:rPr>
                <w:rFonts w:ascii="Arial" w:hAnsi="Arial" w:cs="Arial"/>
                <w:sz w:val="20"/>
              </w:rPr>
            </w:pPr>
            <w:r w:rsidRPr="00F519A4">
              <w:rPr>
                <w:rFonts w:ascii="Arial" w:hAnsi="Arial" w:cs="Arial"/>
                <w:sz w:val="20"/>
              </w:rPr>
              <w:t>Rotorgeeks</w:t>
            </w:r>
          </w:p>
        </w:tc>
        <w:tc>
          <w:tcPr>
            <w:tcW w:w="1892" w:type="dxa"/>
          </w:tcPr>
          <w:p w14:paraId="5A7B156C" w14:textId="77777777" w:rsidR="007534E7" w:rsidRPr="00F519A4" w:rsidRDefault="007534E7" w:rsidP="007534E7">
            <w:pPr>
              <w:rPr>
                <w:rFonts w:ascii="Arial" w:hAnsi="Arial" w:cs="Arial"/>
                <w:sz w:val="20"/>
              </w:rPr>
            </w:pPr>
            <w:r>
              <w:rPr>
                <w:rFonts w:ascii="Arial" w:hAnsi="Arial" w:cs="Arial"/>
                <w:sz w:val="20"/>
              </w:rPr>
              <w:t>TE8X5</w:t>
            </w:r>
          </w:p>
        </w:tc>
        <w:tc>
          <w:tcPr>
            <w:tcW w:w="1530" w:type="dxa"/>
          </w:tcPr>
          <w:p w14:paraId="3EF1AB46" w14:textId="77777777" w:rsidR="007534E7" w:rsidRPr="00F519A4" w:rsidRDefault="007534E7" w:rsidP="007534E7">
            <w:pPr>
              <w:rPr>
                <w:rFonts w:ascii="Arial" w:hAnsi="Arial" w:cs="Arial"/>
                <w:sz w:val="20"/>
              </w:rPr>
            </w:pPr>
            <w:r w:rsidRPr="00F519A4">
              <w:rPr>
                <w:rFonts w:ascii="Arial" w:hAnsi="Arial" w:cs="Arial"/>
                <w:sz w:val="20"/>
              </w:rPr>
              <w:t>6.20</w:t>
            </w:r>
          </w:p>
        </w:tc>
        <w:tc>
          <w:tcPr>
            <w:tcW w:w="1028" w:type="dxa"/>
          </w:tcPr>
          <w:p w14:paraId="58446A81" w14:textId="77777777" w:rsidR="007534E7" w:rsidRPr="00F519A4" w:rsidRDefault="007534E7" w:rsidP="007534E7">
            <w:pPr>
              <w:rPr>
                <w:rFonts w:ascii="Arial" w:hAnsi="Arial" w:cs="Arial"/>
                <w:sz w:val="20"/>
              </w:rPr>
            </w:pPr>
            <w:r w:rsidRPr="00F519A4">
              <w:rPr>
                <w:rFonts w:ascii="Arial" w:hAnsi="Arial" w:cs="Arial"/>
                <w:sz w:val="20"/>
              </w:rPr>
              <w:t>4</w:t>
            </w:r>
          </w:p>
        </w:tc>
        <w:tc>
          <w:tcPr>
            <w:tcW w:w="1080" w:type="dxa"/>
          </w:tcPr>
          <w:p w14:paraId="53B6BB0B" w14:textId="77777777" w:rsidR="007534E7" w:rsidRPr="00F519A4" w:rsidRDefault="007534E7" w:rsidP="007534E7">
            <w:pPr>
              <w:rPr>
                <w:rFonts w:ascii="Arial" w:hAnsi="Arial" w:cs="Arial"/>
                <w:sz w:val="20"/>
              </w:rPr>
            </w:pPr>
            <w:r w:rsidRPr="00F519A4">
              <w:rPr>
                <w:rFonts w:ascii="Arial" w:hAnsi="Arial" w:cs="Arial"/>
                <w:sz w:val="20"/>
              </w:rPr>
              <w:t>24.80</w:t>
            </w:r>
          </w:p>
        </w:tc>
      </w:tr>
    </w:tbl>
    <w:p w14:paraId="3CFB431D" w14:textId="77777777" w:rsidR="007534E7" w:rsidRPr="00F519A4" w:rsidRDefault="007534E7" w:rsidP="007534E7">
      <w:pPr>
        <w:pStyle w:val="Caption"/>
      </w:pPr>
      <w:bookmarkStart w:id="14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0E75B62D" w14:textId="77777777" w:rsidTr="007534E7">
        <w:tc>
          <w:tcPr>
            <w:tcW w:w="1998" w:type="dxa"/>
          </w:tcPr>
          <w:p w14:paraId="0E4A8B1A" w14:textId="77777777" w:rsidR="007534E7" w:rsidRPr="00F519A4" w:rsidRDefault="007534E7" w:rsidP="007534E7">
            <w:pPr>
              <w:rPr>
                <w:rFonts w:ascii="Arial" w:hAnsi="Arial" w:cs="Arial"/>
                <w:sz w:val="20"/>
              </w:rPr>
            </w:pPr>
            <w:r w:rsidRPr="00F519A4">
              <w:rPr>
                <w:rFonts w:ascii="Arial" w:hAnsi="Arial" w:cs="Arial"/>
                <w:sz w:val="20"/>
              </w:rPr>
              <w:t>Lipo battery</w:t>
            </w:r>
          </w:p>
        </w:tc>
        <w:tc>
          <w:tcPr>
            <w:tcW w:w="1528" w:type="dxa"/>
          </w:tcPr>
          <w:p w14:paraId="5CC71692" w14:textId="77777777" w:rsidR="007534E7" w:rsidRPr="00F519A4" w:rsidRDefault="007534E7" w:rsidP="007534E7">
            <w:pPr>
              <w:rPr>
                <w:rFonts w:ascii="Arial" w:hAnsi="Arial" w:cs="Arial"/>
                <w:sz w:val="20"/>
              </w:rPr>
            </w:pPr>
            <w:r w:rsidRPr="00F519A4">
              <w:rPr>
                <w:rFonts w:ascii="Arial" w:hAnsi="Arial" w:cs="Arial"/>
                <w:sz w:val="20"/>
              </w:rPr>
              <w:t>eBay</w:t>
            </w:r>
          </w:p>
        </w:tc>
        <w:tc>
          <w:tcPr>
            <w:tcW w:w="1892" w:type="dxa"/>
          </w:tcPr>
          <w:p w14:paraId="5CB9CCBC" w14:textId="77777777" w:rsidR="007534E7" w:rsidRPr="00F519A4" w:rsidRDefault="007534E7" w:rsidP="007534E7">
            <w:pPr>
              <w:rPr>
                <w:rFonts w:ascii="Arial" w:hAnsi="Arial" w:cs="Arial"/>
                <w:sz w:val="20"/>
              </w:rPr>
            </w:pPr>
            <w:r w:rsidRPr="00F519A4">
              <w:rPr>
                <w:rFonts w:ascii="Arial" w:hAnsi="Arial" w:cs="Arial"/>
                <w:sz w:val="20"/>
              </w:rPr>
              <w:t>n/a</w:t>
            </w:r>
          </w:p>
        </w:tc>
        <w:tc>
          <w:tcPr>
            <w:tcW w:w="1530" w:type="dxa"/>
          </w:tcPr>
          <w:p w14:paraId="5EF01F23" w14:textId="77777777" w:rsidR="007534E7" w:rsidRPr="00F519A4" w:rsidRDefault="007534E7" w:rsidP="007534E7">
            <w:pPr>
              <w:rPr>
                <w:rFonts w:ascii="Arial" w:hAnsi="Arial" w:cs="Arial"/>
                <w:sz w:val="20"/>
              </w:rPr>
            </w:pPr>
            <w:r w:rsidRPr="00F519A4">
              <w:rPr>
                <w:rFonts w:ascii="Arial" w:hAnsi="Arial" w:cs="Arial"/>
                <w:sz w:val="20"/>
              </w:rPr>
              <w:t>40.90</w:t>
            </w:r>
          </w:p>
        </w:tc>
        <w:tc>
          <w:tcPr>
            <w:tcW w:w="1028" w:type="dxa"/>
          </w:tcPr>
          <w:p w14:paraId="3CE76F8F"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15AFA5BB" w14:textId="77777777" w:rsidR="007534E7" w:rsidRPr="00F519A4" w:rsidRDefault="007534E7" w:rsidP="007534E7">
            <w:pPr>
              <w:rPr>
                <w:rFonts w:ascii="Arial" w:hAnsi="Arial" w:cs="Arial"/>
                <w:sz w:val="20"/>
              </w:rPr>
            </w:pPr>
            <w:r w:rsidRPr="00F519A4">
              <w:rPr>
                <w:rFonts w:ascii="Arial" w:hAnsi="Arial" w:cs="Arial"/>
                <w:sz w:val="20"/>
              </w:rPr>
              <w:t>40.90</w:t>
            </w:r>
          </w:p>
        </w:tc>
      </w:tr>
      <w:tr w:rsidR="007534E7" w:rsidRPr="00F519A4" w14:paraId="674A9BF2" w14:textId="77777777" w:rsidTr="007534E7">
        <w:tc>
          <w:tcPr>
            <w:tcW w:w="1998" w:type="dxa"/>
          </w:tcPr>
          <w:p w14:paraId="54DA9B83" w14:textId="77777777" w:rsidR="007534E7" w:rsidRPr="00F519A4" w:rsidRDefault="007534E7" w:rsidP="007534E7">
            <w:pPr>
              <w:rPr>
                <w:rFonts w:ascii="Arial" w:hAnsi="Arial" w:cs="Arial"/>
                <w:sz w:val="20"/>
              </w:rPr>
            </w:pPr>
            <w:r w:rsidRPr="00F519A4">
              <w:rPr>
                <w:rFonts w:ascii="Arial" w:hAnsi="Arial" w:cs="Arial"/>
                <w:sz w:val="20"/>
              </w:rPr>
              <w:t>9DOF sensor</w:t>
            </w:r>
          </w:p>
        </w:tc>
        <w:tc>
          <w:tcPr>
            <w:tcW w:w="1528" w:type="dxa"/>
          </w:tcPr>
          <w:p w14:paraId="618CCF26"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71F3C77C" w14:textId="77777777" w:rsidR="007534E7" w:rsidRPr="00F519A4" w:rsidRDefault="007534E7" w:rsidP="007534E7">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3038C25B" w14:textId="77777777" w:rsidR="007534E7" w:rsidRPr="00F519A4" w:rsidRDefault="007534E7" w:rsidP="007534E7">
            <w:pPr>
              <w:rPr>
                <w:rFonts w:ascii="Arial" w:hAnsi="Arial" w:cs="Arial"/>
                <w:sz w:val="20"/>
              </w:rPr>
            </w:pPr>
            <w:r w:rsidRPr="00F519A4">
              <w:rPr>
                <w:rFonts w:ascii="Arial" w:hAnsi="Arial" w:cs="Arial"/>
                <w:sz w:val="20"/>
              </w:rPr>
              <w:t>38.97</w:t>
            </w:r>
          </w:p>
        </w:tc>
        <w:tc>
          <w:tcPr>
            <w:tcW w:w="1028" w:type="dxa"/>
          </w:tcPr>
          <w:p w14:paraId="0C84DC87"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600CD4BF" w14:textId="77777777" w:rsidR="007534E7" w:rsidRPr="00F519A4" w:rsidRDefault="007534E7" w:rsidP="007534E7">
            <w:pPr>
              <w:rPr>
                <w:rFonts w:ascii="Arial" w:hAnsi="Arial" w:cs="Arial"/>
                <w:sz w:val="20"/>
              </w:rPr>
            </w:pPr>
            <w:r w:rsidRPr="00F519A4">
              <w:rPr>
                <w:rFonts w:ascii="Arial" w:hAnsi="Arial" w:cs="Arial"/>
                <w:sz w:val="20"/>
              </w:rPr>
              <w:t>38.97</w:t>
            </w:r>
          </w:p>
        </w:tc>
      </w:tr>
      <w:tr w:rsidR="007534E7" w:rsidRPr="00F519A4" w14:paraId="6DCC4BB5" w14:textId="77777777" w:rsidTr="007534E7">
        <w:tc>
          <w:tcPr>
            <w:tcW w:w="1998" w:type="dxa"/>
          </w:tcPr>
          <w:p w14:paraId="344D76B8" w14:textId="77777777" w:rsidR="007534E7" w:rsidRPr="00F519A4" w:rsidRDefault="007534E7" w:rsidP="007534E7">
            <w:pPr>
              <w:rPr>
                <w:rFonts w:ascii="Arial" w:hAnsi="Arial" w:cs="Arial"/>
                <w:sz w:val="20"/>
              </w:rPr>
            </w:pPr>
            <w:r w:rsidRPr="00F519A4">
              <w:rPr>
                <w:rFonts w:ascii="Arial" w:hAnsi="Arial" w:cs="Arial"/>
                <w:sz w:val="20"/>
              </w:rPr>
              <w:t>USB hub &amp; batteries</w:t>
            </w:r>
          </w:p>
        </w:tc>
        <w:tc>
          <w:tcPr>
            <w:tcW w:w="1528" w:type="dxa"/>
          </w:tcPr>
          <w:p w14:paraId="1AD04896"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437D70DE" w14:textId="77777777" w:rsidR="007534E7" w:rsidRPr="00F519A4" w:rsidRDefault="007534E7" w:rsidP="007534E7">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E5FCE57" w14:textId="77777777" w:rsidR="007534E7" w:rsidRPr="00F519A4" w:rsidRDefault="007534E7" w:rsidP="007534E7">
            <w:pPr>
              <w:rPr>
                <w:rFonts w:ascii="Arial" w:hAnsi="Arial" w:cs="Arial"/>
                <w:sz w:val="20"/>
              </w:rPr>
            </w:pPr>
            <w:r w:rsidRPr="00F519A4">
              <w:rPr>
                <w:rFonts w:ascii="Arial" w:hAnsi="Arial" w:cs="Arial"/>
                <w:sz w:val="20"/>
              </w:rPr>
              <w:t>25.60</w:t>
            </w:r>
          </w:p>
        </w:tc>
        <w:tc>
          <w:tcPr>
            <w:tcW w:w="1028" w:type="dxa"/>
          </w:tcPr>
          <w:p w14:paraId="7C7BA356"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2E36223D" w14:textId="77777777" w:rsidR="007534E7" w:rsidRPr="00F519A4" w:rsidRDefault="007534E7" w:rsidP="007534E7">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7534E7" w:rsidRPr="00F519A4" w14:paraId="6C35C43C" w14:textId="77777777" w:rsidTr="007534E7">
        <w:tc>
          <w:tcPr>
            <w:tcW w:w="1998" w:type="dxa"/>
          </w:tcPr>
          <w:p w14:paraId="51815EE1" w14:textId="77777777" w:rsidR="007534E7" w:rsidRPr="00F519A4" w:rsidRDefault="007534E7" w:rsidP="007534E7">
            <w:pPr>
              <w:rPr>
                <w:rFonts w:ascii="Arial" w:hAnsi="Arial" w:cs="Arial"/>
                <w:sz w:val="20"/>
              </w:rPr>
            </w:pPr>
            <w:r w:rsidRPr="00F519A4">
              <w:rPr>
                <w:rFonts w:ascii="Arial" w:hAnsi="Arial" w:cs="Arial"/>
                <w:sz w:val="20"/>
              </w:rPr>
              <w:t>RC receiver</w:t>
            </w:r>
          </w:p>
        </w:tc>
        <w:tc>
          <w:tcPr>
            <w:tcW w:w="1528" w:type="dxa"/>
          </w:tcPr>
          <w:p w14:paraId="6B21CEF4" w14:textId="77777777" w:rsidR="007534E7" w:rsidRPr="00F519A4" w:rsidRDefault="007534E7" w:rsidP="007534E7">
            <w:pPr>
              <w:rPr>
                <w:rFonts w:ascii="Arial" w:hAnsi="Arial" w:cs="Arial"/>
                <w:sz w:val="20"/>
              </w:rPr>
            </w:pPr>
            <w:r w:rsidRPr="00F519A4">
              <w:rPr>
                <w:rFonts w:ascii="Arial" w:hAnsi="Arial" w:cs="Arial"/>
                <w:sz w:val="20"/>
              </w:rPr>
              <w:t>HobbyKing</w:t>
            </w:r>
          </w:p>
        </w:tc>
        <w:tc>
          <w:tcPr>
            <w:tcW w:w="1892" w:type="dxa"/>
          </w:tcPr>
          <w:p w14:paraId="0B0D5217" w14:textId="77777777" w:rsidR="007534E7" w:rsidRPr="00F519A4" w:rsidRDefault="007534E7" w:rsidP="007534E7">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1913021E" w14:textId="77777777" w:rsidR="007534E7" w:rsidRPr="00F519A4" w:rsidRDefault="007534E7" w:rsidP="007534E7">
            <w:pPr>
              <w:rPr>
                <w:rFonts w:ascii="Arial" w:hAnsi="Arial" w:cs="Arial"/>
                <w:sz w:val="20"/>
              </w:rPr>
            </w:pPr>
            <w:r w:rsidRPr="00F519A4">
              <w:rPr>
                <w:rFonts w:ascii="Arial" w:hAnsi="Arial" w:cs="Arial"/>
                <w:sz w:val="20"/>
              </w:rPr>
              <w:t>102.44</w:t>
            </w:r>
          </w:p>
        </w:tc>
        <w:tc>
          <w:tcPr>
            <w:tcW w:w="1028" w:type="dxa"/>
          </w:tcPr>
          <w:p w14:paraId="0944F080"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34CB096F" w14:textId="77777777" w:rsidR="007534E7" w:rsidRPr="00F519A4" w:rsidRDefault="007534E7" w:rsidP="007534E7">
            <w:pPr>
              <w:rPr>
                <w:rFonts w:ascii="Arial" w:hAnsi="Arial" w:cs="Arial"/>
                <w:sz w:val="20"/>
              </w:rPr>
            </w:pPr>
            <w:r w:rsidRPr="00F519A4">
              <w:rPr>
                <w:rFonts w:ascii="Arial" w:hAnsi="Arial" w:cs="Arial"/>
                <w:sz w:val="20"/>
              </w:rPr>
              <w:t>102.44</w:t>
            </w:r>
          </w:p>
        </w:tc>
      </w:tr>
      <w:tr w:rsidR="007534E7" w:rsidRPr="00F519A4" w14:paraId="6DDDF09A" w14:textId="77777777" w:rsidTr="007534E7">
        <w:tc>
          <w:tcPr>
            <w:tcW w:w="1998" w:type="dxa"/>
          </w:tcPr>
          <w:p w14:paraId="65B614A0" w14:textId="77777777" w:rsidR="007534E7" w:rsidRPr="00F519A4" w:rsidRDefault="007534E7" w:rsidP="007534E7">
            <w:pPr>
              <w:rPr>
                <w:rFonts w:ascii="Arial" w:hAnsi="Arial" w:cs="Arial"/>
                <w:sz w:val="20"/>
              </w:rPr>
            </w:pPr>
            <w:r w:rsidRPr="00F519A4">
              <w:rPr>
                <w:rFonts w:ascii="Arial" w:hAnsi="Arial" w:cs="Arial"/>
                <w:sz w:val="20"/>
              </w:rPr>
              <w:t>Voltage regulator (12 V)</w:t>
            </w:r>
          </w:p>
        </w:tc>
        <w:tc>
          <w:tcPr>
            <w:tcW w:w="1528" w:type="dxa"/>
          </w:tcPr>
          <w:p w14:paraId="15422E72" w14:textId="77777777" w:rsidR="007534E7" w:rsidRPr="00F519A4" w:rsidRDefault="007534E7" w:rsidP="007534E7">
            <w:pPr>
              <w:rPr>
                <w:rFonts w:ascii="Arial" w:hAnsi="Arial" w:cs="Arial"/>
                <w:sz w:val="20"/>
              </w:rPr>
            </w:pPr>
            <w:r w:rsidRPr="00F519A4">
              <w:rPr>
                <w:rFonts w:ascii="Arial" w:hAnsi="Arial" w:cs="Arial"/>
                <w:sz w:val="20"/>
              </w:rPr>
              <w:t>HobbyKing</w:t>
            </w:r>
          </w:p>
        </w:tc>
        <w:tc>
          <w:tcPr>
            <w:tcW w:w="1892" w:type="dxa"/>
          </w:tcPr>
          <w:p w14:paraId="26FC899B" w14:textId="77777777" w:rsidR="007534E7" w:rsidRPr="00F519A4" w:rsidRDefault="007534E7" w:rsidP="007534E7">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4137D002" w14:textId="77777777" w:rsidR="007534E7" w:rsidRPr="00F519A4" w:rsidRDefault="007534E7" w:rsidP="007534E7">
            <w:pPr>
              <w:rPr>
                <w:rFonts w:ascii="Arial" w:hAnsi="Arial" w:cs="Arial"/>
                <w:sz w:val="20"/>
              </w:rPr>
            </w:pPr>
            <w:r w:rsidRPr="00F519A4">
              <w:rPr>
                <w:rFonts w:ascii="Arial" w:hAnsi="Arial" w:cs="Arial"/>
                <w:sz w:val="20"/>
              </w:rPr>
              <w:t>8.30</w:t>
            </w:r>
          </w:p>
        </w:tc>
        <w:tc>
          <w:tcPr>
            <w:tcW w:w="1028" w:type="dxa"/>
          </w:tcPr>
          <w:p w14:paraId="1533A842"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79CAA30C" w14:textId="77777777" w:rsidR="007534E7" w:rsidRPr="00F519A4" w:rsidRDefault="007534E7" w:rsidP="007534E7">
            <w:pPr>
              <w:rPr>
                <w:rFonts w:ascii="Arial" w:hAnsi="Arial" w:cs="Arial"/>
                <w:sz w:val="20"/>
              </w:rPr>
            </w:pPr>
            <w:r w:rsidRPr="00F519A4">
              <w:rPr>
                <w:rFonts w:ascii="Arial" w:hAnsi="Arial" w:cs="Arial"/>
                <w:sz w:val="20"/>
              </w:rPr>
              <w:t>8.30</w:t>
            </w:r>
          </w:p>
        </w:tc>
      </w:tr>
    </w:tbl>
    <w:p w14:paraId="76643DDA" w14:textId="77777777" w:rsidR="007534E7" w:rsidRPr="00F519A4" w:rsidRDefault="007534E7" w:rsidP="007534E7">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53289B69" w14:textId="77777777" w:rsidTr="007534E7">
        <w:tc>
          <w:tcPr>
            <w:tcW w:w="1998" w:type="dxa"/>
          </w:tcPr>
          <w:p w14:paraId="7EA5C269" w14:textId="77777777" w:rsidR="007534E7" w:rsidRPr="00F519A4" w:rsidRDefault="007534E7" w:rsidP="007534E7">
            <w:pPr>
              <w:rPr>
                <w:rFonts w:ascii="Arial" w:hAnsi="Arial" w:cs="Arial"/>
                <w:sz w:val="20"/>
              </w:rPr>
            </w:pPr>
            <w:r w:rsidRPr="00F519A4">
              <w:rPr>
                <w:rFonts w:ascii="Arial" w:hAnsi="Arial" w:cs="Arial"/>
                <w:sz w:val="20"/>
              </w:rPr>
              <w:t>Jetson TK1</w:t>
            </w:r>
          </w:p>
        </w:tc>
        <w:tc>
          <w:tcPr>
            <w:tcW w:w="1528" w:type="dxa"/>
          </w:tcPr>
          <w:p w14:paraId="38203DD7"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47F13925" w14:textId="77777777" w:rsidR="007534E7" w:rsidRPr="00F519A4" w:rsidRDefault="007534E7" w:rsidP="007534E7">
            <w:pPr>
              <w:rPr>
                <w:rFonts w:ascii="Arial" w:hAnsi="Arial" w:cs="Arial"/>
                <w:sz w:val="20"/>
              </w:rPr>
            </w:pPr>
            <w:r>
              <w:rPr>
                <w:rFonts w:ascii="Arial" w:hAnsi="Arial" w:cs="Arial"/>
                <w:sz w:val="20"/>
              </w:rPr>
              <w:t>n/a</w:t>
            </w:r>
          </w:p>
        </w:tc>
        <w:tc>
          <w:tcPr>
            <w:tcW w:w="1530" w:type="dxa"/>
          </w:tcPr>
          <w:p w14:paraId="0C2A2AB1" w14:textId="77777777" w:rsidR="007534E7" w:rsidRPr="00F519A4" w:rsidRDefault="007534E7" w:rsidP="007534E7">
            <w:pPr>
              <w:rPr>
                <w:rFonts w:ascii="Arial" w:hAnsi="Arial" w:cs="Arial"/>
                <w:sz w:val="20"/>
              </w:rPr>
            </w:pPr>
            <w:r w:rsidRPr="00F519A4">
              <w:rPr>
                <w:rFonts w:ascii="Arial" w:hAnsi="Arial" w:cs="Arial"/>
                <w:sz w:val="20"/>
              </w:rPr>
              <w:t>210.36</w:t>
            </w:r>
          </w:p>
        </w:tc>
        <w:tc>
          <w:tcPr>
            <w:tcW w:w="1028" w:type="dxa"/>
          </w:tcPr>
          <w:p w14:paraId="48B49181"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523EED76" w14:textId="77777777" w:rsidR="007534E7" w:rsidRPr="00F519A4" w:rsidRDefault="007534E7" w:rsidP="007534E7">
            <w:pPr>
              <w:rPr>
                <w:rFonts w:ascii="Arial" w:hAnsi="Arial" w:cs="Arial"/>
                <w:sz w:val="20"/>
              </w:rPr>
            </w:pPr>
            <w:r w:rsidRPr="00F519A4">
              <w:rPr>
                <w:rFonts w:ascii="Arial" w:hAnsi="Arial" w:cs="Arial"/>
                <w:sz w:val="20"/>
              </w:rPr>
              <w:t>210.36</w:t>
            </w:r>
          </w:p>
        </w:tc>
      </w:tr>
      <w:tr w:rsidR="007534E7" w:rsidRPr="00F519A4" w14:paraId="6C878EB6" w14:textId="77777777" w:rsidTr="007534E7">
        <w:tc>
          <w:tcPr>
            <w:tcW w:w="1998" w:type="dxa"/>
          </w:tcPr>
          <w:p w14:paraId="57DEF94A" w14:textId="77777777" w:rsidR="007534E7" w:rsidRPr="00F519A4" w:rsidRDefault="007534E7" w:rsidP="007534E7">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200E662C"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63727B1A" w14:textId="77777777" w:rsidR="007534E7" w:rsidRPr="00F519A4" w:rsidRDefault="007534E7" w:rsidP="007534E7">
            <w:pPr>
              <w:rPr>
                <w:rFonts w:ascii="Arial" w:hAnsi="Arial" w:cs="Arial"/>
                <w:sz w:val="20"/>
              </w:rPr>
            </w:pPr>
            <w:r>
              <w:rPr>
                <w:rFonts w:ascii="Arial" w:hAnsi="Arial" w:cs="Arial"/>
                <w:sz w:val="20"/>
              </w:rPr>
              <w:t>TG-3269</w:t>
            </w:r>
          </w:p>
        </w:tc>
        <w:tc>
          <w:tcPr>
            <w:tcW w:w="1530" w:type="dxa"/>
          </w:tcPr>
          <w:p w14:paraId="39E97B79" w14:textId="77777777" w:rsidR="007534E7" w:rsidRPr="00F519A4" w:rsidRDefault="007534E7" w:rsidP="007534E7">
            <w:pPr>
              <w:rPr>
                <w:rFonts w:ascii="Arial" w:hAnsi="Arial" w:cs="Arial"/>
                <w:sz w:val="20"/>
              </w:rPr>
            </w:pPr>
            <w:r w:rsidRPr="00F519A4">
              <w:rPr>
                <w:rFonts w:ascii="Arial" w:hAnsi="Arial" w:cs="Arial"/>
                <w:sz w:val="20"/>
              </w:rPr>
              <w:t>10.89</w:t>
            </w:r>
          </w:p>
        </w:tc>
        <w:tc>
          <w:tcPr>
            <w:tcW w:w="1028" w:type="dxa"/>
          </w:tcPr>
          <w:p w14:paraId="4D32A16E"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2A67D5F3" w14:textId="77777777" w:rsidR="007534E7" w:rsidRPr="00F519A4" w:rsidRDefault="007534E7" w:rsidP="007534E7">
            <w:pPr>
              <w:rPr>
                <w:rFonts w:ascii="Arial" w:hAnsi="Arial" w:cs="Arial"/>
                <w:sz w:val="20"/>
              </w:rPr>
            </w:pPr>
            <w:r w:rsidRPr="00F519A4">
              <w:rPr>
                <w:rFonts w:ascii="Arial" w:hAnsi="Arial" w:cs="Arial"/>
                <w:sz w:val="20"/>
              </w:rPr>
              <w:t>10.89</w:t>
            </w:r>
          </w:p>
        </w:tc>
      </w:tr>
    </w:tbl>
    <w:p w14:paraId="277AC83E" w14:textId="77777777" w:rsidR="007534E7" w:rsidRPr="00F519A4" w:rsidRDefault="007534E7" w:rsidP="007534E7">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361FBF45" w14:textId="77777777" w:rsidTr="007534E7">
        <w:tc>
          <w:tcPr>
            <w:tcW w:w="1998" w:type="dxa"/>
          </w:tcPr>
          <w:p w14:paraId="2C60AA32" w14:textId="77777777" w:rsidR="007534E7" w:rsidRPr="00F519A4" w:rsidRDefault="007534E7" w:rsidP="007534E7">
            <w:pPr>
              <w:rPr>
                <w:rFonts w:ascii="Arial" w:hAnsi="Arial" w:cs="Arial"/>
                <w:sz w:val="20"/>
              </w:rPr>
            </w:pPr>
            <w:r w:rsidRPr="00F519A4">
              <w:rPr>
                <w:rFonts w:ascii="Arial" w:hAnsi="Arial" w:cs="Arial"/>
                <w:sz w:val="20"/>
              </w:rPr>
              <w:t>Pixhawk controller</w:t>
            </w:r>
          </w:p>
        </w:tc>
        <w:tc>
          <w:tcPr>
            <w:tcW w:w="1528" w:type="dxa"/>
          </w:tcPr>
          <w:p w14:paraId="136E186F" w14:textId="77777777" w:rsidR="007534E7" w:rsidRPr="00F519A4" w:rsidRDefault="007534E7" w:rsidP="007534E7">
            <w:pPr>
              <w:rPr>
                <w:rFonts w:ascii="Arial" w:hAnsi="Arial" w:cs="Arial"/>
                <w:sz w:val="20"/>
              </w:rPr>
            </w:pPr>
            <w:r w:rsidRPr="00F519A4">
              <w:rPr>
                <w:rFonts w:ascii="Arial" w:hAnsi="Arial" w:cs="Arial"/>
                <w:sz w:val="20"/>
              </w:rPr>
              <w:t>eBay</w:t>
            </w:r>
          </w:p>
        </w:tc>
        <w:tc>
          <w:tcPr>
            <w:tcW w:w="1892" w:type="dxa"/>
          </w:tcPr>
          <w:p w14:paraId="01AC0CC1" w14:textId="77777777" w:rsidR="007534E7" w:rsidRPr="00F519A4" w:rsidRDefault="007534E7" w:rsidP="007534E7">
            <w:pPr>
              <w:rPr>
                <w:rFonts w:ascii="Arial" w:hAnsi="Arial" w:cs="Arial"/>
                <w:sz w:val="20"/>
              </w:rPr>
            </w:pPr>
            <w:r w:rsidRPr="00F519A4">
              <w:rPr>
                <w:rFonts w:ascii="Arial" w:hAnsi="Arial" w:cs="Arial"/>
                <w:sz w:val="20"/>
              </w:rPr>
              <w:t>n/a</w:t>
            </w:r>
          </w:p>
        </w:tc>
        <w:tc>
          <w:tcPr>
            <w:tcW w:w="1530" w:type="dxa"/>
          </w:tcPr>
          <w:p w14:paraId="407204F5" w14:textId="77777777" w:rsidR="007534E7" w:rsidRPr="00F519A4" w:rsidRDefault="007534E7" w:rsidP="007534E7">
            <w:pPr>
              <w:rPr>
                <w:rFonts w:ascii="Arial" w:hAnsi="Arial" w:cs="Arial"/>
                <w:sz w:val="20"/>
              </w:rPr>
            </w:pPr>
            <w:r w:rsidRPr="00F519A4">
              <w:rPr>
                <w:rFonts w:ascii="Arial" w:hAnsi="Arial" w:cs="Arial"/>
                <w:sz w:val="20"/>
              </w:rPr>
              <w:t>127.50</w:t>
            </w:r>
          </w:p>
        </w:tc>
        <w:tc>
          <w:tcPr>
            <w:tcW w:w="1028" w:type="dxa"/>
          </w:tcPr>
          <w:p w14:paraId="7134F15C"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171C5CC5" w14:textId="77777777" w:rsidR="007534E7" w:rsidRPr="00F519A4" w:rsidRDefault="007534E7" w:rsidP="007534E7">
            <w:pPr>
              <w:rPr>
                <w:rFonts w:ascii="Arial" w:hAnsi="Arial" w:cs="Arial"/>
                <w:sz w:val="20"/>
              </w:rPr>
            </w:pPr>
            <w:r w:rsidRPr="00F519A4">
              <w:rPr>
                <w:rFonts w:ascii="Arial" w:hAnsi="Arial" w:cs="Arial"/>
                <w:sz w:val="20"/>
              </w:rPr>
              <w:t>127.50</w:t>
            </w:r>
          </w:p>
        </w:tc>
      </w:tr>
    </w:tbl>
    <w:p w14:paraId="7AF97B67" w14:textId="77777777" w:rsidR="007534E7" w:rsidRPr="00F519A4" w:rsidRDefault="007534E7" w:rsidP="007534E7">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786E4890" w14:textId="77777777" w:rsidTr="007534E7">
        <w:tc>
          <w:tcPr>
            <w:tcW w:w="1998" w:type="dxa"/>
          </w:tcPr>
          <w:p w14:paraId="5000073E" w14:textId="77777777" w:rsidR="007534E7" w:rsidRPr="00F519A4" w:rsidRDefault="007534E7" w:rsidP="007534E7">
            <w:pPr>
              <w:rPr>
                <w:rFonts w:ascii="Arial" w:hAnsi="Arial" w:cs="Arial"/>
                <w:sz w:val="20"/>
              </w:rPr>
            </w:pPr>
            <w:r w:rsidRPr="00F519A4">
              <w:rPr>
                <w:rFonts w:ascii="Arial" w:hAnsi="Arial" w:cs="Arial"/>
                <w:sz w:val="20"/>
              </w:rPr>
              <w:lastRenderedPageBreak/>
              <w:t>Ethernet switch</w:t>
            </w:r>
          </w:p>
        </w:tc>
        <w:tc>
          <w:tcPr>
            <w:tcW w:w="1528" w:type="dxa"/>
          </w:tcPr>
          <w:p w14:paraId="2C22B3DC"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4A5ACCB2" w14:textId="77777777" w:rsidR="007534E7" w:rsidRPr="00F519A4" w:rsidRDefault="007534E7" w:rsidP="007534E7">
            <w:pPr>
              <w:rPr>
                <w:rFonts w:ascii="Arial" w:hAnsi="Arial" w:cs="Arial"/>
                <w:sz w:val="20"/>
              </w:rPr>
            </w:pPr>
            <w:r>
              <w:rPr>
                <w:rFonts w:ascii="Arial" w:hAnsi="Arial" w:cs="Arial"/>
                <w:sz w:val="20"/>
              </w:rPr>
              <w:t>n/a</w:t>
            </w:r>
          </w:p>
        </w:tc>
        <w:tc>
          <w:tcPr>
            <w:tcW w:w="1530" w:type="dxa"/>
          </w:tcPr>
          <w:p w14:paraId="186BB756" w14:textId="77777777" w:rsidR="007534E7" w:rsidRPr="00F519A4" w:rsidRDefault="007534E7" w:rsidP="007534E7">
            <w:pPr>
              <w:rPr>
                <w:rFonts w:ascii="Arial" w:hAnsi="Arial" w:cs="Arial"/>
                <w:sz w:val="20"/>
              </w:rPr>
            </w:pPr>
            <w:r w:rsidRPr="00F519A4">
              <w:rPr>
                <w:rFonts w:ascii="Arial" w:hAnsi="Arial" w:cs="Arial"/>
                <w:sz w:val="20"/>
              </w:rPr>
              <w:t>27.14</w:t>
            </w:r>
          </w:p>
        </w:tc>
        <w:tc>
          <w:tcPr>
            <w:tcW w:w="1028" w:type="dxa"/>
          </w:tcPr>
          <w:p w14:paraId="77651C94"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7D065EC3" w14:textId="77777777" w:rsidR="007534E7" w:rsidRPr="00F519A4" w:rsidRDefault="007534E7" w:rsidP="007534E7">
            <w:pPr>
              <w:rPr>
                <w:rFonts w:ascii="Arial" w:hAnsi="Arial" w:cs="Arial"/>
                <w:sz w:val="20"/>
              </w:rPr>
            </w:pPr>
            <w:r w:rsidRPr="00F519A4">
              <w:rPr>
                <w:rFonts w:ascii="Arial" w:hAnsi="Arial" w:cs="Arial"/>
                <w:sz w:val="20"/>
              </w:rPr>
              <w:t>27.14</w:t>
            </w:r>
          </w:p>
        </w:tc>
      </w:tr>
      <w:tr w:rsidR="007534E7" w:rsidRPr="00F519A4" w14:paraId="5FEEBC83" w14:textId="77777777" w:rsidTr="007534E7">
        <w:tc>
          <w:tcPr>
            <w:tcW w:w="1998" w:type="dxa"/>
          </w:tcPr>
          <w:p w14:paraId="39E2A18B" w14:textId="77777777" w:rsidR="007534E7" w:rsidRPr="00F519A4" w:rsidRDefault="007534E7" w:rsidP="007534E7">
            <w:pPr>
              <w:rPr>
                <w:rFonts w:ascii="Arial" w:hAnsi="Arial" w:cs="Arial"/>
                <w:sz w:val="20"/>
              </w:rPr>
            </w:pPr>
            <w:r w:rsidRPr="00F519A4">
              <w:rPr>
                <w:rFonts w:ascii="Arial" w:hAnsi="Arial" w:cs="Arial"/>
                <w:sz w:val="20"/>
              </w:rPr>
              <w:t>FTDI cable</w:t>
            </w:r>
          </w:p>
        </w:tc>
        <w:tc>
          <w:tcPr>
            <w:tcW w:w="1528" w:type="dxa"/>
          </w:tcPr>
          <w:p w14:paraId="465C1442" w14:textId="77777777" w:rsidR="007534E7" w:rsidRPr="00F519A4" w:rsidRDefault="007534E7" w:rsidP="007534E7">
            <w:pPr>
              <w:rPr>
                <w:rFonts w:ascii="Arial" w:hAnsi="Arial" w:cs="Arial"/>
                <w:sz w:val="20"/>
              </w:rPr>
            </w:pPr>
            <w:r w:rsidRPr="00F519A4">
              <w:rPr>
                <w:rFonts w:ascii="Arial" w:hAnsi="Arial" w:cs="Arial"/>
                <w:sz w:val="20"/>
              </w:rPr>
              <w:t>SparkFun</w:t>
            </w:r>
          </w:p>
        </w:tc>
        <w:tc>
          <w:tcPr>
            <w:tcW w:w="1892" w:type="dxa"/>
          </w:tcPr>
          <w:p w14:paraId="5581FBBF" w14:textId="77777777" w:rsidR="007534E7" w:rsidRPr="00F519A4" w:rsidRDefault="007534E7" w:rsidP="007534E7">
            <w:pPr>
              <w:rPr>
                <w:rFonts w:ascii="Arial" w:hAnsi="Arial" w:cs="Arial"/>
                <w:sz w:val="20"/>
              </w:rPr>
            </w:pPr>
            <w:r w:rsidRPr="00F519A4">
              <w:rPr>
                <w:rFonts w:ascii="Arial" w:hAnsi="Arial" w:cs="Arial"/>
                <w:sz w:val="20"/>
              </w:rPr>
              <w:t>DEV-09718</w:t>
            </w:r>
          </w:p>
        </w:tc>
        <w:tc>
          <w:tcPr>
            <w:tcW w:w="1530" w:type="dxa"/>
          </w:tcPr>
          <w:p w14:paraId="76A3AB12" w14:textId="77777777" w:rsidR="007534E7" w:rsidRPr="00F519A4" w:rsidRDefault="007534E7" w:rsidP="007534E7">
            <w:pPr>
              <w:rPr>
                <w:rFonts w:ascii="Arial" w:hAnsi="Arial" w:cs="Arial"/>
                <w:sz w:val="20"/>
              </w:rPr>
            </w:pPr>
            <w:r w:rsidRPr="00F519A4">
              <w:rPr>
                <w:rFonts w:ascii="Arial" w:hAnsi="Arial" w:cs="Arial"/>
                <w:sz w:val="20"/>
              </w:rPr>
              <w:t>30.94</w:t>
            </w:r>
          </w:p>
        </w:tc>
        <w:tc>
          <w:tcPr>
            <w:tcW w:w="1028" w:type="dxa"/>
          </w:tcPr>
          <w:p w14:paraId="7FE6C5D3"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53402C42" w14:textId="77777777" w:rsidR="007534E7" w:rsidRPr="00F519A4" w:rsidRDefault="007534E7" w:rsidP="007534E7">
            <w:pPr>
              <w:rPr>
                <w:rFonts w:ascii="Arial" w:hAnsi="Arial" w:cs="Arial"/>
                <w:sz w:val="20"/>
              </w:rPr>
            </w:pPr>
            <w:r w:rsidRPr="00F519A4">
              <w:rPr>
                <w:rFonts w:ascii="Arial" w:hAnsi="Arial" w:cs="Arial"/>
                <w:sz w:val="20"/>
              </w:rPr>
              <w:t>30.94</w:t>
            </w:r>
          </w:p>
        </w:tc>
      </w:tr>
      <w:tr w:rsidR="007534E7" w:rsidRPr="00F519A4" w14:paraId="53913BC8" w14:textId="77777777" w:rsidTr="007534E7">
        <w:tc>
          <w:tcPr>
            <w:tcW w:w="1998" w:type="dxa"/>
          </w:tcPr>
          <w:p w14:paraId="64C2D3F1" w14:textId="77777777" w:rsidR="007534E7" w:rsidRPr="00F519A4" w:rsidRDefault="007534E7" w:rsidP="007534E7">
            <w:pPr>
              <w:rPr>
                <w:rFonts w:ascii="Arial" w:hAnsi="Arial" w:cs="Arial"/>
                <w:sz w:val="20"/>
              </w:rPr>
            </w:pPr>
            <w:r w:rsidRPr="00F519A4">
              <w:rPr>
                <w:rFonts w:ascii="Arial" w:hAnsi="Arial" w:cs="Arial"/>
                <w:sz w:val="20"/>
              </w:rPr>
              <w:t>Power connector</w:t>
            </w:r>
          </w:p>
        </w:tc>
        <w:tc>
          <w:tcPr>
            <w:tcW w:w="1528" w:type="dxa"/>
          </w:tcPr>
          <w:p w14:paraId="2149A30A" w14:textId="77777777" w:rsidR="007534E7" w:rsidRPr="00F519A4" w:rsidRDefault="007534E7" w:rsidP="007534E7">
            <w:pPr>
              <w:rPr>
                <w:rFonts w:ascii="Arial" w:hAnsi="Arial" w:cs="Arial"/>
                <w:sz w:val="20"/>
              </w:rPr>
            </w:pPr>
            <w:r w:rsidRPr="00F519A4">
              <w:rPr>
                <w:rFonts w:ascii="Arial" w:hAnsi="Arial" w:cs="Arial"/>
                <w:sz w:val="20"/>
              </w:rPr>
              <w:t>eBay</w:t>
            </w:r>
          </w:p>
        </w:tc>
        <w:tc>
          <w:tcPr>
            <w:tcW w:w="1892" w:type="dxa"/>
          </w:tcPr>
          <w:p w14:paraId="21006BFC" w14:textId="77777777" w:rsidR="007534E7" w:rsidRPr="00F519A4" w:rsidRDefault="007534E7" w:rsidP="007534E7">
            <w:pPr>
              <w:rPr>
                <w:rFonts w:ascii="Arial" w:hAnsi="Arial" w:cs="Arial"/>
                <w:sz w:val="20"/>
              </w:rPr>
            </w:pPr>
            <w:r>
              <w:rPr>
                <w:rFonts w:ascii="Arial" w:hAnsi="Arial" w:cs="Arial"/>
                <w:sz w:val="20"/>
              </w:rPr>
              <w:t>n/a</w:t>
            </w:r>
          </w:p>
        </w:tc>
        <w:tc>
          <w:tcPr>
            <w:tcW w:w="1530" w:type="dxa"/>
          </w:tcPr>
          <w:p w14:paraId="283B629D" w14:textId="77777777" w:rsidR="007534E7" w:rsidRPr="00F519A4" w:rsidRDefault="007534E7" w:rsidP="007534E7">
            <w:pPr>
              <w:rPr>
                <w:rFonts w:ascii="Arial" w:hAnsi="Arial" w:cs="Arial"/>
                <w:sz w:val="20"/>
              </w:rPr>
            </w:pPr>
            <w:r w:rsidRPr="00F519A4">
              <w:rPr>
                <w:rFonts w:ascii="Arial" w:hAnsi="Arial" w:cs="Arial"/>
                <w:sz w:val="20"/>
              </w:rPr>
              <w:t>31.98</w:t>
            </w:r>
          </w:p>
        </w:tc>
        <w:tc>
          <w:tcPr>
            <w:tcW w:w="1028" w:type="dxa"/>
          </w:tcPr>
          <w:p w14:paraId="0942E021"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659D0337" w14:textId="77777777" w:rsidR="007534E7" w:rsidRPr="00F519A4" w:rsidRDefault="007534E7" w:rsidP="007534E7">
            <w:pPr>
              <w:rPr>
                <w:rFonts w:ascii="Arial" w:hAnsi="Arial" w:cs="Arial"/>
                <w:sz w:val="20"/>
              </w:rPr>
            </w:pPr>
            <w:r w:rsidRPr="00F519A4">
              <w:rPr>
                <w:rFonts w:ascii="Arial" w:hAnsi="Arial" w:cs="Arial"/>
                <w:sz w:val="20"/>
              </w:rPr>
              <w:t>31.98</w:t>
            </w:r>
          </w:p>
        </w:tc>
      </w:tr>
      <w:tr w:rsidR="007534E7" w:rsidRPr="00F519A4" w14:paraId="46E3AE7B" w14:textId="77777777" w:rsidTr="007534E7">
        <w:tc>
          <w:tcPr>
            <w:tcW w:w="1998" w:type="dxa"/>
          </w:tcPr>
          <w:p w14:paraId="05AF4997" w14:textId="77777777" w:rsidR="007534E7" w:rsidRPr="00F519A4" w:rsidRDefault="007534E7" w:rsidP="007534E7">
            <w:pPr>
              <w:rPr>
                <w:rFonts w:ascii="Arial" w:hAnsi="Arial" w:cs="Arial"/>
                <w:sz w:val="20"/>
              </w:rPr>
            </w:pPr>
            <w:r w:rsidRPr="00F519A4">
              <w:rPr>
                <w:rFonts w:ascii="Arial" w:hAnsi="Arial" w:cs="Arial"/>
                <w:sz w:val="20"/>
              </w:rPr>
              <w:t>Cable (?)</w:t>
            </w:r>
          </w:p>
        </w:tc>
        <w:tc>
          <w:tcPr>
            <w:tcW w:w="1528" w:type="dxa"/>
          </w:tcPr>
          <w:p w14:paraId="30A6E8D8" w14:textId="77777777" w:rsidR="007534E7" w:rsidRPr="00F519A4" w:rsidRDefault="007534E7" w:rsidP="007534E7">
            <w:pPr>
              <w:rPr>
                <w:rFonts w:ascii="Arial" w:hAnsi="Arial" w:cs="Arial"/>
                <w:sz w:val="20"/>
              </w:rPr>
            </w:pPr>
            <w:r w:rsidRPr="00F519A4">
              <w:rPr>
                <w:rFonts w:ascii="Arial" w:hAnsi="Arial" w:cs="Arial"/>
                <w:sz w:val="20"/>
              </w:rPr>
              <w:t>Amazon</w:t>
            </w:r>
          </w:p>
        </w:tc>
        <w:tc>
          <w:tcPr>
            <w:tcW w:w="1892" w:type="dxa"/>
          </w:tcPr>
          <w:p w14:paraId="0E3F68C9" w14:textId="77777777" w:rsidR="007534E7" w:rsidRPr="00F519A4" w:rsidRDefault="007534E7" w:rsidP="007534E7">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31A390FB" w14:textId="77777777" w:rsidR="007534E7" w:rsidRPr="00F519A4" w:rsidRDefault="007534E7" w:rsidP="007534E7">
            <w:pPr>
              <w:rPr>
                <w:rFonts w:ascii="Arial" w:hAnsi="Arial" w:cs="Arial"/>
                <w:sz w:val="20"/>
              </w:rPr>
            </w:pPr>
            <w:r w:rsidRPr="00F519A4">
              <w:rPr>
                <w:rFonts w:ascii="Arial" w:hAnsi="Arial" w:cs="Arial"/>
                <w:sz w:val="20"/>
              </w:rPr>
              <w:t>13.98</w:t>
            </w:r>
          </w:p>
        </w:tc>
        <w:tc>
          <w:tcPr>
            <w:tcW w:w="1028" w:type="dxa"/>
          </w:tcPr>
          <w:p w14:paraId="6AFDBC3B" w14:textId="77777777" w:rsidR="007534E7" w:rsidRPr="00F519A4" w:rsidRDefault="007534E7" w:rsidP="007534E7">
            <w:pPr>
              <w:rPr>
                <w:rFonts w:ascii="Arial" w:hAnsi="Arial" w:cs="Arial"/>
                <w:sz w:val="20"/>
              </w:rPr>
            </w:pPr>
            <w:r w:rsidRPr="00F519A4">
              <w:rPr>
                <w:rFonts w:ascii="Arial" w:hAnsi="Arial" w:cs="Arial"/>
                <w:sz w:val="20"/>
              </w:rPr>
              <w:t>1</w:t>
            </w:r>
          </w:p>
        </w:tc>
        <w:tc>
          <w:tcPr>
            <w:tcW w:w="1080" w:type="dxa"/>
          </w:tcPr>
          <w:p w14:paraId="232B157A" w14:textId="77777777" w:rsidR="007534E7" w:rsidRPr="00F519A4" w:rsidRDefault="007534E7" w:rsidP="007534E7">
            <w:pPr>
              <w:rPr>
                <w:rFonts w:ascii="Arial" w:hAnsi="Arial" w:cs="Arial"/>
                <w:sz w:val="20"/>
              </w:rPr>
            </w:pPr>
            <w:r w:rsidRPr="00F519A4">
              <w:rPr>
                <w:rFonts w:ascii="Arial" w:hAnsi="Arial" w:cs="Arial"/>
                <w:sz w:val="20"/>
              </w:rPr>
              <w:t>13.98</w:t>
            </w:r>
          </w:p>
        </w:tc>
      </w:tr>
      <w:tr w:rsidR="007534E7" w:rsidRPr="00F519A4" w14:paraId="2C7267FE" w14:textId="77777777" w:rsidTr="007534E7">
        <w:tc>
          <w:tcPr>
            <w:tcW w:w="1998" w:type="dxa"/>
          </w:tcPr>
          <w:p w14:paraId="27A97143" w14:textId="77777777" w:rsidR="007534E7" w:rsidRPr="00F519A4" w:rsidRDefault="007534E7" w:rsidP="007534E7">
            <w:pPr>
              <w:rPr>
                <w:rFonts w:ascii="Arial" w:hAnsi="Arial" w:cs="Arial"/>
                <w:sz w:val="20"/>
              </w:rPr>
            </w:pPr>
            <w:r w:rsidRPr="00F519A4">
              <w:rPr>
                <w:rFonts w:ascii="Arial" w:hAnsi="Arial" w:cs="Arial"/>
                <w:sz w:val="20"/>
              </w:rPr>
              <w:t>Jumper wire cable connector</w:t>
            </w:r>
          </w:p>
        </w:tc>
        <w:tc>
          <w:tcPr>
            <w:tcW w:w="1528" w:type="dxa"/>
          </w:tcPr>
          <w:p w14:paraId="2A6AE33E" w14:textId="77777777" w:rsidR="007534E7" w:rsidRPr="00FC77FE" w:rsidRDefault="007534E7" w:rsidP="007534E7">
            <w:pPr>
              <w:rPr>
                <w:rFonts w:ascii="Arial" w:hAnsi="Arial" w:cs="Arial"/>
                <w:sz w:val="20"/>
              </w:rPr>
            </w:pPr>
            <w:r w:rsidRPr="00FC77FE">
              <w:rPr>
                <w:rFonts w:ascii="Arial" w:hAnsi="Arial" w:cs="Arial"/>
                <w:sz w:val="20"/>
              </w:rPr>
              <w:t>Tinkersphere</w:t>
            </w:r>
          </w:p>
        </w:tc>
        <w:tc>
          <w:tcPr>
            <w:tcW w:w="1892" w:type="dxa"/>
          </w:tcPr>
          <w:p w14:paraId="619C9B70" w14:textId="77777777" w:rsidR="007534E7" w:rsidRPr="00FC77FE" w:rsidRDefault="007534E7" w:rsidP="007534E7">
            <w:pPr>
              <w:rPr>
                <w:rFonts w:ascii="Arial" w:hAnsi="Arial" w:cs="Arial"/>
                <w:sz w:val="20"/>
              </w:rPr>
            </w:pPr>
            <w:r w:rsidRPr="00FC77FE">
              <w:rPr>
                <w:rFonts w:ascii="Arial" w:hAnsi="Arial" w:cs="Arial"/>
                <w:sz w:val="20"/>
                <w:shd w:val="clear" w:color="auto" w:fill="FFFFFF"/>
              </w:rPr>
              <w:t>TS-387</w:t>
            </w:r>
          </w:p>
        </w:tc>
        <w:tc>
          <w:tcPr>
            <w:tcW w:w="1530" w:type="dxa"/>
          </w:tcPr>
          <w:p w14:paraId="5003F054" w14:textId="77777777" w:rsidR="007534E7" w:rsidRPr="00F519A4" w:rsidRDefault="007534E7" w:rsidP="007534E7">
            <w:pPr>
              <w:rPr>
                <w:rFonts w:ascii="Arial" w:hAnsi="Arial" w:cs="Arial"/>
                <w:sz w:val="20"/>
              </w:rPr>
            </w:pPr>
            <w:r w:rsidRPr="00F519A4">
              <w:rPr>
                <w:rFonts w:ascii="Arial" w:hAnsi="Arial" w:cs="Arial"/>
                <w:sz w:val="20"/>
              </w:rPr>
              <w:t>2.06</w:t>
            </w:r>
          </w:p>
        </w:tc>
        <w:tc>
          <w:tcPr>
            <w:tcW w:w="1028" w:type="dxa"/>
          </w:tcPr>
          <w:p w14:paraId="42279BC9" w14:textId="77777777" w:rsidR="007534E7" w:rsidRPr="00F519A4" w:rsidRDefault="007534E7" w:rsidP="007534E7">
            <w:pPr>
              <w:rPr>
                <w:rFonts w:ascii="Arial" w:hAnsi="Arial" w:cs="Arial"/>
                <w:sz w:val="20"/>
              </w:rPr>
            </w:pPr>
            <w:r w:rsidRPr="00F519A4">
              <w:rPr>
                <w:rFonts w:ascii="Arial" w:hAnsi="Arial" w:cs="Arial"/>
                <w:sz w:val="20"/>
              </w:rPr>
              <w:t>9</w:t>
            </w:r>
          </w:p>
        </w:tc>
        <w:tc>
          <w:tcPr>
            <w:tcW w:w="1080" w:type="dxa"/>
          </w:tcPr>
          <w:p w14:paraId="04903CA0" w14:textId="77777777" w:rsidR="007534E7" w:rsidRPr="00F519A4" w:rsidRDefault="007534E7" w:rsidP="007534E7">
            <w:pPr>
              <w:rPr>
                <w:rFonts w:ascii="Arial" w:hAnsi="Arial" w:cs="Arial"/>
                <w:sz w:val="20"/>
              </w:rPr>
            </w:pPr>
            <w:r w:rsidRPr="00F519A4">
              <w:rPr>
                <w:rFonts w:ascii="Arial" w:hAnsi="Arial" w:cs="Arial"/>
                <w:sz w:val="20"/>
              </w:rPr>
              <w:t>18.54</w:t>
            </w:r>
          </w:p>
        </w:tc>
      </w:tr>
    </w:tbl>
    <w:p w14:paraId="3C0C5902" w14:textId="77777777" w:rsidR="007534E7" w:rsidRPr="00F04A0B" w:rsidRDefault="007534E7" w:rsidP="007534E7">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7534E7" w:rsidRPr="00F519A4" w14:paraId="07E63BDD" w14:textId="77777777" w:rsidTr="007534E7">
        <w:tc>
          <w:tcPr>
            <w:tcW w:w="1998" w:type="dxa"/>
          </w:tcPr>
          <w:p w14:paraId="40BF847B" w14:textId="77777777" w:rsidR="007534E7" w:rsidRPr="00F519A4" w:rsidRDefault="007534E7" w:rsidP="007534E7">
            <w:pPr>
              <w:rPr>
                <w:rFonts w:ascii="Arial" w:hAnsi="Arial" w:cs="Arial"/>
                <w:sz w:val="20"/>
              </w:rPr>
            </w:pPr>
            <w:r w:rsidRPr="00F519A4">
              <w:rPr>
                <w:rFonts w:ascii="Arial" w:hAnsi="Arial" w:cs="Arial"/>
                <w:sz w:val="20"/>
              </w:rPr>
              <w:t>Netting</w:t>
            </w:r>
          </w:p>
        </w:tc>
        <w:tc>
          <w:tcPr>
            <w:tcW w:w="1528" w:type="dxa"/>
          </w:tcPr>
          <w:p w14:paraId="0E4A4BF6" w14:textId="77777777" w:rsidR="007534E7" w:rsidRPr="00F519A4" w:rsidRDefault="007534E7" w:rsidP="007534E7">
            <w:pPr>
              <w:rPr>
                <w:rFonts w:ascii="Arial" w:hAnsi="Arial" w:cs="Arial"/>
                <w:sz w:val="20"/>
              </w:rPr>
            </w:pPr>
            <w:r w:rsidRPr="00F519A4">
              <w:rPr>
                <w:rFonts w:ascii="Arial" w:hAnsi="Arial" w:cs="Arial"/>
                <w:sz w:val="20"/>
              </w:rPr>
              <w:t>Gourock</w:t>
            </w:r>
          </w:p>
        </w:tc>
        <w:tc>
          <w:tcPr>
            <w:tcW w:w="1892" w:type="dxa"/>
          </w:tcPr>
          <w:p w14:paraId="5350D7B6" w14:textId="77777777" w:rsidR="007534E7" w:rsidRPr="00F519A4" w:rsidRDefault="007534E7" w:rsidP="007534E7">
            <w:pPr>
              <w:rPr>
                <w:rFonts w:ascii="Arial" w:hAnsi="Arial" w:cs="Arial"/>
                <w:sz w:val="20"/>
              </w:rPr>
            </w:pPr>
            <w:r>
              <w:rPr>
                <w:rFonts w:ascii="Arial" w:hAnsi="Arial" w:cs="Arial"/>
                <w:sz w:val="20"/>
              </w:rPr>
              <w:t>n/a</w:t>
            </w:r>
          </w:p>
        </w:tc>
        <w:tc>
          <w:tcPr>
            <w:tcW w:w="1530" w:type="dxa"/>
          </w:tcPr>
          <w:p w14:paraId="5F70358F" w14:textId="77777777" w:rsidR="007534E7" w:rsidRPr="00F519A4" w:rsidRDefault="007534E7" w:rsidP="007534E7">
            <w:pPr>
              <w:rPr>
                <w:rFonts w:ascii="Arial" w:hAnsi="Arial" w:cs="Arial"/>
                <w:sz w:val="20"/>
              </w:rPr>
            </w:pPr>
            <w:r w:rsidRPr="00F519A4">
              <w:rPr>
                <w:rFonts w:ascii="Arial" w:hAnsi="Arial" w:cs="Arial"/>
                <w:sz w:val="20"/>
              </w:rPr>
              <w:t>165.04</w:t>
            </w:r>
          </w:p>
        </w:tc>
        <w:tc>
          <w:tcPr>
            <w:tcW w:w="1028" w:type="dxa"/>
          </w:tcPr>
          <w:p w14:paraId="6EC3A3FC" w14:textId="77777777" w:rsidR="007534E7" w:rsidRPr="00F519A4" w:rsidRDefault="007534E7" w:rsidP="007534E7">
            <w:pPr>
              <w:rPr>
                <w:rFonts w:ascii="Arial" w:hAnsi="Arial" w:cs="Arial"/>
                <w:sz w:val="20"/>
              </w:rPr>
            </w:pPr>
            <w:r>
              <w:rPr>
                <w:rFonts w:ascii="Arial" w:hAnsi="Arial" w:cs="Arial"/>
                <w:sz w:val="20"/>
              </w:rPr>
              <w:t>1</w:t>
            </w:r>
          </w:p>
        </w:tc>
        <w:tc>
          <w:tcPr>
            <w:tcW w:w="1080" w:type="dxa"/>
          </w:tcPr>
          <w:p w14:paraId="6276F01C" w14:textId="77777777" w:rsidR="007534E7" w:rsidRPr="00F519A4" w:rsidRDefault="007534E7" w:rsidP="007534E7">
            <w:pPr>
              <w:rPr>
                <w:rFonts w:ascii="Arial" w:hAnsi="Arial" w:cs="Arial"/>
                <w:sz w:val="20"/>
              </w:rPr>
            </w:pPr>
            <w:r w:rsidRPr="00F519A4">
              <w:rPr>
                <w:rFonts w:ascii="Arial" w:hAnsi="Arial" w:cs="Arial"/>
                <w:sz w:val="20"/>
              </w:rPr>
              <w:t>165.04</w:t>
            </w:r>
          </w:p>
        </w:tc>
      </w:tr>
    </w:tbl>
    <w:p w14:paraId="26935106" w14:textId="346AB228" w:rsidR="007534E7" w:rsidRDefault="007534E7" w:rsidP="007534E7">
      <w:pPr>
        <w:pStyle w:val="Caption"/>
      </w:pPr>
      <w:bookmarkStart w:id="144" w:name="_Ref468386987"/>
      <w:bookmarkStart w:id="145" w:name="_Ref468386982"/>
      <w:r>
        <w:t xml:space="preserve">Table </w:t>
      </w:r>
      <w:r>
        <w:fldChar w:fldCharType="begin"/>
      </w:r>
      <w:r>
        <w:instrText xml:space="preserve"> SEQ Table \* ARABIC </w:instrText>
      </w:r>
      <w:r>
        <w:fldChar w:fldCharType="separate"/>
      </w:r>
      <w:r w:rsidR="00944987">
        <w:t>7</w:t>
      </w:r>
      <w:r>
        <w:fldChar w:fldCharType="end"/>
      </w:r>
      <w:bookmarkEnd w:id="143"/>
      <w:bookmarkEnd w:id="144"/>
      <w:r>
        <w:t xml:space="preserve"> | Bill of Materials</w:t>
      </w:r>
      <w:bookmarkEnd w:id="145"/>
    </w:p>
    <w:p w14:paraId="74228CCA" w14:textId="215F8F3C" w:rsidR="00C176B5" w:rsidRPr="00F960A6" w:rsidRDefault="00C176B5" w:rsidP="007534E7">
      <w:pPr>
        <w:pStyle w:val="Heading2"/>
        <w:numPr>
          <w:ilvl w:val="0"/>
          <w:numId w:val="0"/>
        </w:numPr>
      </w:pPr>
    </w:p>
    <w:sectPr w:rsidR="00C176B5" w:rsidRPr="00F960A6" w:rsidSect="00D0696D">
      <w:footerReference w:type="default" r:id="rId59"/>
      <w:pgSz w:w="12240" w:h="15840" w:code="1"/>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FD0910" w14:textId="77777777" w:rsidR="00F4337E" w:rsidRDefault="00F4337E">
      <w:r>
        <w:separator/>
      </w:r>
    </w:p>
    <w:p w14:paraId="28516170" w14:textId="77777777" w:rsidR="00F4337E" w:rsidRDefault="00F4337E"/>
  </w:endnote>
  <w:endnote w:type="continuationSeparator" w:id="0">
    <w:p w14:paraId="73179661" w14:textId="77777777" w:rsidR="00F4337E" w:rsidRDefault="00F4337E">
      <w:r>
        <w:continuationSeparator/>
      </w:r>
    </w:p>
    <w:p w14:paraId="6AF10B8F" w14:textId="77777777" w:rsidR="00F4337E" w:rsidRDefault="00F433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auto"/>
    <w:pitch w:val="variable"/>
    <w:sig w:usb0="E00002FF" w:usb1="5000785B" w:usb2="00000000" w:usb3="00000000" w:csb0="0000019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F7045" w14:textId="77777777" w:rsidR="00B605FF" w:rsidRDefault="00B605F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B605FF" w:rsidRDefault="00B605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D516F" w14:textId="2C74C6F3" w:rsidR="00B605FF" w:rsidRDefault="00B605FF">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4987">
      <w:rPr>
        <w:rStyle w:val="PageNumber"/>
        <w:noProof/>
      </w:rPr>
      <w:t>ii</w:t>
    </w:r>
    <w:r>
      <w:rPr>
        <w:rStyle w:val="PageNumber"/>
      </w:rPr>
      <w:fldChar w:fldCharType="end"/>
    </w:r>
  </w:p>
  <w:p w14:paraId="5119FBAB" w14:textId="77777777" w:rsidR="00B605FF" w:rsidRDefault="00B605FF">
    <w:pPr>
      <w:pStyle w:val="Footer"/>
    </w:pPr>
  </w:p>
  <w:p w14:paraId="6CD8C1FC" w14:textId="77777777" w:rsidR="00B605FF" w:rsidRDefault="00B605F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446F9BC7" w:rsidR="00B605FF" w:rsidRDefault="00B605FF">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4987">
      <w:rPr>
        <w:rStyle w:val="PageNumber"/>
        <w:noProof/>
      </w:rPr>
      <w:t>19</w:t>
    </w:r>
    <w:r>
      <w:rPr>
        <w:rStyle w:val="PageNumber"/>
      </w:rPr>
      <w:fldChar w:fldCharType="end"/>
    </w:r>
  </w:p>
  <w:p w14:paraId="72396B3E" w14:textId="77777777" w:rsidR="00B605FF" w:rsidRDefault="00B605FF">
    <w:pPr>
      <w:pStyle w:val="Footer"/>
      <w:ind w:right="360"/>
    </w:pPr>
  </w:p>
  <w:p w14:paraId="1FD40D41" w14:textId="77777777" w:rsidR="00B605FF" w:rsidRDefault="00B605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39923F" w14:textId="77777777" w:rsidR="00F4337E" w:rsidRDefault="00F4337E">
      <w:r>
        <w:separator/>
      </w:r>
    </w:p>
    <w:p w14:paraId="15AC4E6F" w14:textId="77777777" w:rsidR="00F4337E" w:rsidRDefault="00F4337E"/>
  </w:footnote>
  <w:footnote w:type="continuationSeparator" w:id="0">
    <w:p w14:paraId="3E5BA619" w14:textId="77777777" w:rsidR="00F4337E" w:rsidRDefault="00F4337E">
      <w:r>
        <w:continuationSeparator/>
      </w:r>
    </w:p>
    <w:p w14:paraId="5CFFE233" w14:textId="77777777" w:rsidR="00F4337E" w:rsidRDefault="00F433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E1152A" w14:textId="77777777" w:rsidR="00B605FF" w:rsidRDefault="00B605FF">
    <w:pPr>
      <w:pStyle w:val="Header"/>
    </w:pPr>
    <w:r>
      <w:t>20</w:t>
    </w:r>
    <w:r>
      <w:rPr>
        <w:noProof/>
      </w:rPr>
      <mc:AlternateContent>
        <mc:Choice Requires="wps">
          <w:drawing>
            <wp:anchor distT="0" distB="0" distL="114300" distR="114300" simplePos="0" relativeHeight="251658752"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74403"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C56C63"/>
    <w:multiLevelType w:val="hybridMultilevel"/>
    <w:tmpl w:val="1764DDA6"/>
    <w:lvl w:ilvl="0" w:tplc="972ACD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C324CB2"/>
    <w:multiLevelType w:val="multilevel"/>
    <w:tmpl w:val="40427D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2070"/>
        </w:tabs>
        <w:ind w:left="2070" w:hanging="720"/>
      </w:pPr>
      <w:rPr>
        <w:rFonts w:hint="default"/>
      </w:rPr>
    </w:lvl>
    <w:lvl w:ilvl="2">
      <w:start w:val="1"/>
      <w:numFmt w:val="decimal"/>
      <w:pStyle w:val="Heading3"/>
      <w:lvlText w:val="%1.%2.%3."/>
      <w:lvlJc w:val="left"/>
      <w:pPr>
        <w:tabs>
          <w:tab w:val="num" w:pos="4770"/>
        </w:tabs>
        <w:ind w:left="477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18"/>
  </w:num>
  <w:num w:numId="5">
    <w:abstractNumId w:val="23"/>
  </w:num>
  <w:num w:numId="6">
    <w:abstractNumId w:val="7"/>
  </w:num>
  <w:num w:numId="7">
    <w:abstractNumId w:val="1"/>
  </w:num>
  <w:num w:numId="8">
    <w:abstractNumId w:val="12"/>
  </w:num>
  <w:num w:numId="9">
    <w:abstractNumId w:val="21"/>
  </w:num>
  <w:num w:numId="10">
    <w:abstractNumId w:val="10"/>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20"/>
  </w:num>
  <w:num w:numId="16">
    <w:abstractNumId w:val="9"/>
  </w:num>
  <w:num w:numId="17">
    <w:abstractNumId w:val="13"/>
  </w:num>
  <w:num w:numId="18">
    <w:abstractNumId w:val="15"/>
  </w:num>
  <w:num w:numId="19">
    <w:abstractNumId w:val="17"/>
  </w:num>
  <w:num w:numId="20">
    <w:abstractNumId w:val="22"/>
  </w:num>
  <w:num w:numId="21">
    <w:abstractNumId w:val="19"/>
  </w:num>
  <w:num w:numId="22">
    <w:abstractNumId w:val="2"/>
  </w:num>
  <w:num w:numId="23">
    <w:abstractNumId w:val="14"/>
  </w:num>
  <w:num w:numId="24">
    <w:abstractNumId w:val="8"/>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360D"/>
    <w:rsid w:val="000063FE"/>
    <w:rsid w:val="00007EDF"/>
    <w:rsid w:val="00011804"/>
    <w:rsid w:val="000118CE"/>
    <w:rsid w:val="000127BD"/>
    <w:rsid w:val="00012EEC"/>
    <w:rsid w:val="000203D1"/>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2AFD"/>
    <w:rsid w:val="000A3E6B"/>
    <w:rsid w:val="000A477A"/>
    <w:rsid w:val="000B20E2"/>
    <w:rsid w:val="000B27E8"/>
    <w:rsid w:val="000B4B39"/>
    <w:rsid w:val="000B6ACA"/>
    <w:rsid w:val="000C0495"/>
    <w:rsid w:val="000C0546"/>
    <w:rsid w:val="000C0D4F"/>
    <w:rsid w:val="000C297B"/>
    <w:rsid w:val="000C2FFA"/>
    <w:rsid w:val="000C402B"/>
    <w:rsid w:val="000C4912"/>
    <w:rsid w:val="000D0060"/>
    <w:rsid w:val="000D4FD6"/>
    <w:rsid w:val="000D7572"/>
    <w:rsid w:val="000E091A"/>
    <w:rsid w:val="000E2F47"/>
    <w:rsid w:val="000E341C"/>
    <w:rsid w:val="000E3D14"/>
    <w:rsid w:val="000E4BF5"/>
    <w:rsid w:val="000E6631"/>
    <w:rsid w:val="000E798A"/>
    <w:rsid w:val="000E7FEB"/>
    <w:rsid w:val="000F11F3"/>
    <w:rsid w:val="000F154A"/>
    <w:rsid w:val="000F1982"/>
    <w:rsid w:val="000F5C17"/>
    <w:rsid w:val="000F5DA3"/>
    <w:rsid w:val="000F7FA6"/>
    <w:rsid w:val="00105EEA"/>
    <w:rsid w:val="00105F2D"/>
    <w:rsid w:val="001070A2"/>
    <w:rsid w:val="001135DC"/>
    <w:rsid w:val="00116C88"/>
    <w:rsid w:val="00121D21"/>
    <w:rsid w:val="00127378"/>
    <w:rsid w:val="00131455"/>
    <w:rsid w:val="00132A1C"/>
    <w:rsid w:val="00132B4C"/>
    <w:rsid w:val="00132D1F"/>
    <w:rsid w:val="00135F57"/>
    <w:rsid w:val="0014134B"/>
    <w:rsid w:val="00143009"/>
    <w:rsid w:val="00143814"/>
    <w:rsid w:val="00143BF8"/>
    <w:rsid w:val="0014426A"/>
    <w:rsid w:val="00144C74"/>
    <w:rsid w:val="00147B51"/>
    <w:rsid w:val="0015053B"/>
    <w:rsid w:val="00153EB5"/>
    <w:rsid w:val="00154CB8"/>
    <w:rsid w:val="00154DD4"/>
    <w:rsid w:val="00155530"/>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A7CD8"/>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3788"/>
    <w:rsid w:val="00224EA3"/>
    <w:rsid w:val="002254E6"/>
    <w:rsid w:val="002259FB"/>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57A9F"/>
    <w:rsid w:val="0026100C"/>
    <w:rsid w:val="0026142B"/>
    <w:rsid w:val="00261596"/>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18AD"/>
    <w:rsid w:val="002932B2"/>
    <w:rsid w:val="00294BA7"/>
    <w:rsid w:val="00294C43"/>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41D"/>
    <w:rsid w:val="00341C6A"/>
    <w:rsid w:val="0034344F"/>
    <w:rsid w:val="00343A0C"/>
    <w:rsid w:val="0035150C"/>
    <w:rsid w:val="00352333"/>
    <w:rsid w:val="003526EC"/>
    <w:rsid w:val="00354FF2"/>
    <w:rsid w:val="003577BE"/>
    <w:rsid w:val="00366692"/>
    <w:rsid w:val="00367E7B"/>
    <w:rsid w:val="0037047C"/>
    <w:rsid w:val="00370AA3"/>
    <w:rsid w:val="00371619"/>
    <w:rsid w:val="00373D51"/>
    <w:rsid w:val="00374BE3"/>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81A"/>
    <w:rsid w:val="003E1964"/>
    <w:rsid w:val="003E2274"/>
    <w:rsid w:val="003E306D"/>
    <w:rsid w:val="003E317E"/>
    <w:rsid w:val="003E3D60"/>
    <w:rsid w:val="003E3E8E"/>
    <w:rsid w:val="003E5BE7"/>
    <w:rsid w:val="003F03AC"/>
    <w:rsid w:val="003F1C0C"/>
    <w:rsid w:val="003F22E5"/>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575C5"/>
    <w:rsid w:val="00460884"/>
    <w:rsid w:val="004617B9"/>
    <w:rsid w:val="0046254E"/>
    <w:rsid w:val="004631EE"/>
    <w:rsid w:val="0046570B"/>
    <w:rsid w:val="00467E3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6056"/>
    <w:rsid w:val="004B71F6"/>
    <w:rsid w:val="004B76E5"/>
    <w:rsid w:val="004C0E39"/>
    <w:rsid w:val="004C3461"/>
    <w:rsid w:val="004C7F3B"/>
    <w:rsid w:val="004D16FB"/>
    <w:rsid w:val="004D1E8D"/>
    <w:rsid w:val="004D3B46"/>
    <w:rsid w:val="004D4250"/>
    <w:rsid w:val="004D71CD"/>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43766"/>
    <w:rsid w:val="005511CB"/>
    <w:rsid w:val="0055158F"/>
    <w:rsid w:val="00551CBC"/>
    <w:rsid w:val="00553995"/>
    <w:rsid w:val="0055638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E688C"/>
    <w:rsid w:val="005F45E7"/>
    <w:rsid w:val="005F461F"/>
    <w:rsid w:val="005F6EB3"/>
    <w:rsid w:val="006023E8"/>
    <w:rsid w:val="00602B84"/>
    <w:rsid w:val="00604C56"/>
    <w:rsid w:val="00606CEE"/>
    <w:rsid w:val="00611ED6"/>
    <w:rsid w:val="00614AE4"/>
    <w:rsid w:val="00614E7E"/>
    <w:rsid w:val="00616507"/>
    <w:rsid w:val="00620AF1"/>
    <w:rsid w:val="006214FA"/>
    <w:rsid w:val="00622C04"/>
    <w:rsid w:val="00624E9C"/>
    <w:rsid w:val="006268DF"/>
    <w:rsid w:val="00626CBD"/>
    <w:rsid w:val="006310D6"/>
    <w:rsid w:val="00631FF7"/>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0F66"/>
    <w:rsid w:val="006950AE"/>
    <w:rsid w:val="006967C7"/>
    <w:rsid w:val="006970D2"/>
    <w:rsid w:val="006A0054"/>
    <w:rsid w:val="006A1E9D"/>
    <w:rsid w:val="006A2873"/>
    <w:rsid w:val="006A3B50"/>
    <w:rsid w:val="006A4818"/>
    <w:rsid w:val="006A5A52"/>
    <w:rsid w:val="006A7F49"/>
    <w:rsid w:val="006B3B40"/>
    <w:rsid w:val="006B5C49"/>
    <w:rsid w:val="006B7FF7"/>
    <w:rsid w:val="006C18AD"/>
    <w:rsid w:val="006C3127"/>
    <w:rsid w:val="006C40F4"/>
    <w:rsid w:val="006C5022"/>
    <w:rsid w:val="006C57D4"/>
    <w:rsid w:val="006D0971"/>
    <w:rsid w:val="006D659D"/>
    <w:rsid w:val="006D6B5F"/>
    <w:rsid w:val="006D7676"/>
    <w:rsid w:val="006D7B0B"/>
    <w:rsid w:val="006E1F48"/>
    <w:rsid w:val="006E32C3"/>
    <w:rsid w:val="006E4AF6"/>
    <w:rsid w:val="006E69E5"/>
    <w:rsid w:val="006F36C8"/>
    <w:rsid w:val="006F4DE0"/>
    <w:rsid w:val="006F64EF"/>
    <w:rsid w:val="006F6B66"/>
    <w:rsid w:val="006F7AF9"/>
    <w:rsid w:val="007003D7"/>
    <w:rsid w:val="00701A0A"/>
    <w:rsid w:val="00703030"/>
    <w:rsid w:val="00706D09"/>
    <w:rsid w:val="00707BC0"/>
    <w:rsid w:val="00707D4C"/>
    <w:rsid w:val="00710A5A"/>
    <w:rsid w:val="0071210E"/>
    <w:rsid w:val="0071246E"/>
    <w:rsid w:val="00713FB1"/>
    <w:rsid w:val="00714835"/>
    <w:rsid w:val="00714EC4"/>
    <w:rsid w:val="00720FCA"/>
    <w:rsid w:val="00721CA7"/>
    <w:rsid w:val="0072440B"/>
    <w:rsid w:val="00724CFD"/>
    <w:rsid w:val="00730BD0"/>
    <w:rsid w:val="00731AC3"/>
    <w:rsid w:val="00732CFC"/>
    <w:rsid w:val="007331F3"/>
    <w:rsid w:val="00734E4C"/>
    <w:rsid w:val="00735AB2"/>
    <w:rsid w:val="007407FF"/>
    <w:rsid w:val="00740880"/>
    <w:rsid w:val="007409DA"/>
    <w:rsid w:val="0074394F"/>
    <w:rsid w:val="0074453B"/>
    <w:rsid w:val="00747160"/>
    <w:rsid w:val="007508DB"/>
    <w:rsid w:val="00751BEB"/>
    <w:rsid w:val="00752B0F"/>
    <w:rsid w:val="007534E7"/>
    <w:rsid w:val="00754A05"/>
    <w:rsid w:val="00760C6B"/>
    <w:rsid w:val="00761932"/>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BBD"/>
    <w:rsid w:val="00795F8C"/>
    <w:rsid w:val="0079611A"/>
    <w:rsid w:val="00796DD7"/>
    <w:rsid w:val="007A0354"/>
    <w:rsid w:val="007A15B1"/>
    <w:rsid w:val="007A4EB4"/>
    <w:rsid w:val="007A501A"/>
    <w:rsid w:val="007A5A34"/>
    <w:rsid w:val="007A7A1E"/>
    <w:rsid w:val="007B11F7"/>
    <w:rsid w:val="007B27E8"/>
    <w:rsid w:val="007B4206"/>
    <w:rsid w:val="007B4DC6"/>
    <w:rsid w:val="007B674B"/>
    <w:rsid w:val="007B7218"/>
    <w:rsid w:val="007B721B"/>
    <w:rsid w:val="007C136A"/>
    <w:rsid w:val="007C2893"/>
    <w:rsid w:val="007C2F50"/>
    <w:rsid w:val="007C3819"/>
    <w:rsid w:val="007C42BC"/>
    <w:rsid w:val="007C5142"/>
    <w:rsid w:val="007C6E17"/>
    <w:rsid w:val="007C7F7A"/>
    <w:rsid w:val="007D1D6C"/>
    <w:rsid w:val="007D222A"/>
    <w:rsid w:val="007D4431"/>
    <w:rsid w:val="007D4FB0"/>
    <w:rsid w:val="007D635D"/>
    <w:rsid w:val="007E00A6"/>
    <w:rsid w:val="007E0D67"/>
    <w:rsid w:val="007E16CC"/>
    <w:rsid w:val="007E3EE5"/>
    <w:rsid w:val="007E5522"/>
    <w:rsid w:val="007E6DF8"/>
    <w:rsid w:val="007F587D"/>
    <w:rsid w:val="007F6660"/>
    <w:rsid w:val="007F67E4"/>
    <w:rsid w:val="007F68AF"/>
    <w:rsid w:val="007F6E79"/>
    <w:rsid w:val="007F7C01"/>
    <w:rsid w:val="00800F46"/>
    <w:rsid w:val="00802FCF"/>
    <w:rsid w:val="00804407"/>
    <w:rsid w:val="00804B64"/>
    <w:rsid w:val="008059C6"/>
    <w:rsid w:val="008075ED"/>
    <w:rsid w:val="008104ED"/>
    <w:rsid w:val="00810EDB"/>
    <w:rsid w:val="00812997"/>
    <w:rsid w:val="008179D4"/>
    <w:rsid w:val="00817F90"/>
    <w:rsid w:val="00821626"/>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48B"/>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977BD"/>
    <w:rsid w:val="008A03D7"/>
    <w:rsid w:val="008A2AF4"/>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05C"/>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4987"/>
    <w:rsid w:val="009458C6"/>
    <w:rsid w:val="009460D3"/>
    <w:rsid w:val="00951CFF"/>
    <w:rsid w:val="0095329D"/>
    <w:rsid w:val="00956F68"/>
    <w:rsid w:val="0095776D"/>
    <w:rsid w:val="009609E8"/>
    <w:rsid w:val="00964B47"/>
    <w:rsid w:val="00965B5A"/>
    <w:rsid w:val="00965C2C"/>
    <w:rsid w:val="00965D50"/>
    <w:rsid w:val="009665D6"/>
    <w:rsid w:val="00971C18"/>
    <w:rsid w:val="0097226C"/>
    <w:rsid w:val="00972EAA"/>
    <w:rsid w:val="00974D22"/>
    <w:rsid w:val="009773B0"/>
    <w:rsid w:val="00977AFC"/>
    <w:rsid w:val="00985593"/>
    <w:rsid w:val="00985F52"/>
    <w:rsid w:val="00986125"/>
    <w:rsid w:val="00987316"/>
    <w:rsid w:val="009912A1"/>
    <w:rsid w:val="00991B95"/>
    <w:rsid w:val="00992136"/>
    <w:rsid w:val="00992BD1"/>
    <w:rsid w:val="00993119"/>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4257"/>
    <w:rsid w:val="009D5356"/>
    <w:rsid w:val="009D5AF6"/>
    <w:rsid w:val="009D750F"/>
    <w:rsid w:val="009E06B2"/>
    <w:rsid w:val="009E26C8"/>
    <w:rsid w:val="009F333D"/>
    <w:rsid w:val="009F3417"/>
    <w:rsid w:val="009F3A11"/>
    <w:rsid w:val="009F4F7A"/>
    <w:rsid w:val="009F6473"/>
    <w:rsid w:val="009F678D"/>
    <w:rsid w:val="009F6B7D"/>
    <w:rsid w:val="009F7070"/>
    <w:rsid w:val="009F7FD7"/>
    <w:rsid w:val="00A008A1"/>
    <w:rsid w:val="00A04C35"/>
    <w:rsid w:val="00A06AD2"/>
    <w:rsid w:val="00A14012"/>
    <w:rsid w:val="00A14257"/>
    <w:rsid w:val="00A14B14"/>
    <w:rsid w:val="00A16637"/>
    <w:rsid w:val="00A200AA"/>
    <w:rsid w:val="00A203DE"/>
    <w:rsid w:val="00A2311C"/>
    <w:rsid w:val="00A24DAD"/>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9D8"/>
    <w:rsid w:val="00A87CF1"/>
    <w:rsid w:val="00A9113D"/>
    <w:rsid w:val="00A91FD3"/>
    <w:rsid w:val="00A93124"/>
    <w:rsid w:val="00A9512F"/>
    <w:rsid w:val="00A97694"/>
    <w:rsid w:val="00AA1FB2"/>
    <w:rsid w:val="00AA312E"/>
    <w:rsid w:val="00AA4DD1"/>
    <w:rsid w:val="00AB008B"/>
    <w:rsid w:val="00AB1704"/>
    <w:rsid w:val="00AB2A95"/>
    <w:rsid w:val="00AB3CE3"/>
    <w:rsid w:val="00AB3DF6"/>
    <w:rsid w:val="00AB440B"/>
    <w:rsid w:val="00AB6C02"/>
    <w:rsid w:val="00AB6E07"/>
    <w:rsid w:val="00AB721B"/>
    <w:rsid w:val="00AC10D0"/>
    <w:rsid w:val="00AC3B94"/>
    <w:rsid w:val="00AC6844"/>
    <w:rsid w:val="00AC6C8C"/>
    <w:rsid w:val="00AD0B80"/>
    <w:rsid w:val="00AD2625"/>
    <w:rsid w:val="00AD3BCC"/>
    <w:rsid w:val="00AD4E34"/>
    <w:rsid w:val="00AD7BA4"/>
    <w:rsid w:val="00AE072C"/>
    <w:rsid w:val="00AE16BD"/>
    <w:rsid w:val="00AE19D9"/>
    <w:rsid w:val="00AE23D7"/>
    <w:rsid w:val="00AE305B"/>
    <w:rsid w:val="00AE4100"/>
    <w:rsid w:val="00AE43B6"/>
    <w:rsid w:val="00AF2AB0"/>
    <w:rsid w:val="00AF2B65"/>
    <w:rsid w:val="00AF37B4"/>
    <w:rsid w:val="00AF5178"/>
    <w:rsid w:val="00B00E59"/>
    <w:rsid w:val="00B017C3"/>
    <w:rsid w:val="00B05BC9"/>
    <w:rsid w:val="00B05F68"/>
    <w:rsid w:val="00B07401"/>
    <w:rsid w:val="00B115A8"/>
    <w:rsid w:val="00B13470"/>
    <w:rsid w:val="00B147E7"/>
    <w:rsid w:val="00B1631A"/>
    <w:rsid w:val="00B16EE7"/>
    <w:rsid w:val="00B20A3F"/>
    <w:rsid w:val="00B20C0E"/>
    <w:rsid w:val="00B22AAD"/>
    <w:rsid w:val="00B233E3"/>
    <w:rsid w:val="00B26A2D"/>
    <w:rsid w:val="00B27E68"/>
    <w:rsid w:val="00B30470"/>
    <w:rsid w:val="00B30857"/>
    <w:rsid w:val="00B31B5A"/>
    <w:rsid w:val="00B33CBC"/>
    <w:rsid w:val="00B3602B"/>
    <w:rsid w:val="00B363B2"/>
    <w:rsid w:val="00B42BDC"/>
    <w:rsid w:val="00B44A5F"/>
    <w:rsid w:val="00B450BA"/>
    <w:rsid w:val="00B45295"/>
    <w:rsid w:val="00B454FD"/>
    <w:rsid w:val="00B45B3D"/>
    <w:rsid w:val="00B47AE1"/>
    <w:rsid w:val="00B500F3"/>
    <w:rsid w:val="00B51F81"/>
    <w:rsid w:val="00B524D5"/>
    <w:rsid w:val="00B53440"/>
    <w:rsid w:val="00B54F37"/>
    <w:rsid w:val="00B573BA"/>
    <w:rsid w:val="00B605FF"/>
    <w:rsid w:val="00B6138E"/>
    <w:rsid w:val="00B61D9F"/>
    <w:rsid w:val="00B627AF"/>
    <w:rsid w:val="00B6290D"/>
    <w:rsid w:val="00B63038"/>
    <w:rsid w:val="00B637D7"/>
    <w:rsid w:val="00B63963"/>
    <w:rsid w:val="00B64D41"/>
    <w:rsid w:val="00B6536B"/>
    <w:rsid w:val="00B653AC"/>
    <w:rsid w:val="00B670CD"/>
    <w:rsid w:val="00B674FA"/>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1E47"/>
    <w:rsid w:val="00BA515C"/>
    <w:rsid w:val="00BA7E08"/>
    <w:rsid w:val="00BB0162"/>
    <w:rsid w:val="00BB1020"/>
    <w:rsid w:val="00BB35CA"/>
    <w:rsid w:val="00BB3FB7"/>
    <w:rsid w:val="00BB5C83"/>
    <w:rsid w:val="00BC00AC"/>
    <w:rsid w:val="00BC0826"/>
    <w:rsid w:val="00BC09B4"/>
    <w:rsid w:val="00BC1009"/>
    <w:rsid w:val="00BC1ED0"/>
    <w:rsid w:val="00BC310E"/>
    <w:rsid w:val="00BC53FC"/>
    <w:rsid w:val="00BC5750"/>
    <w:rsid w:val="00BC6433"/>
    <w:rsid w:val="00BC69C4"/>
    <w:rsid w:val="00BC7BF1"/>
    <w:rsid w:val="00BD1FE0"/>
    <w:rsid w:val="00BD2AD5"/>
    <w:rsid w:val="00BD638B"/>
    <w:rsid w:val="00BD6F03"/>
    <w:rsid w:val="00BE2587"/>
    <w:rsid w:val="00BE3507"/>
    <w:rsid w:val="00BE3CB1"/>
    <w:rsid w:val="00BE58A6"/>
    <w:rsid w:val="00BF144D"/>
    <w:rsid w:val="00BF2F30"/>
    <w:rsid w:val="00BF37AA"/>
    <w:rsid w:val="00BF4250"/>
    <w:rsid w:val="00BF6F88"/>
    <w:rsid w:val="00BF7350"/>
    <w:rsid w:val="00BF76BC"/>
    <w:rsid w:val="00C00B14"/>
    <w:rsid w:val="00C01AC7"/>
    <w:rsid w:val="00C02CF1"/>
    <w:rsid w:val="00C03A79"/>
    <w:rsid w:val="00C04ED1"/>
    <w:rsid w:val="00C057B4"/>
    <w:rsid w:val="00C06520"/>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6C"/>
    <w:rsid w:val="00C435D9"/>
    <w:rsid w:val="00C45A21"/>
    <w:rsid w:val="00C46CCC"/>
    <w:rsid w:val="00C51F03"/>
    <w:rsid w:val="00C54358"/>
    <w:rsid w:val="00C54F4B"/>
    <w:rsid w:val="00C56AAC"/>
    <w:rsid w:val="00C57CDB"/>
    <w:rsid w:val="00C6074F"/>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06F2"/>
    <w:rsid w:val="00CB1E56"/>
    <w:rsid w:val="00CB2275"/>
    <w:rsid w:val="00CB5302"/>
    <w:rsid w:val="00CB5D0A"/>
    <w:rsid w:val="00CB7380"/>
    <w:rsid w:val="00CC0228"/>
    <w:rsid w:val="00CC2D86"/>
    <w:rsid w:val="00CC5179"/>
    <w:rsid w:val="00CC51AB"/>
    <w:rsid w:val="00CC73F6"/>
    <w:rsid w:val="00CD1AA5"/>
    <w:rsid w:val="00CD2EDC"/>
    <w:rsid w:val="00CD53C9"/>
    <w:rsid w:val="00CD5CB9"/>
    <w:rsid w:val="00CD756E"/>
    <w:rsid w:val="00CE0D0B"/>
    <w:rsid w:val="00CE190C"/>
    <w:rsid w:val="00CE24C6"/>
    <w:rsid w:val="00CE2F39"/>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0B4"/>
    <w:rsid w:val="00D05846"/>
    <w:rsid w:val="00D0696D"/>
    <w:rsid w:val="00D104E8"/>
    <w:rsid w:val="00D2008B"/>
    <w:rsid w:val="00D20B9B"/>
    <w:rsid w:val="00D20D65"/>
    <w:rsid w:val="00D2370A"/>
    <w:rsid w:val="00D23A4C"/>
    <w:rsid w:val="00D26013"/>
    <w:rsid w:val="00D26BE4"/>
    <w:rsid w:val="00D30FC4"/>
    <w:rsid w:val="00D320F7"/>
    <w:rsid w:val="00D32445"/>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6FE6"/>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3F0"/>
    <w:rsid w:val="00DE3628"/>
    <w:rsid w:val="00DE40D0"/>
    <w:rsid w:val="00DE596F"/>
    <w:rsid w:val="00DE6C2E"/>
    <w:rsid w:val="00DF0BCC"/>
    <w:rsid w:val="00DF5B7C"/>
    <w:rsid w:val="00E008B3"/>
    <w:rsid w:val="00E01932"/>
    <w:rsid w:val="00E05DED"/>
    <w:rsid w:val="00E12A1A"/>
    <w:rsid w:val="00E134F8"/>
    <w:rsid w:val="00E155DC"/>
    <w:rsid w:val="00E1651D"/>
    <w:rsid w:val="00E1659C"/>
    <w:rsid w:val="00E22C2B"/>
    <w:rsid w:val="00E24C2B"/>
    <w:rsid w:val="00E25665"/>
    <w:rsid w:val="00E25DA6"/>
    <w:rsid w:val="00E26B49"/>
    <w:rsid w:val="00E273D8"/>
    <w:rsid w:val="00E30512"/>
    <w:rsid w:val="00E305DD"/>
    <w:rsid w:val="00E30817"/>
    <w:rsid w:val="00E30A97"/>
    <w:rsid w:val="00E31FFD"/>
    <w:rsid w:val="00E331C3"/>
    <w:rsid w:val="00E34A20"/>
    <w:rsid w:val="00E35154"/>
    <w:rsid w:val="00E37711"/>
    <w:rsid w:val="00E37E75"/>
    <w:rsid w:val="00E45CC6"/>
    <w:rsid w:val="00E466F0"/>
    <w:rsid w:val="00E50516"/>
    <w:rsid w:val="00E527E0"/>
    <w:rsid w:val="00E56244"/>
    <w:rsid w:val="00E57053"/>
    <w:rsid w:val="00E57901"/>
    <w:rsid w:val="00E57BAF"/>
    <w:rsid w:val="00E57EAF"/>
    <w:rsid w:val="00E61EE2"/>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0E10"/>
    <w:rsid w:val="00EA17B6"/>
    <w:rsid w:val="00EA19FA"/>
    <w:rsid w:val="00EA3AF5"/>
    <w:rsid w:val="00EA49FA"/>
    <w:rsid w:val="00EA5A26"/>
    <w:rsid w:val="00EB5669"/>
    <w:rsid w:val="00EB7F14"/>
    <w:rsid w:val="00EC16C0"/>
    <w:rsid w:val="00EC1AF4"/>
    <w:rsid w:val="00EC28AF"/>
    <w:rsid w:val="00EC58D6"/>
    <w:rsid w:val="00EC60CD"/>
    <w:rsid w:val="00ED1442"/>
    <w:rsid w:val="00ED375E"/>
    <w:rsid w:val="00ED3E44"/>
    <w:rsid w:val="00EE0614"/>
    <w:rsid w:val="00EE10E9"/>
    <w:rsid w:val="00EE11D2"/>
    <w:rsid w:val="00EE1B62"/>
    <w:rsid w:val="00EE1F16"/>
    <w:rsid w:val="00EF73C9"/>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284E"/>
    <w:rsid w:val="00F331DD"/>
    <w:rsid w:val="00F333EB"/>
    <w:rsid w:val="00F333F2"/>
    <w:rsid w:val="00F35D49"/>
    <w:rsid w:val="00F35DA1"/>
    <w:rsid w:val="00F373D6"/>
    <w:rsid w:val="00F377D4"/>
    <w:rsid w:val="00F4337E"/>
    <w:rsid w:val="00F43679"/>
    <w:rsid w:val="00F465E4"/>
    <w:rsid w:val="00F46FF6"/>
    <w:rsid w:val="00F47D68"/>
    <w:rsid w:val="00F50637"/>
    <w:rsid w:val="00F50FBB"/>
    <w:rsid w:val="00F51753"/>
    <w:rsid w:val="00F519A4"/>
    <w:rsid w:val="00F51FFA"/>
    <w:rsid w:val="00F60BC3"/>
    <w:rsid w:val="00F61114"/>
    <w:rsid w:val="00F637C4"/>
    <w:rsid w:val="00F63FB8"/>
    <w:rsid w:val="00F64028"/>
    <w:rsid w:val="00F65A62"/>
    <w:rsid w:val="00F6615B"/>
    <w:rsid w:val="00F66FC0"/>
    <w:rsid w:val="00F72361"/>
    <w:rsid w:val="00F72768"/>
    <w:rsid w:val="00F72CF6"/>
    <w:rsid w:val="00F76BBE"/>
    <w:rsid w:val="00F80CC5"/>
    <w:rsid w:val="00F80D17"/>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3ED"/>
    <w:rsid w:val="00FB4D5B"/>
    <w:rsid w:val="00FB656E"/>
    <w:rsid w:val="00FC29D6"/>
    <w:rsid w:val="00FC2AB5"/>
    <w:rsid w:val="00FC2F24"/>
    <w:rsid w:val="00FC3B24"/>
    <w:rsid w:val="00FC3BCB"/>
    <w:rsid w:val="00FC77FE"/>
    <w:rsid w:val="00FC7FD5"/>
    <w:rsid w:val="00FD2717"/>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E56244"/>
    <w:pPr>
      <w:keepNext/>
      <w:numPr>
        <w:ilvl w:val="1"/>
        <w:numId w:val="9"/>
      </w:numPr>
      <w:spacing w:before="240" w:after="240"/>
      <w:ind w:left="720"/>
      <w:outlineLvl w:val="1"/>
    </w:pPr>
    <w:rPr>
      <w:rFonts w:ascii="Arial" w:hAnsi="Arial"/>
      <w:b/>
      <w:caps/>
      <w:sz w:val="32"/>
    </w:rPr>
  </w:style>
  <w:style w:type="paragraph" w:styleId="Heading3">
    <w:name w:val="heading 3"/>
    <w:basedOn w:val="Normal"/>
    <w:next w:val="BodyText"/>
    <w:autoRedefine/>
    <w:qFormat/>
    <w:rsid w:val="00A9512F"/>
    <w:pPr>
      <w:keepNext/>
      <w:numPr>
        <w:ilvl w:val="2"/>
        <w:numId w:val="9"/>
      </w:numPr>
      <w:tabs>
        <w:tab w:val="clear" w:pos="4770"/>
      </w:tabs>
      <w:spacing w:before="240" w:after="240"/>
      <w:ind w:left="72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B61D9F"/>
    <w:pPr>
      <w:tabs>
        <w:tab w:val="left" w:pos="8550"/>
      </w:tabs>
      <w:spacing w:before="120" w:after="120"/>
      <w:jc w:val="center"/>
    </w:pPr>
    <w:rPr>
      <w:b/>
      <w:noProof/>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E56244"/>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068918121">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8880211-A2B3-487B-9504-4C6AF0674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ClinicReportTemplate_10.dot</Template>
  <TotalTime>1</TotalTime>
  <Pages>1</Pages>
  <Words>19352</Words>
  <Characters>110313</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129407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cp:revision>
  <cp:lastPrinted>2017-05-08T18:54:00Z</cp:lastPrinted>
  <dcterms:created xsi:type="dcterms:W3CDTF">2017-05-08T18:55:00Z</dcterms:created>
  <dcterms:modified xsi:type="dcterms:W3CDTF">2017-05-08T18:55:00Z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