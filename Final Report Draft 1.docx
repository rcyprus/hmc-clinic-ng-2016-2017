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49EA1F8B" w:rsidR="00B73895" w:rsidRPr="009561B6" w:rsidRDefault="004E6AE3" w:rsidP="00B73895">
      <w:pPr>
        <w:widowControl w:val="0"/>
        <w:jc w:val="center"/>
        <w:rPr>
          <w:rFonts w:ascii="Arial" w:hAnsi="Arial"/>
          <w:b/>
          <w:sz w:val="28"/>
        </w:rPr>
      </w:pPr>
      <w:r>
        <w:rPr>
          <w:rFonts w:ascii="Arial" w:hAnsi="Arial"/>
          <w:b/>
          <w:sz w:val="28"/>
        </w:rPr>
        <w:t>Final</w:t>
      </w:r>
      <w:r w:rsidR="008D64E2">
        <w:rPr>
          <w:rFonts w:ascii="Arial" w:hAnsi="Arial"/>
          <w:b/>
          <w:sz w:val="28"/>
        </w:rPr>
        <w:t xml:space="preserve">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057FD84B" w14:textId="1F1FEA8B" w:rsidR="00B73895" w:rsidRDefault="004E6AE3" w:rsidP="00B73895">
      <w:pPr>
        <w:widowControl w:val="0"/>
        <w:tabs>
          <w:tab w:val="left" w:pos="6120"/>
        </w:tabs>
        <w:ind w:left="1440"/>
        <w:rPr>
          <w:sz w:val="20"/>
          <w:u w:val="single"/>
        </w:rPr>
      </w:pPr>
      <w:r>
        <w:rPr>
          <w:b/>
          <w:sz w:val="20"/>
          <w:u w:val="single"/>
        </w:rPr>
        <w:t>Project Team</w:t>
      </w:r>
    </w:p>
    <w:p w14:paraId="0A634038" w14:textId="1CA35CFE" w:rsidR="004E6AE3" w:rsidRDefault="004E6AE3" w:rsidP="00B73895">
      <w:pPr>
        <w:widowControl w:val="0"/>
        <w:tabs>
          <w:tab w:val="left" w:pos="6120"/>
        </w:tabs>
        <w:ind w:left="1440"/>
        <w:rPr>
          <w:sz w:val="20"/>
        </w:rPr>
      </w:pPr>
      <w:r>
        <w:rPr>
          <w:sz w:val="20"/>
        </w:rPr>
        <w:t>Austin Chun (Spring)</w:t>
      </w:r>
    </w:p>
    <w:p w14:paraId="14997503" w14:textId="39C9DF39" w:rsidR="00B73895" w:rsidRDefault="004E6AE3" w:rsidP="00B73895">
      <w:pPr>
        <w:widowControl w:val="0"/>
        <w:tabs>
          <w:tab w:val="left" w:pos="6120"/>
        </w:tabs>
        <w:ind w:left="1440"/>
        <w:rPr>
          <w:sz w:val="20"/>
        </w:rPr>
      </w:pPr>
      <w:r>
        <w:rPr>
          <w:sz w:val="20"/>
        </w:rPr>
        <w:t xml:space="preserve">Robert Cyprus </w:t>
      </w:r>
    </w:p>
    <w:p w14:paraId="5E2ABDAB" w14:textId="16525B8C" w:rsidR="00B73895" w:rsidRDefault="004E6AE3" w:rsidP="00B73895">
      <w:pPr>
        <w:widowControl w:val="0"/>
        <w:tabs>
          <w:tab w:val="left" w:pos="6120"/>
        </w:tabs>
        <w:ind w:left="1440"/>
        <w:rPr>
          <w:sz w:val="20"/>
        </w:rPr>
      </w:pPr>
      <w:r>
        <w:rPr>
          <w:sz w:val="20"/>
        </w:rPr>
        <w:t>Aishvarya Korde (Spring TL</w:t>
      </w:r>
      <w:r w:rsidR="00B73895">
        <w:rPr>
          <w:sz w:val="20"/>
        </w:rPr>
        <w:t>)</w:t>
      </w:r>
    </w:p>
    <w:p w14:paraId="4BCEC4C9" w14:textId="319A600A" w:rsidR="00B73895" w:rsidRDefault="004E6AE3" w:rsidP="00B73895">
      <w:pPr>
        <w:widowControl w:val="0"/>
        <w:tabs>
          <w:tab w:val="left" w:pos="6120"/>
        </w:tabs>
        <w:ind w:left="1440"/>
        <w:rPr>
          <w:sz w:val="20"/>
        </w:rPr>
      </w:pPr>
      <w:r>
        <w:rPr>
          <w:sz w:val="20"/>
        </w:rPr>
        <w:t>Zayra Lobo (Fall</w:t>
      </w:r>
      <w:r w:rsidR="00B73895">
        <w:rPr>
          <w:sz w:val="20"/>
        </w:rPr>
        <w:t>)</w:t>
      </w:r>
    </w:p>
    <w:p w14:paraId="305B3078" w14:textId="2E3B2E38" w:rsidR="00B73895" w:rsidRDefault="00B73895" w:rsidP="00B73895">
      <w:pPr>
        <w:widowControl w:val="0"/>
        <w:tabs>
          <w:tab w:val="left" w:pos="6120"/>
        </w:tabs>
        <w:ind w:left="1440"/>
        <w:rPr>
          <w:sz w:val="20"/>
        </w:rPr>
      </w:pPr>
      <w:r>
        <w:rPr>
          <w:sz w:val="20"/>
        </w:rPr>
        <w:t>Paige Rinnert (Fall TL)</w:t>
      </w:r>
    </w:p>
    <w:p w14:paraId="42333C0A" w14:textId="42931536" w:rsidR="004E6AE3" w:rsidRDefault="004E6AE3" w:rsidP="00B73895">
      <w:pPr>
        <w:widowControl w:val="0"/>
        <w:tabs>
          <w:tab w:val="left" w:pos="6120"/>
        </w:tabs>
        <w:ind w:left="1440"/>
        <w:rPr>
          <w:sz w:val="20"/>
        </w:rPr>
      </w:pPr>
      <w:r>
        <w:rPr>
          <w:sz w:val="20"/>
        </w:rPr>
        <w:t>Jesus Villegas (Spring)</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53D30669" w:rsidR="00425301" w:rsidRPr="00B73895" w:rsidRDefault="004E6AE3" w:rsidP="00B73895">
      <w:pPr>
        <w:widowControl w:val="0"/>
        <w:jc w:val="center"/>
        <w:rPr>
          <w:rFonts w:ascii="Arial Black" w:hAnsi="Arial Black"/>
          <w:b/>
          <w:sz w:val="36"/>
        </w:rPr>
      </w:pPr>
      <w:r>
        <w:t>May 2017</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604925"/>
      <w:r>
        <w:lastRenderedPageBreak/>
        <w:t>ABSTRACT</w:t>
      </w:r>
      <w:bookmarkEnd w:id="0"/>
      <w:bookmarkEnd w:id="2"/>
    </w:p>
    <w:p w14:paraId="20E5946C" w14:textId="7728B458"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254472">
        <w:t xml:space="preserve">is capable of producing </w:t>
      </w:r>
      <w:r w:rsidR="0079611A">
        <w:t xml:space="preserve">accurate </w:t>
      </w:r>
      <w:r w:rsidR="00254472">
        <w:t xml:space="preserve">state </w:t>
      </w:r>
      <w:r w:rsidR="0079611A">
        <w:t>estimate</w:t>
      </w:r>
      <w:r w:rsidR="00254472">
        <w:t>s</w:t>
      </w:r>
      <w:r w:rsidR="0079611A">
        <w:t xml:space="preserve"> of </w:t>
      </w:r>
      <w:r w:rsidR="00880774">
        <w:t>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48967CA8" w14:textId="50392560" w:rsidR="005A294A" w:rsidRPr="005A294A" w:rsidRDefault="00425301" w:rsidP="005A294A">
      <w:pPr>
        <w:pStyle w:val="RegularHeading"/>
      </w:pPr>
      <w:r>
        <w:lastRenderedPageBreak/>
        <w:t>TABLE OF CONTENTS</w:t>
      </w:r>
    </w:p>
    <w:bookmarkStart w:id="3" w:name="_Toc452429018"/>
    <w:p w14:paraId="1071CE01" w14:textId="3529082D" w:rsidR="00254472"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54472">
        <w:rPr>
          <w:noProof/>
        </w:rPr>
        <w:t>ABSTRACT</w:t>
      </w:r>
      <w:r w:rsidR="00254472">
        <w:rPr>
          <w:noProof/>
        </w:rPr>
        <w:tab/>
      </w:r>
      <w:r w:rsidR="00254472">
        <w:rPr>
          <w:noProof/>
        </w:rPr>
        <w:fldChar w:fldCharType="begin"/>
      </w:r>
      <w:r w:rsidR="00254472">
        <w:rPr>
          <w:noProof/>
        </w:rPr>
        <w:instrText xml:space="preserve"> PAGEREF _Toc469604925 \h </w:instrText>
      </w:r>
      <w:r w:rsidR="00254472">
        <w:rPr>
          <w:noProof/>
        </w:rPr>
      </w:r>
      <w:r w:rsidR="00254472">
        <w:rPr>
          <w:noProof/>
        </w:rPr>
        <w:fldChar w:fldCharType="separate"/>
      </w:r>
      <w:r w:rsidR="00254472">
        <w:rPr>
          <w:noProof/>
        </w:rPr>
        <w:t>ii</w:t>
      </w:r>
      <w:r w:rsidR="00254472">
        <w:rPr>
          <w:noProof/>
        </w:rPr>
        <w:fldChar w:fldCharType="end"/>
      </w:r>
    </w:p>
    <w:p w14:paraId="78F8B5AE" w14:textId="7543F8C4"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_Toc469604926 \h </w:instrText>
      </w:r>
      <w:r>
        <w:rPr>
          <w:noProof/>
        </w:rPr>
      </w:r>
      <w:r>
        <w:rPr>
          <w:noProof/>
        </w:rPr>
        <w:fldChar w:fldCharType="separate"/>
      </w:r>
      <w:r>
        <w:rPr>
          <w:noProof/>
        </w:rPr>
        <w:t>3</w:t>
      </w:r>
      <w:r>
        <w:rPr>
          <w:noProof/>
        </w:rPr>
        <w:fldChar w:fldCharType="end"/>
      </w:r>
    </w:p>
    <w:p w14:paraId="785ED2B0" w14:textId="36A7DBDC" w:rsidR="00254472" w:rsidRDefault="00254472">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_Toc469604927 \h </w:instrText>
      </w:r>
      <w:r>
        <w:fldChar w:fldCharType="separate"/>
      </w:r>
      <w:r>
        <w:t>3</w:t>
      </w:r>
      <w:r>
        <w:fldChar w:fldCharType="end"/>
      </w:r>
    </w:p>
    <w:p w14:paraId="68C59B27" w14:textId="7D6F784B" w:rsidR="00254472" w:rsidRDefault="00254472">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_Toc469604928 \h </w:instrText>
      </w:r>
      <w:r>
        <w:fldChar w:fldCharType="separate"/>
      </w:r>
      <w:r>
        <w:t>3</w:t>
      </w:r>
      <w:r>
        <w:fldChar w:fldCharType="end"/>
      </w:r>
    </w:p>
    <w:p w14:paraId="7FDE12B0" w14:textId="10070EA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_Toc469604929 \h </w:instrText>
      </w:r>
      <w:r>
        <w:rPr>
          <w:noProof/>
        </w:rPr>
      </w:r>
      <w:r>
        <w:rPr>
          <w:noProof/>
        </w:rPr>
        <w:fldChar w:fldCharType="separate"/>
      </w:r>
      <w:r>
        <w:rPr>
          <w:noProof/>
        </w:rPr>
        <w:t>4</w:t>
      </w:r>
      <w:r>
        <w:rPr>
          <w:noProof/>
        </w:rPr>
        <w:fldChar w:fldCharType="end"/>
      </w:r>
    </w:p>
    <w:p w14:paraId="057FDCE2" w14:textId="45B9479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_Toc469604930 \h </w:instrText>
      </w:r>
      <w:r>
        <w:rPr>
          <w:noProof/>
        </w:rPr>
      </w:r>
      <w:r>
        <w:rPr>
          <w:noProof/>
        </w:rPr>
        <w:fldChar w:fldCharType="separate"/>
      </w:r>
      <w:r>
        <w:rPr>
          <w:noProof/>
        </w:rPr>
        <w:t>4</w:t>
      </w:r>
      <w:r>
        <w:rPr>
          <w:noProof/>
        </w:rPr>
        <w:fldChar w:fldCharType="end"/>
      </w:r>
    </w:p>
    <w:p w14:paraId="15496FCB" w14:textId="737F5B6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_Toc469604931 \h </w:instrText>
      </w:r>
      <w:r>
        <w:rPr>
          <w:noProof/>
        </w:rPr>
      </w:r>
      <w:r>
        <w:rPr>
          <w:noProof/>
        </w:rPr>
        <w:fldChar w:fldCharType="separate"/>
      </w:r>
      <w:r>
        <w:rPr>
          <w:noProof/>
        </w:rPr>
        <w:t>5</w:t>
      </w:r>
      <w:r>
        <w:rPr>
          <w:noProof/>
        </w:rPr>
        <w:fldChar w:fldCharType="end"/>
      </w:r>
    </w:p>
    <w:p w14:paraId="3D52803C" w14:textId="5686467F" w:rsidR="00254472" w:rsidRDefault="00254472">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_Toc469604932 \h </w:instrText>
      </w:r>
      <w:r>
        <w:fldChar w:fldCharType="separate"/>
      </w:r>
      <w:r>
        <w:t>5</w:t>
      </w:r>
      <w:r>
        <w:fldChar w:fldCharType="end"/>
      </w:r>
    </w:p>
    <w:p w14:paraId="210E4E32" w14:textId="1B77899C" w:rsidR="00254472" w:rsidRDefault="00254472">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_Toc469604933 \h </w:instrText>
      </w:r>
      <w:r>
        <w:fldChar w:fldCharType="separate"/>
      </w:r>
      <w:r>
        <w:t>6</w:t>
      </w:r>
      <w:r>
        <w:fldChar w:fldCharType="end"/>
      </w:r>
    </w:p>
    <w:p w14:paraId="3CDAAA2F" w14:textId="5BFF6B2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_Toc469604934 \h </w:instrText>
      </w:r>
      <w:r>
        <w:rPr>
          <w:noProof/>
        </w:rPr>
      </w:r>
      <w:r>
        <w:rPr>
          <w:noProof/>
        </w:rPr>
        <w:fldChar w:fldCharType="separate"/>
      </w:r>
      <w:r>
        <w:rPr>
          <w:noProof/>
        </w:rPr>
        <w:t>6</w:t>
      </w:r>
      <w:r>
        <w:rPr>
          <w:noProof/>
        </w:rPr>
        <w:fldChar w:fldCharType="end"/>
      </w:r>
    </w:p>
    <w:p w14:paraId="2BBF94A2" w14:textId="2B65D3F0"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_Toc469604935 \h </w:instrText>
      </w:r>
      <w:r>
        <w:rPr>
          <w:noProof/>
        </w:rPr>
      </w:r>
      <w:r>
        <w:rPr>
          <w:noProof/>
        </w:rPr>
        <w:fldChar w:fldCharType="separate"/>
      </w:r>
      <w:r>
        <w:rPr>
          <w:noProof/>
        </w:rPr>
        <w:t>7</w:t>
      </w:r>
      <w:r>
        <w:rPr>
          <w:noProof/>
        </w:rPr>
        <w:fldChar w:fldCharType="end"/>
      </w:r>
    </w:p>
    <w:p w14:paraId="6FB5D03C" w14:textId="41153D86" w:rsidR="00254472" w:rsidRDefault="00254472">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_Toc469604936 \h </w:instrText>
      </w:r>
      <w:r>
        <w:fldChar w:fldCharType="separate"/>
      </w:r>
      <w:r>
        <w:t>7</w:t>
      </w:r>
      <w:r>
        <w:fldChar w:fldCharType="end"/>
      </w:r>
    </w:p>
    <w:p w14:paraId="2D026F48" w14:textId="1504490B" w:rsidR="00254472" w:rsidRDefault="00254472">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_Toc469604937 \h </w:instrText>
      </w:r>
      <w:r>
        <w:fldChar w:fldCharType="separate"/>
      </w:r>
      <w:r>
        <w:t>8</w:t>
      </w:r>
      <w:r>
        <w:fldChar w:fldCharType="end"/>
      </w:r>
    </w:p>
    <w:p w14:paraId="5173DCC5" w14:textId="15C10C83"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_Toc469604938 \h </w:instrText>
      </w:r>
      <w:r>
        <w:rPr>
          <w:noProof/>
        </w:rPr>
      </w:r>
      <w:r>
        <w:rPr>
          <w:noProof/>
        </w:rPr>
        <w:fldChar w:fldCharType="separate"/>
      </w:r>
      <w:r>
        <w:rPr>
          <w:noProof/>
        </w:rPr>
        <w:t>9</w:t>
      </w:r>
      <w:r>
        <w:rPr>
          <w:noProof/>
        </w:rPr>
        <w:fldChar w:fldCharType="end"/>
      </w:r>
    </w:p>
    <w:p w14:paraId="64E95392" w14:textId="756EAF4E" w:rsidR="00254472" w:rsidRDefault="00254472">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_Toc469604939 \h </w:instrText>
      </w:r>
      <w:r>
        <w:fldChar w:fldCharType="separate"/>
      </w:r>
      <w:r>
        <w:t>11</w:t>
      </w:r>
      <w:r>
        <w:fldChar w:fldCharType="end"/>
      </w:r>
    </w:p>
    <w:p w14:paraId="6637F85B" w14:textId="7E09746D"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_Toc469604940 \h </w:instrText>
      </w:r>
      <w:r>
        <w:rPr>
          <w:noProof/>
        </w:rPr>
      </w:r>
      <w:r>
        <w:rPr>
          <w:noProof/>
        </w:rPr>
        <w:fldChar w:fldCharType="separate"/>
      </w:r>
      <w:r>
        <w:rPr>
          <w:noProof/>
        </w:rPr>
        <w:t>13</w:t>
      </w:r>
      <w:r>
        <w:rPr>
          <w:noProof/>
        </w:rPr>
        <w:fldChar w:fldCharType="end"/>
      </w:r>
    </w:p>
    <w:p w14:paraId="0C3F9F9E" w14:textId="26DD7A62" w:rsidR="00254472" w:rsidRDefault="00254472">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_Toc469604941 \h </w:instrText>
      </w:r>
      <w:r>
        <w:fldChar w:fldCharType="separate"/>
      </w:r>
      <w:r>
        <w:t>13</w:t>
      </w:r>
      <w:r>
        <w:fldChar w:fldCharType="end"/>
      </w:r>
    </w:p>
    <w:p w14:paraId="7FDB1ABB" w14:textId="273255FD" w:rsidR="00254472" w:rsidRDefault="00254472">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_Toc469604942 \h </w:instrText>
      </w:r>
      <w:r>
        <w:fldChar w:fldCharType="separate"/>
      </w:r>
      <w:r>
        <w:t>15</w:t>
      </w:r>
      <w:r>
        <w:fldChar w:fldCharType="end"/>
      </w:r>
    </w:p>
    <w:p w14:paraId="2E143BE6" w14:textId="594ABF58" w:rsidR="005A294A" w:rsidRPr="005A294A" w:rsidRDefault="00254472" w:rsidP="005A294A">
      <w:pPr>
        <w:pStyle w:val="TOC2"/>
      </w:pPr>
      <w:r>
        <w:t>3.3.</w:t>
      </w:r>
      <w:r>
        <w:rPr>
          <w:rFonts w:asciiTheme="minorHAnsi" w:eastAsiaTheme="minorEastAsia" w:hAnsiTheme="minorHAnsi" w:cstheme="minorBidi"/>
          <w:b w:val="0"/>
          <w:smallCaps w:val="0"/>
          <w:sz w:val="22"/>
          <w:szCs w:val="22"/>
        </w:rPr>
        <w:tab/>
      </w:r>
      <w:r>
        <w:t>Control Feedback Simulation with direct state observer</w:t>
      </w:r>
      <w:r>
        <w:tab/>
      </w:r>
      <w:r>
        <w:fldChar w:fldCharType="begin"/>
      </w:r>
      <w:r>
        <w:instrText xml:space="preserve"> PAGEREF _Toc469604943 \h </w:instrText>
      </w:r>
      <w:r>
        <w:fldChar w:fldCharType="separate"/>
      </w:r>
      <w:r>
        <w:t>17</w:t>
      </w:r>
      <w:r>
        <w:fldChar w:fldCharType="end"/>
      </w:r>
    </w:p>
    <w:p w14:paraId="18F1A117" w14:textId="42DCACB9" w:rsidR="00254472" w:rsidRDefault="00254472">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_Toc469604944 \h </w:instrText>
      </w:r>
      <w:r>
        <w:fldChar w:fldCharType="separate"/>
      </w:r>
      <w:r>
        <w:t>17</w:t>
      </w:r>
      <w:r>
        <w:fldChar w:fldCharType="end"/>
      </w:r>
    </w:p>
    <w:p w14:paraId="08BDB63E" w14:textId="15CF0748"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_Toc469604945 \h </w:instrText>
      </w:r>
      <w:r>
        <w:rPr>
          <w:noProof/>
        </w:rPr>
      </w:r>
      <w:r>
        <w:rPr>
          <w:noProof/>
        </w:rPr>
        <w:fldChar w:fldCharType="separate"/>
      </w:r>
      <w:r>
        <w:rPr>
          <w:noProof/>
        </w:rPr>
        <w:t>18</w:t>
      </w:r>
      <w:r>
        <w:rPr>
          <w:noProof/>
        </w:rPr>
        <w:fldChar w:fldCharType="end"/>
      </w:r>
    </w:p>
    <w:p w14:paraId="7105158D" w14:textId="56349EF1"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_Toc469604946 \h </w:instrText>
      </w:r>
      <w:r>
        <w:rPr>
          <w:noProof/>
        </w:rPr>
      </w:r>
      <w:r>
        <w:rPr>
          <w:noProof/>
        </w:rPr>
        <w:fldChar w:fldCharType="separate"/>
      </w:r>
      <w:r>
        <w:rPr>
          <w:noProof/>
        </w:rPr>
        <w:t>18</w:t>
      </w:r>
      <w:r>
        <w:rPr>
          <w:noProof/>
        </w:rPr>
        <w:fldChar w:fldCharType="end"/>
      </w:r>
    </w:p>
    <w:p w14:paraId="6B18C8CB" w14:textId="6F2FD3BA" w:rsidR="00254472" w:rsidRDefault="00254472">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_Toc469604947 \h </w:instrText>
      </w:r>
      <w:r>
        <w:fldChar w:fldCharType="separate"/>
      </w:r>
      <w:r>
        <w:t>19</w:t>
      </w:r>
      <w:r>
        <w:fldChar w:fldCharType="end"/>
      </w:r>
    </w:p>
    <w:p w14:paraId="30DBF647" w14:textId="717D93C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_Toc469604948 \h </w:instrText>
      </w:r>
      <w:r>
        <w:rPr>
          <w:noProof/>
        </w:rPr>
      </w:r>
      <w:r>
        <w:rPr>
          <w:noProof/>
        </w:rPr>
        <w:fldChar w:fldCharType="separate"/>
      </w:r>
      <w:r>
        <w:rPr>
          <w:noProof/>
        </w:rPr>
        <w:t>21</w:t>
      </w:r>
      <w:r>
        <w:rPr>
          <w:noProof/>
        </w:rPr>
        <w:fldChar w:fldCharType="end"/>
      </w:r>
    </w:p>
    <w:p w14:paraId="0183D63E" w14:textId="4784258B" w:rsidR="00254472" w:rsidRDefault="00254472">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_Toc469604949 \h </w:instrText>
      </w:r>
      <w:r>
        <w:fldChar w:fldCharType="separate"/>
      </w:r>
      <w:r>
        <w:t>21</w:t>
      </w:r>
      <w:r>
        <w:fldChar w:fldCharType="end"/>
      </w:r>
    </w:p>
    <w:p w14:paraId="39BEB0D6" w14:textId="048C44E0" w:rsidR="00254472" w:rsidRDefault="00254472">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_Toc469604950 \h </w:instrText>
      </w:r>
      <w:r>
        <w:fldChar w:fldCharType="separate"/>
      </w:r>
      <w:r>
        <w:t>23</w:t>
      </w:r>
      <w:r>
        <w:fldChar w:fldCharType="end"/>
      </w:r>
    </w:p>
    <w:p w14:paraId="6392D0F1" w14:textId="39EA3A6C"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_Toc469604951 \h </w:instrText>
      </w:r>
      <w:r>
        <w:rPr>
          <w:noProof/>
        </w:rPr>
      </w:r>
      <w:r>
        <w:rPr>
          <w:noProof/>
        </w:rPr>
        <w:fldChar w:fldCharType="separate"/>
      </w:r>
      <w:r>
        <w:rPr>
          <w:noProof/>
        </w:rPr>
        <w:t>24</w:t>
      </w:r>
      <w:r>
        <w:rPr>
          <w:noProof/>
        </w:rPr>
        <w:fldChar w:fldCharType="end"/>
      </w:r>
    </w:p>
    <w:p w14:paraId="126692A2" w14:textId="7B28E29D"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_Toc469604952 \h </w:instrText>
      </w:r>
      <w:r>
        <w:rPr>
          <w:noProof/>
        </w:rPr>
      </w:r>
      <w:r>
        <w:rPr>
          <w:noProof/>
        </w:rPr>
        <w:fldChar w:fldCharType="separate"/>
      </w:r>
      <w:r>
        <w:rPr>
          <w:noProof/>
        </w:rPr>
        <w:t>25</w:t>
      </w:r>
      <w:r>
        <w:rPr>
          <w:noProof/>
        </w:rPr>
        <w:fldChar w:fldCharType="end"/>
      </w:r>
    </w:p>
    <w:p w14:paraId="0414059B" w14:textId="3DD4CD82"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_Toc469604953 \h </w:instrText>
      </w:r>
      <w:r>
        <w:rPr>
          <w:noProof/>
        </w:rPr>
      </w:r>
      <w:r>
        <w:rPr>
          <w:noProof/>
        </w:rPr>
        <w:fldChar w:fldCharType="separate"/>
      </w:r>
      <w:r>
        <w:rPr>
          <w:noProof/>
        </w:rPr>
        <w:t>26</w:t>
      </w:r>
      <w:r>
        <w:rPr>
          <w:noProof/>
        </w:rPr>
        <w:fldChar w:fldCharType="end"/>
      </w:r>
    </w:p>
    <w:p w14:paraId="0F27B9FE" w14:textId="72DF5291" w:rsidR="00254472" w:rsidRDefault="00254472">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_Toc469604954 \h </w:instrText>
      </w:r>
      <w:r>
        <w:fldChar w:fldCharType="separate"/>
      </w:r>
      <w:r>
        <w:t>26</w:t>
      </w:r>
      <w:r>
        <w:fldChar w:fldCharType="end"/>
      </w:r>
    </w:p>
    <w:p w14:paraId="0216FEF9" w14:textId="3235FC06" w:rsidR="00254472" w:rsidRDefault="00254472">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_Toc469604955 \h </w:instrText>
      </w:r>
      <w:r>
        <w:fldChar w:fldCharType="separate"/>
      </w:r>
      <w:r>
        <w:t>29</w:t>
      </w:r>
      <w:r>
        <w:fldChar w:fldCharType="end"/>
      </w:r>
    </w:p>
    <w:p w14:paraId="474044B0" w14:textId="51DDFCF7"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_Toc469604956 \h </w:instrText>
      </w:r>
      <w:r>
        <w:rPr>
          <w:noProof/>
        </w:rPr>
      </w:r>
      <w:r>
        <w:rPr>
          <w:noProof/>
        </w:rPr>
        <w:fldChar w:fldCharType="separate"/>
      </w:r>
      <w:r>
        <w:rPr>
          <w:noProof/>
        </w:rPr>
        <w:t>30</w:t>
      </w:r>
      <w:r>
        <w:rPr>
          <w:noProof/>
        </w:rPr>
        <w:fldChar w:fldCharType="end"/>
      </w:r>
    </w:p>
    <w:p w14:paraId="0797F08E" w14:textId="13CEF953"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_Toc469604957 \h </w:instrText>
      </w:r>
      <w:r>
        <w:rPr>
          <w:noProof/>
        </w:rPr>
      </w:r>
      <w:r>
        <w:rPr>
          <w:noProof/>
        </w:rPr>
        <w:fldChar w:fldCharType="separate"/>
      </w:r>
      <w:r>
        <w:rPr>
          <w:noProof/>
        </w:rPr>
        <w:t>31</w:t>
      </w:r>
      <w:r>
        <w:rPr>
          <w:noProof/>
        </w:rPr>
        <w:fldChar w:fldCharType="end"/>
      </w:r>
    </w:p>
    <w:p w14:paraId="6AF42F2E" w14:textId="5D74DD4F" w:rsidR="00254472" w:rsidRDefault="00254472">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_Toc469604958 \h </w:instrText>
      </w:r>
      <w:r>
        <w:rPr>
          <w:noProof/>
        </w:rPr>
      </w:r>
      <w:r>
        <w:rPr>
          <w:noProof/>
        </w:rPr>
        <w:fldChar w:fldCharType="separate"/>
      </w:r>
      <w:r>
        <w:rPr>
          <w:noProof/>
        </w:rPr>
        <w:t>32</w:t>
      </w:r>
      <w:r>
        <w:rPr>
          <w:noProof/>
        </w:rPr>
        <w:fldChar w:fldCharType="end"/>
      </w:r>
    </w:p>
    <w:p w14:paraId="34C2EF5F" w14:textId="6A9BC043" w:rsidR="00254472" w:rsidRDefault="00254472">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_Toc469604959 \h </w:instrText>
      </w:r>
      <w:r>
        <w:fldChar w:fldCharType="separate"/>
      </w:r>
      <w:r>
        <w:t>33</w:t>
      </w:r>
      <w:r>
        <w:fldChar w:fldCharType="end"/>
      </w:r>
    </w:p>
    <w:p w14:paraId="3565EC80" w14:textId="4BF47A2D" w:rsidR="00254472" w:rsidRDefault="00254472">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_Toc469604960 \h </w:instrText>
      </w:r>
      <w:r>
        <w:fldChar w:fldCharType="separate"/>
      </w:r>
      <w:r>
        <w:t>34</w:t>
      </w:r>
      <w:r>
        <w:fldChar w:fldCharType="end"/>
      </w:r>
    </w:p>
    <w:p w14:paraId="222EADF0" w14:textId="100F82FA" w:rsidR="00254472" w:rsidRDefault="00254472">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_Toc469604961 \h </w:instrText>
      </w:r>
      <w:r>
        <w:fldChar w:fldCharType="separate"/>
      </w:r>
      <w:r>
        <w:t>36</w:t>
      </w:r>
      <w:r>
        <w:fldChar w:fldCharType="end"/>
      </w:r>
    </w:p>
    <w:p w14:paraId="73D395F1" w14:textId="733F72F9"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_Toc469604962 \h </w:instrText>
      </w:r>
      <w:r>
        <w:rPr>
          <w:noProof/>
        </w:rPr>
      </w:r>
      <w:r>
        <w:rPr>
          <w:noProof/>
        </w:rPr>
        <w:fldChar w:fldCharType="separate"/>
      </w:r>
      <w:r>
        <w:rPr>
          <w:noProof/>
        </w:rPr>
        <w:t>37</w:t>
      </w:r>
      <w:r>
        <w:rPr>
          <w:noProof/>
        </w:rPr>
        <w:fldChar w:fldCharType="end"/>
      </w:r>
    </w:p>
    <w:p w14:paraId="172C42E1" w14:textId="422C477D" w:rsidR="00254472" w:rsidRDefault="00254472">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_Toc469604963 \h </w:instrText>
      </w:r>
      <w:r>
        <w:fldChar w:fldCharType="separate"/>
      </w:r>
      <w:r>
        <w:t>37</w:t>
      </w:r>
      <w:r>
        <w:fldChar w:fldCharType="end"/>
      </w:r>
    </w:p>
    <w:p w14:paraId="180E5CD3" w14:textId="770B7D66" w:rsidR="00254472" w:rsidRDefault="00254472">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_Toc469604964 \h </w:instrText>
      </w:r>
      <w:r>
        <w:fldChar w:fldCharType="separate"/>
      </w:r>
      <w:r>
        <w:t>39</w:t>
      </w:r>
      <w:r>
        <w:fldChar w:fldCharType="end"/>
      </w:r>
    </w:p>
    <w:p w14:paraId="7A0BCF22" w14:textId="1A303ECB" w:rsidR="00254472" w:rsidRDefault="00254472">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_Toc469604965 \h </w:instrText>
      </w:r>
      <w:r>
        <w:fldChar w:fldCharType="separate"/>
      </w:r>
      <w:r>
        <w:t>41</w:t>
      </w:r>
      <w:r>
        <w:fldChar w:fldCharType="end"/>
      </w:r>
    </w:p>
    <w:p w14:paraId="32164C4E" w14:textId="48019A6B"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_Toc469604966 \h </w:instrText>
      </w:r>
      <w:r>
        <w:rPr>
          <w:noProof/>
        </w:rPr>
      </w:r>
      <w:r>
        <w:rPr>
          <w:noProof/>
        </w:rPr>
        <w:fldChar w:fldCharType="separate"/>
      </w:r>
      <w:r>
        <w:rPr>
          <w:noProof/>
        </w:rPr>
        <w:t>43</w:t>
      </w:r>
      <w:r>
        <w:rPr>
          <w:noProof/>
        </w:rPr>
        <w:fldChar w:fldCharType="end"/>
      </w:r>
    </w:p>
    <w:p w14:paraId="1C7A170B" w14:textId="35887AA0" w:rsidR="00254472" w:rsidRDefault="00254472">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_Toc469604967 \h </w:instrText>
      </w:r>
      <w:r>
        <w:fldChar w:fldCharType="separate"/>
      </w:r>
      <w:r>
        <w:t>43</w:t>
      </w:r>
      <w:r>
        <w:fldChar w:fldCharType="end"/>
      </w:r>
    </w:p>
    <w:p w14:paraId="12D2B825" w14:textId="1F2C3353" w:rsidR="00254472" w:rsidRDefault="00254472">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_Toc469604968 \h </w:instrText>
      </w:r>
      <w:r>
        <w:fldChar w:fldCharType="separate"/>
      </w:r>
      <w:r>
        <w:t>44</w:t>
      </w:r>
      <w:r>
        <w:fldChar w:fldCharType="end"/>
      </w:r>
    </w:p>
    <w:p w14:paraId="38EF314B" w14:textId="51437BD3" w:rsidR="00254472" w:rsidRDefault="00254472">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_Toc469604969 \h </w:instrText>
      </w:r>
      <w:r>
        <w:fldChar w:fldCharType="separate"/>
      </w:r>
      <w:r>
        <w:t>45</w:t>
      </w:r>
      <w:r>
        <w:fldChar w:fldCharType="end"/>
      </w:r>
    </w:p>
    <w:p w14:paraId="4B42D985" w14:textId="66A66769" w:rsidR="00254472" w:rsidRDefault="00254472">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_Toc469604970 \h </w:instrText>
      </w:r>
      <w:r>
        <w:fldChar w:fldCharType="separate"/>
      </w:r>
      <w:r>
        <w:t>46</w:t>
      </w:r>
      <w:r>
        <w:fldChar w:fldCharType="end"/>
      </w:r>
    </w:p>
    <w:p w14:paraId="5E9FA3E6" w14:textId="009126C2" w:rsidR="00254472" w:rsidRDefault="00254472">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_Toc469604971 \h </w:instrText>
      </w:r>
      <w:r>
        <w:fldChar w:fldCharType="separate"/>
      </w:r>
      <w:r>
        <w:t>46</w:t>
      </w:r>
      <w:r>
        <w:fldChar w:fldCharType="end"/>
      </w:r>
    </w:p>
    <w:p w14:paraId="2D5F8D91" w14:textId="6BB5C9DC"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lastRenderedPageBreak/>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_Toc469604972 \h </w:instrText>
      </w:r>
      <w:r>
        <w:rPr>
          <w:noProof/>
        </w:rPr>
      </w:r>
      <w:r>
        <w:rPr>
          <w:noProof/>
        </w:rPr>
        <w:fldChar w:fldCharType="separate"/>
      </w:r>
      <w:r>
        <w:rPr>
          <w:noProof/>
        </w:rPr>
        <w:t>47</w:t>
      </w:r>
      <w:r>
        <w:rPr>
          <w:noProof/>
        </w:rPr>
        <w:fldChar w:fldCharType="end"/>
      </w:r>
    </w:p>
    <w:p w14:paraId="45C6B371" w14:textId="0E034A2A" w:rsidR="00254472" w:rsidRDefault="00254472">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_Toc469604973 \h </w:instrText>
      </w:r>
      <w:r>
        <w:rPr>
          <w:noProof/>
        </w:rPr>
      </w:r>
      <w:r>
        <w:rPr>
          <w:noProof/>
        </w:rPr>
        <w:fldChar w:fldCharType="separate"/>
      </w:r>
      <w:r>
        <w:rPr>
          <w:noProof/>
        </w:rPr>
        <w:t>50</w:t>
      </w:r>
      <w:r>
        <w:rPr>
          <w:noProof/>
        </w:rPr>
        <w:fldChar w:fldCharType="end"/>
      </w:r>
    </w:p>
    <w:p w14:paraId="72DEBFA1" w14:textId="14031496" w:rsidR="00254472" w:rsidRDefault="00254472">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_Toc469604974 \h </w:instrText>
      </w:r>
      <w:r>
        <w:fldChar w:fldCharType="separate"/>
      </w:r>
      <w:r>
        <w:t>50</w:t>
      </w:r>
      <w:r>
        <w:fldChar w:fldCharType="end"/>
      </w:r>
    </w:p>
    <w:p w14:paraId="666A6B90" w14:textId="35F1A406" w:rsidR="00254472" w:rsidRDefault="00254472">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_Toc469604975 \h </w:instrText>
      </w:r>
      <w:r>
        <w:fldChar w:fldCharType="separate"/>
      </w:r>
      <w:r>
        <w:t>50</w:t>
      </w:r>
      <w:r>
        <w:fldChar w:fldCharType="end"/>
      </w:r>
    </w:p>
    <w:p w14:paraId="73A7133C" w14:textId="6FE71DDE"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604926"/>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604927"/>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604928"/>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604929"/>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604930"/>
      <w:r>
        <w:t>Constraints</w:t>
      </w:r>
      <w:bookmarkEnd w:id="10"/>
    </w:p>
    <w:p w14:paraId="2165C979" w14:textId="44950F9C"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254472">
        <w:t xml:space="preserve">Table </w:t>
      </w:r>
      <w:r w:rsidR="00254472">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5A294A"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55930EFF" w:rsidR="006D0971" w:rsidRDefault="005D498E" w:rsidP="00A5328F">
      <w:pPr>
        <w:pStyle w:val="Caption"/>
      </w:pPr>
      <w:bookmarkStart w:id="11" w:name="_Ref468633043"/>
      <w:r>
        <w:t xml:space="preserve">Table </w:t>
      </w:r>
      <w:fldSimple w:instr=" SEQ Table \* ARABIC ">
        <w:r w:rsidR="00254472">
          <w:rPr>
            <w:noProof/>
          </w:rPr>
          <w:t>1</w:t>
        </w:r>
      </w:fldSimple>
      <w:bookmarkEnd w:id="11"/>
      <w:r>
        <w:t xml:space="preserve"> </w:t>
      </w:r>
      <w:r w:rsidR="003D05D3">
        <w:t>|</w:t>
      </w:r>
      <w:r w:rsidR="006D0971">
        <w:t xml:space="preserve"> Spec</w:t>
      </w:r>
      <w:r w:rsidR="0026100C">
        <w:t>ification</w:t>
      </w:r>
      <w:r w:rsidR="006D0971">
        <w:t>s for a successful SSE</w:t>
      </w:r>
    </w:p>
    <w:p w14:paraId="02F979BC" w14:textId="1AC6877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254472">
        <w:t xml:space="preserve">Table </w:t>
      </w:r>
      <w:r w:rsidR="00254472">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604931"/>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604932"/>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604933"/>
      <w:r>
        <w:t>Project status</w:t>
      </w:r>
      <w:bookmarkEnd w:id="14"/>
    </w:p>
    <w:p w14:paraId="181F8383" w14:textId="78732C8D"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254472">
        <w:t>1.4.1</w:t>
      </w:r>
      <w:r w:rsidR="003C0EF6">
        <w:fldChar w:fldCharType="end"/>
      </w:r>
      <w:r w:rsidR="003C0EF6">
        <w:t xml:space="preserve"> </w:t>
      </w:r>
      <w:r w:rsidR="00254472">
        <w:t>contains</w:t>
      </w:r>
      <w:r w:rsidR="00C22092">
        <w:t xml:space="preserve"> an overview of</w:t>
      </w:r>
      <w:r w:rsidR="003C0EF6">
        <w:t xml:space="preserve"> </w:t>
      </w:r>
      <w:r w:rsidR="00E7066D">
        <w:t xml:space="preserve">the dynamic </w:t>
      </w:r>
      <w:r w:rsidR="00913B4B">
        <w:t>model</w:t>
      </w:r>
      <w:r w:rsidR="00254472">
        <w:t xml:space="preserve"> of the quadrotor and </w:t>
      </w:r>
      <w:r w:rsidR="00C22092">
        <w:t>the secure state estimation algorithm</w:t>
      </w:r>
      <w:r w:rsidR="00B44A5F">
        <w:t xml:space="preserve"> in </w:t>
      </w:r>
      <w:r w:rsidR="007B11F7">
        <w:t>MATLAB</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254472">
        <w:t>1.4.2</w:t>
      </w:r>
      <w:r w:rsidR="003C0EF6">
        <w:fldChar w:fldCharType="end"/>
      </w:r>
      <w:r w:rsidR="003C0EF6">
        <w:t xml:space="preserve"> </w:t>
      </w:r>
      <w:r w:rsidR="00254472">
        <w:t>contains</w:t>
      </w:r>
      <w:r w:rsidR="00C22092">
        <w:t xml:space="preserve">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604934"/>
      <w:r>
        <w:t>Simulation</w:t>
      </w:r>
      <w:bookmarkEnd w:id="15"/>
      <w:bookmarkEnd w:id="16"/>
    </w:p>
    <w:p w14:paraId="2D8CD59E" w14:textId="26722869"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254472">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BC6433">
        <w:t>A</w:t>
      </w:r>
      <w:r w:rsidR="007B4206">
        <w:t xml:space="preserve"> </w:t>
      </w:r>
      <w:r w:rsidR="00BC6433">
        <w:t>simulation</w:t>
      </w:r>
      <w:r w:rsidR="00BA7E08">
        <w:t xml:space="preserve"> </w:t>
      </w:r>
      <w:r w:rsidR="007B4206">
        <w:t xml:space="preserve">implementing the SSE with </w:t>
      </w:r>
      <w:r w:rsidR="007B4206">
        <w:lastRenderedPageBreak/>
        <w:t>noisy inputs is able to produce an accurate estimate of the state of a single degree of freedom system. These</w:t>
      </w:r>
      <w:r w:rsidR="00985593">
        <w:t xml:space="preserve"> results can be found in Sections</w:t>
      </w:r>
      <w:r w:rsidR="00254472">
        <w:t xml:space="preserve"> </w:t>
      </w:r>
      <w:r w:rsidR="00254472">
        <w:fldChar w:fldCharType="begin"/>
      </w:r>
      <w:r w:rsidR="00254472">
        <w:instrText xml:space="preserve"> REF _Ref468647384 \r \h </w:instrText>
      </w:r>
      <w:r w:rsidR="00254472">
        <w:fldChar w:fldCharType="separate"/>
      </w:r>
      <w:r w:rsidR="00254472">
        <w:t>5.1</w:t>
      </w:r>
      <w:r w:rsidR="00254472">
        <w:fldChar w:fldCharType="end"/>
      </w:r>
      <w:r w:rsidR="00254472">
        <w:t xml:space="preserve"> and </w:t>
      </w:r>
      <w:r w:rsidR="00254472">
        <w:fldChar w:fldCharType="begin"/>
      </w:r>
      <w:r w:rsidR="00254472">
        <w:instrText xml:space="preserve"> REF _Ref468637658 \r \h </w:instrText>
      </w:r>
      <w:r w:rsidR="00254472">
        <w:fldChar w:fldCharType="separate"/>
      </w:r>
      <w:r w:rsidR="00254472">
        <w:t>5.2</w:t>
      </w:r>
      <w:r w:rsidR="00254472">
        <w:fldChar w:fldCharType="end"/>
      </w:r>
      <w:r w:rsidR="007B4206">
        <w:t>.</w:t>
      </w:r>
    </w:p>
    <w:p w14:paraId="2A8AAD01" w14:textId="2A915C0F" w:rsidR="00023C8D" w:rsidRDefault="00023C8D" w:rsidP="00392BFF">
      <w:pPr>
        <w:pStyle w:val="Heading3"/>
      </w:pPr>
      <w:bookmarkStart w:id="17" w:name="_Ref468637571"/>
      <w:bookmarkStart w:id="18" w:name="_Toc469604935"/>
      <w:r>
        <w:t>Hardware implementation</w:t>
      </w:r>
      <w:bookmarkEnd w:id="17"/>
      <w:bookmarkEnd w:id="18"/>
    </w:p>
    <w:p w14:paraId="2DC7779F" w14:textId="77777777" w:rsidR="00254472"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254472">
        <w:t>can be divided</w:t>
      </w:r>
      <w:r w:rsidR="007B11F7">
        <w:t xml:space="preserve"> into </w:t>
      </w:r>
      <w:r>
        <w:t>three categories: sensors</w:t>
      </w:r>
      <w:r w:rsidR="00254472">
        <w:t>, computers, and the quadrotor.</w:t>
      </w:r>
    </w:p>
    <w:p w14:paraId="1437FD98" w14:textId="33465F6C" w:rsidR="001F07BF" w:rsidRDefault="001F07BF" w:rsidP="001F07BF">
      <w:pPr>
        <w:pStyle w:val="BodyText"/>
        <w:ind w:firstLine="540"/>
      </w:pPr>
      <w:r>
        <w:t xml:space="preserve">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254472">
        <w:t>the 9DO</w:t>
      </w:r>
      <w:r w:rsidR="008C2958">
        <w:t>F sensors have</w:t>
      </w:r>
      <w:r>
        <w:t xml:space="preserve"> not </w:t>
      </w:r>
      <w:r w:rsidR="008C2958">
        <w:t xml:space="preserve">been configured </w:t>
      </w:r>
      <w:r w:rsidR="00714EC4">
        <w:t xml:space="preserve">yet </w:t>
      </w:r>
      <w:r w:rsidR="008C2958">
        <w:t>to log</w:t>
      </w:r>
      <w:r>
        <w:t xml:space="preserve"> data.</w:t>
      </w:r>
    </w:p>
    <w:p w14:paraId="4308754E" w14:textId="209F35B3" w:rsidR="001F07BF" w:rsidRDefault="001F07BF" w:rsidP="001F07BF">
      <w:pPr>
        <w:pStyle w:val="BodyText"/>
        <w:ind w:firstLine="540"/>
      </w:pPr>
      <w:r>
        <w:t xml:space="preserve">The onboard computer is the Jetson TK1, which </w:t>
      </w:r>
      <w:r w:rsidR="00D9670D">
        <w:t>is running</w:t>
      </w:r>
      <w:r>
        <w:t xml:space="preserve"> </w:t>
      </w:r>
      <w:r w:rsidR="00254472">
        <w:t>an</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w:t>
      </w:r>
      <w:r w:rsidR="00254472">
        <w:t xml:space="preserve">3DR </w:t>
      </w:r>
      <w:r>
        <w:t xml:space="preserve">Pixhawk </w:t>
      </w:r>
      <w:r w:rsidR="00254472">
        <w:t xml:space="preserve">Flight Controller that </w:t>
      </w:r>
      <w:r>
        <w:t>controls the quadrotor</w:t>
      </w:r>
      <w:r w:rsidR="00254472">
        <w:t xml:space="preserve"> motors</w:t>
      </w:r>
      <w:r>
        <w:t xml:space="preserve">. The Pixhawk and Jetson connectivity is in progress but not functional </w:t>
      </w:r>
      <w:r w:rsidR="00D6722F">
        <w:t xml:space="preserve">as of the end of the </w:t>
      </w:r>
      <w:r w:rsidR="00254472">
        <w:t xml:space="preserve">Fall </w:t>
      </w:r>
      <w:r w:rsidR="00D6722F">
        <w:t>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19" w:name="_Toc469604936"/>
      <w:r>
        <w:t>Impact</w:t>
      </w:r>
      <w:bookmarkEnd w:id="19"/>
    </w:p>
    <w:p w14:paraId="0C34DA29" w14:textId="5C0E1E76"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provides significantly more control over the distribution of the project</w:t>
      </w:r>
      <w:r w:rsidR="00D6722F">
        <w:t xml:space="preserve"> than if the</w:t>
      </w:r>
      <w:r>
        <w:t xml:space="preserve"> results were owned by Northrop Grumman. </w:t>
      </w:r>
    </w:p>
    <w:p w14:paraId="0E1A7333" w14:textId="10F590D3" w:rsidR="00023C8D" w:rsidRDefault="00D6722F" w:rsidP="002D0619">
      <w:pPr>
        <w:pStyle w:val="BodyText"/>
        <w:ind w:firstLine="540"/>
      </w:pPr>
      <w:r>
        <w:lastRenderedPageBreak/>
        <w:t>Northrop Grumman, a defense and aerospace company, hopes to use the results of the project to improve military drones fo</w:t>
      </w:r>
      <w:r w:rsidR="00254472">
        <w:t>r the United States government, and t</w:t>
      </w:r>
      <w:r w:rsidR="00714EC4">
        <w:t>he project results could also be published</w:t>
      </w:r>
      <w:r>
        <w:t xml:space="preserve"> </w:t>
      </w:r>
      <w:r w:rsidR="00254472">
        <w:t>to benefit</w:t>
      </w:r>
      <w:r>
        <w:t xml:space="preserve"> quadrotors in non-military applications.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0" w:name="_Toc469604937"/>
      <w:r>
        <w:t>Report overview</w:t>
      </w:r>
      <w:bookmarkEnd w:id="20"/>
    </w:p>
    <w:p w14:paraId="0E3EC4C2" w14:textId="56B5EB51" w:rsidR="00913B4B" w:rsidRPr="00913B4B" w:rsidRDefault="00254472" w:rsidP="004E3B80">
      <w:pPr>
        <w:spacing w:line="480" w:lineRule="auto"/>
        <w:ind w:firstLine="540"/>
        <w:jc w:val="both"/>
      </w:pPr>
      <w:r>
        <w:t>Section 2 outlines t</w:t>
      </w:r>
      <w:r w:rsidR="00913B4B">
        <w:t xml:space="preserve">he background research </w:t>
      </w:r>
      <w:r>
        <w:t>on</w:t>
      </w:r>
      <w:r w:rsidR="00913B4B">
        <w:t xml:space="preserve"> secure state estimation. Section 3 discusses </w:t>
      </w:r>
      <w:r w:rsidR="00817F90">
        <w:t xml:space="preserve">simulations of the dynamic model and </w:t>
      </w:r>
      <w:r>
        <w:t xml:space="preserve">a feedback </w:t>
      </w:r>
      <w:r w:rsidR="00817F90">
        <w:t xml:space="preserve">control loop with the SSE. Section 4 </w:t>
      </w:r>
      <w:r w:rsidR="00194232">
        <w:t>provides an overview of the hardware implementation</w:t>
      </w:r>
      <w:r w:rsidR="00913B4B">
        <w:t xml:space="preserve">, including </w:t>
      </w:r>
      <w:r w:rsidR="00817F90">
        <w:t>the</w:t>
      </w:r>
      <w:r w:rsidR="00913B4B">
        <w:t xml:space="preserve"> </w:t>
      </w:r>
      <w:r w:rsidR="00817F90">
        <w:t xml:space="preserve">selected </w:t>
      </w:r>
      <w:r w:rsidR="00913B4B">
        <w:t>se</w:t>
      </w:r>
      <w:r w:rsidR="00DA2164">
        <w:t>nsors, onboard computer, flight</w:t>
      </w:r>
      <w:r w:rsidR="00913B4B">
        <w:t xml:space="preserve"> co</w:t>
      </w:r>
      <w:r w:rsidR="00817F90">
        <w:t>ntroller, quadrotor frame and motors</w:t>
      </w:r>
      <w:r>
        <w:t xml:space="preserve">, RC transmitter and </w:t>
      </w:r>
      <w:r w:rsidR="00913B4B">
        <w:t>receiver, and power component</w:t>
      </w:r>
      <w:r w:rsidR="00817F90">
        <w:t>s. The simulation results and data logging from some of the sensors</w:t>
      </w:r>
      <w:r w:rsidR="00913B4B">
        <w:t xml:space="preserve"> </w:t>
      </w:r>
      <w:r w:rsidR="00817F90">
        <w:t xml:space="preserve">are </w:t>
      </w:r>
      <w:r w:rsidR="00194232">
        <w:t>reported</w:t>
      </w:r>
      <w:r w:rsidR="00913B4B">
        <w:t xml:space="preserve"> in Section 5. </w:t>
      </w:r>
      <w:r>
        <w:t>The</w:t>
      </w:r>
      <w:r w:rsidR="00913B4B">
        <w:t xml:space="preserve"> report </w:t>
      </w:r>
      <w:r>
        <w:t>concludes</w:t>
      </w:r>
      <w:r w:rsidR="00913B4B">
        <w:t xml:space="preserve"> with an overview of tasks and </w:t>
      </w:r>
      <w:r w:rsidR="00194232">
        <w:t xml:space="preserve">a </w:t>
      </w:r>
      <w:r w:rsidR="00913B4B">
        <w:t>work breakdown for the Spring semester, outlined in Section 6.</w:t>
      </w:r>
    </w:p>
    <w:p w14:paraId="03B50276" w14:textId="77777777" w:rsidR="00190351" w:rsidRDefault="00190351" w:rsidP="006832C7">
      <w:pPr>
        <w:pStyle w:val="Heading1"/>
      </w:pPr>
      <w:bookmarkStart w:id="21" w:name="_Ref274917895"/>
      <w:bookmarkStart w:id="22" w:name="_Toc469604938"/>
      <w:r>
        <w:lastRenderedPageBreak/>
        <w:t>Background</w:t>
      </w:r>
      <w:bookmarkEnd w:id="21"/>
      <w:bookmarkEnd w:id="22"/>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3" w:name="_Toc469604939"/>
      <w:r>
        <w:lastRenderedPageBreak/>
        <w:t>Literature review</w:t>
      </w:r>
      <w:bookmarkEnd w:id="23"/>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2DD8FE66"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254472">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254472">
        <w:t>3.5</w:t>
      </w:r>
      <w:r w:rsidR="00460884">
        <w:fldChar w:fldCharType="end"/>
      </w:r>
      <w:r w:rsidR="00B30470">
        <w:t>.</w:t>
      </w:r>
    </w:p>
    <w:p w14:paraId="7785F05D" w14:textId="1D469C6E" w:rsidR="00190351" w:rsidRDefault="00265AA4" w:rsidP="006832C7">
      <w:pPr>
        <w:pStyle w:val="Heading1"/>
      </w:pPr>
      <w:bookmarkStart w:id="24" w:name="_Toc469604940"/>
      <w:r>
        <w:lastRenderedPageBreak/>
        <w:t>Simulation</w:t>
      </w:r>
      <w:bookmarkEnd w:id="24"/>
    </w:p>
    <w:p w14:paraId="56FD8312" w14:textId="1304A182"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rsidR="0007736A">
        <w:t>setting up a</w:t>
      </w:r>
      <w:r>
        <w:t xml:space="preserve"> </w:t>
      </w:r>
      <w:r w:rsidR="00460884">
        <w:t xml:space="preserve">control feedback </w:t>
      </w:r>
      <w:r w:rsidR="0007736A">
        <w:t>simulation of</w:t>
      </w:r>
      <w:r>
        <w:t xml:space="preserve"> the quadrotor system</w:t>
      </w:r>
      <w:r w:rsidR="00460884">
        <w:t xml:space="preserve"> with</w:t>
      </w:r>
      <w:r w:rsidR="00E331C3">
        <w:t xml:space="preserve">out the SSE, and testing the </w:t>
      </w:r>
      <w:r w:rsidR="00460884">
        <w:t>SSE</w:t>
      </w:r>
      <w:r w:rsidR="00E331C3">
        <w:t xml:space="preserve"> on a simple system</w:t>
      </w:r>
      <w:r>
        <w:t xml:space="preserve">. </w:t>
      </w:r>
      <w:r w:rsidR="00254472">
        <w:t>All</w:t>
      </w:r>
      <w:r>
        <w:t xml:space="preserve"> simulations </w:t>
      </w:r>
      <w:r w:rsidR="00254472">
        <w:t>were</w:t>
      </w:r>
      <w:r>
        <w:t xml:space="preserve"> implemented in MATLAB. </w:t>
      </w:r>
      <w:r>
        <w:fldChar w:fldCharType="begin"/>
      </w:r>
      <w:r>
        <w:instrText xml:space="preserve"> REF _Ref468379610 \h </w:instrText>
      </w:r>
      <w:r>
        <w:fldChar w:fldCharType="separate"/>
      </w:r>
      <w:r w:rsidR="00254472">
        <w:t xml:space="preserve">Figure </w:t>
      </w:r>
      <w:r w:rsidR="00254472">
        <w:rPr>
          <w:noProof/>
        </w:rPr>
        <w:t>1</w:t>
      </w:r>
      <w:r>
        <w:fldChar w:fldCharType="end"/>
      </w:r>
      <w:r>
        <w:t xml:space="preserve"> contains the high-level control </w:t>
      </w:r>
      <w:r w:rsidR="00254472">
        <w:t>diagram of</w:t>
      </w:r>
      <w:r>
        <w:t xml:space="preserve">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056F8259" w14:textId="614C30A0" w:rsidR="006631F4" w:rsidRDefault="006631F4" w:rsidP="00A5328F">
      <w:pPr>
        <w:pStyle w:val="Caption"/>
      </w:pPr>
      <w:bookmarkStart w:id="25" w:name="_Ref468379610"/>
      <w:r>
        <w:t xml:space="preserve">Figure </w:t>
      </w:r>
      <w:fldSimple w:instr=" SEQ Figure \* ARABIC ">
        <w:r w:rsidR="00254472">
          <w:rPr>
            <w:noProof/>
          </w:rPr>
          <w:t>1</w:t>
        </w:r>
      </w:fldSimple>
      <w:bookmarkEnd w:id="25"/>
      <w:r>
        <w:t xml:space="preserve"> | High-Level Control Diagram</w:t>
      </w:r>
    </w:p>
    <w:p w14:paraId="103C2F8A" w14:textId="77777777" w:rsidR="00265AA4" w:rsidRPr="00B53440" w:rsidRDefault="00265AA4" w:rsidP="00265AA4">
      <w:pPr>
        <w:pStyle w:val="Heading2"/>
      </w:pPr>
      <w:bookmarkStart w:id="26" w:name="_Ref469237368"/>
      <w:bookmarkStart w:id="27" w:name="_Toc469604941"/>
      <w:r>
        <w:t>States of the quadrotor</w:t>
      </w:r>
      <w:bookmarkEnd w:id="26"/>
      <w:bookmarkEnd w:id="27"/>
    </w:p>
    <w:p w14:paraId="0BD8FF32" w14:textId="5F3E81C2"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254472">
        <w:t xml:space="preserve">Table </w:t>
      </w:r>
      <w:r w:rsidR="00254472">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5A294A"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5A294A"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4FC07674" w:rsidR="00265AA4" w:rsidRDefault="00265AA4" w:rsidP="00A5328F">
      <w:pPr>
        <w:pStyle w:val="Caption"/>
      </w:pPr>
      <w:bookmarkStart w:id="28" w:name="_Ref462840383"/>
      <w:r>
        <w:t xml:space="preserve">Table </w:t>
      </w:r>
      <w:fldSimple w:instr=" SEQ Table \* ARABIC ">
        <w:r w:rsidR="00254472">
          <w:rPr>
            <w:noProof/>
          </w:rPr>
          <w:t>2</w:t>
        </w:r>
      </w:fldSimple>
      <w:bookmarkEnd w:id="28"/>
      <w:r>
        <w:t xml:space="preserve"> | Quadrotor states</w:t>
      </w:r>
      <w:r w:rsidR="004A2AA0">
        <w:t xml:space="preserve"> and variable names</w:t>
      </w:r>
    </w:p>
    <w:p w14:paraId="23F7A0C2" w14:textId="08172114" w:rsidR="003C1FFC" w:rsidRDefault="003C1FFC" w:rsidP="00833CF8">
      <w:pPr>
        <w:pStyle w:val="BodyText"/>
      </w:pPr>
      <w:bookmarkStart w:id="29"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rsidR="00254472">
        <w:t xml:space="preserve">Figure </w:t>
      </w:r>
      <w:r w:rsidR="00254472">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0775135" w14:textId="60E8F45B" w:rsidR="003C1FFC" w:rsidRDefault="003C1FFC" w:rsidP="00A5328F">
      <w:pPr>
        <w:pStyle w:val="Caption"/>
      </w:pPr>
      <w:bookmarkStart w:id="30" w:name="_Ref468387432"/>
      <w:r>
        <w:t xml:space="preserve">Figure </w:t>
      </w:r>
      <w:fldSimple w:instr=" SEQ Figure \* ARABIC ">
        <w:r w:rsidR="00254472">
          <w:rPr>
            <w:noProof/>
          </w:rPr>
          <w:t>2</w:t>
        </w:r>
      </w:fldSimple>
      <w:bookmarkEnd w:id="30"/>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0D5770D"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w:r w:rsidR="00254472">
        <w:t xml:space="preserve">and </w:t>
      </w:r>
      <m:oMath>
        <m:r>
          <w:rPr>
            <w:rFonts w:ascii="Cambria Math" w:hAnsi="Cambria Math"/>
          </w:rPr>
          <m:t>z</m:t>
        </m:r>
      </m:oMath>
      <w:r w:rsidR="000C0495">
        <w:t xml:space="preserve"> velocity; roll, pitch, </w:t>
      </w:r>
      <w:r w:rsidR="00254472">
        <w:t xml:space="preserve">and </w:t>
      </w:r>
      <w:r w:rsidR="000C0495">
        <w:t xml:space="preserve">yaw; </w:t>
      </w:r>
      <w:r w:rsidR="00254472">
        <w:t xml:space="preserve">and </w:t>
      </w:r>
      <w:r w:rsidR="000C0495">
        <w:t xml:space="preserve">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1" w:name="_Ref469236658"/>
      <w:bookmarkStart w:id="32" w:name="_Toc469604942"/>
      <w:r>
        <w:lastRenderedPageBreak/>
        <w:t>Dynamic Model</w:t>
      </w:r>
      <w:bookmarkEnd w:id="29"/>
      <w:bookmarkEnd w:id="31"/>
      <w:bookmarkEnd w:id="32"/>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2FD82B7D" w14:textId="66B40247" w:rsidR="006631F4" w:rsidRDefault="006631F4" w:rsidP="00254472">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254472">
        <w:t xml:space="preserve">Figure </w:t>
      </w:r>
      <w:r w:rsidR="00254472">
        <w:rPr>
          <w:noProof/>
        </w:rPr>
        <w:t>2</w:t>
      </w:r>
      <w:r>
        <w:fldChar w:fldCharType="end"/>
      </w:r>
      <w:r w:rsidR="003C1FFC">
        <w:t xml:space="preserve"> in the previous section).</w:t>
      </w:r>
      <w:r w:rsidR="00254472">
        <w:t xml:space="preserve"> </w:t>
      </w:r>
      <w:r w:rsidR="008D2C42">
        <w:t>The physical properties of the quadrotor system govern the equations of motion. The</w:t>
      </w:r>
      <w:r w:rsidR="000C0495">
        <w:t xml:space="preserve"> dynamic model takes into account the</w:t>
      </w:r>
      <w:r w:rsidR="008D2C42">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254472">
        <w:t xml:space="preserve">Figure </w:t>
      </w:r>
      <w:r w:rsidR="00254472">
        <w:rPr>
          <w:noProof/>
        </w:rPr>
        <w:t>3</w:t>
      </w:r>
      <w:r w:rsidR="000C0495">
        <w:fldChar w:fldCharType="end"/>
      </w:r>
      <w:r w:rsidR="000C0495">
        <w:t xml:space="preserve"> </w:t>
      </w:r>
      <w:r w:rsidR="008D2C42">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8D2C42">
        <w:fldChar w:fldCharType="separate"/>
      </w:r>
      <w:r w:rsidR="00B30470" w:rsidRPr="00B30470">
        <w:t>[8]</w:t>
      </w:r>
      <w:r w:rsidR="008D2C42">
        <w:fldChar w:fldCharType="end"/>
      </w:r>
      <w:r w:rsidR="008D2C42">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34B361D4" w:rsidR="006631F4" w:rsidRDefault="006631F4" w:rsidP="00A5328F">
      <w:pPr>
        <w:pStyle w:val="Caption"/>
      </w:pPr>
      <w:bookmarkStart w:id="33" w:name="_Ref468387525"/>
      <w:r>
        <w:t xml:space="preserve">Figure </w:t>
      </w:r>
      <w:fldSimple w:instr=" SEQ Figure \* ARABIC ">
        <w:r w:rsidR="00254472">
          <w:rPr>
            <w:noProof/>
          </w:rPr>
          <w:t>3</w:t>
        </w:r>
      </w:fldSimple>
      <w:bookmarkEnd w:id="33"/>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641BDF7B" w:rsidR="006631F4" w:rsidRPr="00B524D5" w:rsidRDefault="00833CF8" w:rsidP="006631F4">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rsidR="00254472">
        <w:t>(</w:t>
      </w:r>
      <w:r w:rsidR="00254472">
        <w:rPr>
          <w:noProof/>
        </w:rPr>
        <w:t>1</w:t>
      </w:r>
      <w:r w:rsidR="00254472">
        <w:t>)</w:t>
      </w:r>
      <w:r>
        <w:fldChar w:fldCharType="end"/>
      </w:r>
      <w:r>
        <w:t xml:space="preserve"> through </w:t>
      </w:r>
      <w:r>
        <w:fldChar w:fldCharType="begin"/>
      </w:r>
      <w:r>
        <w:instrText xml:space="preserve"> REF _Ref468624118 \h </w:instrText>
      </w:r>
      <w:r>
        <w:fldChar w:fldCharType="separate"/>
      </w:r>
      <w:r w:rsidR="00254472">
        <w:t>(</w:t>
      </w:r>
      <w:r w:rsidR="00254472">
        <w:rPr>
          <w:noProof/>
        </w:rPr>
        <w:t>4</w:t>
      </w:r>
      <w:r w:rsidR="00254472">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5A294A"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0E26B66A" w:rsidR="006631F4" w:rsidRDefault="006631F4" w:rsidP="008D2C42">
            <w:pPr>
              <w:pStyle w:val="BodyText"/>
              <w:jc w:val="right"/>
            </w:pPr>
            <w:bookmarkStart w:id="34" w:name="_Ref468624114"/>
            <w:r>
              <w:t>(</w:t>
            </w:r>
            <w:fldSimple w:instr=" SEQ Equation \* ARABIC ">
              <w:r w:rsidR="00985F52">
                <w:rPr>
                  <w:noProof/>
                </w:rPr>
                <w:t>1</w:t>
              </w:r>
            </w:fldSimple>
            <w:r>
              <w:t>)</w:t>
            </w:r>
            <w:bookmarkEnd w:id="34"/>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5A294A"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289F7938" w:rsidR="006631F4" w:rsidRDefault="006631F4" w:rsidP="008D2C42">
            <w:pPr>
              <w:pStyle w:val="BodyText"/>
              <w:jc w:val="right"/>
            </w:pPr>
            <w:r>
              <w:t>(</w:t>
            </w:r>
            <w:fldSimple w:instr=" SEQ Equation \* ARABIC ">
              <w:r w:rsidR="00985F52">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5A294A"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2E1CB120" w:rsidR="006631F4" w:rsidRDefault="006631F4" w:rsidP="008D2C42">
            <w:pPr>
              <w:pStyle w:val="BodyText"/>
              <w:jc w:val="right"/>
            </w:pPr>
            <w:r>
              <w:t>(</w:t>
            </w:r>
            <w:fldSimple w:instr=" SEQ Equation \* ARABIC ">
              <w:r w:rsidR="00985F52">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5A294A"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1C4633FC" w:rsidR="006631F4" w:rsidRDefault="006631F4" w:rsidP="008D2C42">
            <w:pPr>
              <w:pStyle w:val="BodyText"/>
              <w:jc w:val="right"/>
            </w:pPr>
            <w:bookmarkStart w:id="35" w:name="_Ref468624118"/>
            <w:r>
              <w:t>(</w:t>
            </w:r>
            <w:fldSimple w:instr=" SEQ Equation \* ARABIC ">
              <w:r w:rsidR="00985F52">
                <w:rPr>
                  <w:noProof/>
                </w:rPr>
                <w:t>4</w:t>
              </w:r>
            </w:fldSimple>
            <w:r>
              <w:t>)</w:t>
            </w:r>
            <w:bookmarkEnd w:id="35"/>
          </w:p>
        </w:tc>
      </w:tr>
    </w:tbl>
    <w:p w14:paraId="0538667E" w14:textId="5957F2CC"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254472">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254472">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6" w:name="_Toc469604943"/>
      <w:r>
        <w:lastRenderedPageBreak/>
        <w:t xml:space="preserve">Control Feedback Simulation with </w:t>
      </w:r>
      <w:r w:rsidR="0015669C">
        <w:t>direct state observer</w:t>
      </w:r>
      <w:bookmarkEnd w:id="36"/>
    </w:p>
    <w:p w14:paraId="7C633E7F" w14:textId="4C0CC121" w:rsidR="006631F4" w:rsidRDefault="00254472" w:rsidP="006631F4">
      <w:pPr>
        <w:pStyle w:val="BodyText"/>
        <w:ind w:firstLine="540"/>
      </w:pPr>
      <w:r>
        <w:t>A</w:t>
      </w:r>
      <w:r w:rsidR="006631F4">
        <w:t xml:space="preserve"> simulation environment was created to test the results</w:t>
      </w:r>
      <w:r w:rsidR="00833CF8">
        <w:t xml:space="preserve"> </w:t>
      </w:r>
      <w:r w:rsidR="006631F4">
        <w:t>for d</w:t>
      </w:r>
      <w:r w:rsidR="00833CF8">
        <w:t xml:space="preserve">ifferent inputs </w:t>
      </w:r>
      <w:r>
        <w:t>to</w:t>
      </w:r>
      <w:r w:rsidR="00833CF8">
        <w:t xml:space="preserve"> the </w:t>
      </w:r>
      <w:r>
        <w:t xml:space="preserve">quadrotor </w:t>
      </w:r>
      <w:r w:rsidR="00833CF8">
        <w:t>system</w:t>
      </w:r>
      <w:r w:rsidR="006631F4">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rsidR="006631F4">
        <w:t xml:space="preserve">. The equations of motion were </w:t>
      </w:r>
      <w:r w:rsidR="000C0495">
        <w:t>written</w:t>
      </w:r>
      <w:r w:rsidR="006631F4">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rsidR="006631F4">
        <w:fldChar w:fldCharType="begin"/>
      </w:r>
      <w:r w:rsidR="006631F4">
        <w:instrText xml:space="preserve"> REF _Ref468647384 \r \h </w:instrText>
      </w:r>
      <w:r w:rsidR="006631F4">
        <w:fldChar w:fldCharType="separate"/>
      </w:r>
      <w:r>
        <w:t>5.1</w:t>
      </w:r>
      <w:r w:rsidR="006631F4">
        <w:fldChar w:fldCharType="end"/>
      </w:r>
      <w:r w:rsidR="006631F4">
        <w:t>.</w:t>
      </w:r>
    </w:p>
    <w:p w14:paraId="066186ED" w14:textId="58BFF8B2"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254472">
        <w:t>(</w:t>
      </w:r>
      <w:r w:rsidR="00254472">
        <w:rPr>
          <w:noProof/>
        </w:rPr>
        <w:t>1</w:t>
      </w:r>
      <w:r w:rsidR="00254472">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254472">
        <w:t>(</w:t>
      </w:r>
      <w:r w:rsidR="00254472">
        <w:rPr>
          <w:noProof/>
        </w:rPr>
        <w:t>4</w:t>
      </w:r>
      <w:r w:rsidR="00254472">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p>
    <w:p w14:paraId="68243987" w14:textId="77777777" w:rsidR="001D1004" w:rsidRDefault="001D1004" w:rsidP="00265AA4">
      <w:pPr>
        <w:pStyle w:val="Heading2"/>
      </w:pPr>
      <w:bookmarkStart w:id="37" w:name="_Ref469263023"/>
      <w:bookmarkStart w:id="38" w:name="_Toc469604944"/>
      <w:r>
        <w:t>SSE algorithm</w:t>
      </w:r>
      <w:bookmarkEnd w:id="37"/>
      <w:bookmarkEnd w:id="38"/>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39" w:name="_Ref469263974"/>
      <w:bookmarkStart w:id="40" w:name="_Toc469604945"/>
      <w:r>
        <w:lastRenderedPageBreak/>
        <w:t>Convex Optimization</w:t>
      </w:r>
      <w:bookmarkEnd w:id="39"/>
      <w:bookmarkEnd w:id="40"/>
    </w:p>
    <w:p w14:paraId="515450C2" w14:textId="434DCBB9" w:rsidR="001D1004" w:rsidRDefault="001D1004" w:rsidP="001D1004">
      <w:pPr>
        <w:pStyle w:val="BodyText"/>
        <w:ind w:firstLine="540"/>
      </w:pPr>
      <w:r>
        <w:rPr>
          <w:noProof/>
        </w:rPr>
        <w:drawing>
          <wp:anchor distT="0" distB="0" distL="114300" distR="114300" simplePos="0" relativeHeight="251656192"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254472" w:rsidRPr="009F333D">
        <w:t>(</w:t>
      </w:r>
      <w:r w:rsidR="00254472">
        <w:rPr>
          <w:noProof/>
        </w:rPr>
        <w:t>5</w:t>
      </w:r>
      <w:r w:rsidR="00254472" w:rsidRPr="009F333D">
        <w:t>)</w:t>
      </w:r>
      <w:r>
        <w:fldChar w:fldCharType="end"/>
      </w:r>
      <w:r>
        <w:t xml:space="preserve"> as a convex optimization problem:</w:t>
      </w:r>
    </w:p>
    <w:p w14:paraId="2AAB1232" w14:textId="49D6B04C" w:rsidR="001D1004" w:rsidRDefault="001D1004" w:rsidP="001D1004">
      <w:pPr>
        <w:jc w:val="right"/>
      </w:pPr>
      <w:bookmarkStart w:id="41" w:name="_Ref468609268"/>
      <w:r w:rsidRPr="009F333D">
        <w:t>(</w:t>
      </w:r>
      <w:fldSimple w:instr=" SEQ Equation \* ARABIC ">
        <w:r w:rsidR="00985F52">
          <w:rPr>
            <w:noProof/>
          </w:rPr>
          <w:t>5</w:t>
        </w:r>
      </w:fldSimple>
      <w:r w:rsidRPr="009F333D">
        <w:t>)</w:t>
      </w:r>
      <w:bookmarkEnd w:id="41"/>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2" w:name="_Toc469604946"/>
      <w:r>
        <w:t>Satisfiability Modulo Theory</w:t>
      </w:r>
      <w:bookmarkEnd w:id="42"/>
    </w:p>
    <w:p w14:paraId="1B896B72" w14:textId="094DC560" w:rsidR="001D1004" w:rsidRDefault="001D1004" w:rsidP="001D1004">
      <w:pPr>
        <w:pStyle w:val="BodyText"/>
        <w:ind w:firstLine="540"/>
      </w:pPr>
      <w:r>
        <w:rPr>
          <w:noProof/>
        </w:rPr>
        <w:drawing>
          <wp:anchor distT="0" distB="0" distL="114300" distR="114300" simplePos="0" relativeHeight="251663360"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254472">
        <w:t>(</w:t>
      </w:r>
      <w:r w:rsidR="00254472">
        <w:rPr>
          <w:noProof/>
        </w:rPr>
        <w:t>6</w:t>
      </w:r>
      <w:r w:rsidR="00254472">
        <w:t>)</w:t>
      </w:r>
      <w:r>
        <w:fldChar w:fldCharType="end"/>
      </w:r>
      <w:r>
        <w:t xml:space="preserve"> as a Boolean equality:</w:t>
      </w:r>
    </w:p>
    <w:p w14:paraId="01EBC292" w14:textId="518F2370" w:rsidR="001D1004" w:rsidRDefault="001D1004" w:rsidP="001D1004">
      <w:pPr>
        <w:jc w:val="right"/>
      </w:pPr>
      <w:bookmarkStart w:id="43" w:name="_Ref468609690"/>
      <w:r>
        <w:t>(</w:t>
      </w:r>
      <w:fldSimple w:instr=" SEQ Equation \* ARABIC ">
        <w:r w:rsidR="00985F52">
          <w:rPr>
            <w:noProof/>
          </w:rPr>
          <w:t>6</w:t>
        </w:r>
      </w:fldSimple>
      <w:r>
        <w:t>)</w:t>
      </w:r>
      <w:bookmarkEnd w:id="43"/>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4" w:name="_Ref469487834"/>
      <w:bookmarkStart w:id="45" w:name="_Toc469604947"/>
      <w:r>
        <w:t>Control Feedback Simulation with SSE</w:t>
      </w:r>
      <w:bookmarkEnd w:id="44"/>
      <w:bookmarkEnd w:id="45"/>
    </w:p>
    <w:p w14:paraId="4207E135" w14:textId="21D289CB"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254472">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254472">
        <w:t>8.2</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25447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254472">
        <w:t>(</w:t>
      </w:r>
      <w:r w:rsidR="00254472">
        <w:rPr>
          <w:noProof/>
        </w:rPr>
        <w:t>7</w:t>
      </w:r>
      <w:r w:rsidR="00254472">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254472">
        <w:t>(</w:t>
      </w:r>
      <w:r w:rsidR="00254472">
        <w:rPr>
          <w:noProof/>
        </w:rPr>
        <w:t>16</w:t>
      </w:r>
      <w:r w:rsidR="00254472">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6" w:name="_Ref468610045"/>
          </w:p>
        </w:tc>
        <w:tc>
          <w:tcPr>
            <w:tcW w:w="7470" w:type="dxa"/>
          </w:tcPr>
          <w:p w14:paraId="208FD5EA" w14:textId="77777777" w:rsidR="006631F4" w:rsidRPr="006C40F4" w:rsidRDefault="005A294A"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E8D82DE" w:rsidR="006631F4" w:rsidRDefault="006631F4" w:rsidP="008D2C42">
            <w:pPr>
              <w:jc w:val="right"/>
            </w:pPr>
            <w:bookmarkStart w:id="47" w:name="_Ref468632865"/>
            <w:bookmarkStart w:id="48" w:name="_Ref468632890"/>
            <w:r>
              <w:t>(</w:t>
            </w:r>
            <w:fldSimple w:instr=" SEQ Equation \* ARABIC ">
              <w:r w:rsidR="00985F52">
                <w:rPr>
                  <w:noProof/>
                </w:rPr>
                <w:t>7</w:t>
              </w:r>
            </w:fldSimple>
            <w:bookmarkEnd w:id="47"/>
            <w:r>
              <w:t>)</w:t>
            </w:r>
            <w:bookmarkEnd w:id="48"/>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003D0AB1" w:rsidR="006631F4" w:rsidRDefault="006631F4" w:rsidP="008D2C42">
            <w:pPr>
              <w:jc w:val="right"/>
            </w:pPr>
            <w:r>
              <w:t>(</w:t>
            </w:r>
            <w:fldSimple w:instr=" SEQ Equation \* ARABIC ">
              <w:r w:rsidR="00985F52">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5A294A"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48E4A26F" w:rsidR="006631F4" w:rsidRDefault="006631F4" w:rsidP="008D2C42">
            <w:pPr>
              <w:jc w:val="right"/>
            </w:pPr>
            <w:r>
              <w:t>(</w:t>
            </w:r>
            <w:fldSimple w:instr=" SEQ Equation \* ARABIC ">
              <w:r w:rsidR="00985F52">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5A294A"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C61882C" w:rsidR="006631F4" w:rsidRDefault="006631F4" w:rsidP="008D2C42">
            <w:pPr>
              <w:jc w:val="right"/>
            </w:pPr>
            <w:r>
              <w:t>(</w:t>
            </w:r>
            <w:fldSimple w:instr=" SEQ Equation \* ARABIC ">
              <w:r w:rsidR="00985F52">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2AA369C6" w:rsidR="006631F4" w:rsidRDefault="006631F4" w:rsidP="008D2C42">
            <w:pPr>
              <w:jc w:val="right"/>
            </w:pPr>
            <w:r>
              <w:t>(</w:t>
            </w:r>
            <w:fldSimple w:instr=" SEQ Equation \* ARABIC ">
              <w:r w:rsidR="00985F52">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0DF0AEDF" w:rsidR="006631F4" w:rsidRDefault="006631F4" w:rsidP="008D2C42">
            <w:pPr>
              <w:jc w:val="right"/>
            </w:pPr>
            <w:r>
              <w:t>(</w:t>
            </w:r>
            <w:fldSimple w:instr=" SEQ Equation \* ARABIC ">
              <w:r w:rsidR="00985F52">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42B620B7" w:rsidR="006631F4" w:rsidRDefault="006631F4" w:rsidP="008D2C42">
            <w:pPr>
              <w:jc w:val="right"/>
            </w:pPr>
            <w:r>
              <w:t>(</w:t>
            </w:r>
            <w:fldSimple w:instr=" SEQ Equation \* ARABIC ">
              <w:r w:rsidR="00985F52">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6BFD9C32" w:rsidR="006631F4" w:rsidRDefault="006631F4" w:rsidP="008D2C42">
            <w:pPr>
              <w:jc w:val="right"/>
            </w:pPr>
            <w:r>
              <w:t>(</w:t>
            </w:r>
            <w:fldSimple w:instr=" SEQ Equation \* ARABIC ">
              <w:r w:rsidR="00985F52">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483CAD95" w:rsidR="006631F4" w:rsidRDefault="006631F4" w:rsidP="008D2C42">
            <w:pPr>
              <w:jc w:val="right"/>
            </w:pPr>
            <w:r>
              <w:t>(</w:t>
            </w:r>
            <w:fldSimple w:instr=" SEQ Equation \* ARABIC ">
              <w:r w:rsidR="00985F52">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5A294A"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543714C9" w:rsidR="006631F4" w:rsidRDefault="006631F4" w:rsidP="008D2C42">
            <w:pPr>
              <w:jc w:val="right"/>
            </w:pPr>
            <w:bookmarkStart w:id="49" w:name="_Ref468610054"/>
            <w:r>
              <w:t>(</w:t>
            </w:r>
            <w:fldSimple w:instr=" SEQ Equation \* ARABIC ">
              <w:r w:rsidR="00985F52">
                <w:rPr>
                  <w:noProof/>
                </w:rPr>
                <w:t>16</w:t>
              </w:r>
            </w:fldSimple>
            <w:r>
              <w:t>)</w:t>
            </w:r>
            <w:bookmarkEnd w:id="49"/>
          </w:p>
        </w:tc>
      </w:tr>
    </w:tbl>
    <w:p w14:paraId="6800CE59" w14:textId="77777777" w:rsidR="006631F4" w:rsidRDefault="006631F4" w:rsidP="006631F4"/>
    <w:bookmarkEnd w:id="46"/>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1728AB55"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254472">
        <w:t>(</w:t>
      </w:r>
      <w:r w:rsidR="00254472">
        <w:rPr>
          <w:noProof/>
        </w:rPr>
        <w:t>17</w:t>
      </w:r>
      <w:r w:rsidR="00254472">
        <w:t>)</w:t>
      </w:r>
      <w:r w:rsidR="00A432CD">
        <w:fldChar w:fldCharType="end"/>
      </w:r>
      <w:r w:rsidR="0007736A">
        <w:t>, the first of two state space equations</w:t>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5A294A"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7C8C4F23" w:rsidR="006631F4" w:rsidRDefault="006631F4" w:rsidP="008D2C42">
            <w:pPr>
              <w:pStyle w:val="BodyText"/>
              <w:spacing w:line="276" w:lineRule="auto"/>
            </w:pPr>
            <w:bookmarkStart w:id="50" w:name="_Ref468610869"/>
            <w:r>
              <w:t>(</w:t>
            </w:r>
            <w:fldSimple w:instr=" SEQ Equation \* ARABIC ">
              <w:r w:rsidR="00985F52">
                <w:rPr>
                  <w:noProof/>
                </w:rPr>
                <w:t>17</w:t>
              </w:r>
            </w:fldSimple>
            <w:r>
              <w:t>)</w:t>
            </w:r>
            <w:bookmarkEnd w:id="50"/>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04074844" w:rsidR="006631F4" w:rsidRDefault="006631F4" w:rsidP="008D2C42">
            <w:pPr>
              <w:pStyle w:val="BodyText"/>
              <w:spacing w:line="276" w:lineRule="auto"/>
            </w:pPr>
            <w:bookmarkStart w:id="51" w:name="_Ref468610873"/>
            <w:r>
              <w:t>(</w:t>
            </w:r>
            <w:fldSimple w:instr=" SEQ Equation \* ARABIC ">
              <w:r w:rsidR="00985F52">
                <w:rPr>
                  <w:noProof/>
                </w:rPr>
                <w:t>18</w:t>
              </w:r>
            </w:fldSimple>
            <w:r>
              <w:t>)</w:t>
            </w:r>
            <w:bookmarkEnd w:id="51"/>
          </w:p>
        </w:tc>
      </w:tr>
    </w:tbl>
    <w:p w14:paraId="3A9CFDDC" w14:textId="77777777" w:rsidR="006631F4" w:rsidRDefault="006631F4" w:rsidP="006631F4"/>
    <w:p w14:paraId="21830C28" w14:textId="311C9466" w:rsidR="00A432CD" w:rsidRDefault="00A432CD" w:rsidP="00A432CD">
      <w:pPr>
        <w:pStyle w:val="BodyText"/>
      </w:pPr>
      <w:r>
        <w:t xml:space="preserve">The matrix </w:t>
      </w:r>
      <m:oMath>
        <m:r>
          <w:rPr>
            <w:rFonts w:ascii="Cambria Math" w:hAnsi="Cambria Math"/>
          </w:rPr>
          <m:t>C</m:t>
        </m:r>
      </m:oMath>
      <w:r w:rsidR="00D5096C">
        <w:t xml:space="preserve"> </w:t>
      </w:r>
      <w:r w:rsidR="0007736A">
        <w:t xml:space="preserve">(size n by n) </w:t>
      </w:r>
      <w:r w:rsidR="00D5096C">
        <w:t xml:space="preserve">in equation </w:t>
      </w:r>
      <w:r w:rsidR="00D5096C">
        <w:fldChar w:fldCharType="begin"/>
      </w:r>
      <w:r w:rsidR="00D5096C">
        <w:instrText xml:space="preserve"> REF _Ref468610873 \h </w:instrText>
      </w:r>
      <w:r w:rsidR="00D5096C">
        <w:fldChar w:fldCharType="separate"/>
      </w:r>
      <w:r w:rsidR="00254472">
        <w:t>(</w:t>
      </w:r>
      <w:r w:rsidR="00254472">
        <w:rPr>
          <w:noProof/>
        </w:rPr>
        <w:t>18</w:t>
      </w:r>
      <w:r w:rsidR="00254472">
        <w:t>)</w:t>
      </w:r>
      <w:r w:rsidR="00D5096C">
        <w:fldChar w:fldCharType="end"/>
      </w:r>
      <w:r w:rsidR="00D5096C">
        <w:t xml:space="preserve"> </w:t>
      </w:r>
      <w:r w:rsidR="00471DA9">
        <w:t xml:space="preserve">must </w:t>
      </w:r>
      <w:r w:rsidR="0007736A">
        <w:t>have a nullity of zero</w:t>
      </w:r>
      <w:r w:rsidR="00471DA9">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w:t>
      </w:r>
      <w:r w:rsidR="0007736A">
        <w:t xml:space="preserve">directly back to the states. The </w:t>
      </w:r>
      <m:oMath>
        <m:r>
          <w:rPr>
            <w:rFonts w:ascii="Cambria Math" w:hAnsi="Cambria Math"/>
          </w:rPr>
          <m:t>A</m:t>
        </m:r>
      </m:oMath>
      <w:r w:rsidR="0007736A">
        <w:t xml:space="preserve"> through </w:t>
      </w:r>
      <m:oMath>
        <m:r>
          <w:rPr>
            <w:rFonts w:ascii="Cambria Math" w:hAnsi="Cambria Math"/>
          </w:rPr>
          <m:t>D</m:t>
        </m:r>
      </m:oMath>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254472">
        <w:t>8.2</w:t>
      </w:r>
      <w:r>
        <w:fldChar w:fldCharType="end"/>
      </w:r>
      <w:r>
        <w:t>.</w:t>
      </w:r>
    </w:p>
    <w:p w14:paraId="1C0482BD" w14:textId="0A1C5944" w:rsidR="009B1E11" w:rsidRDefault="009B1E11" w:rsidP="009B1E11">
      <w:pPr>
        <w:pStyle w:val="Heading3"/>
      </w:pPr>
      <w:commentRangeStart w:id="52"/>
      <w:r>
        <w:t xml:space="preserve"> Non-windowed Approach</w:t>
      </w:r>
    </w:p>
    <w:p w14:paraId="3ADB4CC1" w14:textId="7C992E50" w:rsidR="009B1E11" w:rsidRPr="009B1E11" w:rsidRDefault="009B1E11" w:rsidP="009B1E11">
      <w:pPr>
        <w:pStyle w:val="Heading3"/>
      </w:pPr>
      <w:r>
        <w:t xml:space="preserve"> Windowed Approach</w:t>
      </w:r>
    </w:p>
    <w:p w14:paraId="1B0BE5C1" w14:textId="0D511D6E" w:rsidR="00023C8D" w:rsidRDefault="00007EDF" w:rsidP="00265AA4">
      <w:pPr>
        <w:pStyle w:val="Heading1"/>
      </w:pPr>
      <w:bookmarkStart w:id="53" w:name="_Toc469604948"/>
      <w:commentRangeEnd w:id="52"/>
      <w:r>
        <w:rPr>
          <w:rStyle w:val="CommentReference"/>
          <w:rFonts w:ascii="Times New Roman" w:hAnsi="Times New Roman"/>
          <w:caps w:val="0"/>
          <w:spacing w:val="0"/>
          <w:kern w:val="0"/>
        </w:rPr>
        <w:lastRenderedPageBreak/>
        <w:commentReference w:id="52"/>
      </w:r>
      <w:r w:rsidR="00023C8D">
        <w:t>Hardware</w:t>
      </w:r>
      <w:r w:rsidR="00265AA4">
        <w:t xml:space="preserve"> Implementation</w:t>
      </w:r>
      <w:bookmarkEnd w:id="53"/>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332C3470"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254472">
        <w:t xml:space="preserve">Figure </w:t>
      </w:r>
      <w:r w:rsidR="00254472">
        <w:rPr>
          <w:noProof/>
        </w:rPr>
        <w:t>4</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3C9E5A6" w:rsidR="001555D9" w:rsidRPr="00DE596F" w:rsidRDefault="001555D9" w:rsidP="00A5328F">
      <w:pPr>
        <w:pStyle w:val="Caption"/>
      </w:pPr>
      <w:bookmarkStart w:id="54" w:name="_Ref468190474"/>
      <w:r>
        <w:t xml:space="preserve">Figure </w:t>
      </w:r>
      <w:fldSimple w:instr=" SEQ Figure \* ARABIC ">
        <w:r w:rsidR="00254472">
          <w:rPr>
            <w:noProof/>
          </w:rPr>
          <w:t>4</w:t>
        </w:r>
      </w:fldSimple>
      <w:bookmarkEnd w:id="54"/>
      <w:r>
        <w:t xml:space="preserve"> | Onboard Hardware Connectivity Diagram</w:t>
      </w:r>
    </w:p>
    <w:p w14:paraId="28238194" w14:textId="4D0A93DD" w:rsidR="00023C8D" w:rsidRDefault="00023C8D" w:rsidP="00265AA4">
      <w:pPr>
        <w:pStyle w:val="Heading2"/>
      </w:pPr>
      <w:bookmarkStart w:id="55" w:name="_Toc469604949"/>
      <w:r>
        <w:t>Quadrotor</w:t>
      </w:r>
      <w:bookmarkEnd w:id="55"/>
    </w:p>
    <w:p w14:paraId="040A4D58" w14:textId="22984322"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254472" w:rsidRPr="00254472">
        <w:rPr>
          <w:sz w:val="24"/>
          <w:szCs w:val="24"/>
        </w:rPr>
        <w:t xml:space="preserve">Figure </w:t>
      </w:r>
      <w:r w:rsidR="00254472" w:rsidRPr="00254472">
        <w:rPr>
          <w:noProof/>
          <w:sz w:val="24"/>
          <w:szCs w:val="24"/>
        </w:rPr>
        <w:t>5</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181F8826" w:rsidR="00384747" w:rsidRDefault="00E273D8" w:rsidP="00A5328F">
      <w:pPr>
        <w:pStyle w:val="Caption"/>
      </w:pPr>
      <w:bookmarkStart w:id="56" w:name="_Ref468192111"/>
      <w:r>
        <w:t xml:space="preserve">Figure </w:t>
      </w:r>
      <w:fldSimple w:instr=" SEQ Figure \* ARABIC ">
        <w:r w:rsidR="00254472">
          <w:rPr>
            <w:noProof/>
          </w:rPr>
          <w:t>5</w:t>
        </w:r>
      </w:fldSimple>
      <w:bookmarkEnd w:id="56"/>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DB043ED"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7DE1E7BF" w:rsidR="00D3344D" w:rsidRDefault="00D3344D" w:rsidP="00A5328F">
      <w:pPr>
        <w:pStyle w:val="Caption"/>
        <w:rPr>
          <w:szCs w:val="24"/>
        </w:rPr>
      </w:pPr>
      <w:bookmarkStart w:id="57" w:name="_Ref469573007"/>
      <w:r>
        <w:t xml:space="preserve">Table </w:t>
      </w:r>
      <w:fldSimple w:instr=" SEQ Table \* ARABIC ">
        <w:r w:rsidR="00254472">
          <w:rPr>
            <w:noProof/>
          </w:rPr>
          <w:t>3</w:t>
        </w:r>
      </w:fldSimple>
      <w:bookmarkEnd w:id="57"/>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8" w:name="_Toc469604950"/>
      <w:r>
        <w:lastRenderedPageBreak/>
        <w:t xml:space="preserve">Flight </w:t>
      </w:r>
      <w:r w:rsidR="001F661D">
        <w:t>C</w:t>
      </w:r>
      <w:r>
        <w:t>omputer</w:t>
      </w:r>
      <w:bookmarkEnd w:id="58"/>
    </w:p>
    <w:p w14:paraId="37AA64AD" w14:textId="23885A16"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254472" w:rsidRPr="00254472">
        <w:rPr>
          <w:sz w:val="24"/>
          <w:szCs w:val="24"/>
        </w:rPr>
        <w:t xml:space="preserve">Table </w:t>
      </w:r>
      <w:r w:rsidR="00254472" w:rsidRPr="00254472">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6E2834C9"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00D4B99F" w:rsidR="00D3344D" w:rsidRDefault="00D3344D" w:rsidP="00A5328F">
      <w:pPr>
        <w:pStyle w:val="Caption"/>
        <w:rPr>
          <w:rStyle w:val="apple-converted-space"/>
          <w:sz w:val="24"/>
          <w:szCs w:val="24"/>
        </w:rPr>
      </w:pPr>
      <w:bookmarkStart w:id="59" w:name="_Ref469573360"/>
      <w:r>
        <w:t xml:space="preserve">Table </w:t>
      </w:r>
      <w:fldSimple w:instr=" SEQ Table \* ARABIC ">
        <w:r w:rsidR="00254472">
          <w:rPr>
            <w:noProof/>
          </w:rPr>
          <w:t>4</w:t>
        </w:r>
      </w:fldSimple>
      <w:bookmarkEnd w:id="59"/>
      <w:r>
        <w:t xml:space="preserve"> | Comparison of flight computer specifications</w:t>
      </w:r>
    </w:p>
    <w:p w14:paraId="1D2F11D2" w14:textId="6BE4C455"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254472" w:rsidRPr="00254472">
        <w:rPr>
          <w:sz w:val="24"/>
          <w:szCs w:val="24"/>
        </w:rPr>
        <w:t xml:space="preserve">Figure </w:t>
      </w:r>
      <w:r w:rsidR="00254472" w:rsidRPr="00254472">
        <w:rPr>
          <w:noProof/>
          <w:sz w:val="24"/>
          <w:szCs w:val="24"/>
        </w:rPr>
        <w:t>6</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254472" w:rsidRPr="00254472">
        <w:rPr>
          <w:sz w:val="24"/>
          <w:szCs w:val="24"/>
        </w:rPr>
        <w:t xml:space="preserve">Table </w:t>
      </w:r>
      <w:r w:rsidR="00254472" w:rsidRPr="00254472">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4EFE749A" w:rsidR="00721CA7" w:rsidRDefault="00392BFF" w:rsidP="00A5328F">
      <w:pPr>
        <w:pStyle w:val="Caption"/>
      </w:pPr>
      <w:bookmarkStart w:id="60" w:name="_Ref468191611"/>
      <w:r>
        <w:t xml:space="preserve">Figure </w:t>
      </w:r>
      <w:fldSimple w:instr=" SEQ Figure \* ARABIC ">
        <w:r w:rsidR="00254472">
          <w:rPr>
            <w:noProof/>
          </w:rPr>
          <w:t>6</w:t>
        </w:r>
      </w:fldSimple>
      <w:bookmarkEnd w:id="60"/>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1CB2856A"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254472">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1" w:name="_Toc469604951"/>
      <w:commentRangeStart w:id="62"/>
      <w:r>
        <w:t>ROS Environment</w:t>
      </w:r>
      <w:bookmarkEnd w:id="61"/>
      <w:commentRangeEnd w:id="62"/>
      <w:r w:rsidR="00622C04">
        <w:rPr>
          <w:rStyle w:val="CommentReference"/>
          <w:rFonts w:ascii="Times New Roman" w:hAnsi="Times New Roman"/>
          <w:b w:val="0"/>
        </w:rPr>
        <w:commentReference w:id="62"/>
      </w:r>
    </w:p>
    <w:p w14:paraId="5EBB21CF" w14:textId="621AFE8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0E7FEB">
        <w:fldChar w:fldCharType="separate"/>
      </w:r>
      <w:r w:rsidR="00254472">
        <w:t xml:space="preserve">Figure </w:t>
      </w:r>
      <w:r w:rsidR="00254472">
        <w:rPr>
          <w:noProof/>
        </w:rPr>
        <w:t>7</w:t>
      </w:r>
      <w:r w:rsidR="00254472">
        <w:t xml:space="preserve"> | ROS connectivity diagram</w:t>
      </w:r>
      <w:r w:rsidR="000E7FEB">
        <w:fldChar w:fldCharType="end"/>
      </w:r>
      <w:r w:rsidR="000E7FEB">
        <w:fldChar w:fldCharType="begin"/>
      </w:r>
      <w:r w:rsidR="000E7FEB">
        <w:instrText xml:space="preserve"> REF _Ref469575202 \h </w:instrText>
      </w:r>
      <w:r w:rsidR="000E7FEB">
        <w:fldChar w:fldCharType="separate"/>
      </w:r>
      <w:r w:rsidR="00254472">
        <w:t xml:space="preserve">Figure </w:t>
      </w:r>
      <w:r w:rsidR="00254472">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C942588" w14:textId="14E0E4F8" w:rsidR="000E7FEB" w:rsidRPr="00795F8C" w:rsidRDefault="000E7FEB" w:rsidP="00A5328F">
      <w:pPr>
        <w:pStyle w:val="Caption"/>
      </w:pPr>
      <w:bookmarkStart w:id="63" w:name="_Ref469575202"/>
      <w:bookmarkStart w:id="64" w:name="_Ref469575198"/>
      <w:r>
        <w:t xml:space="preserve">Figure </w:t>
      </w:r>
      <w:fldSimple w:instr=" SEQ Figure \* ARABIC ">
        <w:r w:rsidR="00254472">
          <w:rPr>
            <w:noProof/>
          </w:rPr>
          <w:t>7</w:t>
        </w:r>
      </w:fldSimple>
      <w:bookmarkEnd w:id="63"/>
      <w:r>
        <w:t xml:space="preserve"> | ROS connectivity diagram</w:t>
      </w:r>
      <w:bookmarkEnd w:id="64"/>
    </w:p>
    <w:p w14:paraId="4C0CF5D0" w14:textId="77777777" w:rsidR="00926F93" w:rsidRDefault="00926F93" w:rsidP="00265AA4">
      <w:pPr>
        <w:pStyle w:val="Heading3"/>
      </w:pPr>
      <w:bookmarkStart w:id="65" w:name="_Toc469604952"/>
      <w:r>
        <w:t xml:space="preserve">SSE </w:t>
      </w:r>
      <w:commentRangeStart w:id="66"/>
      <w:r>
        <w:t>Algorithm</w:t>
      </w:r>
      <w:bookmarkEnd w:id="65"/>
      <w:commentRangeEnd w:id="66"/>
      <w:r w:rsidR="00622C04">
        <w:rPr>
          <w:rStyle w:val="CommentReference"/>
          <w:rFonts w:ascii="Times New Roman" w:hAnsi="Times New Roman"/>
          <w:b w:val="0"/>
        </w:rPr>
        <w:commentReference w:id="66"/>
      </w:r>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However, the limited number of functions available in CVXgen may not be sufficient to translate the full algorithm from CVX in MATLAB to CVXgen</w:t>
      </w:r>
      <w:r>
        <w:t xml:space="preserve">. The second option is to write an optimization solver in a MATLAB s-function for Simulink code generation. Writing this kind of a solver is more involved than the 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7" w:name="_Toc469604953"/>
      <w:commentRangeStart w:id="68"/>
      <w:r>
        <w:lastRenderedPageBreak/>
        <w:t>Data Logging</w:t>
      </w:r>
      <w:bookmarkEnd w:id="67"/>
      <w:commentRangeEnd w:id="68"/>
      <w:r w:rsidR="00622C04">
        <w:rPr>
          <w:rStyle w:val="CommentReference"/>
          <w:rFonts w:ascii="Times New Roman" w:hAnsi="Times New Roman"/>
          <w:b w:val="0"/>
        </w:rPr>
        <w:commentReference w:id="68"/>
      </w:r>
    </w:p>
    <w:p w14:paraId="2B321126" w14:textId="7A02CDBE" w:rsidR="00000D29" w:rsidRPr="00160F73" w:rsidRDefault="00000D29" w:rsidP="0022291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rsidR="0007736A">
        <w:t>During flight, t</w:t>
      </w:r>
      <w:r w:rsidRPr="00000D29">
        <w:t xml:space="preserve">he SSE algorithm will be able to access data from either the rostopics </w:t>
      </w:r>
      <w:r w:rsidR="0007736A">
        <w:t>or rosbag during actual flight. For offline analysis,</w:t>
      </w:r>
      <w:r w:rsidRPr="00000D29">
        <w:t xml:space="preserve"> the rosbag data will be copied from the Jetson to a local machine.</w:t>
      </w:r>
    </w:p>
    <w:p w14:paraId="3B912257" w14:textId="11AD0DF7" w:rsidR="001F661D" w:rsidRPr="00023C8D" w:rsidRDefault="001F661D" w:rsidP="00265AA4">
      <w:pPr>
        <w:pStyle w:val="Heading2"/>
      </w:pPr>
      <w:bookmarkStart w:id="69" w:name="_Toc469604954"/>
      <w:commentRangeStart w:id="70"/>
      <w:r>
        <w:t>Flight Controller</w:t>
      </w:r>
      <w:bookmarkEnd w:id="69"/>
      <w:commentRangeEnd w:id="70"/>
      <w:r w:rsidR="00622C04">
        <w:rPr>
          <w:rStyle w:val="CommentReference"/>
          <w:rFonts w:ascii="Times New Roman" w:hAnsi="Times New Roman"/>
          <w:b w:val="0"/>
          <w:caps w:val="0"/>
        </w:rPr>
        <w:commentReference w:id="70"/>
      </w:r>
    </w:p>
    <w:p w14:paraId="5A57F010" w14:textId="320D6E9A"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254472" w:rsidRPr="00254472">
        <w:rPr>
          <w:sz w:val="24"/>
          <w:szCs w:val="24"/>
        </w:rPr>
        <w:t xml:space="preserve">Figure </w:t>
      </w:r>
      <w:r w:rsidR="00254472" w:rsidRPr="00254472">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8935A85" w14:textId="667FBC1A" w:rsidR="00306FA8" w:rsidRDefault="00306FA8" w:rsidP="00A5328F">
      <w:pPr>
        <w:pStyle w:val="Caption"/>
      </w:pPr>
      <w:bookmarkStart w:id="71" w:name="_Ref468192266"/>
      <w:r>
        <w:t xml:space="preserve">Figure </w:t>
      </w:r>
      <w:fldSimple w:instr=" SEQ Figure \* ARABIC ">
        <w:r w:rsidR="00254472">
          <w:rPr>
            <w:noProof/>
          </w:rPr>
          <w:t>8</w:t>
        </w:r>
      </w:fldSimple>
      <w:bookmarkEnd w:id="71"/>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15E87F40" w:rsidR="007E16CC" w:rsidRDefault="007E16CC" w:rsidP="007E16CC">
      <w:pPr>
        <w:pStyle w:val="BodyText"/>
        <w:ind w:firstLine="540"/>
      </w:pPr>
      <w:r>
        <w:t xml:space="preserve">The Pixhawk itself is powered by 4.8 to 5.4 V and contains </w:t>
      </w:r>
      <w:r w:rsidR="00396309">
        <w:t>multiple sensors:</w:t>
      </w:r>
      <w:r w:rsidR="00A760D4">
        <w:t xml:space="preserve"> an MPU6000 which is used as the main 3-axis accelerometer and 3-axis gyroscope, an ST Micro 16-bit gyroscope, an ST Micro 14-bit magnetometer, and an MEAS barometer</w:t>
      </w:r>
      <w:r>
        <w:t xml:space="preserve">. </w:t>
      </w:r>
      <w:r w:rsidR="00216781">
        <w:t>The Pixhawk</w:t>
      </w:r>
      <w:r>
        <w:t xml:space="preserve"> has 5 UART ports (in the form of serial connections), one port each for I</w:t>
      </w:r>
      <w:r>
        <w:rPr>
          <w:vertAlign w:val="superscript"/>
        </w:rPr>
        <w:t>2</w:t>
      </w:r>
      <w:r>
        <w:t>C and SPI connections, a USB port, and 3.3 and 6.6 V ADC ports</w:t>
      </w:r>
      <w:r w:rsidR="007A4EB4">
        <w:t xml:space="preserve"> </w:t>
      </w:r>
      <w:r w:rsidR="007A4EB4">
        <w:fldChar w:fldCharType="begin"/>
      </w:r>
      <w:r w:rsidR="007A4EB4">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rsidR="007A4EB4">
        <w:fldChar w:fldCharType="separate"/>
      </w:r>
      <w:r w:rsidR="007A4EB4" w:rsidRPr="007A4EB4">
        <w:t>[15]</w:t>
      </w:r>
      <w:r w:rsidR="007A4EB4">
        <w:fldChar w:fldCharType="end"/>
      </w:r>
      <w:r>
        <w:t xml:space="preserve">. The various ports of the Pixhawk are shown in </w:t>
      </w:r>
      <w:r>
        <w:fldChar w:fldCharType="begin"/>
      </w:r>
      <w:r>
        <w:instrText xml:space="preserve"> REF _Ref468636898 \h </w:instrText>
      </w:r>
      <w:r>
        <w:fldChar w:fldCharType="separate"/>
      </w:r>
      <w:r w:rsidR="00254472" w:rsidRPr="006A3B50">
        <w:t xml:space="preserve">Figure </w:t>
      </w:r>
      <w:r w:rsidR="00254472">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78C5280D" w:rsidR="007E16CC" w:rsidRPr="006A3B50" w:rsidRDefault="007E16CC" w:rsidP="00A5328F">
      <w:pPr>
        <w:pStyle w:val="Caption"/>
      </w:pPr>
      <w:bookmarkStart w:id="72" w:name="_Ref468636898"/>
      <w:r w:rsidRPr="006A3B50">
        <w:t xml:space="preserve">Figure </w:t>
      </w:r>
      <w:fldSimple w:instr=" SEQ Figure \* ARABIC ">
        <w:r w:rsidR="00254472">
          <w:rPr>
            <w:noProof/>
          </w:rPr>
          <w:t>9</w:t>
        </w:r>
      </w:fldSimple>
      <w:bookmarkEnd w:id="72"/>
      <w:r w:rsidRPr="006A3B50">
        <w:t xml:space="preserve"> | Pixhawk Connector Description</w:t>
      </w:r>
      <w:r>
        <w:t xml:space="preserve">s </w:t>
      </w:r>
      <w:r>
        <w:fldChar w:fldCharType="begin"/>
      </w:r>
      <w:r w:rsidR="007A4EB4">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7A4EB4" w:rsidRPr="007A4EB4">
        <w:t>[16]</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73" w:name="_Ref469264451"/>
      <w:bookmarkStart w:id="74" w:name="_Toc469604955"/>
      <w:bookmarkStart w:id="75" w:name="_Ref274917921"/>
      <w:bookmarkStart w:id="76" w:name="_Toc468639755"/>
      <w:r>
        <w:lastRenderedPageBreak/>
        <w:t>Sensors</w:t>
      </w:r>
      <w:bookmarkEnd w:id="73"/>
      <w:bookmarkEnd w:id="74"/>
    </w:p>
    <w:p w14:paraId="28121EF3" w14:textId="03134139"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254472">
        <w:t xml:space="preserve">Table </w:t>
      </w:r>
      <w:r w:rsidR="00254472">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254472">
        <w:t xml:space="preserve">Table </w:t>
      </w:r>
      <w:r w:rsidR="00254472">
        <w:rPr>
          <w:noProof/>
        </w:rPr>
        <w:t>5</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4599E106" w:rsidR="009609E8" w:rsidRDefault="009609E8" w:rsidP="00A5328F">
      <w:pPr>
        <w:pStyle w:val="Caption"/>
      </w:pPr>
      <w:bookmarkStart w:id="77" w:name="_Ref468633149"/>
      <w:r>
        <w:t xml:space="preserve">Table </w:t>
      </w:r>
      <w:fldSimple w:instr=" SEQ Table \* ARABIC ">
        <w:r w:rsidR="00254472">
          <w:rPr>
            <w:noProof/>
          </w:rPr>
          <w:t>5</w:t>
        </w:r>
      </w:fldSimple>
      <w:bookmarkEnd w:id="77"/>
      <w:r>
        <w:t xml:space="preserve"> | Possible sensors</w:t>
      </w:r>
    </w:p>
    <w:p w14:paraId="7BE5211F" w14:textId="162BE024"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sidR="007A4EB4">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007A4EB4" w:rsidRPr="007A4EB4">
        <w:t>[17]</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sidR="007A4EB4">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007A4EB4"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such as the Airspeed microSensor from RobotShop</w:t>
      </w:r>
      <w:r w:rsidR="001A6784">
        <w:rPr>
          <w:color w:val="000000" w:themeColor="text1"/>
          <w:shd w:val="clear" w:color="auto" w:fill="FFFFFF"/>
        </w:rPr>
        <w:t xml:space="preserve"> </w:t>
      </w:r>
      <w:r w:rsidR="001A6784">
        <w:rPr>
          <w:color w:val="000000" w:themeColor="text1"/>
          <w:shd w:val="clear" w:color="auto" w:fill="FFFFFF"/>
        </w:rPr>
        <w:fldChar w:fldCharType="begin"/>
      </w:r>
      <w:r w:rsidR="007A4EB4">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7A4EB4" w:rsidRPr="007A4EB4">
        <w:t>[19]</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00254472">
        <w:t xml:space="preserve">Table </w:t>
      </w:r>
      <w:r w:rsidR="00254472">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25CCC7D2"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254472">
        <w:t xml:space="preserve">Table </w:t>
      </w:r>
      <w:r w:rsidR="00254472">
        <w:rPr>
          <w:noProof/>
        </w:rPr>
        <w:t>6</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5E52467" w:rsidR="00222917" w:rsidRPr="00063096" w:rsidRDefault="00222917" w:rsidP="00A5328F">
      <w:pPr>
        <w:pStyle w:val="Caption"/>
      </w:pPr>
      <w:bookmarkStart w:id="78" w:name="_Ref462840351"/>
      <w:bookmarkStart w:id="79" w:name="_Ref468631839"/>
      <w:r>
        <w:t xml:space="preserve">Table </w:t>
      </w:r>
      <w:fldSimple w:instr=" SEQ Table \* ARABIC ">
        <w:r w:rsidR="00254472">
          <w:rPr>
            <w:noProof/>
          </w:rPr>
          <w:t>6</w:t>
        </w:r>
      </w:fldSimple>
      <w:bookmarkEnd w:id="78"/>
      <w:r>
        <w:t xml:space="preserve"> | Sensors and associated states</w:t>
      </w:r>
      <w:bookmarkEnd w:id="79"/>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80" w:name="_Toc469604956"/>
      <w:r>
        <w:t>9DOF Sensor</w:t>
      </w:r>
      <w:bookmarkEnd w:id="80"/>
    </w:p>
    <w:p w14:paraId="0CF2C213" w14:textId="64965B69"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7A4EB4">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7A4EB4" w:rsidRPr="007A4EB4">
        <w:t>[20]</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254472">
        <w:t xml:space="preserve">Figure </w:t>
      </w:r>
      <w:r w:rsidR="00254472">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331DD26" w14:textId="1FBF7AD3" w:rsidR="009609E8" w:rsidRPr="00586010" w:rsidRDefault="009609E8" w:rsidP="00A5328F">
      <w:pPr>
        <w:pStyle w:val="Caption"/>
      </w:pPr>
      <w:bookmarkStart w:id="81" w:name="_Ref469234625"/>
      <w:bookmarkStart w:id="82" w:name="_Ref469234621"/>
      <w:r>
        <w:t xml:space="preserve">Figure </w:t>
      </w:r>
      <w:fldSimple w:instr=" SEQ Figure \* ARABIC ">
        <w:r w:rsidR="00254472">
          <w:rPr>
            <w:noProof/>
          </w:rPr>
          <w:t>10</w:t>
        </w:r>
      </w:fldSimple>
      <w:bookmarkEnd w:id="81"/>
      <w:r w:rsidRPr="00BE2194">
        <w:t xml:space="preserve"> | </w:t>
      </w:r>
      <w:r>
        <w:t xml:space="preserve">9DOF IMU </w:t>
      </w:r>
      <w:r>
        <w:fldChar w:fldCharType="begin"/>
      </w:r>
      <w:r w:rsidR="007A4EB4">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7A4EB4" w:rsidRPr="007A4EB4">
        <w:t>[20]</w:t>
      </w:r>
      <w:r>
        <w:fldChar w:fldCharType="end"/>
      </w:r>
      <w:bookmarkEnd w:id="82"/>
    </w:p>
    <w:p w14:paraId="7AFDBCD0" w14:textId="77777777" w:rsidR="009609E8" w:rsidRDefault="009609E8" w:rsidP="00265AA4">
      <w:pPr>
        <w:pStyle w:val="Heading3"/>
      </w:pPr>
      <w:bookmarkStart w:id="83" w:name="_Toc469604957"/>
      <w:r>
        <w:t>Laser Scanner</w:t>
      </w:r>
      <w:bookmarkEnd w:id="83"/>
    </w:p>
    <w:p w14:paraId="50B324A2" w14:textId="72680D54"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254472" w:rsidRPr="00254472">
        <w:rPr>
          <w:sz w:val="24"/>
          <w:szCs w:val="24"/>
        </w:rPr>
        <w:t xml:space="preserve">Figure </w:t>
      </w:r>
      <w:r w:rsidR="00254472" w:rsidRPr="00254472">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2D1D4F9E" w:rsidR="009609E8" w:rsidRPr="00644358" w:rsidRDefault="009609E8" w:rsidP="00A5328F">
      <w:pPr>
        <w:pStyle w:val="Caption"/>
        <w:rPr>
          <w:rFonts w:eastAsia="Times"/>
          <w:color w:val="000000" w:themeColor="text1"/>
          <w:sz w:val="24"/>
          <w:szCs w:val="24"/>
        </w:rPr>
      </w:pPr>
      <w:bookmarkStart w:id="84" w:name="_Ref468313530"/>
      <w:r>
        <w:t xml:space="preserve">Figure </w:t>
      </w:r>
      <w:fldSimple w:instr=" SEQ Figure \* ARABIC ">
        <w:r w:rsidR="00254472">
          <w:rPr>
            <w:noProof/>
          </w:rPr>
          <w:t>11</w:t>
        </w:r>
      </w:fldSimple>
      <w:bookmarkEnd w:id="84"/>
      <w:r>
        <w:t xml:space="preserve"> | Laser scanner rangefinder </w:t>
      </w:r>
      <w:r>
        <w:fldChar w:fldCharType="begin"/>
      </w:r>
      <w:r w:rsidR="007A4EB4">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7A4EB4" w:rsidRPr="007A4EB4">
        <w:t>[21]</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 xml:space="preserve">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Appendix)</w:t>
      </w:r>
      <w:r>
        <w:rPr>
          <w:bCs/>
          <w:color w:val="000000" w:themeColor="text1"/>
          <w:sz w:val="24"/>
          <w:szCs w:val="24"/>
        </w:rPr>
        <w:t>.</w:t>
      </w:r>
    </w:p>
    <w:p w14:paraId="0EE84B8E" w14:textId="7E9D100C" w:rsidR="009609E8" w:rsidRDefault="00FB23BC" w:rsidP="00265AA4">
      <w:pPr>
        <w:pStyle w:val="Heading3"/>
      </w:pPr>
      <w:bookmarkStart w:id="85" w:name="_Toc469604958"/>
      <w:r>
        <w:t>OptiT</w:t>
      </w:r>
      <w:r w:rsidR="009609E8">
        <w:t>rack vision system</w:t>
      </w:r>
      <w:bookmarkEnd w:id="85"/>
    </w:p>
    <w:p w14:paraId="19A62EC8" w14:textId="2BC23ECD"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7A4EB4">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7A4EB4" w:rsidRPr="007A4EB4">
        <w:t>[22]</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254472" w:rsidRPr="00254472">
        <w:rPr>
          <w:szCs w:val="24"/>
        </w:rPr>
        <w:t xml:space="preserve">Figure </w:t>
      </w:r>
      <w:r w:rsidR="00254472" w:rsidRPr="00254472">
        <w:rPr>
          <w:noProof/>
          <w:szCs w:val="24"/>
        </w:rPr>
        <w:t>12</w:t>
      </w:r>
      <w:r w:rsidR="005648A0" w:rsidRPr="00A25AA5">
        <w:rPr>
          <w:szCs w:val="24"/>
        </w:rPr>
        <w:fldChar w:fldCharType="end"/>
      </w:r>
      <w:r w:rsidR="005648A0">
        <w:t xml:space="preserve"> shows the Optitrack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5C0D1442" w:rsidR="009609E8" w:rsidRDefault="009609E8" w:rsidP="00A5328F">
      <w:pPr>
        <w:pStyle w:val="Caption"/>
      </w:pPr>
      <w:bookmarkStart w:id="86" w:name="_Ref468265000"/>
      <w:r>
        <w:t xml:space="preserve">Figure </w:t>
      </w:r>
      <w:fldSimple w:instr=" SEQ Figure \* ARABIC ">
        <w:r w:rsidR="00254472">
          <w:rPr>
            <w:noProof/>
          </w:rPr>
          <w:t>12</w:t>
        </w:r>
      </w:fldSimple>
      <w:bookmarkEnd w:id="86"/>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7AF49794" w:rsidR="00222917" w:rsidRDefault="000741C6" w:rsidP="00924089">
      <w:pPr>
        <w:pStyle w:val="BodyText"/>
        <w:ind w:firstLine="540"/>
      </w:pPr>
      <w:r>
        <w:lastRenderedPageBreak/>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254472">
        <w:t xml:space="preserve">Figure </w:t>
      </w:r>
      <w:r w:rsidR="00254472">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1F4B63EB" w:rsidR="009609E8" w:rsidRDefault="009609E8" w:rsidP="00A5328F">
      <w:pPr>
        <w:pStyle w:val="Caption"/>
      </w:pPr>
      <w:bookmarkStart w:id="87" w:name="_Ref468351538"/>
      <w:bookmarkStart w:id="88" w:name="_Ref468351537"/>
      <w:r>
        <w:t xml:space="preserve">Figure </w:t>
      </w:r>
      <w:fldSimple w:instr=" SEQ Figure \* ARABIC ">
        <w:r w:rsidR="00254472">
          <w:rPr>
            <w:noProof/>
          </w:rPr>
          <w:t>13</w:t>
        </w:r>
      </w:fldSimple>
      <w:bookmarkEnd w:id="87"/>
      <w:r>
        <w:t xml:space="preserve"> | (a) Optitrack calibration tool</w:t>
      </w:r>
      <w:bookmarkEnd w:id="88"/>
      <w:r>
        <w:t xml:space="preserve"> (b) Optitrack calibration screen</w:t>
      </w:r>
    </w:p>
    <w:p w14:paraId="6F6E3401" w14:textId="77777777" w:rsidR="003D2CDA" w:rsidRDefault="003D2CDA" w:rsidP="00265AA4">
      <w:pPr>
        <w:pStyle w:val="Heading2"/>
      </w:pPr>
      <w:bookmarkStart w:id="89" w:name="_Toc469604959"/>
      <w:r>
        <w:t>RC Receiver</w:t>
      </w:r>
      <w:bookmarkEnd w:id="89"/>
    </w:p>
    <w:p w14:paraId="194E952E" w14:textId="244F9729"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254472">
        <w:t xml:space="preserve">Figure </w:t>
      </w:r>
      <w:r w:rsidR="00254472">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5CB7D36" w:rsidR="003D2CDA" w:rsidRDefault="003D2CDA" w:rsidP="00A5328F">
      <w:pPr>
        <w:pStyle w:val="Caption"/>
      </w:pPr>
      <w:bookmarkStart w:id="90" w:name="_Ref468636718"/>
      <w:r>
        <w:t xml:space="preserve">Figure </w:t>
      </w:r>
      <w:fldSimple w:instr=" SEQ Figure \* ARABIC ">
        <w:r w:rsidR="00254472">
          <w:rPr>
            <w:noProof/>
          </w:rPr>
          <w:t>14</w:t>
        </w:r>
      </w:fldSimple>
      <w:bookmarkEnd w:id="90"/>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91" w:name="_Toc469604960"/>
      <w:r>
        <w:t>Power Grid</w:t>
      </w:r>
      <w:bookmarkEnd w:id="91"/>
    </w:p>
    <w:p w14:paraId="1954D5E8" w14:textId="16528C7A" w:rsidR="00222917" w:rsidRDefault="00222917" w:rsidP="00222917">
      <w:pPr>
        <w:pStyle w:val="BodyText"/>
        <w:ind w:firstLine="540"/>
      </w:pPr>
      <w:r>
        <w:t xml:space="preserve">A 14.8 V LiPo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254472">
        <w:t xml:space="preserve">Figure </w:t>
      </w:r>
      <w:r w:rsidR="00254472">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B0F3FE7" w:rsidR="006A5A52" w:rsidRPr="00234828" w:rsidRDefault="006A5A52" w:rsidP="00A5328F">
      <w:pPr>
        <w:pStyle w:val="Caption"/>
      </w:pPr>
      <w:bookmarkStart w:id="92" w:name="_Ref468636674"/>
      <w:r>
        <w:t xml:space="preserve">Figure </w:t>
      </w:r>
      <w:fldSimple w:instr=" SEQ Figure \* ARABIC ">
        <w:r w:rsidR="00254472">
          <w:rPr>
            <w:noProof/>
          </w:rPr>
          <w:t>15</w:t>
        </w:r>
      </w:fldSimple>
      <w:bookmarkEnd w:id="92"/>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3" w:name="_Toc469604961"/>
      <w:r>
        <w:lastRenderedPageBreak/>
        <w:t>Bill of materials</w:t>
      </w:r>
      <w:bookmarkEnd w:id="93"/>
    </w:p>
    <w:bookmarkEnd w:id="75"/>
    <w:bookmarkEnd w:id="76"/>
    <w:p w14:paraId="0C5375B0" w14:textId="317ABDD0" w:rsidR="00222917" w:rsidRPr="00C7218C" w:rsidRDefault="00222917" w:rsidP="00222917">
      <w:pPr>
        <w:pStyle w:val="BodyText"/>
        <w:ind w:firstLine="540"/>
      </w:pPr>
      <w:r>
        <w:fldChar w:fldCharType="begin"/>
      </w:r>
      <w:r>
        <w:instrText xml:space="preserve"> REF _Ref468386987 \h </w:instrText>
      </w:r>
      <w:r>
        <w:fldChar w:fldCharType="separate"/>
      </w:r>
      <w:r w:rsidR="00254472">
        <w:t xml:space="preserve">Table </w:t>
      </w:r>
      <w:r w:rsidR="00254472">
        <w:rPr>
          <w:noProof/>
        </w:rPr>
        <w:t>7</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A5328F">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A5328F">
      <w:pPr>
        <w:pStyle w:val="Caption"/>
      </w:pPr>
      <w:bookmarkStart w:id="94"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A5328F">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A5328F">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A5328F">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A5328F">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0600D00C" w:rsidR="00A91FD3" w:rsidRPr="006C57D4" w:rsidRDefault="00A91FD3" w:rsidP="00A5328F">
      <w:pPr>
        <w:pStyle w:val="Caption"/>
      </w:pPr>
      <w:bookmarkStart w:id="95" w:name="_Ref468386987"/>
      <w:bookmarkStart w:id="96" w:name="_Ref468386982"/>
      <w:r>
        <w:t xml:space="preserve">Table </w:t>
      </w:r>
      <w:fldSimple w:instr=" SEQ Table \* ARABIC ">
        <w:r w:rsidR="00254472">
          <w:rPr>
            <w:noProof/>
          </w:rPr>
          <w:t>7</w:t>
        </w:r>
      </w:fldSimple>
      <w:bookmarkEnd w:id="94"/>
      <w:bookmarkEnd w:id="95"/>
      <w:r>
        <w:t xml:space="preserve"> | Bill of Materials</w:t>
      </w:r>
      <w:bookmarkEnd w:id="96"/>
    </w:p>
    <w:p w14:paraId="3E678433" w14:textId="1D9E9BEB" w:rsidR="00FB4D5B" w:rsidRDefault="00622C04" w:rsidP="00622C04">
      <w:pPr>
        <w:pStyle w:val="Heading2"/>
      </w:pPr>
      <w:r>
        <w:t xml:space="preserve">HARDWARE </w:t>
      </w:r>
      <w:commentRangeStart w:id="97"/>
      <w:r>
        <w:t>INTEGRATION</w:t>
      </w:r>
      <w:commentRangeEnd w:id="97"/>
      <w:r>
        <w:rPr>
          <w:rStyle w:val="CommentReference"/>
          <w:rFonts w:ascii="Times New Roman" w:hAnsi="Times New Roman"/>
          <w:b w:val="0"/>
          <w:caps w:val="0"/>
        </w:rPr>
        <w:commentReference w:id="97"/>
      </w:r>
    </w:p>
    <w:p w14:paraId="3710A767" w14:textId="6DC65C54" w:rsidR="004631EE" w:rsidRDefault="00956F68" w:rsidP="006832C7">
      <w:pPr>
        <w:pStyle w:val="Heading1"/>
      </w:pPr>
      <w:bookmarkStart w:id="98" w:name="_Toc469604962"/>
      <w:r>
        <w:lastRenderedPageBreak/>
        <w:t>Results</w:t>
      </w:r>
      <w:bookmarkEnd w:id="98"/>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9" w:name="_Ref468647384"/>
      <w:bookmarkStart w:id="100" w:name="_Toc469604963"/>
      <w:r>
        <w:t>Dynamic model</w:t>
      </w:r>
      <w:bookmarkEnd w:id="99"/>
      <w:bookmarkEnd w:id="100"/>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9E8869F" w:rsidR="00C742D9" w:rsidRDefault="006F7AF9" w:rsidP="0041319C">
      <w:pPr>
        <w:pStyle w:val="BodyText"/>
        <w:ind w:firstLine="540"/>
      </w:pPr>
      <w:r>
        <w:t xml:space="preserve">The </w:t>
      </w:r>
      <w:r w:rsidR="007B11F7">
        <w:t>MATLAB</w:t>
      </w:r>
      <w:r>
        <w:t xml:space="preserve"> code used to generate these plots is attached in </w:t>
      </w:r>
      <w:r w:rsidR="009458C6">
        <w:t>Appendix</w:t>
      </w:r>
      <w:r w:rsidR="0007736A">
        <w:t xml:space="preserve"> </w:t>
      </w:r>
      <w:r w:rsidR="0007736A">
        <w:fldChar w:fldCharType="begin"/>
      </w:r>
      <w:r w:rsidR="0007736A">
        <w:instrText xml:space="preserve"> REF _Ref468379872 \r \h </w:instrText>
      </w:r>
      <w:r w:rsidR="0007736A">
        <w:fldChar w:fldCharType="separate"/>
      </w:r>
      <w:r w:rsidR="0007736A">
        <w:t>8.1</w:t>
      </w:r>
      <w:r w:rsidR="0007736A">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254472">
        <w:t xml:space="preserve">Figure </w:t>
      </w:r>
      <w:r w:rsidR="00254472">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254472">
        <w:t xml:space="preserve">Figure </w:t>
      </w:r>
      <w:r w:rsidR="00254472">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4F0F125" w:rsidR="00206778" w:rsidRDefault="00206778" w:rsidP="00A5328F">
      <w:pPr>
        <w:pStyle w:val="Caption"/>
      </w:pPr>
      <w:bookmarkStart w:id="101" w:name="_Ref468396056"/>
      <w:bookmarkStart w:id="102" w:name="_Ref468396046"/>
      <w:r>
        <w:t xml:space="preserve">Figure </w:t>
      </w:r>
      <w:fldSimple w:instr=" SEQ Figure \* ARABIC ">
        <w:r w:rsidR="00254472">
          <w:rPr>
            <w:noProof/>
          </w:rPr>
          <w:t>16</w:t>
        </w:r>
      </w:fldSimple>
      <w:bookmarkEnd w:id="101"/>
      <w:r>
        <w:t xml:space="preserve"> </w:t>
      </w:r>
      <w:r w:rsidRPr="00BE2194">
        <w:t xml:space="preserve">| </w:t>
      </w:r>
      <w:r>
        <w:t>Simulation of quadrotor flying straight up.</w:t>
      </w:r>
      <w:bookmarkEnd w:id="102"/>
    </w:p>
    <w:p w14:paraId="7F73552A" w14:textId="272ADEA2" w:rsidR="006F7AF9" w:rsidRDefault="00C742D9" w:rsidP="00C742D9">
      <w:pPr>
        <w:pStyle w:val="BodyText"/>
        <w:ind w:firstLine="540"/>
        <w:jc w:val="right"/>
      </w:pPr>
      <w:r>
        <w:rPr>
          <w:noProof/>
        </w:rPr>
        <w:drawing>
          <wp:anchor distT="0" distB="0" distL="114300" distR="114300" simplePos="0" relativeHeight="251641856"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27881D1" w:rsidR="00206778" w:rsidRDefault="00206778" w:rsidP="00A5328F">
      <w:pPr>
        <w:pStyle w:val="Caption"/>
      </w:pPr>
      <w:bookmarkStart w:id="103" w:name="_Ref468396145"/>
      <w:r>
        <w:t xml:space="preserve">Figure </w:t>
      </w:r>
      <w:fldSimple w:instr=" SEQ Figure \* ARABIC ">
        <w:r w:rsidR="00254472">
          <w:rPr>
            <w:noProof/>
          </w:rPr>
          <w:t>17</w:t>
        </w:r>
      </w:fldSimple>
      <w:bookmarkEnd w:id="103"/>
      <w:r>
        <w:t xml:space="preserve"> </w:t>
      </w:r>
      <w:r w:rsidRPr="00BE2194">
        <w:t xml:space="preserve">| </w:t>
      </w:r>
      <w:r w:rsidR="009458C6">
        <w:t xml:space="preserve">(a) Motor configuration for flying left (b) </w:t>
      </w:r>
      <w:r w:rsidR="00C742D9">
        <w:t xml:space="preserve">Simulation </w:t>
      </w:r>
      <w:r w:rsidR="009458C6">
        <w:t>results</w:t>
      </w:r>
    </w:p>
    <w:p w14:paraId="5F843525" w14:textId="2BF97173"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254472">
        <w:t xml:space="preserve">Figure </w:t>
      </w:r>
      <w:r w:rsidR="00254472">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48000"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6D36FF4B" w:rsidR="00206778" w:rsidRPr="001C294C" w:rsidRDefault="00206778" w:rsidP="00A5328F">
      <w:pPr>
        <w:pStyle w:val="Caption"/>
      </w:pPr>
      <w:bookmarkStart w:id="104" w:name="_Ref468396242"/>
      <w:r>
        <w:t xml:space="preserve">Figure </w:t>
      </w:r>
      <w:fldSimple w:instr=" SEQ Figure \* ARABIC ">
        <w:r w:rsidR="00254472">
          <w:rPr>
            <w:noProof/>
          </w:rPr>
          <w:t>18</w:t>
        </w:r>
      </w:fldSimple>
      <w:bookmarkEnd w:id="104"/>
      <w:r>
        <w:t xml:space="preserve"> </w:t>
      </w:r>
      <w:r w:rsidRPr="00BE2194">
        <w:t xml:space="preserve">| </w:t>
      </w:r>
      <w:r w:rsidR="00EC1AF4">
        <w:t>(a) Motor configuration for flying right (b) Simulation results</w:t>
      </w:r>
    </w:p>
    <w:p w14:paraId="749844FD" w14:textId="51B3D281" w:rsidR="009460D3" w:rsidRDefault="00C742D9" w:rsidP="00BC643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4978E708" w14:textId="26A0743E" w:rsidR="00701A0A" w:rsidRDefault="00701A0A">
      <w:pPr>
        <w:pStyle w:val="Heading2"/>
      </w:pPr>
      <w:bookmarkStart w:id="105" w:name="_Ref468637658"/>
      <w:bookmarkStart w:id="106" w:name="_Toc469604964"/>
      <w:commentRangeStart w:id="107"/>
      <w:r>
        <w:t>SSE algorithm</w:t>
      </w:r>
      <w:bookmarkEnd w:id="105"/>
      <w:bookmarkEnd w:id="106"/>
      <w:commentRangeEnd w:id="107"/>
      <w:r w:rsidR="00E848E6">
        <w:rPr>
          <w:rStyle w:val="CommentReference"/>
          <w:rFonts w:ascii="Times New Roman" w:hAnsi="Times New Roman"/>
          <w:b w:val="0"/>
          <w:caps w:val="0"/>
        </w:rPr>
        <w:commentReference w:id="107"/>
      </w:r>
    </w:p>
    <w:p w14:paraId="527859BC" w14:textId="3F4D700A" w:rsidR="009460D3" w:rsidRDefault="00985F52" w:rsidP="00A200AA">
      <w:pPr>
        <w:pStyle w:val="BodyText"/>
        <w:ind w:firstLine="547"/>
      </w:pPr>
      <w:r>
        <w:rPr>
          <w:noProof/>
        </w:rPr>
        <w:drawing>
          <wp:anchor distT="0" distB="0" distL="114300" distR="114300" simplePos="0" relativeHeight="251675648" behindDoc="0" locked="0" layoutInCell="1" allowOverlap="1" wp14:anchorId="6FC101B7" wp14:editId="3A249D89">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rsidR="00A200AA">
        <w:t xml:space="preserve">The first test of the SSE algorithm was on a single degree of freedom mass damper system. The governing equation of the system is </w:t>
      </w:r>
      <w:r>
        <w:t xml:space="preserve">shown in Equation </w:t>
      </w:r>
      <w:r>
        <w:fldChar w:fldCharType="begin"/>
      </w:r>
      <w:r>
        <w:instrText xml:space="preserve"> REF _Ref469606308 \h </w:instrText>
      </w:r>
      <w:r>
        <w:fldChar w:fldCharType="end"/>
      </w:r>
      <w:r>
        <w:fldChar w:fldCharType="begin"/>
      </w:r>
      <w:r>
        <w:instrText xml:space="preserve"> REF _Ref469606315 \h </w:instrText>
      </w:r>
      <w:r>
        <w:fldChar w:fldCharType="separate"/>
      </w:r>
      <w:r>
        <w:t>(</w:t>
      </w:r>
      <w:r>
        <w:rPr>
          <w:noProof/>
        </w:rPr>
        <w:t>19</w:t>
      </w:r>
      <w:r>
        <w:t>)</w:t>
      </w:r>
      <w:r>
        <w:fldChar w:fldCharType="end"/>
      </w:r>
      <w:r w:rsidR="00A200AA">
        <w:t>:</w:t>
      </w:r>
    </w:p>
    <w:p w14:paraId="7E1ED44A" w14:textId="27070752" w:rsidR="0007736A" w:rsidRDefault="00985F52" w:rsidP="00A5328F">
      <w:pPr>
        <w:pStyle w:val="Caption"/>
      </w:pPr>
      <w:r>
        <w:tab/>
      </w:r>
      <w:bookmarkStart w:id="108" w:name="_Ref469606308"/>
      <w:bookmarkStart w:id="109" w:name="_Ref469606315"/>
      <w:r>
        <w:t>(</w:t>
      </w:r>
      <w:fldSimple w:instr=" SEQ Equation \* ARABIC ">
        <w:r>
          <w:rPr>
            <w:noProof/>
          </w:rPr>
          <w:t>19</w:t>
        </w:r>
      </w:fldSimple>
      <w:bookmarkEnd w:id="108"/>
      <w:r>
        <w:t>)</w:t>
      </w:r>
      <w:bookmarkEnd w:id="109"/>
    </w:p>
    <w:p w14:paraId="1427332C" w14:textId="070414F5" w:rsidR="00A200AA" w:rsidRPr="00E331C3" w:rsidRDefault="00A200AA" w:rsidP="00A200AA">
      <w:pPr>
        <w:pStyle w:val="BodyText"/>
        <w:ind w:firstLine="547"/>
      </w:pPr>
    </w:p>
    <w:p w14:paraId="078192B8" w14:textId="75709440" w:rsidR="00E331C3" w:rsidRDefault="00985F52" w:rsidP="00E331C3">
      <w:pPr>
        <w:pStyle w:val="BodyText"/>
      </w:pPr>
      <w:r>
        <w:rPr>
          <w:noProof/>
        </w:rPr>
        <w:lastRenderedPageBreak/>
        <w:drawing>
          <wp:anchor distT="0" distB="0" distL="114300" distR="114300" simplePos="0" relativeHeight="251679744" behindDoc="0" locked="0" layoutInCell="1" allowOverlap="1" wp14:anchorId="05E3A91A" wp14:editId="3292FC35">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3025" cy="571500"/>
                    </a:xfrm>
                    <a:prstGeom prst="rect">
                      <a:avLst/>
                    </a:prstGeom>
                  </pic:spPr>
                </pic:pic>
              </a:graphicData>
            </a:graphic>
          </wp:anchor>
        </w:drawing>
      </w:r>
      <w:r w:rsidR="00E331C3">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rsidR="00E331C3">
        <w:t xml:space="preserve"> yields a first-order system</w:t>
      </w:r>
      <w:r>
        <w:t xml:space="preserve">, shown in Equation </w:t>
      </w:r>
      <w:r>
        <w:fldChar w:fldCharType="begin"/>
      </w:r>
      <w:r>
        <w:instrText xml:space="preserve"> REF _Ref469606334 \h </w:instrText>
      </w:r>
      <w:r>
        <w:fldChar w:fldCharType="separate"/>
      </w:r>
      <w:r>
        <w:t>(</w:t>
      </w:r>
      <w:r>
        <w:rPr>
          <w:noProof/>
        </w:rPr>
        <w:t>20</w:t>
      </w:r>
      <w:r>
        <w:t>)</w:t>
      </w:r>
      <w:r>
        <w:fldChar w:fldCharType="end"/>
      </w:r>
      <w:r>
        <w:t>.</w:t>
      </w:r>
    </w:p>
    <w:p w14:paraId="45D2328F" w14:textId="2DCA8337" w:rsidR="00E331C3" w:rsidRDefault="00A5328F" w:rsidP="00A5328F">
      <w:pPr>
        <w:pStyle w:val="Caption"/>
      </w:pPr>
      <w:bookmarkStart w:id="110" w:name="_Ref469606334"/>
      <w:r>
        <w:tab/>
      </w:r>
      <w:r w:rsidR="00985F52">
        <w:t>(</w:t>
      </w:r>
      <w:fldSimple w:instr=" SEQ Equation \* ARABIC ">
        <w:r w:rsidR="00985F52">
          <w:rPr>
            <w:noProof/>
          </w:rPr>
          <w:t>20</w:t>
        </w:r>
      </w:fldSimple>
      <w:r w:rsidR="00985F52">
        <w:t>)</w:t>
      </w:r>
      <w:bookmarkEnd w:id="110"/>
    </w:p>
    <w:p w14:paraId="2577208C" w14:textId="77777777" w:rsidR="00985F52" w:rsidRPr="00985F52" w:rsidRDefault="00985F52" w:rsidP="00985F52">
      <w:pPr>
        <w:pStyle w:val="BodyText"/>
      </w:pPr>
    </w:p>
    <w:p w14:paraId="02BD38E1" w14:textId="07FFF012"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w:t>
      </w:r>
      <w:r w:rsidR="00BE58A6">
        <w:t>Since the SSE depends on a sampled system with discrete timesteps, the discrete-time equivalent matrices</w:t>
      </w:r>
      <w:r>
        <w:t xml:space="preserve"> are </w:t>
      </w:r>
      <w:r w:rsidR="00BE58A6">
        <w:t xml:space="preserve">calculated and </w:t>
      </w:r>
      <w:r>
        <w:t xml:space="preserve">used in the </w:t>
      </w:r>
      <w:r w:rsidR="00BE58A6">
        <w:t>simulation</w:t>
      </w:r>
      <w:r>
        <w:t xml:space="preserve">. The simulation was run in MATLAB and the code is included in Appendix </w:t>
      </w:r>
      <w:r>
        <w:fldChar w:fldCharType="begin"/>
      </w:r>
      <w:r>
        <w:instrText xml:space="preserve"> REF _Ref468388675 \r \h </w:instrText>
      </w:r>
      <w:r>
        <w:fldChar w:fldCharType="separate"/>
      </w:r>
      <w:r w:rsidR="00254472">
        <w:t>8.2</w:t>
      </w:r>
      <w:r>
        <w:fldChar w:fldCharType="end"/>
      </w:r>
      <w:r>
        <w:t>.</w:t>
      </w:r>
    </w:p>
    <w:p w14:paraId="58D1EC29" w14:textId="398ED3AF" w:rsidR="0015669C" w:rsidRDefault="00A9113D" w:rsidP="0015669C">
      <w:pPr>
        <w:pStyle w:val="BodyText"/>
        <w:ind w:firstLine="547"/>
      </w:pPr>
      <w:r>
        <w:fldChar w:fldCharType="begin"/>
      </w:r>
      <w:r>
        <w:instrText xml:space="preserve"> REF _Ref469581027 \h </w:instrText>
      </w:r>
      <w:r>
        <w:fldChar w:fldCharType="separate"/>
      </w:r>
      <w:r w:rsidR="00254472">
        <w:t xml:space="preserve">Figure </w:t>
      </w:r>
      <w:r w:rsidR="00254472">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3AA456FB" w:rsidR="0015669C" w:rsidRDefault="0015669C" w:rsidP="00A5328F">
      <w:pPr>
        <w:pStyle w:val="Caption"/>
      </w:pPr>
      <w:bookmarkStart w:id="111" w:name="_Ref469581027"/>
      <w:r>
        <w:t xml:space="preserve">Figure </w:t>
      </w:r>
      <w:fldSimple w:instr=" SEQ Figure \* ARABIC ">
        <w:r w:rsidR="00254472">
          <w:rPr>
            <w:noProof/>
          </w:rPr>
          <w:t>19</w:t>
        </w:r>
      </w:fldSimple>
      <w:bookmarkEnd w:id="111"/>
      <w:r>
        <w:t xml:space="preserve"> | SSE output with non-compromised sensors</w:t>
      </w:r>
    </w:p>
    <w:p w14:paraId="127E50B5" w14:textId="0649AF8D" w:rsidR="0015669C" w:rsidRDefault="0015669C" w:rsidP="0015669C">
      <w:pPr>
        <w:pStyle w:val="BodyText"/>
        <w:ind w:firstLine="547"/>
      </w:pPr>
      <w:r>
        <w:lastRenderedPageBreak/>
        <w:t xml:space="preserve">In this plot, the SSE perfectly predicts the system state, which confirms that the SSE is behaving as expected for functioning sensors in a non-attack situation. However, where the SSE really shines is in the situation where sensors are compromised. </w:t>
      </w:r>
      <w:r w:rsidR="00A9113D">
        <w:fldChar w:fldCharType="begin"/>
      </w:r>
      <w:r w:rsidR="00A9113D">
        <w:instrText xml:space="preserve"> REF _Ref469581045 \h </w:instrText>
      </w:r>
      <w:r w:rsidR="00A9113D">
        <w:fldChar w:fldCharType="separate"/>
      </w:r>
      <w:r w:rsidR="00254472">
        <w:t xml:space="preserve">Figure </w:t>
      </w:r>
      <w:r w:rsidR="00254472">
        <w:rPr>
          <w:noProof/>
        </w:rPr>
        <w:t>20</w:t>
      </w:r>
      <w:r w:rsidR="00A9113D">
        <w:fldChar w:fldCharType="end"/>
      </w:r>
      <w:r w:rsidR="00A9113D">
        <w:t xml:space="preserve"> </w:t>
      </w:r>
      <w:r>
        <w:t>contains a plot of</w:t>
      </w:r>
      <w:r w:rsidR="00173AA9">
        <w:t xml:space="preserve"> the system </w:t>
      </w:r>
      <w:r w:rsidR="00A5328F">
        <w:t>response to the same input and initial condition but with noisy sensor outputs</w:t>
      </w:r>
      <w:r w:rsidR="00173AA9">
        <w:t>.</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2F77D00A" w:rsidR="00A9113D" w:rsidRDefault="00173AA9" w:rsidP="00A5328F">
      <w:pPr>
        <w:pStyle w:val="Caption"/>
      </w:pPr>
      <w:bookmarkStart w:id="112" w:name="_Ref469581045"/>
      <w:r>
        <w:t xml:space="preserve">Figure </w:t>
      </w:r>
      <w:fldSimple w:instr=" SEQ Figure \* ARABIC ">
        <w:r w:rsidR="00254472">
          <w:rPr>
            <w:noProof/>
          </w:rPr>
          <w:t>20</w:t>
        </w:r>
      </w:fldSimple>
      <w:bookmarkEnd w:id="112"/>
      <w:r>
        <w:t xml:space="preserve"> | SSE output with noisy sensors</w:t>
      </w:r>
    </w:p>
    <w:p w14:paraId="4056C0D9" w14:textId="10229B0E" w:rsidR="00A9113D" w:rsidRDefault="00A9113D" w:rsidP="00A9113D">
      <w:pPr>
        <w:pStyle w:val="BodyText"/>
      </w:pPr>
      <w:r>
        <w:t>In this plot, the SSE is able to accurately recover the sy</w:t>
      </w:r>
      <w:bookmarkStart w:id="113" w:name="_GoBack"/>
      <w:bookmarkEnd w:id="113"/>
      <w:r>
        <w:t>stem state even when the sensors are outputting extremely noisy data.</w:t>
      </w:r>
    </w:p>
    <w:p w14:paraId="5237FC6D" w14:textId="149368C1" w:rsidR="00E848E6" w:rsidRDefault="00E848E6" w:rsidP="00E848E6">
      <w:pPr>
        <w:pStyle w:val="Heading3"/>
      </w:pPr>
      <w:r>
        <w:lastRenderedPageBreak/>
        <w:t xml:space="preserve"> Off-board Data </w:t>
      </w:r>
      <w:commentRangeStart w:id="114"/>
      <w:r>
        <w:t>Analysis</w:t>
      </w:r>
      <w:commentRangeEnd w:id="114"/>
      <w:r>
        <w:rPr>
          <w:rStyle w:val="CommentReference"/>
          <w:rFonts w:ascii="Times New Roman" w:hAnsi="Times New Roman"/>
          <w:b w:val="0"/>
        </w:rPr>
        <w:commentReference w:id="114"/>
      </w:r>
    </w:p>
    <w:p w14:paraId="039F6286" w14:textId="76265ED2" w:rsidR="00E848E6" w:rsidRPr="00E848E6" w:rsidRDefault="00E848E6" w:rsidP="00E848E6">
      <w:pPr>
        <w:pStyle w:val="Heading3"/>
      </w:pPr>
      <w:r>
        <w:t xml:space="preserve"> On-board Integrated Control</w:t>
      </w:r>
    </w:p>
    <w:p w14:paraId="093E7219" w14:textId="39498DB1" w:rsidR="00701A0A" w:rsidRDefault="0044491E" w:rsidP="000A477A">
      <w:pPr>
        <w:pStyle w:val="Heading2"/>
      </w:pPr>
      <w:bookmarkStart w:id="115" w:name="_Toc469604965"/>
      <w:commentRangeStart w:id="116"/>
      <w:r>
        <w:t>Laser scanner logged data</w:t>
      </w:r>
      <w:bookmarkEnd w:id="115"/>
      <w:commentRangeEnd w:id="116"/>
      <w:r w:rsidR="00E848E6">
        <w:rPr>
          <w:rStyle w:val="CommentReference"/>
          <w:rFonts w:ascii="Times New Roman" w:hAnsi="Times New Roman"/>
          <w:b w:val="0"/>
          <w:caps w:val="0"/>
        </w:rPr>
        <w:commentReference w:id="116"/>
      </w:r>
    </w:p>
    <w:p w14:paraId="4CEE72D7" w14:textId="2CB35B19"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254472">
        <w:t xml:space="preserve">Figure </w:t>
      </w:r>
      <w:r w:rsidR="00254472">
        <w:rPr>
          <w:noProof/>
        </w:rPr>
        <w:t>21</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66A70468" w:rsidR="009460D3" w:rsidRDefault="009460D3" w:rsidP="00A5328F">
      <w:pPr>
        <w:pStyle w:val="Caption"/>
      </w:pPr>
      <w:bookmarkStart w:id="117" w:name="_Ref468225785"/>
      <w:r>
        <w:t xml:space="preserve">Figure </w:t>
      </w:r>
      <w:fldSimple w:instr=" SEQ Figure \* ARABIC ">
        <w:r w:rsidR="00254472">
          <w:rPr>
            <w:noProof/>
          </w:rPr>
          <w:t>21</w:t>
        </w:r>
      </w:fldSimple>
      <w:bookmarkEnd w:id="117"/>
      <w:r>
        <w:t xml:space="preserve"> | Laser </w:t>
      </w:r>
      <w:r w:rsidR="00B637D7">
        <w:t>s</w:t>
      </w:r>
      <w:r>
        <w:t xml:space="preserve">canner </w:t>
      </w:r>
      <w:r w:rsidR="00B637D7">
        <w:t>s</w:t>
      </w:r>
      <w:r>
        <w:t xml:space="preserve">ample </w:t>
      </w:r>
      <w:r w:rsidR="00B637D7">
        <w:t>o</w:t>
      </w:r>
      <w:r>
        <w:t>utput</w:t>
      </w:r>
    </w:p>
    <w:p w14:paraId="2080B0D5" w14:textId="66754F4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254472">
        <w:t xml:space="preserve">Table </w:t>
      </w:r>
      <w:r w:rsidR="00254472">
        <w:rPr>
          <w:noProof/>
        </w:rPr>
        <w:t>8</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w:t>
            </w:r>
            <w:r w:rsidR="009460D3">
              <w:lastRenderedPageBreak/>
              <w:t>corresponding angles, starting at angle_min, ending at angle_max</w:t>
            </w:r>
          </w:p>
        </w:tc>
      </w:tr>
    </w:tbl>
    <w:p w14:paraId="3B7922E3" w14:textId="70A75C17" w:rsidR="009460D3" w:rsidRDefault="00A35FD6" w:rsidP="00A5328F">
      <w:pPr>
        <w:pStyle w:val="Caption"/>
      </w:pPr>
      <w:bookmarkStart w:id="118" w:name="_Ref468389617"/>
      <w:r>
        <w:lastRenderedPageBreak/>
        <w:t xml:space="preserve">Table </w:t>
      </w:r>
      <w:fldSimple w:instr=" SEQ Table \* ARABIC ">
        <w:r w:rsidR="00254472">
          <w:rPr>
            <w:noProof/>
          </w:rPr>
          <w:t>8</w:t>
        </w:r>
      </w:fldSimple>
      <w:bookmarkEnd w:id="118"/>
      <w:r>
        <w:t xml:space="preserve"> | ROS fields and descriptions</w:t>
      </w:r>
    </w:p>
    <w:p w14:paraId="6AF34C0D" w14:textId="669B1DAC" w:rsidR="004D7D67" w:rsidRPr="004D7D67" w:rsidRDefault="00234828" w:rsidP="00A35FD6">
      <w:pPr>
        <w:pStyle w:val="BodyText"/>
        <w:ind w:firstLine="540"/>
      </w:pPr>
      <w:r>
        <w:t xml:space="preserve">The original drivers downloaded from the manufacturer’s website </w:t>
      </w:r>
      <w:r>
        <w:fldChar w:fldCharType="begin"/>
      </w:r>
      <w:r w:rsidR="007A4EB4">
        <w:instrText xml:space="preserve"> ADDIN ZOTERO_ITEM CSL_CITATION {"citationID":"ha1n7ukru","properties":{"formattedCitation":"[23]","plainCitation":"[23]"},"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7A4EB4" w:rsidRPr="007A4EB4">
        <w:t>[23]</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19" w:name="_Ref274917941"/>
      <w:bookmarkStart w:id="120" w:name="_Toc469604966"/>
      <w:r>
        <w:lastRenderedPageBreak/>
        <w:t>Project Management</w:t>
      </w:r>
      <w:bookmarkEnd w:id="119"/>
      <w:bookmarkEnd w:id="120"/>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21" w:name="_Toc469604967"/>
      <w:r>
        <w:t>Fall progress</w:t>
      </w:r>
      <w:bookmarkEnd w:id="121"/>
    </w:p>
    <w:p w14:paraId="18C88CDD" w14:textId="05A56999" w:rsidR="003A0022" w:rsidRDefault="00A35FD6" w:rsidP="00A35FD6">
      <w:pPr>
        <w:pStyle w:val="BodyText"/>
        <w:ind w:firstLine="540"/>
      </w:pPr>
      <w:r>
        <w:fldChar w:fldCharType="begin"/>
      </w:r>
      <w:r>
        <w:instrText xml:space="preserve"> REF _Ref468389901 \h </w:instrText>
      </w:r>
      <w:r>
        <w:fldChar w:fldCharType="separate"/>
      </w:r>
      <w:r w:rsidR="00254472">
        <w:t xml:space="preserve">Figure </w:t>
      </w:r>
      <w:r w:rsidR="00254472">
        <w:rPr>
          <w:noProof/>
        </w:rPr>
        <w:t>22</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7AF777A" w:rsidR="003B0ACD" w:rsidRDefault="003B0ACD" w:rsidP="00A5328F">
      <w:pPr>
        <w:pStyle w:val="Caption"/>
      </w:pPr>
      <w:bookmarkStart w:id="122" w:name="_Ref468389901"/>
      <w:bookmarkStart w:id="123" w:name="_Ref468389898"/>
      <w:r>
        <w:lastRenderedPageBreak/>
        <w:t xml:space="preserve">Figure </w:t>
      </w:r>
      <w:fldSimple w:instr=" SEQ Figure \* ARABIC ">
        <w:r w:rsidR="00254472">
          <w:rPr>
            <w:noProof/>
          </w:rPr>
          <w:t>22</w:t>
        </w:r>
      </w:fldSimple>
      <w:bookmarkEnd w:id="122"/>
      <w:r>
        <w:t xml:space="preserve"> </w:t>
      </w:r>
      <w:r w:rsidR="00F11969">
        <w:t xml:space="preserve">| </w:t>
      </w:r>
      <w:r>
        <w:t>Comparison of Planned and Actual Fall Work Breakdown Structure</w:t>
      </w:r>
      <w:bookmarkEnd w:id="123"/>
    </w:p>
    <w:p w14:paraId="4DCE5869" w14:textId="34EF7F5E" w:rsidR="004631EE" w:rsidRDefault="00701A0A" w:rsidP="000A477A">
      <w:pPr>
        <w:pStyle w:val="Heading2"/>
      </w:pPr>
      <w:bookmarkStart w:id="124" w:name="_Toc469604968"/>
      <w:r>
        <w:t>Spring overview</w:t>
      </w:r>
      <w:bookmarkEnd w:id="124"/>
    </w:p>
    <w:p w14:paraId="08C97644" w14:textId="26F74BDA"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254472">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Optitrack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25" w:name="_Toc469604969"/>
      <w:r>
        <w:t>Work breakdown structure</w:t>
      </w:r>
      <w:bookmarkEnd w:id="125"/>
    </w:p>
    <w:p w14:paraId="3CF00FC9" w14:textId="48058232" w:rsidR="00B16EE7" w:rsidRPr="00B16EE7" w:rsidRDefault="003374C8" w:rsidP="00BF37AA">
      <w:pPr>
        <w:pStyle w:val="BodyText"/>
        <w:ind w:firstLine="540"/>
      </w:pPr>
      <w:r>
        <w:fldChar w:fldCharType="begin"/>
      </w:r>
      <w:r>
        <w:instrText xml:space="preserve"> REF _Ref270322113 \h </w:instrText>
      </w:r>
      <w:r>
        <w:fldChar w:fldCharType="separate"/>
      </w:r>
      <w:r w:rsidR="00254472">
        <w:t xml:space="preserve">Figure </w:t>
      </w:r>
      <w:r w:rsidR="00254472">
        <w:rPr>
          <w:noProof/>
        </w:rPr>
        <w:t>23</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11D025D3" w:rsidR="00A97694" w:rsidRPr="003A66DA" w:rsidRDefault="00A97694" w:rsidP="00A5328F">
      <w:pPr>
        <w:pStyle w:val="Caption"/>
      </w:pPr>
      <w:bookmarkStart w:id="126" w:name="_Ref270322113"/>
      <w:r>
        <w:t xml:space="preserve">Figure </w:t>
      </w:r>
      <w:r w:rsidR="009C5A81">
        <w:fldChar w:fldCharType="begin"/>
      </w:r>
      <w:r>
        <w:instrText xml:space="preserve"> SEQ Figure \* ARABIC </w:instrText>
      </w:r>
      <w:r w:rsidR="009C5A81">
        <w:fldChar w:fldCharType="separate"/>
      </w:r>
      <w:r w:rsidR="00254472">
        <w:rPr>
          <w:noProof/>
        </w:rPr>
        <w:t>23</w:t>
      </w:r>
      <w:r w:rsidR="009C5A81">
        <w:fldChar w:fldCharType="end"/>
      </w:r>
      <w:bookmarkEnd w:id="126"/>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7" w:name="_Toc469604970"/>
      <w:r>
        <w:lastRenderedPageBreak/>
        <w:t>Schedule</w:t>
      </w:r>
      <w:bookmarkEnd w:id="127"/>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697B2A93" w:rsidR="00023909" w:rsidRDefault="00023909" w:rsidP="00A5328F">
      <w:pPr>
        <w:pStyle w:val="Caption"/>
      </w:pPr>
      <w:r>
        <w:t xml:space="preserve">Figure </w:t>
      </w:r>
      <w:fldSimple w:instr=" SEQ Figure \* ARABIC ">
        <w:r w:rsidR="00254472">
          <w:rPr>
            <w:noProof/>
          </w:rPr>
          <w:t>24</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8" w:name="_Toc469604971"/>
      <w:r>
        <w:t>Division of labor</w:t>
      </w:r>
      <w:bookmarkEnd w:id="128"/>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9" w:name="_Toc469604972"/>
      <w:r>
        <w:lastRenderedPageBreak/>
        <w:t>References</w:t>
      </w:r>
      <w:bookmarkEnd w:id="129"/>
    </w:p>
    <w:p w14:paraId="66BB7F6B" w14:textId="77777777" w:rsidR="007A4EB4" w:rsidRPr="007A4EB4" w:rsidRDefault="00BD638B" w:rsidP="007A4EB4">
      <w:pPr>
        <w:pStyle w:val="Bibliography"/>
      </w:pPr>
      <w:r>
        <w:fldChar w:fldCharType="begin"/>
      </w:r>
      <w:r w:rsidR="007A4EB4">
        <w:instrText xml:space="preserve"> ADDIN ZOTERO_BIBL {"custom":[]} CSL_BIBLIOGRAPHY </w:instrText>
      </w:r>
      <w:r>
        <w:fldChar w:fldCharType="separate"/>
      </w:r>
      <w:r w:rsidR="007A4EB4" w:rsidRPr="007A4EB4">
        <w:t>[1]</w:t>
      </w:r>
      <w:r w:rsidR="007A4EB4" w:rsidRPr="007A4EB4">
        <w:tab/>
        <w:t xml:space="preserve">“10 Ways Drones Are Changing Your World,” </w:t>
      </w:r>
      <w:r w:rsidR="007A4EB4" w:rsidRPr="007A4EB4">
        <w:rPr>
          <w:i/>
          <w:iCs/>
        </w:rPr>
        <w:t>Consumer Reports</w:t>
      </w:r>
      <w:r w:rsidR="007A4EB4" w:rsidRPr="007A4EB4">
        <w:t>, 24-Nov-2016. [Online]. Available: http://www.foxnews.com/tech/2016/11/24/10-ways-drones-are-changing-your-world.html. [Accessed: 02-Dec-2016].</w:t>
      </w:r>
    </w:p>
    <w:p w14:paraId="42141479" w14:textId="77777777" w:rsidR="007A4EB4" w:rsidRPr="007A4EB4" w:rsidRDefault="007A4EB4" w:rsidP="007A4EB4">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17622F51" w14:textId="77777777" w:rsidR="007A4EB4" w:rsidRPr="007A4EB4" w:rsidRDefault="007A4EB4" w:rsidP="007A4EB4">
      <w:pPr>
        <w:pStyle w:val="Bibliography"/>
      </w:pPr>
      <w:r w:rsidRPr="007A4EB4">
        <w:t>[3]</w:t>
      </w:r>
      <w:r w:rsidRPr="007A4EB4">
        <w:tab/>
        <w:t>“CVX: Matlab Software for Disciplined Convex Programming | CVX Research, Inc.” [Online]. Available: http://cvxr.com/cvx/. [Accessed: 29-Nov-2016].</w:t>
      </w:r>
    </w:p>
    <w:p w14:paraId="2CBDE33C" w14:textId="77777777" w:rsidR="007A4EB4" w:rsidRPr="007A4EB4" w:rsidRDefault="007A4EB4" w:rsidP="007A4EB4">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0BC3401A" w14:textId="77777777" w:rsidR="007A4EB4" w:rsidRPr="007A4EB4" w:rsidRDefault="007A4EB4" w:rsidP="007A4EB4">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5C7EEDF9" w14:textId="77777777" w:rsidR="007A4EB4" w:rsidRPr="007A4EB4" w:rsidRDefault="007A4EB4" w:rsidP="007A4EB4">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0C7C6312" w14:textId="77777777" w:rsidR="007A4EB4" w:rsidRPr="007A4EB4" w:rsidRDefault="007A4EB4" w:rsidP="007A4EB4">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1AF15573" w14:textId="77777777" w:rsidR="007A4EB4" w:rsidRPr="007A4EB4" w:rsidRDefault="007A4EB4" w:rsidP="007A4EB4">
      <w:pPr>
        <w:pStyle w:val="Bibliography"/>
      </w:pPr>
      <w:r w:rsidRPr="007A4EB4">
        <w:t>[8]</w:t>
      </w:r>
      <w:r w:rsidRPr="007A4EB4">
        <w:tab/>
        <w:t>“Quadcopter Dynamics and Simulation - Andrew Gibiansky.” [Online]. Available: http://andrew.gibiansky.com/blog/physics/quadcopter-dynamics/. [Accessed: 02-Dec-2016].</w:t>
      </w:r>
    </w:p>
    <w:p w14:paraId="3767E130" w14:textId="77777777" w:rsidR="007A4EB4" w:rsidRPr="007A4EB4" w:rsidRDefault="007A4EB4" w:rsidP="007A4EB4">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2736C20F" w14:textId="77777777" w:rsidR="007A4EB4" w:rsidRPr="007A4EB4" w:rsidRDefault="007A4EB4" w:rsidP="007A4EB4">
      <w:pPr>
        <w:pStyle w:val="Bibliography"/>
      </w:pPr>
      <w:r w:rsidRPr="007A4EB4">
        <w:t>[10]</w:t>
      </w:r>
      <w:r w:rsidRPr="007A4EB4">
        <w:tab/>
        <w:t>Gagic, Zoran, “Introduction to Linear and Nonlinear Observers.” [Online]. Available: http://www.ece.rutgers.edu/~gajic/psfiles/observers.pdf. [Accessed: 05-Dec-2016].</w:t>
      </w:r>
    </w:p>
    <w:p w14:paraId="7ABF8832" w14:textId="77777777" w:rsidR="007A4EB4" w:rsidRPr="007A4EB4" w:rsidRDefault="007A4EB4" w:rsidP="007A4EB4">
      <w:pPr>
        <w:pStyle w:val="Bibliography"/>
      </w:pPr>
      <w:r w:rsidRPr="007A4EB4">
        <w:t>[11]</w:t>
      </w:r>
      <w:r w:rsidRPr="007A4EB4">
        <w:tab/>
        <w:t>“QAV400.” [Online]. Available: http://www.lumenier.com/products/multirotors/qav400. [Accessed: 23-Sep-2016].</w:t>
      </w:r>
    </w:p>
    <w:p w14:paraId="20D8E2B2" w14:textId="77777777" w:rsidR="007A4EB4" w:rsidRPr="007A4EB4" w:rsidRDefault="007A4EB4" w:rsidP="007A4EB4">
      <w:pPr>
        <w:pStyle w:val="Bibliography"/>
      </w:pPr>
      <w:r w:rsidRPr="007A4EB4">
        <w:t>[12]</w:t>
      </w:r>
      <w:r w:rsidRPr="007A4EB4">
        <w:tab/>
        <w:t>“Jetson TK1 - eLinux.org.” [Online]. Available: http://elinux.org/Jetson_TK1. [Accessed: 23-Sep-2016].</w:t>
      </w:r>
    </w:p>
    <w:p w14:paraId="3B7D9C4F" w14:textId="77777777" w:rsidR="007A4EB4" w:rsidRPr="007A4EB4" w:rsidRDefault="007A4EB4" w:rsidP="007A4EB4">
      <w:pPr>
        <w:pStyle w:val="Bibliography"/>
      </w:pPr>
      <w:r w:rsidRPr="007A4EB4">
        <w:t>[13]</w:t>
      </w:r>
      <w:r w:rsidRPr="007A4EB4">
        <w:tab/>
        <w:t>“CVXGEN: Code Generation for Convex Optimization.” [Online]. Available: http://cvxgen.com/docs/index.html. [Accessed: 29-Nov-2016].</w:t>
      </w:r>
    </w:p>
    <w:p w14:paraId="5CE24DC7" w14:textId="77777777" w:rsidR="007A4EB4" w:rsidRPr="007A4EB4" w:rsidRDefault="007A4EB4" w:rsidP="007A4EB4">
      <w:pPr>
        <w:pStyle w:val="Bibliography"/>
      </w:pPr>
      <w:r w:rsidRPr="007A4EB4">
        <w:t>[14]</w:t>
      </w:r>
      <w:r w:rsidRPr="007A4EB4">
        <w:tab/>
        <w:t>“3DR Pixhawk - 3DR.” [Online]. Available: https://store.3dr.com/products/3dr-pixhawk. [Accessed: 23-Sep-2016].</w:t>
      </w:r>
    </w:p>
    <w:p w14:paraId="70CEA547" w14:textId="77777777" w:rsidR="007A4EB4" w:rsidRPr="007A4EB4" w:rsidRDefault="007A4EB4" w:rsidP="007A4EB4">
      <w:pPr>
        <w:pStyle w:val="Bibliography"/>
      </w:pPr>
      <w:r w:rsidRPr="007A4EB4">
        <w:t>[15]</w:t>
      </w:r>
      <w:r w:rsidRPr="007A4EB4">
        <w:tab/>
        <w:t>“Pixhawk Overview — Copter documentation.” [Online]. Available: http://ardupilot.org/copter/docs/common-pixhawk-overview.html#common-pixhawk-overview. [Accessed: 16-Dec-2016].</w:t>
      </w:r>
    </w:p>
    <w:p w14:paraId="42A79AC4" w14:textId="77777777" w:rsidR="007A4EB4" w:rsidRPr="007A4EB4" w:rsidRDefault="007A4EB4" w:rsidP="007A4EB4">
      <w:pPr>
        <w:pStyle w:val="Bibliography"/>
      </w:pPr>
      <w:r w:rsidRPr="007A4EB4">
        <w:t>[16]</w:t>
      </w:r>
      <w:r w:rsidRPr="007A4EB4">
        <w:tab/>
        <w:t>“Pixhawk Autopilot - Pixhawk Flight Controller Hardware Project.” [Online]. Available: https://pixhawk.org/modules/pixhawk. [Accessed: 05-Dec-2016].</w:t>
      </w:r>
    </w:p>
    <w:p w14:paraId="32E9225A" w14:textId="77777777" w:rsidR="007A4EB4" w:rsidRPr="007A4EB4" w:rsidRDefault="007A4EB4" w:rsidP="007A4EB4">
      <w:pPr>
        <w:pStyle w:val="Bibliography"/>
      </w:pPr>
      <w:r w:rsidRPr="007A4EB4">
        <w:lastRenderedPageBreak/>
        <w:t>[17]</w:t>
      </w:r>
      <w:r w:rsidRPr="007A4EB4">
        <w:tab/>
        <w:t>“Doppler Radar Motion Detector.” [Online]. Available: http://www.robotshop.com/en/doppler-radar-motion-detector.html. [Accessed: 15-Dec-2016].</w:t>
      </w:r>
    </w:p>
    <w:p w14:paraId="34D7A5AC" w14:textId="77777777" w:rsidR="007A4EB4" w:rsidRPr="007A4EB4" w:rsidRDefault="007A4EB4" w:rsidP="007A4EB4">
      <w:pPr>
        <w:pStyle w:val="Bibliography"/>
      </w:pPr>
      <w:r w:rsidRPr="007A4EB4">
        <w:t>[18]</w:t>
      </w:r>
      <w:r w:rsidRPr="007A4EB4">
        <w:tab/>
        <w:t>“BMP180 Barometric Pressure/Temperature/Altitude Sensor.” [Online]. Available: http://www.robotshop.com/en/bmp180-barometric-pressure-temperaturealtitude-sensor.html. [Accessed: 15-Dec-2016].</w:t>
      </w:r>
    </w:p>
    <w:p w14:paraId="4FFB7C31" w14:textId="77777777" w:rsidR="007A4EB4" w:rsidRPr="007A4EB4" w:rsidRDefault="007A4EB4" w:rsidP="007A4EB4">
      <w:pPr>
        <w:pStyle w:val="Bibliography"/>
      </w:pPr>
      <w:r w:rsidRPr="007A4EB4">
        <w:t>[19]</w:t>
      </w:r>
      <w:r w:rsidRPr="007A4EB4">
        <w:tab/>
        <w:t>“Airspeed MicroSensor Kit.” [Online]. Available: http://www.robotshop.com/en/airspeed-microsensor-kit.html. [Accessed: 15-Dec-2016].</w:t>
      </w:r>
    </w:p>
    <w:p w14:paraId="7DD8534A" w14:textId="77777777" w:rsidR="007A4EB4" w:rsidRPr="007A4EB4" w:rsidRDefault="007A4EB4" w:rsidP="007A4EB4">
      <w:pPr>
        <w:pStyle w:val="Bibliography"/>
      </w:pPr>
      <w:r w:rsidRPr="007A4EB4">
        <w:t>[20]</w:t>
      </w:r>
      <w:r w:rsidRPr="007A4EB4">
        <w:tab/>
      </w:r>
      <w:r w:rsidRPr="007A4EB4">
        <w:rPr>
          <w:i/>
          <w:iCs/>
        </w:rPr>
        <w:t>SPI/IIC MPU-9250 9-Axis Attitude +Gyro+Accelerator+Magnetometer Sensor Module</w:t>
      </w:r>
      <w:r w:rsidRPr="007A4EB4">
        <w:t>. .</w:t>
      </w:r>
    </w:p>
    <w:p w14:paraId="6F0048DF" w14:textId="77777777" w:rsidR="007A4EB4" w:rsidRPr="007A4EB4" w:rsidRDefault="007A4EB4" w:rsidP="007A4EB4">
      <w:pPr>
        <w:pStyle w:val="Bibliography"/>
      </w:pPr>
      <w:r w:rsidRPr="007A4EB4">
        <w:t>[21]</w:t>
      </w:r>
      <w:r w:rsidRPr="007A4EB4">
        <w:tab/>
        <w:t>“Hokuyo URG-04LX-UG01 Scanning Laser Rangefinder.” [Online]. Available: http://www.robotshop.com/en/hokuyo-urg-04lx-ug01-scanning-laser-rangefinder.html. [Accessed: 01-Dec-2016].</w:t>
      </w:r>
    </w:p>
    <w:p w14:paraId="78F8911D" w14:textId="77777777" w:rsidR="007A4EB4" w:rsidRPr="007A4EB4" w:rsidRDefault="007A4EB4" w:rsidP="007A4EB4">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72E3FA58" w14:textId="77777777" w:rsidR="007A4EB4" w:rsidRPr="007A4EB4" w:rsidRDefault="007A4EB4" w:rsidP="007A4EB4">
      <w:pPr>
        <w:pStyle w:val="Bibliography"/>
      </w:pPr>
      <w:r w:rsidRPr="007A4EB4">
        <w:t>[23]</w:t>
      </w:r>
      <w:r w:rsidRPr="007A4EB4">
        <w:tab/>
        <w:t>“URG Network / Wiki / Home.” [Online]. Available: https://sourceforge.net/p/urgnetwork/wiki/Home/. [Accessed: 30-Nov-2016].</w:t>
      </w:r>
    </w:p>
    <w:p w14:paraId="263AED0D" w14:textId="75C662F0"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30" w:name="_Toc469604973"/>
      <w:r>
        <w:lastRenderedPageBreak/>
        <w:t>Appendix</w:t>
      </w:r>
      <w:bookmarkEnd w:id="130"/>
    </w:p>
    <w:p w14:paraId="6EBA6E8D" w14:textId="0A2951C7" w:rsidR="00020E88" w:rsidRDefault="00020E88" w:rsidP="000A477A">
      <w:pPr>
        <w:pStyle w:val="Heading2"/>
      </w:pPr>
      <w:bookmarkStart w:id="131" w:name="_Ref468379872"/>
      <w:bookmarkStart w:id="132" w:name="_Ref468379878"/>
      <w:bookmarkStart w:id="133" w:name="_Ref468379889"/>
      <w:bookmarkStart w:id="134" w:name="_Toc469604974"/>
      <w:r>
        <w:t>Dynamic model</w:t>
      </w:r>
      <w:bookmarkEnd w:id="131"/>
      <w:bookmarkEnd w:id="132"/>
      <w:bookmarkEnd w:id="133"/>
      <w:bookmarkEnd w:id="134"/>
    </w:p>
    <w:p w14:paraId="58EF887B" w14:textId="33558D82" w:rsidR="00020E88" w:rsidRDefault="00020E88" w:rsidP="001C375B">
      <w:pPr>
        <w:pStyle w:val="Heading2"/>
      </w:pPr>
      <w:bookmarkStart w:id="135" w:name="_Ref468388675"/>
      <w:bookmarkStart w:id="136" w:name="_Toc469604975"/>
      <w:r>
        <w:t>Simulation with SSE algorithm</w:t>
      </w:r>
      <w:bookmarkEnd w:id="135"/>
      <w:bookmarkEnd w:id="136"/>
    </w:p>
    <w:p w14:paraId="0F384C21" w14:textId="77777777" w:rsidR="00C176B5" w:rsidRDefault="00C176B5" w:rsidP="00C176B5">
      <w:pPr>
        <w:pStyle w:val="Code"/>
      </w:pPr>
      <w:r>
        <w:t>%% Inputs</w:t>
      </w:r>
    </w:p>
    <w:p w14:paraId="7DCD3BC4" w14:textId="4F4818C8" w:rsidR="00C176B5" w:rsidRDefault="00C176B5" w:rsidP="00C176B5">
      <w:pPr>
        <w:pStyle w:val="Code"/>
      </w:pPr>
      <w:r>
        <w:t>Ttotal = 1; % total sample time</w:t>
      </w:r>
    </w:p>
    <w:p w14:paraId="457ACDBB" w14:textId="07C3B1BA" w:rsidR="00C176B5" w:rsidRDefault="00C176B5" w:rsidP="00C176B5">
      <w:pPr>
        <w:pStyle w:val="Code"/>
      </w:pPr>
      <w:r>
        <w:t>Ts = 0.05;  % simulation timestep</w:t>
      </w:r>
    </w:p>
    <w:p w14:paraId="13335EC5" w14:textId="77777777" w:rsidR="00C176B5" w:rsidRDefault="00C176B5" w:rsidP="00C176B5">
      <w:pPr>
        <w:pStyle w:val="Code"/>
      </w:pPr>
    </w:p>
    <w:p w14:paraId="34C76B42" w14:textId="77777777" w:rsidR="00C176B5" w:rsidRDefault="00C176B5" w:rsidP="00C176B5">
      <w:pPr>
        <w:pStyle w:val="Code"/>
      </w:pPr>
      <w:r>
        <w:t>% reference signal (desired state)</w:t>
      </w:r>
    </w:p>
    <w:p w14:paraId="616A8596" w14:textId="77777777" w:rsidR="00C176B5" w:rsidRDefault="00C176B5" w:rsidP="00C176B5">
      <w:pPr>
        <w:pStyle w:val="Code"/>
      </w:pPr>
      <w:r>
        <w:t>ref = 1;</w:t>
      </w:r>
    </w:p>
    <w:p w14:paraId="4E93B7B0" w14:textId="77777777" w:rsidR="00C176B5" w:rsidRDefault="00C176B5" w:rsidP="00C176B5">
      <w:pPr>
        <w:pStyle w:val="Code"/>
      </w:pPr>
    </w:p>
    <w:p w14:paraId="13FABFDE" w14:textId="77777777" w:rsidR="00C176B5" w:rsidRDefault="00C176B5" w:rsidP="00C176B5">
      <w:pPr>
        <w:pStyle w:val="Code"/>
      </w:pPr>
      <w:r>
        <w:t>% initial state</w:t>
      </w:r>
    </w:p>
    <w:p w14:paraId="159F74D4" w14:textId="77777777" w:rsidR="00C176B5" w:rsidRDefault="00C176B5" w:rsidP="00C176B5">
      <w:pPr>
        <w:pStyle w:val="Code"/>
      </w:pPr>
      <w:r>
        <w:t>x_init = 0.2;</w:t>
      </w:r>
    </w:p>
    <w:p w14:paraId="21519FF1" w14:textId="77777777" w:rsidR="00C176B5" w:rsidRDefault="00C176B5" w:rsidP="00C176B5">
      <w:pPr>
        <w:pStyle w:val="Code"/>
      </w:pPr>
      <w:r>
        <w:t>xhat = x_init;</w:t>
      </w:r>
    </w:p>
    <w:p w14:paraId="5371997F" w14:textId="77777777" w:rsidR="00C176B5" w:rsidRDefault="00C176B5" w:rsidP="00C176B5">
      <w:pPr>
        <w:pStyle w:val="Code"/>
      </w:pPr>
      <w:r>
        <w:t>y_init = x_init;</w:t>
      </w:r>
    </w:p>
    <w:p w14:paraId="481A78C6" w14:textId="77777777" w:rsidR="00C176B5" w:rsidRDefault="00C176B5" w:rsidP="00C176B5">
      <w:pPr>
        <w:pStyle w:val="Code"/>
      </w:pPr>
    </w:p>
    <w:p w14:paraId="3A982364" w14:textId="77777777" w:rsidR="00C176B5" w:rsidRDefault="00C176B5" w:rsidP="00C176B5">
      <w:pPr>
        <w:pStyle w:val="Code"/>
      </w:pPr>
      <w:r>
        <w:t>% system</w:t>
      </w:r>
    </w:p>
    <w:p w14:paraId="79927689" w14:textId="77777777" w:rsidR="00C176B5" w:rsidRDefault="00C176B5" w:rsidP="00C176B5">
      <w:pPr>
        <w:pStyle w:val="Code"/>
      </w:pPr>
      <w:r>
        <w:t>b=5; M=3;</w:t>
      </w:r>
    </w:p>
    <w:p w14:paraId="02DA635A" w14:textId="77777777" w:rsidR="00C176B5" w:rsidRDefault="00C176B5" w:rsidP="00C176B5">
      <w:pPr>
        <w:pStyle w:val="Code"/>
      </w:pPr>
      <w:r>
        <w:t>A=-b/M;</w:t>
      </w:r>
    </w:p>
    <w:p w14:paraId="0F2237A9" w14:textId="77777777" w:rsidR="00C176B5" w:rsidRDefault="00C176B5" w:rsidP="00C176B5">
      <w:pPr>
        <w:pStyle w:val="Code"/>
      </w:pPr>
      <w:r>
        <w:t>B=1/M;</w:t>
      </w:r>
    </w:p>
    <w:p w14:paraId="2EBDF835" w14:textId="77777777" w:rsidR="00C176B5" w:rsidRDefault="00C176B5" w:rsidP="00C176B5">
      <w:pPr>
        <w:pStyle w:val="Code"/>
      </w:pPr>
      <w:r>
        <w:t>C=1;</w:t>
      </w:r>
    </w:p>
    <w:p w14:paraId="48E7E15F" w14:textId="77777777" w:rsidR="00C176B5" w:rsidRDefault="00C176B5" w:rsidP="00C176B5">
      <w:pPr>
        <w:pStyle w:val="Code"/>
      </w:pPr>
    </w:p>
    <w:p w14:paraId="02BDC45F" w14:textId="77777777" w:rsidR="00C176B5" w:rsidRDefault="00C176B5" w:rsidP="00C176B5">
      <w:pPr>
        <w:pStyle w:val="Code"/>
      </w:pPr>
      <w:r>
        <w:t>%% Initialization and initial calculations</w:t>
      </w:r>
    </w:p>
    <w:p w14:paraId="45230F3B" w14:textId="77777777" w:rsidR="00C176B5" w:rsidRDefault="00C176B5" w:rsidP="00C176B5">
      <w:pPr>
        <w:pStyle w:val="Code"/>
      </w:pPr>
      <w:r>
        <w:t>T = Ttotal/Ts; % total timesteps</w:t>
      </w:r>
    </w:p>
    <w:p w14:paraId="6D0C3668" w14:textId="77777777" w:rsidR="00C176B5" w:rsidRDefault="00C176B5" w:rsidP="00C176B5">
      <w:pPr>
        <w:pStyle w:val="Code"/>
      </w:pPr>
    </w:p>
    <w:p w14:paraId="08901AD0" w14:textId="77777777" w:rsidR="00C176B5" w:rsidRDefault="00C176B5" w:rsidP="00C176B5">
      <w:pPr>
        <w:pStyle w:val="Code"/>
      </w:pPr>
      <w:r>
        <w:t>% initialize matrices to store outputs and inputs</w:t>
      </w:r>
    </w:p>
    <w:p w14:paraId="1B6147C0" w14:textId="77777777" w:rsidR="00C176B5" w:rsidRDefault="00C176B5" w:rsidP="00C176B5">
      <w:pPr>
        <w:pStyle w:val="Code"/>
      </w:pPr>
      <w:r>
        <w:t>U = zeros(1,T);</w:t>
      </w:r>
    </w:p>
    <w:p w14:paraId="7E0A4E56" w14:textId="77777777" w:rsidR="00C176B5" w:rsidRDefault="00C176B5" w:rsidP="00C176B5">
      <w:pPr>
        <w:pStyle w:val="Code"/>
      </w:pPr>
      <w:r>
        <w:t>Y = zeros(1,T);     Y(1) = y_init;</w:t>
      </w:r>
    </w:p>
    <w:p w14:paraId="6C6C4548" w14:textId="77777777" w:rsidR="00C176B5" w:rsidRDefault="00C176B5" w:rsidP="00C176B5">
      <w:pPr>
        <w:pStyle w:val="Code"/>
      </w:pPr>
      <w:r>
        <w:t>X = zeros(1,T);     X(1) = x_init;</w:t>
      </w:r>
    </w:p>
    <w:p w14:paraId="10AAC7BB" w14:textId="77777777" w:rsidR="00C176B5" w:rsidRDefault="00C176B5" w:rsidP="00C176B5">
      <w:pPr>
        <w:pStyle w:val="Code"/>
      </w:pPr>
      <w:r>
        <w:t>Xhat = zeros(1,T);  Xhat(1) = xhat;</w:t>
      </w:r>
    </w:p>
    <w:p w14:paraId="02BD0C0E" w14:textId="77777777" w:rsidR="00C176B5" w:rsidRDefault="00C176B5" w:rsidP="00C176B5">
      <w:pPr>
        <w:pStyle w:val="Code"/>
      </w:pPr>
      <w:r>
        <w:t>Xinit = zeros(1,T); Xinit(1) = x_init;</w:t>
      </w:r>
    </w:p>
    <w:p w14:paraId="298434A0" w14:textId="77777777" w:rsidR="00C176B5" w:rsidRDefault="00C176B5" w:rsidP="00C176B5">
      <w:pPr>
        <w:pStyle w:val="Code"/>
      </w:pPr>
    </w:p>
    <w:p w14:paraId="4FE3B92A" w14:textId="77777777" w:rsidR="00C176B5" w:rsidRDefault="00C176B5" w:rsidP="00C176B5">
      <w:pPr>
        <w:pStyle w:val="Code"/>
      </w:pPr>
      <w:r>
        <w:t>% initialize matrices for SSE calcs</w:t>
      </w:r>
    </w:p>
    <w:p w14:paraId="6E436555" w14:textId="77777777" w:rsidR="00C176B5" w:rsidRDefault="00C176B5" w:rsidP="00C176B5">
      <w:pPr>
        <w:pStyle w:val="Code"/>
      </w:pPr>
      <w:r>
        <w:t>Bu = zeros(1,T);</w:t>
      </w:r>
    </w:p>
    <w:p w14:paraId="2A936F5B" w14:textId="77777777" w:rsidR="00C176B5" w:rsidRDefault="00C176B5" w:rsidP="00C176B5">
      <w:pPr>
        <w:pStyle w:val="Code"/>
      </w:pPr>
      <w:r>
        <w:t>CA = zeros(T,1); CA(1) = C;</w:t>
      </w:r>
    </w:p>
    <w:p w14:paraId="7523CB19" w14:textId="77777777" w:rsidR="00C176B5" w:rsidRDefault="00C176B5" w:rsidP="00C176B5">
      <w:pPr>
        <w:pStyle w:val="Code"/>
      </w:pPr>
    </w:p>
    <w:p w14:paraId="79338480" w14:textId="77777777" w:rsidR="00C176B5" w:rsidRDefault="00C176B5" w:rsidP="00C176B5">
      <w:pPr>
        <w:pStyle w:val="Code"/>
      </w:pPr>
      <w:r>
        <w:t>% determine digital state space equations</w:t>
      </w:r>
    </w:p>
    <w:p w14:paraId="486F1D9B" w14:textId="77777777" w:rsidR="00C176B5" w:rsidRDefault="00C176B5" w:rsidP="00C176B5">
      <w:pPr>
        <w:pStyle w:val="Code"/>
      </w:pPr>
      <w:r>
        <w:t>sys = ss(A,B,C,0);</w:t>
      </w:r>
    </w:p>
    <w:p w14:paraId="69CFADEE" w14:textId="77777777" w:rsidR="00C176B5" w:rsidRDefault="00C176B5" w:rsidP="00C176B5">
      <w:pPr>
        <w:pStyle w:val="Code"/>
      </w:pPr>
      <w:r>
        <w:t>sysd = c2d(sys,Ts);</w:t>
      </w:r>
    </w:p>
    <w:p w14:paraId="5F506F82" w14:textId="77777777" w:rsidR="00C176B5" w:rsidRDefault="00C176B5" w:rsidP="00C176B5">
      <w:pPr>
        <w:pStyle w:val="Code"/>
      </w:pPr>
      <w:r>
        <w:t>Ad = sysd.a;</w:t>
      </w:r>
    </w:p>
    <w:p w14:paraId="2BD2A538" w14:textId="77777777" w:rsidR="00C176B5" w:rsidRDefault="00C176B5" w:rsidP="00C176B5">
      <w:pPr>
        <w:pStyle w:val="Code"/>
      </w:pPr>
      <w:r>
        <w:t>Bd = sysd.b;</w:t>
      </w:r>
    </w:p>
    <w:p w14:paraId="4B192AC3" w14:textId="77777777" w:rsidR="00C176B5" w:rsidRDefault="00C176B5" w:rsidP="00C176B5">
      <w:pPr>
        <w:pStyle w:val="Code"/>
      </w:pPr>
      <w:r>
        <w:t>Cd = sysd.c;</w:t>
      </w:r>
    </w:p>
    <w:p w14:paraId="1F8A5761" w14:textId="77777777" w:rsidR="00C176B5" w:rsidRDefault="00C176B5" w:rsidP="00C176B5">
      <w:pPr>
        <w:pStyle w:val="Code"/>
      </w:pPr>
    </w:p>
    <w:p w14:paraId="1946E43B" w14:textId="77777777" w:rsidR="00C176B5" w:rsidRDefault="00C176B5" w:rsidP="00C176B5">
      <w:pPr>
        <w:pStyle w:val="Code"/>
      </w:pPr>
      <w:r>
        <w:t>% control</w:t>
      </w:r>
    </w:p>
    <w:p w14:paraId="4FAE638E" w14:textId="77777777" w:rsidR="00C176B5" w:rsidRDefault="00C176B5" w:rsidP="00C176B5">
      <w:pPr>
        <w:pStyle w:val="Code"/>
      </w:pPr>
      <w:r>
        <w:t>K = dlqr(Ad,Bd,1,0.1);</w:t>
      </w:r>
    </w:p>
    <w:p w14:paraId="702E1A4C" w14:textId="77777777" w:rsidR="00C176B5" w:rsidRDefault="00C176B5" w:rsidP="00C176B5">
      <w:pPr>
        <w:pStyle w:val="Code"/>
      </w:pPr>
      <w:r>
        <w:t>Kr = -inv(Cd*inv(Ad-1-Bd*K)*Bd);</w:t>
      </w:r>
    </w:p>
    <w:p w14:paraId="33B3BC0A" w14:textId="77777777" w:rsidR="00C176B5" w:rsidRDefault="00C176B5" w:rsidP="00C176B5">
      <w:pPr>
        <w:pStyle w:val="Code"/>
      </w:pPr>
    </w:p>
    <w:p w14:paraId="11418ACD" w14:textId="77777777" w:rsidR="00C176B5" w:rsidRDefault="00C176B5" w:rsidP="00C176B5">
      <w:pPr>
        <w:pStyle w:val="Code"/>
      </w:pPr>
      <w:r>
        <w:t>%% Simulation</w:t>
      </w:r>
    </w:p>
    <w:p w14:paraId="1A7692AC" w14:textId="77777777" w:rsidR="00C176B5" w:rsidRDefault="00C176B5" w:rsidP="00C176B5">
      <w:pPr>
        <w:pStyle w:val="Code"/>
      </w:pPr>
      <w:r>
        <w:t>for t=1:T-1 % t is the timestep number</w:t>
      </w:r>
    </w:p>
    <w:p w14:paraId="51E58CCD" w14:textId="77777777" w:rsidR="00C176B5" w:rsidRDefault="00C176B5" w:rsidP="00C176B5">
      <w:pPr>
        <w:pStyle w:val="Code"/>
      </w:pPr>
      <w:r>
        <w:t xml:space="preserve">    %% Plant</w:t>
      </w:r>
    </w:p>
    <w:p w14:paraId="6E5776C7" w14:textId="77777777" w:rsidR="00C176B5" w:rsidRDefault="00C176B5" w:rsidP="00C176B5">
      <w:pPr>
        <w:pStyle w:val="Code"/>
      </w:pPr>
      <w:r>
        <w:t xml:space="preserve">    u = U(t+1); % grab control inputs u[t]</w:t>
      </w:r>
    </w:p>
    <w:p w14:paraId="2C74961F" w14:textId="77777777" w:rsidR="00C176B5" w:rsidRDefault="00C176B5" w:rsidP="00C176B5">
      <w:pPr>
        <w:pStyle w:val="Code"/>
      </w:pPr>
      <w:r>
        <w:lastRenderedPageBreak/>
        <w:t xml:space="preserve">    x = X(t);   % grab state x[t-1]</w:t>
      </w:r>
    </w:p>
    <w:p w14:paraId="0FAFF769" w14:textId="77777777" w:rsidR="00C176B5" w:rsidRDefault="00C176B5" w:rsidP="00C176B5">
      <w:pPr>
        <w:pStyle w:val="Code"/>
      </w:pPr>
      <w:r>
        <w:t xml:space="preserve">    [x_new, y] = plant_md(Ad, Bd, Cd, u, x);</w:t>
      </w:r>
    </w:p>
    <w:p w14:paraId="6CB329F2" w14:textId="77777777" w:rsidR="00C176B5" w:rsidRDefault="00C176B5" w:rsidP="00C176B5">
      <w:pPr>
        <w:pStyle w:val="Code"/>
      </w:pPr>
      <w:r>
        <w:t xml:space="preserve">    Y(t+1) = y + 0.5*rand(1);     % save noisy y[t] output in Y matrix</w:t>
      </w:r>
    </w:p>
    <w:p w14:paraId="305D0899" w14:textId="77777777" w:rsidR="00C176B5" w:rsidRDefault="00C176B5" w:rsidP="00C176B5">
      <w:pPr>
        <w:pStyle w:val="Code"/>
      </w:pPr>
      <w:r>
        <w:t xml:space="preserve">    X(t+1) = x_new; % save new state x[t] in X matrix</w:t>
      </w:r>
    </w:p>
    <w:p w14:paraId="7C1FADC5" w14:textId="77777777" w:rsidR="00C176B5" w:rsidRDefault="00C176B5" w:rsidP="00C176B5">
      <w:pPr>
        <w:pStyle w:val="Code"/>
      </w:pPr>
      <w:r>
        <w:t xml:space="preserve">    </w:t>
      </w:r>
    </w:p>
    <w:p w14:paraId="665A56C0" w14:textId="77777777" w:rsidR="00C176B5" w:rsidRDefault="00C176B5" w:rsidP="00C176B5">
      <w:pPr>
        <w:pStyle w:val="Code"/>
      </w:pPr>
      <w:r>
        <w:t xml:space="preserve">    %% State estimator</w:t>
      </w:r>
    </w:p>
    <w:p w14:paraId="32BEEB14" w14:textId="77777777" w:rsidR="00C176B5" w:rsidRDefault="00C176B5" w:rsidP="00C176B5">
      <w:pPr>
        <w:pStyle w:val="Code"/>
      </w:pPr>
      <w:r>
        <w:t xml:space="preserve">    % update observability matrix</w:t>
      </w:r>
    </w:p>
    <w:p w14:paraId="614D243F" w14:textId="77777777" w:rsidR="00C176B5" w:rsidRDefault="00C176B5" w:rsidP="00C176B5">
      <w:pPr>
        <w:pStyle w:val="Code"/>
      </w:pPr>
      <w:r>
        <w:t xml:space="preserve">    CA(t+1) = Cd*(Ad^t);</w:t>
      </w:r>
    </w:p>
    <w:p w14:paraId="677477C0" w14:textId="77777777" w:rsidR="00C176B5" w:rsidRDefault="00C176B5" w:rsidP="00C176B5">
      <w:pPr>
        <w:pStyle w:val="Code"/>
      </w:pPr>
      <w:r>
        <w:t xml:space="preserve">    </w:t>
      </w:r>
    </w:p>
    <w:p w14:paraId="7A22EC0B" w14:textId="77777777" w:rsidR="00C176B5" w:rsidRDefault="00C176B5" w:rsidP="00C176B5">
      <w:pPr>
        <w:pStyle w:val="Code"/>
      </w:pPr>
      <w:r>
        <w:t xml:space="preserve">    % update matrix of control inputs</w:t>
      </w:r>
    </w:p>
    <w:p w14:paraId="28C66665" w14:textId="77777777" w:rsidR="00C176B5" w:rsidRDefault="00C176B5" w:rsidP="00C176B5">
      <w:pPr>
        <w:pStyle w:val="Code"/>
      </w:pPr>
      <w:r>
        <w:t xml:space="preserve">    for i=0:t</w:t>
      </w:r>
    </w:p>
    <w:p w14:paraId="5E530908" w14:textId="77777777" w:rsidR="00C176B5" w:rsidRDefault="00C176B5" w:rsidP="00C176B5">
      <w:pPr>
        <w:pStyle w:val="Code"/>
      </w:pPr>
      <w:r>
        <w:t xml:space="preserve">        Bu(t+1) = Bu(t+1) + Cd*(Ad^(t-i))*Bd*U(i+1);</w:t>
      </w:r>
    </w:p>
    <w:p w14:paraId="328E57AA" w14:textId="77777777" w:rsidR="00C176B5" w:rsidRDefault="00C176B5" w:rsidP="00C176B5">
      <w:pPr>
        <w:pStyle w:val="Code"/>
      </w:pPr>
      <w:r>
        <w:t xml:space="preserve">    end</w:t>
      </w:r>
    </w:p>
    <w:p w14:paraId="19C5F3D8" w14:textId="77777777" w:rsidR="00C176B5" w:rsidRDefault="00C176B5" w:rsidP="00C176B5">
      <w:pPr>
        <w:pStyle w:val="Code"/>
      </w:pPr>
      <w:r>
        <w:t xml:space="preserve">    </w:t>
      </w:r>
    </w:p>
    <w:p w14:paraId="5A286C33" w14:textId="77777777" w:rsidR="00C176B5" w:rsidRDefault="00C176B5" w:rsidP="00C176B5">
      <w:pPr>
        <w:pStyle w:val="Code"/>
      </w:pPr>
      <w:r>
        <w:t xml:space="preserve">    % run optimization to find initial state x</w:t>
      </w:r>
    </w:p>
    <w:p w14:paraId="5BCBCC59" w14:textId="77777777" w:rsidR="00C176B5" w:rsidRDefault="00C176B5" w:rsidP="00C176B5">
      <w:pPr>
        <w:pStyle w:val="Code"/>
      </w:pPr>
      <w:r>
        <w:t xml:space="preserve">    YBu = Y(1:t+1) - Bu(1:t+1);</w:t>
      </w:r>
    </w:p>
    <w:p w14:paraId="346B5AC8" w14:textId="77777777" w:rsidR="00C176B5" w:rsidRDefault="00C176B5" w:rsidP="00C176B5">
      <w:pPr>
        <w:pStyle w:val="Code"/>
      </w:pPr>
      <w:r>
        <w:t xml:space="preserve">    CA_t = CA(1:t+1);</w:t>
      </w:r>
    </w:p>
    <w:p w14:paraId="15868C71" w14:textId="77777777" w:rsidR="00C176B5" w:rsidRDefault="00C176B5" w:rsidP="00C176B5">
      <w:pPr>
        <w:pStyle w:val="Code"/>
      </w:pPr>
      <w:r>
        <w:t xml:space="preserve">    r = 2;</w:t>
      </w:r>
    </w:p>
    <w:p w14:paraId="65C68019" w14:textId="77777777" w:rsidR="00C176B5" w:rsidRDefault="00C176B5" w:rsidP="00C176B5">
      <w:pPr>
        <w:pStyle w:val="Code"/>
      </w:pPr>
      <w:r>
        <w:t xml:space="preserve">    cvx_begin quiet</w:t>
      </w:r>
    </w:p>
    <w:p w14:paraId="0B2D3001" w14:textId="77777777" w:rsidR="00C176B5" w:rsidRDefault="00C176B5" w:rsidP="00C176B5">
      <w:pPr>
        <w:pStyle w:val="Code"/>
      </w:pPr>
      <w:r>
        <w:t xml:space="preserve">        variable x(1)</w:t>
      </w:r>
    </w:p>
    <w:p w14:paraId="5F973F92" w14:textId="77777777" w:rsidR="00C176B5" w:rsidRDefault="00C176B5" w:rsidP="00C176B5">
      <w:pPr>
        <w:pStyle w:val="Code"/>
      </w:pPr>
      <w:r>
        <w:t xml:space="preserve">        minimize( sum(norms(YBu - reshape(CA_t*x,[1,t+1]), r, 2)) )</w:t>
      </w:r>
    </w:p>
    <w:p w14:paraId="486EC07F" w14:textId="77777777" w:rsidR="00C176B5" w:rsidRDefault="00C176B5" w:rsidP="00C176B5">
      <w:pPr>
        <w:pStyle w:val="Code"/>
      </w:pPr>
      <w:r>
        <w:t xml:space="preserve">    cvx_end</w:t>
      </w:r>
    </w:p>
    <w:p w14:paraId="5BDB96A9" w14:textId="77777777" w:rsidR="00C176B5" w:rsidRDefault="00C176B5" w:rsidP="00C176B5">
      <w:pPr>
        <w:pStyle w:val="Code"/>
      </w:pPr>
      <w:r>
        <w:t xml:space="preserve">    fprintf('For t=%.2f, cvx problem is %s!\n', t*Ts, cvx_status)</w:t>
      </w:r>
    </w:p>
    <w:p w14:paraId="122FB906" w14:textId="77777777" w:rsidR="00C176B5" w:rsidRDefault="00C176B5" w:rsidP="00C176B5">
      <w:pPr>
        <w:pStyle w:val="Code"/>
      </w:pPr>
      <w:r>
        <w:t xml:space="preserve">    </w:t>
      </w:r>
    </w:p>
    <w:p w14:paraId="4BD9D6AC" w14:textId="77777777" w:rsidR="00C176B5" w:rsidRDefault="00C176B5" w:rsidP="00C176B5">
      <w:pPr>
        <w:pStyle w:val="Code"/>
      </w:pPr>
      <w:r>
        <w:t xml:space="preserve">    Xinit(t+1) = x;</w:t>
      </w:r>
    </w:p>
    <w:p w14:paraId="7F0D66DD" w14:textId="77777777" w:rsidR="00C176B5" w:rsidRDefault="00C176B5" w:rsidP="00C176B5">
      <w:pPr>
        <w:pStyle w:val="Code"/>
      </w:pPr>
      <w:r>
        <w:t xml:space="preserve">    </w:t>
      </w:r>
    </w:p>
    <w:p w14:paraId="40301915" w14:textId="77777777" w:rsidR="00C176B5" w:rsidRDefault="00C176B5" w:rsidP="00C176B5">
      <w:pPr>
        <w:pStyle w:val="Code"/>
      </w:pPr>
      <w:r>
        <w:t xml:space="preserve">    % propagate dynamics to find previous state from initial state</w:t>
      </w:r>
    </w:p>
    <w:p w14:paraId="103F0A95" w14:textId="77777777" w:rsidR="00C176B5" w:rsidRDefault="00C176B5" w:rsidP="00C176B5">
      <w:pPr>
        <w:pStyle w:val="Code"/>
      </w:pPr>
      <w:r>
        <w:t xml:space="preserve">    for i=1:t</w:t>
      </w:r>
    </w:p>
    <w:p w14:paraId="5D85A256" w14:textId="77777777" w:rsidR="00C176B5" w:rsidRDefault="00C176B5" w:rsidP="00C176B5">
      <w:pPr>
        <w:pStyle w:val="Code"/>
      </w:pPr>
      <w:r>
        <w:t xml:space="preserve">        x_new = Ad*x + Bd*U(i+1);</w:t>
      </w:r>
    </w:p>
    <w:p w14:paraId="6AB19D86" w14:textId="77777777" w:rsidR="00C176B5" w:rsidRDefault="00C176B5" w:rsidP="00C176B5">
      <w:pPr>
        <w:pStyle w:val="Code"/>
      </w:pPr>
      <w:r>
        <w:t xml:space="preserve">        x = x_new;</w:t>
      </w:r>
    </w:p>
    <w:p w14:paraId="3AF5072E" w14:textId="77777777" w:rsidR="00C176B5" w:rsidRDefault="00C176B5" w:rsidP="00C176B5">
      <w:pPr>
        <w:pStyle w:val="Code"/>
      </w:pPr>
      <w:r>
        <w:t xml:space="preserve">    end</w:t>
      </w:r>
    </w:p>
    <w:p w14:paraId="65213FF5" w14:textId="77777777" w:rsidR="00C176B5" w:rsidRDefault="00C176B5" w:rsidP="00C176B5">
      <w:pPr>
        <w:pStyle w:val="Code"/>
      </w:pPr>
      <w:r>
        <w:t xml:space="preserve">    xhat = x_new;</w:t>
      </w:r>
    </w:p>
    <w:p w14:paraId="479F8873" w14:textId="3B04E85D" w:rsidR="00C176B5" w:rsidRDefault="00C176B5" w:rsidP="00C176B5">
      <w:pPr>
        <w:pStyle w:val="Code"/>
      </w:pPr>
      <w:r>
        <w:t xml:space="preserve"> </w:t>
      </w:r>
      <w:r w:rsidR="00583000">
        <w:t xml:space="preserve">   Xhat(t+1) = xhat; % save est</w:t>
      </w:r>
      <w:r>
        <w:t>imated state xhat[t] in Xhat matrix</w:t>
      </w:r>
    </w:p>
    <w:p w14:paraId="4E427393" w14:textId="77777777" w:rsidR="00C176B5" w:rsidRDefault="00C176B5" w:rsidP="00C176B5">
      <w:pPr>
        <w:pStyle w:val="Code"/>
      </w:pPr>
      <w:r>
        <w:t xml:space="preserve">    </w:t>
      </w:r>
    </w:p>
    <w:p w14:paraId="6658B966" w14:textId="77777777" w:rsidR="00C176B5" w:rsidRDefault="00C176B5" w:rsidP="00C176B5">
      <w:pPr>
        <w:pStyle w:val="Code"/>
      </w:pPr>
      <w:r>
        <w:t xml:space="preserve">    %% Controller</w:t>
      </w:r>
    </w:p>
    <w:p w14:paraId="74CD6694" w14:textId="77777777" w:rsidR="00C176B5" w:rsidRDefault="00C176B5" w:rsidP="00C176B5">
      <w:pPr>
        <w:pStyle w:val="Code"/>
      </w:pPr>
      <w:r>
        <w:t xml:space="preserve">    u_new = Kr*ref - K*xhat; %*X(:,t+1); % calculate new control inputs</w:t>
      </w:r>
    </w:p>
    <w:p w14:paraId="06E52485" w14:textId="77777777" w:rsidR="00C176B5" w:rsidRDefault="00C176B5" w:rsidP="00C176B5">
      <w:pPr>
        <w:pStyle w:val="Code"/>
      </w:pPr>
      <w:r>
        <w:t xml:space="preserve">    U(t+2) = u_new; % save new inputs u[t+1] in U matrix</w:t>
      </w:r>
    </w:p>
    <w:p w14:paraId="1FB6B366" w14:textId="77777777" w:rsidR="00C176B5" w:rsidRDefault="00C176B5" w:rsidP="00C176B5">
      <w:pPr>
        <w:pStyle w:val="Code"/>
      </w:pPr>
      <w:r>
        <w:t xml:space="preserve">    </w:t>
      </w:r>
    </w:p>
    <w:p w14:paraId="3F0D028F" w14:textId="77777777" w:rsidR="00C176B5" w:rsidRDefault="00C176B5" w:rsidP="00C176B5">
      <w:pPr>
        <w:pStyle w:val="Code"/>
      </w:pPr>
      <w:r>
        <w:t>end</w:t>
      </w:r>
    </w:p>
    <w:p w14:paraId="7127EBC2" w14:textId="77777777" w:rsidR="00C176B5" w:rsidRDefault="00C176B5" w:rsidP="00C176B5">
      <w:pPr>
        <w:pStyle w:val="Code"/>
      </w:pPr>
    </w:p>
    <w:p w14:paraId="238C5A14" w14:textId="77777777" w:rsidR="00C176B5" w:rsidRDefault="00C176B5" w:rsidP="00C176B5">
      <w:pPr>
        <w:pStyle w:val="Code"/>
      </w:pPr>
      <w:r>
        <w:t>%% Plot results</w:t>
      </w:r>
    </w:p>
    <w:p w14:paraId="5A687A9E" w14:textId="77777777" w:rsidR="00C176B5" w:rsidRDefault="00C176B5" w:rsidP="00C176B5">
      <w:pPr>
        <w:pStyle w:val="Code"/>
      </w:pPr>
      <w:r>
        <w:t>figure;</w:t>
      </w:r>
    </w:p>
    <w:p w14:paraId="7534F8EE" w14:textId="77777777" w:rsidR="00C176B5" w:rsidRDefault="00C176B5" w:rsidP="00C176B5">
      <w:pPr>
        <w:pStyle w:val="Code"/>
      </w:pPr>
      <w:r>
        <w:t>stem(0:Ts:Ttotal-Ts, Xhat,'DisplayName','estimated state x')</w:t>
      </w:r>
    </w:p>
    <w:p w14:paraId="0C3EB421" w14:textId="77777777" w:rsidR="00C176B5" w:rsidRDefault="00C176B5" w:rsidP="00C176B5">
      <w:pPr>
        <w:pStyle w:val="Code"/>
      </w:pPr>
      <w:r>
        <w:t>hold on</w:t>
      </w:r>
    </w:p>
    <w:p w14:paraId="5C911E98" w14:textId="77777777" w:rsidR="00C176B5" w:rsidRDefault="00C176B5" w:rsidP="00C176B5">
      <w:pPr>
        <w:pStyle w:val="Code"/>
      </w:pPr>
      <w:r>
        <w:t>stem(0:Ts:Ttotal-Ts, Y,'DisplayName','output y')</w:t>
      </w:r>
    </w:p>
    <w:p w14:paraId="740B7B79" w14:textId="5AADB15D" w:rsidR="00C176B5" w:rsidRDefault="00C176B5" w:rsidP="00C176B5">
      <w:pPr>
        <w:pStyle w:val="Code"/>
      </w:pPr>
      <w:r>
        <w:t>label('time (s)')</w:t>
      </w:r>
    </w:p>
    <w:p w14:paraId="778CBC1A" w14:textId="77777777" w:rsidR="00C176B5" w:rsidRDefault="00C176B5" w:rsidP="00C176B5">
      <w:pPr>
        <w:pStyle w:val="Code"/>
      </w:pPr>
      <w:r>
        <w:t>ylabel('velocity')</w:t>
      </w:r>
    </w:p>
    <w:p w14:paraId="74228CCA" w14:textId="6F2FB57E" w:rsidR="00C176B5" w:rsidRPr="00C176B5" w:rsidRDefault="00C176B5" w:rsidP="00C176B5">
      <w:pPr>
        <w:pStyle w:val="Code"/>
      </w:pPr>
      <w:r>
        <w:t>legend('show')</w:t>
      </w:r>
    </w:p>
    <w:sectPr w:rsidR="00C176B5" w:rsidRPr="00C176B5" w:rsidSect="00D0696D">
      <w:footerReference w:type="default" r:id="rId43"/>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2" w:author="Aishvarya Korde" w:date="2017-04-18T19:56:00Z" w:initials="AK">
    <w:p w14:paraId="7EAFCD1C" w14:textId="30951150" w:rsidR="00007EDF" w:rsidRDefault="00007EDF">
      <w:pPr>
        <w:pStyle w:val="CommentText"/>
      </w:pPr>
      <w:r>
        <w:rPr>
          <w:rStyle w:val="CommentReference"/>
        </w:rPr>
        <w:annotationRef/>
      </w:r>
      <w:r>
        <w:t>PR</w:t>
      </w:r>
    </w:p>
  </w:comment>
  <w:comment w:id="62" w:author="Aishvarya Korde" w:date="2017-04-18T19:57:00Z" w:initials="AK">
    <w:p w14:paraId="61BF1782" w14:textId="3E3C902D" w:rsidR="00622C04" w:rsidRDefault="00622C04">
      <w:pPr>
        <w:pStyle w:val="CommentText"/>
      </w:pPr>
      <w:r>
        <w:rPr>
          <w:rStyle w:val="CommentReference"/>
        </w:rPr>
        <w:annotationRef/>
      </w:r>
      <w:r>
        <w:t>Update (AC/RC)</w:t>
      </w:r>
    </w:p>
  </w:comment>
  <w:comment w:id="66" w:author="Aishvarya Korde" w:date="2017-04-18T19:57:00Z" w:initials="AK">
    <w:p w14:paraId="3473E531" w14:textId="1D7DAEC2" w:rsidR="00622C04" w:rsidRDefault="00622C04" w:rsidP="00622C04">
      <w:pPr>
        <w:pStyle w:val="CommentText"/>
        <w:tabs>
          <w:tab w:val="left" w:pos="5040"/>
        </w:tabs>
      </w:pPr>
      <w:r>
        <w:rPr>
          <w:rStyle w:val="CommentReference"/>
        </w:rPr>
        <w:annotationRef/>
      </w:r>
      <w:r>
        <w:t>Implementing In C</w:t>
      </w:r>
    </w:p>
  </w:comment>
  <w:comment w:id="68" w:author="Aishvarya Korde" w:date="2017-04-18T19:58:00Z" w:initials="AK">
    <w:p w14:paraId="79A6046A" w14:textId="504B412C" w:rsidR="00622C04" w:rsidRDefault="00622C04">
      <w:pPr>
        <w:pStyle w:val="CommentText"/>
      </w:pPr>
      <w:r>
        <w:rPr>
          <w:rStyle w:val="CommentReference"/>
        </w:rPr>
        <w:annotationRef/>
      </w:r>
      <w:r>
        <w:t>AC update with grabbing data and SSE communcation</w:t>
      </w:r>
    </w:p>
  </w:comment>
  <w:comment w:id="70" w:author="Aishvarya Korde" w:date="2017-04-18T19:58:00Z" w:initials="AK">
    <w:p w14:paraId="72100E39" w14:textId="7B9BA890" w:rsidR="00622C04" w:rsidRDefault="00622C04">
      <w:pPr>
        <w:pStyle w:val="CommentText"/>
      </w:pPr>
      <w:r>
        <w:rPr>
          <w:rStyle w:val="CommentReference"/>
        </w:rPr>
        <w:annotationRef/>
      </w:r>
      <w:r>
        <w:t>RC/JV</w:t>
      </w:r>
    </w:p>
  </w:comment>
  <w:comment w:id="97" w:author="Aishvarya Korde" w:date="2017-04-18T19:59:00Z" w:initials="AK">
    <w:p w14:paraId="5FCFD2CE" w14:textId="77777777" w:rsidR="00622C04" w:rsidRDefault="00622C04">
      <w:pPr>
        <w:pStyle w:val="CommentText"/>
      </w:pPr>
      <w:r>
        <w:rPr>
          <w:rStyle w:val="CommentReference"/>
        </w:rPr>
        <w:annotationRef/>
      </w:r>
      <w:r>
        <w:t xml:space="preserve">High level diagrams/description, add details in appendix </w:t>
      </w:r>
    </w:p>
    <w:p w14:paraId="68D046BB" w14:textId="42D71927" w:rsidR="00622C04" w:rsidRDefault="00622C04">
      <w:pPr>
        <w:pStyle w:val="CommentText"/>
      </w:pPr>
      <w:r>
        <w:t>Not sure if this is the best placement for flow but we can decide once we write more</w:t>
      </w:r>
    </w:p>
  </w:comment>
  <w:comment w:id="107" w:author="Aishvarya Korde" w:date="2017-04-18T20:00:00Z" w:initials="AK">
    <w:p w14:paraId="5FFAFC39" w14:textId="4AE0BC46" w:rsidR="00E848E6" w:rsidRDefault="00E848E6">
      <w:pPr>
        <w:pStyle w:val="CommentText"/>
      </w:pPr>
      <w:r>
        <w:rPr>
          <w:rStyle w:val="CommentReference"/>
        </w:rPr>
        <w:annotationRef/>
      </w:r>
      <w:r>
        <w:t>PR</w:t>
      </w:r>
    </w:p>
  </w:comment>
  <w:comment w:id="114" w:author="Aishvarya Korde" w:date="2017-04-18T20:02:00Z" w:initials="AK">
    <w:p w14:paraId="39108CA9" w14:textId="197271B3" w:rsidR="00E848E6" w:rsidRDefault="00E848E6">
      <w:pPr>
        <w:pStyle w:val="CommentText"/>
      </w:pPr>
      <w:r>
        <w:rPr>
          <w:rStyle w:val="CommentReference"/>
        </w:rPr>
        <w:annotationRef/>
      </w:r>
      <w:r>
        <w:t>PR</w:t>
      </w:r>
    </w:p>
  </w:comment>
  <w:comment w:id="116" w:author="Aishvarya Korde" w:date="2017-04-18T20:01:00Z" w:initials="AK">
    <w:p w14:paraId="2AA39A94" w14:textId="516CB3BB" w:rsidR="00E848E6" w:rsidRDefault="00E848E6">
      <w:pPr>
        <w:pStyle w:val="CommentText"/>
      </w:pPr>
      <w:r>
        <w:rPr>
          <w:rStyle w:val="CommentReference"/>
        </w:rPr>
        <w:annotationRef/>
      </w:r>
      <w:r>
        <w:t>This section should probably be replaced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AFCD1C" w15:done="0"/>
  <w15:commentEx w15:paraId="61BF1782" w15:done="0"/>
  <w15:commentEx w15:paraId="3473E531" w15:done="0"/>
  <w15:commentEx w15:paraId="79A6046A" w15:done="0"/>
  <w15:commentEx w15:paraId="72100E39" w15:done="0"/>
  <w15:commentEx w15:paraId="68D046BB" w15:done="0"/>
  <w15:commentEx w15:paraId="5FFAFC39" w15:done="0"/>
  <w15:commentEx w15:paraId="39108CA9" w15:done="0"/>
  <w15:commentEx w15:paraId="2AA39A9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3CC11" w14:textId="77777777" w:rsidR="00B757B8" w:rsidRDefault="00B757B8">
      <w:r>
        <w:separator/>
      </w:r>
    </w:p>
    <w:p w14:paraId="68A84EB0" w14:textId="77777777" w:rsidR="00B757B8" w:rsidRDefault="00B757B8"/>
  </w:endnote>
  <w:endnote w:type="continuationSeparator" w:id="0">
    <w:p w14:paraId="6CB23EE8" w14:textId="77777777" w:rsidR="00B757B8" w:rsidRDefault="00B757B8">
      <w:r>
        <w:continuationSeparator/>
      </w:r>
    </w:p>
    <w:p w14:paraId="0D244AC9" w14:textId="77777777" w:rsidR="00B757B8" w:rsidRDefault="00B757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5A294A" w:rsidRDefault="005A294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5A294A" w:rsidRDefault="005A294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13D15705" w:rsidR="005A294A" w:rsidRDefault="005A294A">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B1E11">
      <w:rPr>
        <w:rStyle w:val="PageNumber"/>
        <w:noProof/>
      </w:rPr>
      <w:t>ii</w:t>
    </w:r>
    <w:r>
      <w:rPr>
        <w:rStyle w:val="PageNumber"/>
      </w:rPr>
      <w:fldChar w:fldCharType="end"/>
    </w:r>
  </w:p>
  <w:p w14:paraId="1C64427C" w14:textId="77777777" w:rsidR="005A294A" w:rsidRDefault="005A294A">
    <w:pPr>
      <w:pStyle w:val="Footer"/>
    </w:pPr>
  </w:p>
  <w:p w14:paraId="4D57448C" w14:textId="77777777" w:rsidR="005A294A" w:rsidRDefault="005A294A">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5A294A" w:rsidRDefault="005A294A">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848E6">
      <w:rPr>
        <w:rStyle w:val="PageNumber"/>
        <w:noProof/>
      </w:rPr>
      <w:t>45</w:t>
    </w:r>
    <w:r>
      <w:rPr>
        <w:rStyle w:val="PageNumber"/>
      </w:rPr>
      <w:fldChar w:fldCharType="end"/>
    </w:r>
  </w:p>
  <w:p w14:paraId="72396B3E" w14:textId="77777777" w:rsidR="005A294A" w:rsidRDefault="005A294A">
    <w:pPr>
      <w:pStyle w:val="Footer"/>
      <w:ind w:right="360"/>
    </w:pPr>
  </w:p>
  <w:p w14:paraId="1FD40D41" w14:textId="77777777" w:rsidR="005A294A" w:rsidRDefault="005A294A"/>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554D9" w14:textId="77777777" w:rsidR="00B757B8" w:rsidRDefault="00B757B8">
      <w:r>
        <w:separator/>
      </w:r>
    </w:p>
    <w:p w14:paraId="69D4F387" w14:textId="77777777" w:rsidR="00B757B8" w:rsidRDefault="00B757B8"/>
  </w:footnote>
  <w:footnote w:type="continuationSeparator" w:id="0">
    <w:p w14:paraId="7F8A9351" w14:textId="77777777" w:rsidR="00B757B8" w:rsidRDefault="00B757B8">
      <w:r>
        <w:continuationSeparator/>
      </w:r>
    </w:p>
    <w:p w14:paraId="02428696" w14:textId="77777777" w:rsidR="00B757B8" w:rsidRDefault="00B757B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5A294A" w:rsidRDefault="005A294A">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5053FF"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07EDF"/>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4EB4"/>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B5D0A"/>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48E6"/>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comments" Target="comments.xml"/><Relationship Id="rId18" Type="http://schemas.microsoft.com/office/2011/relationships/commentsExtended" Target="commentsExtended.xml"/><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footer" Target="footer3.xml"/><Relationship Id="rId44" Type="http://schemas.openxmlformats.org/officeDocument/2006/relationships/fontTable" Target="fontTable.xml"/><Relationship Id="rId45"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FD674-9986-E140-B2FA-5E8E0F05F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25</TotalTime>
  <Pages>53</Pages>
  <Words>15852</Words>
  <Characters>90359</Characters>
  <Application>Microsoft Macintosh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106000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5</cp:revision>
  <cp:lastPrinted>2010-08-24T04:33:00Z</cp:lastPrinted>
  <dcterms:created xsi:type="dcterms:W3CDTF">2017-04-19T02:30:00Z</dcterms:created>
  <dcterms:modified xsi:type="dcterms:W3CDTF">2017-04-19T03:02:00Z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