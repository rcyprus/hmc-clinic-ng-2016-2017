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0652909"/>
      <w:r>
        <w:lastRenderedPageBreak/>
        <w:t>ABSTRACT</w:t>
      </w:r>
      <w:bookmarkEnd w:id="0"/>
      <w:bookmarkEnd w:id="2"/>
    </w:p>
    <w:p w14:paraId="4B752468" w14:textId="77777777" w:rsidR="00F960A6" w:rsidRPr="003374C8" w:rsidRDefault="00F960A6" w:rsidP="00F960A6">
      <w:pPr>
        <w:spacing w:line="480" w:lineRule="auto"/>
        <w:ind w:firstLine="547"/>
        <w:jc w:val="both"/>
      </w:pPr>
      <w:r>
        <w:t>During the Fall semester, the Northrop Grumman clinic team implemented a secure state estimation (SSE) algorithm in software and tested the algorithm by simulating a quadrotor dynamic model in a closed feedback control loop. The simulation results show that the quadrotor dynamic model produces outputs that agree with expectations based on the motor inputs, and the SSE is capable of producing accurate state estimates of a single degree of freedom system with noisy outputs. The Jetson TK1 onboard computer is running a ROS environment that will host the SSE and sensor logging programs. Various sensors have been tested, including the OptiTrack vision system for producing ground truth data and the laser scanners that will be onboard the quadrotor.</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3" w:name="_Toc452429018"/>
    <w:p w14:paraId="41D80BE5" w14:textId="77777777" w:rsidR="00143BF8"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143BF8">
        <w:rPr>
          <w:noProof/>
        </w:rPr>
        <w:t>ABSTRACT</w:t>
      </w:r>
      <w:r w:rsidR="00143BF8">
        <w:rPr>
          <w:noProof/>
        </w:rPr>
        <w:tab/>
      </w:r>
      <w:r w:rsidR="00143BF8">
        <w:rPr>
          <w:noProof/>
        </w:rPr>
        <w:fldChar w:fldCharType="begin"/>
      </w:r>
      <w:r w:rsidR="00143BF8">
        <w:rPr>
          <w:noProof/>
        </w:rPr>
        <w:instrText xml:space="preserve"> PAGEREF _Toc480652909 \h </w:instrText>
      </w:r>
      <w:r w:rsidR="00143BF8">
        <w:rPr>
          <w:noProof/>
        </w:rPr>
      </w:r>
      <w:r w:rsidR="00143BF8">
        <w:rPr>
          <w:noProof/>
        </w:rPr>
        <w:fldChar w:fldCharType="separate"/>
      </w:r>
      <w:r w:rsidR="00143BF8">
        <w:rPr>
          <w:noProof/>
        </w:rPr>
        <w:t>ii</w:t>
      </w:r>
      <w:r w:rsidR="00143BF8">
        <w:rPr>
          <w:noProof/>
        </w:rPr>
        <w:fldChar w:fldCharType="end"/>
      </w:r>
    </w:p>
    <w:p w14:paraId="184D2157"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_Toc480652910 \h </w:instrText>
      </w:r>
      <w:r>
        <w:rPr>
          <w:noProof/>
        </w:rPr>
      </w:r>
      <w:r>
        <w:rPr>
          <w:noProof/>
        </w:rPr>
        <w:fldChar w:fldCharType="separate"/>
      </w:r>
      <w:r>
        <w:rPr>
          <w:noProof/>
        </w:rPr>
        <w:t>3</w:t>
      </w:r>
      <w:r>
        <w:rPr>
          <w:noProof/>
        </w:rPr>
        <w:fldChar w:fldCharType="end"/>
      </w:r>
    </w:p>
    <w:p w14:paraId="6204D594" w14:textId="77777777" w:rsidR="00143BF8" w:rsidRDefault="00143BF8">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_Toc480652911 \h </w:instrText>
      </w:r>
      <w:r>
        <w:fldChar w:fldCharType="separate"/>
      </w:r>
      <w:r>
        <w:t>3</w:t>
      </w:r>
      <w:r>
        <w:fldChar w:fldCharType="end"/>
      </w:r>
    </w:p>
    <w:p w14:paraId="6E8279D6" w14:textId="77777777" w:rsidR="00143BF8" w:rsidRDefault="00143BF8">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_Toc480652912 \h </w:instrText>
      </w:r>
      <w:r>
        <w:fldChar w:fldCharType="separate"/>
      </w:r>
      <w:r>
        <w:t>3</w:t>
      </w:r>
      <w:r>
        <w:fldChar w:fldCharType="end"/>
      </w:r>
    </w:p>
    <w:p w14:paraId="1E88F6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_Toc480652913 \h </w:instrText>
      </w:r>
      <w:r>
        <w:rPr>
          <w:noProof/>
        </w:rPr>
      </w:r>
      <w:r>
        <w:rPr>
          <w:noProof/>
        </w:rPr>
        <w:fldChar w:fldCharType="separate"/>
      </w:r>
      <w:r>
        <w:rPr>
          <w:noProof/>
        </w:rPr>
        <w:t>4</w:t>
      </w:r>
      <w:r>
        <w:rPr>
          <w:noProof/>
        </w:rPr>
        <w:fldChar w:fldCharType="end"/>
      </w:r>
    </w:p>
    <w:p w14:paraId="075B406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_Toc480652914 \h </w:instrText>
      </w:r>
      <w:r>
        <w:rPr>
          <w:noProof/>
        </w:rPr>
      </w:r>
      <w:r>
        <w:rPr>
          <w:noProof/>
        </w:rPr>
        <w:fldChar w:fldCharType="separate"/>
      </w:r>
      <w:r>
        <w:rPr>
          <w:noProof/>
        </w:rPr>
        <w:t>4</w:t>
      </w:r>
      <w:r>
        <w:rPr>
          <w:noProof/>
        </w:rPr>
        <w:fldChar w:fldCharType="end"/>
      </w:r>
    </w:p>
    <w:p w14:paraId="52C36D4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_Toc480652915 \h </w:instrText>
      </w:r>
      <w:r>
        <w:rPr>
          <w:noProof/>
        </w:rPr>
      </w:r>
      <w:r>
        <w:rPr>
          <w:noProof/>
        </w:rPr>
        <w:fldChar w:fldCharType="separate"/>
      </w:r>
      <w:r>
        <w:rPr>
          <w:noProof/>
        </w:rPr>
        <w:t>5</w:t>
      </w:r>
      <w:r>
        <w:rPr>
          <w:noProof/>
        </w:rPr>
        <w:fldChar w:fldCharType="end"/>
      </w:r>
    </w:p>
    <w:p w14:paraId="2E43911C" w14:textId="77777777" w:rsidR="00143BF8" w:rsidRDefault="00143BF8">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_Toc480652916 \h </w:instrText>
      </w:r>
      <w:r>
        <w:fldChar w:fldCharType="separate"/>
      </w:r>
      <w:r>
        <w:t>5</w:t>
      </w:r>
      <w:r>
        <w:fldChar w:fldCharType="end"/>
      </w:r>
    </w:p>
    <w:p w14:paraId="7122BCFB" w14:textId="77777777" w:rsidR="00143BF8" w:rsidRDefault="00143BF8">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_Toc480652917 \h </w:instrText>
      </w:r>
      <w:r>
        <w:fldChar w:fldCharType="separate"/>
      </w:r>
      <w:r>
        <w:t>6</w:t>
      </w:r>
      <w:r>
        <w:fldChar w:fldCharType="end"/>
      </w:r>
    </w:p>
    <w:p w14:paraId="5CB8D2E8"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_Toc480652918 \h </w:instrText>
      </w:r>
      <w:r>
        <w:rPr>
          <w:noProof/>
        </w:rPr>
      </w:r>
      <w:r>
        <w:rPr>
          <w:noProof/>
        </w:rPr>
        <w:fldChar w:fldCharType="separate"/>
      </w:r>
      <w:r>
        <w:rPr>
          <w:noProof/>
        </w:rPr>
        <w:t>6</w:t>
      </w:r>
      <w:r>
        <w:rPr>
          <w:noProof/>
        </w:rPr>
        <w:fldChar w:fldCharType="end"/>
      </w:r>
    </w:p>
    <w:p w14:paraId="397FF38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_Toc480652919 \h </w:instrText>
      </w:r>
      <w:r>
        <w:rPr>
          <w:noProof/>
        </w:rPr>
      </w:r>
      <w:r>
        <w:rPr>
          <w:noProof/>
        </w:rPr>
        <w:fldChar w:fldCharType="separate"/>
      </w:r>
      <w:r>
        <w:rPr>
          <w:noProof/>
        </w:rPr>
        <w:t>7</w:t>
      </w:r>
      <w:r>
        <w:rPr>
          <w:noProof/>
        </w:rPr>
        <w:fldChar w:fldCharType="end"/>
      </w:r>
    </w:p>
    <w:p w14:paraId="7CADAB46" w14:textId="77777777" w:rsidR="00143BF8" w:rsidRDefault="00143BF8">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_Toc480652920 \h </w:instrText>
      </w:r>
      <w:r>
        <w:fldChar w:fldCharType="separate"/>
      </w:r>
      <w:r>
        <w:t>7</w:t>
      </w:r>
      <w:r>
        <w:fldChar w:fldCharType="end"/>
      </w:r>
    </w:p>
    <w:p w14:paraId="2D908F99" w14:textId="77777777" w:rsidR="00143BF8" w:rsidRDefault="00143BF8">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_Toc480652921 \h </w:instrText>
      </w:r>
      <w:r>
        <w:fldChar w:fldCharType="separate"/>
      </w:r>
      <w:r>
        <w:t>8</w:t>
      </w:r>
      <w:r>
        <w:fldChar w:fldCharType="end"/>
      </w:r>
    </w:p>
    <w:p w14:paraId="1DE19B1A"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_Toc480652922 \h </w:instrText>
      </w:r>
      <w:r>
        <w:rPr>
          <w:noProof/>
        </w:rPr>
      </w:r>
      <w:r>
        <w:rPr>
          <w:noProof/>
        </w:rPr>
        <w:fldChar w:fldCharType="separate"/>
      </w:r>
      <w:r>
        <w:rPr>
          <w:noProof/>
        </w:rPr>
        <w:t>9</w:t>
      </w:r>
      <w:r>
        <w:rPr>
          <w:noProof/>
        </w:rPr>
        <w:fldChar w:fldCharType="end"/>
      </w:r>
    </w:p>
    <w:p w14:paraId="730808F6" w14:textId="77777777" w:rsidR="00143BF8" w:rsidRDefault="00143BF8">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_Toc480652923 \h </w:instrText>
      </w:r>
      <w:r>
        <w:fldChar w:fldCharType="separate"/>
      </w:r>
      <w:r>
        <w:t>11</w:t>
      </w:r>
      <w:r>
        <w:fldChar w:fldCharType="end"/>
      </w:r>
    </w:p>
    <w:p w14:paraId="164CC16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_Toc480652924 \h </w:instrText>
      </w:r>
      <w:r>
        <w:rPr>
          <w:noProof/>
        </w:rPr>
      </w:r>
      <w:r>
        <w:rPr>
          <w:noProof/>
        </w:rPr>
        <w:fldChar w:fldCharType="separate"/>
      </w:r>
      <w:r>
        <w:rPr>
          <w:noProof/>
        </w:rPr>
        <w:t>13</w:t>
      </w:r>
      <w:r>
        <w:rPr>
          <w:noProof/>
        </w:rPr>
        <w:fldChar w:fldCharType="end"/>
      </w:r>
    </w:p>
    <w:p w14:paraId="19A34B08" w14:textId="77777777" w:rsidR="00143BF8" w:rsidRDefault="00143BF8">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_Toc480652925 \h </w:instrText>
      </w:r>
      <w:r>
        <w:fldChar w:fldCharType="separate"/>
      </w:r>
      <w:r>
        <w:t>13</w:t>
      </w:r>
      <w:r>
        <w:fldChar w:fldCharType="end"/>
      </w:r>
    </w:p>
    <w:p w14:paraId="28822C80" w14:textId="77777777" w:rsidR="00143BF8" w:rsidRDefault="00143BF8">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_Toc480652926 \h </w:instrText>
      </w:r>
      <w:r>
        <w:fldChar w:fldCharType="separate"/>
      </w:r>
      <w:r>
        <w:t>15</w:t>
      </w:r>
      <w:r>
        <w:fldChar w:fldCharType="end"/>
      </w:r>
    </w:p>
    <w:p w14:paraId="24F205FD" w14:textId="77777777" w:rsidR="00143BF8" w:rsidRDefault="00143BF8">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_Toc480652927 \h </w:instrText>
      </w:r>
      <w:r>
        <w:fldChar w:fldCharType="separate"/>
      </w:r>
      <w:r>
        <w:t>16</w:t>
      </w:r>
      <w:r>
        <w:fldChar w:fldCharType="end"/>
      </w:r>
    </w:p>
    <w:p w14:paraId="73DC8C6E" w14:textId="77777777" w:rsidR="00143BF8" w:rsidRDefault="00143BF8">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_Toc480652928 \h </w:instrText>
      </w:r>
      <w:r>
        <w:fldChar w:fldCharType="separate"/>
      </w:r>
      <w:r>
        <w:t>17</w:t>
      </w:r>
      <w:r>
        <w:fldChar w:fldCharType="end"/>
      </w:r>
    </w:p>
    <w:p w14:paraId="6F0449C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_Toc480652929 \h </w:instrText>
      </w:r>
      <w:r>
        <w:rPr>
          <w:noProof/>
        </w:rPr>
      </w:r>
      <w:r>
        <w:rPr>
          <w:noProof/>
        </w:rPr>
        <w:fldChar w:fldCharType="separate"/>
      </w:r>
      <w:r>
        <w:rPr>
          <w:noProof/>
        </w:rPr>
        <w:t>17</w:t>
      </w:r>
      <w:r>
        <w:rPr>
          <w:noProof/>
        </w:rPr>
        <w:fldChar w:fldCharType="end"/>
      </w:r>
    </w:p>
    <w:p w14:paraId="128F2DD7"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_Toc480652930 \h </w:instrText>
      </w:r>
      <w:r>
        <w:rPr>
          <w:noProof/>
        </w:rPr>
      </w:r>
      <w:r>
        <w:rPr>
          <w:noProof/>
        </w:rPr>
        <w:fldChar w:fldCharType="separate"/>
      </w:r>
      <w:r>
        <w:rPr>
          <w:noProof/>
        </w:rPr>
        <w:t>18</w:t>
      </w:r>
      <w:r>
        <w:rPr>
          <w:noProof/>
        </w:rPr>
        <w:fldChar w:fldCharType="end"/>
      </w:r>
    </w:p>
    <w:p w14:paraId="19DE3CCB" w14:textId="77777777" w:rsidR="00143BF8" w:rsidRDefault="00143BF8">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_Toc480652931 \h </w:instrText>
      </w:r>
      <w:r>
        <w:fldChar w:fldCharType="separate"/>
      </w:r>
      <w:r>
        <w:t>19</w:t>
      </w:r>
      <w:r>
        <w:fldChar w:fldCharType="end"/>
      </w:r>
    </w:p>
    <w:p w14:paraId="7DCEE73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3.5.1.</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_Toc480652932 \h </w:instrText>
      </w:r>
      <w:r>
        <w:rPr>
          <w:noProof/>
        </w:rPr>
      </w:r>
      <w:r>
        <w:rPr>
          <w:noProof/>
        </w:rPr>
        <w:fldChar w:fldCharType="separate"/>
      </w:r>
      <w:r>
        <w:rPr>
          <w:noProof/>
        </w:rPr>
        <w:t>20</w:t>
      </w:r>
      <w:r>
        <w:rPr>
          <w:noProof/>
        </w:rPr>
        <w:fldChar w:fldCharType="end"/>
      </w:r>
    </w:p>
    <w:p w14:paraId="058A62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3.5.2.</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_Toc480652933 \h </w:instrText>
      </w:r>
      <w:r>
        <w:rPr>
          <w:noProof/>
        </w:rPr>
      </w:r>
      <w:r>
        <w:rPr>
          <w:noProof/>
        </w:rPr>
        <w:fldChar w:fldCharType="separate"/>
      </w:r>
      <w:r>
        <w:rPr>
          <w:noProof/>
        </w:rPr>
        <w:t>21</w:t>
      </w:r>
      <w:r>
        <w:rPr>
          <w:noProof/>
        </w:rPr>
        <w:fldChar w:fldCharType="end"/>
      </w:r>
    </w:p>
    <w:p w14:paraId="28E7658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_Toc480652934 \h </w:instrText>
      </w:r>
      <w:r>
        <w:rPr>
          <w:noProof/>
        </w:rPr>
      </w:r>
      <w:r>
        <w:rPr>
          <w:noProof/>
        </w:rPr>
        <w:fldChar w:fldCharType="separate"/>
      </w:r>
      <w:r>
        <w:rPr>
          <w:noProof/>
        </w:rPr>
        <w:t>22</w:t>
      </w:r>
      <w:r>
        <w:rPr>
          <w:noProof/>
        </w:rPr>
        <w:fldChar w:fldCharType="end"/>
      </w:r>
    </w:p>
    <w:p w14:paraId="502DA0D6" w14:textId="77777777" w:rsidR="00143BF8" w:rsidRDefault="00143BF8">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_Toc480652935 \h </w:instrText>
      </w:r>
      <w:r>
        <w:fldChar w:fldCharType="separate"/>
      </w:r>
      <w:r>
        <w:t>22</w:t>
      </w:r>
      <w:r>
        <w:fldChar w:fldCharType="end"/>
      </w:r>
    </w:p>
    <w:p w14:paraId="01801A92" w14:textId="77777777" w:rsidR="00143BF8" w:rsidRDefault="00143BF8">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_Toc480652936 \h </w:instrText>
      </w:r>
      <w:r>
        <w:fldChar w:fldCharType="separate"/>
      </w:r>
      <w:r>
        <w:t>24</w:t>
      </w:r>
      <w:r>
        <w:fldChar w:fldCharType="end"/>
      </w:r>
    </w:p>
    <w:p w14:paraId="2A880AF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_Toc480652937 \h </w:instrText>
      </w:r>
      <w:r>
        <w:rPr>
          <w:noProof/>
        </w:rPr>
      </w:r>
      <w:r>
        <w:rPr>
          <w:noProof/>
        </w:rPr>
        <w:fldChar w:fldCharType="separate"/>
      </w:r>
      <w:r>
        <w:rPr>
          <w:noProof/>
        </w:rPr>
        <w:t>25</w:t>
      </w:r>
      <w:r>
        <w:rPr>
          <w:noProof/>
        </w:rPr>
        <w:fldChar w:fldCharType="end"/>
      </w:r>
    </w:p>
    <w:p w14:paraId="40185FF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_Toc480652938 \h </w:instrText>
      </w:r>
      <w:r>
        <w:rPr>
          <w:noProof/>
        </w:rPr>
      </w:r>
      <w:r>
        <w:rPr>
          <w:noProof/>
        </w:rPr>
        <w:fldChar w:fldCharType="separate"/>
      </w:r>
      <w:r>
        <w:rPr>
          <w:noProof/>
        </w:rPr>
        <w:t>26</w:t>
      </w:r>
      <w:r>
        <w:rPr>
          <w:noProof/>
        </w:rPr>
        <w:fldChar w:fldCharType="end"/>
      </w:r>
    </w:p>
    <w:p w14:paraId="02279192" w14:textId="77777777" w:rsidR="00143BF8" w:rsidRDefault="00143BF8">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_Toc480652939 \h </w:instrText>
      </w:r>
      <w:r>
        <w:fldChar w:fldCharType="separate"/>
      </w:r>
      <w:r>
        <w:t>26</w:t>
      </w:r>
      <w:r>
        <w:fldChar w:fldCharType="end"/>
      </w:r>
    </w:p>
    <w:p w14:paraId="43083441"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_Toc480652940 \h </w:instrText>
      </w:r>
      <w:r>
        <w:rPr>
          <w:noProof/>
        </w:rPr>
      </w:r>
      <w:r>
        <w:rPr>
          <w:noProof/>
        </w:rPr>
        <w:fldChar w:fldCharType="separate"/>
      </w:r>
      <w:r>
        <w:rPr>
          <w:noProof/>
        </w:rPr>
        <w:t>27</w:t>
      </w:r>
      <w:r>
        <w:rPr>
          <w:noProof/>
        </w:rPr>
        <w:fldChar w:fldCharType="end"/>
      </w:r>
    </w:p>
    <w:p w14:paraId="2CC96D8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_Toc480652941 \h </w:instrText>
      </w:r>
      <w:r>
        <w:rPr>
          <w:noProof/>
        </w:rPr>
      </w:r>
      <w:r>
        <w:rPr>
          <w:noProof/>
        </w:rPr>
        <w:fldChar w:fldCharType="separate"/>
      </w:r>
      <w:r>
        <w:rPr>
          <w:noProof/>
        </w:rPr>
        <w:t>28</w:t>
      </w:r>
      <w:r>
        <w:rPr>
          <w:noProof/>
        </w:rPr>
        <w:fldChar w:fldCharType="end"/>
      </w:r>
    </w:p>
    <w:p w14:paraId="467B51DF" w14:textId="77777777" w:rsidR="00143BF8" w:rsidRDefault="00143BF8">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_Toc480652942 \h </w:instrText>
      </w:r>
      <w:r>
        <w:fldChar w:fldCharType="separate"/>
      </w:r>
      <w:r>
        <w:t>29</w:t>
      </w:r>
      <w:r>
        <w:fldChar w:fldCharType="end"/>
      </w:r>
    </w:p>
    <w:p w14:paraId="0400A797" w14:textId="77777777" w:rsidR="00143BF8" w:rsidRDefault="00143BF8">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_Toc480652943 \h </w:instrText>
      </w:r>
      <w:r>
        <w:fldChar w:fldCharType="separate"/>
      </w:r>
      <w:r>
        <w:t>32</w:t>
      </w:r>
      <w:r>
        <w:fldChar w:fldCharType="end"/>
      </w:r>
    </w:p>
    <w:p w14:paraId="2829FB9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_Toc480652944 \h </w:instrText>
      </w:r>
      <w:r>
        <w:rPr>
          <w:noProof/>
        </w:rPr>
      </w:r>
      <w:r>
        <w:rPr>
          <w:noProof/>
        </w:rPr>
        <w:fldChar w:fldCharType="separate"/>
      </w:r>
      <w:r>
        <w:rPr>
          <w:noProof/>
        </w:rPr>
        <w:t>33</w:t>
      </w:r>
      <w:r>
        <w:rPr>
          <w:noProof/>
        </w:rPr>
        <w:fldChar w:fldCharType="end"/>
      </w:r>
    </w:p>
    <w:p w14:paraId="6DA57804"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_Toc480652945 \h </w:instrText>
      </w:r>
      <w:r>
        <w:rPr>
          <w:noProof/>
        </w:rPr>
      </w:r>
      <w:r>
        <w:rPr>
          <w:noProof/>
        </w:rPr>
        <w:fldChar w:fldCharType="separate"/>
      </w:r>
      <w:r>
        <w:rPr>
          <w:noProof/>
        </w:rPr>
        <w:t>34</w:t>
      </w:r>
      <w:r>
        <w:rPr>
          <w:noProof/>
        </w:rPr>
        <w:fldChar w:fldCharType="end"/>
      </w:r>
    </w:p>
    <w:p w14:paraId="7FFA191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_Toc480652946 \h </w:instrText>
      </w:r>
      <w:r>
        <w:rPr>
          <w:noProof/>
        </w:rPr>
      </w:r>
      <w:r>
        <w:rPr>
          <w:noProof/>
        </w:rPr>
        <w:fldChar w:fldCharType="separate"/>
      </w:r>
      <w:r>
        <w:rPr>
          <w:noProof/>
        </w:rPr>
        <w:t>35</w:t>
      </w:r>
      <w:r>
        <w:rPr>
          <w:noProof/>
        </w:rPr>
        <w:fldChar w:fldCharType="end"/>
      </w:r>
    </w:p>
    <w:p w14:paraId="38A0F63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_Toc480652947 \h </w:instrText>
      </w:r>
      <w:r>
        <w:rPr>
          <w:noProof/>
        </w:rPr>
      </w:r>
      <w:r>
        <w:rPr>
          <w:noProof/>
        </w:rPr>
        <w:fldChar w:fldCharType="separate"/>
      </w:r>
      <w:r>
        <w:rPr>
          <w:noProof/>
        </w:rPr>
        <w:t>36</w:t>
      </w:r>
      <w:r>
        <w:rPr>
          <w:noProof/>
        </w:rPr>
        <w:fldChar w:fldCharType="end"/>
      </w:r>
    </w:p>
    <w:p w14:paraId="1211C597" w14:textId="77777777" w:rsidR="00143BF8" w:rsidRDefault="00143BF8">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_Toc480652948 \h </w:instrText>
      </w:r>
      <w:r>
        <w:fldChar w:fldCharType="separate"/>
      </w:r>
      <w:r>
        <w:t>37</w:t>
      </w:r>
      <w:r>
        <w:fldChar w:fldCharType="end"/>
      </w:r>
    </w:p>
    <w:p w14:paraId="4ED5FB22" w14:textId="77777777" w:rsidR="00143BF8" w:rsidRDefault="00143BF8">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_Toc480652949 \h </w:instrText>
      </w:r>
      <w:r>
        <w:fldChar w:fldCharType="separate"/>
      </w:r>
      <w:r>
        <w:t>38</w:t>
      </w:r>
      <w:r>
        <w:fldChar w:fldCharType="end"/>
      </w:r>
    </w:p>
    <w:p w14:paraId="021039EC" w14:textId="77777777" w:rsidR="00143BF8" w:rsidRDefault="00143BF8">
      <w:pPr>
        <w:pStyle w:val="TOC2"/>
        <w:rPr>
          <w:rFonts w:asciiTheme="minorHAnsi" w:eastAsiaTheme="minorEastAsia" w:hAnsiTheme="minorHAnsi" w:cstheme="minorBidi"/>
          <w:b w:val="0"/>
          <w:smallCaps w:val="0"/>
          <w:sz w:val="24"/>
          <w:szCs w:val="24"/>
        </w:rPr>
      </w:pPr>
      <w:r>
        <w:t>4.8.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_Toc480652950 \h </w:instrText>
      </w:r>
      <w:r>
        <w:fldChar w:fldCharType="separate"/>
      </w:r>
      <w:r>
        <w:t>39</w:t>
      </w:r>
      <w:r>
        <w:fldChar w:fldCharType="end"/>
      </w:r>
    </w:p>
    <w:p w14:paraId="438ABBCC" w14:textId="77777777" w:rsidR="00143BF8" w:rsidRDefault="00143BF8">
      <w:pPr>
        <w:pStyle w:val="TOC2"/>
        <w:rPr>
          <w:rFonts w:asciiTheme="minorHAnsi" w:eastAsiaTheme="minorEastAsia" w:hAnsiTheme="minorHAnsi" w:cstheme="minorBidi"/>
          <w:b w:val="0"/>
          <w:smallCaps w:val="0"/>
          <w:sz w:val="24"/>
          <w:szCs w:val="24"/>
        </w:rPr>
      </w:pPr>
      <w:r>
        <w:t>4.9.</w:t>
      </w:r>
      <w:r>
        <w:rPr>
          <w:rFonts w:asciiTheme="minorHAnsi" w:eastAsiaTheme="minorEastAsia" w:hAnsiTheme="minorHAnsi" w:cstheme="minorBidi"/>
          <w:b w:val="0"/>
          <w:smallCaps w:val="0"/>
          <w:sz w:val="24"/>
          <w:szCs w:val="24"/>
        </w:rPr>
        <w:tab/>
      </w:r>
      <w:r>
        <w:t>Hardware Integration</w:t>
      </w:r>
      <w:r>
        <w:tab/>
      </w:r>
      <w:r>
        <w:fldChar w:fldCharType="begin"/>
      </w:r>
      <w:r>
        <w:instrText xml:space="preserve"> PAGEREF _Toc480652951 \h </w:instrText>
      </w:r>
      <w:r>
        <w:fldChar w:fldCharType="separate"/>
      </w:r>
      <w:r>
        <w:t>39</w:t>
      </w:r>
      <w:r>
        <w:fldChar w:fldCharType="end"/>
      </w:r>
    </w:p>
    <w:p w14:paraId="3C534945"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_Toc480652952 \h </w:instrText>
      </w:r>
      <w:r>
        <w:rPr>
          <w:noProof/>
        </w:rPr>
      </w:r>
      <w:r>
        <w:rPr>
          <w:noProof/>
        </w:rPr>
        <w:fldChar w:fldCharType="separate"/>
      </w:r>
      <w:r>
        <w:rPr>
          <w:noProof/>
        </w:rPr>
        <w:t>41</w:t>
      </w:r>
      <w:r>
        <w:rPr>
          <w:noProof/>
        </w:rPr>
        <w:fldChar w:fldCharType="end"/>
      </w:r>
    </w:p>
    <w:p w14:paraId="622EA379" w14:textId="77777777" w:rsidR="00143BF8" w:rsidRDefault="00143BF8">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_Toc480652953 \h </w:instrText>
      </w:r>
      <w:r>
        <w:fldChar w:fldCharType="separate"/>
      </w:r>
      <w:r>
        <w:t>41</w:t>
      </w:r>
      <w:r>
        <w:fldChar w:fldCharType="end"/>
      </w:r>
    </w:p>
    <w:p w14:paraId="324236C5" w14:textId="77777777" w:rsidR="00143BF8" w:rsidRDefault="00143BF8">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_Toc480652954 \h </w:instrText>
      </w:r>
      <w:r>
        <w:fldChar w:fldCharType="separate"/>
      </w:r>
      <w:r>
        <w:t>43</w:t>
      </w:r>
      <w:r>
        <w:fldChar w:fldCharType="end"/>
      </w:r>
    </w:p>
    <w:p w14:paraId="313BE6E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_Toc480652955 \h </w:instrText>
      </w:r>
      <w:r>
        <w:rPr>
          <w:noProof/>
        </w:rPr>
      </w:r>
      <w:r>
        <w:rPr>
          <w:noProof/>
        </w:rPr>
        <w:fldChar w:fldCharType="separate"/>
      </w:r>
      <w:r>
        <w:rPr>
          <w:noProof/>
        </w:rPr>
        <w:t>44</w:t>
      </w:r>
      <w:r>
        <w:rPr>
          <w:noProof/>
        </w:rPr>
        <w:fldChar w:fldCharType="end"/>
      </w:r>
    </w:p>
    <w:p w14:paraId="6216F7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_Toc480652956 \h </w:instrText>
      </w:r>
      <w:r>
        <w:rPr>
          <w:noProof/>
        </w:rPr>
      </w:r>
      <w:r>
        <w:rPr>
          <w:noProof/>
        </w:rPr>
        <w:fldChar w:fldCharType="separate"/>
      </w:r>
      <w:r>
        <w:rPr>
          <w:noProof/>
        </w:rPr>
        <w:t>46</w:t>
      </w:r>
      <w:r>
        <w:rPr>
          <w:noProof/>
        </w:rPr>
        <w:fldChar w:fldCharType="end"/>
      </w:r>
    </w:p>
    <w:p w14:paraId="26183455" w14:textId="77777777" w:rsidR="00143BF8" w:rsidRDefault="00143BF8">
      <w:pPr>
        <w:pStyle w:val="TOC2"/>
        <w:rPr>
          <w:rFonts w:asciiTheme="minorHAnsi" w:eastAsiaTheme="minorEastAsia" w:hAnsiTheme="minorHAnsi" w:cstheme="minorBidi"/>
          <w:b w:val="0"/>
          <w:smallCaps w:val="0"/>
          <w:sz w:val="24"/>
          <w:szCs w:val="24"/>
        </w:rPr>
      </w:pPr>
      <w:r>
        <w:lastRenderedPageBreak/>
        <w:t>5.3.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_Toc480652957 \h </w:instrText>
      </w:r>
      <w:r>
        <w:fldChar w:fldCharType="separate"/>
      </w:r>
      <w:r>
        <w:t>50</w:t>
      </w:r>
      <w:r>
        <w:fldChar w:fldCharType="end"/>
      </w:r>
    </w:p>
    <w:p w14:paraId="099C71CE" w14:textId="77777777" w:rsidR="00143BF8" w:rsidRDefault="00143BF8">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_Toc480652958 \h </w:instrText>
      </w:r>
      <w:r>
        <w:fldChar w:fldCharType="separate"/>
      </w:r>
      <w:r>
        <w:t>51</w:t>
      </w:r>
      <w:r>
        <w:fldChar w:fldCharType="end"/>
      </w:r>
    </w:p>
    <w:p w14:paraId="51C6A5E8"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_Toc480652959 \h </w:instrText>
      </w:r>
      <w:r>
        <w:rPr>
          <w:noProof/>
        </w:rPr>
      </w:r>
      <w:r>
        <w:rPr>
          <w:noProof/>
        </w:rPr>
        <w:fldChar w:fldCharType="separate"/>
      </w:r>
      <w:r>
        <w:rPr>
          <w:noProof/>
        </w:rPr>
        <w:t>53</w:t>
      </w:r>
      <w:r>
        <w:rPr>
          <w:noProof/>
        </w:rPr>
        <w:fldChar w:fldCharType="end"/>
      </w:r>
    </w:p>
    <w:p w14:paraId="4CD7865A" w14:textId="77777777" w:rsidR="00143BF8" w:rsidRDefault="00143BF8">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_Toc480652960 \h </w:instrText>
      </w:r>
      <w:r>
        <w:fldChar w:fldCharType="separate"/>
      </w:r>
      <w:r>
        <w:t>53</w:t>
      </w:r>
      <w:r>
        <w:fldChar w:fldCharType="end"/>
      </w:r>
    </w:p>
    <w:p w14:paraId="034A1912" w14:textId="77777777" w:rsidR="00143BF8" w:rsidRDefault="00143BF8">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_Toc480652961 \h </w:instrText>
      </w:r>
      <w:r>
        <w:fldChar w:fldCharType="separate"/>
      </w:r>
      <w:r>
        <w:t>54</w:t>
      </w:r>
      <w:r>
        <w:fldChar w:fldCharType="end"/>
      </w:r>
    </w:p>
    <w:p w14:paraId="4CB06A01" w14:textId="77777777" w:rsidR="00143BF8" w:rsidRDefault="00143BF8">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_Toc480652962 \h </w:instrText>
      </w:r>
      <w:r>
        <w:fldChar w:fldCharType="separate"/>
      </w:r>
      <w:r>
        <w:t>55</w:t>
      </w:r>
      <w:r>
        <w:fldChar w:fldCharType="end"/>
      </w:r>
    </w:p>
    <w:p w14:paraId="26DF977C" w14:textId="77777777" w:rsidR="00143BF8" w:rsidRDefault="00143BF8">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_Toc480652963 \h </w:instrText>
      </w:r>
      <w:r>
        <w:fldChar w:fldCharType="separate"/>
      </w:r>
      <w:r>
        <w:t>56</w:t>
      </w:r>
      <w:r>
        <w:fldChar w:fldCharType="end"/>
      </w:r>
    </w:p>
    <w:p w14:paraId="6AC348D6" w14:textId="77777777" w:rsidR="00143BF8" w:rsidRDefault="00143BF8">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_Toc480652964 \h </w:instrText>
      </w:r>
      <w:r>
        <w:fldChar w:fldCharType="separate"/>
      </w:r>
      <w:r>
        <w:t>56</w:t>
      </w:r>
      <w:r>
        <w:fldChar w:fldCharType="end"/>
      </w:r>
    </w:p>
    <w:p w14:paraId="60CE1CF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_Toc480652965 \h </w:instrText>
      </w:r>
      <w:r>
        <w:rPr>
          <w:noProof/>
        </w:rPr>
      </w:r>
      <w:r>
        <w:rPr>
          <w:noProof/>
        </w:rPr>
        <w:fldChar w:fldCharType="separate"/>
      </w:r>
      <w:r>
        <w:rPr>
          <w:noProof/>
        </w:rPr>
        <w:t>57</w:t>
      </w:r>
      <w:r>
        <w:rPr>
          <w:noProof/>
        </w:rPr>
        <w:fldChar w:fldCharType="end"/>
      </w:r>
    </w:p>
    <w:p w14:paraId="5E395CA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_Toc480652966 \h </w:instrText>
      </w:r>
      <w:r>
        <w:rPr>
          <w:noProof/>
        </w:rPr>
      </w:r>
      <w:r>
        <w:rPr>
          <w:noProof/>
        </w:rPr>
        <w:fldChar w:fldCharType="separate"/>
      </w:r>
      <w:r>
        <w:rPr>
          <w:noProof/>
        </w:rPr>
        <w:t>59</w:t>
      </w:r>
      <w:r>
        <w:rPr>
          <w:noProof/>
        </w:rPr>
        <w:fldChar w:fldCharType="end"/>
      </w:r>
    </w:p>
    <w:p w14:paraId="59A3A232" w14:textId="77777777" w:rsidR="00143BF8" w:rsidRDefault="00143BF8">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_Toc480652967 \h </w:instrText>
      </w:r>
      <w:r>
        <w:fldChar w:fldCharType="separate"/>
      </w:r>
      <w:r>
        <w:t>59</w:t>
      </w:r>
      <w:r>
        <w:fldChar w:fldCharType="end"/>
      </w:r>
    </w:p>
    <w:p w14:paraId="75922EDA" w14:textId="77777777" w:rsidR="00143BF8" w:rsidRDefault="00143BF8">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_Toc480652968 \h </w:instrText>
      </w:r>
      <w:r>
        <w:fldChar w:fldCharType="separate"/>
      </w:r>
      <w:r>
        <w:t>59</w:t>
      </w:r>
      <w:r>
        <w:fldChar w:fldCharType="end"/>
      </w:r>
    </w:p>
    <w:p w14:paraId="041C6779" w14:textId="77777777" w:rsidR="00143BF8" w:rsidRDefault="00143BF8">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_Toc480652969 \h </w:instrText>
      </w:r>
      <w:r>
        <w:fldChar w:fldCharType="separate"/>
      </w:r>
      <w:r>
        <w:t>61</w:t>
      </w:r>
      <w:r>
        <w:fldChar w:fldCharType="end"/>
      </w:r>
    </w:p>
    <w:p w14:paraId="50BA2D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_Toc480652970 \h </w:instrText>
      </w:r>
      <w:r>
        <w:rPr>
          <w:noProof/>
        </w:rPr>
      </w:r>
      <w:r>
        <w:rPr>
          <w:noProof/>
        </w:rPr>
        <w:fldChar w:fldCharType="separate"/>
      </w:r>
      <w:r>
        <w:rPr>
          <w:noProof/>
        </w:rPr>
        <w:t>61</w:t>
      </w:r>
      <w:r>
        <w:rPr>
          <w:noProof/>
        </w:rPr>
        <w:fldChar w:fldCharType="end"/>
      </w:r>
    </w:p>
    <w:p w14:paraId="1166D51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_Toc480652971 \h </w:instrText>
      </w:r>
      <w:r>
        <w:rPr>
          <w:noProof/>
        </w:rPr>
      </w:r>
      <w:r>
        <w:rPr>
          <w:noProof/>
        </w:rPr>
        <w:fldChar w:fldCharType="separate"/>
      </w:r>
      <w:r>
        <w:rPr>
          <w:noProof/>
        </w:rPr>
        <w:t>61</w:t>
      </w:r>
      <w:r>
        <w:rPr>
          <w:noProof/>
        </w:rPr>
        <w:fldChar w:fldCharType="end"/>
      </w:r>
    </w:p>
    <w:p w14:paraId="310A330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_Toc480652972 \h </w:instrText>
      </w:r>
      <w:r>
        <w:rPr>
          <w:noProof/>
        </w:rPr>
      </w:r>
      <w:r>
        <w:rPr>
          <w:noProof/>
        </w:rPr>
        <w:fldChar w:fldCharType="separate"/>
      </w:r>
      <w:r>
        <w:rPr>
          <w:noProof/>
        </w:rPr>
        <w:t>62</w:t>
      </w:r>
      <w:r>
        <w:rPr>
          <w:noProof/>
        </w:rPr>
        <w:fldChar w:fldCharType="end"/>
      </w:r>
    </w:p>
    <w:p w14:paraId="6F5401D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_Toc480652973 \h </w:instrText>
      </w:r>
      <w:r>
        <w:rPr>
          <w:noProof/>
        </w:rPr>
      </w:r>
      <w:r>
        <w:rPr>
          <w:noProof/>
        </w:rPr>
        <w:fldChar w:fldCharType="separate"/>
      </w:r>
      <w:r>
        <w:rPr>
          <w:noProof/>
        </w:rPr>
        <w:t>62</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4" w:name="_Toc420481765"/>
      <w:bookmarkEnd w:id="3"/>
      <w:r>
        <w:br w:type="page"/>
      </w:r>
    </w:p>
    <w:p w14:paraId="13B4A271" w14:textId="77777777" w:rsidR="00F960A6" w:rsidRDefault="00F960A6" w:rsidP="00F960A6">
      <w:pPr>
        <w:pStyle w:val="Heading1"/>
      </w:pPr>
      <w:bookmarkStart w:id="5" w:name="_Toc480652910"/>
      <w:r>
        <w:lastRenderedPageBreak/>
        <w:t>introduction</w:t>
      </w:r>
      <w:bookmarkEnd w:id="4"/>
      <w:bookmarkEnd w:id="5"/>
    </w:p>
    <w:p w14:paraId="13C87244" w14:textId="77777777" w:rsidR="00F960A6" w:rsidRPr="00965B5A" w:rsidRDefault="00F960A6" w:rsidP="00F960A6">
      <w:pPr>
        <w:pStyle w:val="p1"/>
        <w:spacing w:line="480" w:lineRule="auto"/>
        <w:ind w:firstLine="540"/>
        <w:jc w:val="both"/>
        <w:rPr>
          <w:sz w:val="24"/>
          <w:szCs w:val="24"/>
        </w:rPr>
      </w:pPr>
      <w:r w:rsidRPr="00965B5A">
        <w:rPr>
          <w:sz w:val="24"/>
          <w:szCs w:val="24"/>
        </w:rPr>
        <w:t xml:space="preserve">Northrop Grumman (NG) is sponsoring a 2016-2017 Clinic Project to </w:t>
      </w:r>
      <w:r>
        <w:rPr>
          <w:sz w:val="24"/>
          <w:szCs w:val="24"/>
        </w:rPr>
        <w:t xml:space="preserve">develop a secure state estimation system that can circumvent sensor attacks </w:t>
      </w:r>
      <w:r w:rsidRPr="00965B5A">
        <w:rPr>
          <w:sz w:val="24"/>
          <w:szCs w:val="24"/>
        </w:rPr>
        <w:t xml:space="preserve">on autonomous vehicles, specifically aircraft. </w:t>
      </w:r>
      <w:r>
        <w:rPr>
          <w:sz w:val="24"/>
          <w:szCs w:val="24"/>
        </w:rPr>
        <w:t xml:space="preserve">The introduction contains a description of </w:t>
      </w:r>
      <w:r w:rsidRPr="00965B5A">
        <w:rPr>
          <w:sz w:val="24"/>
          <w:szCs w:val="24"/>
        </w:rPr>
        <w:t>NG, presents the project statement, defines the deliverables for the project</w:t>
      </w:r>
      <w:r>
        <w:rPr>
          <w:sz w:val="24"/>
          <w:szCs w:val="24"/>
        </w:rPr>
        <w:t>, and outlines the current project status at the end of the Fall semester</w:t>
      </w:r>
      <w:r w:rsidRPr="00965B5A">
        <w:rPr>
          <w:sz w:val="24"/>
          <w:szCs w:val="24"/>
        </w:rPr>
        <w:t>.</w:t>
      </w:r>
    </w:p>
    <w:p w14:paraId="0BD44A70" w14:textId="77777777" w:rsidR="00F960A6" w:rsidRDefault="00F960A6" w:rsidP="00F960A6">
      <w:pPr>
        <w:pStyle w:val="Heading2"/>
      </w:pPr>
      <w:bookmarkStart w:id="6" w:name="_Toc480652911"/>
      <w:r>
        <w:t>Northrop Grumman</w:t>
      </w:r>
      <w:bookmarkEnd w:id="6"/>
    </w:p>
    <w:p w14:paraId="6A3852D9" w14:textId="77777777" w:rsidR="00F960A6" w:rsidRPr="008B74D7" w:rsidRDefault="00F960A6" w:rsidP="00F960A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Pr>
          <w:sz w:val="24"/>
          <w:szCs w:val="24"/>
        </w:rPr>
        <w:t xml:space="preserve">implement a secure state estimation system for </w:t>
      </w:r>
      <w:r w:rsidRPr="00986125">
        <w:rPr>
          <w:sz w:val="24"/>
          <w:szCs w:val="24"/>
        </w:rPr>
        <w:t>autonomous aircraft.</w:t>
      </w:r>
    </w:p>
    <w:p w14:paraId="0DCF3676" w14:textId="77777777" w:rsidR="00F960A6" w:rsidRDefault="00F960A6" w:rsidP="00F960A6">
      <w:pPr>
        <w:pStyle w:val="Heading2"/>
      </w:pPr>
      <w:bookmarkStart w:id="7" w:name="_Ref468632654"/>
      <w:bookmarkStart w:id="8" w:name="_Toc480652912"/>
      <w:r>
        <w:t>Project Statement</w:t>
      </w:r>
      <w:bookmarkEnd w:id="7"/>
      <w:bookmarkEnd w:id="8"/>
    </w:p>
    <w:p w14:paraId="6169085C" w14:textId="77777777"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9" w:name="_Toc480652913"/>
      <w:r>
        <w:lastRenderedPageBreak/>
        <w:t>Objectives</w:t>
      </w:r>
      <w:bookmarkEnd w:id="9"/>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0" w:name="_Toc480652914"/>
      <w:r>
        <w:t>Constraints</w:t>
      </w:r>
      <w:bookmarkEnd w:id="10"/>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AE23D7"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1" w:name="_Ref468633043"/>
      <w:r>
        <w:t xml:space="preserve">Table </w:t>
      </w:r>
      <w:fldSimple w:instr=" SEQ Table \* ARABIC ">
        <w:r>
          <w:rPr>
            <w:noProof/>
          </w:rPr>
          <w:t>1</w:t>
        </w:r>
      </w:fldSimple>
      <w:bookmarkEnd w:id="11"/>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2" w:name="_Toc480652915"/>
      <w:r>
        <w:lastRenderedPageBreak/>
        <w:t>Functions</w:t>
      </w:r>
      <w:bookmarkEnd w:id="12"/>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F960A6">
      <w:pPr>
        <w:pStyle w:val="Heading2"/>
      </w:pPr>
      <w:bookmarkStart w:id="13" w:name="_Toc480652916"/>
      <w:r>
        <w:t>Deliverables</w:t>
      </w:r>
      <w:bookmarkEnd w:id="13"/>
    </w:p>
    <w:p w14:paraId="15EEB1E7" w14:textId="77777777" w:rsidR="00F960A6" w:rsidRDefault="00F960A6" w:rsidP="00F960A6">
      <w:pPr>
        <w:pStyle w:val="BodyText"/>
        <w:spacing w:after="0"/>
      </w:pPr>
      <w:r>
        <w:t>By the end of the fall semester, the team will:</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001B8755" w14:textId="77777777" w:rsidR="00F960A6" w:rsidRPr="00A563EB" w:rsidRDefault="00F960A6" w:rsidP="00F960A6">
      <w:pPr>
        <w:pStyle w:val="BodyText"/>
        <w:spacing w:after="0"/>
        <w:jc w:val="left"/>
        <w:rPr>
          <w:color w:val="000000" w:themeColor="text1"/>
          <w:szCs w:val="24"/>
        </w:rPr>
      </w:pPr>
      <w:r w:rsidRPr="00A563EB">
        <w:rPr>
          <w:color w:val="000000" w:themeColor="text1"/>
          <w:szCs w:val="24"/>
        </w:rPr>
        <w:t>By the end of the spring semester, the team will:</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lastRenderedPageBreak/>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51E48EF" w14:textId="77777777" w:rsidR="00F960A6" w:rsidRDefault="00F960A6" w:rsidP="00F960A6">
      <w:pPr>
        <w:pStyle w:val="BodyText"/>
        <w:ind w:firstLine="540"/>
      </w:pPr>
      <w:r>
        <w:t>The fall deliverables in the Work Plan had called for a functioning quadrotor with an onboard computer, controller, and sensors. Due to the lead time in getting the quadrotor to Harvey Mudd, the HMC team did not have enough time to assemble all components onto the quadrotor. The flight hardware will be assembled at the beginning of the Spring semester, and the delay should not affect the completion of Spring deliverables as initially planned.</w:t>
      </w:r>
    </w:p>
    <w:p w14:paraId="35E0E552" w14:textId="77777777" w:rsidR="00F960A6" w:rsidRDefault="00F960A6" w:rsidP="00F960A6">
      <w:pPr>
        <w:pStyle w:val="Heading2"/>
      </w:pPr>
      <w:bookmarkStart w:id="14" w:name="_Toc480652917"/>
      <w:r>
        <w:t>Project status</w:t>
      </w:r>
      <w:bookmarkEnd w:id="14"/>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5" w:name="_Ref468637533"/>
      <w:bookmarkStart w:id="16" w:name="_Toc480652918"/>
      <w:r>
        <w:t>Simulation</w:t>
      </w:r>
      <w:bookmarkEnd w:id="15"/>
      <w:bookmarkEnd w:id="16"/>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w:t>
      </w:r>
      <w:r>
        <w:lastRenderedPageBreak/>
        <w:t xml:space="preserve">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17" w:name="_Ref468637571"/>
      <w:bookmarkStart w:id="18" w:name="_Toc480652919"/>
      <w:r>
        <w:t>Hardware implementation</w:t>
      </w:r>
      <w:bookmarkEnd w:id="17"/>
      <w:bookmarkEnd w:id="18"/>
    </w:p>
    <w:p w14:paraId="1E36E818" w14:textId="77777777" w:rsidR="00F960A6" w:rsidRDefault="00F960A6" w:rsidP="00F960A6">
      <w:pPr>
        <w:pStyle w:val="BodyText"/>
        <w:ind w:firstLine="540"/>
      </w:pPr>
      <w:r>
        <w:t>The hardware implemented during the Fall semester can be divided into three categories: sensors, computers, and the quadrotor.</w:t>
      </w:r>
    </w:p>
    <w:p w14:paraId="3B72A14F" w14:textId="77777777" w:rsidR="00F960A6" w:rsidRDefault="00F960A6" w:rsidP="00F960A6">
      <w:pPr>
        <w:pStyle w:val="BodyText"/>
        <w:ind w:firstLine="540"/>
      </w:pPr>
      <w:r>
        <w:t>The selected sensors are three accelerometers, gyroscopes, and magnetometers integrated on a 9DOF IMU (inertial measurement unit) and a laser scanner. Data has been logged from multiple laser scanners simultaneously, but the 9DOF sensors have not been configured yet to log data.</w:t>
      </w:r>
    </w:p>
    <w:p w14:paraId="37A31D34" w14:textId="77777777" w:rsidR="00F960A6" w:rsidRDefault="00F960A6" w:rsidP="00F960A6">
      <w:pPr>
        <w:pStyle w:val="BodyText"/>
        <w:ind w:firstLine="540"/>
      </w:pPr>
      <w:r>
        <w:t>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The Pixhawk and Jetson connectivity is in progress but not functional as of the end of the Fall semester.</w:t>
      </w:r>
    </w:p>
    <w:p w14:paraId="07A43500" w14:textId="77777777" w:rsidR="00F960A6" w:rsidRDefault="00F960A6" w:rsidP="00F960A6">
      <w:pPr>
        <w:pStyle w:val="BodyText"/>
        <w:ind w:firstLine="540"/>
      </w:pPr>
      <w:r>
        <w:t>The quadrotor frame has been delivered, as well as an RC controller and receiver to communicate directly with the Pixhawk while the quadrotor is in flight.</w:t>
      </w:r>
    </w:p>
    <w:p w14:paraId="41920410" w14:textId="77777777" w:rsidR="00F960A6" w:rsidRDefault="00F960A6" w:rsidP="00F960A6">
      <w:pPr>
        <w:pStyle w:val="Heading2"/>
      </w:pPr>
      <w:bookmarkStart w:id="19" w:name="_Toc480652920"/>
      <w:r>
        <w:t>Impact</w:t>
      </w:r>
      <w:bookmarkEnd w:id="19"/>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lastRenderedPageBreak/>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F960A6">
      <w:pPr>
        <w:pStyle w:val="Heading2"/>
      </w:pPr>
      <w:bookmarkStart w:id="20" w:name="_Toc480652921"/>
      <w:r>
        <w:t>Report overview</w:t>
      </w:r>
      <w:bookmarkEnd w:id="20"/>
    </w:p>
    <w:p w14:paraId="00C8F90E" w14:textId="77777777" w:rsidR="00F960A6" w:rsidRPr="00913B4B" w:rsidRDefault="00F960A6" w:rsidP="00F960A6">
      <w:pPr>
        <w:spacing w:line="480" w:lineRule="auto"/>
        <w:ind w:firstLine="540"/>
        <w:jc w:val="both"/>
      </w:pPr>
      <w:r>
        <w:t>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tasks and a work breakdown for the Spring semester, outlined in Section 6.</w:t>
      </w:r>
    </w:p>
    <w:p w14:paraId="39073E7E" w14:textId="77777777" w:rsidR="00F960A6" w:rsidRDefault="00F960A6" w:rsidP="00F960A6">
      <w:pPr>
        <w:pStyle w:val="Heading1"/>
      </w:pPr>
      <w:bookmarkStart w:id="21" w:name="_Ref274917895"/>
      <w:bookmarkStart w:id="22" w:name="_Toc480652922"/>
      <w:r>
        <w:lastRenderedPageBreak/>
        <w:t>Background</w:t>
      </w:r>
      <w:bookmarkEnd w:id="21"/>
      <w:bookmarkEnd w:id="22"/>
    </w:p>
    <w:p w14:paraId="65F52849" w14:textId="77777777"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p>
    <w:p w14:paraId="09176CE3" w14:textId="77777777"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it is likely that the vehicle will follow the wrong flight path and could crash into the ground or another vehicle.</w:t>
      </w:r>
    </w:p>
    <w:p w14:paraId="6CF49067"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and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7D549F2C" w14:textId="77777777" w:rsidR="00F960A6" w:rsidRDefault="00F960A6" w:rsidP="00F960A6">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 many toolkits with preprogrammed optimization solvers, such as MATLAB.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In this project the convex optimization solver CVX is used because it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goal of the project is not to improve nor create a new secure state convex optimization algorithm.</w:t>
      </w:r>
    </w:p>
    <w:p w14:paraId="326B6095" w14:textId="77777777" w:rsidR="00F960A6" w:rsidRDefault="00F960A6" w:rsidP="00F960A6">
      <w:pPr>
        <w:pStyle w:val="Heading2"/>
        <w:numPr>
          <w:ilvl w:val="1"/>
          <w:numId w:val="25"/>
        </w:numPr>
      </w:pPr>
      <w:bookmarkStart w:id="23" w:name="_Toc480652923"/>
      <w:r>
        <w:lastRenderedPageBreak/>
        <w:t>Literature review</w:t>
      </w:r>
      <w:bookmarkEnd w:id="23"/>
    </w:p>
    <w:p w14:paraId="5C6508DF"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p>
    <w:p w14:paraId="5A32F3A8" w14:textId="77777777" w:rsidR="00F960A6" w:rsidRDefault="00F960A6" w:rsidP="00F960A6">
      <w:pPr>
        <w:pStyle w:val="Heading1"/>
      </w:pPr>
      <w:bookmarkStart w:id="24" w:name="_Toc480652924"/>
      <w:r>
        <w:lastRenderedPageBreak/>
        <w:t>Simulation</w:t>
      </w:r>
      <w:bookmarkEnd w:id="24"/>
    </w:p>
    <w:p w14:paraId="6AA48B31" w14:textId="77777777" w:rsidR="00CE24C6" w:rsidRDefault="00F960A6" w:rsidP="00CE24C6">
      <w:pPr>
        <w:pStyle w:val="BodyText"/>
        <w:ind w:firstLine="540"/>
        <w:rPr>
          <w:noProof/>
        </w:rPr>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r w:rsidR="00CE24C6" w:rsidRPr="00CE24C6">
        <w:rPr>
          <w:noProof/>
        </w:rPr>
        <w:t xml:space="preserve"> </w:t>
      </w:r>
    </w:p>
    <w:p w14:paraId="58923DF6" w14:textId="457CCCF6" w:rsidR="00F960A6" w:rsidRDefault="00CE24C6" w:rsidP="00CE24C6">
      <w:pPr>
        <w:pStyle w:val="BodyText"/>
        <w:ind w:firstLine="540"/>
      </w:pPr>
      <w:r w:rsidRPr="00CE24C6">
        <w:drawing>
          <wp:inline distT="0" distB="0" distL="0" distR="0" wp14:anchorId="3204CE6A" wp14:editId="27416775">
            <wp:extent cx="5715000" cy="26060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15000" cy="2606040"/>
                    </a:xfrm>
                    <a:prstGeom prst="rect">
                      <a:avLst/>
                    </a:prstGeom>
                  </pic:spPr>
                </pic:pic>
              </a:graphicData>
            </a:graphic>
          </wp:inline>
        </w:drawing>
      </w:r>
    </w:p>
    <w:p w14:paraId="7D5FDB1C" w14:textId="77777777" w:rsidR="00F960A6" w:rsidRDefault="00F960A6" w:rsidP="00F960A6">
      <w:pPr>
        <w:pStyle w:val="Caption"/>
      </w:pPr>
      <w:bookmarkStart w:id="25" w:name="_Ref468379610"/>
      <w:r>
        <w:t xml:space="preserve">Figure </w:t>
      </w:r>
      <w:fldSimple w:instr=" SEQ Figure \* ARABIC ">
        <w:r>
          <w:rPr>
            <w:noProof/>
          </w:rPr>
          <w:t>1</w:t>
        </w:r>
      </w:fldSimple>
      <w:bookmarkEnd w:id="25"/>
      <w:r>
        <w:t xml:space="preserve"> | High-Level Control Diagram</w:t>
      </w:r>
    </w:p>
    <w:p w14:paraId="6165ABB8" w14:textId="77777777" w:rsidR="00F960A6" w:rsidRPr="00B53440" w:rsidRDefault="00F960A6" w:rsidP="00F960A6">
      <w:pPr>
        <w:pStyle w:val="Heading2"/>
      </w:pPr>
      <w:bookmarkStart w:id="26" w:name="_Ref469237368"/>
      <w:bookmarkStart w:id="27" w:name="_Toc480652925"/>
      <w:r>
        <w:t>States of the quadrotor</w:t>
      </w:r>
      <w:bookmarkStart w:id="28" w:name="_GoBack"/>
      <w:bookmarkEnd w:id="26"/>
      <w:bookmarkEnd w:id="27"/>
      <w:bookmarkEnd w:id="28"/>
    </w:p>
    <w:p w14:paraId="14799713" w14:textId="77777777" w:rsidR="00F960A6" w:rsidRDefault="00F960A6" w:rsidP="00F960A6">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p w14:paraId="17A57697" w14:textId="77777777" w:rsidR="00F960A6" w:rsidRDefault="00F960A6" w:rsidP="00F960A6">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F960A6" w14:paraId="712083DE" w14:textId="77777777" w:rsidTr="00B42BDC">
        <w:trPr>
          <w:jc w:val="center"/>
        </w:trPr>
        <w:tc>
          <w:tcPr>
            <w:tcW w:w="1548" w:type="dxa"/>
          </w:tcPr>
          <w:p w14:paraId="41C34BA8" w14:textId="77777777" w:rsidR="00F960A6" w:rsidRPr="004A2AA0" w:rsidRDefault="00F960A6" w:rsidP="00B42BDC">
            <w:pPr>
              <w:pStyle w:val="BodyText"/>
              <w:spacing w:line="276" w:lineRule="auto"/>
              <w:rPr>
                <w:b/>
              </w:rPr>
            </w:pPr>
            <w:r w:rsidRPr="004A2AA0">
              <w:rPr>
                <w:b/>
              </w:rPr>
              <w:t>State</w:t>
            </w:r>
          </w:p>
        </w:tc>
        <w:tc>
          <w:tcPr>
            <w:tcW w:w="3051" w:type="dxa"/>
          </w:tcPr>
          <w:p w14:paraId="7C3A4CD6" w14:textId="77777777" w:rsidR="00F960A6" w:rsidRPr="004A2AA0" w:rsidRDefault="00F960A6" w:rsidP="00B42BDC">
            <w:pPr>
              <w:pStyle w:val="BodyText"/>
              <w:spacing w:line="276" w:lineRule="auto"/>
              <w:jc w:val="left"/>
              <w:rPr>
                <w:b/>
              </w:rPr>
            </w:pPr>
            <w:r w:rsidRPr="004A2AA0">
              <w:rPr>
                <w:b/>
              </w:rPr>
              <w:t>Description</w:t>
            </w:r>
          </w:p>
        </w:tc>
        <w:tc>
          <w:tcPr>
            <w:tcW w:w="1859" w:type="dxa"/>
          </w:tcPr>
          <w:p w14:paraId="63A2A1A8" w14:textId="77777777" w:rsidR="00F960A6" w:rsidRPr="004A2AA0" w:rsidRDefault="00F960A6" w:rsidP="00B42BDC">
            <w:pPr>
              <w:pStyle w:val="BodyText"/>
              <w:spacing w:line="276" w:lineRule="auto"/>
              <w:jc w:val="left"/>
              <w:rPr>
                <w:b/>
              </w:rPr>
            </w:pPr>
            <w:r w:rsidRPr="004A2AA0">
              <w:rPr>
                <w:b/>
              </w:rPr>
              <w:t>Variable</w:t>
            </w:r>
            <w:r>
              <w:rPr>
                <w:b/>
              </w:rPr>
              <w:t xml:space="preserve"> names</w:t>
            </w:r>
          </w:p>
        </w:tc>
      </w:tr>
      <w:tr w:rsidR="00F960A6" w14:paraId="40DB848A" w14:textId="77777777" w:rsidTr="00B42BDC">
        <w:trPr>
          <w:jc w:val="center"/>
        </w:trPr>
        <w:tc>
          <w:tcPr>
            <w:tcW w:w="1548" w:type="dxa"/>
          </w:tcPr>
          <w:p w14:paraId="076FD3B0" w14:textId="77777777" w:rsidR="00F960A6" w:rsidRDefault="00F960A6" w:rsidP="00B42BDC">
            <w:pPr>
              <w:pStyle w:val="BodyText"/>
              <w:spacing w:line="276" w:lineRule="auto"/>
            </w:pPr>
            <w:r>
              <w:t>Position</w:t>
            </w:r>
          </w:p>
        </w:tc>
        <w:tc>
          <w:tcPr>
            <w:tcW w:w="3051" w:type="dxa"/>
          </w:tcPr>
          <w:p w14:paraId="6818BA1D" w14:textId="77777777" w:rsidR="00F960A6" w:rsidRDefault="00F960A6" w:rsidP="00B42BDC">
            <w:pPr>
              <w:pStyle w:val="BodyText"/>
              <w:spacing w:line="276" w:lineRule="auto"/>
              <w:jc w:val="left"/>
            </w:pPr>
            <w:r>
              <w:t>Each of x, y, and z</w:t>
            </w:r>
          </w:p>
        </w:tc>
        <w:tc>
          <w:tcPr>
            <w:tcW w:w="1859" w:type="dxa"/>
          </w:tcPr>
          <w:p w14:paraId="17A8C6B3" w14:textId="77777777" w:rsidR="00F960A6" w:rsidRDefault="00F960A6" w:rsidP="00B42BDC">
            <w:pPr>
              <w:pStyle w:val="BodyText"/>
              <w:spacing w:line="276" w:lineRule="auto"/>
              <w:jc w:val="left"/>
            </w:pPr>
            <m:oMathPara>
              <m:oMath>
                <m:r>
                  <w:rPr>
                    <w:rFonts w:ascii="Cambria Math" w:hAnsi="Cambria Math"/>
                  </w:rPr>
                  <m:t>x, y, z</m:t>
                </m:r>
              </m:oMath>
            </m:oMathPara>
          </w:p>
        </w:tc>
      </w:tr>
      <w:tr w:rsidR="00F960A6" w14:paraId="52725BFA" w14:textId="77777777" w:rsidTr="00B42BDC">
        <w:trPr>
          <w:jc w:val="center"/>
        </w:trPr>
        <w:tc>
          <w:tcPr>
            <w:tcW w:w="1548" w:type="dxa"/>
          </w:tcPr>
          <w:p w14:paraId="40786EDC" w14:textId="77777777" w:rsidR="00F960A6" w:rsidRDefault="00F960A6" w:rsidP="00B42BDC">
            <w:pPr>
              <w:pStyle w:val="BodyText"/>
              <w:spacing w:line="276" w:lineRule="auto"/>
            </w:pPr>
            <w:r>
              <w:t>Velocity</w:t>
            </w:r>
          </w:p>
        </w:tc>
        <w:tc>
          <w:tcPr>
            <w:tcW w:w="3051" w:type="dxa"/>
          </w:tcPr>
          <w:p w14:paraId="6741C7C2" w14:textId="77777777" w:rsidR="00F960A6" w:rsidRDefault="00F960A6" w:rsidP="00B42BDC">
            <w:pPr>
              <w:pStyle w:val="BodyText"/>
              <w:spacing w:line="276" w:lineRule="auto"/>
              <w:jc w:val="left"/>
            </w:pPr>
            <w:r>
              <w:t>Each of X, Y, and Z        time derivatives</w:t>
            </w:r>
          </w:p>
        </w:tc>
        <w:tc>
          <w:tcPr>
            <w:tcW w:w="1859" w:type="dxa"/>
          </w:tcPr>
          <w:p w14:paraId="61995583" w14:textId="77777777" w:rsidR="00F960A6" w:rsidRDefault="00AE23D7" w:rsidP="00B42BDC">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B42BDC">
        <w:trPr>
          <w:jc w:val="center"/>
        </w:trPr>
        <w:tc>
          <w:tcPr>
            <w:tcW w:w="1548" w:type="dxa"/>
          </w:tcPr>
          <w:p w14:paraId="083F7A6A" w14:textId="77777777" w:rsidR="00F960A6" w:rsidRDefault="00F960A6" w:rsidP="00B42BDC">
            <w:pPr>
              <w:pStyle w:val="BodyText"/>
              <w:spacing w:line="276" w:lineRule="auto"/>
            </w:pPr>
            <w:r>
              <w:t>Orientation</w:t>
            </w:r>
          </w:p>
        </w:tc>
        <w:tc>
          <w:tcPr>
            <w:tcW w:w="3051" w:type="dxa"/>
          </w:tcPr>
          <w:p w14:paraId="0647D9E7" w14:textId="77777777" w:rsidR="00F960A6" w:rsidRDefault="00F960A6" w:rsidP="00B42BDC">
            <w:pPr>
              <w:pStyle w:val="BodyText"/>
              <w:spacing w:line="276" w:lineRule="auto"/>
              <w:jc w:val="left"/>
            </w:pPr>
            <w:r>
              <w:t>Each of Roll, Pitch, and Yaw</w:t>
            </w:r>
          </w:p>
        </w:tc>
        <w:tc>
          <w:tcPr>
            <w:tcW w:w="1859" w:type="dxa"/>
          </w:tcPr>
          <w:p w14:paraId="0D7F1889" w14:textId="77777777" w:rsidR="00F960A6" w:rsidRDefault="00F960A6" w:rsidP="00B42BDC">
            <w:pPr>
              <w:pStyle w:val="BodyText"/>
              <w:spacing w:line="276" w:lineRule="auto"/>
              <w:jc w:val="left"/>
            </w:pPr>
            <m:oMathPara>
              <m:oMath>
                <m:r>
                  <w:rPr>
                    <w:rFonts w:ascii="Cambria Math" w:hAnsi="Cambria Math"/>
                  </w:rPr>
                  <m:t>θ, ϕ, ψ</m:t>
                </m:r>
              </m:oMath>
            </m:oMathPara>
          </w:p>
        </w:tc>
      </w:tr>
      <w:tr w:rsidR="00F960A6" w14:paraId="280452F8" w14:textId="77777777" w:rsidTr="00B42BDC">
        <w:trPr>
          <w:jc w:val="center"/>
        </w:trPr>
        <w:tc>
          <w:tcPr>
            <w:tcW w:w="1548" w:type="dxa"/>
          </w:tcPr>
          <w:p w14:paraId="3B7ABD67" w14:textId="77777777" w:rsidR="00F960A6" w:rsidRDefault="00F960A6" w:rsidP="00B42BDC">
            <w:pPr>
              <w:pStyle w:val="BodyText"/>
              <w:spacing w:line="276" w:lineRule="auto"/>
            </w:pPr>
            <w:r>
              <w:t>Angular Velocity</w:t>
            </w:r>
          </w:p>
        </w:tc>
        <w:tc>
          <w:tcPr>
            <w:tcW w:w="3051" w:type="dxa"/>
          </w:tcPr>
          <w:p w14:paraId="6EC0EE0F" w14:textId="77777777" w:rsidR="00F960A6" w:rsidRDefault="00F960A6" w:rsidP="00B42BDC">
            <w:pPr>
              <w:pStyle w:val="BodyText"/>
              <w:spacing w:line="276" w:lineRule="auto"/>
              <w:jc w:val="left"/>
            </w:pPr>
            <w:r>
              <w:t>Each of Roll, Pitch, and Yaw time derivatives</w:t>
            </w:r>
          </w:p>
        </w:tc>
        <w:tc>
          <w:tcPr>
            <w:tcW w:w="1859" w:type="dxa"/>
          </w:tcPr>
          <w:p w14:paraId="7A79A6E3" w14:textId="77777777" w:rsidR="00F960A6" w:rsidRDefault="00AE23D7" w:rsidP="00B42BDC">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48EFBB5A" w14:textId="77777777" w:rsidR="00F960A6" w:rsidRDefault="00F960A6" w:rsidP="00F960A6">
      <w:pPr>
        <w:pStyle w:val="Caption"/>
      </w:pPr>
      <w:bookmarkStart w:id="29" w:name="_Ref462840383"/>
      <w:r>
        <w:t xml:space="preserve">Table </w:t>
      </w:r>
      <w:fldSimple w:instr=" SEQ Table \* ARABIC ">
        <w:r>
          <w:rPr>
            <w:noProof/>
          </w:rPr>
          <w:t>2</w:t>
        </w:r>
      </w:fldSimple>
      <w:bookmarkEnd w:id="29"/>
      <w:r>
        <w:t xml:space="preserve"> | Quadrotor states and variable names</w:t>
      </w:r>
    </w:p>
    <w:p w14:paraId="2FF33B92" w14:textId="77777777" w:rsidR="00F960A6" w:rsidRDefault="00F960A6" w:rsidP="00F960A6">
      <w:pPr>
        <w:pStyle w:val="BodyText"/>
      </w:pPr>
      <w:bookmarkStart w:id="30"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77777777" w:rsidR="00F960A6" w:rsidRDefault="00F960A6" w:rsidP="00F960A6">
      <w:pPr>
        <w:pStyle w:val="BodyText"/>
        <w:jc w:val="center"/>
      </w:pPr>
      <w:r w:rsidRPr="00D0199D">
        <w:rPr>
          <w:noProof/>
        </w:rPr>
        <w:drawing>
          <wp:inline distT="0" distB="0" distL="0" distR="0" wp14:anchorId="3E029094" wp14:editId="03714F37">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9CE46FB" w14:textId="77777777" w:rsidR="00F960A6" w:rsidRDefault="00F960A6" w:rsidP="00F960A6">
      <w:pPr>
        <w:pStyle w:val="Caption"/>
      </w:pPr>
      <w:bookmarkStart w:id="31" w:name="_Ref468387432"/>
      <w:r>
        <w:t xml:space="preserve">Figure </w:t>
      </w:r>
      <w:fldSimple w:instr=" SEQ Figure \* ARABIC ">
        <w:r>
          <w:rPr>
            <w:noProof/>
          </w:rPr>
          <w:t>2</w:t>
        </w:r>
      </w:fldSimple>
      <w:bookmarkEnd w:id="31"/>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985F44F" w14:textId="77777777" w:rsidR="00F960A6" w:rsidRDefault="00F960A6" w:rsidP="00F960A6">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t xml:space="preserve"> and </w:t>
      </w:r>
      <m:oMath>
        <m:r>
          <w:rPr>
            <w:rFonts w:ascii="Cambria Math" w:hAnsi="Cambria Math"/>
          </w:rPr>
          <m:t>y</m:t>
        </m:r>
      </m:oMath>
      <w:r>
        <w:t xml:space="preserve"> position states are unnecessary.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02FA4E79" w14:textId="77777777" w:rsidR="00F960A6" w:rsidRDefault="00F960A6" w:rsidP="00F960A6">
      <w:pPr>
        <w:pStyle w:val="Heading2"/>
      </w:pPr>
      <w:bookmarkStart w:id="32" w:name="_Ref469236658"/>
      <w:bookmarkStart w:id="33" w:name="_Toc480652926"/>
      <w:r>
        <w:lastRenderedPageBreak/>
        <w:t>Dynamic Model</w:t>
      </w:r>
      <w:bookmarkEnd w:id="30"/>
      <w:bookmarkEnd w:id="32"/>
      <w:bookmarkEnd w:id="33"/>
    </w:p>
    <w:p w14:paraId="57A12E47" w14:textId="77777777" w:rsidR="00F960A6" w:rsidRDefault="00F960A6" w:rsidP="00F960A6">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5D794E15" w14:textId="77777777" w:rsidR="00F960A6" w:rsidRDefault="00F960A6" w:rsidP="00F960A6">
      <w:pPr>
        <w:pStyle w:val="BodyText"/>
        <w:ind w:firstLine="540"/>
      </w:pPr>
      <w:r>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w:t>
      </w:r>
    </w:p>
    <w:p w14:paraId="11B568E1" w14:textId="77777777" w:rsidR="00F960A6" w:rsidRDefault="00F960A6" w:rsidP="00F960A6">
      <w:pPr>
        <w:pStyle w:val="BodyText"/>
        <w:jc w:val="center"/>
      </w:pPr>
      <w:r>
        <w:rPr>
          <w:noProof/>
        </w:rPr>
        <w:drawing>
          <wp:inline distT="0" distB="0" distL="0" distR="0" wp14:anchorId="2CF8B577" wp14:editId="5C5670D1">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77852CC4" w14:textId="77777777" w:rsidR="00F960A6" w:rsidRDefault="00F960A6" w:rsidP="00F960A6">
      <w:pPr>
        <w:pStyle w:val="Caption"/>
      </w:pPr>
      <w:bookmarkStart w:id="34" w:name="_Ref468387525"/>
      <w:r>
        <w:t xml:space="preserve">Figure </w:t>
      </w:r>
      <w:fldSimple w:instr=" SEQ Figure \* ARABIC ">
        <w:r>
          <w:rPr>
            <w:noProof/>
          </w:rPr>
          <w:t>3</w:t>
        </w:r>
      </w:fldSimple>
      <w:bookmarkEnd w:id="34"/>
      <w:r>
        <w:t xml:space="preserve"> | Forces acting on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4B1361C6" w14:textId="77777777" w:rsidR="00F960A6" w:rsidRDefault="00F960A6" w:rsidP="00F960A6">
      <w:pPr>
        <w:pStyle w:val="BodyText"/>
      </w:pPr>
    </w:p>
    <w:p w14:paraId="419ACB76" w14:textId="77777777" w:rsidR="00F960A6" w:rsidRDefault="00F960A6" w:rsidP="00F960A6">
      <w:pPr>
        <w:pStyle w:val="BodyText"/>
      </w:pPr>
    </w:p>
    <w:p w14:paraId="6A7C423C" w14:textId="77777777" w:rsidR="00F960A6" w:rsidRDefault="00F960A6" w:rsidP="00F960A6">
      <w:pPr>
        <w:pStyle w:val="BodyText"/>
      </w:pPr>
    </w:p>
    <w:p w14:paraId="3C05E5DE" w14:textId="77777777" w:rsidR="00F960A6" w:rsidRPr="00B524D5" w:rsidRDefault="00F960A6" w:rsidP="00F960A6">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F960A6" w14:paraId="43F02F67" w14:textId="77777777" w:rsidTr="00B42BDC">
        <w:tc>
          <w:tcPr>
            <w:tcW w:w="3072" w:type="dxa"/>
          </w:tcPr>
          <w:p w14:paraId="495048F8" w14:textId="77777777" w:rsidR="00F960A6" w:rsidRDefault="00F960A6" w:rsidP="00B42BDC">
            <w:pPr>
              <w:pStyle w:val="BodyText"/>
            </w:pPr>
          </w:p>
        </w:tc>
        <w:tc>
          <w:tcPr>
            <w:tcW w:w="4776" w:type="dxa"/>
          </w:tcPr>
          <w:p w14:paraId="280C2B56" w14:textId="77777777" w:rsidR="00F960A6" w:rsidRPr="00B524D5" w:rsidRDefault="00AE23D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75E74287" w14:textId="77777777" w:rsidR="00F960A6" w:rsidRDefault="00F960A6" w:rsidP="00B42BDC">
            <w:pPr>
              <w:pStyle w:val="BodyText"/>
              <w:jc w:val="right"/>
            </w:pPr>
            <w:bookmarkStart w:id="35" w:name="_Ref480534300"/>
            <w:bookmarkStart w:id="36" w:name="_Ref468624114"/>
            <w:r>
              <w:t>(</w:t>
            </w:r>
            <w:fldSimple w:instr=" SEQ Equation \* ARABIC ">
              <w:r>
                <w:rPr>
                  <w:noProof/>
                </w:rPr>
                <w:t>1</w:t>
              </w:r>
            </w:fldSimple>
            <w:bookmarkEnd w:id="35"/>
            <w:r>
              <w:t>)</w:t>
            </w:r>
            <w:bookmarkEnd w:id="36"/>
          </w:p>
        </w:tc>
      </w:tr>
      <w:tr w:rsidR="00F960A6" w14:paraId="6A86D18D" w14:textId="77777777" w:rsidTr="00B42BDC">
        <w:tc>
          <w:tcPr>
            <w:tcW w:w="3072" w:type="dxa"/>
          </w:tcPr>
          <w:p w14:paraId="70574DB8" w14:textId="77777777" w:rsidR="00F960A6" w:rsidRDefault="00F960A6" w:rsidP="00B42BDC">
            <w:pPr>
              <w:pStyle w:val="BodyText"/>
            </w:pPr>
          </w:p>
        </w:tc>
        <w:tc>
          <w:tcPr>
            <w:tcW w:w="4776" w:type="dxa"/>
          </w:tcPr>
          <w:p w14:paraId="604D7ABC" w14:textId="77777777" w:rsidR="00F960A6" w:rsidRPr="00B524D5" w:rsidRDefault="00AE23D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76A77E9" w14:textId="77777777" w:rsidR="00F960A6" w:rsidRDefault="00F960A6" w:rsidP="00B42BDC">
            <w:pPr>
              <w:pStyle w:val="BodyText"/>
              <w:jc w:val="right"/>
            </w:pPr>
            <w:r>
              <w:t>(</w:t>
            </w:r>
            <w:fldSimple w:instr=" SEQ Equation \* ARABIC ">
              <w:r>
                <w:rPr>
                  <w:noProof/>
                </w:rPr>
                <w:t>2</w:t>
              </w:r>
            </w:fldSimple>
            <w:r>
              <w:t>)</w:t>
            </w:r>
          </w:p>
        </w:tc>
      </w:tr>
      <w:tr w:rsidR="00F960A6" w14:paraId="57B211BD" w14:textId="77777777" w:rsidTr="00B42BDC">
        <w:tc>
          <w:tcPr>
            <w:tcW w:w="3072" w:type="dxa"/>
          </w:tcPr>
          <w:p w14:paraId="5121F8FF" w14:textId="77777777" w:rsidR="00F960A6" w:rsidRDefault="00F960A6" w:rsidP="00B42BDC">
            <w:pPr>
              <w:pStyle w:val="BodyText"/>
            </w:pPr>
          </w:p>
        </w:tc>
        <w:tc>
          <w:tcPr>
            <w:tcW w:w="4776" w:type="dxa"/>
          </w:tcPr>
          <w:p w14:paraId="1F5A2242" w14:textId="77777777" w:rsidR="00F960A6" w:rsidRPr="00B524D5" w:rsidRDefault="00AE23D7"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5FE10CB9" w14:textId="77777777" w:rsidR="00F960A6" w:rsidRDefault="00F960A6" w:rsidP="00B42BDC">
            <w:pPr>
              <w:pStyle w:val="BodyText"/>
              <w:jc w:val="right"/>
            </w:pPr>
            <w:bookmarkStart w:id="37" w:name="_Ref480551321"/>
            <w:r>
              <w:t>(</w:t>
            </w:r>
            <w:fldSimple w:instr=" SEQ Equation \* ARABIC ">
              <w:r>
                <w:rPr>
                  <w:noProof/>
                </w:rPr>
                <w:t>3</w:t>
              </w:r>
            </w:fldSimple>
            <w:r>
              <w:t>)</w:t>
            </w:r>
            <w:bookmarkEnd w:id="37"/>
          </w:p>
        </w:tc>
      </w:tr>
      <w:tr w:rsidR="00F960A6" w14:paraId="542BCF57" w14:textId="77777777" w:rsidTr="00B42BDC">
        <w:tc>
          <w:tcPr>
            <w:tcW w:w="3072" w:type="dxa"/>
          </w:tcPr>
          <w:p w14:paraId="655F5527" w14:textId="77777777" w:rsidR="00F960A6" w:rsidRDefault="00F960A6" w:rsidP="00B42BDC">
            <w:pPr>
              <w:pStyle w:val="BodyText"/>
            </w:pPr>
          </w:p>
        </w:tc>
        <w:tc>
          <w:tcPr>
            <w:tcW w:w="4776" w:type="dxa"/>
          </w:tcPr>
          <w:p w14:paraId="15529CAD" w14:textId="77777777" w:rsidR="00F960A6" w:rsidRPr="00B524D5" w:rsidRDefault="00AE23D7" w:rsidP="00B42BD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1D5154B8" w14:textId="77777777" w:rsidR="00F960A6" w:rsidRDefault="00F960A6" w:rsidP="00B42BDC">
            <w:pPr>
              <w:pStyle w:val="BodyText"/>
              <w:jc w:val="right"/>
            </w:pPr>
            <w:bookmarkStart w:id="38" w:name="_Ref468624118"/>
            <w:r>
              <w:t>(</w:t>
            </w:r>
            <w:fldSimple w:instr=" SEQ Equation \* ARABIC ">
              <w:r>
                <w:rPr>
                  <w:noProof/>
                </w:rPr>
                <w:t>4</w:t>
              </w:r>
            </w:fldSimple>
            <w:r>
              <w:t>)</w:t>
            </w:r>
            <w:bookmarkEnd w:id="38"/>
          </w:p>
        </w:tc>
      </w:tr>
    </w:tbl>
    <w:p w14:paraId="2FBE14CC" w14:textId="77777777" w:rsidR="00F960A6" w:rsidRPr="00F35D49" w:rsidRDefault="00F960A6" w:rsidP="00F960A6">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39"/>
      <w:r>
        <w:t xml:space="preserve">Section </w:t>
      </w:r>
      <w:r>
        <w:fldChar w:fldCharType="begin"/>
      </w:r>
      <w:r>
        <w:instrText xml:space="preserve"> REF _Ref468647384 \r \h </w:instrText>
      </w:r>
      <w:r>
        <w:fldChar w:fldCharType="separate"/>
      </w:r>
      <w:r>
        <w:t>5.1</w:t>
      </w:r>
      <w:r>
        <w:fldChar w:fldCharType="end"/>
      </w:r>
      <w:commentRangeEnd w:id="39"/>
      <w:r>
        <w:rPr>
          <w:rStyle w:val="CommentReference"/>
        </w:rPr>
        <w:commentReference w:id="39"/>
      </w:r>
      <w:r>
        <w:t xml:space="preserve"> and the code can be found in Appendix </w:t>
      </w:r>
      <w:r>
        <w:fldChar w:fldCharType="begin"/>
      </w:r>
      <w:r>
        <w:instrText xml:space="preserve"> REF _Ref468379872 \r \h </w:instrText>
      </w:r>
      <w:r>
        <w:fldChar w:fldCharType="separate"/>
      </w:r>
      <w:r>
        <w:t>8.1</w:t>
      </w:r>
      <w:r>
        <w:fldChar w:fldCharType="end"/>
      </w:r>
      <w:r>
        <w:t>.</w:t>
      </w:r>
    </w:p>
    <w:p w14:paraId="2A30A7EF" w14:textId="77777777" w:rsidR="00F960A6" w:rsidRDefault="00F960A6" w:rsidP="00F960A6">
      <w:pPr>
        <w:pStyle w:val="Heading2"/>
      </w:pPr>
      <w:bookmarkStart w:id="40" w:name="_Toc480652927"/>
      <w:r>
        <w:t>Control Feedback Simulation with direct state observer</w:t>
      </w:r>
      <w:bookmarkEnd w:id="40"/>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t>
      </w:r>
      <w:r>
        <w:lastRenderedPageBreak/>
        <w:t xml:space="preserve">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3AF9FDA7" w14:textId="77777777" w:rsidR="00F960A6" w:rsidRDefault="00F960A6" w:rsidP="00F960A6">
      <w:pPr>
        <w:pStyle w:val="Heading2"/>
      </w:pPr>
      <w:bookmarkStart w:id="41" w:name="_Ref469263023"/>
      <w:bookmarkStart w:id="42" w:name="_Toc480652928"/>
      <w:r>
        <w:t>SSE algorithm</w:t>
      </w:r>
      <w:bookmarkEnd w:id="41"/>
      <w:bookmarkEnd w:id="42"/>
    </w:p>
    <w:p w14:paraId="2384B49B" w14:textId="77777777" w:rsidR="00F960A6" w:rsidRDefault="00F960A6" w:rsidP="00F960A6">
      <w:pPr>
        <w:pStyle w:val="BodyText"/>
        <w:ind w:firstLine="540"/>
      </w:pPr>
      <w:r>
        <w:t xml:space="preserve">Two main approaches were considered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77777777" w:rsidR="00F960A6" w:rsidRDefault="00F960A6" w:rsidP="00F960A6">
      <w:pPr>
        <w:pStyle w:val="Heading3"/>
        <w:tabs>
          <w:tab w:val="clear" w:pos="720"/>
        </w:tabs>
      </w:pPr>
      <w:bookmarkStart w:id="43" w:name="_Ref469263974"/>
      <w:bookmarkStart w:id="44" w:name="_Toc480652929"/>
      <w:r>
        <w:t>Convex Optimization</w:t>
      </w:r>
      <w:bookmarkEnd w:id="43"/>
      <w:bookmarkEnd w:id="44"/>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5" w:name="_Ref468609268"/>
      <w:r w:rsidRPr="009F333D">
        <w:t>(</w:t>
      </w:r>
      <w:fldSimple w:instr=" SEQ Equation \* ARABIC ">
        <w:r>
          <w:rPr>
            <w:noProof/>
          </w:rPr>
          <w:t>5</w:t>
        </w:r>
      </w:fldSimple>
      <w:r w:rsidRPr="009F333D">
        <w:t>)</w:t>
      </w:r>
      <w:bookmarkEnd w:id="45"/>
    </w:p>
    <w:p w14:paraId="74C567F4" w14:textId="77777777" w:rsidR="00F960A6" w:rsidRDefault="00F960A6" w:rsidP="00F960A6">
      <w:pPr>
        <w:pStyle w:val="BodyText"/>
      </w:pPr>
    </w:p>
    <w:p w14:paraId="5431EF54" w14:textId="77777777" w:rsidR="00F960A6" w:rsidRDefault="00F960A6" w:rsidP="00F960A6">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w:lastRenderedPageBreak/>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6" w:name="_Toc480652930"/>
      <w:r>
        <w:t>Satisfiability Modulo Theory</w:t>
      </w:r>
      <w:bookmarkEnd w:id="46"/>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7" w:name="_Ref468609690"/>
      <w:r>
        <w:t>(</w:t>
      </w:r>
      <w:fldSimple w:instr=" SEQ Equation \* ARABIC ">
        <w:r>
          <w:rPr>
            <w:noProof/>
          </w:rPr>
          <w:t>6</w:t>
        </w:r>
      </w:fldSimple>
      <w:r>
        <w:t>)</w:t>
      </w:r>
      <w:bookmarkEnd w:id="47"/>
    </w:p>
    <w:p w14:paraId="4D8A536B" w14:textId="77777777" w:rsidR="00F960A6" w:rsidRDefault="00F960A6" w:rsidP="00F960A6">
      <w:pPr>
        <w:pStyle w:val="BodyText"/>
      </w:pPr>
    </w:p>
    <w:p w14:paraId="4EAF1699" w14:textId="77777777" w:rsidR="00F960A6"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F960A6">
      <w:pPr>
        <w:pStyle w:val="Heading2"/>
      </w:pPr>
      <w:bookmarkStart w:id="48" w:name="_Ref469487834"/>
      <w:bookmarkStart w:id="49" w:name="_Toc480652931"/>
      <w:r>
        <w:t>Control Feedback Simulation with SSE</w:t>
      </w:r>
      <w:bookmarkEnd w:id="48"/>
      <w:bookmarkEnd w:id="49"/>
    </w:p>
    <w:p w14:paraId="3B87AFF8" w14:textId="77777777" w:rsidR="00F960A6" w:rsidRDefault="00F960A6" w:rsidP="00F960A6">
      <w:pPr>
        <w:pStyle w:val="BodyText"/>
        <w:ind w:firstLine="540"/>
      </w:pPr>
      <w:r>
        <w:t xml:space="preserve">The convex 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0" w:name="_Ref468610045"/>
          </w:p>
        </w:tc>
        <w:tc>
          <w:tcPr>
            <w:tcW w:w="7470" w:type="dxa"/>
          </w:tcPr>
          <w:p w14:paraId="5FF429C0" w14:textId="77777777" w:rsidR="00F960A6" w:rsidRPr="006C40F4" w:rsidRDefault="00AE23D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Default="00F960A6" w:rsidP="00B42BDC">
            <w:pPr>
              <w:jc w:val="right"/>
            </w:pPr>
            <w:bookmarkStart w:id="51" w:name="_Ref468632865"/>
            <w:bookmarkStart w:id="52" w:name="_Ref468632890"/>
            <w:r>
              <w:t>(</w:t>
            </w:r>
            <w:fldSimple w:instr=" SEQ Equation \* ARABIC ">
              <w:r>
                <w:rPr>
                  <w:noProof/>
                </w:rPr>
                <w:t>7</w:t>
              </w:r>
            </w:fldSimple>
            <w:bookmarkEnd w:id="51"/>
            <w:r>
              <w:t>)</w:t>
            </w:r>
            <w:bookmarkEnd w:id="52"/>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Default="00F960A6" w:rsidP="00B42BDC">
            <w:pPr>
              <w:jc w:val="right"/>
            </w:pPr>
            <w:r>
              <w:t>(</w:t>
            </w:r>
            <w:fldSimple w:instr=" SEQ Equation \* ARABIC ">
              <w:r>
                <w:rPr>
                  <w:noProof/>
                </w:rPr>
                <w:t>8</w:t>
              </w:r>
            </w:fldSimple>
            <w:r>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6C40F4" w:rsidRDefault="00AE23D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Default="00F960A6" w:rsidP="00B42BDC">
            <w:pPr>
              <w:jc w:val="right"/>
            </w:pPr>
            <w:r>
              <w:t>(</w:t>
            </w:r>
            <w:fldSimple w:instr=" SEQ Equation \* ARABIC ">
              <w:r>
                <w:rPr>
                  <w:noProof/>
                </w:rPr>
                <w:t>9</w:t>
              </w:r>
            </w:fldSimple>
            <w:r>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6C40F4" w:rsidRDefault="00AE23D7"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Default="00F960A6" w:rsidP="00B42BDC">
            <w:pPr>
              <w:jc w:val="right"/>
            </w:pPr>
            <w:r>
              <w:t>(</w:t>
            </w:r>
            <w:fldSimple w:instr=" SEQ Equation \* ARABIC ">
              <w:r>
                <w:rPr>
                  <w:noProof/>
                </w:rPr>
                <w:t>10</w:t>
              </w:r>
            </w:fldSimple>
            <w:r>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Default="00F960A6" w:rsidP="00B42BDC">
            <w:pPr>
              <w:jc w:val="right"/>
            </w:pPr>
            <w:r>
              <w:t>(</w:t>
            </w:r>
            <w:fldSimple w:instr=" SEQ Equation \* ARABIC ">
              <w:r>
                <w:rPr>
                  <w:noProof/>
                </w:rPr>
                <w:t>11</w:t>
              </w:r>
            </w:fldSimple>
            <w:r>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Default="00F960A6" w:rsidP="00B42BDC">
            <w:pPr>
              <w:jc w:val="right"/>
            </w:pPr>
            <w:r>
              <w:t>(</w:t>
            </w:r>
            <w:fldSimple w:instr=" SEQ Equation \* ARABIC ">
              <w:r>
                <w:rPr>
                  <w:noProof/>
                </w:rPr>
                <w:t>12</w:t>
              </w:r>
            </w:fldSimple>
            <w:r>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Default="00F960A6" w:rsidP="00B42BDC">
            <w:pPr>
              <w:jc w:val="right"/>
            </w:pPr>
            <w:r>
              <w:t>(</w:t>
            </w:r>
            <w:fldSimple w:instr=" SEQ Equation \* ARABIC ">
              <w:r>
                <w:rPr>
                  <w:noProof/>
                </w:rPr>
                <w:t>13</w:t>
              </w:r>
            </w:fldSimple>
            <w:r>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Default="00F960A6" w:rsidP="00B42BDC">
            <w:pPr>
              <w:jc w:val="right"/>
            </w:pPr>
            <w:r>
              <w:t>(</w:t>
            </w:r>
            <w:fldSimple w:instr=" SEQ Equation \* ARABIC ">
              <w:r>
                <w:rPr>
                  <w:noProof/>
                </w:rPr>
                <w:t>14</w:t>
              </w:r>
            </w:fldSimple>
            <w:r>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Default="00F960A6" w:rsidP="00B42BDC">
            <w:pPr>
              <w:jc w:val="right"/>
            </w:pPr>
            <w:r>
              <w:t>(</w:t>
            </w:r>
            <w:fldSimple w:instr=" SEQ Equation \* ARABIC ">
              <w:r>
                <w:rPr>
                  <w:noProof/>
                </w:rPr>
                <w:t>15</w:t>
              </w:r>
            </w:fldSimple>
            <w:r>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6C40F4" w:rsidRDefault="00AE23D7"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Default="00F960A6" w:rsidP="00B42BDC">
            <w:pPr>
              <w:jc w:val="right"/>
            </w:pPr>
            <w:bookmarkStart w:id="53" w:name="_Ref468610054"/>
            <w:r>
              <w:t>(</w:t>
            </w:r>
            <w:fldSimple w:instr=" SEQ Equation \* ARABIC ">
              <w:r>
                <w:rPr>
                  <w:noProof/>
                </w:rPr>
                <w:t>16</w:t>
              </w:r>
            </w:fldSimple>
            <w:r>
              <w:t>)</w:t>
            </w:r>
            <w:bookmarkEnd w:id="53"/>
          </w:p>
        </w:tc>
      </w:tr>
    </w:tbl>
    <w:p w14:paraId="58DC1A70" w14:textId="77777777" w:rsidR="00F960A6" w:rsidRDefault="00F960A6" w:rsidP="00F960A6"/>
    <w:bookmarkEnd w:id="50"/>
    <w:p w14:paraId="0EEF14FB" w14:textId="77777777"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Jacobian, a matrix that contains partial 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4"/>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AE23D7"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5" w:name="_Ref468610869"/>
            <w:r>
              <w:t>(</w:t>
            </w:r>
            <w:fldSimple w:instr=" SEQ Equation \* ARABIC ">
              <w:r>
                <w:rPr>
                  <w:noProof/>
                </w:rPr>
                <w:t>17</w:t>
              </w:r>
            </w:fldSimple>
            <w:r>
              <w:t>)</w:t>
            </w:r>
            <w:bookmarkEnd w:id="55"/>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56" w:name="_Ref468610873"/>
            <w:r>
              <w:t>(</w:t>
            </w:r>
            <w:fldSimple w:instr=" SEQ Equation \* ARABIC ">
              <w:r>
                <w:rPr>
                  <w:noProof/>
                </w:rPr>
                <w:t>18</w:t>
              </w:r>
            </w:fldSimple>
            <w:r>
              <w:t>)</w:t>
            </w:r>
            <w:bookmarkEnd w:id="56"/>
          </w:p>
        </w:tc>
      </w:tr>
    </w:tbl>
    <w:p w14:paraId="0CFD698B" w14:textId="77777777" w:rsidR="00F960A6" w:rsidRDefault="00F960A6" w:rsidP="00F960A6"/>
    <w:p w14:paraId="70C6C432" w14:textId="77777777" w:rsidR="00F960A6" w:rsidRDefault="00F960A6" w:rsidP="00F960A6">
      <w:pPr>
        <w:pStyle w:val="BodyText"/>
      </w:pPr>
      <w:r>
        <w:lastRenderedPageBreak/>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57" w:name="_Toc480652932"/>
      <w:r>
        <w:t>Non-windowed Approach</w:t>
      </w:r>
      <w:bookmarkEnd w:id="57"/>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F960A6"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58" w:name="_Ref480550812"/>
            <w:r>
              <w:t>(</w:t>
            </w:r>
            <w:fldSimple w:instr=" SEQ Equation \* ARABIC ">
              <w:r>
                <w:rPr>
                  <w:noProof/>
                </w:rPr>
                <w:t>19</w:t>
              </w:r>
            </w:fldSimple>
            <w:r>
              <w:t>)</w:t>
            </w:r>
            <w:bookmarkEnd w:id="58"/>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77777777" w:rsidR="00F960A6" w:rsidRPr="009F0FCE" w:rsidRDefault="00F960A6" w:rsidP="00F960A6">
      <w:pPr>
        <w:pStyle w:val="BodyText"/>
        <w:ind w:firstLine="547"/>
      </w:pPr>
      <w:r>
        <w:t>This type of approach is feasible in MATLAB because the optimization parameters that store previous sensor outputs and state matrices can change size on each loop iteration, and there are no constraints on the solver speed. However, this approach will not work in the algorithm 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lastRenderedPageBreak/>
        <w:t xml:space="preserve"> </w:t>
      </w:r>
      <w:bookmarkStart w:id="59" w:name="_Toc480652933"/>
      <w:r>
        <w:t>Windowed Approach</w:t>
      </w:r>
      <w:bookmarkEnd w:id="59"/>
    </w:p>
    <w:p w14:paraId="6006C6BE" w14:textId="77777777" w:rsidR="00F960A6" w:rsidRDefault="00F960A6" w:rsidP="00F960A6">
      <w:pPr>
        <w:pStyle w:val="BodyText"/>
        <w:ind w:firstLine="547"/>
      </w:pPr>
      <w:r>
        <w:t xml:space="preserve">In the windowed approach, the solver calculates the state </w:t>
      </w:r>
      <m:oMath>
        <m:r>
          <w:rPr>
            <w:rFonts w:ascii="Cambria Math" w:hAnsi="Cambria Math"/>
          </w:rPr>
          <m:t>T</m:t>
        </m:r>
      </m:oMath>
      <w:r>
        <w:t xml:space="preserve"> timesteps before the current state 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60" w:name="_Ref480555259"/>
            <w:r>
              <w:t>(</w:t>
            </w:r>
            <w:fldSimple w:instr=" SEQ Equation \* ARABIC ">
              <w:r>
                <w:rPr>
                  <w:noProof/>
                </w:rPr>
                <w:t>20</w:t>
              </w:r>
            </w:fldSimple>
            <w:r>
              <w:t>)</w:t>
            </w:r>
            <w:bookmarkEnd w:id="60"/>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approach.</w:t>
      </w:r>
    </w:p>
    <w:p w14:paraId="7492ADC1" w14:textId="77777777" w:rsidR="00F960A6" w:rsidRPr="009F0FCE" w:rsidRDefault="00F960A6" w:rsidP="00F960A6">
      <w:pPr>
        <w:pStyle w:val="BodyText"/>
        <w:ind w:firstLine="547"/>
      </w:pPr>
    </w:p>
    <w:p w14:paraId="3A20C5B1" w14:textId="77777777" w:rsidR="00F960A6" w:rsidRDefault="00F960A6" w:rsidP="00F960A6">
      <w:pPr>
        <w:pStyle w:val="Heading1"/>
      </w:pPr>
      <w:bookmarkStart w:id="61" w:name="_Toc480652934"/>
      <w:r>
        <w:lastRenderedPageBreak/>
        <w:t>Hardware Implementation</w:t>
      </w:r>
      <w:bookmarkEnd w:id="61"/>
    </w:p>
    <w:p w14:paraId="164CE574" w14:textId="77777777" w:rsidR="00F960A6" w:rsidRDefault="00F960A6" w:rsidP="00F960A6">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1F0B57ED" w14:textId="77777777" w:rsidR="00F960A6" w:rsidRPr="00DE596F" w:rsidRDefault="00F960A6" w:rsidP="00F960A6">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62" w:name="_Ref468190474"/>
      <w:r>
        <w:t xml:space="preserve">Figure </w:t>
      </w:r>
      <w:fldSimple w:instr=" SEQ Figure \* ARABIC ">
        <w:r>
          <w:rPr>
            <w:noProof/>
          </w:rPr>
          <w:t>4</w:t>
        </w:r>
      </w:fldSimple>
      <w:bookmarkEnd w:id="62"/>
      <w:r>
        <w:t xml:space="preserve"> | Onboard Hardware Connectivity Diagram</w:t>
      </w:r>
    </w:p>
    <w:p w14:paraId="56A76B86" w14:textId="77777777" w:rsidR="00F960A6" w:rsidRDefault="00F960A6" w:rsidP="00F960A6">
      <w:pPr>
        <w:pStyle w:val="Heading2"/>
      </w:pPr>
      <w:bookmarkStart w:id="63" w:name="_Toc480652935"/>
      <w:r>
        <w:t>Quadrotor</w:t>
      </w:r>
      <w:bookmarkEnd w:id="63"/>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64" w:name="_Ref468192111"/>
      <w:r>
        <w:t xml:space="preserve">Figure </w:t>
      </w:r>
      <w:fldSimple w:instr=" SEQ Figure \* ARABIC ">
        <w:r>
          <w:rPr>
            <w:noProof/>
          </w:rPr>
          <w:t>5</w:t>
        </w:r>
      </w:fldSimple>
      <w:bookmarkEnd w:id="64"/>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38CFA37A" w14:textId="77777777" w:rsidR="00F960A6"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0BF42FC" w14:textId="77777777" w:rsidR="00F960A6" w:rsidRPr="00D3344D"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F960A6" w:rsidRPr="007D1E74" w14:paraId="40204562" w14:textId="77777777" w:rsidTr="00B42BD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7971DA"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4950" w:type="dxa"/>
            <w:shd w:val="clear" w:color="auto" w:fill="auto"/>
          </w:tcPr>
          <w:p w14:paraId="1211636F"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F960A6" w:rsidRPr="007D1E74" w14:paraId="7542DF87"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11292F3" w14:textId="77777777" w:rsidR="00F960A6" w:rsidRPr="007D1E74" w:rsidRDefault="00F960A6" w:rsidP="00B42BDC">
            <w:pPr>
              <w:jc w:val="left"/>
              <w:rPr>
                <w:rFonts w:cs="Times New Roman"/>
                <w:i w:val="0"/>
              </w:rPr>
            </w:pPr>
            <w:r w:rsidRPr="007D1E74">
              <w:rPr>
                <w:rFonts w:cs="Times New Roman"/>
                <w:i w:val="0"/>
              </w:rPr>
              <w:t>Weight</w:t>
            </w:r>
          </w:p>
        </w:tc>
        <w:tc>
          <w:tcPr>
            <w:tcW w:w="4950" w:type="dxa"/>
            <w:shd w:val="clear" w:color="auto" w:fill="auto"/>
          </w:tcPr>
          <w:p w14:paraId="309C3FA8"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F960A6" w:rsidRPr="007D1E74" w14:paraId="56DBC8F9" w14:textId="77777777" w:rsidTr="00B42BDC">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21863388" w14:textId="77777777" w:rsidR="00F960A6" w:rsidRPr="007D1E74" w:rsidRDefault="00F960A6" w:rsidP="00B42BDC">
            <w:pPr>
              <w:jc w:val="left"/>
              <w:rPr>
                <w:rFonts w:cs="Times New Roman"/>
                <w:i w:val="0"/>
              </w:rPr>
            </w:pPr>
            <w:r w:rsidRPr="007D1E74">
              <w:rPr>
                <w:rFonts w:cs="Times New Roman"/>
                <w:i w:val="0"/>
              </w:rPr>
              <w:t>Electronic Controllers</w:t>
            </w:r>
          </w:p>
        </w:tc>
        <w:tc>
          <w:tcPr>
            <w:tcW w:w="4950" w:type="dxa"/>
            <w:shd w:val="clear" w:color="auto" w:fill="auto"/>
          </w:tcPr>
          <w:p w14:paraId="3473BB0E"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F960A6" w:rsidRPr="007D1E74" w14:paraId="590C79B5"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48B9DDD6" w14:textId="77777777" w:rsidR="00F960A6" w:rsidRPr="007D1E74" w:rsidRDefault="00F960A6" w:rsidP="00B42BDC">
            <w:pPr>
              <w:jc w:val="left"/>
              <w:rPr>
                <w:rFonts w:cs="Times New Roman"/>
                <w:i w:val="0"/>
              </w:rPr>
            </w:pPr>
            <w:r w:rsidRPr="007D1E74">
              <w:rPr>
                <w:rFonts w:cs="Times New Roman"/>
                <w:i w:val="0"/>
              </w:rPr>
              <w:t>Payload capacity</w:t>
            </w:r>
          </w:p>
        </w:tc>
        <w:tc>
          <w:tcPr>
            <w:tcW w:w="4950" w:type="dxa"/>
            <w:shd w:val="clear" w:color="auto" w:fill="auto"/>
          </w:tcPr>
          <w:p w14:paraId="1D802B5E"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4EA5F64F" w14:textId="77777777" w:rsidR="00F960A6" w:rsidRDefault="00F960A6" w:rsidP="00F960A6">
      <w:pPr>
        <w:pStyle w:val="Caption"/>
        <w:rPr>
          <w:szCs w:val="24"/>
        </w:rPr>
      </w:pPr>
      <w:bookmarkStart w:id="65" w:name="_Ref469573007"/>
      <w:r>
        <w:t xml:space="preserve">Table </w:t>
      </w:r>
      <w:fldSimple w:instr=" SEQ Table \* ARABIC ">
        <w:r>
          <w:rPr>
            <w:noProof/>
          </w:rPr>
          <w:t>3</w:t>
        </w:r>
      </w:fldSimple>
      <w:bookmarkEnd w:id="65"/>
      <w:r>
        <w:t xml:space="preserve"> | Comparison of quadrotor specifications</w:t>
      </w:r>
    </w:p>
    <w:p w14:paraId="4FE72192" w14:textId="77777777" w:rsidR="00F960A6" w:rsidRPr="007E16CC" w:rsidRDefault="00F960A6" w:rsidP="00F960A6">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F960A6">
      <w:pPr>
        <w:pStyle w:val="Heading2"/>
      </w:pPr>
      <w:bookmarkStart w:id="66" w:name="_Toc480652936"/>
      <w:r>
        <w:lastRenderedPageBreak/>
        <w:t>Flight Computer</w:t>
      </w:r>
      <w:bookmarkEnd w:id="66"/>
    </w:p>
    <w:p w14:paraId="1CCDE975" w14:textId="77777777" w:rsidR="00F960A6" w:rsidRPr="00BE3507" w:rsidRDefault="00F960A6" w:rsidP="00F960A6">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F960A6">
        <w:rPr>
          <w:sz w:val="24"/>
          <w:szCs w:val="24"/>
        </w:rPr>
        <w:t xml:space="preserve">Figure </w:t>
      </w:r>
      <w:r w:rsidRPr="00F960A6">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F960A6" w:rsidRPr="007D1E74" w14:paraId="347A8EE4" w14:textId="77777777" w:rsidTr="00B42B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281E7E0"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6277" w:type="dxa"/>
          </w:tcPr>
          <w:p w14:paraId="6CA942F4"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F960A6" w:rsidRPr="007D1E74" w14:paraId="497206A9" w14:textId="77777777" w:rsidTr="00B42BD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5CC88B3B" w14:textId="77777777" w:rsidR="00F960A6" w:rsidRPr="007D1E74" w:rsidRDefault="00F960A6" w:rsidP="00B42BDC">
            <w:pPr>
              <w:jc w:val="left"/>
              <w:rPr>
                <w:rFonts w:cs="Times New Roman"/>
                <w:i w:val="0"/>
              </w:rPr>
            </w:pPr>
            <w:r w:rsidRPr="007D1E74">
              <w:rPr>
                <w:rFonts w:cs="Times New Roman"/>
                <w:i w:val="0"/>
              </w:rPr>
              <w:t>Memory</w:t>
            </w:r>
          </w:p>
        </w:tc>
        <w:tc>
          <w:tcPr>
            <w:tcW w:w="6277" w:type="dxa"/>
          </w:tcPr>
          <w:p w14:paraId="14923E70"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F960A6" w:rsidRPr="007D1E74" w14:paraId="5D98E296" w14:textId="77777777" w:rsidTr="00B42BDC">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6764F2C" w14:textId="77777777" w:rsidR="00F960A6" w:rsidRPr="007D1E74" w:rsidRDefault="00F960A6" w:rsidP="00B42BDC">
            <w:pPr>
              <w:jc w:val="left"/>
              <w:rPr>
                <w:rFonts w:cs="Times New Roman"/>
                <w:i w:val="0"/>
              </w:rPr>
            </w:pPr>
            <w:r w:rsidRPr="007D1E74">
              <w:rPr>
                <w:rFonts w:cs="Times New Roman"/>
                <w:i w:val="0"/>
              </w:rPr>
              <w:t>Processing Power</w:t>
            </w:r>
          </w:p>
        </w:tc>
        <w:tc>
          <w:tcPr>
            <w:tcW w:w="6277" w:type="dxa"/>
          </w:tcPr>
          <w:p w14:paraId="73C8134A"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F960A6" w:rsidRPr="007D1E74" w14:paraId="6A66679D" w14:textId="77777777" w:rsidTr="00B42BD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D397320" w14:textId="77777777" w:rsidR="00F960A6" w:rsidRPr="007D1E74" w:rsidRDefault="00F960A6" w:rsidP="00B42BDC">
            <w:pPr>
              <w:jc w:val="left"/>
              <w:rPr>
                <w:rFonts w:cs="Times New Roman"/>
                <w:i w:val="0"/>
              </w:rPr>
            </w:pPr>
            <w:r w:rsidRPr="007D1E74">
              <w:rPr>
                <w:rFonts w:cs="Times New Roman"/>
                <w:i w:val="0"/>
              </w:rPr>
              <w:t>Power</w:t>
            </w:r>
          </w:p>
        </w:tc>
        <w:tc>
          <w:tcPr>
            <w:tcW w:w="6277" w:type="dxa"/>
          </w:tcPr>
          <w:p w14:paraId="30027C4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F960A6" w:rsidRPr="007D1E74" w14:paraId="34E43FC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75A1D83C" w14:textId="77777777" w:rsidR="00F960A6" w:rsidRPr="007D1E74" w:rsidRDefault="00F960A6" w:rsidP="00B42BDC">
            <w:pPr>
              <w:jc w:val="left"/>
              <w:rPr>
                <w:rFonts w:cs="Times New Roman"/>
                <w:i w:val="0"/>
              </w:rPr>
            </w:pPr>
            <w:r w:rsidRPr="007D1E74">
              <w:rPr>
                <w:rFonts w:cs="Times New Roman"/>
                <w:i w:val="0"/>
              </w:rPr>
              <w:t>Available Ports</w:t>
            </w:r>
          </w:p>
        </w:tc>
        <w:tc>
          <w:tcPr>
            <w:tcW w:w="6277" w:type="dxa"/>
          </w:tcPr>
          <w:p w14:paraId="5CF16CB5"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F960A6" w:rsidRPr="007D1E74" w14:paraId="3553A325"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36FC84E" w14:textId="77777777" w:rsidR="00F960A6" w:rsidRPr="007D1E74" w:rsidRDefault="00F960A6" w:rsidP="00B42BDC">
            <w:pPr>
              <w:rPr>
                <w:rFonts w:cs="Times New Roman"/>
              </w:rPr>
            </w:pPr>
            <w:r w:rsidRPr="007D1E74">
              <w:rPr>
                <w:rFonts w:cs="Times New Roman"/>
              </w:rPr>
              <w:t>1 USB</w:t>
            </w:r>
          </w:p>
        </w:tc>
        <w:tc>
          <w:tcPr>
            <w:tcW w:w="6277" w:type="dxa"/>
          </w:tcPr>
          <w:p w14:paraId="62641A59"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F960A6" w:rsidRPr="007D1E74" w14:paraId="1CA5D91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64A6A1F9" w14:textId="77777777" w:rsidR="00F960A6" w:rsidRPr="007D1E74" w:rsidRDefault="00F960A6" w:rsidP="00B42BDC">
            <w:pPr>
              <w:rPr>
                <w:rFonts w:cs="Times New Roman"/>
              </w:rPr>
            </w:pPr>
            <w:r w:rsidRPr="007D1E74">
              <w:rPr>
                <w:rFonts w:cs="Times New Roman"/>
              </w:rPr>
              <w:t>I/O Pins</w:t>
            </w:r>
          </w:p>
        </w:tc>
        <w:tc>
          <w:tcPr>
            <w:tcW w:w="6277" w:type="dxa"/>
          </w:tcPr>
          <w:p w14:paraId="67A0BDFF"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F960A6" w:rsidRPr="007D1E74" w14:paraId="65AB608C"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86586B" w14:textId="77777777" w:rsidR="00F960A6" w:rsidRPr="007D1E74" w:rsidRDefault="00F960A6" w:rsidP="00B42BDC">
            <w:pPr>
              <w:rPr>
                <w:rFonts w:cs="Times New Roman"/>
              </w:rPr>
            </w:pPr>
            <w:r w:rsidRPr="007D1E74">
              <w:rPr>
                <w:rFonts w:cs="Times New Roman"/>
              </w:rPr>
              <w:t>SD Card Reader</w:t>
            </w:r>
          </w:p>
        </w:tc>
        <w:tc>
          <w:tcPr>
            <w:tcW w:w="6277" w:type="dxa"/>
          </w:tcPr>
          <w:p w14:paraId="39FACD8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F960A6" w:rsidRPr="007D1E74" w14:paraId="174C0658" w14:textId="77777777" w:rsidTr="00B42BDC">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AA3D703" w14:textId="77777777" w:rsidR="00F960A6" w:rsidRPr="007D1E74" w:rsidRDefault="00F960A6" w:rsidP="00B42BDC">
            <w:pPr>
              <w:rPr>
                <w:rFonts w:cs="Times New Roman"/>
              </w:rPr>
            </w:pPr>
            <w:r w:rsidRPr="007D1E74">
              <w:rPr>
                <w:rFonts w:cs="Times New Roman"/>
              </w:rPr>
              <w:t>Ethernet</w:t>
            </w:r>
          </w:p>
        </w:tc>
        <w:tc>
          <w:tcPr>
            <w:tcW w:w="6277" w:type="dxa"/>
          </w:tcPr>
          <w:p w14:paraId="7A7C8D77"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A9C1809" w14:textId="77777777" w:rsidR="00F960A6" w:rsidRDefault="00F960A6" w:rsidP="00F960A6">
      <w:pPr>
        <w:pStyle w:val="Caption"/>
        <w:rPr>
          <w:rStyle w:val="apple-converted-space"/>
          <w:sz w:val="24"/>
          <w:szCs w:val="24"/>
        </w:rPr>
      </w:pPr>
      <w:bookmarkStart w:id="67" w:name="_Ref469573360"/>
      <w:r>
        <w:t xml:space="preserve">Table </w:t>
      </w:r>
      <w:fldSimple w:instr=" SEQ Table \* ARABIC ">
        <w:r>
          <w:rPr>
            <w:noProof/>
          </w:rPr>
          <w:t>4</w:t>
        </w:r>
      </w:fldSimple>
      <w:bookmarkEnd w:id="67"/>
      <w:r>
        <w:t xml:space="preserve"> | Comparison of flight computer specifications</w:t>
      </w:r>
    </w:p>
    <w:p w14:paraId="315308B5" w14:textId="77777777" w:rsidR="00F960A6" w:rsidRPr="00392BFF" w:rsidRDefault="00F960A6" w:rsidP="00F960A6">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F960A6">
        <w:rPr>
          <w:sz w:val="24"/>
          <w:szCs w:val="24"/>
        </w:rPr>
        <w:t xml:space="preserve">Figure </w:t>
      </w:r>
      <w:r w:rsidRPr="00F960A6">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F960A6">
        <w:rPr>
          <w:sz w:val="24"/>
          <w:szCs w:val="24"/>
        </w:rPr>
        <w:t xml:space="preserve">Table </w:t>
      </w:r>
      <w:r w:rsidRPr="00F960A6">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5981CFC2" w14:textId="77777777" w:rsidR="00F960A6" w:rsidRPr="0058494F" w:rsidRDefault="00F960A6" w:rsidP="00F960A6">
      <w:pPr>
        <w:pStyle w:val="p1"/>
        <w:ind w:firstLine="540"/>
        <w:rPr>
          <w:rStyle w:val="apple-converted-space"/>
          <w:sz w:val="24"/>
          <w:szCs w:val="24"/>
        </w:rPr>
      </w:pPr>
    </w:p>
    <w:p w14:paraId="640C34AB" w14:textId="77777777" w:rsidR="00F960A6" w:rsidRPr="0058494F" w:rsidRDefault="00F960A6" w:rsidP="00F960A6">
      <w:pPr>
        <w:pStyle w:val="p1"/>
        <w:keepNext/>
        <w:jc w:val="center"/>
        <w:rPr>
          <w:sz w:val="24"/>
          <w:szCs w:val="24"/>
        </w:rPr>
      </w:pPr>
      <w:r w:rsidRPr="0058494F">
        <w:rPr>
          <w:rStyle w:val="apple-converted-space"/>
          <w:noProof/>
          <w:sz w:val="24"/>
          <w:szCs w:val="24"/>
        </w:rPr>
        <w:lastRenderedPageBreak/>
        <w:drawing>
          <wp:inline distT="0" distB="0" distL="0" distR="0" wp14:anchorId="4C3CF445" wp14:editId="5973E9BC">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434D733D" w14:textId="77777777" w:rsidR="00F960A6" w:rsidRDefault="00F960A6" w:rsidP="00F960A6">
      <w:pPr>
        <w:pStyle w:val="Caption"/>
      </w:pPr>
      <w:bookmarkStart w:id="68" w:name="_Ref468191611"/>
      <w:r>
        <w:t xml:space="preserve">Figure </w:t>
      </w:r>
      <w:fldSimple w:instr=" SEQ Figure \* ARABIC ">
        <w:r>
          <w:rPr>
            <w:noProof/>
          </w:rPr>
          <w:t>6</w:t>
        </w:r>
      </w:fldSimple>
      <w:bookmarkEnd w:id="68"/>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0D4AD350" w14:textId="77777777" w:rsidR="00F960A6" w:rsidRPr="004775E0" w:rsidRDefault="00F960A6" w:rsidP="00F960A6">
      <w:pPr>
        <w:pStyle w:val="BodyText"/>
        <w:ind w:firstLine="540"/>
      </w:pPr>
      <w:r>
        <w:t xml:space="preserve">All onboard processing will be done using 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0A9969F9" w14:textId="77777777" w:rsidR="00F960A6" w:rsidRDefault="00F960A6" w:rsidP="00F960A6">
      <w:pPr>
        <w:pStyle w:val="Heading3"/>
        <w:tabs>
          <w:tab w:val="clear" w:pos="720"/>
        </w:tabs>
      </w:pPr>
      <w:bookmarkStart w:id="69" w:name="_Ref480581357"/>
      <w:bookmarkStart w:id="70" w:name="_Toc480652937"/>
      <w:commentRangeStart w:id="71"/>
      <w:r>
        <w:t>ROS Environment</w:t>
      </w:r>
      <w:commentRangeEnd w:id="71"/>
      <w:r>
        <w:rPr>
          <w:rStyle w:val="CommentReference"/>
          <w:rFonts w:ascii="Times New Roman" w:hAnsi="Times New Roman"/>
          <w:b w:val="0"/>
        </w:rPr>
        <w:commentReference w:id="71"/>
      </w:r>
      <w:bookmarkEnd w:id="69"/>
      <w:bookmarkEnd w:id="70"/>
    </w:p>
    <w:p w14:paraId="3A833AFE" w14:textId="3C0A5C4B" w:rsidR="00F960A6" w:rsidRDefault="00F960A6" w:rsidP="00F960A6">
      <w:pPr>
        <w:pStyle w:val="BodyText"/>
        <w:ind w:firstLine="540"/>
      </w:pPr>
      <w:r>
        <w:t>The ROS environment on the Jetson facilitates sending, receiving, and processing asynchronous data</w:t>
      </w:r>
      <w:r w:rsidR="008636FA">
        <w:t>, as well as bypassing the state estimator on the Pixhawk</w:t>
      </w:r>
      <w:r>
        <w:t xml:space="preserve">.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there is a node that sends state estimates to the Pixhawk controller. </w:t>
      </w:r>
      <w:r>
        <w:fldChar w:fldCharType="begin"/>
      </w:r>
      <w:r>
        <w:instrText xml:space="preserve"> REF _Ref469575198 \h </w:instrText>
      </w:r>
      <w:r>
        <w:fldChar w:fldCharType="separate"/>
      </w:r>
      <w:r>
        <w:t xml:space="preserve">Figure </w:t>
      </w:r>
      <w:r>
        <w:rPr>
          <w:noProof/>
        </w:rPr>
        <w:t>7</w:t>
      </w:r>
      <w:r>
        <w:t xml:space="preserve"> | ROS </w:t>
      </w:r>
      <w:r>
        <w:lastRenderedPageBreak/>
        <w:t>connectivity diagram</w:t>
      </w:r>
      <w:r>
        <w:fldChar w:fldCharType="end"/>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4D890888" w:rsidR="00F960A6" w:rsidRDefault="00AE23D7" w:rsidP="00F960A6">
      <w:pPr>
        <w:pStyle w:val="BodyText"/>
        <w:ind w:firstLine="540"/>
      </w:pPr>
      <w:r w:rsidRPr="00AE23D7">
        <w:drawing>
          <wp:inline distT="0" distB="0" distL="0" distR="0" wp14:anchorId="1D19262C" wp14:editId="70E93D85">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5000" cy="2677160"/>
                    </a:xfrm>
                    <a:prstGeom prst="rect">
                      <a:avLst/>
                    </a:prstGeom>
                  </pic:spPr>
                </pic:pic>
              </a:graphicData>
            </a:graphic>
          </wp:inline>
        </w:drawing>
      </w:r>
    </w:p>
    <w:p w14:paraId="21A2D32E" w14:textId="3EEA0BAE" w:rsidR="00F960A6" w:rsidRDefault="00F960A6" w:rsidP="00F960A6">
      <w:pPr>
        <w:pStyle w:val="Caption"/>
      </w:pPr>
      <w:bookmarkStart w:id="72" w:name="_Ref469575202"/>
      <w:bookmarkStart w:id="73" w:name="_Ref469575198"/>
      <w:r>
        <w:t xml:space="preserve">Figure </w:t>
      </w:r>
      <w:fldSimple w:instr=" SEQ Figure \* ARABIC ">
        <w:r>
          <w:rPr>
            <w:noProof/>
          </w:rPr>
          <w:t>7</w:t>
        </w:r>
      </w:fldSimple>
      <w:bookmarkEnd w:id="72"/>
      <w:r>
        <w:t xml:space="preserve"> | </w:t>
      </w:r>
      <w:r w:rsidR="00AE23D7">
        <w:t>MAV</w:t>
      </w:r>
      <w:r>
        <w:t>ROS connectivity diagram</w:t>
      </w:r>
      <w:bookmarkEnd w:id="73"/>
    </w:p>
    <w:p w14:paraId="7E8C4122" w14:textId="77777777" w:rsidR="00F960A6" w:rsidRDefault="00F960A6" w:rsidP="00F960A6">
      <w:pPr>
        <w:pStyle w:val="Heading3"/>
        <w:tabs>
          <w:tab w:val="clear" w:pos="720"/>
        </w:tabs>
      </w:pPr>
      <w:bookmarkStart w:id="74" w:name="_Toc480652938"/>
      <w:commentRangeStart w:id="75"/>
      <w:r>
        <w:t>Data Logging</w:t>
      </w:r>
      <w:commentRangeEnd w:id="75"/>
      <w:r>
        <w:rPr>
          <w:rStyle w:val="CommentReference"/>
          <w:rFonts w:ascii="Times New Roman" w:hAnsi="Times New Roman"/>
          <w:b w:val="0"/>
        </w:rPr>
        <w:commentReference w:id="75"/>
      </w:r>
      <w:bookmarkEnd w:id="74"/>
    </w:p>
    <w:p w14:paraId="65ABA2BF" w14:textId="77777777" w:rsidR="00F960A6" w:rsidRPr="006D348F" w:rsidRDefault="00F960A6" w:rsidP="00F960A6">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or rosbag during actual flight. For offline analysis,</w:t>
      </w:r>
      <w:r w:rsidRPr="00000D29">
        <w:t xml:space="preserve"> the rosbag data will be copied from the Jetson to a local machine.</w:t>
      </w:r>
    </w:p>
    <w:p w14:paraId="048F5AB9" w14:textId="77777777" w:rsidR="00F960A6" w:rsidRDefault="00F960A6" w:rsidP="00F960A6">
      <w:pPr>
        <w:pStyle w:val="Heading2"/>
      </w:pPr>
      <w:bookmarkStart w:id="76" w:name="_Toc480652939"/>
      <w:r>
        <w:t>SSE Algorithm</w:t>
      </w:r>
      <w:bookmarkEnd w:id="76"/>
    </w:p>
    <w:p w14:paraId="0A981CD0" w14:textId="77777777" w:rsidR="00F960A6" w:rsidRDefault="00F960A6" w:rsidP="00F960A6">
      <w:pPr>
        <w:pStyle w:val="BodyText"/>
        <w:ind w:firstLine="540"/>
      </w:pPr>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The second option is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much more involved than using CVXgen. The team decided to implement the SSE in CVXgen.</w:t>
      </w:r>
    </w:p>
    <w:p w14:paraId="0896147C" w14:textId="77777777" w:rsidR="00F960A6" w:rsidRDefault="00F960A6" w:rsidP="00F960A6">
      <w:pPr>
        <w:pStyle w:val="Heading3"/>
        <w:tabs>
          <w:tab w:val="clear" w:pos="720"/>
        </w:tabs>
      </w:pPr>
      <w:bookmarkStart w:id="77" w:name="_Toc480652940"/>
      <w:r>
        <w:t>CVXgen implementation</w:t>
      </w:r>
      <w:bookmarkEnd w:id="77"/>
    </w:p>
    <w:p w14:paraId="009C8004" w14:textId="77777777" w:rsidR="00F960A6" w:rsidRDefault="00F960A6" w:rsidP="00F960A6">
      <w:pPr>
        <w:spacing w:line="480" w:lineRule="auto"/>
        <w:ind w:firstLine="720"/>
        <w:jc w:val="both"/>
      </w:pPr>
      <w:r>
        <w:t>To generate the algorithm in CVXgen, the necessary matrices were assumed to already have been generated.</w:t>
      </w:r>
    </w:p>
    <w:p w14:paraId="0EE7B7F4" w14:textId="77777777" w:rsidR="00F960A6" w:rsidRDefault="00F960A6" w:rsidP="00F960A6">
      <w:pPr>
        <w:spacing w:line="480" w:lineRule="auto"/>
        <w:ind w:firstLine="720"/>
        <w:jc w:val="both"/>
      </w:pPr>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This simplification did not functionally change the problem because a 1-norm is the same operation as taking the absolute value and summing. This implementation was successfully tested on small values, but for our system parameters the problem was too large 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78" w:name="_Toc480652941"/>
      <w:r>
        <w:t>C implementation</w:t>
      </w:r>
      <w:bookmarkEnd w:id="78"/>
    </w:p>
    <w:p w14:paraId="3C506624" w14:textId="77777777" w:rsidR="00AE23D7" w:rsidRDefault="00AE23D7" w:rsidP="00AE23D7">
      <w:pPr>
        <w:pStyle w:val="BodyText"/>
        <w:ind w:firstLine="540"/>
      </w:pPr>
      <w:r>
        <w:t xml:space="preserve">To generate the necessary inputs to the SSE, a variety of matrix helper functions were implemented (see Appendix </w:t>
      </w:r>
      <w:commentRangeStart w:id="79"/>
      <w:r>
        <w:t>blah</w:t>
      </w:r>
      <w:commentRangeEnd w:id="79"/>
      <w:r>
        <w:rPr>
          <w:rStyle w:val="CommentReference"/>
        </w:rPr>
        <w:commentReference w:id="79"/>
      </w:r>
      <w:r>
        <w:t>). Matrices are stored in flat arrays by column, which is how CVXgen stores data.</w:t>
      </w:r>
    </w:p>
    <w:p w14:paraId="03ADD64A" w14:textId="736B38E9" w:rsidR="00F960A6" w:rsidRPr="0048650B" w:rsidRDefault="00F960A6" w:rsidP="00AE23D7">
      <w:pPr>
        <w:pStyle w:val="BodyText"/>
        <w:ind w:firstLine="540"/>
      </w:pPr>
      <w:r>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80"/>
      <w:r>
        <w:t xml:space="preserve">Section </w:t>
      </w:r>
      <w:r>
        <w:fldChar w:fldCharType="begin"/>
      </w:r>
      <w:r>
        <w:instrText xml:space="preserve"> REF _Ref480581357 \r \h </w:instrText>
      </w:r>
      <w:r>
        <w:fldChar w:fldCharType="separate"/>
      </w:r>
      <w:r>
        <w:t>4.2.1</w:t>
      </w:r>
      <w:r>
        <w:fldChar w:fldCharType="end"/>
      </w:r>
      <w:commentRangeEnd w:id="80"/>
      <w:r>
        <w:rPr>
          <w:rStyle w:val="CommentReference"/>
        </w:rPr>
        <w:commentReference w:id="80"/>
      </w:r>
      <w:r>
        <w:t>).</w:t>
      </w:r>
    </w:p>
    <w:p w14:paraId="3F0277E0" w14:textId="77777777" w:rsidR="00F960A6" w:rsidRPr="00023C8D" w:rsidRDefault="00F960A6" w:rsidP="00F960A6">
      <w:pPr>
        <w:pStyle w:val="Heading2"/>
      </w:pPr>
      <w:bookmarkStart w:id="81" w:name="_Toc480652942"/>
      <w:commentRangeStart w:id="82"/>
      <w:r>
        <w:lastRenderedPageBreak/>
        <w:t>Flight Controller</w:t>
      </w:r>
      <w:commentRangeEnd w:id="82"/>
      <w:r>
        <w:rPr>
          <w:rStyle w:val="CommentReference"/>
          <w:rFonts w:ascii="Times New Roman" w:hAnsi="Times New Roman"/>
          <w:b w:val="0"/>
          <w:caps w:val="0"/>
        </w:rPr>
        <w:commentReference w:id="82"/>
      </w:r>
      <w:bookmarkEnd w:id="81"/>
    </w:p>
    <w:p w14:paraId="5CBD9F8B" w14:textId="77777777" w:rsidR="00F960A6" w:rsidRPr="00392BFF" w:rsidRDefault="00F960A6" w:rsidP="00F960A6">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F960A6">
        <w:rPr>
          <w:sz w:val="24"/>
          <w:szCs w:val="24"/>
        </w:rPr>
        <w:t xml:space="preserve">Figure </w:t>
      </w:r>
      <w:r w:rsidRPr="00F960A6">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A00D8C9" w14:textId="77777777" w:rsidR="00F960A6" w:rsidRDefault="00F960A6" w:rsidP="00F960A6">
      <w:pPr>
        <w:pStyle w:val="Caption"/>
      </w:pPr>
      <w:bookmarkStart w:id="83" w:name="_Ref468192266"/>
      <w:r>
        <w:t xml:space="preserve">Figure </w:t>
      </w:r>
      <w:fldSimple w:instr=" SEQ Figure \* ARABIC ">
        <w:r>
          <w:rPr>
            <w:noProof/>
          </w:rPr>
          <w:t>8</w:t>
        </w:r>
      </w:fldSimple>
      <w:bookmarkEnd w:id="83"/>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3D8990A1" w14:textId="7C673F74" w:rsidR="00F960A6" w:rsidRPr="002A10F4" w:rsidRDefault="00F960A6" w:rsidP="00F960A6">
      <w:pPr>
        <w:pStyle w:val="BodyText"/>
        <w:ind w:firstLine="540"/>
      </w:pPr>
      <w:r>
        <w:tab/>
        <w:t>The Pixhawk PX4 software, called a flight stack, is installed on the Pixhawk, and the PX4 codebase</w:t>
      </w:r>
      <w:r w:rsidR="00BC0826">
        <w:t>, specifically the code which initiates the MAVLink connection to the ROS environment,</w:t>
      </w:r>
      <w:r>
        <w:t xml:space="preserve"> must be modified to implement the SSE algorithm. The built in state estimator in the PX4 software must be disabled so that motor inputs will be calculated using states from the SSE instead of states calculated by the built-in estimator.</w:t>
      </w:r>
    </w:p>
    <w:p w14:paraId="617E42C2" w14:textId="77777777" w:rsidR="00F960A6" w:rsidRDefault="00F960A6" w:rsidP="00F960A6">
      <w:pPr>
        <w:pStyle w:val="BodyText"/>
        <w:ind w:firstLine="540"/>
      </w:pPr>
      <w:r>
        <w:t xml:space="preserve">The Pixhawk itself is powered by 4.8 to 5.4 V and contains multiple sensors: an MPU6000 which is used as the main 3-axis accelerometer and 3-axis gyroscope, an ST Micro 16-bit gyroscope, an ST Micro 14-bit magnetometer, and an MEAS barometer. The </w:t>
      </w:r>
      <w:r>
        <w:lastRenderedPageBreak/>
        <w:t>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3D3F740" w14:textId="77777777" w:rsidR="00F960A6" w:rsidRDefault="00F960A6" w:rsidP="00F960A6">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77777777" w:rsidR="00F960A6" w:rsidRDefault="00F960A6" w:rsidP="00F960A6">
      <w:pPr>
        <w:pStyle w:val="BodyText"/>
        <w:ind w:firstLine="540"/>
        <w:jc w:val="center"/>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84" w:name="_Ref468636898"/>
      <w:r w:rsidRPr="006A3B50">
        <w:t xml:space="preserve">Figure </w:t>
      </w:r>
      <w:fldSimple w:instr=" SEQ Figure \* ARABIC ">
        <w:r>
          <w:rPr>
            <w:noProof/>
          </w:rPr>
          <w:t>9</w:t>
        </w:r>
      </w:fldSimple>
      <w:bookmarkEnd w:id="84"/>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F960A6">
      <w:pPr>
        <w:pStyle w:val="Heading2"/>
      </w:pPr>
      <w:bookmarkStart w:id="85" w:name="_Ref469264451"/>
      <w:bookmarkStart w:id="86" w:name="_Toc480652943"/>
      <w:bookmarkStart w:id="87" w:name="_Ref274917921"/>
      <w:bookmarkStart w:id="88" w:name="_Toc468639755"/>
      <w:r>
        <w:lastRenderedPageBreak/>
        <w:t>Sensors</w:t>
      </w:r>
      <w:bookmarkEnd w:id="85"/>
      <w:bookmarkEnd w:id="86"/>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F960A6" w14:paraId="43CED3AD" w14:textId="77777777" w:rsidTr="00B42BDC">
        <w:trPr>
          <w:jc w:val="center"/>
        </w:trPr>
        <w:tc>
          <w:tcPr>
            <w:tcW w:w="2088"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B42BDC">
        <w:trPr>
          <w:jc w:val="center"/>
        </w:trPr>
        <w:tc>
          <w:tcPr>
            <w:tcW w:w="2088" w:type="dxa"/>
          </w:tcPr>
          <w:p w14:paraId="709B65AB" w14:textId="77777777" w:rsidR="00F960A6" w:rsidRDefault="00F960A6" w:rsidP="00B42BDC">
            <w:pPr>
              <w:pStyle w:val="BodyText"/>
              <w:spacing w:after="0" w:line="276" w:lineRule="auto"/>
            </w:pPr>
            <w:r>
              <w:t>Position</w:t>
            </w:r>
          </w:p>
        </w:tc>
        <w:tc>
          <w:tcPr>
            <w:tcW w:w="3690" w:type="dxa"/>
          </w:tcPr>
          <w:p w14:paraId="14983873" w14:textId="77777777" w:rsidR="00F960A6" w:rsidRDefault="00F960A6" w:rsidP="00B42BDC">
            <w:pPr>
              <w:pStyle w:val="BodyText"/>
              <w:spacing w:after="0" w:line="276" w:lineRule="auto"/>
            </w:pPr>
            <w:r>
              <w:t>Radar</w:t>
            </w:r>
          </w:p>
          <w:p w14:paraId="2EBA59D6" w14:textId="77777777" w:rsidR="00F960A6" w:rsidRDefault="00F960A6" w:rsidP="00B42BDC">
            <w:pPr>
              <w:pStyle w:val="BodyText"/>
              <w:spacing w:after="0" w:line="276" w:lineRule="auto"/>
              <w:jc w:val="left"/>
              <w:rPr>
                <w:u w:val="single"/>
              </w:rPr>
            </w:pPr>
            <w:r>
              <w:rPr>
                <w:u w:val="single"/>
              </w:rPr>
              <w:t>Laser scanner</w:t>
            </w:r>
          </w:p>
          <w:p w14:paraId="3E153A36" w14:textId="77777777" w:rsidR="00F960A6" w:rsidRDefault="00F960A6" w:rsidP="00B42BDC">
            <w:pPr>
              <w:pStyle w:val="BodyText"/>
              <w:spacing w:after="0" w:line="276" w:lineRule="auto"/>
            </w:pPr>
            <w:r>
              <w:t>Pressure sensor</w:t>
            </w:r>
          </w:p>
          <w:p w14:paraId="4F6710CB" w14:textId="77777777" w:rsidR="00F960A6" w:rsidRDefault="00F960A6" w:rsidP="00B42BDC">
            <w:pPr>
              <w:pStyle w:val="BodyText"/>
              <w:spacing w:after="0" w:line="276" w:lineRule="auto"/>
            </w:pPr>
            <w:r>
              <w:rPr>
                <w:u w:val="single"/>
              </w:rPr>
              <w:t>OptiTrack Camera tracking system</w:t>
            </w:r>
          </w:p>
        </w:tc>
      </w:tr>
      <w:tr w:rsidR="00F960A6" w14:paraId="22C7F3E7" w14:textId="77777777" w:rsidTr="00B42BDC">
        <w:trPr>
          <w:jc w:val="center"/>
        </w:trPr>
        <w:tc>
          <w:tcPr>
            <w:tcW w:w="2088" w:type="dxa"/>
          </w:tcPr>
          <w:p w14:paraId="45844546" w14:textId="77777777" w:rsidR="00F960A6" w:rsidRDefault="00F960A6" w:rsidP="00B42BDC">
            <w:pPr>
              <w:pStyle w:val="BodyText"/>
              <w:spacing w:after="0" w:line="276" w:lineRule="auto"/>
            </w:pPr>
            <w:r>
              <w:t>Velocity</w:t>
            </w:r>
          </w:p>
        </w:tc>
        <w:tc>
          <w:tcPr>
            <w:tcW w:w="3690" w:type="dxa"/>
          </w:tcPr>
          <w:p w14:paraId="7E6278F9" w14:textId="77777777" w:rsidR="00F960A6" w:rsidRDefault="00F960A6" w:rsidP="00B42BDC">
            <w:pPr>
              <w:pStyle w:val="BodyText"/>
              <w:spacing w:after="0" w:line="276" w:lineRule="auto"/>
            </w:pPr>
            <w:r>
              <w:t>Airspeed sensor</w:t>
            </w:r>
          </w:p>
        </w:tc>
      </w:tr>
      <w:tr w:rsidR="00F960A6" w14:paraId="3E213735" w14:textId="77777777" w:rsidTr="00B42BDC">
        <w:trPr>
          <w:jc w:val="center"/>
        </w:trPr>
        <w:tc>
          <w:tcPr>
            <w:tcW w:w="2088" w:type="dxa"/>
          </w:tcPr>
          <w:p w14:paraId="6BE499BD" w14:textId="77777777" w:rsidR="00F960A6" w:rsidRDefault="00F960A6" w:rsidP="00B42BDC">
            <w:pPr>
              <w:pStyle w:val="BodyText"/>
              <w:spacing w:after="0" w:line="276" w:lineRule="auto"/>
            </w:pPr>
            <w:r>
              <w:t>Acceleration</w:t>
            </w:r>
          </w:p>
        </w:tc>
        <w:tc>
          <w:tcPr>
            <w:tcW w:w="3690" w:type="dxa"/>
          </w:tcPr>
          <w:p w14:paraId="3BEAEA09" w14:textId="77777777" w:rsidR="00F960A6" w:rsidRPr="00334C43" w:rsidRDefault="00F960A6" w:rsidP="00B42BDC">
            <w:pPr>
              <w:pStyle w:val="BodyText"/>
              <w:spacing w:after="0" w:line="276" w:lineRule="auto"/>
              <w:jc w:val="left"/>
              <w:rPr>
                <w:u w:val="single"/>
              </w:rPr>
            </w:pPr>
            <w:r>
              <w:rPr>
                <w:u w:val="single"/>
              </w:rPr>
              <w:t>Accelerometers (3)</w:t>
            </w:r>
          </w:p>
        </w:tc>
      </w:tr>
      <w:tr w:rsidR="00F960A6" w14:paraId="40E67CE4" w14:textId="77777777" w:rsidTr="00B42BDC">
        <w:trPr>
          <w:jc w:val="center"/>
        </w:trPr>
        <w:tc>
          <w:tcPr>
            <w:tcW w:w="2088" w:type="dxa"/>
          </w:tcPr>
          <w:p w14:paraId="1B4FC13A" w14:textId="77777777" w:rsidR="00F960A6" w:rsidRDefault="00F960A6" w:rsidP="00B42BDC">
            <w:pPr>
              <w:pStyle w:val="BodyText"/>
              <w:spacing w:after="0" w:line="276" w:lineRule="auto"/>
            </w:pPr>
            <w:r>
              <w:t>Orientation</w:t>
            </w:r>
          </w:p>
        </w:tc>
        <w:tc>
          <w:tcPr>
            <w:tcW w:w="3690" w:type="dxa"/>
          </w:tcPr>
          <w:p w14:paraId="5DB480CC" w14:textId="77777777" w:rsidR="00F960A6" w:rsidRDefault="00F960A6" w:rsidP="00B42BDC">
            <w:pPr>
              <w:pStyle w:val="BodyText"/>
              <w:spacing w:after="0" w:line="276" w:lineRule="auto"/>
              <w:rPr>
                <w:u w:val="single"/>
              </w:rPr>
            </w:pPr>
            <w:r>
              <w:rPr>
                <w:u w:val="single"/>
              </w:rPr>
              <w:t>3DOF compass</w:t>
            </w:r>
          </w:p>
          <w:p w14:paraId="70BDEAD2" w14:textId="77777777" w:rsidR="00F960A6" w:rsidRDefault="00F960A6" w:rsidP="00B42BDC">
            <w:pPr>
              <w:pStyle w:val="BodyText"/>
              <w:spacing w:after="0" w:line="276" w:lineRule="auto"/>
            </w:pPr>
            <w:r>
              <w:rPr>
                <w:u w:val="single"/>
              </w:rPr>
              <w:t>OptiTrack Camera tracking system</w:t>
            </w:r>
          </w:p>
        </w:tc>
      </w:tr>
      <w:tr w:rsidR="00F960A6" w14:paraId="600A8070" w14:textId="77777777" w:rsidTr="00B42BDC">
        <w:trPr>
          <w:jc w:val="center"/>
        </w:trPr>
        <w:tc>
          <w:tcPr>
            <w:tcW w:w="2088" w:type="dxa"/>
          </w:tcPr>
          <w:p w14:paraId="65520161" w14:textId="77777777" w:rsidR="00F960A6" w:rsidRDefault="00F960A6" w:rsidP="00B42BDC">
            <w:pPr>
              <w:pStyle w:val="BodyText"/>
              <w:spacing w:after="0" w:line="276" w:lineRule="auto"/>
            </w:pPr>
            <w:r>
              <w:t>Angular velocity</w:t>
            </w:r>
          </w:p>
        </w:tc>
        <w:tc>
          <w:tcPr>
            <w:tcW w:w="3690" w:type="dxa"/>
          </w:tcPr>
          <w:p w14:paraId="160BDC2E" w14:textId="77777777" w:rsidR="00F960A6" w:rsidRDefault="00F960A6" w:rsidP="00B42BDC">
            <w:pPr>
              <w:pStyle w:val="BodyText"/>
              <w:spacing w:after="0" w:line="276" w:lineRule="auto"/>
            </w:pPr>
            <w:r>
              <w:rPr>
                <w:u w:val="single"/>
              </w:rPr>
              <w:t>Gyroscopes (3)</w:t>
            </w:r>
          </w:p>
        </w:tc>
      </w:tr>
    </w:tbl>
    <w:p w14:paraId="0DEE3D94" w14:textId="77777777" w:rsidR="00F960A6" w:rsidRDefault="00F960A6" w:rsidP="00F960A6">
      <w:pPr>
        <w:pStyle w:val="Caption"/>
      </w:pPr>
      <w:bookmarkStart w:id="89" w:name="_Ref468633149"/>
      <w:r>
        <w:t xml:space="preserve">Table </w:t>
      </w:r>
      <w:fldSimple w:instr=" SEQ Table \* ARABIC ">
        <w:r>
          <w:rPr>
            <w:noProof/>
          </w:rPr>
          <w:t>5</w:t>
        </w:r>
      </w:fldSimple>
      <w:bookmarkEnd w:id="89"/>
      <w:r>
        <w:t xml:space="preserve"> | Possible sensors</w:t>
      </w:r>
    </w:p>
    <w:p w14:paraId="07BD1808" w14:textId="77777777"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90" w:name="_Ref462840351"/>
      <w:bookmarkStart w:id="91" w:name="_Ref468631839"/>
      <w:r>
        <w:t xml:space="preserve">Table </w:t>
      </w:r>
      <w:fldSimple w:instr=" SEQ Table \* ARABIC ">
        <w:r>
          <w:rPr>
            <w:noProof/>
          </w:rPr>
          <w:t>6</w:t>
        </w:r>
      </w:fldSimple>
      <w:bookmarkEnd w:id="90"/>
      <w:r>
        <w:t xml:space="preserve"> | Sensors and associated states</w:t>
      </w:r>
      <w:bookmarkEnd w:id="91"/>
    </w:p>
    <w:p w14:paraId="480BA365" w14:textId="77777777" w:rsidR="00F960A6" w:rsidRPr="00147B51" w:rsidRDefault="00F960A6" w:rsidP="00F960A6">
      <w:pPr>
        <w:pStyle w:val="BodyText"/>
        <w:ind w:firstLine="540"/>
      </w:pPr>
      <w:r>
        <w:t>Two sensors onboard the quadrotor will measure all the relevant states of the system: a 9DOF IMU and a laser scanner. A third sensor, the OptiTrack vision system, will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92" w:name="_Toc480652944"/>
      <w:r>
        <w:t>9DOF Sensor</w:t>
      </w:r>
      <w:bookmarkEnd w:id="92"/>
    </w:p>
    <w:p w14:paraId="5F508F8B" w14:textId="77777777" w:rsidR="00F960A6" w:rsidRDefault="00F960A6" w:rsidP="00F960A6">
      <w:pPr>
        <w:pStyle w:val="BodyText"/>
        <w:ind w:firstLine="540"/>
      </w:pPr>
      <w:r w:rsidRPr="001A6784">
        <w:rPr>
          <w:szCs w:val="24"/>
        </w:rPr>
        <w:t xml:space="preserve">The </w:t>
      </w:r>
      <w:r w:rsidRPr="001A6784">
        <w:rPr>
          <w:color w:val="000000"/>
          <w:szCs w:val="24"/>
          <w:shd w:val="clear" w:color="auto" w:fill="FFFFFF"/>
        </w:rPr>
        <w:t>SPI/IIC MPU-9250 9-Axis</w:t>
      </w:r>
      <w:r>
        <w:rPr>
          <w:color w:val="000000"/>
          <w:szCs w:val="24"/>
          <w:shd w:val="clear" w:color="auto" w:fill="FFFFFF"/>
        </w:rPr>
        <w:t xml:space="preserve"> I</w:t>
      </w:r>
      <w:r>
        <w:t xml:space="preserve">MU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T for the magnetometers. The accelerometer outputs will be integrated to track the quadrotor’s 3DOF velocity states and the magnetometers and gyroscopes will be used to </w:t>
      </w:r>
      <w:r>
        <w:lastRenderedPageBreak/>
        <w:t xml:space="preserve">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77777777" w:rsidR="00F960A6" w:rsidRDefault="00F960A6" w:rsidP="00F960A6">
      <w:pPr>
        <w:pStyle w:val="BodyText"/>
        <w:ind w:firstLine="540"/>
        <w:jc w:val="center"/>
      </w:pPr>
      <w:r>
        <w:rPr>
          <w:noProof/>
        </w:rPr>
        <w:drawing>
          <wp:inline distT="0" distB="0" distL="0" distR="0" wp14:anchorId="0E2A0523" wp14:editId="7D13D5FF">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BB4870F" w14:textId="77777777" w:rsidR="00F960A6" w:rsidRPr="00586010" w:rsidRDefault="00F960A6" w:rsidP="00F960A6">
      <w:pPr>
        <w:pStyle w:val="Caption"/>
      </w:pPr>
      <w:bookmarkStart w:id="93" w:name="_Ref469234625"/>
      <w:bookmarkStart w:id="94" w:name="_Ref469234621"/>
      <w:r>
        <w:t xml:space="preserve">Figure </w:t>
      </w:r>
      <w:fldSimple w:instr=" SEQ Figure \* ARABIC ">
        <w:r>
          <w:rPr>
            <w:noProof/>
          </w:rPr>
          <w:t>10</w:t>
        </w:r>
      </w:fldSimple>
      <w:bookmarkEnd w:id="93"/>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4"/>
    </w:p>
    <w:p w14:paraId="57AE3DB0" w14:textId="77777777" w:rsidR="00F960A6" w:rsidRDefault="00F960A6" w:rsidP="00F960A6">
      <w:pPr>
        <w:pStyle w:val="Heading3"/>
        <w:tabs>
          <w:tab w:val="clear" w:pos="720"/>
        </w:tabs>
      </w:pPr>
      <w:bookmarkStart w:id="95" w:name="_Toc480652945"/>
      <w:r>
        <w:t>Laser Scanner</w:t>
      </w:r>
      <w:bookmarkEnd w:id="95"/>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96" w:name="_Ref468313530"/>
      <w:r>
        <w:t xml:space="preserve">Figure </w:t>
      </w:r>
      <w:fldSimple w:instr=" SEQ Figure \* ARABIC ">
        <w:r>
          <w:rPr>
            <w:noProof/>
          </w:rPr>
          <w:t>11</w:t>
        </w:r>
      </w:fldSimple>
      <w:bookmarkEnd w:id="96"/>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slightly 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97" w:name="_Toc480652946"/>
      <w:r>
        <w:t>OptiTrack vision system</w:t>
      </w:r>
      <w:bookmarkEnd w:id="97"/>
    </w:p>
    <w:p w14:paraId="1909ADA6" w14:textId="77777777" w:rsidR="00F960A6" w:rsidRDefault="00F960A6" w:rsidP="00F960A6">
      <w:pPr>
        <w:pStyle w:val="BodyText"/>
        <w:ind w:firstLine="540"/>
      </w:pPr>
      <w:r>
        <w:t xml:space="preserve">The OptiTrack vision system (OptiTrack) will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98" w:name="_Ref468265000"/>
      <w:r>
        <w:t xml:space="preserve">Figure </w:t>
      </w:r>
      <w:fldSimple w:instr=" SEQ Figure \* ARABIC ">
        <w:r>
          <w:rPr>
            <w:noProof/>
          </w:rPr>
          <w:t>12</w:t>
        </w:r>
      </w:fldSimple>
      <w:bookmarkEnd w:id="98"/>
      <w:r>
        <w:t xml:space="preserve"> | OptiTrack camera setup</w:t>
      </w:r>
    </w:p>
    <w:p w14:paraId="51298D91" w14:textId="77777777" w:rsidR="00F960A6" w:rsidRDefault="00F960A6" w:rsidP="00F960A6">
      <w:pPr>
        <w:pStyle w:val="BodyText"/>
        <w:ind w:firstLine="540"/>
      </w:pPr>
      <w:r>
        <w:t>To track an object, IR-reflective spheres of a known radius must be attached to the object and a rigid body must be defined in the OptiTrack software. The system calculates the position and orientation of the object by measuring the location of the IR-reflective spheres. 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99" w:name="_Ref468351538"/>
      <w:bookmarkStart w:id="100" w:name="_Ref468351537"/>
      <w:r>
        <w:t xml:space="preserve">Figure </w:t>
      </w:r>
      <w:fldSimple w:instr=" SEQ Figure \* ARABIC ">
        <w:r>
          <w:rPr>
            <w:noProof/>
          </w:rPr>
          <w:t>13</w:t>
        </w:r>
      </w:fldSimple>
      <w:bookmarkEnd w:id="99"/>
      <w:r>
        <w:t xml:space="preserve"> | (a) Optitrack calibration tool</w:t>
      </w:r>
      <w:bookmarkEnd w:id="100"/>
      <w:r>
        <w:t xml:space="preserve"> (b) Optitrack calibration screen</w:t>
      </w:r>
    </w:p>
    <w:p w14:paraId="2D2C03D3" w14:textId="295383DC" w:rsidR="00B42BDC" w:rsidRDefault="00B42BDC" w:rsidP="00370AA3">
      <w:pPr>
        <w:pStyle w:val="Heading3"/>
      </w:pPr>
      <w:r>
        <w:t xml:space="preserve"> </w:t>
      </w:r>
      <w:bookmarkStart w:id="101" w:name="_Toc480652947"/>
      <w:r>
        <w:t>Sensor Mounts</w:t>
      </w:r>
      <w:bookmarkEnd w:id="101"/>
    </w:p>
    <w:p w14:paraId="14FF830F" w14:textId="4ED4C6CC" w:rsidR="00B42BDC" w:rsidRP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 xml:space="preserve">The IMUs were screwed on to a laser-cut plate so that they would remain rigid relative to the frame and were placed near the center of mass of the quadrotor. The lase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w:t>
      </w:r>
      <w:r w:rsidR="00370AA3">
        <w:lastRenderedPageBreak/>
        <w:t>balanced, the LiPo battery was attached using a Velcro strap opposite the Jetson, since the Jetson and the battery were the heaviest elements mounted on-</w:t>
      </w:r>
      <w:commentRangeStart w:id="102"/>
      <w:r w:rsidR="00370AA3">
        <w:t>board</w:t>
      </w:r>
      <w:commentRangeEnd w:id="102"/>
      <w:r w:rsidR="00143BF8">
        <w:rPr>
          <w:rStyle w:val="CommentReference"/>
        </w:rPr>
        <w:commentReference w:id="102"/>
      </w:r>
      <w:r w:rsidR="00370AA3">
        <w:t xml:space="preserve">. </w:t>
      </w:r>
    </w:p>
    <w:p w14:paraId="7C0714B5" w14:textId="77777777" w:rsidR="00F960A6" w:rsidRDefault="00F960A6" w:rsidP="00F960A6">
      <w:pPr>
        <w:pStyle w:val="Heading2"/>
      </w:pPr>
      <w:bookmarkStart w:id="103" w:name="_Toc480652948"/>
      <w:r>
        <w:t>RC Receiver</w:t>
      </w:r>
      <w:bookmarkEnd w:id="103"/>
    </w:p>
    <w:p w14:paraId="36B24CE1" w14:textId="5682255E" w:rsidR="00F960A6" w:rsidRDefault="00F960A6" w:rsidP="00F960A6">
      <w:pPr>
        <w:pStyle w:val="BodyText"/>
        <w:ind w:left="-90" w:firstLine="630"/>
      </w:pPr>
      <w:r>
        <w:t>A Turnigy 9X RC transmitter and its corresponding eight-channel receiver will be used to control the quadrotor when not flying a pre-programmed flight path</w:t>
      </w:r>
      <w:r w:rsidR="00BC0826" w:rsidRPr="00BC0826">
        <w:t xml:space="preserve"> </w:t>
      </w:r>
      <w:r w:rsidR="00BC0826">
        <w:t>or to switch the flight mode of the Pixhawk between stabilized and off-board mode</w:t>
      </w:r>
      <w:r>
        <w:t xml:space="preserv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04" w:name="_Ref468636718"/>
      <w:r>
        <w:t xml:space="preserve">Figure </w:t>
      </w:r>
      <w:fldSimple w:instr=" SEQ Figure \* ARABIC ">
        <w:r>
          <w:rPr>
            <w:noProof/>
          </w:rPr>
          <w:t>14</w:t>
        </w:r>
      </w:fldSimple>
      <w:bookmarkEnd w:id="104"/>
      <w:r>
        <w:t xml:space="preserve"> </w:t>
      </w:r>
      <w:r w:rsidRPr="00BE2194">
        <w:t xml:space="preserve">| </w:t>
      </w:r>
      <w:r>
        <w:t>RC receiver connection to the Pixhawk</w:t>
      </w:r>
    </w:p>
    <w:p w14:paraId="1B2582FA" w14:textId="77777777" w:rsidR="00F960A6" w:rsidRDefault="00F960A6" w:rsidP="00F960A6">
      <w:pPr>
        <w:pStyle w:val="Heading2"/>
      </w:pPr>
      <w:bookmarkStart w:id="105" w:name="_Toc480652949"/>
      <w:r>
        <w:lastRenderedPageBreak/>
        <w:t>Power Grid</w:t>
      </w:r>
      <w:bookmarkEnd w:id="105"/>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06" w:name="_Ref468636674"/>
      <w:r>
        <w:t xml:space="preserve">Figure </w:t>
      </w:r>
      <w:fldSimple w:instr=" SEQ Figure \* ARABIC ">
        <w:r>
          <w:rPr>
            <w:noProof/>
          </w:rPr>
          <w:t>15</w:t>
        </w:r>
      </w:fldSimple>
      <w:bookmarkEnd w:id="106"/>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F960A6">
      <w:pPr>
        <w:pStyle w:val="Heading2"/>
      </w:pPr>
      <w:bookmarkStart w:id="107" w:name="_Toc480652950"/>
      <w:r>
        <w:lastRenderedPageBreak/>
        <w:t>Bill of materials</w:t>
      </w:r>
      <w:bookmarkEnd w:id="107"/>
    </w:p>
    <w:bookmarkEnd w:id="87"/>
    <w:bookmarkEnd w:id="88"/>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08"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Pr="006C57D4" w:rsidRDefault="00F960A6" w:rsidP="00F960A6">
      <w:pPr>
        <w:pStyle w:val="Caption"/>
      </w:pPr>
      <w:bookmarkStart w:id="109" w:name="_Ref468386987"/>
      <w:bookmarkStart w:id="110" w:name="_Ref468386982"/>
      <w:r>
        <w:t xml:space="preserve">Table </w:t>
      </w:r>
      <w:fldSimple w:instr=" SEQ Table \* ARABIC ">
        <w:r>
          <w:rPr>
            <w:noProof/>
          </w:rPr>
          <w:t>7</w:t>
        </w:r>
      </w:fldSimple>
      <w:bookmarkEnd w:id="108"/>
      <w:bookmarkEnd w:id="109"/>
      <w:r>
        <w:t xml:space="preserve"> | Bill of Materials</w:t>
      </w:r>
      <w:bookmarkEnd w:id="110"/>
    </w:p>
    <w:p w14:paraId="0C957F1F" w14:textId="14C79BE5" w:rsidR="00F960A6" w:rsidRDefault="00CE24C6" w:rsidP="00F960A6">
      <w:pPr>
        <w:pStyle w:val="Heading2"/>
      </w:pPr>
      <w:bookmarkStart w:id="111" w:name="_Toc480652951"/>
      <w:r>
        <w:t>Jetson to pixhawk communicati</w:t>
      </w:r>
      <w:r w:rsidR="00F960A6">
        <w:t>on</w:t>
      </w:r>
      <w:bookmarkEnd w:id="111"/>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w:t>
      </w:r>
      <w:r w:rsidRPr="0082413E">
        <w:rPr>
          <w:color w:val="000000"/>
          <w:szCs w:val="24"/>
        </w:rPr>
        <w:lastRenderedPageBreak/>
        <w:t xml:space="preserve">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6E6B185" w14:textId="77777777" w:rsidR="00BC0826" w:rsidRPr="00BC0826" w:rsidRDefault="00BC0826" w:rsidP="00BC0826">
      <w:pPr>
        <w:pStyle w:val="BodyText"/>
      </w:pPr>
    </w:p>
    <w:p w14:paraId="5E3A87B9" w14:textId="77777777" w:rsidR="00F960A6" w:rsidRDefault="00F960A6" w:rsidP="00F960A6">
      <w:pPr>
        <w:pStyle w:val="Heading1"/>
      </w:pPr>
      <w:bookmarkStart w:id="112" w:name="_Toc480652952"/>
      <w:r>
        <w:lastRenderedPageBreak/>
        <w:t>Results</w:t>
      </w:r>
      <w:bookmarkEnd w:id="112"/>
    </w:p>
    <w:p w14:paraId="0675BEA5" w14:textId="77777777" w:rsidR="00F960A6" w:rsidRPr="00956F68" w:rsidRDefault="00F960A6" w:rsidP="00F960A6">
      <w:pPr>
        <w:spacing w:line="480" w:lineRule="auto"/>
        <w:ind w:firstLine="540"/>
      </w:pPr>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 On the hardware side, the laser scanners are functional and able to log data.</w:t>
      </w:r>
    </w:p>
    <w:p w14:paraId="6E1F6BC6" w14:textId="77777777" w:rsidR="00F960A6" w:rsidRDefault="00F960A6" w:rsidP="00F960A6">
      <w:pPr>
        <w:pStyle w:val="Heading2"/>
      </w:pPr>
      <w:bookmarkStart w:id="113" w:name="_Ref468647384"/>
      <w:bookmarkStart w:id="114" w:name="_Toc480652953"/>
      <w:r>
        <w:t>Dynamic model</w:t>
      </w:r>
      <w:bookmarkEnd w:id="113"/>
      <w:bookmarkEnd w:id="114"/>
    </w:p>
    <w:p w14:paraId="46766EBC" w14:textId="77777777" w:rsidR="00F960A6" w:rsidRDefault="00F960A6" w:rsidP="00F960A6">
      <w:pPr>
        <w:pStyle w:val="BodyText"/>
        <w:ind w:firstLine="540"/>
      </w:pPr>
      <w:r>
        <w:t xml:space="preserve">As a preliminary test of the dynamic model, the equations of motion were tested with various combinations of inputs to confirm that the model followed the expected behavior. Since the physical quadrotor has not yet arrived, system constants were based on literature values </w:t>
      </w:r>
      <w:r>
        <w:fldChar w:fldCharType="begin"/>
      </w:r>
      <w:r>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Motor voltage inputs were simulated by arbitrary voltage values for each of the motors. By changing the relative power of motor voltages, the dynamic model was tested for different flying scenarios, including flying straight up, flying left, and flying right.</w:t>
      </w:r>
    </w:p>
    <w:p w14:paraId="4882FA0A" w14:textId="77777777" w:rsidR="00F960A6" w:rsidRDefault="00F960A6" w:rsidP="00F960A6">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16</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17</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17</w:t>
      </w:r>
      <w:r>
        <w:fldChar w:fldCharType="end"/>
      </w:r>
      <w:r>
        <w:t>(b).</w:t>
      </w:r>
    </w:p>
    <w:p w14:paraId="63BF2002" w14:textId="77777777" w:rsidR="00F960A6" w:rsidRDefault="00F960A6" w:rsidP="00F960A6">
      <w:pPr>
        <w:pStyle w:val="BodyText"/>
        <w:ind w:firstLine="540"/>
        <w:jc w:val="center"/>
      </w:pPr>
      <w:r>
        <w:rPr>
          <w:noProof/>
        </w:rPr>
        <w:lastRenderedPageBreak/>
        <w:drawing>
          <wp:inline distT="0" distB="0" distL="0" distR="0" wp14:anchorId="47888732" wp14:editId="5BB773B6">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363BC66B" w14:textId="77777777" w:rsidR="00F960A6" w:rsidRDefault="00F960A6" w:rsidP="00F960A6">
      <w:pPr>
        <w:pStyle w:val="Caption"/>
      </w:pPr>
      <w:bookmarkStart w:id="115" w:name="_Ref468396056"/>
      <w:bookmarkStart w:id="116" w:name="_Ref468396046"/>
      <w:r>
        <w:t xml:space="preserve">Figure </w:t>
      </w:r>
      <w:fldSimple w:instr=" SEQ Figure \* ARABIC ">
        <w:r>
          <w:rPr>
            <w:noProof/>
          </w:rPr>
          <w:t>16</w:t>
        </w:r>
      </w:fldSimple>
      <w:bookmarkEnd w:id="115"/>
      <w:r>
        <w:t xml:space="preserve"> </w:t>
      </w:r>
      <w:r w:rsidRPr="00BE2194">
        <w:t xml:space="preserve">| </w:t>
      </w:r>
      <w:r>
        <w:t>Simulation of quadrotor flying straight up.</w:t>
      </w:r>
      <w:bookmarkEnd w:id="116"/>
    </w:p>
    <w:p w14:paraId="2E37BA9C" w14:textId="77777777" w:rsidR="00F960A6" w:rsidRDefault="00F960A6" w:rsidP="00F960A6">
      <w:pPr>
        <w:pStyle w:val="BodyText"/>
        <w:ind w:firstLine="540"/>
        <w:jc w:val="right"/>
      </w:pPr>
      <w:r>
        <w:rPr>
          <w:noProof/>
        </w:rPr>
        <w:drawing>
          <wp:anchor distT="0" distB="0" distL="114300" distR="114300" simplePos="0" relativeHeight="251659264" behindDoc="0" locked="0" layoutInCell="1" allowOverlap="1" wp14:anchorId="27DEF232" wp14:editId="2EFE4347">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7CFD6" wp14:editId="089D24CE">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2AFEADF1" w14:textId="77777777" w:rsidR="00F960A6" w:rsidRDefault="00F960A6" w:rsidP="00F960A6">
      <w:pPr>
        <w:pStyle w:val="Caption"/>
      </w:pPr>
      <w:bookmarkStart w:id="117" w:name="_Ref468396145"/>
      <w:r>
        <w:t xml:space="preserve">Figure </w:t>
      </w:r>
      <w:fldSimple w:instr=" SEQ Figure \* ARABIC ">
        <w:r>
          <w:rPr>
            <w:noProof/>
          </w:rPr>
          <w:t>17</w:t>
        </w:r>
      </w:fldSimple>
      <w:bookmarkEnd w:id="117"/>
      <w:r>
        <w:t xml:space="preserve"> </w:t>
      </w:r>
      <w:r w:rsidRPr="00BE2194">
        <w:t xml:space="preserve">| </w:t>
      </w:r>
      <w:r>
        <w:t>(a) Motor configuration for flying left (b) Simulation results</w:t>
      </w:r>
    </w:p>
    <w:p w14:paraId="0763C408" w14:textId="77777777" w:rsidR="00F960A6" w:rsidRDefault="00F960A6" w:rsidP="00F960A6">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18</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18</w:t>
      </w:r>
      <w:r>
        <w:fldChar w:fldCharType="end"/>
      </w:r>
      <w:r>
        <w:t xml:space="preserve"> (b).</w:t>
      </w:r>
    </w:p>
    <w:p w14:paraId="19641357" w14:textId="77777777" w:rsidR="00F960A6" w:rsidRDefault="00F960A6" w:rsidP="00F960A6">
      <w:pPr>
        <w:pStyle w:val="BodyText"/>
      </w:pPr>
      <w:r>
        <w:rPr>
          <w:noProof/>
        </w:rPr>
        <w:drawing>
          <wp:anchor distT="0" distB="0" distL="114300" distR="114300" simplePos="0" relativeHeight="251660288" behindDoc="0" locked="0" layoutInCell="1" allowOverlap="1" wp14:anchorId="0F99A138" wp14:editId="13CAA588">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D111F" wp14:editId="21C6AD6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2F46BF6E" w14:textId="77777777" w:rsidR="00F960A6" w:rsidRPr="001C294C" w:rsidRDefault="00F960A6" w:rsidP="00F960A6">
      <w:pPr>
        <w:pStyle w:val="Caption"/>
      </w:pPr>
      <w:bookmarkStart w:id="118" w:name="_Ref468396242"/>
      <w:r>
        <w:t xml:space="preserve">Figure </w:t>
      </w:r>
      <w:fldSimple w:instr=" SEQ Figure \* ARABIC ">
        <w:r>
          <w:rPr>
            <w:noProof/>
          </w:rPr>
          <w:t>18</w:t>
        </w:r>
      </w:fldSimple>
      <w:bookmarkEnd w:id="118"/>
      <w:r>
        <w:t xml:space="preserve"> </w:t>
      </w:r>
      <w:r w:rsidRPr="00BE2194">
        <w:t xml:space="preserve">| </w:t>
      </w:r>
      <w:r>
        <w:t>(a) Motor configuration for flying right (b) Simulation results</w:t>
      </w:r>
    </w:p>
    <w:p w14:paraId="482ABC19" w14:textId="77777777" w:rsidR="00F960A6" w:rsidRDefault="00F960A6" w:rsidP="00F960A6">
      <w:pPr>
        <w:pStyle w:val="BodyText"/>
      </w:pPr>
      <w:r>
        <w:t>These simulation results show that the dynamic model results agree with expectations given the input motor voltages, and therefore this dynamic model is an appropriate representation of the system.</w:t>
      </w:r>
    </w:p>
    <w:p w14:paraId="2A7EDC75" w14:textId="77777777" w:rsidR="00F960A6" w:rsidRDefault="00F960A6" w:rsidP="00F960A6">
      <w:pPr>
        <w:pStyle w:val="Heading2"/>
      </w:pPr>
      <w:bookmarkStart w:id="119" w:name="_Ref468637658"/>
      <w:bookmarkStart w:id="120" w:name="_Toc480652954"/>
      <w:r>
        <w:t xml:space="preserve">SSE </w:t>
      </w:r>
      <w:bookmarkEnd w:id="119"/>
      <w:r>
        <w:t>Simulation (MATLAB)</w:t>
      </w:r>
      <w:bookmarkEnd w:id="120"/>
    </w:p>
    <w:p w14:paraId="5FDC3205" w14:textId="77777777" w:rsidR="00F960A6" w:rsidRDefault="00F960A6" w:rsidP="00F960A6">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1D77C887" w14:textId="77777777" w:rsidR="00F960A6" w:rsidRPr="009F0FCE" w:rsidRDefault="00F960A6" w:rsidP="00F960A6">
      <w:pPr>
        <w:pStyle w:val="Heading3"/>
        <w:tabs>
          <w:tab w:val="clear" w:pos="720"/>
        </w:tabs>
      </w:pPr>
      <w:bookmarkStart w:id="121" w:name="_Toc480652955"/>
      <w:r>
        <w:lastRenderedPageBreak/>
        <w:t>SDOF System</w:t>
      </w:r>
      <w:bookmarkEnd w:id="121"/>
    </w:p>
    <w:p w14:paraId="1754AD4D" w14:textId="77777777" w:rsidR="00F960A6" w:rsidRDefault="00F960A6" w:rsidP="00F960A6">
      <w:pPr>
        <w:pStyle w:val="BodyText"/>
        <w:ind w:firstLine="547"/>
      </w:pPr>
      <w:r>
        <w:rPr>
          <w:noProof/>
        </w:rPr>
        <w:drawing>
          <wp:anchor distT="0" distB="0" distL="114300" distR="114300" simplePos="0" relativeHeight="251663360" behindDoc="0" locked="0" layoutInCell="1" allowOverlap="1" wp14:anchorId="5DF610EB" wp14:editId="43F3E76E">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68916AD" w14:textId="77777777" w:rsidR="00F960A6" w:rsidRPr="00570AF9" w:rsidRDefault="00F960A6" w:rsidP="00F960A6">
      <w:pPr>
        <w:pStyle w:val="Caption"/>
      </w:pPr>
      <w:r>
        <w:tab/>
      </w:r>
      <w:bookmarkStart w:id="122" w:name="_Ref469606308"/>
      <w:bookmarkStart w:id="123"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122"/>
      <w:r w:rsidRPr="00570AF9">
        <w:t>)</w:t>
      </w:r>
      <w:bookmarkEnd w:id="123"/>
    </w:p>
    <w:p w14:paraId="7437AB0F" w14:textId="77777777" w:rsidR="00F960A6" w:rsidRPr="00E331C3" w:rsidRDefault="00F960A6" w:rsidP="00F960A6">
      <w:pPr>
        <w:pStyle w:val="BodyText"/>
        <w:ind w:firstLine="547"/>
      </w:pPr>
    </w:p>
    <w:p w14:paraId="16AA51D7" w14:textId="77777777" w:rsidR="00F960A6" w:rsidRDefault="00F960A6" w:rsidP="00F960A6">
      <w:pPr>
        <w:pStyle w:val="BodyText"/>
      </w:pPr>
      <w:r>
        <w:rPr>
          <w:noProof/>
        </w:rPr>
        <w:drawing>
          <wp:anchor distT="0" distB="0" distL="114300" distR="114300" simplePos="0" relativeHeight="251664384" behindDoc="0" locked="0" layoutInCell="1" allowOverlap="1" wp14:anchorId="7F023B8D" wp14:editId="13B39333">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1F127475" w14:textId="77777777" w:rsidR="00F960A6" w:rsidRDefault="00F960A6" w:rsidP="00F960A6">
      <w:pPr>
        <w:pStyle w:val="Caption"/>
      </w:pPr>
      <w:bookmarkStart w:id="124" w:name="_Ref469606334"/>
      <w:r>
        <w:tab/>
        <w:t>(</w:t>
      </w:r>
      <w:fldSimple w:instr=" SEQ Equation \* ARABIC ">
        <w:r>
          <w:rPr>
            <w:noProof/>
          </w:rPr>
          <w:t>22</w:t>
        </w:r>
      </w:fldSimple>
      <w:r>
        <w:t>)</w:t>
      </w:r>
      <w:bookmarkEnd w:id="124"/>
    </w:p>
    <w:p w14:paraId="220A6DB2" w14:textId="77777777" w:rsidR="00F960A6" w:rsidRPr="00985F52" w:rsidRDefault="00F960A6" w:rsidP="00F960A6">
      <w:pPr>
        <w:pStyle w:val="BodyText"/>
      </w:pPr>
    </w:p>
    <w:p w14:paraId="051EFA31" w14:textId="77777777" w:rsidR="00F960A6" w:rsidRDefault="00F960A6" w:rsidP="00F960A6">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1070E9F1" w14:textId="77777777" w:rsidR="00F960A6" w:rsidRDefault="00F960A6" w:rsidP="00F960A6">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56CB889C" w14:textId="77777777" w:rsidR="00F960A6" w:rsidRDefault="00F960A6" w:rsidP="00F960A6">
      <w:pPr>
        <w:pStyle w:val="BodyText"/>
        <w:ind w:firstLine="547"/>
        <w:jc w:val="center"/>
      </w:pPr>
      <w:r>
        <w:rPr>
          <w:noProof/>
        </w:rPr>
        <w:lastRenderedPageBreak/>
        <w:drawing>
          <wp:inline distT="0" distB="0" distL="0" distR="0" wp14:anchorId="6B22D27B" wp14:editId="31F1B969">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59449C24" w14:textId="77777777" w:rsidR="00F960A6" w:rsidRDefault="00F960A6" w:rsidP="00F960A6">
      <w:pPr>
        <w:pStyle w:val="Caption"/>
      </w:pPr>
      <w:bookmarkStart w:id="125" w:name="_Ref469581027"/>
      <w:r>
        <w:t xml:space="preserve">Figure </w:t>
      </w:r>
      <w:fldSimple w:instr=" SEQ Figure \* ARABIC ">
        <w:r>
          <w:rPr>
            <w:noProof/>
          </w:rPr>
          <w:t>19</w:t>
        </w:r>
      </w:fldSimple>
      <w:bookmarkEnd w:id="125"/>
      <w:r>
        <w:t xml:space="preserve"> | SSE output with non-compromised sensors</w:t>
      </w:r>
    </w:p>
    <w:p w14:paraId="3826F841" w14:textId="77777777" w:rsidR="00F960A6" w:rsidRDefault="00F960A6" w:rsidP="00F960A6">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20</w:t>
      </w:r>
      <w:r>
        <w:fldChar w:fldCharType="end"/>
      </w:r>
      <w:r>
        <w:t xml:space="preserve"> contains a plot of the system response to the same input and initial condition but with noisy sensor outputs.</w:t>
      </w:r>
    </w:p>
    <w:p w14:paraId="4A0EB406" w14:textId="77777777" w:rsidR="00F960A6" w:rsidRDefault="00F960A6" w:rsidP="00F960A6">
      <w:pPr>
        <w:pStyle w:val="BodyText"/>
        <w:ind w:firstLine="547"/>
        <w:jc w:val="center"/>
      </w:pPr>
      <w:r>
        <w:rPr>
          <w:noProof/>
        </w:rPr>
        <w:lastRenderedPageBreak/>
        <w:drawing>
          <wp:inline distT="0" distB="0" distL="0" distR="0" wp14:anchorId="2162CD62" wp14:editId="666DF31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311D1EED" w14:textId="77777777" w:rsidR="00F960A6" w:rsidRDefault="00F960A6" w:rsidP="00F960A6">
      <w:pPr>
        <w:pStyle w:val="Caption"/>
      </w:pPr>
      <w:bookmarkStart w:id="126" w:name="_Ref469581045"/>
      <w:r>
        <w:t xml:space="preserve">Figure </w:t>
      </w:r>
      <w:fldSimple w:instr=" SEQ Figure \* ARABIC ">
        <w:r>
          <w:rPr>
            <w:noProof/>
          </w:rPr>
          <w:t>20</w:t>
        </w:r>
      </w:fldSimple>
      <w:bookmarkEnd w:id="126"/>
      <w:r>
        <w:t xml:space="preserve"> | SSE output with noisy sensors</w:t>
      </w:r>
    </w:p>
    <w:p w14:paraId="45382E48" w14:textId="77777777" w:rsidR="00F960A6" w:rsidRDefault="00F960A6" w:rsidP="00F960A6">
      <w:pPr>
        <w:pStyle w:val="BodyText"/>
      </w:pPr>
      <w:r>
        <w:fldChar w:fldCharType="begin"/>
      </w:r>
      <w:r>
        <w:instrText xml:space="preserve"> REF _Ref469581027 \h </w:instrText>
      </w:r>
      <w:r>
        <w:fldChar w:fldCharType="separate"/>
      </w:r>
      <w:r>
        <w:t xml:space="preserve">Figure </w:t>
      </w:r>
      <w:r>
        <w:rPr>
          <w:noProof/>
        </w:rPr>
        <w:t>19</w:t>
      </w:r>
      <w:r>
        <w:fldChar w:fldCharType="end"/>
      </w:r>
      <w:r>
        <w:t xml:space="preserve"> shows that the SSE can accurately recover the system state even when the sensors are outputting extremely noisy data.</w:t>
      </w:r>
    </w:p>
    <w:p w14:paraId="1754653D" w14:textId="77777777" w:rsidR="00F960A6" w:rsidRDefault="00F960A6" w:rsidP="00F960A6">
      <w:pPr>
        <w:pStyle w:val="Heading3"/>
        <w:tabs>
          <w:tab w:val="clear" w:pos="720"/>
        </w:tabs>
      </w:pPr>
      <w:r>
        <w:t xml:space="preserve"> </w:t>
      </w:r>
      <w:bookmarkStart w:id="127" w:name="_Toc480652956"/>
      <w:r>
        <w:t>Quadrotor System</w:t>
      </w:r>
      <w:bookmarkEnd w:id="127"/>
    </w:p>
    <w:p w14:paraId="1BBC89EA" w14:textId="77777777" w:rsidR="00F960A6" w:rsidRDefault="00F960A6" w:rsidP="00F960A6">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are the results from the SSE for with 3 simulated height sensors, one of them compromised.</w:t>
      </w:r>
    </w:p>
    <w:p w14:paraId="2B0384B1" w14:textId="77777777" w:rsidR="00F960A6" w:rsidRDefault="00F960A6" w:rsidP="00F960A6">
      <w:pPr>
        <w:pStyle w:val="BodyText"/>
        <w:ind w:firstLine="547"/>
        <w:jc w:val="center"/>
      </w:pPr>
      <w:r w:rsidRPr="006D348F">
        <w:rPr>
          <w:noProof/>
        </w:rPr>
        <w:lastRenderedPageBreak/>
        <w:drawing>
          <wp:inline distT="0" distB="0" distL="0" distR="0" wp14:anchorId="2313353D" wp14:editId="32EE190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410633FF" w14:textId="77777777" w:rsidR="00F960A6" w:rsidRPr="00570AF9" w:rsidRDefault="00F960A6" w:rsidP="00F960A6">
      <w:pPr>
        <w:pStyle w:val="Caption"/>
      </w:pPr>
      <w:bookmarkStart w:id="128"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21</w:t>
      </w:r>
      <w:r w:rsidRPr="009F0FCE">
        <w:fldChar w:fldCharType="end"/>
      </w:r>
      <w:bookmarkEnd w:id="128"/>
      <w:r w:rsidRPr="009F0FCE">
        <w:t xml:space="preserve"> | Quadrotor SSE simulation</w:t>
      </w:r>
      <w:r w:rsidRPr="00570AF9">
        <w:t xml:space="preserve"> with 3 height sensors (1 compromised)</w:t>
      </w:r>
    </w:p>
    <w:p w14:paraId="2605923C" w14:textId="77777777" w:rsidR="00F960A6" w:rsidRDefault="00F960A6" w:rsidP="00F960A6">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3EC7BE0C" w14:textId="77777777" w:rsidR="00F960A6" w:rsidRDefault="00F960A6" w:rsidP="00F960A6">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22</w:t>
      </w:r>
      <w:r>
        <w:fldChar w:fldCharType="end"/>
      </w:r>
      <w:r>
        <w:t>. Note that in this particular plot, the compromised sensors are outputting a state of zero.</w:t>
      </w:r>
    </w:p>
    <w:p w14:paraId="0FD29952" w14:textId="77777777" w:rsidR="00F960A6" w:rsidRDefault="00F960A6" w:rsidP="00F960A6">
      <w:pPr>
        <w:pStyle w:val="BodyText"/>
        <w:ind w:firstLine="547"/>
      </w:pPr>
      <w:r w:rsidRPr="006D348F">
        <w:rPr>
          <w:noProof/>
        </w:rPr>
        <w:lastRenderedPageBreak/>
        <w:drawing>
          <wp:inline distT="0" distB="0" distL="0" distR="0" wp14:anchorId="7342563D" wp14:editId="52F34D4F">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1D5092CB" w14:textId="77777777" w:rsidR="00F960A6" w:rsidRDefault="00F960A6" w:rsidP="00F960A6">
      <w:pPr>
        <w:pStyle w:val="Caption"/>
      </w:pPr>
      <w:bookmarkStart w:id="129" w:name="_Ref480574104"/>
      <w:r>
        <w:t xml:space="preserve">Figure </w:t>
      </w:r>
      <w:fldSimple w:instr=" SEQ Figure \* ARABIC ">
        <w:r>
          <w:rPr>
            <w:noProof/>
          </w:rPr>
          <w:t>22</w:t>
        </w:r>
      </w:fldSimple>
      <w:bookmarkEnd w:id="129"/>
      <w:r>
        <w:t xml:space="preserve"> | Percent error as a function of compromised sensors</w:t>
      </w:r>
    </w:p>
    <w:p w14:paraId="371C2B78" w14:textId="77777777" w:rsidR="00F960A6" w:rsidRDefault="00F960A6" w:rsidP="00F960A6">
      <w:pPr>
        <w:pStyle w:val="BodyText"/>
        <w:ind w:firstLine="547"/>
      </w:pPr>
      <w:r>
        <w:t xml:space="preserve">In </w:t>
      </w:r>
      <w:r>
        <w:fldChar w:fldCharType="begin"/>
      </w:r>
      <w:r>
        <w:instrText xml:space="preserve"> REF _Ref480574104 \h </w:instrText>
      </w:r>
      <w:r>
        <w:fldChar w:fldCharType="separate"/>
      </w:r>
      <w:r>
        <w:t xml:space="preserve">Figure </w:t>
      </w:r>
      <w:r>
        <w:rPr>
          <w:noProof/>
        </w:rPr>
        <w:t>22</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EBC7D80" w14:textId="77777777" w:rsidR="00F960A6" w:rsidRDefault="00F960A6" w:rsidP="00F960A6">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30276859" w14:textId="77777777" w:rsidR="00F960A6" w:rsidRDefault="00F960A6" w:rsidP="00F960A6">
      <w:pPr>
        <w:pStyle w:val="BodyText"/>
        <w:jc w:val="center"/>
      </w:pPr>
      <w:r w:rsidRPr="006D348F">
        <w:rPr>
          <w:noProof/>
        </w:rPr>
        <w:lastRenderedPageBreak/>
        <w:drawing>
          <wp:inline distT="0" distB="0" distL="0" distR="0" wp14:anchorId="5AE99FF2" wp14:editId="4FA9F55C">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46369A38" wp14:editId="37C74158">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72DAF7CB" w14:textId="77777777" w:rsidR="00F960A6" w:rsidRDefault="00F960A6" w:rsidP="00F960A6">
      <w:pPr>
        <w:pStyle w:val="Caption"/>
      </w:pPr>
      <w:bookmarkStart w:id="130" w:name="_Ref480575146"/>
      <w:r>
        <w:t xml:space="preserve">Figure </w:t>
      </w:r>
      <w:fldSimple w:instr=" SEQ Figure \* ARABIC ">
        <w:r>
          <w:rPr>
            <w:noProof/>
          </w:rPr>
          <w:t>23</w:t>
        </w:r>
      </w:fldSimple>
      <w:bookmarkEnd w:id="130"/>
      <w:r>
        <w:t xml:space="preserve"> | (a) Quadrotor system and (b) Literature results (random system)</w:t>
      </w:r>
    </w:p>
    <w:p w14:paraId="5561224D" w14:textId="77777777" w:rsidR="00F960A6" w:rsidRDefault="00F960A6" w:rsidP="00F960A6">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23</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22</w:t>
      </w:r>
      <w:r>
        <w:fldChar w:fldCharType="end"/>
      </w:r>
      <w:r>
        <w:t>: when more than 50% of sensors are compromised, the error increases drastically and it becomes much less likely that the original state will be successfully recovered.</w:t>
      </w:r>
    </w:p>
    <w:p w14:paraId="0A6DD20C" w14:textId="77777777" w:rsidR="00F960A6" w:rsidRDefault="00F960A6" w:rsidP="00F960A6">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24</w:t>
      </w:r>
      <w:r>
        <w:fldChar w:fldCharType="end"/>
      </w:r>
      <w:r>
        <w:t>.</w:t>
      </w:r>
    </w:p>
    <w:p w14:paraId="321FC351" w14:textId="77777777" w:rsidR="00F960A6" w:rsidRDefault="00F960A6" w:rsidP="00F960A6">
      <w:pPr>
        <w:pStyle w:val="BodyText"/>
        <w:ind w:firstLine="720"/>
        <w:jc w:val="center"/>
      </w:pPr>
      <w:r w:rsidRPr="006D348F">
        <w:rPr>
          <w:noProof/>
        </w:rPr>
        <w:lastRenderedPageBreak/>
        <w:drawing>
          <wp:inline distT="0" distB="0" distL="0" distR="0" wp14:anchorId="72228F21" wp14:editId="32D9CDBD">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0794D3AB" w14:textId="77777777" w:rsidR="00F960A6" w:rsidRDefault="00F960A6" w:rsidP="00F960A6">
      <w:pPr>
        <w:pStyle w:val="Caption"/>
      </w:pPr>
      <w:bookmarkStart w:id="131" w:name="_Ref480576091"/>
      <w:r>
        <w:t xml:space="preserve">Figure </w:t>
      </w:r>
      <w:fldSimple w:instr=" SEQ Figure \* ARABIC ">
        <w:r>
          <w:rPr>
            <w:noProof/>
          </w:rPr>
          <w:t>24</w:t>
        </w:r>
      </w:fldSimple>
      <w:bookmarkEnd w:id="131"/>
      <w:r>
        <w:t xml:space="preserve"> | Comparison of windowed and non-windowed approach in MATLAB</w:t>
      </w:r>
    </w:p>
    <w:p w14:paraId="73890768" w14:textId="77777777" w:rsidR="00F960A6" w:rsidRPr="006D348F" w:rsidRDefault="00F960A6" w:rsidP="00F960A6">
      <w:pPr>
        <w:pStyle w:val="BodyText"/>
        <w:ind w:firstLine="547"/>
      </w:pPr>
      <w:r>
        <w:fldChar w:fldCharType="begin"/>
      </w:r>
      <w:r>
        <w:instrText xml:space="preserve"> REF _Ref480576091 \h </w:instrText>
      </w:r>
      <w:r>
        <w:fldChar w:fldCharType="separate"/>
      </w:r>
      <w:r>
        <w:t xml:space="preserve">Figure </w:t>
      </w:r>
      <w:r>
        <w:rPr>
          <w:noProof/>
        </w:rPr>
        <w:t>24</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6AEE1B23" w14:textId="77777777" w:rsidR="00F960A6" w:rsidRDefault="00F960A6" w:rsidP="00F960A6">
      <w:pPr>
        <w:pStyle w:val="Heading2"/>
      </w:pPr>
      <w:bookmarkStart w:id="132" w:name="_Toc480652957"/>
      <w:r>
        <w:t>Real-Time SSE (C)</w:t>
      </w:r>
      <w:bookmarkEnd w:id="132"/>
    </w:p>
    <w:p w14:paraId="4B93FF61" w14:textId="77777777" w:rsidR="00F960A6" w:rsidRDefault="00F960A6" w:rsidP="00F960A6">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25</w:t>
      </w:r>
      <w:r>
        <w:fldChar w:fldCharType="end"/>
      </w:r>
      <w:r>
        <w:t>.</w:t>
      </w:r>
    </w:p>
    <w:p w14:paraId="07B91B36" w14:textId="77777777" w:rsidR="00F960A6" w:rsidRDefault="00F960A6" w:rsidP="00F960A6">
      <w:pPr>
        <w:pStyle w:val="BodyText"/>
        <w:ind w:firstLine="720"/>
        <w:jc w:val="center"/>
      </w:pPr>
      <w:r w:rsidRPr="006D348F">
        <w:rPr>
          <w:noProof/>
        </w:rPr>
        <w:lastRenderedPageBreak/>
        <w:drawing>
          <wp:inline distT="0" distB="0" distL="0" distR="0" wp14:anchorId="68B6A319" wp14:editId="419BF54F">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63559A77" w14:textId="77777777" w:rsidR="00F960A6" w:rsidRDefault="00F960A6" w:rsidP="00F960A6">
      <w:pPr>
        <w:pStyle w:val="Caption"/>
      </w:pPr>
      <w:bookmarkStart w:id="133" w:name="_Ref480576958"/>
      <w:r>
        <w:t xml:space="preserve">Figure </w:t>
      </w:r>
      <w:fldSimple w:instr=" SEQ Figure \* ARABIC ">
        <w:r>
          <w:rPr>
            <w:noProof/>
          </w:rPr>
          <w:t>25</w:t>
        </w:r>
      </w:fldSimple>
      <w:bookmarkEnd w:id="133"/>
      <w:r>
        <w:t xml:space="preserve"> | Comparison of SSE in MATLAB and C</w:t>
      </w:r>
    </w:p>
    <w:p w14:paraId="6613BBBE" w14:textId="77777777" w:rsidR="00F960A6" w:rsidRPr="006D348F" w:rsidRDefault="00F960A6" w:rsidP="00F960A6">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1E16532C" w14:textId="77777777" w:rsidR="00F960A6" w:rsidRDefault="00F960A6" w:rsidP="00F960A6">
      <w:pPr>
        <w:pStyle w:val="Heading2"/>
      </w:pPr>
      <w:bookmarkStart w:id="134" w:name="_Toc480652958"/>
      <w:commentRangeStart w:id="135"/>
      <w:r>
        <w:t>Laser scanner logged data</w:t>
      </w:r>
      <w:commentRangeEnd w:id="135"/>
      <w:r>
        <w:rPr>
          <w:rStyle w:val="CommentReference"/>
          <w:rFonts w:ascii="Times New Roman" w:hAnsi="Times New Roman"/>
          <w:b w:val="0"/>
          <w:caps w:val="0"/>
        </w:rPr>
        <w:commentReference w:id="135"/>
      </w:r>
      <w:bookmarkEnd w:id="134"/>
    </w:p>
    <w:p w14:paraId="59818F15" w14:textId="77777777" w:rsidR="00F960A6" w:rsidRDefault="00F960A6" w:rsidP="00F960A6">
      <w:pPr>
        <w:pStyle w:val="BodyText"/>
        <w:ind w:firstLine="540"/>
      </w:pPr>
      <w:r>
        <w:t xml:space="preserve">The laser scanners range finders, model URG-04LX-UG01, are able to log data and publish through ROS. The scanners each log data to separate rostopics while running. </w:t>
      </w:r>
      <w:r>
        <w:fldChar w:fldCharType="begin"/>
      </w:r>
      <w:r>
        <w:instrText xml:space="preserve"> REF _Ref468225785 \h </w:instrText>
      </w:r>
      <w:r>
        <w:fldChar w:fldCharType="separate"/>
      </w:r>
      <w:r>
        <w:t xml:space="preserve">Figure </w:t>
      </w:r>
      <w:r>
        <w:rPr>
          <w:noProof/>
        </w:rPr>
        <w:t>26</w:t>
      </w:r>
      <w:r>
        <w:fldChar w:fldCharType="end"/>
      </w:r>
      <w:r>
        <w:t xml:space="preserve"> shows a sample output in the rostopic for one of the laser scanners.</w:t>
      </w:r>
    </w:p>
    <w:p w14:paraId="5A5AF923" w14:textId="77777777" w:rsidR="00F960A6" w:rsidRDefault="00F960A6" w:rsidP="00F960A6">
      <w:pPr>
        <w:pStyle w:val="BodyText"/>
        <w:keepNext/>
        <w:spacing w:after="0" w:line="240" w:lineRule="auto"/>
        <w:jc w:val="center"/>
      </w:pPr>
      <w:r>
        <w:rPr>
          <w:noProof/>
        </w:rPr>
        <w:lastRenderedPageBreak/>
        <w:drawing>
          <wp:inline distT="0" distB="0" distL="0" distR="0" wp14:anchorId="171EC1E0" wp14:editId="1200709D">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6F148BC1" w14:textId="77777777" w:rsidR="00F960A6" w:rsidRDefault="00F960A6" w:rsidP="00F960A6">
      <w:pPr>
        <w:pStyle w:val="Caption"/>
      </w:pPr>
      <w:bookmarkStart w:id="136" w:name="_Ref468225785"/>
      <w:r>
        <w:t xml:space="preserve">Figure </w:t>
      </w:r>
      <w:fldSimple w:instr=" SEQ Figure \* ARABIC ">
        <w:r>
          <w:rPr>
            <w:noProof/>
          </w:rPr>
          <w:t>26</w:t>
        </w:r>
      </w:fldSimple>
      <w:bookmarkEnd w:id="136"/>
      <w:r>
        <w:t xml:space="preserve"> | Laser scanner sample output</w:t>
      </w:r>
    </w:p>
    <w:p w14:paraId="0242555E" w14:textId="77777777" w:rsidR="00F960A6" w:rsidRDefault="00F960A6" w:rsidP="00F960A6">
      <w:pPr>
        <w:pStyle w:val="BodyText"/>
        <w:spacing w:after="0"/>
        <w:ind w:firstLine="540"/>
      </w:pPr>
      <w:r>
        <w:t xml:space="preserve">The fields are described in </w:t>
      </w:r>
      <w:r>
        <w:fldChar w:fldCharType="begin"/>
      </w:r>
      <w:r>
        <w:instrText xml:space="preserve"> REF _Ref468389617 \h </w:instrText>
      </w:r>
      <w:r>
        <w:fldChar w:fldCharType="separate"/>
      </w:r>
      <w:r>
        <w:t xml:space="preserve">Table </w:t>
      </w:r>
      <w:r>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F960A6" w14:paraId="1B48BB8F" w14:textId="77777777" w:rsidTr="00B42BDC">
        <w:tc>
          <w:tcPr>
            <w:tcW w:w="2088" w:type="dxa"/>
          </w:tcPr>
          <w:p w14:paraId="45D19A24" w14:textId="77777777" w:rsidR="00F960A6" w:rsidRPr="009460D3" w:rsidRDefault="00F960A6" w:rsidP="00B42BDC">
            <w:pPr>
              <w:pStyle w:val="BodyText"/>
              <w:spacing w:after="0" w:line="276" w:lineRule="auto"/>
              <w:rPr>
                <w:b/>
              </w:rPr>
            </w:pPr>
            <w:r w:rsidRPr="009460D3">
              <w:rPr>
                <w:b/>
              </w:rPr>
              <w:t>Field</w:t>
            </w:r>
          </w:p>
        </w:tc>
        <w:tc>
          <w:tcPr>
            <w:tcW w:w="6660" w:type="dxa"/>
          </w:tcPr>
          <w:p w14:paraId="15132A41" w14:textId="77777777" w:rsidR="00F960A6" w:rsidRPr="009460D3" w:rsidRDefault="00F960A6" w:rsidP="00B42BDC">
            <w:pPr>
              <w:pStyle w:val="BodyText"/>
              <w:spacing w:after="0" w:line="276" w:lineRule="auto"/>
              <w:rPr>
                <w:b/>
              </w:rPr>
            </w:pPr>
            <w:r w:rsidRPr="009460D3">
              <w:rPr>
                <w:b/>
              </w:rPr>
              <w:t>Description</w:t>
            </w:r>
          </w:p>
        </w:tc>
      </w:tr>
      <w:tr w:rsidR="00F960A6" w14:paraId="4F2719F6" w14:textId="77777777" w:rsidTr="00B42BDC">
        <w:tc>
          <w:tcPr>
            <w:tcW w:w="2088" w:type="dxa"/>
          </w:tcPr>
          <w:p w14:paraId="50501C6A" w14:textId="77777777" w:rsidR="00F960A6" w:rsidRPr="009460D3" w:rsidRDefault="00F960A6" w:rsidP="00B42BDC">
            <w:pPr>
              <w:pStyle w:val="Code"/>
            </w:pPr>
            <w:r w:rsidRPr="009460D3">
              <w:t>seq</w:t>
            </w:r>
          </w:p>
        </w:tc>
        <w:tc>
          <w:tcPr>
            <w:tcW w:w="6660" w:type="dxa"/>
          </w:tcPr>
          <w:p w14:paraId="2C5EE294" w14:textId="77777777" w:rsidR="00F960A6" w:rsidRDefault="00F960A6" w:rsidP="00B42BDC">
            <w:pPr>
              <w:pStyle w:val="BodyText"/>
              <w:spacing w:after="0" w:line="276" w:lineRule="auto"/>
            </w:pPr>
            <w:r>
              <w:t>log entry number for that laser since the ROS node was created and began to run</w:t>
            </w:r>
          </w:p>
        </w:tc>
      </w:tr>
      <w:tr w:rsidR="00F960A6" w14:paraId="1A8B06F3" w14:textId="77777777" w:rsidTr="00B42BDC">
        <w:tc>
          <w:tcPr>
            <w:tcW w:w="2088" w:type="dxa"/>
          </w:tcPr>
          <w:p w14:paraId="2A1BD62C" w14:textId="77777777" w:rsidR="00F960A6" w:rsidRPr="009460D3" w:rsidRDefault="00F960A6" w:rsidP="00B42BDC">
            <w:pPr>
              <w:pStyle w:val="Code"/>
            </w:pPr>
            <w:r w:rsidRPr="009460D3">
              <w:t>stamp</w:t>
            </w:r>
          </w:p>
        </w:tc>
        <w:tc>
          <w:tcPr>
            <w:tcW w:w="6660" w:type="dxa"/>
          </w:tcPr>
          <w:p w14:paraId="08F42DBB" w14:textId="77777777" w:rsidR="00F960A6" w:rsidRDefault="00F960A6" w:rsidP="00B42BDC">
            <w:pPr>
              <w:pStyle w:val="BodyText"/>
              <w:spacing w:after="0" w:line="276" w:lineRule="auto"/>
            </w:pPr>
            <w:r>
              <w:t>time stamp, in seconds and nanoseconds</w:t>
            </w:r>
          </w:p>
        </w:tc>
      </w:tr>
      <w:tr w:rsidR="00F960A6" w14:paraId="2135B0A1" w14:textId="77777777" w:rsidTr="00B42BDC">
        <w:tc>
          <w:tcPr>
            <w:tcW w:w="2088" w:type="dxa"/>
          </w:tcPr>
          <w:p w14:paraId="62964B9A" w14:textId="77777777" w:rsidR="00F960A6" w:rsidRPr="009460D3" w:rsidRDefault="00F960A6" w:rsidP="00B42BDC">
            <w:pPr>
              <w:pStyle w:val="Code"/>
            </w:pPr>
            <w:r w:rsidRPr="009460D3">
              <w:t>angle_min</w:t>
            </w:r>
          </w:p>
        </w:tc>
        <w:tc>
          <w:tcPr>
            <w:tcW w:w="6660" w:type="dxa"/>
          </w:tcPr>
          <w:p w14:paraId="3ADF3D0B" w14:textId="77777777" w:rsidR="00F960A6" w:rsidRDefault="00F960A6" w:rsidP="00B42BDC">
            <w:pPr>
              <w:pStyle w:val="BodyText"/>
              <w:spacing w:after="0" w:line="276" w:lineRule="auto"/>
            </w:pPr>
            <w:r>
              <w:t>-2.35619449615 rad = -135°, minimum programmed scan angle</w:t>
            </w:r>
          </w:p>
        </w:tc>
      </w:tr>
      <w:tr w:rsidR="00F960A6" w14:paraId="6F834CDD" w14:textId="77777777" w:rsidTr="00B42BDC">
        <w:tc>
          <w:tcPr>
            <w:tcW w:w="2088" w:type="dxa"/>
          </w:tcPr>
          <w:p w14:paraId="23C5DDF7" w14:textId="77777777" w:rsidR="00F960A6" w:rsidRPr="009460D3" w:rsidRDefault="00F960A6" w:rsidP="00B42BDC">
            <w:pPr>
              <w:pStyle w:val="Code"/>
            </w:pPr>
            <w:r w:rsidRPr="009460D3">
              <w:t>angle_max</w:t>
            </w:r>
          </w:p>
        </w:tc>
        <w:tc>
          <w:tcPr>
            <w:tcW w:w="6660" w:type="dxa"/>
          </w:tcPr>
          <w:p w14:paraId="78E11F86" w14:textId="77777777" w:rsidR="00F960A6" w:rsidRDefault="00F960A6" w:rsidP="00B42BDC">
            <w:pPr>
              <w:pStyle w:val="BodyText"/>
              <w:spacing w:after="0" w:line="276" w:lineRule="auto"/>
            </w:pPr>
            <w:r>
              <w:t>2.35619449615 rad = 135°, maximum programmed scan angle</w:t>
            </w:r>
          </w:p>
        </w:tc>
      </w:tr>
      <w:tr w:rsidR="00F960A6" w14:paraId="42DD5514" w14:textId="77777777" w:rsidTr="00B42BDC">
        <w:tc>
          <w:tcPr>
            <w:tcW w:w="2088" w:type="dxa"/>
          </w:tcPr>
          <w:p w14:paraId="1B28BDC9" w14:textId="77777777" w:rsidR="00F960A6" w:rsidRPr="009460D3" w:rsidRDefault="00F960A6" w:rsidP="00B42BDC">
            <w:pPr>
              <w:pStyle w:val="Code"/>
            </w:pPr>
            <w:r w:rsidRPr="009460D3">
              <w:t>angle_increment</w:t>
            </w:r>
          </w:p>
        </w:tc>
        <w:tc>
          <w:tcPr>
            <w:tcW w:w="6660" w:type="dxa"/>
          </w:tcPr>
          <w:p w14:paraId="05059978" w14:textId="77777777" w:rsidR="00F960A6" w:rsidRDefault="00F960A6" w:rsidP="00B42BDC">
            <w:pPr>
              <w:pStyle w:val="BodyText"/>
              <w:spacing w:after="0" w:line="276" w:lineRule="auto"/>
            </w:pPr>
            <w:r>
              <w:t>0.00436332216486 rad = 0.25°</w:t>
            </w:r>
          </w:p>
        </w:tc>
      </w:tr>
      <w:tr w:rsidR="00F960A6" w14:paraId="612EBDFA" w14:textId="77777777" w:rsidTr="00B42BDC">
        <w:tc>
          <w:tcPr>
            <w:tcW w:w="2088" w:type="dxa"/>
          </w:tcPr>
          <w:p w14:paraId="4015BADB" w14:textId="77777777" w:rsidR="00F960A6" w:rsidRPr="009460D3" w:rsidRDefault="00F960A6" w:rsidP="00B42BDC">
            <w:pPr>
              <w:pStyle w:val="Code"/>
            </w:pPr>
            <w:r w:rsidRPr="009460D3">
              <w:t>scan_time</w:t>
            </w:r>
          </w:p>
        </w:tc>
        <w:tc>
          <w:tcPr>
            <w:tcW w:w="6660" w:type="dxa"/>
          </w:tcPr>
          <w:p w14:paraId="1CAE2E31" w14:textId="77777777" w:rsidR="00F960A6" w:rsidRDefault="00F960A6" w:rsidP="00B42BDC">
            <w:pPr>
              <w:pStyle w:val="BodyText"/>
              <w:spacing w:after="0" w:line="276" w:lineRule="auto"/>
            </w:pPr>
            <w:r>
              <w:t>0.025 seconds</w:t>
            </w:r>
          </w:p>
        </w:tc>
      </w:tr>
      <w:tr w:rsidR="00F960A6" w14:paraId="537DB110" w14:textId="77777777" w:rsidTr="00B42BDC">
        <w:tc>
          <w:tcPr>
            <w:tcW w:w="2088" w:type="dxa"/>
          </w:tcPr>
          <w:p w14:paraId="593B1827" w14:textId="77777777" w:rsidR="00F960A6" w:rsidRPr="009460D3" w:rsidRDefault="00F960A6" w:rsidP="00B42BDC">
            <w:pPr>
              <w:pStyle w:val="Code"/>
            </w:pPr>
            <w:r w:rsidRPr="009460D3">
              <w:t>range_min</w:t>
            </w:r>
          </w:p>
        </w:tc>
        <w:tc>
          <w:tcPr>
            <w:tcW w:w="6660" w:type="dxa"/>
          </w:tcPr>
          <w:p w14:paraId="4B1A856E" w14:textId="77777777" w:rsidR="00F960A6" w:rsidRDefault="00F960A6" w:rsidP="00B42BDC">
            <w:pPr>
              <w:pStyle w:val="BodyText"/>
              <w:spacing w:after="0" w:line="276" w:lineRule="auto"/>
            </w:pPr>
            <w:r>
              <w:t>0.02 meters, min programmed range</w:t>
            </w:r>
          </w:p>
        </w:tc>
      </w:tr>
      <w:tr w:rsidR="00F960A6" w14:paraId="7CBF9161" w14:textId="77777777" w:rsidTr="00B42BDC">
        <w:tc>
          <w:tcPr>
            <w:tcW w:w="2088" w:type="dxa"/>
          </w:tcPr>
          <w:p w14:paraId="17FEA66E" w14:textId="77777777" w:rsidR="00F960A6" w:rsidRPr="009460D3" w:rsidRDefault="00F960A6" w:rsidP="00B42BDC">
            <w:pPr>
              <w:pStyle w:val="Code"/>
            </w:pPr>
            <w:r w:rsidRPr="009460D3">
              <w:t>range_max</w:t>
            </w:r>
          </w:p>
        </w:tc>
        <w:tc>
          <w:tcPr>
            <w:tcW w:w="6660" w:type="dxa"/>
          </w:tcPr>
          <w:p w14:paraId="1F4387DB" w14:textId="77777777" w:rsidR="00F960A6" w:rsidRDefault="00F960A6" w:rsidP="00B42BDC">
            <w:pPr>
              <w:pStyle w:val="BodyText"/>
              <w:spacing w:after="0" w:line="276" w:lineRule="auto"/>
            </w:pPr>
            <w:r>
              <w:t>5.6 meters, max programmed range</w:t>
            </w:r>
          </w:p>
        </w:tc>
      </w:tr>
      <w:tr w:rsidR="00F960A6" w14:paraId="4D3AB76D" w14:textId="77777777" w:rsidTr="00B42BDC">
        <w:tc>
          <w:tcPr>
            <w:tcW w:w="2088" w:type="dxa"/>
          </w:tcPr>
          <w:p w14:paraId="5C39389D" w14:textId="77777777" w:rsidR="00F960A6" w:rsidRPr="009460D3" w:rsidRDefault="00F960A6" w:rsidP="00B42BDC">
            <w:pPr>
              <w:pStyle w:val="Code"/>
            </w:pPr>
            <w:r w:rsidRPr="009460D3">
              <w:t>ranges</w:t>
            </w:r>
          </w:p>
        </w:tc>
        <w:tc>
          <w:tcPr>
            <w:tcW w:w="6660" w:type="dxa"/>
          </w:tcPr>
          <w:p w14:paraId="1A3DBAFA" w14:textId="77777777" w:rsidR="00F960A6" w:rsidRDefault="00F960A6" w:rsidP="00B42BDC">
            <w:pPr>
              <w:pStyle w:val="BodyText"/>
              <w:spacing w:after="0" w:line="276" w:lineRule="auto"/>
              <w:jc w:val="left"/>
            </w:pPr>
            <w:r>
              <w:t>Vector of 1081 (270° / 0.25°) + 1 distance measurements at corresponding angles, starting at angle_min, ending at angle_max</w:t>
            </w:r>
          </w:p>
        </w:tc>
      </w:tr>
    </w:tbl>
    <w:p w14:paraId="609BA9B0" w14:textId="77777777" w:rsidR="00F960A6" w:rsidRDefault="00F960A6" w:rsidP="00F960A6">
      <w:pPr>
        <w:pStyle w:val="Caption"/>
      </w:pPr>
      <w:bookmarkStart w:id="137" w:name="_Ref468389617"/>
      <w:r>
        <w:t xml:space="preserve">Table </w:t>
      </w:r>
      <w:fldSimple w:instr=" SEQ Table \* ARABIC ">
        <w:r>
          <w:rPr>
            <w:noProof/>
          </w:rPr>
          <w:t>8</w:t>
        </w:r>
      </w:fldSimple>
      <w:bookmarkEnd w:id="137"/>
      <w:r>
        <w:t xml:space="preserve"> | ROS fields and descriptions</w:t>
      </w:r>
    </w:p>
    <w:p w14:paraId="4EC99DA7" w14:textId="77777777" w:rsidR="00F960A6" w:rsidRPr="004D7D67" w:rsidRDefault="00F960A6" w:rsidP="00F960A6">
      <w:pPr>
        <w:pStyle w:val="BodyText"/>
        <w:ind w:firstLine="540"/>
      </w:pPr>
      <w:r>
        <w:t xml:space="preserve">The original drivers downloaded from the manufacturer’s website </w:t>
      </w:r>
      <w:r>
        <w:fldChar w:fldCharType="begin"/>
      </w:r>
      <w:r>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Pr="007A4EB4">
        <w:t>[23]</w:t>
      </w:r>
      <w:r>
        <w:fldChar w:fldCharType="end"/>
      </w:r>
      <w:r>
        <w:t xml:space="preserve"> were altered to allow for multiple lasers to be connected simultaneously. After being updated, the drivers can connect to the lasers, receive data, and format the data in a meaningful way, and the laser scanners function as expected. Goals for the Spring semester are to analyze the laser scanner output and format the data in a way the SSE can use.</w:t>
      </w:r>
    </w:p>
    <w:p w14:paraId="27B1EBE8" w14:textId="77777777" w:rsidR="00F960A6" w:rsidRDefault="00F960A6" w:rsidP="00F960A6">
      <w:pPr>
        <w:pStyle w:val="Heading1"/>
      </w:pPr>
      <w:bookmarkStart w:id="138" w:name="_Ref274917941"/>
      <w:bookmarkStart w:id="139" w:name="_Toc480652959"/>
      <w:r>
        <w:lastRenderedPageBreak/>
        <w:t>Project Management</w:t>
      </w:r>
      <w:bookmarkEnd w:id="138"/>
      <w:bookmarkEnd w:id="139"/>
    </w:p>
    <w:p w14:paraId="6FB3EDC2" w14:textId="77777777" w:rsidR="00F960A6" w:rsidRDefault="00F960A6" w:rsidP="00F960A6">
      <w:pPr>
        <w:pStyle w:val="BodyText"/>
        <w:ind w:firstLine="540"/>
      </w:pPr>
      <w:r>
        <w:t>This section compares the progress in the Fall semester to the tasks laid out in the Workplan and proposes a plan for Spring semester tasks, their expected completion time, and the expected division of labor.</w:t>
      </w:r>
    </w:p>
    <w:p w14:paraId="64B51A72" w14:textId="77777777" w:rsidR="00F960A6" w:rsidRPr="00DA7F39" w:rsidRDefault="00F960A6" w:rsidP="00F960A6">
      <w:pPr>
        <w:pStyle w:val="Heading2"/>
      </w:pPr>
      <w:bookmarkStart w:id="140" w:name="_Toc480652960"/>
      <w:r>
        <w:t>Fall progress</w:t>
      </w:r>
      <w:bookmarkEnd w:id="140"/>
    </w:p>
    <w:p w14:paraId="12C461B5" w14:textId="77777777" w:rsidR="00F960A6" w:rsidRDefault="00F960A6" w:rsidP="00F960A6">
      <w:pPr>
        <w:pStyle w:val="BodyText"/>
        <w:ind w:firstLine="540"/>
      </w:pPr>
      <w:r>
        <w:fldChar w:fldCharType="begin"/>
      </w:r>
      <w:r>
        <w:instrText xml:space="preserve"> REF _Ref468389901 \h </w:instrText>
      </w:r>
      <w:r>
        <w:fldChar w:fldCharType="separate"/>
      </w:r>
      <w:r>
        <w:t xml:space="preserve">Figure </w:t>
      </w:r>
      <w:r>
        <w:rPr>
          <w:noProof/>
        </w:rPr>
        <w:t>27</w:t>
      </w:r>
      <w:r>
        <w:fldChar w:fldCharType="end"/>
      </w:r>
      <w:r>
        <w:t xml:space="preserve"> revisits the Work Breakdown Structure from the Fall semester and shows an approximate calculation of how much time was spent on the listed tasks.</w:t>
      </w:r>
    </w:p>
    <w:p w14:paraId="12E50B83" w14:textId="77777777" w:rsidR="00F960A6" w:rsidRPr="00A40C3F" w:rsidRDefault="00F960A6" w:rsidP="00F960A6">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(hrs)</w:t>
      </w:r>
    </w:p>
    <w:p w14:paraId="77F76140" w14:textId="77777777" w:rsidR="00F960A6" w:rsidRPr="00A40C3F" w:rsidRDefault="00F960A6" w:rsidP="00F960A6">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685ACB16" w14:textId="77777777" w:rsidR="00F960A6" w:rsidRPr="00A40C3F" w:rsidRDefault="00F960A6" w:rsidP="00F960A6">
      <w:pPr>
        <w:tabs>
          <w:tab w:val="left" w:pos="720"/>
          <w:tab w:val="left" w:pos="1440"/>
          <w:tab w:val="left" w:pos="5040"/>
          <w:tab w:val="left" w:pos="7200"/>
        </w:tabs>
        <w:rPr>
          <w:sz w:val="20"/>
        </w:rPr>
      </w:pPr>
      <w:r>
        <w:rPr>
          <w:sz w:val="20"/>
        </w:rPr>
        <w:tab/>
        <w:t>Algorithms</w:t>
      </w:r>
      <w:r>
        <w:rPr>
          <w:sz w:val="20"/>
        </w:rPr>
        <w:tab/>
        <w:t>15</w:t>
      </w:r>
      <w:r>
        <w:rPr>
          <w:sz w:val="20"/>
        </w:rPr>
        <w:tab/>
        <w:t>10</w:t>
      </w:r>
    </w:p>
    <w:p w14:paraId="7E2DE820"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422F0B5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21D3AC74"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508BA46C" w14:textId="77777777" w:rsidR="00F960A6" w:rsidRPr="00A40C3F" w:rsidRDefault="00F960A6" w:rsidP="00F960A6">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182FAB9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77D75A7B" w14:textId="77777777" w:rsidR="00F960A6" w:rsidRPr="00A40C3F" w:rsidRDefault="00F960A6" w:rsidP="00F960A6">
      <w:pPr>
        <w:tabs>
          <w:tab w:val="left" w:pos="720"/>
          <w:tab w:val="left" w:pos="1440"/>
          <w:tab w:val="left" w:pos="5040"/>
          <w:tab w:val="left" w:pos="7200"/>
        </w:tabs>
        <w:rPr>
          <w:sz w:val="20"/>
        </w:rPr>
      </w:pPr>
      <w:r>
        <w:rPr>
          <w:sz w:val="20"/>
        </w:rPr>
        <w:tab/>
        <w:t>Software</w:t>
      </w:r>
      <w:r>
        <w:rPr>
          <w:sz w:val="20"/>
        </w:rPr>
        <w:tab/>
        <w:t>15</w:t>
      </w:r>
      <w:r>
        <w:rPr>
          <w:sz w:val="20"/>
        </w:rPr>
        <w:tab/>
        <w:t>6</w:t>
      </w:r>
    </w:p>
    <w:p w14:paraId="1BB72695" w14:textId="77777777" w:rsidR="00F960A6" w:rsidRPr="00A40C3F" w:rsidRDefault="00F960A6" w:rsidP="00F960A6">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C4FEC62"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012C45AB" w14:textId="77777777" w:rsidR="00F960A6" w:rsidRPr="00A40C3F" w:rsidRDefault="00F960A6" w:rsidP="00F960A6">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1A797156" w14:textId="77777777" w:rsidR="00F960A6" w:rsidRPr="00A40C3F" w:rsidRDefault="00F960A6" w:rsidP="00F960A6">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3FFDBD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0452DAE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79A5393E"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5291F17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3EA2CE4" w14:textId="77777777" w:rsidR="00F960A6" w:rsidRPr="00A40C3F" w:rsidRDefault="00F960A6" w:rsidP="00F960A6">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09C8F090" w14:textId="77777777" w:rsidR="00F960A6" w:rsidRPr="00A40C3F" w:rsidRDefault="00F960A6" w:rsidP="00F960A6">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7CC16D98" w14:textId="77777777" w:rsidR="00F960A6" w:rsidRPr="00A40C3F" w:rsidRDefault="00F960A6" w:rsidP="00F960A6">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239663A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B797B7E" w14:textId="77777777" w:rsidR="00F960A6" w:rsidRPr="00A40C3F" w:rsidRDefault="00F960A6" w:rsidP="00F960A6">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5E8386B6"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76D3CA35" w14:textId="77777777" w:rsidR="00F960A6" w:rsidRPr="00A40C3F" w:rsidRDefault="00F960A6" w:rsidP="00F960A6">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36014825" w14:textId="77777777" w:rsidR="00F960A6" w:rsidRPr="00A40C3F" w:rsidRDefault="00F960A6" w:rsidP="00F960A6">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6A3974B4" w14:textId="77777777" w:rsidR="00F960A6" w:rsidRPr="00A40C3F" w:rsidRDefault="00F960A6" w:rsidP="00F960A6">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393EFF3F"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40D2F6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783E7B7F" w14:textId="77777777" w:rsidR="00F960A6" w:rsidRPr="00A40C3F" w:rsidRDefault="00F960A6" w:rsidP="00F960A6">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1014AD74" w14:textId="77777777" w:rsidR="00F960A6" w:rsidRPr="00A40C3F" w:rsidRDefault="00F960A6" w:rsidP="00F960A6">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044EE76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6211017C" w14:textId="77777777" w:rsidR="00F960A6" w:rsidRPr="00A40C3F" w:rsidRDefault="00F960A6" w:rsidP="00F960A6">
      <w:pPr>
        <w:tabs>
          <w:tab w:val="left" w:pos="720"/>
          <w:tab w:val="left" w:pos="1440"/>
          <w:tab w:val="left" w:pos="2880"/>
          <w:tab w:val="left" w:pos="5040"/>
          <w:tab w:val="left" w:pos="7200"/>
        </w:tabs>
        <w:rPr>
          <w:sz w:val="20"/>
        </w:rPr>
      </w:pPr>
      <w:r>
        <w:rPr>
          <w:sz w:val="20"/>
        </w:rPr>
        <w:t>Reports</w:t>
      </w:r>
    </w:p>
    <w:p w14:paraId="4172D76D" w14:textId="77777777" w:rsidR="00F960A6" w:rsidRPr="00A40C3F" w:rsidRDefault="00F960A6" w:rsidP="00F960A6">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DBF4138" w14:textId="77777777" w:rsidR="00F960A6" w:rsidRPr="00A40C3F" w:rsidRDefault="00F960A6" w:rsidP="00F960A6">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40</w:t>
      </w:r>
      <w:r>
        <w:rPr>
          <w:sz w:val="20"/>
        </w:rPr>
        <w:tab/>
        <w:t>50</w:t>
      </w:r>
    </w:p>
    <w:p w14:paraId="5D35EC44" w14:textId="77777777" w:rsidR="00F960A6" w:rsidRPr="004F25A1" w:rsidRDefault="00F960A6" w:rsidP="00F960A6">
      <w:pPr>
        <w:tabs>
          <w:tab w:val="left" w:pos="360"/>
          <w:tab w:val="left" w:pos="720"/>
          <w:tab w:val="left" w:pos="1080"/>
          <w:tab w:val="left" w:pos="1440"/>
          <w:tab w:val="left" w:pos="1800"/>
          <w:tab w:val="left" w:pos="2160"/>
          <w:tab w:val="left" w:pos="5040"/>
          <w:tab w:val="left" w:pos="7200"/>
        </w:tabs>
        <w:rPr>
          <w:sz w:val="20"/>
        </w:rPr>
      </w:pPr>
    </w:p>
    <w:p w14:paraId="78B5CE55" w14:textId="77777777" w:rsidR="00F960A6" w:rsidRPr="00065782" w:rsidRDefault="00F960A6" w:rsidP="00F960A6">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t>436 hours</w:t>
      </w:r>
      <w:r>
        <w:rPr>
          <w:sz w:val="20"/>
        </w:rPr>
        <w:tab/>
        <w:t>432 hours</w:t>
      </w:r>
    </w:p>
    <w:p w14:paraId="71B986B7" w14:textId="77777777" w:rsidR="00F960A6" w:rsidRDefault="00F960A6" w:rsidP="00F960A6">
      <w:pPr>
        <w:pStyle w:val="Caption"/>
      </w:pPr>
      <w:bookmarkStart w:id="141" w:name="_Ref468389901"/>
      <w:bookmarkStart w:id="142" w:name="_Ref468389898"/>
      <w:r>
        <w:lastRenderedPageBreak/>
        <w:t xml:space="preserve">Figure </w:t>
      </w:r>
      <w:fldSimple w:instr=" SEQ Figure \* ARABIC ">
        <w:r>
          <w:rPr>
            <w:noProof/>
          </w:rPr>
          <w:t>27</w:t>
        </w:r>
      </w:fldSimple>
      <w:bookmarkEnd w:id="141"/>
      <w:r>
        <w:t xml:space="preserve"> | Comparison of Planned and Actual Fall Work Breakdown Structure</w:t>
      </w:r>
      <w:bookmarkEnd w:id="142"/>
    </w:p>
    <w:p w14:paraId="757213C9" w14:textId="77777777" w:rsidR="00F960A6" w:rsidRDefault="00F960A6" w:rsidP="00F960A6">
      <w:pPr>
        <w:pStyle w:val="Heading2"/>
      </w:pPr>
      <w:bookmarkStart w:id="143" w:name="_Toc480652961"/>
      <w:r>
        <w:t>Spring overview</w:t>
      </w:r>
      <w:bookmarkEnd w:id="143"/>
    </w:p>
    <w:p w14:paraId="346E0938" w14:textId="77777777" w:rsidR="00F960A6" w:rsidRDefault="00F960A6" w:rsidP="00F960A6">
      <w:pPr>
        <w:pStyle w:val="BodyText"/>
        <w:ind w:firstLine="540"/>
      </w:pPr>
      <w:r>
        <w:t xml:space="preserve">At the end of the Spring semester, the team plans to demonstrate a successful implementation of a secure state estimator on the Jetson TK1 aboard the QAV400 quadrotor. The plan is to meet the objectives and constraints as they are outlined in Section </w:t>
      </w:r>
      <w:r>
        <w:fldChar w:fldCharType="begin"/>
      </w:r>
      <w:r>
        <w:instrText xml:space="preserve"> REF _Ref468632654 \r \h </w:instrText>
      </w:r>
      <w:r>
        <w:fldChar w:fldCharType="separate"/>
      </w:r>
      <w:r>
        <w:t>1.2</w:t>
      </w:r>
      <w:r>
        <w:fldChar w:fldCharType="end"/>
      </w:r>
      <w:r>
        <w:t>, including real-time data processing and control. To meet this goal, the quadrotor must be assembled, sensors must be mounted on the quadrotor and calibrated, and the SSE must be tested during flight.</w:t>
      </w:r>
    </w:p>
    <w:p w14:paraId="7C648547" w14:textId="77777777" w:rsidR="00F960A6" w:rsidRDefault="00F960A6" w:rsidP="00F960A6">
      <w:pPr>
        <w:pStyle w:val="BodyText"/>
        <w:ind w:firstLine="540"/>
      </w:pPr>
      <w:r>
        <w:t>Due to the lead-time delay for the QAV400 delivery, the quadrotor will be assembled at the beginning of the semester. Once the frame has been assembled, the additional flight hardware will be mounted, including the motors and ESCs, Jetson TK1, Pixhawk controller, sensors, and detailed wiring. It may also be necessary to use CAD software to design 3D-printable pieces to fit all components on the frame. To obtain position and orientation data from the Optitrack vision system, IR-reflective spheres must be attached to the quadrotor frame. Before any quadrotor flight testing, a netted area in the clinic space must be constructed to protect the both quadrotor and the clinic space from damage due to unexpected behavior of the quadrotor.</w:t>
      </w:r>
    </w:p>
    <w:p w14:paraId="3759F020" w14:textId="77777777" w:rsidR="00F960A6" w:rsidRDefault="00F960A6" w:rsidP="00F960A6">
      <w:pPr>
        <w:pStyle w:val="BodyText"/>
        <w:ind w:firstLine="540"/>
      </w:pPr>
      <w:r>
        <w:t>Sensor calibration is another task that must be completed. The communication link to the sensors was established in the Fall semester, but receiving and parsing the data in ROS has yet to be completed. C and Python programs will be written to read in sensor outputs from rostopics and format the data in a way that the SSE can use. The SSE has been coded in simulation, but not thoroughly tested. After finishing testing of the SSE, the algorithm must be converted into C code to run in the ROS environment.</w:t>
      </w:r>
    </w:p>
    <w:p w14:paraId="105DD4DE" w14:textId="77777777" w:rsidR="00F960A6" w:rsidRDefault="00F960A6" w:rsidP="00F960A6">
      <w:pPr>
        <w:pStyle w:val="BodyText"/>
        <w:ind w:firstLine="540"/>
      </w:pPr>
      <w:r>
        <w:lastRenderedPageBreak/>
        <w:t>After the above tasks have been completed, the quadrotor can be tested in actual flight in the clinic space. Data from the Optitrack system will be used as ground truth data in evaluating the performance of the SSE.</w:t>
      </w:r>
    </w:p>
    <w:p w14:paraId="7ABC08EF" w14:textId="77777777" w:rsidR="00F960A6" w:rsidRPr="004631EE" w:rsidRDefault="00F960A6" w:rsidP="00F960A6">
      <w:pPr>
        <w:pStyle w:val="BodyText"/>
        <w:ind w:firstLine="540"/>
      </w:pPr>
      <w:r>
        <w:t>During the beginning half of the semester, the team will plan a trip to NG Space Park for a site visit. The purpose of that trip will be to give a progress update, introduce the new HMC Junior(s) to the NG liaisons, and gather information about the quadrotors or other common hardware from NG if necessary. At the end of the semester, the team will give a final presentation at the NG Space Park facility showing project results.</w:t>
      </w:r>
    </w:p>
    <w:p w14:paraId="1AAFB32F" w14:textId="77777777" w:rsidR="00F960A6" w:rsidRDefault="00F960A6" w:rsidP="00F960A6">
      <w:pPr>
        <w:pStyle w:val="Heading2"/>
      </w:pPr>
      <w:bookmarkStart w:id="144" w:name="_Toc480652962"/>
      <w:r>
        <w:t>Work breakdown structure</w:t>
      </w:r>
      <w:bookmarkEnd w:id="144"/>
    </w:p>
    <w:p w14:paraId="6179DD60" w14:textId="77777777" w:rsidR="00F960A6" w:rsidRPr="00B16EE7" w:rsidRDefault="00F960A6" w:rsidP="00F960A6">
      <w:pPr>
        <w:pStyle w:val="BodyText"/>
        <w:ind w:firstLine="540"/>
      </w:pPr>
      <w:r>
        <w:fldChar w:fldCharType="begin"/>
      </w:r>
      <w:r>
        <w:instrText xml:space="preserve"> REF _Ref270322113 \h </w:instrText>
      </w:r>
      <w:r>
        <w:fldChar w:fldCharType="separate"/>
      </w:r>
      <w:r>
        <w:t xml:space="preserve">Figure </w:t>
      </w:r>
      <w:r>
        <w:rPr>
          <w:noProof/>
        </w:rPr>
        <w:t>28</w:t>
      </w:r>
      <w:r>
        <w:fldChar w:fldCharType="end"/>
      </w:r>
      <w:r>
        <w:t xml:space="preserve"> contains the Work Breakdown Structure for the Spring semester.</w:t>
      </w:r>
    </w:p>
    <w:p w14:paraId="1B2E9AC5"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t>Time (</w:t>
      </w:r>
      <w:r>
        <w:rPr>
          <w:b/>
          <w:sz w:val="20"/>
          <w:u w:val="single"/>
        </w:rPr>
        <w:t>hrs</w:t>
      </w:r>
      <w:r w:rsidRPr="00A40C3F">
        <w:rPr>
          <w:b/>
          <w:sz w:val="20"/>
          <w:u w:val="single"/>
        </w:rPr>
        <w:t>)</w:t>
      </w:r>
      <w:r w:rsidRPr="00A40C3F">
        <w:rPr>
          <w:b/>
          <w:sz w:val="20"/>
          <w:u w:val="single"/>
        </w:rPr>
        <w:tab/>
      </w:r>
    </w:p>
    <w:p w14:paraId="65F44ACF"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7E6DFD5"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30</w:t>
      </w:r>
    </w:p>
    <w:p w14:paraId="1F25D927"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40</w:t>
      </w:r>
    </w:p>
    <w:p w14:paraId="0A0880CB"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4</w:t>
      </w:r>
      <w:r w:rsidRPr="00A40C3F">
        <w:rPr>
          <w:sz w:val="20"/>
        </w:rPr>
        <w:t>0</w:t>
      </w:r>
    </w:p>
    <w:p w14:paraId="03419423"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20</w:t>
      </w:r>
    </w:p>
    <w:p w14:paraId="05DCB286"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7EB96DCF"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10</w:t>
      </w:r>
    </w:p>
    <w:p w14:paraId="2AB698B3"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15</w:t>
      </w:r>
    </w:p>
    <w:p w14:paraId="3A0CD4FB"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95385BD"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15</w:t>
      </w:r>
    </w:p>
    <w:p w14:paraId="343E745C"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100</w:t>
      </w:r>
    </w:p>
    <w:p w14:paraId="5B02B8F3"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20</w:t>
      </w:r>
    </w:p>
    <w:p w14:paraId="127E1FB7"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0B93765E" w14:textId="77777777" w:rsidR="00F960A6" w:rsidRPr="00A40C3F" w:rsidRDefault="00F960A6" w:rsidP="00F960A6">
      <w:pPr>
        <w:tabs>
          <w:tab w:val="left" w:pos="720"/>
          <w:tab w:val="left" w:pos="1440"/>
          <w:tab w:val="left" w:pos="7200"/>
        </w:tabs>
        <w:rPr>
          <w:sz w:val="20"/>
        </w:rPr>
      </w:pPr>
      <w:r>
        <w:rPr>
          <w:sz w:val="20"/>
        </w:rPr>
        <w:tab/>
        <w:t>Teleconferences</w:t>
      </w:r>
      <w:r>
        <w:rPr>
          <w:sz w:val="20"/>
        </w:rPr>
        <w:tab/>
        <w:t>1 x 14 = 14</w:t>
      </w:r>
    </w:p>
    <w:p w14:paraId="3330A12E" w14:textId="77777777" w:rsidR="00F960A6" w:rsidRPr="00A40C3F" w:rsidRDefault="00F960A6" w:rsidP="00F960A6">
      <w:pPr>
        <w:tabs>
          <w:tab w:val="left" w:pos="720"/>
          <w:tab w:val="left" w:pos="1440"/>
          <w:tab w:val="left" w:pos="7200"/>
        </w:tabs>
        <w:rPr>
          <w:sz w:val="20"/>
        </w:rPr>
      </w:pPr>
      <w:r>
        <w:rPr>
          <w:sz w:val="20"/>
        </w:rPr>
        <w:tab/>
        <w:t>Internal Team Meetings</w:t>
      </w:r>
      <w:r>
        <w:rPr>
          <w:sz w:val="20"/>
        </w:rPr>
        <w:tab/>
        <w:t>5 x 14 = 70</w:t>
      </w:r>
    </w:p>
    <w:p w14:paraId="6BA441EB" w14:textId="77777777" w:rsidR="00F960A6" w:rsidRPr="00A40C3F" w:rsidRDefault="00F960A6" w:rsidP="00F960A6">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1781B6E8" w14:textId="77777777" w:rsidR="00F960A6" w:rsidRPr="00A40C3F" w:rsidRDefault="00F960A6" w:rsidP="00F960A6">
      <w:pPr>
        <w:tabs>
          <w:tab w:val="left" w:pos="720"/>
          <w:tab w:val="left" w:pos="1440"/>
          <w:tab w:val="left" w:pos="7200"/>
        </w:tabs>
        <w:rPr>
          <w:sz w:val="20"/>
        </w:rPr>
      </w:pPr>
      <w:r>
        <w:rPr>
          <w:sz w:val="20"/>
        </w:rPr>
        <w:tab/>
        <w:t>Team Leader Meetings</w:t>
      </w:r>
      <w:r>
        <w:rPr>
          <w:sz w:val="20"/>
        </w:rPr>
        <w:tab/>
        <w:t>1 x 3 = 3</w:t>
      </w:r>
    </w:p>
    <w:p w14:paraId="6652905C" w14:textId="77777777" w:rsidR="00F960A6" w:rsidRPr="00A40C3F" w:rsidRDefault="00F960A6" w:rsidP="00F960A6">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08790E77" w14:textId="77777777" w:rsidR="00F960A6" w:rsidRPr="00A40C3F" w:rsidRDefault="00F960A6" w:rsidP="00F960A6">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272C9411" w14:textId="77777777" w:rsidR="00F960A6" w:rsidRPr="00A40C3F" w:rsidRDefault="00F960A6" w:rsidP="00F960A6">
      <w:pPr>
        <w:tabs>
          <w:tab w:val="left" w:pos="720"/>
          <w:tab w:val="left" w:pos="1440"/>
          <w:tab w:val="left" w:pos="7200"/>
        </w:tabs>
        <w:rPr>
          <w:sz w:val="20"/>
        </w:rPr>
      </w:pPr>
      <w:r>
        <w:rPr>
          <w:sz w:val="20"/>
        </w:rPr>
        <w:tab/>
      </w:r>
      <w:r w:rsidRPr="00A40C3F">
        <w:rPr>
          <w:sz w:val="20"/>
        </w:rPr>
        <w:t>S</w:t>
      </w:r>
      <w:r>
        <w:rPr>
          <w:sz w:val="20"/>
        </w:rPr>
        <w:t>pring Presentation</w:t>
      </w:r>
      <w:r>
        <w:rPr>
          <w:sz w:val="20"/>
        </w:rPr>
        <w:tab/>
        <w:t>8 x 4 = 32</w:t>
      </w:r>
    </w:p>
    <w:p w14:paraId="743929CA" w14:textId="77777777" w:rsidR="00F960A6" w:rsidRPr="00A40C3F" w:rsidRDefault="00F960A6" w:rsidP="00F960A6">
      <w:pPr>
        <w:tabs>
          <w:tab w:val="left" w:pos="720"/>
          <w:tab w:val="left" w:pos="1440"/>
          <w:tab w:val="left" w:pos="7200"/>
        </w:tabs>
        <w:rPr>
          <w:sz w:val="20"/>
        </w:rPr>
      </w:pPr>
      <w:r>
        <w:rPr>
          <w:sz w:val="20"/>
        </w:rPr>
        <w:tab/>
        <w:t>Projects Day Presentation</w:t>
      </w:r>
      <w:r>
        <w:rPr>
          <w:sz w:val="20"/>
        </w:rPr>
        <w:tab/>
        <w:t>8 x 4 = 32</w:t>
      </w:r>
    </w:p>
    <w:p w14:paraId="50050D83" w14:textId="77777777" w:rsidR="00F960A6" w:rsidRPr="00A40C3F" w:rsidRDefault="00F960A6" w:rsidP="00F960A6">
      <w:pPr>
        <w:tabs>
          <w:tab w:val="left" w:pos="720"/>
          <w:tab w:val="left" w:pos="1440"/>
          <w:tab w:val="left" w:pos="7200"/>
        </w:tabs>
        <w:rPr>
          <w:sz w:val="20"/>
        </w:rPr>
      </w:pPr>
      <w:r>
        <w:rPr>
          <w:sz w:val="20"/>
        </w:rPr>
        <w:tab/>
        <w:t>Spring Site Visit</w:t>
      </w:r>
      <w:r>
        <w:rPr>
          <w:sz w:val="20"/>
        </w:rPr>
        <w:tab/>
        <w:t>10 x 4 = 40</w:t>
      </w:r>
    </w:p>
    <w:p w14:paraId="6CE4406A" w14:textId="77777777" w:rsidR="00F960A6" w:rsidRPr="00A40C3F" w:rsidRDefault="00F960A6" w:rsidP="00F960A6">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0B881CF2" w14:textId="77777777" w:rsidR="00F960A6" w:rsidRPr="00A40C3F" w:rsidRDefault="00F960A6" w:rsidP="00F960A6">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t>589 hours</w:t>
      </w:r>
    </w:p>
    <w:p w14:paraId="7FCB1BE5" w14:textId="77777777" w:rsidR="00F960A6" w:rsidRDefault="00F960A6" w:rsidP="00F960A6">
      <w:pPr>
        <w:tabs>
          <w:tab w:val="left" w:pos="360"/>
          <w:tab w:val="left" w:pos="720"/>
          <w:tab w:val="left" w:pos="1080"/>
          <w:tab w:val="left" w:pos="1440"/>
          <w:tab w:val="left" w:pos="1800"/>
          <w:tab w:val="left" w:pos="2160"/>
          <w:tab w:val="left" w:pos="7200"/>
        </w:tabs>
      </w:pPr>
    </w:p>
    <w:p w14:paraId="2DFA11EF" w14:textId="77777777" w:rsidR="00F960A6" w:rsidRPr="003A66DA" w:rsidRDefault="00F960A6" w:rsidP="00F960A6">
      <w:pPr>
        <w:pStyle w:val="Caption"/>
      </w:pPr>
      <w:bookmarkStart w:id="145" w:name="_Ref270322113"/>
      <w:r>
        <w:t xml:space="preserve">Figure </w:t>
      </w:r>
      <w:fldSimple w:instr=" SEQ Figure \* ARABIC ">
        <w:r>
          <w:rPr>
            <w:noProof/>
          </w:rPr>
          <w:t>28</w:t>
        </w:r>
      </w:fldSimple>
      <w:bookmarkEnd w:id="145"/>
      <w:r>
        <w:t xml:space="preserve"> | Spring Work Breakdown Structure</w:t>
      </w:r>
    </w:p>
    <w:p w14:paraId="6D8ECD78" w14:textId="77777777" w:rsidR="00F960A6" w:rsidRDefault="00F960A6" w:rsidP="00F960A6">
      <w:pPr>
        <w:pStyle w:val="Heading2"/>
      </w:pPr>
      <w:bookmarkStart w:id="146" w:name="_Toc480652963"/>
      <w:r>
        <w:lastRenderedPageBreak/>
        <w:t>Schedule</w:t>
      </w:r>
      <w:bookmarkEnd w:id="146"/>
    </w:p>
    <w:p w14:paraId="1A6D7805" w14:textId="77777777" w:rsidR="00F960A6" w:rsidRPr="003B0ACD" w:rsidRDefault="00F960A6" w:rsidP="00F960A6">
      <w:pPr>
        <w:pStyle w:val="BodyText"/>
        <w:jc w:val="center"/>
      </w:pPr>
      <w:r>
        <w:rPr>
          <w:noProof/>
        </w:rPr>
        <w:drawing>
          <wp:inline distT="0" distB="0" distL="0" distR="0" wp14:anchorId="35ED0064" wp14:editId="6034CF7F">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4A2225E" w14:textId="77777777" w:rsidR="00F960A6" w:rsidRDefault="00F960A6" w:rsidP="00F960A6">
      <w:pPr>
        <w:pStyle w:val="Caption"/>
      </w:pPr>
      <w:r>
        <w:t xml:space="preserve">Figure </w:t>
      </w:r>
      <w:fldSimple w:instr=" SEQ Figure \* ARABIC ">
        <w:r>
          <w:rPr>
            <w:noProof/>
          </w:rPr>
          <w:t>29</w:t>
        </w:r>
      </w:fldSimple>
      <w:r>
        <w:t xml:space="preserve"> | Spring Gantt chart</w:t>
      </w:r>
    </w:p>
    <w:p w14:paraId="0B0D6617" w14:textId="77777777" w:rsidR="00F960A6" w:rsidRDefault="00F960A6" w:rsidP="00F960A6">
      <w:pPr>
        <w:pStyle w:val="Heading2"/>
      </w:pPr>
      <w:bookmarkStart w:id="147" w:name="_Toc480652964"/>
      <w:r>
        <w:t>Division of labor</w:t>
      </w:r>
      <w:bookmarkEnd w:id="147"/>
    </w:p>
    <w:p w14:paraId="1C12303D" w14:textId="77777777" w:rsidR="00F960A6" w:rsidRDefault="00F960A6" w:rsidP="00F960A6">
      <w:pPr>
        <w:pStyle w:val="BodyText"/>
        <w:ind w:firstLine="540"/>
      </w:pPr>
      <w:r>
        <w:t>The team anticipates the following division of the major tasks in the project:</w:t>
      </w:r>
    </w:p>
    <w:p w14:paraId="00D14A43"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781AA55B"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31469D08"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PR</w:t>
      </w:r>
    </w:p>
    <w:p w14:paraId="7D02FC6B"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RC &amp; AK</w:t>
      </w:r>
    </w:p>
    <w:p w14:paraId="769A7DC5"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RC</w:t>
      </w:r>
    </w:p>
    <w:p w14:paraId="1FD7D3CC"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Spring junior</w:t>
      </w:r>
    </w:p>
    <w:p w14:paraId="35E4FBDF"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2C9F6DC8"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7B436E57"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AK</w:t>
      </w:r>
    </w:p>
    <w:p w14:paraId="64ECF3E4"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71556E6E"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RC &amp; PR</w:t>
      </w:r>
    </w:p>
    <w:p w14:paraId="757A74C8"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AK</w:t>
      </w:r>
    </w:p>
    <w:p w14:paraId="75DF228D"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Spring junior</w:t>
      </w:r>
    </w:p>
    <w:p w14:paraId="0C3D6BD8"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r>
        <w:rPr>
          <w:sz w:val="20"/>
        </w:rPr>
        <w:t>All</w:t>
      </w:r>
    </w:p>
    <w:p w14:paraId="2B5EF13F" w14:textId="77777777" w:rsidR="00F960A6" w:rsidRPr="00A40C3F" w:rsidRDefault="00F960A6" w:rsidP="00F960A6">
      <w:pPr>
        <w:tabs>
          <w:tab w:val="left" w:pos="720"/>
          <w:tab w:val="left" w:pos="1440"/>
          <w:tab w:val="left" w:pos="7200"/>
        </w:tabs>
        <w:rPr>
          <w:sz w:val="20"/>
        </w:rPr>
      </w:pPr>
      <w:r>
        <w:rPr>
          <w:sz w:val="20"/>
        </w:rPr>
        <w:t>Presentation and Preparation</w:t>
      </w:r>
      <w:r>
        <w:rPr>
          <w:sz w:val="20"/>
        </w:rPr>
        <w:tab/>
        <w:t>All</w:t>
      </w:r>
    </w:p>
    <w:p w14:paraId="7459C511" w14:textId="77777777" w:rsidR="00F960A6" w:rsidRPr="00E30817" w:rsidRDefault="00F960A6" w:rsidP="00F960A6">
      <w:pPr>
        <w:tabs>
          <w:tab w:val="left" w:pos="720"/>
          <w:tab w:val="left" w:pos="1440"/>
          <w:tab w:val="left" w:pos="2880"/>
          <w:tab w:val="left" w:pos="7200"/>
        </w:tabs>
      </w:pPr>
      <w:r>
        <w:rPr>
          <w:sz w:val="20"/>
        </w:rPr>
        <w:t>Final Report</w:t>
      </w:r>
      <w:r>
        <w:rPr>
          <w:sz w:val="20"/>
        </w:rPr>
        <w:tab/>
      </w:r>
      <w:r>
        <w:rPr>
          <w:sz w:val="20"/>
        </w:rPr>
        <w:tab/>
      </w:r>
      <w:r>
        <w:rPr>
          <w:sz w:val="20"/>
        </w:rPr>
        <w:tab/>
        <w:t>All</w:t>
      </w:r>
    </w:p>
    <w:p w14:paraId="32EA0C72" w14:textId="77777777" w:rsidR="00F960A6" w:rsidRDefault="00F960A6" w:rsidP="00F960A6">
      <w:pPr>
        <w:pStyle w:val="Heading1"/>
      </w:pPr>
      <w:bookmarkStart w:id="148" w:name="_Toc480652965"/>
      <w:r>
        <w:lastRenderedPageBreak/>
        <w:t>References</w:t>
      </w:r>
      <w:bookmarkEnd w:id="148"/>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49" w:name="_Toc480652966"/>
      <w:r>
        <w:lastRenderedPageBreak/>
        <w:t>Appendix</w:t>
      </w:r>
      <w:bookmarkEnd w:id="149"/>
    </w:p>
    <w:p w14:paraId="40C1564E" w14:textId="77777777" w:rsidR="00F960A6" w:rsidRDefault="00F960A6" w:rsidP="00F960A6">
      <w:pPr>
        <w:pStyle w:val="Heading2"/>
      </w:pPr>
      <w:bookmarkStart w:id="150" w:name="_Ref468379872"/>
      <w:bookmarkStart w:id="151" w:name="_Ref468379878"/>
      <w:bookmarkStart w:id="152" w:name="_Ref468379889"/>
      <w:bookmarkStart w:id="153" w:name="_Toc480652967"/>
      <w:r>
        <w:t>Dynamic model</w:t>
      </w:r>
      <w:bookmarkEnd w:id="150"/>
      <w:bookmarkEnd w:id="151"/>
      <w:bookmarkEnd w:id="152"/>
      <w:bookmarkEnd w:id="153"/>
    </w:p>
    <w:p w14:paraId="5418C1E1" w14:textId="77777777" w:rsidR="00F960A6" w:rsidRDefault="00F960A6" w:rsidP="00F960A6">
      <w:pPr>
        <w:pStyle w:val="Heading2"/>
      </w:pPr>
      <w:bookmarkStart w:id="154" w:name="_Ref468388675"/>
      <w:bookmarkStart w:id="155" w:name="_Toc480652968"/>
      <w:r>
        <w:t>Simulation with SSE algorithm</w:t>
      </w:r>
      <w:bookmarkEnd w:id="154"/>
      <w:bookmarkEnd w:id="155"/>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F960A6">
      <w:pPr>
        <w:pStyle w:val="Heading2"/>
      </w:pPr>
      <w:bookmarkStart w:id="156" w:name="_Toc480652969"/>
      <w:r>
        <w:lastRenderedPageBreak/>
        <w:t>CVXgen Implementation</w:t>
      </w:r>
      <w:bookmarkEnd w:id="156"/>
    </w:p>
    <w:p w14:paraId="18A48BBD" w14:textId="77777777" w:rsidR="00F960A6" w:rsidRDefault="00F960A6" w:rsidP="00F960A6">
      <w:pPr>
        <w:pStyle w:val="Heading3"/>
        <w:tabs>
          <w:tab w:val="clear" w:pos="720"/>
        </w:tabs>
      </w:pPr>
      <w:bookmarkStart w:id="157" w:name="_Ref480577293"/>
      <w:bookmarkStart w:id="158" w:name="_Toc480652970"/>
      <w:bookmarkEnd w:id="157"/>
      <w:r>
        <w:t>Quadrotor SSE, norm-1</w:t>
      </w:r>
      <w:bookmarkEnd w:id="158"/>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59" w:name="_Toc480652971"/>
      <w:bookmarkStart w:id="160" w:name="_Ref480577331"/>
      <w:r>
        <w:t>Quadrotor SSE, summing absolute values</w:t>
      </w:r>
      <w:bookmarkEnd w:id="159"/>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1" w:name="_Toc480652972"/>
      <w:bookmarkStart w:id="162" w:name="_Ref480577385"/>
      <w:bookmarkEnd w:id="160"/>
      <w:r>
        <w:lastRenderedPageBreak/>
        <w:t>Quadrotor SSE, with sparsity</w:t>
      </w:r>
      <w:bookmarkEnd w:id="161"/>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63" w:name="_Ref480577405"/>
      <w:bookmarkEnd w:id="162"/>
      <w:bookmarkEnd w:id="163"/>
      <w:r>
        <w:t xml:space="preserve"> </w:t>
      </w:r>
      <w:bookmarkStart w:id="164" w:name="_Toc480652973"/>
      <w:r>
        <w:t>Separate position and orientation SSEs</w:t>
      </w:r>
      <w:bookmarkEnd w:id="164"/>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 w:author="Paige Rinnert" w:date="2017-04-20T22:18:00Z" w:initials="PR">
    <w:p w14:paraId="0F312CBF" w14:textId="77777777" w:rsidR="00AE23D7" w:rsidRDefault="00AE23D7" w:rsidP="00F960A6">
      <w:pPr>
        <w:pStyle w:val="CommentText"/>
      </w:pPr>
      <w:r>
        <w:rPr>
          <w:rStyle w:val="CommentReference"/>
        </w:rPr>
        <w:annotationRef/>
      </w:r>
      <w:r>
        <w:t>Check that this is the right section link</w:t>
      </w:r>
    </w:p>
  </w:comment>
  <w:comment w:id="54" w:author="Paige Rinnert" w:date="2017-04-20T22:27:00Z" w:initials="PR">
    <w:p w14:paraId="2CAA8C7B" w14:textId="77777777" w:rsidR="00AE23D7" w:rsidRDefault="00AE23D7" w:rsidP="00F960A6">
      <w:pPr>
        <w:pStyle w:val="CommentText"/>
      </w:pPr>
      <w:r>
        <w:rPr>
          <w:rStyle w:val="CommentReference"/>
        </w:rPr>
        <w:annotationRef/>
      </w:r>
      <w:r>
        <w:t>Fix to include gravity</w:t>
      </w:r>
    </w:p>
  </w:comment>
  <w:comment w:id="71" w:author="Aishvarya Korde" w:date="2017-04-18T19:57:00Z" w:initials="AK">
    <w:p w14:paraId="25DC1DEE" w14:textId="77777777" w:rsidR="00AE23D7" w:rsidRDefault="00AE23D7" w:rsidP="00F960A6">
      <w:pPr>
        <w:pStyle w:val="CommentText"/>
      </w:pPr>
      <w:r>
        <w:rPr>
          <w:rStyle w:val="CommentReference"/>
        </w:rPr>
        <w:annotationRef/>
      </w:r>
      <w:r>
        <w:t>Update (AC/RC)</w:t>
      </w:r>
    </w:p>
  </w:comment>
  <w:comment w:id="75" w:author="Aishvarya Korde" w:date="2017-04-18T19:58:00Z" w:initials="AK">
    <w:p w14:paraId="087505BC" w14:textId="77777777" w:rsidR="00AE23D7" w:rsidRDefault="00AE23D7" w:rsidP="00F960A6">
      <w:pPr>
        <w:pStyle w:val="CommentText"/>
      </w:pPr>
      <w:r>
        <w:rPr>
          <w:rStyle w:val="CommentReference"/>
        </w:rPr>
        <w:annotationRef/>
      </w:r>
      <w:r>
        <w:t>AC update with grabbing data and SSE communcation</w:t>
      </w:r>
    </w:p>
  </w:comment>
  <w:comment w:id="79" w:author="Paige Rinnert" w:date="2017-04-24T10:17:00Z" w:initials="PR">
    <w:p w14:paraId="14D4B5A1" w14:textId="77777777" w:rsidR="00AE23D7" w:rsidRDefault="00AE23D7" w:rsidP="00AE23D7">
      <w:pPr>
        <w:pStyle w:val="CommentText"/>
      </w:pPr>
      <w:r>
        <w:rPr>
          <w:rStyle w:val="CommentReference"/>
        </w:rPr>
        <w:annotationRef/>
      </w:r>
      <w:r>
        <w:t>Add number later</w:t>
      </w:r>
    </w:p>
  </w:comment>
  <w:comment w:id="80" w:author="Paige Rinnert" w:date="2017-04-21T23:40:00Z" w:initials="PR">
    <w:p w14:paraId="383601A0" w14:textId="77777777" w:rsidR="00AE23D7" w:rsidRDefault="00AE23D7" w:rsidP="00F960A6">
      <w:pPr>
        <w:pStyle w:val="CommentText"/>
      </w:pPr>
      <w:r>
        <w:rPr>
          <w:rStyle w:val="CommentReference"/>
        </w:rPr>
        <w:annotationRef/>
      </w:r>
      <w:r>
        <w:t>Confirm later what section this should link to</w:t>
      </w:r>
    </w:p>
  </w:comment>
  <w:comment w:id="82" w:author="Aishvarya Korde" w:date="2017-04-18T19:58:00Z" w:initials="AK">
    <w:p w14:paraId="0AE92D4C" w14:textId="77777777" w:rsidR="00AE23D7" w:rsidRDefault="00AE23D7" w:rsidP="00F960A6">
      <w:pPr>
        <w:pStyle w:val="CommentText"/>
      </w:pPr>
      <w:r>
        <w:rPr>
          <w:rStyle w:val="CommentReference"/>
        </w:rPr>
        <w:annotationRef/>
      </w:r>
      <w:r>
        <w:t>RC/JV</w:t>
      </w:r>
    </w:p>
  </w:comment>
  <w:comment w:id="102" w:author="Aishvarya Korde" w:date="2017-04-22T19:34:00Z" w:initials="AK">
    <w:p w14:paraId="04D833DC" w14:textId="3B4B3B6A" w:rsidR="00AE23D7" w:rsidRDefault="00AE23D7">
      <w:pPr>
        <w:pStyle w:val="CommentText"/>
      </w:pPr>
      <w:r>
        <w:rPr>
          <w:rStyle w:val="CommentReference"/>
        </w:rPr>
        <w:annotationRef/>
      </w:r>
      <w:r>
        <w:t>AK: Add a picture of the setup</w:t>
      </w:r>
    </w:p>
  </w:comment>
  <w:comment w:id="135" w:author="Aishvarya Korde" w:date="2017-04-18T20:01:00Z" w:initials="AK">
    <w:p w14:paraId="2E7B6BBE" w14:textId="77777777" w:rsidR="00AE23D7" w:rsidRDefault="00AE23D7" w:rsidP="00F960A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F312CBF" w15:done="0"/>
  <w15:commentEx w15:paraId="2CAA8C7B" w15:done="0"/>
  <w15:commentEx w15:paraId="25DC1DEE" w15:done="0"/>
  <w15:commentEx w15:paraId="087505BC" w15:done="0"/>
  <w15:commentEx w15:paraId="14D4B5A1" w15:done="0"/>
  <w15:commentEx w15:paraId="383601A0" w15:done="0"/>
  <w15:commentEx w15:paraId="0AE92D4C" w15:done="0"/>
  <w15:commentEx w15:paraId="04D833DC" w15:done="0"/>
  <w15:commentEx w15:paraId="2E7B6BB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31AD7" w14:textId="77777777" w:rsidR="00F9765C" w:rsidRDefault="00F9765C">
      <w:r>
        <w:separator/>
      </w:r>
    </w:p>
    <w:p w14:paraId="3DF99AA6" w14:textId="77777777" w:rsidR="00F9765C" w:rsidRDefault="00F9765C"/>
  </w:endnote>
  <w:endnote w:type="continuationSeparator" w:id="0">
    <w:p w14:paraId="6611E47E" w14:textId="77777777" w:rsidR="00F9765C" w:rsidRDefault="00F9765C">
      <w:r>
        <w:continuationSeparator/>
      </w:r>
    </w:p>
    <w:p w14:paraId="5777A08C" w14:textId="77777777" w:rsidR="00F9765C" w:rsidRDefault="00F976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AE23D7" w:rsidRDefault="00AE23D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AE23D7" w:rsidRDefault="00AE23D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AE23D7" w:rsidRDefault="00AE23D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24C6">
      <w:rPr>
        <w:rStyle w:val="PageNumber"/>
        <w:noProof/>
      </w:rPr>
      <w:t>ii</w:t>
    </w:r>
    <w:r>
      <w:rPr>
        <w:rStyle w:val="PageNumber"/>
      </w:rPr>
      <w:fldChar w:fldCharType="end"/>
    </w:r>
  </w:p>
  <w:p w14:paraId="5119FBAB" w14:textId="77777777" w:rsidR="00AE23D7" w:rsidRDefault="00AE23D7">
    <w:pPr>
      <w:pStyle w:val="Footer"/>
    </w:pPr>
  </w:p>
  <w:p w14:paraId="6CD8C1FC" w14:textId="77777777" w:rsidR="00AE23D7" w:rsidRDefault="00AE23D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AE23D7" w:rsidRDefault="00AE23D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E24C6">
      <w:rPr>
        <w:rStyle w:val="PageNumber"/>
        <w:noProof/>
      </w:rPr>
      <w:t>13</w:t>
    </w:r>
    <w:r>
      <w:rPr>
        <w:rStyle w:val="PageNumber"/>
      </w:rPr>
      <w:fldChar w:fldCharType="end"/>
    </w:r>
  </w:p>
  <w:p w14:paraId="72396B3E" w14:textId="77777777" w:rsidR="00AE23D7" w:rsidRDefault="00AE23D7">
    <w:pPr>
      <w:pStyle w:val="Footer"/>
      <w:ind w:right="360"/>
    </w:pPr>
  </w:p>
  <w:p w14:paraId="1FD40D41" w14:textId="77777777" w:rsidR="00AE23D7" w:rsidRDefault="00AE23D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29BCA" w14:textId="77777777" w:rsidR="00F9765C" w:rsidRDefault="00F9765C">
      <w:r>
        <w:separator/>
      </w:r>
    </w:p>
    <w:p w14:paraId="14AF8B4C" w14:textId="77777777" w:rsidR="00F9765C" w:rsidRDefault="00F9765C"/>
  </w:footnote>
  <w:footnote w:type="continuationSeparator" w:id="0">
    <w:p w14:paraId="14348A14" w14:textId="77777777" w:rsidR="00F9765C" w:rsidRDefault="00F9765C">
      <w:r>
        <w:continuationSeparator/>
      </w:r>
    </w:p>
    <w:p w14:paraId="3EA1E347" w14:textId="77777777" w:rsidR="00F9765C" w:rsidRDefault="00F9765C"/>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AE23D7" w:rsidRDefault="00AE23D7">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3BF8"/>
    <w:rsid w:val="0014426A"/>
    <w:rsid w:val="00144C74"/>
    <w:rsid w:val="00147B51"/>
    <w:rsid w:val="0015053B"/>
    <w:rsid w:val="00153EB5"/>
    <w:rsid w:val="00154CB8"/>
    <w:rsid w:val="00154DD4"/>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23D7"/>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24C6"/>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comments" Target="comments.xml"/><Relationship Id="rId16" Type="http://schemas.microsoft.com/office/2011/relationships/commentsExtended" Target="commentsExtended.xml"/><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AD52AD-8991-BD47-A667-4AD8A3928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1</TotalTime>
  <Pages>64</Pages>
  <Words>17799</Words>
  <Characters>101457</Characters>
  <Application>Microsoft Macintosh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119018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3</cp:revision>
  <cp:lastPrinted>2010-08-24T04:33:00Z</cp:lastPrinted>
  <dcterms:created xsi:type="dcterms:W3CDTF">2017-05-04T04:44:00Z</dcterms:created>
  <dcterms:modified xsi:type="dcterms:W3CDTF">2017-05-04T04:58:00Z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