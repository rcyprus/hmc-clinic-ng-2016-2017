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proofErr w:type="spellStart"/>
      <w:r>
        <w:rPr>
          <w:sz w:val="20"/>
        </w:rPr>
        <w:t>Zayra</w:t>
      </w:r>
      <w:proofErr w:type="spellEnd"/>
      <w:r>
        <w:rPr>
          <w:sz w:val="20"/>
        </w:rPr>
        <w:t xml:space="preserve"> Lobo (J)</w:t>
      </w:r>
    </w:p>
    <w:p w14:paraId="305B3078" w14:textId="2E3B2E38" w:rsidR="00B73895" w:rsidRDefault="00B73895" w:rsidP="00B73895">
      <w:pPr>
        <w:widowControl w:val="0"/>
        <w:tabs>
          <w:tab w:val="left" w:pos="6120"/>
        </w:tabs>
        <w:ind w:left="1440"/>
        <w:rPr>
          <w:sz w:val="20"/>
        </w:rPr>
      </w:pPr>
      <w:r>
        <w:rPr>
          <w:sz w:val="20"/>
        </w:rPr>
        <w:t xml:space="preserve">Paige </w:t>
      </w:r>
      <w:proofErr w:type="spellStart"/>
      <w:r>
        <w:rPr>
          <w:sz w:val="20"/>
        </w:rPr>
        <w:t>Rinnert</w:t>
      </w:r>
      <w:proofErr w:type="spellEnd"/>
      <w:r>
        <w:rPr>
          <w:sz w:val="20"/>
        </w:rPr>
        <w:t xml:space="preserve">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 xml:space="preserve">Ken </w:t>
      </w:r>
      <w:proofErr w:type="spellStart"/>
      <w:r>
        <w:rPr>
          <w:sz w:val="20"/>
        </w:rPr>
        <w:t>Dreshfield</w:t>
      </w:r>
      <w:proofErr w:type="spellEnd"/>
      <w:r>
        <w:rPr>
          <w:sz w:val="20"/>
        </w:rPr>
        <w:t xml:space="preserve">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 xml:space="preserve">Stephanie </w:t>
      </w:r>
      <w:proofErr w:type="spellStart"/>
      <w:r>
        <w:rPr>
          <w:sz w:val="20"/>
        </w:rPr>
        <w:t>Tsuei</w:t>
      </w:r>
      <w:proofErr w:type="spellEnd"/>
      <w:r>
        <w:rPr>
          <w:sz w:val="20"/>
        </w:rPr>
        <w:t xml:space="preserve">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478468"/>
      <w:r>
        <w:lastRenderedPageBreak/>
        <w:t>ABSTRACT</w:t>
      </w:r>
      <w:bookmarkEnd w:id="0"/>
      <w:bookmarkEnd w:id="2"/>
    </w:p>
    <w:p w14:paraId="20E5946C" w14:textId="028CB551" w:rsidR="00563121" w:rsidRPr="003374C8" w:rsidRDefault="00563121" w:rsidP="00E05DED">
      <w:pPr>
        <w:spacing w:line="480" w:lineRule="auto"/>
        <w:ind w:firstLine="547"/>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 xml:space="preserve">produces outputs that agree with expectations based on the motor inputs </w:t>
      </w:r>
      <w:r>
        <w:t xml:space="preserve">and that the </w:t>
      </w:r>
      <w:commentRangeStart w:id="3"/>
      <w:r>
        <w:t xml:space="preserve">SSE </w:t>
      </w:r>
      <w:r w:rsidR="0079611A">
        <w:t>is capable of producing an accurate estimate of the system state</w:t>
      </w:r>
      <w:commentRangeEnd w:id="3"/>
      <w:r w:rsidR="00971C18">
        <w:rPr>
          <w:rStyle w:val="CommentReference"/>
        </w:rPr>
        <w:commentReference w:id="3"/>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 xml:space="preserve">including the </w:t>
      </w:r>
      <w:proofErr w:type="spellStart"/>
      <w:r>
        <w:t>OptiTrack</w:t>
      </w:r>
      <w:proofErr w:type="spellEnd"/>
      <w:r>
        <w:t xml:space="preserve"> vision system for producing ground truth data, and the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4" w:name="_Toc452429018"/>
    <w:p w14:paraId="2A126E07" w14:textId="10C1FA27" w:rsidR="00E50516"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E50516">
        <w:rPr>
          <w:noProof/>
        </w:rPr>
        <w:t>ABSTRACT</w:t>
      </w:r>
      <w:r w:rsidR="00E50516">
        <w:rPr>
          <w:noProof/>
        </w:rPr>
        <w:tab/>
      </w:r>
      <w:r w:rsidR="00E50516">
        <w:rPr>
          <w:noProof/>
        </w:rPr>
        <w:fldChar w:fldCharType="begin"/>
      </w:r>
      <w:r w:rsidR="00E50516">
        <w:rPr>
          <w:noProof/>
        </w:rPr>
        <w:instrText xml:space="preserve"> PAGEREF _Toc469478468 \h </w:instrText>
      </w:r>
      <w:r w:rsidR="00E50516">
        <w:rPr>
          <w:noProof/>
        </w:rPr>
      </w:r>
      <w:r w:rsidR="00E50516">
        <w:rPr>
          <w:noProof/>
        </w:rPr>
        <w:fldChar w:fldCharType="separate"/>
      </w:r>
      <w:r w:rsidR="00E50516">
        <w:rPr>
          <w:noProof/>
        </w:rPr>
        <w:t>ii</w:t>
      </w:r>
      <w:r w:rsidR="00E50516">
        <w:rPr>
          <w:noProof/>
        </w:rPr>
        <w:fldChar w:fldCharType="end"/>
      </w:r>
    </w:p>
    <w:p w14:paraId="2013CDFF" w14:textId="5F86396C"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_Toc469478469 \h </w:instrText>
      </w:r>
      <w:r>
        <w:rPr>
          <w:noProof/>
        </w:rPr>
      </w:r>
      <w:r>
        <w:rPr>
          <w:noProof/>
        </w:rPr>
        <w:fldChar w:fldCharType="separate"/>
      </w:r>
      <w:r>
        <w:rPr>
          <w:noProof/>
        </w:rPr>
        <w:t>3</w:t>
      </w:r>
      <w:r>
        <w:rPr>
          <w:noProof/>
        </w:rPr>
        <w:fldChar w:fldCharType="end"/>
      </w:r>
    </w:p>
    <w:p w14:paraId="32D2861B" w14:textId="77BFD431" w:rsidR="00E50516" w:rsidRDefault="00E50516">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_Toc469478470 \h </w:instrText>
      </w:r>
      <w:r>
        <w:fldChar w:fldCharType="separate"/>
      </w:r>
      <w:r>
        <w:t>3</w:t>
      </w:r>
      <w:r>
        <w:fldChar w:fldCharType="end"/>
      </w:r>
    </w:p>
    <w:p w14:paraId="516F84D0" w14:textId="1C420271" w:rsidR="00E50516" w:rsidRDefault="00E50516">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_Toc469478471 \h </w:instrText>
      </w:r>
      <w:r>
        <w:fldChar w:fldCharType="separate"/>
      </w:r>
      <w:r>
        <w:t>3</w:t>
      </w:r>
      <w:r>
        <w:fldChar w:fldCharType="end"/>
      </w:r>
    </w:p>
    <w:p w14:paraId="3E46F295" w14:textId="17AC0C61"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_Toc469478472 \h </w:instrText>
      </w:r>
      <w:r>
        <w:rPr>
          <w:noProof/>
        </w:rPr>
      </w:r>
      <w:r>
        <w:rPr>
          <w:noProof/>
        </w:rPr>
        <w:fldChar w:fldCharType="separate"/>
      </w:r>
      <w:r>
        <w:rPr>
          <w:noProof/>
        </w:rPr>
        <w:t>4</w:t>
      </w:r>
      <w:r>
        <w:rPr>
          <w:noProof/>
        </w:rPr>
        <w:fldChar w:fldCharType="end"/>
      </w:r>
    </w:p>
    <w:p w14:paraId="42D521DC" w14:textId="27E49304"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_Toc469478473 \h </w:instrText>
      </w:r>
      <w:r>
        <w:rPr>
          <w:noProof/>
        </w:rPr>
      </w:r>
      <w:r>
        <w:rPr>
          <w:noProof/>
        </w:rPr>
        <w:fldChar w:fldCharType="separate"/>
      </w:r>
      <w:r>
        <w:rPr>
          <w:noProof/>
        </w:rPr>
        <w:t>4</w:t>
      </w:r>
      <w:r>
        <w:rPr>
          <w:noProof/>
        </w:rPr>
        <w:fldChar w:fldCharType="end"/>
      </w:r>
    </w:p>
    <w:p w14:paraId="0580C5B3" w14:textId="24397CFB"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_Toc469478474 \h </w:instrText>
      </w:r>
      <w:r>
        <w:rPr>
          <w:noProof/>
        </w:rPr>
      </w:r>
      <w:r>
        <w:rPr>
          <w:noProof/>
        </w:rPr>
        <w:fldChar w:fldCharType="separate"/>
      </w:r>
      <w:r>
        <w:rPr>
          <w:noProof/>
        </w:rPr>
        <w:t>5</w:t>
      </w:r>
      <w:r>
        <w:rPr>
          <w:noProof/>
        </w:rPr>
        <w:fldChar w:fldCharType="end"/>
      </w:r>
    </w:p>
    <w:p w14:paraId="382D1029" w14:textId="1C6A9AA1" w:rsidR="00E50516" w:rsidRDefault="00E50516">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_Toc469478475 \h </w:instrText>
      </w:r>
      <w:r>
        <w:fldChar w:fldCharType="separate"/>
      </w:r>
      <w:r>
        <w:t>5</w:t>
      </w:r>
      <w:r>
        <w:fldChar w:fldCharType="end"/>
      </w:r>
    </w:p>
    <w:p w14:paraId="33D1CE36" w14:textId="07048A00" w:rsidR="00E50516" w:rsidRDefault="00E50516">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_Toc469478476 \h </w:instrText>
      </w:r>
      <w:r>
        <w:fldChar w:fldCharType="separate"/>
      </w:r>
      <w:r>
        <w:t>6</w:t>
      </w:r>
      <w:r>
        <w:fldChar w:fldCharType="end"/>
      </w:r>
    </w:p>
    <w:p w14:paraId="12E0B4E1" w14:textId="2A1C1E8F"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_Toc469478477 \h </w:instrText>
      </w:r>
      <w:r>
        <w:rPr>
          <w:noProof/>
        </w:rPr>
      </w:r>
      <w:r>
        <w:rPr>
          <w:noProof/>
        </w:rPr>
        <w:fldChar w:fldCharType="separate"/>
      </w:r>
      <w:r>
        <w:rPr>
          <w:noProof/>
        </w:rPr>
        <w:t>6</w:t>
      </w:r>
      <w:r>
        <w:rPr>
          <w:noProof/>
        </w:rPr>
        <w:fldChar w:fldCharType="end"/>
      </w:r>
    </w:p>
    <w:p w14:paraId="5187C53F" w14:textId="26602BDF"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_Toc469478478 \h </w:instrText>
      </w:r>
      <w:r>
        <w:rPr>
          <w:noProof/>
        </w:rPr>
      </w:r>
      <w:r>
        <w:rPr>
          <w:noProof/>
        </w:rPr>
        <w:fldChar w:fldCharType="separate"/>
      </w:r>
      <w:r>
        <w:rPr>
          <w:noProof/>
        </w:rPr>
        <w:t>7</w:t>
      </w:r>
      <w:r>
        <w:rPr>
          <w:noProof/>
        </w:rPr>
        <w:fldChar w:fldCharType="end"/>
      </w:r>
    </w:p>
    <w:p w14:paraId="60A6F3DA" w14:textId="109E4F03" w:rsidR="00E50516" w:rsidRDefault="00E50516">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_Toc469478479 \h </w:instrText>
      </w:r>
      <w:r>
        <w:fldChar w:fldCharType="separate"/>
      </w:r>
      <w:r>
        <w:t>8</w:t>
      </w:r>
      <w:r>
        <w:fldChar w:fldCharType="end"/>
      </w:r>
    </w:p>
    <w:p w14:paraId="7FE5D698" w14:textId="55D6019B" w:rsidR="00E50516" w:rsidRDefault="00E50516">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_Toc469478480 \h </w:instrText>
      </w:r>
      <w:r>
        <w:fldChar w:fldCharType="separate"/>
      </w:r>
      <w:r>
        <w:t>8</w:t>
      </w:r>
      <w:r>
        <w:fldChar w:fldCharType="end"/>
      </w:r>
    </w:p>
    <w:p w14:paraId="2F6694B5" w14:textId="061FAD0B"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_Toc469478481 \h </w:instrText>
      </w:r>
      <w:r>
        <w:rPr>
          <w:noProof/>
        </w:rPr>
      </w:r>
      <w:r>
        <w:rPr>
          <w:noProof/>
        </w:rPr>
        <w:fldChar w:fldCharType="separate"/>
      </w:r>
      <w:r>
        <w:rPr>
          <w:noProof/>
        </w:rPr>
        <w:t>9</w:t>
      </w:r>
      <w:r>
        <w:rPr>
          <w:noProof/>
        </w:rPr>
        <w:fldChar w:fldCharType="end"/>
      </w:r>
    </w:p>
    <w:p w14:paraId="0D63B79A" w14:textId="39036242" w:rsidR="00E50516" w:rsidRDefault="00E50516">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_Toc469478482 \h </w:instrText>
      </w:r>
      <w:r>
        <w:fldChar w:fldCharType="separate"/>
      </w:r>
      <w:r>
        <w:t>11</w:t>
      </w:r>
      <w:r>
        <w:fldChar w:fldCharType="end"/>
      </w:r>
    </w:p>
    <w:p w14:paraId="45874C3D" w14:textId="2FF744CE"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_Toc469478483 \h </w:instrText>
      </w:r>
      <w:r>
        <w:rPr>
          <w:noProof/>
        </w:rPr>
      </w:r>
      <w:r>
        <w:rPr>
          <w:noProof/>
        </w:rPr>
        <w:fldChar w:fldCharType="separate"/>
      </w:r>
      <w:r>
        <w:rPr>
          <w:noProof/>
        </w:rPr>
        <w:t>13</w:t>
      </w:r>
      <w:r>
        <w:rPr>
          <w:noProof/>
        </w:rPr>
        <w:fldChar w:fldCharType="end"/>
      </w:r>
    </w:p>
    <w:p w14:paraId="728489F6" w14:textId="41F80BCB" w:rsidR="00E50516" w:rsidRDefault="00E50516">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_Toc469478484 \h </w:instrText>
      </w:r>
      <w:r>
        <w:fldChar w:fldCharType="separate"/>
      </w:r>
      <w:r>
        <w:t>13</w:t>
      </w:r>
      <w:r>
        <w:fldChar w:fldCharType="end"/>
      </w:r>
    </w:p>
    <w:p w14:paraId="61AD9F59" w14:textId="5CBFD210" w:rsidR="00E50516" w:rsidRDefault="00E50516">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_Toc469478485 \h </w:instrText>
      </w:r>
      <w:r>
        <w:fldChar w:fldCharType="separate"/>
      </w:r>
      <w:r>
        <w:t>14</w:t>
      </w:r>
      <w:r>
        <w:fldChar w:fldCharType="end"/>
      </w:r>
    </w:p>
    <w:p w14:paraId="5CC6F245" w14:textId="7E4FC20F" w:rsidR="00E50516" w:rsidRDefault="00E50516">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Control Feedback Simulation with Luenberger Observer</w:t>
      </w:r>
      <w:r>
        <w:tab/>
      </w:r>
      <w:r>
        <w:fldChar w:fldCharType="begin"/>
      </w:r>
      <w:r>
        <w:instrText xml:space="preserve"> PAGEREF _Toc469478486 \h </w:instrText>
      </w:r>
      <w:r>
        <w:fldChar w:fldCharType="separate"/>
      </w:r>
      <w:r>
        <w:t>17</w:t>
      </w:r>
      <w:r>
        <w:fldChar w:fldCharType="end"/>
      </w:r>
    </w:p>
    <w:p w14:paraId="57493235" w14:textId="2C98E545" w:rsidR="00E50516" w:rsidRDefault="00E50516">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_Toc469478487 \h </w:instrText>
      </w:r>
      <w:r>
        <w:fldChar w:fldCharType="separate"/>
      </w:r>
      <w:r>
        <w:t>17</w:t>
      </w:r>
      <w:r>
        <w:fldChar w:fldCharType="end"/>
      </w:r>
    </w:p>
    <w:p w14:paraId="2E17FFBC" w14:textId="7BFBB171"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_Toc469478488 \h </w:instrText>
      </w:r>
      <w:r>
        <w:rPr>
          <w:noProof/>
        </w:rPr>
      </w:r>
      <w:r>
        <w:rPr>
          <w:noProof/>
        </w:rPr>
        <w:fldChar w:fldCharType="separate"/>
      </w:r>
      <w:r>
        <w:rPr>
          <w:noProof/>
        </w:rPr>
        <w:t>18</w:t>
      </w:r>
      <w:r>
        <w:rPr>
          <w:noProof/>
        </w:rPr>
        <w:fldChar w:fldCharType="end"/>
      </w:r>
    </w:p>
    <w:p w14:paraId="69BA9906" w14:textId="30B946C0"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_Toc469478489 \h </w:instrText>
      </w:r>
      <w:r>
        <w:rPr>
          <w:noProof/>
        </w:rPr>
      </w:r>
      <w:r>
        <w:rPr>
          <w:noProof/>
        </w:rPr>
        <w:fldChar w:fldCharType="separate"/>
      </w:r>
      <w:r>
        <w:rPr>
          <w:noProof/>
        </w:rPr>
        <w:t>18</w:t>
      </w:r>
      <w:r>
        <w:rPr>
          <w:noProof/>
        </w:rPr>
        <w:fldChar w:fldCharType="end"/>
      </w:r>
    </w:p>
    <w:p w14:paraId="368D7131" w14:textId="513998AB" w:rsidR="00E50516" w:rsidRDefault="00E50516">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_Toc469478490 \h </w:instrText>
      </w:r>
      <w:r>
        <w:fldChar w:fldCharType="separate"/>
      </w:r>
      <w:r>
        <w:t>19</w:t>
      </w:r>
      <w:r>
        <w:fldChar w:fldCharType="end"/>
      </w:r>
    </w:p>
    <w:p w14:paraId="6B3C41DC" w14:textId="077D4225"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_Toc469478491 \h </w:instrText>
      </w:r>
      <w:r>
        <w:rPr>
          <w:noProof/>
        </w:rPr>
      </w:r>
      <w:r>
        <w:rPr>
          <w:noProof/>
        </w:rPr>
        <w:fldChar w:fldCharType="separate"/>
      </w:r>
      <w:r>
        <w:rPr>
          <w:noProof/>
        </w:rPr>
        <w:t>21</w:t>
      </w:r>
      <w:r>
        <w:rPr>
          <w:noProof/>
        </w:rPr>
        <w:fldChar w:fldCharType="end"/>
      </w:r>
    </w:p>
    <w:p w14:paraId="01B785B1" w14:textId="5EF0010C" w:rsidR="00E50516" w:rsidRDefault="00E50516">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_Toc469478492 \h </w:instrText>
      </w:r>
      <w:r>
        <w:fldChar w:fldCharType="separate"/>
      </w:r>
      <w:r>
        <w:t>21</w:t>
      </w:r>
      <w:r>
        <w:fldChar w:fldCharType="end"/>
      </w:r>
    </w:p>
    <w:p w14:paraId="78909903" w14:textId="23CAD89A" w:rsidR="00E50516" w:rsidRDefault="00E50516">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_Toc469478493 \h </w:instrText>
      </w:r>
      <w:r>
        <w:fldChar w:fldCharType="separate"/>
      </w:r>
      <w:r>
        <w:t>23</w:t>
      </w:r>
      <w:r>
        <w:fldChar w:fldCharType="end"/>
      </w:r>
    </w:p>
    <w:p w14:paraId="5E4AED65" w14:textId="20590FFD"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_Toc469478494 \h </w:instrText>
      </w:r>
      <w:r>
        <w:rPr>
          <w:noProof/>
        </w:rPr>
      </w:r>
      <w:r>
        <w:rPr>
          <w:noProof/>
        </w:rPr>
        <w:fldChar w:fldCharType="separate"/>
      </w:r>
      <w:r>
        <w:rPr>
          <w:noProof/>
        </w:rPr>
        <w:t>24</w:t>
      </w:r>
      <w:r>
        <w:rPr>
          <w:noProof/>
        </w:rPr>
        <w:fldChar w:fldCharType="end"/>
      </w:r>
    </w:p>
    <w:p w14:paraId="7B821C6C" w14:textId="0FFC4D24"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_Toc469478495 \h </w:instrText>
      </w:r>
      <w:r>
        <w:rPr>
          <w:noProof/>
        </w:rPr>
      </w:r>
      <w:r>
        <w:rPr>
          <w:noProof/>
        </w:rPr>
        <w:fldChar w:fldCharType="separate"/>
      </w:r>
      <w:r>
        <w:rPr>
          <w:noProof/>
        </w:rPr>
        <w:t>24</w:t>
      </w:r>
      <w:r>
        <w:rPr>
          <w:noProof/>
        </w:rPr>
        <w:fldChar w:fldCharType="end"/>
      </w:r>
    </w:p>
    <w:p w14:paraId="4989482E" w14:textId="54BDE7E5"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_Toc469478496 \h </w:instrText>
      </w:r>
      <w:r>
        <w:rPr>
          <w:noProof/>
        </w:rPr>
      </w:r>
      <w:r>
        <w:rPr>
          <w:noProof/>
        </w:rPr>
        <w:fldChar w:fldCharType="separate"/>
      </w:r>
      <w:r>
        <w:rPr>
          <w:noProof/>
        </w:rPr>
        <w:t>25</w:t>
      </w:r>
      <w:r>
        <w:rPr>
          <w:noProof/>
        </w:rPr>
        <w:fldChar w:fldCharType="end"/>
      </w:r>
    </w:p>
    <w:p w14:paraId="32A2EABF" w14:textId="75B41AC3" w:rsidR="00E50516" w:rsidRDefault="00E50516">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_Toc469478497 \h </w:instrText>
      </w:r>
      <w:r>
        <w:fldChar w:fldCharType="separate"/>
      </w:r>
      <w:r>
        <w:t>25</w:t>
      </w:r>
      <w:r>
        <w:fldChar w:fldCharType="end"/>
      </w:r>
    </w:p>
    <w:p w14:paraId="2F1479A7" w14:textId="33207A5F" w:rsidR="00E50516" w:rsidRDefault="00E50516">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_Toc469478498 \h </w:instrText>
      </w:r>
      <w:r>
        <w:fldChar w:fldCharType="separate"/>
      </w:r>
      <w:r>
        <w:t>28</w:t>
      </w:r>
      <w:r>
        <w:fldChar w:fldCharType="end"/>
      </w:r>
    </w:p>
    <w:p w14:paraId="3F8BD475" w14:textId="75C70FCB"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_Toc469478499 \h </w:instrText>
      </w:r>
      <w:r>
        <w:rPr>
          <w:noProof/>
        </w:rPr>
      </w:r>
      <w:r>
        <w:rPr>
          <w:noProof/>
        </w:rPr>
        <w:fldChar w:fldCharType="separate"/>
      </w:r>
      <w:r>
        <w:rPr>
          <w:noProof/>
        </w:rPr>
        <w:t>29</w:t>
      </w:r>
      <w:r>
        <w:rPr>
          <w:noProof/>
        </w:rPr>
        <w:fldChar w:fldCharType="end"/>
      </w:r>
    </w:p>
    <w:p w14:paraId="72626FB5" w14:textId="17811315"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_Toc469478500 \h </w:instrText>
      </w:r>
      <w:r>
        <w:rPr>
          <w:noProof/>
        </w:rPr>
      </w:r>
      <w:r>
        <w:rPr>
          <w:noProof/>
        </w:rPr>
        <w:fldChar w:fldCharType="separate"/>
      </w:r>
      <w:r>
        <w:rPr>
          <w:noProof/>
        </w:rPr>
        <w:t>30</w:t>
      </w:r>
      <w:r>
        <w:rPr>
          <w:noProof/>
        </w:rPr>
        <w:fldChar w:fldCharType="end"/>
      </w:r>
    </w:p>
    <w:p w14:paraId="45645F7A" w14:textId="2233B3F1"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4.4.3.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_Toc469478501 \h </w:instrText>
      </w:r>
      <w:r>
        <w:rPr>
          <w:noProof/>
        </w:rPr>
      </w:r>
      <w:r>
        <w:rPr>
          <w:noProof/>
        </w:rPr>
        <w:fldChar w:fldCharType="separate"/>
      </w:r>
      <w:r>
        <w:rPr>
          <w:noProof/>
        </w:rPr>
        <w:t>31</w:t>
      </w:r>
      <w:r>
        <w:rPr>
          <w:noProof/>
        </w:rPr>
        <w:fldChar w:fldCharType="end"/>
      </w:r>
    </w:p>
    <w:p w14:paraId="36AF9460" w14:textId="01C45EA2" w:rsidR="00E50516" w:rsidRDefault="00E50516">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_Toc469478502 \h </w:instrText>
      </w:r>
      <w:r>
        <w:fldChar w:fldCharType="separate"/>
      </w:r>
      <w:r>
        <w:t>32</w:t>
      </w:r>
      <w:r>
        <w:fldChar w:fldCharType="end"/>
      </w:r>
    </w:p>
    <w:p w14:paraId="08DC048A" w14:textId="67638B07" w:rsidR="00E50516" w:rsidRDefault="00E50516">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_Toc469478503 \h </w:instrText>
      </w:r>
      <w:r>
        <w:fldChar w:fldCharType="separate"/>
      </w:r>
      <w:r>
        <w:t>33</w:t>
      </w:r>
      <w:r>
        <w:fldChar w:fldCharType="end"/>
      </w:r>
    </w:p>
    <w:p w14:paraId="7BA6D78E" w14:textId="4156D6EA" w:rsidR="00E50516" w:rsidRDefault="00E50516">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_Toc469478504 \h </w:instrText>
      </w:r>
      <w:r>
        <w:fldChar w:fldCharType="separate"/>
      </w:r>
      <w:r>
        <w:t>35</w:t>
      </w:r>
      <w:r>
        <w:fldChar w:fldCharType="end"/>
      </w:r>
    </w:p>
    <w:p w14:paraId="4AA84FFB" w14:textId="0D40E5AF"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_Toc469478505 \h </w:instrText>
      </w:r>
      <w:r>
        <w:rPr>
          <w:noProof/>
        </w:rPr>
      </w:r>
      <w:r>
        <w:rPr>
          <w:noProof/>
        </w:rPr>
        <w:fldChar w:fldCharType="separate"/>
      </w:r>
      <w:r>
        <w:rPr>
          <w:noProof/>
        </w:rPr>
        <w:t>36</w:t>
      </w:r>
      <w:r>
        <w:rPr>
          <w:noProof/>
        </w:rPr>
        <w:fldChar w:fldCharType="end"/>
      </w:r>
    </w:p>
    <w:p w14:paraId="36113184" w14:textId="14F8B025" w:rsidR="00E50516" w:rsidRDefault="00E50516">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_Toc469478506 \h </w:instrText>
      </w:r>
      <w:r>
        <w:fldChar w:fldCharType="separate"/>
      </w:r>
      <w:r>
        <w:t>36</w:t>
      </w:r>
      <w:r>
        <w:fldChar w:fldCharType="end"/>
      </w:r>
    </w:p>
    <w:p w14:paraId="4CA56CEB" w14:textId="7BF747A5" w:rsidR="00E50516" w:rsidRDefault="00E50516">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Closed-loop simulation</w:t>
      </w:r>
      <w:r>
        <w:tab/>
      </w:r>
      <w:r>
        <w:fldChar w:fldCharType="begin"/>
      </w:r>
      <w:r>
        <w:instrText xml:space="preserve"> PAGEREF _Toc469478507 \h </w:instrText>
      </w:r>
      <w:r>
        <w:fldChar w:fldCharType="separate"/>
      </w:r>
      <w:r>
        <w:t>38</w:t>
      </w:r>
      <w:r>
        <w:fldChar w:fldCharType="end"/>
      </w:r>
    </w:p>
    <w:p w14:paraId="015056A8" w14:textId="2C55ED12" w:rsidR="00E50516" w:rsidRDefault="00E50516">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_Toc469478508 \h </w:instrText>
      </w:r>
      <w:r>
        <w:fldChar w:fldCharType="separate"/>
      </w:r>
      <w:r>
        <w:t>38</w:t>
      </w:r>
      <w:r>
        <w:fldChar w:fldCharType="end"/>
      </w:r>
    </w:p>
    <w:p w14:paraId="02191200" w14:textId="5D7BF08F" w:rsidR="00E50516" w:rsidRDefault="00E50516">
      <w:pPr>
        <w:pStyle w:val="TOC2"/>
        <w:rPr>
          <w:rFonts w:asciiTheme="minorHAnsi" w:eastAsiaTheme="minorEastAsia" w:hAnsiTheme="minorHAnsi" w:cstheme="minorBidi"/>
          <w:b w:val="0"/>
          <w:smallCaps w:val="0"/>
          <w:sz w:val="22"/>
          <w:szCs w:val="22"/>
        </w:rPr>
      </w:pPr>
      <w:r>
        <w:t>5.4.</w:t>
      </w:r>
      <w:r>
        <w:rPr>
          <w:rFonts w:asciiTheme="minorHAnsi" w:eastAsiaTheme="minorEastAsia" w:hAnsiTheme="minorHAnsi" w:cstheme="minorBidi"/>
          <w:b w:val="0"/>
          <w:smallCaps w:val="0"/>
          <w:sz w:val="22"/>
          <w:szCs w:val="22"/>
        </w:rPr>
        <w:tab/>
      </w:r>
      <w:r>
        <w:t>Laser scanner logged data</w:t>
      </w:r>
      <w:r>
        <w:tab/>
      </w:r>
      <w:r>
        <w:fldChar w:fldCharType="begin"/>
      </w:r>
      <w:r>
        <w:instrText xml:space="preserve"> PAGEREF _Toc469478509 \h </w:instrText>
      </w:r>
      <w:r>
        <w:fldChar w:fldCharType="separate"/>
      </w:r>
      <w:r>
        <w:t>39</w:t>
      </w:r>
      <w:r>
        <w:fldChar w:fldCharType="end"/>
      </w:r>
    </w:p>
    <w:p w14:paraId="16D42880" w14:textId="76E9320A"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_Toc469478510 \h </w:instrText>
      </w:r>
      <w:r>
        <w:rPr>
          <w:noProof/>
        </w:rPr>
      </w:r>
      <w:r>
        <w:rPr>
          <w:noProof/>
        </w:rPr>
        <w:fldChar w:fldCharType="separate"/>
      </w:r>
      <w:r>
        <w:rPr>
          <w:noProof/>
        </w:rPr>
        <w:t>41</w:t>
      </w:r>
      <w:r>
        <w:rPr>
          <w:noProof/>
        </w:rPr>
        <w:fldChar w:fldCharType="end"/>
      </w:r>
    </w:p>
    <w:p w14:paraId="642272B3" w14:textId="79D4FA29" w:rsidR="00E50516" w:rsidRDefault="00E50516">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_Toc469478511 \h </w:instrText>
      </w:r>
      <w:r>
        <w:fldChar w:fldCharType="separate"/>
      </w:r>
      <w:r>
        <w:t>41</w:t>
      </w:r>
      <w:r>
        <w:fldChar w:fldCharType="end"/>
      </w:r>
    </w:p>
    <w:p w14:paraId="1897376D" w14:textId="3F9CE61C" w:rsidR="00E50516" w:rsidRDefault="00E50516">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_Toc469478512 \h </w:instrText>
      </w:r>
      <w:r>
        <w:fldChar w:fldCharType="separate"/>
      </w:r>
      <w:r>
        <w:t>42</w:t>
      </w:r>
      <w:r>
        <w:fldChar w:fldCharType="end"/>
      </w:r>
    </w:p>
    <w:p w14:paraId="7C360C16" w14:textId="407EC407" w:rsidR="00E50516" w:rsidRDefault="00E50516">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_Toc469478513 \h </w:instrText>
      </w:r>
      <w:r>
        <w:fldChar w:fldCharType="separate"/>
      </w:r>
      <w:r>
        <w:t>43</w:t>
      </w:r>
      <w:r>
        <w:fldChar w:fldCharType="end"/>
      </w:r>
    </w:p>
    <w:p w14:paraId="407AB0BD" w14:textId="781C2D02" w:rsidR="00E50516" w:rsidRDefault="00E50516">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_Toc469478514 \h </w:instrText>
      </w:r>
      <w:r>
        <w:fldChar w:fldCharType="separate"/>
      </w:r>
      <w:r>
        <w:t>44</w:t>
      </w:r>
      <w:r>
        <w:fldChar w:fldCharType="end"/>
      </w:r>
    </w:p>
    <w:p w14:paraId="3DDB092B" w14:textId="108F4571" w:rsidR="00E50516" w:rsidRDefault="00E50516">
      <w:pPr>
        <w:pStyle w:val="TOC2"/>
        <w:rPr>
          <w:rFonts w:asciiTheme="minorHAnsi" w:eastAsiaTheme="minorEastAsia" w:hAnsiTheme="minorHAnsi" w:cstheme="minorBidi"/>
          <w:b w:val="0"/>
          <w:smallCaps w:val="0"/>
          <w:sz w:val="22"/>
          <w:szCs w:val="22"/>
        </w:rPr>
      </w:pPr>
      <w:r>
        <w:lastRenderedPageBreak/>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_Toc469478515 \h </w:instrText>
      </w:r>
      <w:r>
        <w:fldChar w:fldCharType="separate"/>
      </w:r>
      <w:r>
        <w:t>44</w:t>
      </w:r>
      <w:r>
        <w:fldChar w:fldCharType="end"/>
      </w:r>
    </w:p>
    <w:p w14:paraId="16FB8D8A" w14:textId="02590D6D"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_Toc469478516 \h </w:instrText>
      </w:r>
      <w:r>
        <w:rPr>
          <w:noProof/>
        </w:rPr>
      </w:r>
      <w:r>
        <w:rPr>
          <w:noProof/>
        </w:rPr>
        <w:fldChar w:fldCharType="separate"/>
      </w:r>
      <w:r>
        <w:rPr>
          <w:noProof/>
        </w:rPr>
        <w:t>45</w:t>
      </w:r>
      <w:r>
        <w:rPr>
          <w:noProof/>
        </w:rPr>
        <w:fldChar w:fldCharType="end"/>
      </w:r>
    </w:p>
    <w:p w14:paraId="4B71B595" w14:textId="2218897C"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_Toc469478517 \h </w:instrText>
      </w:r>
      <w:r>
        <w:rPr>
          <w:noProof/>
        </w:rPr>
      </w:r>
      <w:r>
        <w:rPr>
          <w:noProof/>
        </w:rPr>
        <w:fldChar w:fldCharType="separate"/>
      </w:r>
      <w:r>
        <w:rPr>
          <w:noProof/>
        </w:rPr>
        <w:t>47</w:t>
      </w:r>
      <w:r>
        <w:rPr>
          <w:noProof/>
        </w:rPr>
        <w:fldChar w:fldCharType="end"/>
      </w:r>
    </w:p>
    <w:p w14:paraId="644FF5C9" w14:textId="5DD22BB5" w:rsidR="00E50516" w:rsidRDefault="00E50516">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_Toc469478518 \h </w:instrText>
      </w:r>
      <w:r>
        <w:fldChar w:fldCharType="separate"/>
      </w:r>
      <w:r>
        <w:t>47</w:t>
      </w:r>
      <w:r>
        <w:fldChar w:fldCharType="end"/>
      </w:r>
    </w:p>
    <w:p w14:paraId="6A9505FF" w14:textId="6AC79C4D" w:rsidR="00E50516" w:rsidRDefault="00E50516">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Luenberger observer</w:t>
      </w:r>
      <w:r>
        <w:tab/>
      </w:r>
      <w:r>
        <w:fldChar w:fldCharType="begin"/>
      </w:r>
      <w:r>
        <w:instrText xml:space="preserve"> PAGEREF _Toc469478519 \h </w:instrText>
      </w:r>
      <w:r>
        <w:fldChar w:fldCharType="separate"/>
      </w:r>
      <w:r>
        <w:t>47</w:t>
      </w:r>
      <w:r>
        <w:fldChar w:fldCharType="end"/>
      </w:r>
    </w:p>
    <w:p w14:paraId="7213E9A4" w14:textId="641EAA6B" w:rsidR="00E50516" w:rsidRDefault="00E50516">
      <w:pPr>
        <w:pStyle w:val="TOC2"/>
        <w:rPr>
          <w:rFonts w:asciiTheme="minorHAnsi" w:eastAsiaTheme="minorEastAsia" w:hAnsiTheme="minorHAnsi" w:cstheme="minorBidi"/>
          <w:b w:val="0"/>
          <w:smallCaps w:val="0"/>
          <w:sz w:val="22"/>
          <w:szCs w:val="22"/>
        </w:rPr>
      </w:pPr>
      <w:r>
        <w:t>8.3.</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_Toc469478520 \h </w:instrText>
      </w:r>
      <w:r>
        <w:fldChar w:fldCharType="separate"/>
      </w:r>
      <w:r>
        <w:t>47</w:t>
      </w:r>
      <w:r>
        <w:fldChar w:fldCharType="end"/>
      </w:r>
    </w:p>
    <w:p w14:paraId="73A7133C" w14:textId="75B13385"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5" w:name="_Toc420481765"/>
      <w:bookmarkEnd w:id="4"/>
      <w:r>
        <w:br w:type="page"/>
      </w:r>
    </w:p>
    <w:p w14:paraId="56B8E557" w14:textId="01001ACE" w:rsidR="00047184" w:rsidRDefault="00425301" w:rsidP="003C0EF6">
      <w:pPr>
        <w:pStyle w:val="Heading1"/>
      </w:pPr>
      <w:bookmarkStart w:id="6" w:name="_Toc469478469"/>
      <w:r>
        <w:lastRenderedPageBreak/>
        <w:t>introduction</w:t>
      </w:r>
      <w:bookmarkEnd w:id="5"/>
      <w:bookmarkEnd w:id="6"/>
    </w:p>
    <w:p w14:paraId="383D0CF5" w14:textId="1256D0CE"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 xml:space="preserve">on autonomous vehicles, specifically aircraft. </w:t>
      </w:r>
      <w:r w:rsidR="00E50516">
        <w:rPr>
          <w:sz w:val="24"/>
          <w:szCs w:val="24"/>
        </w:rPr>
        <w:t xml:space="preserve">The introduction contains a description of </w:t>
      </w:r>
      <w:r w:rsidRPr="00965B5A">
        <w:rPr>
          <w:sz w:val="24"/>
          <w:szCs w:val="24"/>
        </w:rPr>
        <w:t>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p>
    <w:p w14:paraId="3E856A4F" w14:textId="34592710" w:rsidR="00B9107D" w:rsidRDefault="00650379" w:rsidP="000A477A">
      <w:pPr>
        <w:pStyle w:val="Heading2"/>
      </w:pPr>
      <w:bookmarkStart w:id="7" w:name="_Toc469478470"/>
      <w:r>
        <w:t>Northrop Grumman</w:t>
      </w:r>
      <w:bookmarkEnd w:id="7"/>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8" w:name="_Ref468632654"/>
      <w:bookmarkStart w:id="9" w:name="_Toc469478471"/>
      <w:r>
        <w:t>Project Statement</w:t>
      </w:r>
      <w:bookmarkEnd w:id="8"/>
      <w:bookmarkEnd w:id="9"/>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10" w:name="_Toc469478472"/>
      <w:r>
        <w:lastRenderedPageBreak/>
        <w:t>Objectives</w:t>
      </w:r>
      <w:bookmarkEnd w:id="10"/>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1" w:name="_Toc469478473"/>
      <w:r>
        <w:t>Constraints</w:t>
      </w:r>
      <w:bookmarkEnd w:id="11"/>
    </w:p>
    <w:p w14:paraId="2165C979" w14:textId="226764C0"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606CEE">
        <w:t xml:space="preserve">Table </w:t>
      </w:r>
      <w:r w:rsidR="00606CEE">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C82290"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72A33781" w:rsidR="006D0971" w:rsidRDefault="005D498E" w:rsidP="005D498E">
      <w:pPr>
        <w:pStyle w:val="Caption"/>
      </w:pPr>
      <w:bookmarkStart w:id="12" w:name="_Ref468633043"/>
      <w:r>
        <w:t xml:space="preserve">Table </w:t>
      </w:r>
      <w:fldSimple w:instr=" SEQ Table \* ARABIC ">
        <w:r w:rsidR="00606CEE">
          <w:rPr>
            <w:noProof/>
          </w:rPr>
          <w:t>1</w:t>
        </w:r>
      </w:fldSimple>
      <w:bookmarkEnd w:id="12"/>
      <w:r>
        <w:t xml:space="preserve"> </w:t>
      </w:r>
      <w:r w:rsidR="003D05D3">
        <w:t>|</w:t>
      </w:r>
      <w:r w:rsidR="006D0971">
        <w:t xml:space="preserve"> Spec</w:t>
      </w:r>
      <w:r w:rsidR="0026100C">
        <w:t>ification</w:t>
      </w:r>
      <w:r w:rsidR="006D0971">
        <w:t>s for a successful SSE</w:t>
      </w:r>
    </w:p>
    <w:p w14:paraId="02F979BC" w14:textId="146190B3"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606CEE">
        <w:t xml:space="preserve">Table </w:t>
      </w:r>
      <w:r w:rsidR="00606CEE">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C7660AF" w:rsidR="00A70B2C" w:rsidRPr="00FB4D5B" w:rsidRDefault="00E50516" w:rsidP="00A70B2C">
      <w:pPr>
        <w:numPr>
          <w:ilvl w:val="0"/>
          <w:numId w:val="20"/>
        </w:numPr>
        <w:spacing w:line="480" w:lineRule="auto"/>
        <w:textAlignment w:val="baseline"/>
        <w:rPr>
          <w:rFonts w:eastAsia="Times"/>
          <w:color w:val="000000" w:themeColor="text1"/>
          <w:szCs w:val="24"/>
        </w:rPr>
      </w:pPr>
      <w:r>
        <w:rPr>
          <w:color w:val="000000" w:themeColor="text1"/>
          <w:szCs w:val="24"/>
        </w:rPr>
        <w:t>All e</w:t>
      </w:r>
      <w:r w:rsidR="006D0971" w:rsidRPr="006D0971">
        <w:rPr>
          <w:color w:val="000000" w:themeColor="text1"/>
          <w:szCs w:val="24"/>
        </w:rPr>
        <w:t xml:space="preserve">quipment and supplies </w:t>
      </w:r>
      <w:r>
        <w:rPr>
          <w:color w:val="000000" w:themeColor="text1"/>
          <w:szCs w:val="24"/>
        </w:rPr>
        <w:t xml:space="preserve">must cost less than </w:t>
      </w:r>
      <w:r w:rsidR="006D0971" w:rsidRPr="006D0971">
        <w:rPr>
          <w:bCs/>
          <w:color w:val="000000" w:themeColor="text1"/>
          <w:szCs w:val="24"/>
        </w:rPr>
        <w:t>$7,000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3" w:name="_Toc469478474"/>
      <w:r>
        <w:lastRenderedPageBreak/>
        <w:t>Functions</w:t>
      </w:r>
      <w:bookmarkEnd w:id="13"/>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4" w:name="_Toc469478475"/>
      <w:r>
        <w:t>Deliverables</w:t>
      </w:r>
      <w:bookmarkEnd w:id="14"/>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5911EA91"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commentRangeStart w:id="15"/>
      <w:r w:rsidR="00E50516">
        <w:rPr>
          <w:rFonts w:eastAsia="Times"/>
          <w:color w:val="000000" w:themeColor="text1"/>
          <w:szCs w:val="24"/>
        </w:rPr>
        <w:t>100</w:t>
      </w:r>
      <w:r>
        <w:rPr>
          <w:rFonts w:eastAsia="Times"/>
          <w:color w:val="000000" w:themeColor="text1"/>
          <w:szCs w:val="24"/>
        </w:rPr>
        <w:t>%</w:t>
      </w:r>
      <w:commentRangeEnd w:id="15"/>
      <w:r w:rsidR="00E50516">
        <w:rPr>
          <w:rStyle w:val="CommentReference"/>
        </w:rPr>
        <w:commentReference w:id="15"/>
      </w:r>
      <w:r>
        <w:rPr>
          <w:rFonts w:eastAsia="Times"/>
          <w:color w:val="000000" w:themeColor="text1"/>
          <w:szCs w:val="24"/>
        </w:rPr>
        <w:t xml:space="preserve"> 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0B14FB0F"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xml:space="preserve">, and </w:t>
      </w:r>
      <w:r w:rsidR="008C2958">
        <w:t>the</w:t>
      </w:r>
      <w:r w:rsidR="007F7C01">
        <w:t xml:space="preserve"> delay </w:t>
      </w:r>
      <w:r w:rsidR="008C2958">
        <w:t>should not</w:t>
      </w:r>
      <w:r w:rsidR="007F7C01">
        <w:t xml:space="preserve">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6" w:name="_Toc469478476"/>
      <w:r>
        <w:t>Project status</w:t>
      </w:r>
      <w:bookmarkEnd w:id="16"/>
    </w:p>
    <w:p w14:paraId="181F8383" w14:textId="3505E2D9" w:rsidR="0077650B" w:rsidRDefault="00144C74" w:rsidP="004B71F6">
      <w:pPr>
        <w:spacing w:line="480" w:lineRule="auto"/>
        <w:ind w:firstLine="540"/>
        <w:jc w:val="both"/>
      </w:pPr>
      <w:r w:rsidRPr="0077650B">
        <w:t xml:space="preserve">This section summarizes </w:t>
      </w:r>
      <w:r w:rsidR="008C2958">
        <w:t xml:space="preserve">the Fall semester </w:t>
      </w:r>
      <w:r w:rsidR="00C22092">
        <w:t>achiev</w:t>
      </w:r>
      <w:r w:rsidR="00796DD7">
        <w:t>ements.</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606CEE">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606CEE">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 xml:space="preserve">hardware connectivity, </w:t>
      </w:r>
      <w:r w:rsidR="00E05DED">
        <w:t xml:space="preserve">quadrotor frame, and </w:t>
      </w:r>
      <w:proofErr w:type="spellStart"/>
      <w:r w:rsidR="00E7066D">
        <w:t>Optitrack</w:t>
      </w:r>
      <w:proofErr w:type="spellEnd"/>
      <w:r w:rsidR="00E05DED">
        <w:t xml:space="preserve"> vision system </w:t>
      </w:r>
      <w:r w:rsidR="00E7066D">
        <w:t>used for positio</w:t>
      </w:r>
      <w:r w:rsidR="00E05DED">
        <w:t>n and orientation verification</w:t>
      </w:r>
      <w:r w:rsidR="00E7066D">
        <w:t>.</w:t>
      </w:r>
    </w:p>
    <w:p w14:paraId="39545155" w14:textId="015ED137" w:rsidR="00023C8D" w:rsidRDefault="00023C8D" w:rsidP="00392BFF">
      <w:pPr>
        <w:pStyle w:val="Heading3"/>
      </w:pPr>
      <w:bookmarkStart w:id="17" w:name="_Ref468637533"/>
      <w:bookmarkStart w:id="18" w:name="_Toc469478477"/>
      <w:r>
        <w:t>Simulation</w:t>
      </w:r>
      <w:bookmarkEnd w:id="17"/>
      <w:bookmarkEnd w:id="18"/>
    </w:p>
    <w:p w14:paraId="2D8CD59E" w14:textId="48BE3D41"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w:t>
      </w:r>
      <w:r w:rsidR="00E05DED">
        <w:t xml:space="preserve"> (see Section </w:t>
      </w:r>
      <w:r w:rsidR="00E05DED">
        <w:fldChar w:fldCharType="begin"/>
      </w:r>
      <w:r w:rsidR="00E05DED">
        <w:instrText xml:space="preserve"> REF _Ref468647384 \r \h </w:instrText>
      </w:r>
      <w:r w:rsidR="00E05DED">
        <w:fldChar w:fldCharType="separate"/>
      </w:r>
      <w:r w:rsidR="00E05DED">
        <w:t>5.1</w:t>
      </w:r>
      <w:r w:rsidR="00E05DED">
        <w:fldChar w:fldCharType="end"/>
      </w:r>
      <w:r w:rsidR="00E05DED">
        <w:t>)</w:t>
      </w:r>
      <w:r w:rsidR="00132A1C">
        <w:t>, and t</w:t>
      </w:r>
      <w:r>
        <w:t xml:space="preserve">he </w:t>
      </w:r>
      <w:r w:rsidR="00132A1C">
        <w:t xml:space="preserve">SSE algorithm </w:t>
      </w:r>
      <w:commentRangeStart w:id="19"/>
      <w:r w:rsidR="00132A1C">
        <w:t xml:space="preserve">has </w:t>
      </w:r>
      <w:commentRangeEnd w:id="19"/>
      <w:r w:rsidR="00E05DED">
        <w:rPr>
          <w:rStyle w:val="CommentReference"/>
        </w:rPr>
        <w:commentReference w:id="19"/>
      </w:r>
      <w:r w:rsidR="00132A1C">
        <w:t xml:space="preserve">been implemented in MATLAB </w:t>
      </w:r>
      <w:r>
        <w:t xml:space="preserve">using CVX (a convex optimization solver). </w:t>
      </w:r>
      <w:r w:rsidR="008C2958">
        <w:t>Two</w:t>
      </w:r>
      <w:r w:rsidR="00BA7E08">
        <w:t xml:space="preserve"> closed loop simulations of the quadrotor system</w:t>
      </w:r>
      <w:r w:rsidR="008C2958">
        <w:t xml:space="preserve"> were run</w:t>
      </w:r>
      <w:r w:rsidR="00BA7E08">
        <w:t>:</w:t>
      </w:r>
      <w:r w:rsidR="00A14B14">
        <w:t xml:space="preserve"> </w:t>
      </w:r>
      <w:r w:rsidR="00BA7E08">
        <w:t xml:space="preserve">the first simulation </w:t>
      </w:r>
      <w:r w:rsidR="00BA7E08">
        <w:lastRenderedPageBreak/>
        <w:t xml:space="preserve">estimates quadrotor states using a traditional </w:t>
      </w:r>
      <w:commentRangeStart w:id="20"/>
      <w:r w:rsidR="00BA7E08">
        <w:t>observer</w:t>
      </w:r>
      <w:commentRangeEnd w:id="20"/>
      <w:r w:rsidR="00E05DED">
        <w:rPr>
          <w:rStyle w:val="CommentReference"/>
        </w:rPr>
        <w:commentReference w:id="20"/>
      </w:r>
      <w:r w:rsidR="00BA7E08">
        <w:t>,</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commentRangeStart w:id="21"/>
      <w:r w:rsidR="00BA7E08">
        <w:t>Running both</w:t>
      </w:r>
      <w:r w:rsidR="00A14B14">
        <w:t xml:space="preserve"> simulation</w:t>
      </w:r>
      <w:r w:rsidR="00BA7E08">
        <w:t xml:space="preserve">s </w:t>
      </w:r>
      <w:r w:rsidR="00383839">
        <w:t>allows a</w:t>
      </w:r>
      <w:r w:rsidR="00BA7E08">
        <w:t xml:space="preserve"> </w:t>
      </w:r>
      <w:r w:rsidR="00383839">
        <w:t>comparison between</w:t>
      </w:r>
      <w:r>
        <w:t xml:space="preserve"> simulation results of the </w:t>
      </w:r>
      <w:r w:rsidR="00BA7E08">
        <w:t>feedback control loop with and without the SSE</w:t>
      </w:r>
      <w:commentRangeEnd w:id="21"/>
      <w:r w:rsidR="00E05DED">
        <w:rPr>
          <w:rStyle w:val="CommentReference"/>
        </w:rPr>
        <w:commentReference w:id="21"/>
      </w:r>
      <w:r w:rsidR="00A14B14">
        <w:t>.</w:t>
      </w:r>
      <w:r w:rsidR="00BA7E08">
        <w:t xml:space="preserve"> At the end of the Fall semester, </w:t>
      </w:r>
      <w:commentRangeStart w:id="22"/>
      <w:r w:rsidR="00985593">
        <w:t>both simulation</w:t>
      </w:r>
      <w:r w:rsidR="008C2958">
        <w:t>s have been completed</w:t>
      </w:r>
      <w:commentRangeEnd w:id="22"/>
      <w:r w:rsidR="00E05DED">
        <w:rPr>
          <w:rStyle w:val="CommentReference"/>
        </w:rPr>
        <w:commentReference w:id="22"/>
      </w:r>
      <w:r w:rsidR="00985593">
        <w:t xml:space="preserve"> and the results can be found in Sections </w:t>
      </w:r>
      <w:r w:rsidR="00985593">
        <w:fldChar w:fldCharType="begin"/>
      </w:r>
      <w:r w:rsidR="00985593">
        <w:instrText xml:space="preserve"> REF _Ref468637656 \r \h </w:instrText>
      </w:r>
      <w:r w:rsidR="00985593">
        <w:fldChar w:fldCharType="separate"/>
      </w:r>
      <w:r w:rsidR="00606CEE">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606CEE">
        <w:t>5.3</w:t>
      </w:r>
      <w:r w:rsidR="00985593">
        <w:fldChar w:fldCharType="end"/>
      </w:r>
      <w:r w:rsidR="00BA7E08">
        <w:t>.</w:t>
      </w:r>
    </w:p>
    <w:p w14:paraId="2A8AAD01" w14:textId="2A915C0F" w:rsidR="00023C8D" w:rsidRDefault="00023C8D" w:rsidP="00392BFF">
      <w:pPr>
        <w:pStyle w:val="Heading3"/>
      </w:pPr>
      <w:bookmarkStart w:id="23" w:name="_Ref468637571"/>
      <w:bookmarkStart w:id="24" w:name="_Toc469478478"/>
      <w:r>
        <w:t>Hardware implementation</w:t>
      </w:r>
      <w:bookmarkEnd w:id="23"/>
      <w:bookmarkEnd w:id="24"/>
    </w:p>
    <w:p w14:paraId="1437FD98" w14:textId="3A2B81A8" w:rsidR="001F07BF" w:rsidRDefault="001F07BF" w:rsidP="001F07BF">
      <w:pPr>
        <w:pStyle w:val="BodyText"/>
        <w:ind w:firstLine="540"/>
      </w:pPr>
      <w:r>
        <w:t xml:space="preserve">The </w:t>
      </w:r>
      <w:r w:rsidR="00D9670D">
        <w:t xml:space="preserve">hardware </w:t>
      </w:r>
      <w:r>
        <w:t>impleme</w:t>
      </w:r>
      <w:r w:rsidR="00985593">
        <w:t>n</w:t>
      </w:r>
      <w:r>
        <w:t xml:space="preserve">ted </w:t>
      </w:r>
      <w:r w:rsidR="007B11F7">
        <w:t xml:space="preserve">during the Fall semester </w:t>
      </w:r>
      <w:r w:rsidR="00E05DED">
        <w:t>falls</w:t>
      </w:r>
      <w:r w:rsidR="007B11F7">
        <w:t xml:space="preserve">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rsidR="008C2958">
        <w:t xml:space="preserve">Data has been logged </w:t>
      </w:r>
      <w:r>
        <w:t xml:space="preserve">from multiple laser scanners simultaneously, but </w:t>
      </w:r>
      <w:r w:rsidR="008C2958">
        <w:t>the 9ODF sensors have</w:t>
      </w:r>
      <w:r>
        <w:t xml:space="preserve"> not </w:t>
      </w:r>
      <w:r w:rsidR="008C2958">
        <w:t xml:space="preserve">been configured </w:t>
      </w:r>
      <w:r w:rsidR="00714EC4">
        <w:t xml:space="preserve">yet </w:t>
      </w:r>
      <w:r w:rsidR="008C2958">
        <w:t>to log</w:t>
      </w:r>
      <w:r>
        <w:t xml:space="preserve"> data.</w:t>
      </w:r>
    </w:p>
    <w:p w14:paraId="4308754E" w14:textId="7F929283" w:rsidR="001F07BF" w:rsidRDefault="001F07BF" w:rsidP="001F07BF">
      <w:pPr>
        <w:pStyle w:val="BodyText"/>
        <w:ind w:firstLine="540"/>
      </w:pPr>
      <w:r>
        <w:t xml:space="preserve">The onboard computer is the Jetson TK1, which </w:t>
      </w:r>
      <w:r w:rsidR="00D9670D">
        <w:t>is running</w:t>
      </w:r>
      <w:r>
        <w:t xml:space="preserve"> </w:t>
      </w:r>
      <w:r w:rsidR="00E05DED">
        <w:t>the</w:t>
      </w:r>
      <w:r>
        <w:t xml:space="preserve">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w:t>
      </w:r>
      <w:proofErr w:type="spellStart"/>
      <w:r>
        <w:t>Pixhawk</w:t>
      </w:r>
      <w:proofErr w:type="spellEnd"/>
      <w:r>
        <w:t xml:space="preserve"> PX4 Flight Controller, which controls the motors of the quadrotor. The </w:t>
      </w:r>
      <w:proofErr w:type="spellStart"/>
      <w:r>
        <w:t>Pixhawk</w:t>
      </w:r>
      <w:proofErr w:type="spellEnd"/>
      <w:r>
        <w:t xml:space="preserve">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w:t>
      </w:r>
      <w:commentRangeStart w:id="25"/>
      <w:r>
        <w:t>delivered</w:t>
      </w:r>
      <w:commentRangeEnd w:id="25"/>
      <w:r w:rsidR="00D6722F">
        <w:rPr>
          <w:rStyle w:val="CommentReference"/>
        </w:rPr>
        <w:commentReference w:id="25"/>
      </w:r>
      <w:r>
        <w:t xml:space="preserve">, </w:t>
      </w:r>
      <w:r w:rsidR="003308B5">
        <w:t>as well as</w:t>
      </w:r>
      <w:r>
        <w:t xml:space="preserve"> an RC controller and receiver to communicate directly with </w:t>
      </w:r>
      <w:r w:rsidR="00D6722F">
        <w:t xml:space="preserve">the </w:t>
      </w:r>
      <w:proofErr w:type="spellStart"/>
      <w:r>
        <w:t>Pixhawk</w:t>
      </w:r>
      <w:proofErr w:type="spellEnd"/>
      <w:r>
        <w:t xml:space="preserve"> while the quadrotor is in flight.</w:t>
      </w:r>
    </w:p>
    <w:p w14:paraId="4559B35D" w14:textId="457C3D1F" w:rsidR="001860FE" w:rsidRDefault="001860FE" w:rsidP="000A477A">
      <w:pPr>
        <w:pStyle w:val="Heading2"/>
      </w:pPr>
      <w:bookmarkStart w:id="26" w:name="_Toc469478479"/>
      <w:r>
        <w:t>Impact</w:t>
      </w:r>
      <w:bookmarkEnd w:id="26"/>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w:t>
      </w:r>
      <w:r>
        <w:lastRenderedPageBreak/>
        <w:t>of the project provides significantly more control over the distribution of the project</w:t>
      </w:r>
      <w:r w:rsidR="00D6722F">
        <w:t xml:space="preserve"> than if the</w:t>
      </w:r>
      <w:r>
        <w:t xml:space="preserve"> results were owned by Northrop Grumman. </w:t>
      </w:r>
    </w:p>
    <w:p w14:paraId="0E1A7333" w14:textId="759E2823" w:rsidR="00023C8D" w:rsidRDefault="00D6722F" w:rsidP="002D0619">
      <w:pPr>
        <w:pStyle w:val="BodyText"/>
        <w:ind w:firstLine="540"/>
      </w:pPr>
      <w:r>
        <w:t xml:space="preserve">Northrop Grumman, a defense and aerospace company, hopes to use the results of the project to improve military drones for the United States government. </w:t>
      </w:r>
      <w:r w:rsidR="00714EC4">
        <w:t>The project results could also be published</w:t>
      </w:r>
      <w:r>
        <w:t xml:space="preserve">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7" w:name="_Toc469478480"/>
      <w:r>
        <w:t>Report overview</w:t>
      </w:r>
      <w:bookmarkEnd w:id="27"/>
    </w:p>
    <w:p w14:paraId="0E3EC4C2" w14:textId="104BDE13" w:rsidR="00913B4B" w:rsidRPr="00913B4B" w:rsidRDefault="00913B4B" w:rsidP="004E3B80">
      <w:pPr>
        <w:spacing w:line="480" w:lineRule="auto"/>
        <w:ind w:firstLine="540"/>
        <w:jc w:val="both"/>
      </w:pPr>
      <w:r>
        <w:t xml:space="preserve">The background research about secure state estimation is outlined in Section 2. Section 3 discusses </w:t>
      </w:r>
      <w:r w:rsidR="00817F90">
        <w:t xml:space="preserve">simulations of the dynamic model and control loop with and without the SSE. Section 4 </w:t>
      </w:r>
      <w:r w:rsidR="00194232">
        <w:t>provides an overview of the hardware implementation</w:t>
      </w:r>
      <w:r>
        <w:t xml:space="preserve">, including </w:t>
      </w:r>
      <w:r w:rsidR="00817F90">
        <w:t>the</w:t>
      </w:r>
      <w:r>
        <w:t xml:space="preserve"> </w:t>
      </w:r>
      <w:r w:rsidR="00817F90">
        <w:t xml:space="preserve">selected </w:t>
      </w:r>
      <w:r>
        <w:t>se</w:t>
      </w:r>
      <w:r w:rsidR="00DA2164">
        <w:t>nsors, onboard computer, flight</w:t>
      </w:r>
      <w:r>
        <w:t xml:space="preserve"> co</w:t>
      </w:r>
      <w:r w:rsidR="00817F90">
        <w:t>ntroller, quadrotor frame and motors</w:t>
      </w:r>
      <w:r>
        <w:t>, RC transmitter/receiver, and power component</w:t>
      </w:r>
      <w:r w:rsidR="00817F90">
        <w:t>s. The simulation results and data logging from some of the sensors</w:t>
      </w:r>
      <w:r>
        <w:t xml:space="preserve"> </w:t>
      </w:r>
      <w:r w:rsidR="00817F90">
        <w:t xml:space="preserve">are </w:t>
      </w:r>
      <w:r w:rsidR="00194232">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28" w:name="_Ref274917895"/>
      <w:bookmarkStart w:id="29" w:name="_Toc469478481"/>
      <w:r>
        <w:lastRenderedPageBreak/>
        <w:t>Background</w:t>
      </w:r>
      <w:bookmarkEnd w:id="28"/>
      <w:bookmarkEnd w:id="29"/>
    </w:p>
    <w:p w14:paraId="0BF1E3B1" w14:textId="516EEDA0" w:rsidR="00087613" w:rsidRDefault="00714EC4" w:rsidP="00087613">
      <w:pPr>
        <w:pStyle w:val="BodyText"/>
        <w:ind w:firstLine="540"/>
      </w:pPr>
      <w:r>
        <w:t>Autonomous q</w:t>
      </w:r>
      <w:r w:rsidR="00087613">
        <w:t xml:space="preserve">uadrotors are beginning to be used in a wide variety of applications from product delivery to agricultural maintenance and humanitarian aid. </w:t>
      </w:r>
      <w:r>
        <w:t xml:space="preserve">What each of these diverse environments has in common is that </w:t>
      </w:r>
      <w:r w:rsidR="00087613">
        <w:t>the</w:t>
      </w:r>
      <w:r>
        <w:t xml:space="preserve"> autonomous</w:t>
      </w:r>
      <w:r w:rsidR="00087613">
        <w:t xml:space="preserve"> </w:t>
      </w:r>
      <w:r>
        <w:t>vehicle</w:t>
      </w:r>
      <w:r w:rsidR="00087613">
        <w:t xml:space="preserve"> must have a robust control system to properly follow the user’s instructions. Most control systems use feedback control, in which the controller uses</w:t>
      </w:r>
      <w:r w:rsidR="00DB3BEB">
        <w:t xml:space="preserve"> measurements of the</w:t>
      </w:r>
      <w:r w:rsidR="00087613">
        <w:t xml:space="preserve"> system to calculate necessary motor speed adjustments to track desired trajectories.</w:t>
      </w:r>
    </w:p>
    <w:p w14:paraId="59B8B3C6" w14:textId="6E5FD81B" w:rsidR="00087613" w:rsidRDefault="00087613" w:rsidP="00087613">
      <w:pPr>
        <w:pStyle w:val="BodyText"/>
        <w:ind w:firstLine="540"/>
      </w:pPr>
      <w:r>
        <w:t xml:space="preserve">However, in many systems, the system outputs cannot be measured directly. This problem motivates the need for a state estimator, an algorithm that uses motor inputs and sensor measurements to provide an estimate of the </w:t>
      </w:r>
      <w:r w:rsidR="00817F90">
        <w:t>states of the system</w:t>
      </w:r>
      <w:r>
        <w:t xml:space="preserve">. These state estimates are input to the control system instead of the actual, unmeasurable, system states. Yet, a controller that relies on estimated states </w:t>
      </w:r>
      <w:r w:rsidR="00817F90">
        <w:t>will</w:t>
      </w:r>
      <w:r>
        <w:t xml:space="preserve"> only be as good as the estimates. Therefore, more accurate state estimates will ensure better path tracking, and inaccurate state estimates might create an unstable system.</w:t>
      </w:r>
    </w:p>
    <w:p w14:paraId="1DD58ECB" w14:textId="0BCC138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often sufficient when all sensors are functioning as expected, but these methods break down when sensors are compromised </w:t>
      </w:r>
      <w:r w:rsidR="00817F90">
        <w:rPr>
          <w:color w:val="000000" w:themeColor="text1"/>
          <w:szCs w:val="22"/>
        </w:rPr>
        <w:t>or broken</w:t>
      </w:r>
      <w:r>
        <w:rPr>
          <w:color w:val="000000" w:themeColor="text1"/>
          <w:szCs w:val="22"/>
        </w:rPr>
        <w:t xml:space="preserve">. If a sensor starts to output incorrect values, a traditional state estimator may not produce an accurate measure of the system states. If these incorrect states are fed back into the controller, </w:t>
      </w:r>
      <w:r w:rsidR="0025230F">
        <w:rPr>
          <w:color w:val="000000" w:themeColor="text1"/>
          <w:szCs w:val="22"/>
        </w:rPr>
        <w:t xml:space="preserve">it is likely that </w:t>
      </w:r>
      <w:r w:rsidR="00817F90">
        <w:rPr>
          <w:color w:val="000000" w:themeColor="text1"/>
          <w:szCs w:val="22"/>
        </w:rPr>
        <w:t xml:space="preserve">the vehicle </w:t>
      </w:r>
      <w:r w:rsidR="0025230F">
        <w:rPr>
          <w:color w:val="000000" w:themeColor="text1"/>
          <w:szCs w:val="22"/>
        </w:rPr>
        <w:t>will</w:t>
      </w:r>
      <w:r w:rsidR="00817F90">
        <w:rPr>
          <w:color w:val="000000" w:themeColor="text1"/>
          <w:szCs w:val="22"/>
        </w:rPr>
        <w:t xml:space="preserve"> follow</w:t>
      </w:r>
      <w:r>
        <w:rPr>
          <w:color w:val="000000" w:themeColor="text1"/>
          <w:szCs w:val="22"/>
        </w:rPr>
        <w:t xml:space="preserve"> th</w:t>
      </w:r>
      <w:r w:rsidR="00817F90">
        <w:rPr>
          <w:color w:val="000000" w:themeColor="text1"/>
          <w:szCs w:val="22"/>
        </w:rPr>
        <w:t xml:space="preserve">e wrong flight path and </w:t>
      </w:r>
      <w:r w:rsidR="00DB3BEB">
        <w:rPr>
          <w:color w:val="000000" w:themeColor="text1"/>
          <w:szCs w:val="22"/>
        </w:rPr>
        <w:t xml:space="preserve">could </w:t>
      </w:r>
      <w:r w:rsidR="00817F90">
        <w:rPr>
          <w:color w:val="000000" w:themeColor="text1"/>
          <w:szCs w:val="22"/>
        </w:rPr>
        <w:t>crash</w:t>
      </w:r>
      <w:r>
        <w:rPr>
          <w:color w:val="000000" w:themeColor="text1"/>
          <w:szCs w:val="22"/>
        </w:rPr>
        <w:t xml:space="preserve"> int</w:t>
      </w:r>
      <w:r w:rsidR="00DB3BEB">
        <w:rPr>
          <w:color w:val="000000" w:themeColor="text1"/>
          <w:szCs w:val="22"/>
        </w:rPr>
        <w:t>o the ground or another vehicle</w:t>
      </w:r>
      <w:r>
        <w:rPr>
          <w:color w:val="000000" w:themeColor="text1"/>
          <w:szCs w:val="22"/>
        </w:rPr>
        <w:t>.</w:t>
      </w:r>
    </w:p>
    <w:p w14:paraId="24D3CFC0" w14:textId="637F830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w:t>
      </w:r>
      <w:r w:rsidR="00817F90">
        <w:rPr>
          <w:color w:val="000000" w:themeColor="text1"/>
          <w:szCs w:val="22"/>
        </w:rPr>
        <w:t xml:space="preserve">decrease the </w:t>
      </w:r>
      <w:r w:rsidR="00B13470">
        <w:rPr>
          <w:color w:val="000000" w:themeColor="text1"/>
          <w:szCs w:val="22"/>
        </w:rPr>
        <w:t>possibility that</w:t>
      </w:r>
      <w:r w:rsidR="00817F90">
        <w:rPr>
          <w:color w:val="000000" w:themeColor="text1"/>
          <w:szCs w:val="22"/>
        </w:rPr>
        <w:t xml:space="preserve"> a vehicle </w:t>
      </w:r>
      <w:r w:rsidR="00B13470">
        <w:rPr>
          <w:color w:val="000000" w:themeColor="text1"/>
          <w:szCs w:val="22"/>
        </w:rPr>
        <w:t>will</w:t>
      </w:r>
      <w:r w:rsidR="00817F90">
        <w:rPr>
          <w:color w:val="000000" w:themeColor="text1"/>
          <w:szCs w:val="22"/>
        </w:rPr>
        <w:t xml:space="preserve"> behave in an unexpected and dangerous way</w:t>
      </w:r>
      <w:r>
        <w:rPr>
          <w:color w:val="000000" w:themeColor="text1"/>
          <w:szCs w:val="22"/>
        </w:rPr>
        <w:t xml:space="preserve">, the </w:t>
      </w:r>
      <w:r w:rsidR="00B13470">
        <w:rPr>
          <w:color w:val="000000" w:themeColor="text1"/>
          <w:szCs w:val="22"/>
        </w:rPr>
        <w:t xml:space="preserve">focus of the project </w:t>
      </w:r>
      <w:r>
        <w:rPr>
          <w:color w:val="000000" w:themeColor="text1"/>
          <w:szCs w:val="22"/>
        </w:rPr>
        <w:t xml:space="preserve">is </w:t>
      </w:r>
      <w:r w:rsidR="00B13470">
        <w:rPr>
          <w:color w:val="000000" w:themeColor="text1"/>
          <w:szCs w:val="22"/>
        </w:rPr>
        <w:t>to implement</w:t>
      </w:r>
      <w:r>
        <w:rPr>
          <w:color w:val="000000" w:themeColor="text1"/>
          <w:szCs w:val="22"/>
        </w:rPr>
        <w:t xml:space="preserve">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w:t>
      </w:r>
      <w:r w:rsidR="00B30470">
        <w:rPr>
          <w:color w:val="000000" w:themeColor="text1"/>
          <w:szCs w:val="22"/>
        </w:rPr>
        <w:t>s</w:t>
      </w:r>
      <w:r>
        <w:rPr>
          <w:color w:val="000000" w:themeColor="text1"/>
          <w:szCs w:val="22"/>
        </w:rPr>
        <w:t>. These types of attacks can affect both the behavior of the control system and the actuators that control the motors. The scope of this project focuses on sensor attacks, in the form of broken, compromised, or noisy sensor outputs.</w:t>
      </w:r>
    </w:p>
    <w:p w14:paraId="6CD5AF98" w14:textId="065EC086" w:rsidR="00087613" w:rsidRDefault="00087613" w:rsidP="00087613">
      <w:pPr>
        <w:pStyle w:val="BodyText"/>
        <w:ind w:firstLine="540"/>
      </w:pPr>
      <w:r>
        <w:t>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w:t>
      </w:r>
      <w:r w:rsidR="00B30470">
        <w:t xml:space="preserve"> learning, and thus there exist</w:t>
      </w:r>
      <w:r>
        <w:t xml:space="preserve"> many toolkits with preprogrammed optimization solvers, such as </w:t>
      </w:r>
      <w:r w:rsidR="00B30470">
        <w:t>MATLAB</w:t>
      </w:r>
      <w:r>
        <w:t xml:space="preserve">. Recent advances have drastically reduced the time required for convex optimization solvers to generate solutions, thus making real time solver applications in hardware </w:t>
      </w:r>
      <w:r w:rsidR="00B30470">
        <w:t xml:space="preserve">a possibility </w:t>
      </w:r>
      <w:r>
        <w:t xml:space="preserve">(like </w:t>
      </w:r>
      <w:r w:rsidR="00B30470">
        <w:t xml:space="preserve">flying </w:t>
      </w:r>
      <w:r>
        <w:t xml:space="preserve">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rsidR="00B30470">
        <w:t xml:space="preserve">. </w:t>
      </w:r>
      <w:r w:rsidR="00714EC4">
        <w:t>In this project the convex optimization solver CVX is used because it is</w:t>
      </w:r>
      <w:r>
        <w:t xml:space="preserve"> compatible with </w:t>
      </w:r>
      <w:r w:rsidR="00B30470">
        <w:t>MATLAB</w:t>
      </w:r>
      <w:r>
        <w:t xml:space="preserve">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xml:space="preserve">. The project goal is to implement a pre-existing algorithm, only previously tested in simulation, and validate the algorithm in hardware. The </w:t>
      </w:r>
      <w:r w:rsidR="00714EC4">
        <w:t>goal of the project is not to</w:t>
      </w:r>
      <w:r>
        <w:t xml:space="preserve"> improve nor create a new secure state convex optimization algorithm.</w:t>
      </w:r>
    </w:p>
    <w:p w14:paraId="0D663592" w14:textId="77777777" w:rsidR="00087613" w:rsidRDefault="00087613" w:rsidP="00087613">
      <w:pPr>
        <w:pStyle w:val="Heading2"/>
        <w:numPr>
          <w:ilvl w:val="1"/>
          <w:numId w:val="25"/>
        </w:numPr>
      </w:pPr>
      <w:bookmarkStart w:id="30" w:name="_Toc469478482"/>
      <w:r>
        <w:lastRenderedPageBreak/>
        <w:t>Literature review</w:t>
      </w:r>
      <w:bookmarkEnd w:id="30"/>
    </w:p>
    <w:p w14:paraId="2521E1BB" w14:textId="424BAAE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w:t>
      </w:r>
      <w:r w:rsidR="00B30470">
        <w:rPr>
          <w:color w:val="000000" w:themeColor="text1"/>
          <w:szCs w:val="22"/>
        </w:rPr>
        <w:t>some</w:t>
      </w:r>
      <w:r>
        <w:rPr>
          <w:color w:val="000000" w:themeColor="text1"/>
          <w:szCs w:val="22"/>
        </w:rPr>
        <w:t xml:space="preserve"> robust state estimator</w:t>
      </w:r>
      <w:r w:rsidR="00B30470">
        <w:rPr>
          <w:color w:val="000000" w:themeColor="text1"/>
          <w:szCs w:val="22"/>
        </w:rPr>
        <w:t>s</w:t>
      </w:r>
      <w:r>
        <w:rPr>
          <w:color w:val="000000" w:themeColor="text1"/>
          <w:szCs w:val="22"/>
        </w:rPr>
        <w:t xml:space="preserve">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w:t>
      </w:r>
      <w:proofErr w:type="spellStart"/>
      <w:r>
        <w:rPr>
          <w:color w:val="000000" w:themeColor="text1"/>
          <w:szCs w:val="22"/>
        </w:rPr>
        <w:t>Fawzi</w:t>
      </w:r>
      <w:proofErr w:type="spellEnd"/>
      <w:r>
        <w:rPr>
          <w:color w:val="000000" w:themeColor="text1"/>
          <w:szCs w:val="22"/>
        </w:rPr>
        <w:t xml:space="preserve"> et al. claim it is not effective for large errors in sensor measurements and only works for bounded disturbances. Another method of securing the state estimator is to assume that the disturbances follow a stochastic process. Since </w:t>
      </w:r>
      <w:commentRangeStart w:id="31"/>
      <w:r>
        <w:rPr>
          <w:color w:val="000000" w:themeColor="text1"/>
          <w:szCs w:val="22"/>
        </w:rPr>
        <w:t>stochastic disturbances are predictable</w:t>
      </w:r>
      <w:commentRangeEnd w:id="31"/>
      <w:r w:rsidR="00DB3BEB">
        <w:rPr>
          <w:rStyle w:val="CommentReference"/>
        </w:rPr>
        <w:commentReference w:id="31"/>
      </w:r>
      <w:r>
        <w:rPr>
          <w:color w:val="000000" w:themeColor="text1"/>
          <w:szCs w:val="22"/>
        </w:rPr>
        <w:t xml:space="preserve">, this model is not an accurate representation of unpredictable, real world disturbances. </w:t>
      </w:r>
      <w:commentRangeStart w:id="32"/>
      <w:r>
        <w:rPr>
          <w:color w:val="000000" w:themeColor="text1"/>
          <w:szCs w:val="22"/>
        </w:rPr>
        <w:t xml:space="preserve">Centralized and decentralized filters </w:t>
      </w:r>
      <w:commentRangeEnd w:id="32"/>
      <w:r w:rsidR="00DB3BEB">
        <w:rPr>
          <w:rStyle w:val="CommentReference"/>
        </w:rPr>
        <w:commentReference w:id="32"/>
      </w:r>
      <w:r>
        <w:rPr>
          <w:color w:val="000000" w:themeColor="text1"/>
          <w:szCs w:val="22"/>
        </w:rPr>
        <w:t xml:space="preserve">have also been introduced to detect and identify attacks but these filters are difficult to implement and computationally expensive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51DD847E"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w:t>
      </w:r>
      <w:proofErr w:type="spellStart"/>
      <w:r>
        <w:rPr>
          <w:color w:val="000000" w:themeColor="text1"/>
          <w:szCs w:val="22"/>
        </w:rPr>
        <w:t>Shoukry</w:t>
      </w:r>
      <w:proofErr w:type="spellEnd"/>
      <w:r>
        <w:rPr>
          <w:color w:val="000000" w:themeColor="text1"/>
          <w:szCs w:val="22"/>
        </w:rPr>
        <w:t xml:space="preserve"> et al. focused on reconstructing the state of a nonlinear system given that some sensors are compromised. They posed the state reconstruction problem as a Boolean formula and developed a lazy SMT </w:t>
      </w:r>
      <w:r w:rsidR="00B30470">
        <w:rPr>
          <w:color w:val="000000" w:themeColor="text1"/>
          <w:szCs w:val="22"/>
        </w:rPr>
        <w:t xml:space="preserve">(Satisfiability Modulo Theory) </w:t>
      </w:r>
      <w:r>
        <w:rPr>
          <w:color w:val="000000" w:themeColor="text1"/>
          <w:szCs w:val="22"/>
        </w:rPr>
        <w:t>procedure to solve this problem that uses an SAT</w:t>
      </w:r>
      <w:r w:rsidR="00B30470">
        <w:rPr>
          <w:color w:val="000000" w:themeColor="text1"/>
          <w:szCs w:val="22"/>
        </w:rPr>
        <w:t xml:space="preserve"> (abbreviation of satisfiability)</w:t>
      </w:r>
      <w:r>
        <w:rPr>
          <w:color w:val="000000" w:themeColor="text1"/>
          <w:szCs w:val="22"/>
        </w:rPr>
        <w:t xml:space="preserve">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650183BD" w14:textId="00F0BF4B" w:rsidR="00B30470" w:rsidRPr="003374C8" w:rsidRDefault="00087613" w:rsidP="00087613">
      <w:pPr>
        <w:pStyle w:val="BodyText"/>
        <w:ind w:firstLine="540"/>
        <w:rPr>
          <w:i/>
        </w:rPr>
      </w:pPr>
      <w:r>
        <w:t>According to Lee et al., there are three main approaches to the problem of error correction: geometric, greedy, and combinatorial</w:t>
      </w:r>
      <w:r w:rsidR="00B30470">
        <w:t xml:space="preserve"> </w:t>
      </w:r>
      <w:r w:rsidR="00B30470">
        <w:fldChar w:fldCharType="begin"/>
      </w:r>
      <w:r w:rsidR="00B30470">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rsidR="00B30470">
        <w:fldChar w:fldCharType="separate"/>
      </w:r>
      <w:r w:rsidR="00B30470" w:rsidRPr="00B30470">
        <w:t>[6]</w:t>
      </w:r>
      <w:r w:rsidR="00B30470">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w:t>
      </w:r>
      <w:r>
        <w:lastRenderedPageBreak/>
        <w:t xml:space="preserve">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Mishra et al. also use the combinatorial approach to produce a state est</w:t>
      </w:r>
      <w:r w:rsidR="00DB3BEB">
        <w:t>imator by looking at the residual</w:t>
      </w:r>
      <w:r>
        <w:t xml:space="preserv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r w:rsidR="00B30470">
        <w:t xml:space="preserve"> </w:t>
      </w:r>
      <w:r w:rsidR="00460884">
        <w:t xml:space="preserve">A detailed overview of </w:t>
      </w:r>
      <w:r w:rsidR="00B30470">
        <w:t xml:space="preserve">the algorithms considered for implementation in this project can be found in Section </w:t>
      </w:r>
      <w:r w:rsidR="00B30470">
        <w:fldChar w:fldCharType="begin"/>
      </w:r>
      <w:r w:rsidR="00B30470">
        <w:instrText xml:space="preserve"> REF _Ref469263023 \r \h </w:instrText>
      </w:r>
      <w:r w:rsidR="00B30470">
        <w:fldChar w:fldCharType="separate"/>
      </w:r>
      <w:r w:rsidR="00B30470">
        <w:t>3.4</w:t>
      </w:r>
      <w:r w:rsidR="00B30470">
        <w:fldChar w:fldCharType="end"/>
      </w:r>
      <w:r w:rsidR="00460884">
        <w:t xml:space="preserve">, and simulations of the selected algorithm are in Section </w:t>
      </w:r>
      <w:r w:rsidR="00460884">
        <w:fldChar w:fldCharType="begin"/>
      </w:r>
      <w:r w:rsidR="00460884">
        <w:instrText xml:space="preserve"> REF _Ref469487834 \r \h </w:instrText>
      </w:r>
      <w:r w:rsidR="00460884">
        <w:fldChar w:fldCharType="separate"/>
      </w:r>
      <w:r w:rsidR="00460884">
        <w:t>3.5</w:t>
      </w:r>
      <w:r w:rsidR="00460884">
        <w:fldChar w:fldCharType="end"/>
      </w:r>
      <w:r w:rsidR="00B30470">
        <w:t>.</w:t>
      </w:r>
    </w:p>
    <w:p w14:paraId="7785F05D" w14:textId="1D469C6E" w:rsidR="00190351" w:rsidRDefault="00265AA4" w:rsidP="006832C7">
      <w:pPr>
        <w:pStyle w:val="Heading1"/>
      </w:pPr>
      <w:bookmarkStart w:id="33" w:name="_Toc469478483"/>
      <w:r>
        <w:lastRenderedPageBreak/>
        <w:t>Simulation</w:t>
      </w:r>
      <w:bookmarkEnd w:id="33"/>
    </w:p>
    <w:p w14:paraId="56FD8312" w14:textId="3A7CA434" w:rsidR="00833CF8" w:rsidRDefault="00833CF8" w:rsidP="00833CF8">
      <w:pPr>
        <w:pStyle w:val="BodyText"/>
        <w:ind w:firstLine="540"/>
      </w:pPr>
      <w:r>
        <w:t xml:space="preserve">This section details the process of modeling quadrotor dynamics, selecting </w:t>
      </w:r>
      <w:r w:rsidR="00460884">
        <w:t xml:space="preserve">and implementing </w:t>
      </w:r>
      <w:r>
        <w:t>the secure state estimation algorithm</w:t>
      </w:r>
      <w:r w:rsidR="00460884">
        <w:t xml:space="preserve">, </w:t>
      </w:r>
      <w:r>
        <w:t xml:space="preserve">and running </w:t>
      </w:r>
      <w:r w:rsidR="00460884">
        <w:t xml:space="preserve">control feedback </w:t>
      </w:r>
      <w:r>
        <w:t>simulations on the quadrotor system</w:t>
      </w:r>
      <w:r w:rsidR="00460884">
        <w:t xml:space="preserve"> with and without the </w:t>
      </w:r>
      <w:commentRangeStart w:id="34"/>
      <w:r w:rsidR="00460884">
        <w:t>SSE</w:t>
      </w:r>
      <w:commentRangeEnd w:id="34"/>
      <w:r w:rsidR="00460884">
        <w:rPr>
          <w:rStyle w:val="CommentReference"/>
        </w:rPr>
        <w:commentReference w:id="34"/>
      </w:r>
      <w:r>
        <w:t xml:space="preserve">. Each of the simulations was implemented in MATLAB. </w:t>
      </w:r>
      <w:r>
        <w:fldChar w:fldCharType="begin"/>
      </w:r>
      <w:r>
        <w:instrText xml:space="preserve"> REF _Ref468379610 \h </w:instrText>
      </w:r>
      <w:r>
        <w:fldChar w:fldCharType="separate"/>
      </w:r>
      <w:r w:rsidR="00606CEE">
        <w:t xml:space="preserve">Figure </w:t>
      </w:r>
      <w:r w:rsidR="00606CEE">
        <w:rPr>
          <w:noProof/>
        </w:rPr>
        <w:t>1</w:t>
      </w:r>
      <w:r>
        <w:fldChar w:fldCharType="end"/>
      </w:r>
      <w:r>
        <w:t xml:space="preserve"> contains the high-level control loop for the system, which includes the following: the actuator, which is the </w:t>
      </w:r>
      <w:proofErr w:type="spellStart"/>
      <w:r>
        <w:t>Pixhawk</w:t>
      </w:r>
      <w:proofErr w:type="spellEnd"/>
      <w:r>
        <w:t xml:space="preserve"> controller; the plant, which houses the quadrotor dynamic model; the sensors that measure the system state; and the Jetson TK1, which is the onboard computer that houses the SSE as well as the control gains Kr and K.</w:t>
      </w:r>
    </w:p>
    <w:p w14:paraId="4C26BEB8" w14:textId="5AAA5555" w:rsidR="006631F4" w:rsidRDefault="00C82290" w:rsidP="006631F4">
      <w:pPr>
        <w:pStyle w:val="BodyText"/>
        <w:spacing w:line="240" w:lineRule="auto"/>
      </w:pPr>
      <w:r>
        <w:rPr>
          <w:noProof/>
        </w:rPr>
        <w:drawing>
          <wp:inline distT="0" distB="0" distL="0" distR="0" wp14:anchorId="539892B1" wp14:editId="71CAE54F">
            <wp:extent cx="6273800" cy="2882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ed_High_Level_Control_Diagram.png"/>
                    <pic:cNvPicPr/>
                  </pic:nvPicPr>
                  <pic:blipFill rotWithShape="1">
                    <a:blip r:embed="rId14">
                      <a:extLst>
                        <a:ext uri="{28A0092B-C50C-407E-A947-70E740481C1C}">
                          <a14:useLocalDpi xmlns:a14="http://schemas.microsoft.com/office/drawing/2010/main" val="0"/>
                        </a:ext>
                      </a:extLst>
                    </a:blip>
                    <a:srcRect l="5987" t="6222" r="5011" b="39259"/>
                    <a:stretch/>
                  </pic:blipFill>
                  <pic:spPr bwMode="auto">
                    <a:xfrm>
                      <a:off x="0" y="0"/>
                      <a:ext cx="6282868" cy="2886431"/>
                    </a:xfrm>
                    <a:prstGeom prst="rect">
                      <a:avLst/>
                    </a:prstGeom>
                    <a:ln>
                      <a:noFill/>
                    </a:ln>
                    <a:extLst>
                      <a:ext uri="{53640926-AAD7-44D8-BBD7-CCE9431645EC}">
                        <a14:shadowObscured xmlns:a14="http://schemas.microsoft.com/office/drawing/2010/main"/>
                      </a:ext>
                    </a:extLst>
                  </pic:spPr>
                </pic:pic>
              </a:graphicData>
            </a:graphic>
          </wp:inline>
        </w:drawing>
      </w:r>
    </w:p>
    <w:p w14:paraId="056F8259" w14:textId="705007FA" w:rsidR="006631F4" w:rsidRDefault="006631F4" w:rsidP="006631F4">
      <w:pPr>
        <w:pStyle w:val="Caption"/>
      </w:pPr>
      <w:bookmarkStart w:id="35" w:name="_Ref468379610"/>
      <w:r>
        <w:t xml:space="preserve">Figure </w:t>
      </w:r>
      <w:fldSimple w:instr=" SEQ Figure \* ARABIC ">
        <w:r w:rsidR="00606CEE">
          <w:rPr>
            <w:noProof/>
          </w:rPr>
          <w:t>1</w:t>
        </w:r>
      </w:fldSimple>
      <w:bookmarkEnd w:id="35"/>
      <w:r>
        <w:t xml:space="preserve"> | High-Level Control </w:t>
      </w:r>
      <w:commentRangeStart w:id="36"/>
      <w:commentRangeStart w:id="37"/>
      <w:r>
        <w:t>Diagram</w:t>
      </w:r>
      <w:commentRangeEnd w:id="36"/>
      <w:r w:rsidR="00460884">
        <w:rPr>
          <w:rStyle w:val="CommentReference"/>
          <w:b w:val="0"/>
        </w:rPr>
        <w:commentReference w:id="36"/>
      </w:r>
      <w:commentRangeEnd w:id="37"/>
      <w:r w:rsidR="008B0DD2">
        <w:rPr>
          <w:rStyle w:val="CommentReference"/>
          <w:b w:val="0"/>
        </w:rPr>
        <w:commentReference w:id="37"/>
      </w:r>
    </w:p>
    <w:p w14:paraId="103C2F8A" w14:textId="77777777" w:rsidR="00265AA4" w:rsidRPr="00B53440" w:rsidRDefault="00265AA4" w:rsidP="00265AA4">
      <w:pPr>
        <w:pStyle w:val="Heading2"/>
      </w:pPr>
      <w:bookmarkStart w:id="38" w:name="_Ref469237368"/>
      <w:bookmarkStart w:id="39" w:name="_Toc469478484"/>
      <w:r>
        <w:t>States of the quadrotor</w:t>
      </w:r>
      <w:bookmarkEnd w:id="38"/>
      <w:bookmarkEnd w:id="39"/>
    </w:p>
    <w:p w14:paraId="0BD8FF32" w14:textId="03160144" w:rsidR="00833CF8" w:rsidRDefault="000C0495" w:rsidP="00833CF8">
      <w:pPr>
        <w:pStyle w:val="BodyText"/>
        <w:ind w:firstLine="360"/>
      </w:pPr>
      <w:r>
        <w:t xml:space="preserve">To control a quadrotor, the most relevant states </w:t>
      </w:r>
      <w:r w:rsidR="00833CF8">
        <w:t>are those that are necessary to track a flight path</w:t>
      </w:r>
      <w:r>
        <w:t xml:space="preserve"> and perform autonomous navigation</w:t>
      </w:r>
      <w:r w:rsidR="00833CF8">
        <w:t xml:space="preserve">. The initial proposed states are included in </w:t>
      </w:r>
      <w:r w:rsidR="00833CF8">
        <w:fldChar w:fldCharType="begin"/>
      </w:r>
      <w:r w:rsidR="00833CF8">
        <w:instrText xml:space="preserve"> REF _Ref462840383 \h </w:instrText>
      </w:r>
      <w:r w:rsidR="00833CF8">
        <w:fldChar w:fldCharType="separate"/>
      </w:r>
      <w:r w:rsidR="00606CEE">
        <w:t xml:space="preserve">Table </w:t>
      </w:r>
      <w:r w:rsidR="00606CEE">
        <w:rPr>
          <w:noProof/>
        </w:rPr>
        <w:t>2</w:t>
      </w:r>
      <w:r w:rsidR="00833CF8">
        <w:fldChar w:fldCharType="end"/>
      </w:r>
      <w:r w:rsidR="004A2AA0">
        <w:t>.</w:t>
      </w:r>
      <w:bookmarkStart w:id="40" w:name="_GoBack"/>
      <w:bookmarkEnd w:id="40"/>
    </w:p>
    <w:p w14:paraId="7E3B442C" w14:textId="77777777" w:rsidR="004A2AA0" w:rsidRDefault="004A2AA0" w:rsidP="00833CF8">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4A2AA0" w14:paraId="1F76435A" w14:textId="6E5A7F48" w:rsidTr="004A2AA0">
        <w:trPr>
          <w:jc w:val="center"/>
        </w:trPr>
        <w:tc>
          <w:tcPr>
            <w:tcW w:w="1548" w:type="dxa"/>
          </w:tcPr>
          <w:p w14:paraId="2A8CEB9C" w14:textId="325F00B3" w:rsidR="004A2AA0" w:rsidRPr="004A2AA0" w:rsidRDefault="004A2AA0" w:rsidP="008D2C42">
            <w:pPr>
              <w:pStyle w:val="BodyText"/>
              <w:spacing w:line="276" w:lineRule="auto"/>
              <w:rPr>
                <w:b/>
              </w:rPr>
            </w:pPr>
            <w:r w:rsidRPr="004A2AA0">
              <w:rPr>
                <w:b/>
              </w:rPr>
              <w:t>State</w:t>
            </w:r>
          </w:p>
        </w:tc>
        <w:tc>
          <w:tcPr>
            <w:tcW w:w="3051" w:type="dxa"/>
          </w:tcPr>
          <w:p w14:paraId="7B379C5B" w14:textId="15726E99" w:rsidR="004A2AA0" w:rsidRPr="004A2AA0" w:rsidRDefault="004A2AA0" w:rsidP="008D2C42">
            <w:pPr>
              <w:pStyle w:val="BodyText"/>
              <w:spacing w:line="276" w:lineRule="auto"/>
              <w:jc w:val="left"/>
              <w:rPr>
                <w:b/>
              </w:rPr>
            </w:pPr>
            <w:r w:rsidRPr="004A2AA0">
              <w:rPr>
                <w:b/>
              </w:rPr>
              <w:t>Description</w:t>
            </w:r>
          </w:p>
        </w:tc>
        <w:tc>
          <w:tcPr>
            <w:tcW w:w="1859" w:type="dxa"/>
          </w:tcPr>
          <w:p w14:paraId="20D1D575" w14:textId="7624BCE8" w:rsidR="004A2AA0" w:rsidRPr="004A2AA0" w:rsidRDefault="004A2AA0" w:rsidP="008D2C42">
            <w:pPr>
              <w:pStyle w:val="BodyText"/>
              <w:spacing w:line="276" w:lineRule="auto"/>
              <w:jc w:val="left"/>
              <w:rPr>
                <w:b/>
              </w:rPr>
            </w:pPr>
            <w:r w:rsidRPr="004A2AA0">
              <w:rPr>
                <w:b/>
              </w:rPr>
              <w:t>Variable</w:t>
            </w:r>
            <w:r>
              <w:rPr>
                <w:b/>
              </w:rPr>
              <w:t xml:space="preserve"> names</w:t>
            </w:r>
          </w:p>
        </w:tc>
      </w:tr>
      <w:tr w:rsidR="004A2AA0" w14:paraId="771F2FFE" w14:textId="2CF6BD5A" w:rsidTr="004A2AA0">
        <w:trPr>
          <w:jc w:val="center"/>
        </w:trPr>
        <w:tc>
          <w:tcPr>
            <w:tcW w:w="1548" w:type="dxa"/>
          </w:tcPr>
          <w:p w14:paraId="2F947675" w14:textId="364F7050" w:rsidR="004A2AA0" w:rsidRDefault="004A2AA0" w:rsidP="004A2AA0">
            <w:pPr>
              <w:pStyle w:val="BodyText"/>
              <w:spacing w:line="276" w:lineRule="auto"/>
            </w:pPr>
            <w:r>
              <w:t>Position</w:t>
            </w:r>
          </w:p>
        </w:tc>
        <w:tc>
          <w:tcPr>
            <w:tcW w:w="3051" w:type="dxa"/>
          </w:tcPr>
          <w:p w14:paraId="6D913806" w14:textId="7C5EECA5" w:rsidR="004A2AA0" w:rsidRDefault="004A2AA0" w:rsidP="004A2AA0">
            <w:pPr>
              <w:pStyle w:val="BodyText"/>
              <w:spacing w:line="276" w:lineRule="auto"/>
              <w:jc w:val="left"/>
            </w:pPr>
            <w:r>
              <w:t>Each of x, y, and z</w:t>
            </w:r>
          </w:p>
        </w:tc>
        <w:tc>
          <w:tcPr>
            <w:tcW w:w="1859" w:type="dxa"/>
          </w:tcPr>
          <w:p w14:paraId="10CAE2FD" w14:textId="390D0D47" w:rsidR="004A2AA0" w:rsidRDefault="004A2AA0" w:rsidP="004A2AA0">
            <w:pPr>
              <w:pStyle w:val="BodyText"/>
              <w:spacing w:line="276" w:lineRule="auto"/>
              <w:jc w:val="left"/>
            </w:pPr>
            <m:oMathPara>
              <m:oMath>
                <m:r>
                  <w:rPr>
                    <w:rFonts w:ascii="Cambria Math" w:hAnsi="Cambria Math"/>
                  </w:rPr>
                  <m:t>x, y, z</m:t>
                </m:r>
              </m:oMath>
            </m:oMathPara>
          </w:p>
        </w:tc>
      </w:tr>
      <w:tr w:rsidR="004A2AA0" w14:paraId="4D3C4FAB" w14:textId="5272CDB7" w:rsidTr="004A2AA0">
        <w:trPr>
          <w:jc w:val="center"/>
        </w:trPr>
        <w:tc>
          <w:tcPr>
            <w:tcW w:w="1548" w:type="dxa"/>
          </w:tcPr>
          <w:p w14:paraId="17028394" w14:textId="77777777" w:rsidR="004A2AA0" w:rsidRDefault="004A2AA0" w:rsidP="004A2AA0">
            <w:pPr>
              <w:pStyle w:val="BodyText"/>
              <w:spacing w:line="276" w:lineRule="auto"/>
            </w:pPr>
            <w:r>
              <w:t>Velocity</w:t>
            </w:r>
          </w:p>
        </w:tc>
        <w:tc>
          <w:tcPr>
            <w:tcW w:w="3051" w:type="dxa"/>
          </w:tcPr>
          <w:p w14:paraId="567E7ADD" w14:textId="77777777" w:rsidR="004A2AA0" w:rsidRDefault="004A2AA0" w:rsidP="004A2AA0">
            <w:pPr>
              <w:pStyle w:val="BodyText"/>
              <w:spacing w:line="276" w:lineRule="auto"/>
              <w:jc w:val="left"/>
            </w:pPr>
            <w:r>
              <w:t>Each of X, Y, and Z        time derivatives</w:t>
            </w:r>
          </w:p>
        </w:tc>
        <w:tc>
          <w:tcPr>
            <w:tcW w:w="1859" w:type="dxa"/>
          </w:tcPr>
          <w:p w14:paraId="194ABC1A" w14:textId="49624168" w:rsidR="004A2AA0" w:rsidRDefault="00C82290" w:rsidP="004A2AA0">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4A2AA0" w14:paraId="7EB2DD3A" w14:textId="631EE405" w:rsidTr="004A2AA0">
        <w:trPr>
          <w:jc w:val="center"/>
        </w:trPr>
        <w:tc>
          <w:tcPr>
            <w:tcW w:w="1548" w:type="dxa"/>
          </w:tcPr>
          <w:p w14:paraId="1DC935BB" w14:textId="77777777" w:rsidR="004A2AA0" w:rsidRDefault="004A2AA0" w:rsidP="004A2AA0">
            <w:pPr>
              <w:pStyle w:val="BodyText"/>
              <w:spacing w:line="276" w:lineRule="auto"/>
            </w:pPr>
            <w:r>
              <w:t>Orientation</w:t>
            </w:r>
          </w:p>
        </w:tc>
        <w:tc>
          <w:tcPr>
            <w:tcW w:w="3051" w:type="dxa"/>
          </w:tcPr>
          <w:p w14:paraId="4B1EFBE8" w14:textId="77777777" w:rsidR="004A2AA0" w:rsidRDefault="004A2AA0" w:rsidP="004A2AA0">
            <w:pPr>
              <w:pStyle w:val="BodyText"/>
              <w:spacing w:line="276" w:lineRule="auto"/>
              <w:jc w:val="left"/>
            </w:pPr>
            <w:r>
              <w:t>Each of Roll, Pitch, and Yaw</w:t>
            </w:r>
          </w:p>
        </w:tc>
        <w:tc>
          <w:tcPr>
            <w:tcW w:w="1859" w:type="dxa"/>
          </w:tcPr>
          <w:p w14:paraId="331E84F6" w14:textId="08FA0A62" w:rsidR="004A2AA0" w:rsidRDefault="004A2AA0" w:rsidP="004A2AA0">
            <w:pPr>
              <w:pStyle w:val="BodyText"/>
              <w:spacing w:line="276" w:lineRule="auto"/>
              <w:jc w:val="left"/>
            </w:pPr>
            <m:oMathPara>
              <m:oMath>
                <m:r>
                  <w:rPr>
                    <w:rFonts w:ascii="Cambria Math" w:hAnsi="Cambria Math"/>
                  </w:rPr>
                  <m:t>θ, ϕ, ψ</m:t>
                </m:r>
              </m:oMath>
            </m:oMathPara>
          </w:p>
        </w:tc>
      </w:tr>
      <w:tr w:rsidR="004A2AA0" w14:paraId="4992B0AC" w14:textId="34DF8F7C" w:rsidTr="004A2AA0">
        <w:trPr>
          <w:jc w:val="center"/>
        </w:trPr>
        <w:tc>
          <w:tcPr>
            <w:tcW w:w="1548" w:type="dxa"/>
          </w:tcPr>
          <w:p w14:paraId="2EDDF421" w14:textId="77777777" w:rsidR="004A2AA0" w:rsidRDefault="004A2AA0" w:rsidP="004A2AA0">
            <w:pPr>
              <w:pStyle w:val="BodyText"/>
              <w:spacing w:line="276" w:lineRule="auto"/>
            </w:pPr>
            <w:r>
              <w:t>Angular Velocity</w:t>
            </w:r>
          </w:p>
        </w:tc>
        <w:tc>
          <w:tcPr>
            <w:tcW w:w="3051" w:type="dxa"/>
          </w:tcPr>
          <w:p w14:paraId="13EB6BC9" w14:textId="77777777" w:rsidR="004A2AA0" w:rsidRDefault="004A2AA0" w:rsidP="004A2AA0">
            <w:pPr>
              <w:pStyle w:val="BodyText"/>
              <w:spacing w:line="276" w:lineRule="auto"/>
              <w:jc w:val="left"/>
            </w:pPr>
            <w:r>
              <w:t>Each of Roll, Pitch, and Yaw time derivatives</w:t>
            </w:r>
          </w:p>
        </w:tc>
        <w:tc>
          <w:tcPr>
            <w:tcW w:w="1859" w:type="dxa"/>
          </w:tcPr>
          <w:p w14:paraId="7F9051C6" w14:textId="191BF3A1" w:rsidR="004A2AA0" w:rsidRDefault="00C82290" w:rsidP="004A2AA0">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1B90883C" w14:textId="0B32D0CA" w:rsidR="00265AA4" w:rsidRDefault="00265AA4" w:rsidP="00265AA4">
      <w:pPr>
        <w:pStyle w:val="Caption"/>
      </w:pPr>
      <w:bookmarkStart w:id="41" w:name="_Ref462840383"/>
      <w:r>
        <w:t xml:space="preserve">Table </w:t>
      </w:r>
      <w:fldSimple w:instr=" SEQ Table \* ARABIC ">
        <w:r w:rsidR="00606CEE">
          <w:rPr>
            <w:noProof/>
          </w:rPr>
          <w:t>2</w:t>
        </w:r>
      </w:fldSimple>
      <w:bookmarkEnd w:id="41"/>
      <w:r>
        <w:t xml:space="preserve"> | Quadrotor states</w:t>
      </w:r>
      <w:r w:rsidR="004A2AA0">
        <w:t xml:space="preserve"> and variable names</w:t>
      </w:r>
    </w:p>
    <w:p w14:paraId="23F7A0C2" w14:textId="3D0841F2" w:rsidR="003C1FFC" w:rsidRDefault="003C1FFC" w:rsidP="00833CF8">
      <w:pPr>
        <w:pStyle w:val="BodyText"/>
      </w:pPr>
      <w:bookmarkStart w:id="42"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3CE8F7CD" w14:textId="77777777" w:rsidR="003C1FFC" w:rsidRDefault="003C1FFC" w:rsidP="003C1FFC">
      <w:pPr>
        <w:pStyle w:val="BodyText"/>
        <w:jc w:val="center"/>
      </w:pPr>
      <w:r w:rsidRPr="00D0199D">
        <w:rPr>
          <w:noProof/>
        </w:rPr>
        <w:drawing>
          <wp:inline distT="0" distB="0" distL="0" distR="0" wp14:anchorId="0C734103" wp14:editId="3C91D300">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145"/>
                    <a:stretch/>
                  </pic:blipFill>
                  <pic:spPr bwMode="auto">
                    <a:xfrm>
                      <a:off x="0" y="0"/>
                      <a:ext cx="4144398" cy="242156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50775135" w14:textId="5CD936E9" w:rsidR="003C1FFC" w:rsidRDefault="003C1FFC" w:rsidP="003C1FFC">
      <w:pPr>
        <w:pStyle w:val="Caption"/>
      </w:pPr>
      <w:bookmarkStart w:id="43" w:name="_Ref468387432"/>
      <w:r>
        <w:t xml:space="preserve">Figure </w:t>
      </w:r>
      <w:fldSimple w:instr=" SEQ Figure \* ARABIC ">
        <w:r>
          <w:rPr>
            <w:noProof/>
          </w:rPr>
          <w:t>2</w:t>
        </w:r>
      </w:fldSimple>
      <w:bookmarkEnd w:id="43"/>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7D7582A" w14:textId="3EE7D524" w:rsidR="00833CF8" w:rsidRDefault="00833CF8" w:rsidP="00833CF8">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rsidR="00D54CBB">
        <w:t xml:space="preserve"> and </w:t>
      </w:r>
      <m:oMath>
        <m:r>
          <w:rPr>
            <w:rFonts w:ascii="Cambria Math" w:hAnsi="Cambria Math"/>
          </w:rPr>
          <m:t>y</m:t>
        </m:r>
      </m:oMath>
      <w:r>
        <w:t xml:space="preserve"> position states </w:t>
      </w:r>
      <w:r w:rsidR="000C0495">
        <w:t>are</w:t>
      </w:r>
      <w:r>
        <w:t xml:space="preserve"> unnecessary</w:t>
      </w:r>
      <w:r w:rsidR="00D54CBB">
        <w:t>. The remaining ten states (</w:t>
      </w:r>
      <m:oMath>
        <m:r>
          <w:rPr>
            <w:rFonts w:ascii="Cambria Math" w:hAnsi="Cambria Math"/>
          </w:rPr>
          <m:t>z</m:t>
        </m:r>
      </m:oMath>
      <w:r w:rsidR="00D54CBB">
        <w:t xml:space="preserve"> position; </w:t>
      </w:r>
      <m:oMath>
        <m:r>
          <w:rPr>
            <w:rFonts w:ascii="Cambria Math" w:hAnsi="Cambria Math"/>
          </w:rPr>
          <m:t>x</m:t>
        </m:r>
      </m:oMath>
      <w:r w:rsidR="00D54CBB">
        <w:t xml:space="preserve">, </w:t>
      </w:r>
      <m:oMath>
        <m:r>
          <w:rPr>
            <w:rFonts w:ascii="Cambria Math" w:hAnsi="Cambria Math"/>
          </w:rPr>
          <m:t>y</m:t>
        </m:r>
      </m:oMath>
      <w:r w:rsidR="00D54CBB">
        <w:t xml:space="preserve">, </w:t>
      </w:r>
      <m:oMath>
        <m:r>
          <w:rPr>
            <w:rFonts w:ascii="Cambria Math" w:hAnsi="Cambria Math"/>
          </w:rPr>
          <m:t>z</m:t>
        </m:r>
      </m:oMath>
      <w:r w:rsidR="000C0495">
        <w:t xml:space="preserve"> velocity; ro</w:t>
      </w:r>
      <w:proofErr w:type="spellStart"/>
      <w:r w:rsidR="000C0495">
        <w:t>ll</w:t>
      </w:r>
      <w:proofErr w:type="spellEnd"/>
      <w:r w:rsidR="000C0495">
        <w:t xml:space="preserve">, pitch, yaw; angular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sidR="000C0495">
        <w:t>directions) will be used for control</w:t>
      </w:r>
      <w:r>
        <w:t>. If a three-dimensional f</w:t>
      </w:r>
      <w:r w:rsidR="00D54CBB">
        <w:t xml:space="preserve">light path is implemented, the </w:t>
      </w:r>
      <m:oMath>
        <m:r>
          <w:rPr>
            <w:rFonts w:ascii="Cambria Math" w:hAnsi="Cambria Math"/>
          </w:rPr>
          <m:t>x</m:t>
        </m:r>
      </m:oMath>
      <w:r w:rsidR="00D54CBB">
        <w:t xml:space="preserve"> and </w:t>
      </w:r>
      <m:oMath>
        <m:r>
          <w:rPr>
            <w:rFonts w:ascii="Cambria Math" w:hAnsi="Cambria Math"/>
          </w:rPr>
          <m:t>y</m:t>
        </m:r>
      </m:oMath>
      <w:r>
        <w:t xml:space="preserve"> position states will be added back into the control loop with </w:t>
      </w:r>
      <w:r w:rsidR="000C0495">
        <w:t xml:space="preserve">the </w:t>
      </w:r>
      <w:r>
        <w:t>necessary sensor additions.</w:t>
      </w:r>
    </w:p>
    <w:p w14:paraId="6E7DAB65" w14:textId="77777777" w:rsidR="006631F4" w:rsidRDefault="006631F4" w:rsidP="00265AA4">
      <w:pPr>
        <w:pStyle w:val="Heading2"/>
      </w:pPr>
      <w:bookmarkStart w:id="44" w:name="_Ref469236658"/>
      <w:bookmarkStart w:id="45" w:name="_Toc469478485"/>
      <w:r>
        <w:lastRenderedPageBreak/>
        <w:t>Dynamic Model</w:t>
      </w:r>
      <w:bookmarkEnd w:id="42"/>
      <w:bookmarkEnd w:id="44"/>
      <w:bookmarkEnd w:id="45"/>
    </w:p>
    <w:p w14:paraId="6065BE60" w14:textId="1489DE71"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w:t>
      </w:r>
      <w:r w:rsidR="00CC5179">
        <w:t>a quadrotor model was</w:t>
      </w:r>
      <w:r>
        <w:t xml:space="preserve"> adapted from previous research </w:t>
      </w:r>
      <w:r>
        <w:fldChar w:fldCharType="begin"/>
      </w:r>
      <w:r w:rsidR="00B3047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 xml:space="preserve">. </w:t>
      </w:r>
    </w:p>
    <w:p w14:paraId="647F787A" w14:textId="268A4BEA" w:rsidR="003C1FFC" w:rsidRDefault="006631F4" w:rsidP="003C1FFC">
      <w:pPr>
        <w:pStyle w:val="BodyText"/>
        <w:ind w:firstLine="540"/>
      </w:pPr>
      <w:r>
        <w:t xml:space="preserve">Quadrotor control depends on 6 degrees of freedom – 3 translational and 3 rotational, with an input from 4 motors. The dynamics can be derived </w:t>
      </w:r>
      <w:r w:rsidR="003C1FFC">
        <w:t>using a rotation matrix to translate angles from</w:t>
      </w:r>
      <w:r>
        <w:t xml:space="preserve"> the body frame of the q</w:t>
      </w:r>
      <w:r w:rsidR="003C1FFC">
        <w:t>uadrotor to the inertial frame</w:t>
      </w:r>
      <w:r>
        <w:t xml:space="preserve"> </w:t>
      </w:r>
      <w:r w:rsidR="003C1FFC">
        <w:t>(see</w:t>
      </w:r>
      <w:r>
        <w:t xml:space="preserve"> </w:t>
      </w:r>
      <w:r>
        <w:fldChar w:fldCharType="begin"/>
      </w:r>
      <w:r>
        <w:instrText xml:space="preserve"> REF _Ref468387432 \h </w:instrText>
      </w:r>
      <w:r>
        <w:fldChar w:fldCharType="separate"/>
      </w:r>
      <w:r w:rsidR="00606CEE">
        <w:t xml:space="preserve">Figure </w:t>
      </w:r>
      <w:r w:rsidR="00606CEE">
        <w:rPr>
          <w:noProof/>
        </w:rPr>
        <w:t>2</w:t>
      </w:r>
      <w:r>
        <w:fldChar w:fldCharType="end"/>
      </w:r>
      <w:r w:rsidR="003C1FFC">
        <w:t xml:space="preserve"> in the previous section).</w:t>
      </w:r>
    </w:p>
    <w:p w14:paraId="2FD82B7D" w14:textId="3A9796C3" w:rsidR="006631F4" w:rsidRDefault="008D2C42" w:rsidP="003C1FFC">
      <w:pPr>
        <w:pStyle w:val="BodyText"/>
        <w:ind w:firstLine="540"/>
      </w:pPr>
      <w:r>
        <w:t>The physical properties of the quadrotor system govern the equations of motion. The</w:t>
      </w:r>
      <w:r w:rsidR="000C0495">
        <w:t xml:space="preserve"> dynamic model takes into account the</w:t>
      </w:r>
      <w:r>
        <w:t xml:space="preserve"> torque produced by the motors, conservation of energy, and the thrust acting on the quadrotor</w:t>
      </w:r>
      <w:r w:rsidR="000C0495">
        <w:t>,</w:t>
      </w:r>
      <w:r w:rsidR="003D52AD">
        <w:t xml:space="preserve"> </w:t>
      </w:r>
      <w:r w:rsidR="000C0495">
        <w:t xml:space="preserve">shown in </w:t>
      </w:r>
      <w:r w:rsidR="000C0495">
        <w:fldChar w:fldCharType="begin"/>
      </w:r>
      <w:r w:rsidR="000C0495">
        <w:instrText xml:space="preserve"> REF _Ref468387525 \h </w:instrText>
      </w:r>
      <w:r w:rsidR="000C0495">
        <w:fldChar w:fldCharType="separate"/>
      </w:r>
      <w:r w:rsidR="000C0495">
        <w:t xml:space="preserve">Figure </w:t>
      </w:r>
      <w:r w:rsidR="000C0495">
        <w:rPr>
          <w:noProof/>
        </w:rPr>
        <w:t>3</w:t>
      </w:r>
      <w:r w:rsidR="000C0495">
        <w:fldChar w:fldCharType="end"/>
      </w:r>
      <w:r w:rsidR="000C0495">
        <w:t xml:space="preserve"> </w:t>
      </w:r>
      <w:r>
        <w:fldChar w:fldCharType="begin"/>
      </w:r>
      <w:r w:rsidR="00B3047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w:t>
      </w:r>
    </w:p>
    <w:p w14:paraId="13091BE7" w14:textId="77777777" w:rsidR="006631F4" w:rsidRDefault="006631F4" w:rsidP="006631F4">
      <w:pPr>
        <w:pStyle w:val="BodyText"/>
        <w:jc w:val="center"/>
      </w:pPr>
      <w:r>
        <w:rPr>
          <w:noProof/>
        </w:rPr>
        <w:drawing>
          <wp:inline distT="0" distB="0" distL="0" distR="0" wp14:anchorId="1D0A1E02" wp14:editId="1193DA23">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5F8016F3" w14:textId="521E8D76" w:rsidR="006631F4" w:rsidRDefault="006631F4" w:rsidP="006631F4">
      <w:pPr>
        <w:pStyle w:val="Caption"/>
      </w:pPr>
      <w:bookmarkStart w:id="46" w:name="_Ref468387525"/>
      <w:r>
        <w:t xml:space="preserve">Figure </w:t>
      </w:r>
      <w:fldSimple w:instr=" SEQ Figure \* ARABIC ">
        <w:r w:rsidR="00606CEE">
          <w:rPr>
            <w:noProof/>
          </w:rPr>
          <w:t>3</w:t>
        </w:r>
      </w:fldSimple>
      <w:bookmarkEnd w:id="46"/>
      <w:r>
        <w:t xml:space="preserve"> | Forces acting on quadrotor </w:t>
      </w:r>
      <w:r>
        <w:fldChar w:fldCharType="begin"/>
      </w:r>
      <w:r w:rsidR="00B30470">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00B30470" w:rsidRPr="00B30470">
        <w:t>[9]</w:t>
      </w:r>
      <w:r>
        <w:fldChar w:fldCharType="end"/>
      </w:r>
      <w:r>
        <w:t xml:space="preserve"> </w:t>
      </w:r>
    </w:p>
    <w:p w14:paraId="07E1BAD1" w14:textId="77777777" w:rsidR="000C0495" w:rsidRDefault="000C0495" w:rsidP="006631F4">
      <w:pPr>
        <w:pStyle w:val="BodyText"/>
      </w:pPr>
    </w:p>
    <w:p w14:paraId="4952B6D8" w14:textId="77777777" w:rsidR="000C0495" w:rsidRDefault="000C0495" w:rsidP="006631F4">
      <w:pPr>
        <w:pStyle w:val="BodyText"/>
      </w:pPr>
    </w:p>
    <w:p w14:paraId="62A342DE" w14:textId="77777777" w:rsidR="000C0495" w:rsidRDefault="000C0495" w:rsidP="006631F4">
      <w:pPr>
        <w:pStyle w:val="BodyText"/>
      </w:pPr>
    </w:p>
    <w:p w14:paraId="4FFD64A8" w14:textId="7711B8BC" w:rsidR="006631F4" w:rsidRPr="00B524D5" w:rsidRDefault="00833CF8" w:rsidP="006631F4">
      <w:pPr>
        <w:pStyle w:val="BodyText"/>
      </w:pPr>
      <w:r>
        <w:t xml:space="preserve">The resulting governing equations are represented using state space notation in Equations </w:t>
      </w:r>
      <w:r>
        <w:fldChar w:fldCharType="begin"/>
      </w:r>
      <w:r>
        <w:instrText xml:space="preserve"> REF _Ref468624114 \h </w:instrText>
      </w:r>
      <w:r>
        <w:fldChar w:fldCharType="separate"/>
      </w:r>
      <w:r w:rsidR="00606CEE">
        <w:t>(</w:t>
      </w:r>
      <w:r w:rsidR="00606CEE">
        <w:rPr>
          <w:noProof/>
        </w:rPr>
        <w:t>1</w:t>
      </w:r>
      <w:r w:rsidR="00606CEE">
        <w:t>)</w:t>
      </w:r>
      <w:r>
        <w:fldChar w:fldCharType="end"/>
      </w:r>
      <w:r>
        <w:t xml:space="preserve"> through </w:t>
      </w:r>
      <w:r>
        <w:fldChar w:fldCharType="begin"/>
      </w:r>
      <w:r>
        <w:instrText xml:space="preserve"> REF _Ref468624118 \h </w:instrText>
      </w:r>
      <w:r>
        <w:fldChar w:fldCharType="separate"/>
      </w:r>
      <w:r w:rsidR="00606CEE">
        <w:t>(</w:t>
      </w:r>
      <w:r w:rsidR="00606CEE">
        <w:rPr>
          <w:noProof/>
        </w:rPr>
        <w:t>4</w:t>
      </w:r>
      <w:r w:rsidR="00606CEE">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8D2C42">
        <w:tc>
          <w:tcPr>
            <w:tcW w:w="3072" w:type="dxa"/>
          </w:tcPr>
          <w:p w14:paraId="470B6EF3" w14:textId="77777777" w:rsidR="006631F4" w:rsidRDefault="006631F4" w:rsidP="008D2C42">
            <w:pPr>
              <w:pStyle w:val="BodyText"/>
            </w:pPr>
          </w:p>
        </w:tc>
        <w:tc>
          <w:tcPr>
            <w:tcW w:w="4776" w:type="dxa"/>
          </w:tcPr>
          <w:p w14:paraId="1CAC4C07" w14:textId="77777777" w:rsidR="006631F4" w:rsidRPr="00B524D5" w:rsidRDefault="00C82290"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14683B7E" w:rsidR="006631F4" w:rsidRDefault="006631F4" w:rsidP="008D2C42">
            <w:pPr>
              <w:pStyle w:val="BodyText"/>
              <w:jc w:val="right"/>
            </w:pPr>
            <w:bookmarkStart w:id="47" w:name="_Ref468624114"/>
            <w:r>
              <w:t>(</w:t>
            </w:r>
            <w:fldSimple w:instr=" SEQ Equation \* ARABIC ">
              <w:r w:rsidR="00606CEE">
                <w:rPr>
                  <w:noProof/>
                </w:rPr>
                <w:t>1</w:t>
              </w:r>
            </w:fldSimple>
            <w:r>
              <w:t>)</w:t>
            </w:r>
            <w:bookmarkEnd w:id="47"/>
          </w:p>
        </w:tc>
      </w:tr>
      <w:tr w:rsidR="006631F4" w14:paraId="69D27A17" w14:textId="77777777" w:rsidTr="008D2C42">
        <w:tc>
          <w:tcPr>
            <w:tcW w:w="3072" w:type="dxa"/>
          </w:tcPr>
          <w:p w14:paraId="55EAAEA5" w14:textId="77777777" w:rsidR="006631F4" w:rsidRDefault="006631F4" w:rsidP="008D2C42">
            <w:pPr>
              <w:pStyle w:val="BodyText"/>
            </w:pPr>
          </w:p>
        </w:tc>
        <w:tc>
          <w:tcPr>
            <w:tcW w:w="4776" w:type="dxa"/>
          </w:tcPr>
          <w:p w14:paraId="273AE462" w14:textId="77777777" w:rsidR="006631F4" w:rsidRPr="00B524D5" w:rsidRDefault="00C82290"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7CC42538" w:rsidR="006631F4" w:rsidRDefault="006631F4" w:rsidP="008D2C42">
            <w:pPr>
              <w:pStyle w:val="BodyText"/>
              <w:jc w:val="right"/>
            </w:pPr>
            <w:r>
              <w:t>(</w:t>
            </w:r>
            <w:fldSimple w:instr=" SEQ Equation \* ARABIC ">
              <w:r w:rsidR="00606CEE">
                <w:rPr>
                  <w:noProof/>
                </w:rPr>
                <w:t>2</w:t>
              </w:r>
            </w:fldSimple>
            <w:r>
              <w:t>)</w:t>
            </w:r>
          </w:p>
        </w:tc>
      </w:tr>
      <w:tr w:rsidR="006631F4" w14:paraId="2731B39C" w14:textId="77777777" w:rsidTr="008D2C42">
        <w:tc>
          <w:tcPr>
            <w:tcW w:w="3072" w:type="dxa"/>
          </w:tcPr>
          <w:p w14:paraId="4AA2A47D" w14:textId="77777777" w:rsidR="006631F4" w:rsidRDefault="006631F4" w:rsidP="008D2C42">
            <w:pPr>
              <w:pStyle w:val="BodyText"/>
            </w:pPr>
          </w:p>
        </w:tc>
        <w:tc>
          <w:tcPr>
            <w:tcW w:w="4776" w:type="dxa"/>
          </w:tcPr>
          <w:p w14:paraId="5C8D2AF9" w14:textId="77777777" w:rsidR="006631F4" w:rsidRPr="00B524D5" w:rsidRDefault="00C82290"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302C37CA" w:rsidR="006631F4" w:rsidRDefault="006631F4" w:rsidP="008D2C42">
            <w:pPr>
              <w:pStyle w:val="BodyText"/>
              <w:jc w:val="right"/>
            </w:pPr>
            <w:r>
              <w:t>(</w:t>
            </w:r>
            <w:fldSimple w:instr=" SEQ Equation \* ARABIC ">
              <w:r w:rsidR="00606CEE">
                <w:rPr>
                  <w:noProof/>
                </w:rPr>
                <w:t>3</w:t>
              </w:r>
            </w:fldSimple>
            <w:r>
              <w:t>)</w:t>
            </w:r>
          </w:p>
        </w:tc>
      </w:tr>
      <w:tr w:rsidR="006631F4" w14:paraId="643D530C" w14:textId="77777777" w:rsidTr="008D2C42">
        <w:tc>
          <w:tcPr>
            <w:tcW w:w="3072" w:type="dxa"/>
          </w:tcPr>
          <w:p w14:paraId="38C43E84" w14:textId="77777777" w:rsidR="006631F4" w:rsidRDefault="006631F4" w:rsidP="008D2C42">
            <w:pPr>
              <w:pStyle w:val="BodyText"/>
            </w:pPr>
          </w:p>
        </w:tc>
        <w:tc>
          <w:tcPr>
            <w:tcW w:w="4776" w:type="dxa"/>
          </w:tcPr>
          <w:p w14:paraId="5B9F156F" w14:textId="77777777" w:rsidR="006631F4" w:rsidRPr="00B524D5" w:rsidRDefault="00C82290" w:rsidP="008D2C42">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0DB95BF0" w:rsidR="006631F4" w:rsidRDefault="006631F4" w:rsidP="008D2C42">
            <w:pPr>
              <w:pStyle w:val="BodyText"/>
              <w:jc w:val="right"/>
            </w:pPr>
            <w:bookmarkStart w:id="48" w:name="_Ref468624118"/>
            <w:r>
              <w:t>(</w:t>
            </w:r>
            <w:fldSimple w:instr=" SEQ Equation \* ARABIC ">
              <w:r w:rsidR="00606CEE">
                <w:rPr>
                  <w:noProof/>
                </w:rPr>
                <w:t>4</w:t>
              </w:r>
            </w:fldSimple>
            <w:r>
              <w:t>)</w:t>
            </w:r>
            <w:bookmarkEnd w:id="48"/>
          </w:p>
        </w:tc>
      </w:tr>
    </w:tbl>
    <w:p w14:paraId="0538667E" w14:textId="1177195F" w:rsidR="006631F4" w:rsidRPr="00F35D49" w:rsidRDefault="006631F4" w:rsidP="000C0495">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Pr>
          <w:noProof/>
        </w:rPr>
        <w:t xml:space="preserve"> direction</w:t>
      </w:r>
      <w:r w:rsidR="00D54CBB">
        <w:rPr>
          <w:noProof/>
        </w:rPr>
        <w:t>s</w:t>
      </w:r>
      <w:r>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w:t>
      </w:r>
      <w:r w:rsidR="00D54CBB">
        <w:rPr>
          <w:noProof/>
        </w:rPr>
        <w:t xml:space="preserve">the angular velocity about the </w:t>
      </w:r>
      <m:oMath>
        <m:r>
          <w:rPr>
            <w:rFonts w:ascii="Cambria Math" w:hAnsi="Cambria Math"/>
            <w:noProof/>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Pr>
          <w:noProof/>
        </w:rPr>
        <w:t>axes.</w:t>
      </w:r>
      <w:r w:rsidR="000C0495">
        <w:rPr>
          <w:noProof/>
        </w:rPr>
        <w:t xml:space="preserve"> </w:t>
      </w:r>
      <w:r>
        <w:t>Using the state space representatio</w:t>
      </w:r>
      <w:r w:rsidR="00833CF8">
        <w:t xml:space="preserve">n of the governing equations, </w:t>
      </w:r>
      <w:r>
        <w:t xml:space="preserve">the motion of the quadrotor </w:t>
      </w:r>
      <w:r w:rsidR="00D54CBB">
        <w:t xml:space="preserve">was </w:t>
      </w:r>
      <w:r w:rsidR="00833CF8">
        <w:t xml:space="preserve">simulated </w:t>
      </w:r>
      <w:r>
        <w:t xml:space="preserve">as a function of various input conditions. The </w:t>
      </w:r>
      <w:r w:rsidR="000C0495">
        <w:t xml:space="preserve">dynamic model simulation results are in Section </w:t>
      </w:r>
      <w:r w:rsidR="000C0495">
        <w:fldChar w:fldCharType="begin"/>
      </w:r>
      <w:r w:rsidR="000C0495">
        <w:instrText xml:space="preserve"> REF _Ref468647384 \r \h </w:instrText>
      </w:r>
      <w:r w:rsidR="000C0495">
        <w:fldChar w:fldCharType="separate"/>
      </w:r>
      <w:r w:rsidR="000C0495">
        <w:t>5.1</w:t>
      </w:r>
      <w:r w:rsidR="000C0495">
        <w:fldChar w:fldCharType="end"/>
      </w:r>
      <w:r w:rsidR="000C0495">
        <w:t xml:space="preserve"> and the </w:t>
      </w:r>
      <w:r>
        <w:t xml:space="preserve">code </w:t>
      </w:r>
      <w:r w:rsidR="000C0495">
        <w:t>can be</w:t>
      </w:r>
      <w:r>
        <w:t xml:space="preserve"> found in Appendix </w:t>
      </w:r>
      <w:r>
        <w:fldChar w:fldCharType="begin"/>
      </w:r>
      <w:r>
        <w:instrText xml:space="preserve"> REF _Ref468379872 \r \h </w:instrText>
      </w:r>
      <w:r>
        <w:fldChar w:fldCharType="separate"/>
      </w:r>
      <w:r w:rsidR="00606CEE">
        <w:t>8.1</w:t>
      </w:r>
      <w:r>
        <w:fldChar w:fldCharType="end"/>
      </w:r>
      <w:r>
        <w:t>.</w:t>
      </w:r>
    </w:p>
    <w:p w14:paraId="6D6FB072" w14:textId="16388307" w:rsidR="000C0495" w:rsidRDefault="000C0495" w:rsidP="000C0495">
      <w:pPr>
        <w:pStyle w:val="Heading2"/>
        <w:numPr>
          <w:ilvl w:val="0"/>
          <w:numId w:val="0"/>
        </w:numPr>
        <w:ind w:left="720"/>
      </w:pPr>
    </w:p>
    <w:p w14:paraId="11075E4A" w14:textId="77777777" w:rsidR="000C0495" w:rsidRPr="000C0495" w:rsidRDefault="000C0495" w:rsidP="000C0495">
      <w:pPr>
        <w:pStyle w:val="BodyText"/>
      </w:pPr>
    </w:p>
    <w:p w14:paraId="5FC0A412" w14:textId="6BB72E14" w:rsidR="006631F4" w:rsidRDefault="006631F4" w:rsidP="00265AA4">
      <w:pPr>
        <w:pStyle w:val="Heading2"/>
      </w:pPr>
      <w:bookmarkStart w:id="49" w:name="_Toc469478486"/>
      <w:r>
        <w:lastRenderedPageBreak/>
        <w:t xml:space="preserve">Control Feedback Simulation with </w:t>
      </w:r>
      <w:commentRangeStart w:id="50"/>
      <w:r>
        <w:t>Luenberger Observer</w:t>
      </w:r>
      <w:commentRangeEnd w:id="50"/>
      <w:r w:rsidR="000C0495">
        <w:rPr>
          <w:rStyle w:val="CommentReference"/>
          <w:rFonts w:ascii="Times New Roman" w:hAnsi="Times New Roman"/>
          <w:b w:val="0"/>
          <w:caps w:val="0"/>
        </w:rPr>
        <w:commentReference w:id="50"/>
      </w:r>
      <w:bookmarkEnd w:id="49"/>
    </w:p>
    <w:p w14:paraId="7C633E7F" w14:textId="33270259" w:rsidR="006631F4" w:rsidRDefault="006631F4" w:rsidP="006631F4">
      <w:pPr>
        <w:pStyle w:val="BodyText"/>
        <w:ind w:firstLine="540"/>
      </w:pPr>
      <w:r>
        <w:t>The simulation environment was created to test the results</w:t>
      </w:r>
      <w:r w:rsidR="00833CF8">
        <w:t xml:space="preserve"> </w:t>
      </w:r>
      <w:r>
        <w:t>for d</w:t>
      </w:r>
      <w:r w:rsidR="00833CF8">
        <w:t>ifferent inputs into the system</w:t>
      </w:r>
      <w:r>
        <w:t xml:space="preserve"> and was adapted from the simulation code implemented by the author who wrote the quadrotor simul</w:t>
      </w:r>
      <w:r w:rsidR="000C0495">
        <w:t xml:space="preserve">ation previously referenced </w:t>
      </w:r>
      <w:r w:rsidR="000C0495">
        <w:fldChar w:fldCharType="begin"/>
      </w:r>
      <w:r w:rsidR="000C0495">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0C0495">
        <w:fldChar w:fldCharType="separate"/>
      </w:r>
      <w:r w:rsidR="000C0495" w:rsidRPr="000C0495">
        <w:t>[8]</w:t>
      </w:r>
      <w:r w:rsidR="000C0495">
        <w:fldChar w:fldCharType="end"/>
      </w:r>
      <w:r>
        <w:t xml:space="preserve">. The equations of motion were </w:t>
      </w:r>
      <w:r w:rsidR="000C0495">
        <w:t>written</w:t>
      </w:r>
      <w:r>
        <w:t xml:space="preserve"> in a MATLAB script that includes functions to compute the forces, torques, and accelerations given the system constants.  The simulation input vector represents the voltage values of each of the four motors as an input. The output of the simulation is a data </w:t>
      </w:r>
      <w:proofErr w:type="spellStart"/>
      <w:r>
        <w:t>struct</w:t>
      </w:r>
      <w:proofErr w:type="spellEnd"/>
      <w:r>
        <w:t xml:space="preserve">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rsidR="00606CEE">
        <w:t>5.1</w:t>
      </w:r>
      <w:r>
        <w:fldChar w:fldCharType="end"/>
      </w:r>
      <w:r>
        <w:t>.</w:t>
      </w:r>
    </w:p>
    <w:p w14:paraId="066186ED" w14:textId="7828C8DF" w:rsidR="006631F4" w:rsidRPr="00800F46" w:rsidRDefault="00D5096C" w:rsidP="00833CF8">
      <w:pPr>
        <w:pStyle w:val="BodyText"/>
        <w:ind w:firstLine="547"/>
      </w:pPr>
      <w:r>
        <w:t>In addition to</w:t>
      </w:r>
      <w:r w:rsidR="006631F4">
        <w:t xml:space="preserve"> the dynamic model, a PD controller was implemented to simulate the state output of the quadrotor</w:t>
      </w:r>
      <w:r>
        <w:t xml:space="preserve"> in a control loop</w:t>
      </w:r>
      <w:r w:rsidR="006631F4">
        <w:t>. The controller code was also adapted from the l</w:t>
      </w:r>
      <w:r>
        <w:t xml:space="preserve">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rsidR="006631F4">
        <w:t xml:space="preserve">. The state-space representation of the governing equations shown in Equations </w:t>
      </w:r>
      <w:r w:rsidR="006631F4">
        <w:fldChar w:fldCharType="begin"/>
      </w:r>
      <w:r w:rsidR="006631F4">
        <w:instrText xml:space="preserve"> REF _Ref468624114 \h </w:instrText>
      </w:r>
      <w:r w:rsidR="006631F4">
        <w:fldChar w:fldCharType="separate"/>
      </w:r>
      <w:r w:rsidR="00606CEE">
        <w:t>(</w:t>
      </w:r>
      <w:r w:rsidR="00606CEE">
        <w:rPr>
          <w:noProof/>
        </w:rPr>
        <w:t>1</w:t>
      </w:r>
      <w:r w:rsidR="00606CEE">
        <w:t>)</w:t>
      </w:r>
      <w:r w:rsidR="006631F4">
        <w:fldChar w:fldCharType="end"/>
      </w:r>
      <w:r w:rsidR="006631F4">
        <w:t xml:space="preserve"> through </w:t>
      </w:r>
      <w:r w:rsidR="006631F4">
        <w:fldChar w:fldCharType="begin"/>
      </w:r>
      <w:r w:rsidR="006631F4">
        <w:instrText xml:space="preserve"> REF _Ref468624118 \h </w:instrText>
      </w:r>
      <w:r w:rsidR="006631F4">
        <w:fldChar w:fldCharType="separate"/>
      </w:r>
      <w:r w:rsidR="00606CEE">
        <w:t>(</w:t>
      </w:r>
      <w:r w:rsidR="00606CEE">
        <w:rPr>
          <w:noProof/>
        </w:rPr>
        <w:t>4</w:t>
      </w:r>
      <w:r w:rsidR="00606CEE">
        <w:t>)</w:t>
      </w:r>
      <w:r w:rsidR="006631F4">
        <w:fldChar w:fldCharType="end"/>
      </w:r>
      <w:r w:rsidR="006631F4">
        <w:t xml:space="preserve"> was used to implement the controller. (Add observer equations to </w:t>
      </w:r>
      <w:commentRangeStart w:id="51"/>
      <w:r w:rsidR="006631F4">
        <w:t>appendix</w:t>
      </w:r>
      <w:commentRangeEnd w:id="51"/>
      <w:r w:rsidR="006631F4">
        <w:rPr>
          <w:rStyle w:val="CommentReference"/>
        </w:rPr>
        <w:commentReference w:id="51"/>
      </w:r>
      <w:r w:rsidR="006631F4">
        <w:t xml:space="preserve">). To close the control loop, a </w:t>
      </w:r>
      <w:proofErr w:type="spellStart"/>
      <w:r w:rsidR="006631F4">
        <w:t>Luenberger</w:t>
      </w:r>
      <w:proofErr w:type="spellEnd"/>
      <w:r w:rsidR="006631F4">
        <w:t xml:space="preserve"> observer was implemented. </w:t>
      </w:r>
      <w:r w:rsidR="00833CF8">
        <w:t xml:space="preserve">The </w:t>
      </w:r>
      <w:proofErr w:type="spellStart"/>
      <w:r w:rsidR="00833CF8">
        <w:t>Luenberger</w:t>
      </w:r>
      <w:proofErr w:type="spellEnd"/>
      <w:r w:rsidR="00833CF8">
        <w:t xml:space="preserve"> observer, which is based on a linearization of the nonlinear system, provides state feedback in the case that all state-space cannot be measured directly </w:t>
      </w:r>
      <w:r w:rsidR="00833CF8">
        <w:fldChar w:fldCharType="begin"/>
      </w:r>
      <w:r w:rsidR="00B30470">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B30470" w:rsidRPr="00B30470">
        <w:t>[10]</w:t>
      </w:r>
      <w:r w:rsidR="00833CF8">
        <w:fldChar w:fldCharType="end"/>
      </w:r>
      <w:r w:rsidR="00833CF8">
        <w:t xml:space="preserve">. </w:t>
      </w:r>
      <w:r w:rsidR="00CC5179">
        <w:t>The equations of motion were</w:t>
      </w:r>
      <w:r w:rsidR="00833CF8">
        <w:t xml:space="preserve"> </w:t>
      </w:r>
      <w:commentRangeStart w:id="52"/>
      <w:commentRangeStart w:id="53"/>
      <w:r w:rsidR="00833CF8">
        <w:t xml:space="preserve">linearized </w:t>
      </w:r>
      <w:commentRangeEnd w:id="52"/>
      <w:commentRangeEnd w:id="53"/>
      <w:r w:rsidR="00CC5179">
        <w:t xml:space="preserve">In MATLAB </w:t>
      </w:r>
      <w:r w:rsidR="00833CF8">
        <w:rPr>
          <w:rStyle w:val="CommentReference"/>
        </w:rPr>
        <w:commentReference w:id="52"/>
      </w:r>
      <w:r w:rsidR="00CC5179">
        <w:rPr>
          <w:rStyle w:val="CommentReference"/>
        </w:rPr>
        <w:commentReference w:id="53"/>
      </w:r>
      <w:r w:rsidR="00833CF8">
        <w:t xml:space="preserve">using numerical methods (Attach code in </w:t>
      </w:r>
      <w:commentRangeStart w:id="54"/>
      <w:r w:rsidR="00833CF8">
        <w:t>appendix</w:t>
      </w:r>
      <w:commentRangeEnd w:id="54"/>
      <w:r w:rsidR="00833CF8">
        <w:rPr>
          <w:rStyle w:val="CommentReference"/>
        </w:rPr>
        <w:commentReference w:id="54"/>
      </w:r>
      <w:r w:rsidR="00833CF8">
        <w:t>).</w:t>
      </w:r>
    </w:p>
    <w:p w14:paraId="68243987" w14:textId="77777777" w:rsidR="001D1004" w:rsidRDefault="001D1004" w:rsidP="00265AA4">
      <w:pPr>
        <w:pStyle w:val="Heading2"/>
      </w:pPr>
      <w:bookmarkStart w:id="55" w:name="_Ref469263023"/>
      <w:bookmarkStart w:id="56" w:name="_Toc469478487"/>
      <w:r>
        <w:t>SSE algorithm</w:t>
      </w:r>
      <w:bookmarkEnd w:id="55"/>
      <w:bookmarkEnd w:id="56"/>
    </w:p>
    <w:p w14:paraId="50BFEF45" w14:textId="4DDEFCC3" w:rsidR="001D1004" w:rsidRDefault="00CC5179" w:rsidP="001D1004">
      <w:pPr>
        <w:pStyle w:val="BodyText"/>
        <w:ind w:firstLine="540"/>
      </w:pPr>
      <w:r>
        <w:t>T</w:t>
      </w:r>
      <w:r w:rsidR="001D1004">
        <w:t xml:space="preserve">wo main approaches </w:t>
      </w:r>
      <w:r>
        <w:t xml:space="preserve">were considered </w:t>
      </w:r>
      <w:r w:rsidR="001D1004">
        <w:t xml:space="preserve">for the secure state estimation algorithm, based on literature suggested by the liaisons. The first algorithm uses concepts from compressed sensing and error correction over the reals to pose the estimation problem as a convex </w:t>
      </w:r>
      <w:r w:rsidR="001D1004">
        <w:lastRenderedPageBreak/>
        <w:t xml:space="preserve">optimization problem </w:t>
      </w:r>
      <w:r w:rsidR="001D1004">
        <w:fldChar w:fldCharType="begin"/>
      </w:r>
      <w:r w:rsidR="001D1004">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1D1004">
        <w:fldChar w:fldCharType="separate"/>
      </w:r>
      <w:r w:rsidR="001D1004" w:rsidRPr="00E155DC">
        <w:t>[4]</w:t>
      </w:r>
      <w:r w:rsidR="001D1004">
        <w:fldChar w:fldCharType="end"/>
      </w:r>
      <w:r w:rsidR="001D1004">
        <w:t xml:space="preserve">. The other algorithm uses Satisfiability Modulo Theory to perform state estimation on nonlinear systems </w:t>
      </w:r>
      <w:r w:rsidR="001D1004">
        <w:fldChar w:fldCharType="begin"/>
      </w:r>
      <w:r w:rsidR="001D1004">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1D1004">
        <w:fldChar w:fldCharType="separate"/>
      </w:r>
      <w:r w:rsidR="001D1004" w:rsidRPr="00E155DC">
        <w:t>[5]</w:t>
      </w:r>
      <w:r w:rsidR="001D1004">
        <w:fldChar w:fldCharType="end"/>
      </w:r>
      <w:r w:rsidR="00D5096C">
        <w:t>.</w:t>
      </w:r>
    </w:p>
    <w:p w14:paraId="6E4B143D" w14:textId="77777777" w:rsidR="001D1004" w:rsidRDefault="001D1004" w:rsidP="00265AA4">
      <w:pPr>
        <w:pStyle w:val="Heading3"/>
      </w:pPr>
      <w:bookmarkStart w:id="57" w:name="_Ref469263974"/>
      <w:bookmarkStart w:id="58" w:name="_Toc469478488"/>
      <w:r>
        <w:t>Convex Optimization</w:t>
      </w:r>
      <w:bookmarkEnd w:id="57"/>
      <w:bookmarkEnd w:id="58"/>
    </w:p>
    <w:p w14:paraId="515450C2" w14:textId="336DBF6B" w:rsidR="001D1004" w:rsidRDefault="001D1004" w:rsidP="001D1004">
      <w:pPr>
        <w:pStyle w:val="BodyText"/>
        <w:ind w:firstLine="540"/>
      </w:pPr>
      <w:r>
        <w:rPr>
          <w:noProof/>
        </w:rPr>
        <w:drawing>
          <wp:anchor distT="0" distB="0" distL="114300" distR="114300" simplePos="0" relativeHeight="251658240"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606CEE" w:rsidRPr="009F333D">
        <w:t>(</w:t>
      </w:r>
      <w:r w:rsidR="00606CEE">
        <w:rPr>
          <w:noProof/>
        </w:rPr>
        <w:t>5</w:t>
      </w:r>
      <w:r w:rsidR="00606CEE" w:rsidRPr="009F333D">
        <w:t>)</w:t>
      </w:r>
      <w:r>
        <w:fldChar w:fldCharType="end"/>
      </w:r>
      <w:r>
        <w:t xml:space="preserve"> as a convex optimization problem:</w:t>
      </w:r>
    </w:p>
    <w:p w14:paraId="2AAB1232" w14:textId="2E7A28DE" w:rsidR="001D1004" w:rsidRDefault="001D1004" w:rsidP="001D1004">
      <w:pPr>
        <w:jc w:val="right"/>
      </w:pPr>
      <w:bookmarkStart w:id="59" w:name="_Ref468609268"/>
      <w:r w:rsidRPr="009F333D">
        <w:t>(</w:t>
      </w:r>
      <w:fldSimple w:instr=" SEQ Equation \* ARABIC ">
        <w:r w:rsidR="00606CEE">
          <w:rPr>
            <w:noProof/>
          </w:rPr>
          <w:t>5</w:t>
        </w:r>
      </w:fldSimple>
      <w:r w:rsidRPr="009F333D">
        <w:t>)</w:t>
      </w:r>
      <w:bookmarkEnd w:id="59"/>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proofErr w:type="spellStart"/>
      <w:r w:rsidRPr="0018703F">
        <w:rPr>
          <w:i/>
        </w:rPr>
        <w:t>argmin</w:t>
      </w:r>
      <w:proofErr w:type="spellEnd"/>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60" w:name="_Toc469478489"/>
      <w:r>
        <w:t>Satisfiability Modulo Theory</w:t>
      </w:r>
      <w:bookmarkEnd w:id="60"/>
    </w:p>
    <w:p w14:paraId="1B896B72" w14:textId="0D584FDF" w:rsidR="001D1004" w:rsidRDefault="001D1004" w:rsidP="001D1004">
      <w:pPr>
        <w:pStyle w:val="BodyText"/>
        <w:ind w:firstLine="540"/>
      </w:pPr>
      <w:r>
        <w:rPr>
          <w:noProof/>
        </w:rPr>
        <w:drawing>
          <wp:anchor distT="0" distB="0" distL="114300" distR="114300" simplePos="0" relativeHeight="251660288"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606CEE">
        <w:t>(</w:t>
      </w:r>
      <w:r w:rsidR="00606CEE">
        <w:rPr>
          <w:noProof/>
        </w:rPr>
        <w:t>6</w:t>
      </w:r>
      <w:r w:rsidR="00606CEE">
        <w:t>)</w:t>
      </w:r>
      <w:r>
        <w:fldChar w:fldCharType="end"/>
      </w:r>
      <w:r>
        <w:t xml:space="preserve"> as a Boolean equality:</w:t>
      </w:r>
    </w:p>
    <w:p w14:paraId="01EBC292" w14:textId="43B11F9A" w:rsidR="001D1004" w:rsidRDefault="001D1004" w:rsidP="001D1004">
      <w:pPr>
        <w:jc w:val="right"/>
      </w:pPr>
      <w:bookmarkStart w:id="61" w:name="_Ref468609690"/>
      <w:r>
        <w:t>(</w:t>
      </w:r>
      <w:fldSimple w:instr=" SEQ Equation \* ARABIC ">
        <w:r w:rsidR="00606CEE">
          <w:rPr>
            <w:noProof/>
          </w:rPr>
          <w:t>6</w:t>
        </w:r>
      </w:fldSimple>
      <w:r>
        <w:t>)</w:t>
      </w:r>
      <w:bookmarkEnd w:id="61"/>
    </w:p>
    <w:p w14:paraId="4C93F976" w14:textId="77777777" w:rsidR="001D1004" w:rsidRDefault="001D1004" w:rsidP="001D1004">
      <w:pPr>
        <w:pStyle w:val="BodyText"/>
      </w:pPr>
    </w:p>
    <w:p w14:paraId="1A9AD04F" w14:textId="639C5193" w:rsidR="001D1004" w:rsidRDefault="001D1004" w:rsidP="00265AA4">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w:t>
      </w:r>
      <w:r>
        <w:lastRenderedPageBreak/>
        <w:t xml:space="preserve">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62" w:name="_Toc469478490"/>
      <w:bookmarkStart w:id="63" w:name="_Ref469487834"/>
      <w:r>
        <w:t>Control Feedback Simulation with SSE</w:t>
      </w:r>
      <w:bookmarkEnd w:id="62"/>
      <w:bookmarkEnd w:id="63"/>
    </w:p>
    <w:p w14:paraId="4207E135" w14:textId="501C8269" w:rsidR="00A432CD" w:rsidRDefault="00CC5179" w:rsidP="00A432CD">
      <w:pPr>
        <w:pStyle w:val="BodyText"/>
        <w:ind w:firstLine="540"/>
      </w:pPr>
      <w:r>
        <w:t xml:space="preserve">The convex </w:t>
      </w:r>
      <w:r w:rsidR="00D5096C">
        <w:t xml:space="preserve">algorithm in Section </w:t>
      </w:r>
      <w:r w:rsidR="00D5096C">
        <w:fldChar w:fldCharType="begin"/>
      </w:r>
      <w:r w:rsidR="00D5096C">
        <w:instrText xml:space="preserve"> REF _Ref469263974 \r \h </w:instrText>
      </w:r>
      <w:r w:rsidR="00D5096C">
        <w:fldChar w:fldCharType="separate"/>
      </w:r>
      <w:r w:rsidR="00D5096C">
        <w:t>3.4.1</w:t>
      </w:r>
      <w:r w:rsidR="00D5096C">
        <w:fldChar w:fldCharType="end"/>
      </w:r>
      <w:r w:rsidR="00D5096C">
        <w:t xml:space="preserve"> </w:t>
      </w:r>
      <w:r>
        <w:t xml:space="preserve">was selected for this project </w:t>
      </w:r>
      <w:r w:rsidR="00D5096C">
        <w:t>because of familiarity with state space control</w:t>
      </w:r>
      <w:r w:rsidR="00BA1930">
        <w:t xml:space="preserve"> and </w:t>
      </w:r>
      <w:r w:rsidR="006631F4">
        <w:t xml:space="preserve">the liaisons’ </w:t>
      </w:r>
      <w:r w:rsidR="00BA1930">
        <w:t>experience with</w:t>
      </w:r>
      <w:r w:rsidR="006631F4">
        <w:t xml:space="preserve"> CVX, a convex optimization solver that is compatible with MATLAB </w:t>
      </w:r>
      <w:r w:rsidR="006631F4">
        <w:fldChar w:fldCharType="begin"/>
      </w:r>
      <w:r w:rsidR="006631F4">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6631F4">
        <w:fldChar w:fldCharType="separate"/>
      </w:r>
      <w:r w:rsidR="006631F4" w:rsidRPr="00E155DC">
        <w:t>[3]</w:t>
      </w:r>
      <w:r w:rsidR="006631F4">
        <w:fldChar w:fldCharType="end"/>
      </w:r>
      <w:r w:rsidR="009A4317">
        <w:t xml:space="preserve"> (see Appendix </w:t>
      </w:r>
      <w:r w:rsidR="009A4317">
        <w:fldChar w:fldCharType="begin"/>
      </w:r>
      <w:r w:rsidR="009A4317">
        <w:instrText xml:space="preserve"> REF _Ref468388675 \r \h </w:instrText>
      </w:r>
      <w:r w:rsidR="009A4317">
        <w:fldChar w:fldCharType="separate"/>
      </w:r>
      <w:r w:rsidR="009A4317">
        <w:t>8.3</w:t>
      </w:r>
      <w:r w:rsidR="009A4317">
        <w:fldChar w:fldCharType="end"/>
      </w:r>
      <w:r w:rsidR="009A4317">
        <w:t xml:space="preserve">). </w:t>
      </w:r>
      <w:r w:rsidR="00A27CA2">
        <w:t>Since the convex optimization solver requires a linear system, th</w:t>
      </w:r>
      <w:r w:rsidR="00D5096C">
        <w:t>e state space quadrotor dynamic</w:t>
      </w:r>
      <w:r w:rsidR="00A27CA2">
        <w:t xml:space="preserve"> equations from Section </w:t>
      </w:r>
      <w:r w:rsidR="00A27CA2">
        <w:fldChar w:fldCharType="begin"/>
      </w:r>
      <w:r w:rsidR="00A27CA2">
        <w:instrText xml:space="preserve"> REF _Ref469236658 \r \h </w:instrText>
      </w:r>
      <w:r w:rsidR="00A27CA2">
        <w:fldChar w:fldCharType="separate"/>
      </w:r>
      <w:r w:rsidR="00A27CA2">
        <w:t>3.2</w:t>
      </w:r>
      <w:r w:rsidR="00A27CA2">
        <w:fldChar w:fldCharType="end"/>
      </w:r>
      <w:r w:rsidR="00A27CA2">
        <w:t xml:space="preserve"> </w:t>
      </w:r>
      <w:r w:rsidR="00A432CD">
        <w:t xml:space="preserve">must be </w:t>
      </w:r>
      <w:r w:rsidR="00A27CA2">
        <w:t xml:space="preserve">rewritten in a form that can be linearized, seen in </w:t>
      </w:r>
      <w:r w:rsidR="00A432CD">
        <w:t xml:space="preserve">Equations </w:t>
      </w:r>
      <w:r w:rsidR="00A432CD">
        <w:fldChar w:fldCharType="begin"/>
      </w:r>
      <w:r w:rsidR="00A432CD">
        <w:instrText xml:space="preserve"> REF _Ref468632890 \h </w:instrText>
      </w:r>
      <w:r w:rsidR="00A432CD">
        <w:fldChar w:fldCharType="separate"/>
      </w:r>
      <w:r w:rsidR="00606CEE">
        <w:t>(</w:t>
      </w:r>
      <w:r w:rsidR="00606CEE">
        <w:rPr>
          <w:noProof/>
        </w:rPr>
        <w:t>7</w:t>
      </w:r>
      <w:r w:rsidR="00606CEE">
        <w:t>)</w:t>
      </w:r>
      <w:r w:rsidR="00A432CD">
        <w:fldChar w:fldCharType="end"/>
      </w:r>
      <w:r w:rsidR="00A432CD">
        <w:t xml:space="preserve"> through </w:t>
      </w:r>
      <w:r w:rsidR="00A432CD">
        <w:fldChar w:fldCharType="begin"/>
      </w:r>
      <w:r w:rsidR="00A432CD">
        <w:instrText xml:space="preserve"> REF _Ref468610054 \h </w:instrText>
      </w:r>
      <w:r w:rsidR="00A432CD">
        <w:fldChar w:fldCharType="separate"/>
      </w:r>
      <w:r w:rsidR="00606CEE">
        <w:t>(</w:t>
      </w:r>
      <w:r w:rsidR="00606CEE">
        <w:rPr>
          <w:noProof/>
        </w:rPr>
        <w:t>16</w:t>
      </w:r>
      <w:r w:rsidR="00606CEE">
        <w:t>)</w:t>
      </w:r>
      <w:r w:rsidR="00A432CD">
        <w:fldChar w:fldCharType="end"/>
      </w:r>
      <w:r w:rsidR="00A432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8D2C42">
        <w:tc>
          <w:tcPr>
            <w:tcW w:w="1098" w:type="dxa"/>
          </w:tcPr>
          <w:p w14:paraId="18416A18" w14:textId="77777777" w:rsidR="006631F4" w:rsidRDefault="006631F4" w:rsidP="008D2C42">
            <w:bookmarkStart w:id="64" w:name="_Ref468610045"/>
          </w:p>
        </w:tc>
        <w:tc>
          <w:tcPr>
            <w:tcW w:w="7470" w:type="dxa"/>
          </w:tcPr>
          <w:p w14:paraId="208FD5EA" w14:textId="77777777" w:rsidR="006631F4" w:rsidRPr="006C40F4" w:rsidRDefault="00C82290"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4F2E2556" w:rsidR="006631F4" w:rsidRDefault="006631F4" w:rsidP="008D2C42">
            <w:pPr>
              <w:jc w:val="right"/>
            </w:pPr>
            <w:bookmarkStart w:id="65" w:name="_Ref468632865"/>
            <w:bookmarkStart w:id="66" w:name="_Ref468632890"/>
            <w:r>
              <w:t>(</w:t>
            </w:r>
            <w:fldSimple w:instr=" SEQ Equation \* ARABIC ">
              <w:r w:rsidR="00606CEE">
                <w:rPr>
                  <w:noProof/>
                </w:rPr>
                <w:t>7</w:t>
              </w:r>
            </w:fldSimple>
            <w:bookmarkEnd w:id="65"/>
            <w:r>
              <w:t>)</w:t>
            </w:r>
            <w:bookmarkEnd w:id="66"/>
          </w:p>
        </w:tc>
      </w:tr>
      <w:tr w:rsidR="006631F4" w14:paraId="2EBFDAC8" w14:textId="77777777" w:rsidTr="008D2C42">
        <w:tc>
          <w:tcPr>
            <w:tcW w:w="1098" w:type="dxa"/>
          </w:tcPr>
          <w:p w14:paraId="70FD9775" w14:textId="77777777" w:rsidR="006631F4" w:rsidRDefault="006631F4" w:rsidP="008D2C42"/>
        </w:tc>
        <w:tc>
          <w:tcPr>
            <w:tcW w:w="7470" w:type="dxa"/>
          </w:tcPr>
          <w:p w14:paraId="4BA86A86" w14:textId="77777777" w:rsidR="006631F4" w:rsidRPr="006C40F4" w:rsidRDefault="00C82290"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505AABDC" w:rsidR="006631F4" w:rsidRDefault="006631F4" w:rsidP="008D2C42">
            <w:pPr>
              <w:jc w:val="right"/>
            </w:pPr>
            <w:r>
              <w:t>(</w:t>
            </w:r>
            <w:fldSimple w:instr=" SEQ Equation \* ARABIC ">
              <w:r w:rsidR="00606CEE">
                <w:rPr>
                  <w:noProof/>
                </w:rPr>
                <w:t>8</w:t>
              </w:r>
            </w:fldSimple>
            <w:r>
              <w:t>)</w:t>
            </w:r>
          </w:p>
        </w:tc>
      </w:tr>
      <w:tr w:rsidR="006631F4" w14:paraId="3A7DA8CA" w14:textId="77777777" w:rsidTr="008D2C42">
        <w:tc>
          <w:tcPr>
            <w:tcW w:w="1098" w:type="dxa"/>
          </w:tcPr>
          <w:p w14:paraId="1138EC5F" w14:textId="77777777" w:rsidR="006631F4" w:rsidRDefault="006631F4" w:rsidP="008D2C42"/>
        </w:tc>
        <w:tc>
          <w:tcPr>
            <w:tcW w:w="7470" w:type="dxa"/>
          </w:tcPr>
          <w:p w14:paraId="4FD0B773" w14:textId="77777777" w:rsidR="006631F4" w:rsidRPr="006C40F4" w:rsidRDefault="00C82290"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7AA78B89" w:rsidR="006631F4" w:rsidRDefault="006631F4" w:rsidP="008D2C42">
            <w:pPr>
              <w:jc w:val="right"/>
            </w:pPr>
            <w:r>
              <w:t>(</w:t>
            </w:r>
            <w:fldSimple w:instr=" SEQ Equation \* ARABIC ">
              <w:r w:rsidR="00606CEE">
                <w:rPr>
                  <w:noProof/>
                </w:rPr>
                <w:t>9</w:t>
              </w:r>
            </w:fldSimple>
            <w:r>
              <w:t>)</w:t>
            </w:r>
          </w:p>
        </w:tc>
      </w:tr>
      <w:tr w:rsidR="006631F4" w14:paraId="08C95297" w14:textId="77777777" w:rsidTr="008D2C42">
        <w:tc>
          <w:tcPr>
            <w:tcW w:w="1098" w:type="dxa"/>
          </w:tcPr>
          <w:p w14:paraId="01C12E92" w14:textId="77777777" w:rsidR="006631F4" w:rsidRDefault="006631F4" w:rsidP="008D2C42"/>
        </w:tc>
        <w:tc>
          <w:tcPr>
            <w:tcW w:w="7470" w:type="dxa"/>
          </w:tcPr>
          <w:p w14:paraId="6B243AB4" w14:textId="77777777" w:rsidR="006631F4" w:rsidRPr="006C40F4" w:rsidRDefault="00C82290"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44147A75" w:rsidR="006631F4" w:rsidRDefault="006631F4" w:rsidP="008D2C42">
            <w:pPr>
              <w:jc w:val="right"/>
            </w:pPr>
            <w:r>
              <w:t>(</w:t>
            </w:r>
            <w:fldSimple w:instr=" SEQ Equation \* ARABIC ">
              <w:r w:rsidR="00606CEE">
                <w:rPr>
                  <w:noProof/>
                </w:rPr>
                <w:t>10</w:t>
              </w:r>
            </w:fldSimple>
            <w:r>
              <w:t>)</w:t>
            </w:r>
          </w:p>
        </w:tc>
      </w:tr>
      <w:tr w:rsidR="006631F4" w14:paraId="064574FB" w14:textId="77777777" w:rsidTr="008D2C42">
        <w:tc>
          <w:tcPr>
            <w:tcW w:w="1098" w:type="dxa"/>
          </w:tcPr>
          <w:p w14:paraId="2E722DB1" w14:textId="77777777" w:rsidR="006631F4" w:rsidRDefault="006631F4" w:rsidP="008D2C42"/>
        </w:tc>
        <w:tc>
          <w:tcPr>
            <w:tcW w:w="7470" w:type="dxa"/>
          </w:tcPr>
          <w:p w14:paraId="6D4FBA09" w14:textId="77777777" w:rsidR="006631F4" w:rsidRPr="006C40F4" w:rsidRDefault="00C82290"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6E44634A" w:rsidR="006631F4" w:rsidRDefault="006631F4" w:rsidP="008D2C42">
            <w:pPr>
              <w:jc w:val="right"/>
            </w:pPr>
            <w:r>
              <w:t>(</w:t>
            </w:r>
            <w:fldSimple w:instr=" SEQ Equation \* ARABIC ">
              <w:r w:rsidR="00606CEE">
                <w:rPr>
                  <w:noProof/>
                </w:rPr>
                <w:t>11</w:t>
              </w:r>
            </w:fldSimple>
            <w:r>
              <w:t>)</w:t>
            </w:r>
          </w:p>
        </w:tc>
      </w:tr>
      <w:tr w:rsidR="006631F4" w14:paraId="50F80D5A" w14:textId="77777777" w:rsidTr="008D2C42">
        <w:tc>
          <w:tcPr>
            <w:tcW w:w="1098" w:type="dxa"/>
          </w:tcPr>
          <w:p w14:paraId="31A57B7B" w14:textId="77777777" w:rsidR="006631F4" w:rsidRDefault="006631F4" w:rsidP="008D2C42"/>
        </w:tc>
        <w:tc>
          <w:tcPr>
            <w:tcW w:w="7470" w:type="dxa"/>
          </w:tcPr>
          <w:p w14:paraId="347EDD4C" w14:textId="77777777" w:rsidR="006631F4" w:rsidRPr="006C40F4" w:rsidRDefault="00C82290"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2AB1CB3B" w:rsidR="006631F4" w:rsidRDefault="006631F4" w:rsidP="008D2C42">
            <w:pPr>
              <w:jc w:val="right"/>
            </w:pPr>
            <w:r>
              <w:t>(</w:t>
            </w:r>
            <w:fldSimple w:instr=" SEQ Equation \* ARABIC ">
              <w:r w:rsidR="00606CEE">
                <w:rPr>
                  <w:noProof/>
                </w:rPr>
                <w:t>12</w:t>
              </w:r>
            </w:fldSimple>
            <w:r>
              <w:t>)</w:t>
            </w:r>
          </w:p>
        </w:tc>
      </w:tr>
      <w:tr w:rsidR="006631F4" w14:paraId="4E065AB4" w14:textId="77777777" w:rsidTr="008D2C42">
        <w:tc>
          <w:tcPr>
            <w:tcW w:w="1098" w:type="dxa"/>
          </w:tcPr>
          <w:p w14:paraId="57251A40" w14:textId="77777777" w:rsidR="006631F4" w:rsidRDefault="006631F4" w:rsidP="008D2C42"/>
        </w:tc>
        <w:tc>
          <w:tcPr>
            <w:tcW w:w="7470" w:type="dxa"/>
          </w:tcPr>
          <w:p w14:paraId="456CF0F3" w14:textId="77777777" w:rsidR="006631F4" w:rsidRPr="006C40F4" w:rsidRDefault="00C82290"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258A26FF" w:rsidR="006631F4" w:rsidRDefault="006631F4" w:rsidP="008D2C42">
            <w:pPr>
              <w:jc w:val="right"/>
            </w:pPr>
            <w:r>
              <w:t>(</w:t>
            </w:r>
            <w:fldSimple w:instr=" SEQ Equation \* ARABIC ">
              <w:r w:rsidR="00606CEE">
                <w:rPr>
                  <w:noProof/>
                </w:rPr>
                <w:t>13</w:t>
              </w:r>
            </w:fldSimple>
            <w:r>
              <w:t>)</w:t>
            </w:r>
          </w:p>
        </w:tc>
      </w:tr>
      <w:tr w:rsidR="006631F4" w14:paraId="3382628C" w14:textId="77777777" w:rsidTr="008D2C42">
        <w:tc>
          <w:tcPr>
            <w:tcW w:w="1098" w:type="dxa"/>
          </w:tcPr>
          <w:p w14:paraId="64D298B6" w14:textId="77777777" w:rsidR="006631F4" w:rsidRDefault="006631F4" w:rsidP="008D2C42"/>
        </w:tc>
        <w:tc>
          <w:tcPr>
            <w:tcW w:w="7470" w:type="dxa"/>
          </w:tcPr>
          <w:p w14:paraId="7E39587A" w14:textId="77777777" w:rsidR="006631F4" w:rsidRPr="006C40F4" w:rsidRDefault="00C82290"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3C7C085A" w:rsidR="006631F4" w:rsidRDefault="006631F4" w:rsidP="008D2C42">
            <w:pPr>
              <w:jc w:val="right"/>
            </w:pPr>
            <w:r>
              <w:t>(</w:t>
            </w:r>
            <w:fldSimple w:instr=" SEQ Equation \* ARABIC ">
              <w:r w:rsidR="00606CEE">
                <w:rPr>
                  <w:noProof/>
                </w:rPr>
                <w:t>14</w:t>
              </w:r>
            </w:fldSimple>
            <w:r>
              <w:t>)</w:t>
            </w:r>
          </w:p>
        </w:tc>
      </w:tr>
      <w:tr w:rsidR="006631F4" w14:paraId="6CAB17D2" w14:textId="77777777" w:rsidTr="008D2C42">
        <w:tc>
          <w:tcPr>
            <w:tcW w:w="1098" w:type="dxa"/>
          </w:tcPr>
          <w:p w14:paraId="2C0B6CC0" w14:textId="77777777" w:rsidR="006631F4" w:rsidRDefault="006631F4" w:rsidP="008D2C42"/>
        </w:tc>
        <w:tc>
          <w:tcPr>
            <w:tcW w:w="7470" w:type="dxa"/>
          </w:tcPr>
          <w:p w14:paraId="4D57DE10" w14:textId="77777777" w:rsidR="006631F4" w:rsidRPr="006C40F4" w:rsidRDefault="00C82290"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2253FEF8" w:rsidR="006631F4" w:rsidRDefault="006631F4" w:rsidP="008D2C42">
            <w:pPr>
              <w:jc w:val="right"/>
            </w:pPr>
            <w:r>
              <w:t>(</w:t>
            </w:r>
            <w:fldSimple w:instr=" SEQ Equation \* ARABIC ">
              <w:r w:rsidR="00606CEE">
                <w:rPr>
                  <w:noProof/>
                </w:rPr>
                <w:t>15</w:t>
              </w:r>
            </w:fldSimple>
            <w:r>
              <w:t>)</w:t>
            </w:r>
          </w:p>
        </w:tc>
      </w:tr>
      <w:tr w:rsidR="006631F4" w14:paraId="513B38D9" w14:textId="77777777" w:rsidTr="008D2C42">
        <w:tc>
          <w:tcPr>
            <w:tcW w:w="1098" w:type="dxa"/>
          </w:tcPr>
          <w:p w14:paraId="7ABDD43D" w14:textId="77777777" w:rsidR="006631F4" w:rsidRDefault="006631F4" w:rsidP="008D2C42"/>
        </w:tc>
        <w:tc>
          <w:tcPr>
            <w:tcW w:w="7470" w:type="dxa"/>
          </w:tcPr>
          <w:p w14:paraId="5F84193A" w14:textId="77777777" w:rsidR="006631F4" w:rsidRPr="006C40F4" w:rsidRDefault="00C82290"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259615B0" w:rsidR="006631F4" w:rsidRDefault="006631F4" w:rsidP="008D2C42">
            <w:pPr>
              <w:jc w:val="right"/>
            </w:pPr>
            <w:bookmarkStart w:id="67" w:name="_Ref468610054"/>
            <w:r>
              <w:t>(</w:t>
            </w:r>
            <w:fldSimple w:instr=" SEQ Equation \* ARABIC ">
              <w:r w:rsidR="00606CEE">
                <w:rPr>
                  <w:noProof/>
                </w:rPr>
                <w:t>16</w:t>
              </w:r>
            </w:fldSimple>
            <w:r>
              <w:t>)</w:t>
            </w:r>
            <w:bookmarkEnd w:id="67"/>
          </w:p>
        </w:tc>
      </w:tr>
    </w:tbl>
    <w:p w14:paraId="6800CE59" w14:textId="77777777" w:rsidR="006631F4" w:rsidRDefault="006631F4" w:rsidP="006631F4"/>
    <w:bookmarkEnd w:id="64"/>
    <w:p w14:paraId="01F90D4B" w14:textId="77777777" w:rsidR="006631F4" w:rsidRDefault="006631F4" w:rsidP="006631F4">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246D18F8" w:rsidR="00A432CD" w:rsidRDefault="00471DA9" w:rsidP="00A432CD">
      <w:pPr>
        <w:pStyle w:val="BodyText"/>
        <w:ind w:firstLine="540"/>
      </w:pPr>
      <w:r>
        <w:t xml:space="preserve">To linearize the system, </w:t>
      </w:r>
      <w:r w:rsidR="00A432CD">
        <w:t xml:space="preserve">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rsidR="00A432CD">
        <w:t xml:space="preserve"> </w:t>
      </w:r>
      <w:r>
        <w:t>must be separated from</w:t>
      </w:r>
      <w:r w:rsidR="00A432CD">
        <w:t xml:space="preserve"> the terms containing only state variables</w:t>
      </w:r>
      <w:r w:rsidR="00A27CA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rsidR="00A432CD">
        <w:t xml:space="preserve">. </w:t>
      </w:r>
      <w:r>
        <w:t xml:space="preserve">The Jacobian, a matrix that contains partial derivatives of each state variable with respect to the other state variables, can be calculated for the inputs and the state variables. Evaluating </w:t>
      </w:r>
      <w:r w:rsidR="00D5096C">
        <w:t>both</w:t>
      </w:r>
      <w:r>
        <w:t xml:space="preserve"> Jacobian</w:t>
      </w:r>
      <w:r w:rsidR="00D5096C">
        <w:t xml:space="preserve"> matrice</w:t>
      </w:r>
      <w:r>
        <w:t>s at a</w:t>
      </w:r>
      <w:r w:rsidR="00A432CD">
        <w:t xml:space="preserve"> desired fixed point yields the </w:t>
      </w:r>
      <m:oMath>
        <m:r>
          <w:rPr>
            <w:rFonts w:ascii="Cambria Math" w:hAnsi="Cambria Math"/>
          </w:rPr>
          <m:t>A</m:t>
        </m:r>
      </m:oMath>
      <w:r w:rsidR="00A432CD">
        <w:t xml:space="preserve"> (size n by n) and </w:t>
      </w:r>
      <m:oMath>
        <m:r>
          <w:rPr>
            <w:rFonts w:ascii="Cambria Math" w:hAnsi="Cambria Math"/>
          </w:rPr>
          <m:t>B</m:t>
        </m:r>
      </m:oMath>
      <w:r w:rsidR="00A432CD">
        <w:t xml:space="preserve"> (size n by 4) matrices of the state space system, which are shown in Equations </w:t>
      </w:r>
      <w:r w:rsidR="00A432CD">
        <w:fldChar w:fldCharType="begin"/>
      </w:r>
      <w:r w:rsidR="00A432CD">
        <w:instrText xml:space="preserve"> REF _Ref468610869 \h </w:instrText>
      </w:r>
      <w:r w:rsidR="00A432CD">
        <w:fldChar w:fldCharType="separate"/>
      </w:r>
      <w:r w:rsidR="00606CEE">
        <w:t>(</w:t>
      </w:r>
      <w:r w:rsidR="00606CEE">
        <w:rPr>
          <w:noProof/>
        </w:rPr>
        <w:t>17</w:t>
      </w:r>
      <w:r w:rsidR="00606CEE">
        <w:t>)</w:t>
      </w:r>
      <w:r w:rsidR="00A432CD">
        <w:fldChar w:fldCharType="end"/>
      </w:r>
      <w:r w:rsidR="00D509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8D2C42">
        <w:tc>
          <w:tcPr>
            <w:tcW w:w="558" w:type="dxa"/>
          </w:tcPr>
          <w:p w14:paraId="1EDE2D0A" w14:textId="77777777" w:rsidR="006631F4" w:rsidRDefault="006631F4" w:rsidP="008D2C42">
            <w:pPr>
              <w:pStyle w:val="BodyText"/>
              <w:spacing w:line="276" w:lineRule="auto"/>
            </w:pPr>
          </w:p>
        </w:tc>
        <w:tc>
          <w:tcPr>
            <w:tcW w:w="8042" w:type="dxa"/>
          </w:tcPr>
          <w:p w14:paraId="4C7294BA" w14:textId="77777777" w:rsidR="006631F4" w:rsidRDefault="00C82290" w:rsidP="008D2C42">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1B79F08D" w:rsidR="006631F4" w:rsidRDefault="006631F4" w:rsidP="008D2C42">
            <w:pPr>
              <w:pStyle w:val="BodyText"/>
              <w:spacing w:line="276" w:lineRule="auto"/>
            </w:pPr>
            <w:bookmarkStart w:id="68" w:name="_Ref468610869"/>
            <w:r>
              <w:t>(</w:t>
            </w:r>
            <w:fldSimple w:instr=" SEQ Equation \* ARABIC ">
              <w:r w:rsidR="00606CEE">
                <w:rPr>
                  <w:noProof/>
                </w:rPr>
                <w:t>17</w:t>
              </w:r>
            </w:fldSimple>
            <w:r>
              <w:t>)</w:t>
            </w:r>
            <w:bookmarkEnd w:id="68"/>
          </w:p>
        </w:tc>
      </w:tr>
      <w:tr w:rsidR="006631F4" w14:paraId="19B7C8BF" w14:textId="77777777" w:rsidTr="008D2C42">
        <w:tc>
          <w:tcPr>
            <w:tcW w:w="558" w:type="dxa"/>
          </w:tcPr>
          <w:p w14:paraId="183BDF78" w14:textId="77777777" w:rsidR="006631F4" w:rsidRDefault="006631F4" w:rsidP="008D2C42">
            <w:pPr>
              <w:pStyle w:val="BodyText"/>
              <w:spacing w:line="276" w:lineRule="auto"/>
            </w:pPr>
          </w:p>
        </w:tc>
        <w:tc>
          <w:tcPr>
            <w:tcW w:w="8042" w:type="dxa"/>
          </w:tcPr>
          <w:p w14:paraId="4BF8B4FE" w14:textId="77777777" w:rsidR="006631F4" w:rsidRDefault="006631F4" w:rsidP="008D2C42">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687E61C8" w:rsidR="006631F4" w:rsidRDefault="006631F4" w:rsidP="008D2C42">
            <w:pPr>
              <w:pStyle w:val="BodyText"/>
              <w:spacing w:line="276" w:lineRule="auto"/>
            </w:pPr>
            <w:bookmarkStart w:id="69" w:name="_Ref468610873"/>
            <w:r>
              <w:t>(</w:t>
            </w:r>
            <w:fldSimple w:instr=" SEQ Equation \* ARABIC ">
              <w:r w:rsidR="00606CEE">
                <w:rPr>
                  <w:noProof/>
                </w:rPr>
                <w:t>18</w:t>
              </w:r>
            </w:fldSimple>
            <w:r>
              <w:t>)</w:t>
            </w:r>
            <w:bookmarkEnd w:id="69"/>
          </w:p>
        </w:tc>
      </w:tr>
    </w:tbl>
    <w:p w14:paraId="3A9CFDDC" w14:textId="77777777" w:rsidR="006631F4" w:rsidRDefault="006631F4" w:rsidP="006631F4"/>
    <w:p w14:paraId="21830C28" w14:textId="7DA14FEE" w:rsidR="00A432CD" w:rsidRDefault="00A432CD" w:rsidP="00A432CD">
      <w:pPr>
        <w:pStyle w:val="BodyText"/>
      </w:pPr>
      <w:r>
        <w:t xml:space="preserve">The matrix </w:t>
      </w:r>
      <m:oMath>
        <m:r>
          <w:rPr>
            <w:rFonts w:ascii="Cambria Math" w:hAnsi="Cambria Math"/>
          </w:rPr>
          <m:t>C</m:t>
        </m:r>
      </m:oMath>
      <w:r w:rsidR="00D5096C">
        <w:t xml:space="preserve"> in equation </w:t>
      </w:r>
      <w:r w:rsidR="00D5096C">
        <w:fldChar w:fldCharType="begin"/>
      </w:r>
      <w:r w:rsidR="00D5096C">
        <w:instrText xml:space="preserve"> REF _Ref468610873 \h </w:instrText>
      </w:r>
      <w:r w:rsidR="00D5096C">
        <w:fldChar w:fldCharType="separate"/>
      </w:r>
      <w:r w:rsidR="00D5096C">
        <w:t>(</w:t>
      </w:r>
      <w:r w:rsidR="00D5096C">
        <w:rPr>
          <w:noProof/>
        </w:rPr>
        <w:t>18</w:t>
      </w:r>
      <w:r w:rsidR="00D5096C">
        <w:t>)</w:t>
      </w:r>
      <w:r w:rsidR="00D5096C">
        <w:fldChar w:fldCharType="end"/>
      </w:r>
      <w:r w:rsidR="00D5096C">
        <w:t xml:space="preserve"> </w:t>
      </w:r>
      <w:r w:rsidR="00471DA9">
        <w:t>must be</w:t>
      </w:r>
      <w:r>
        <w:t xml:space="preserve"> the </w:t>
      </w:r>
      <w:r w:rsidR="00471DA9">
        <w:t>identity matrix (size 10 by 10)</w:t>
      </w:r>
      <w:r>
        <w:t xml:space="preserve"> </w:t>
      </w:r>
      <w:r w:rsidR="00781312">
        <w:t>for the system to be</w:t>
      </w:r>
      <w:r w:rsidR="00471DA9">
        <w:t xml:space="preserv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rsidR="00471DA9">
        <w:t xml:space="preserve"> must have full rank).</w:t>
      </w:r>
      <w:r>
        <w:t xml:space="preserve"> The matrix </w:t>
      </w:r>
      <m:oMath>
        <m:r>
          <w:rPr>
            <w:rFonts w:ascii="Cambria Math" w:hAnsi="Cambria Math"/>
          </w:rPr>
          <m:t>D</m:t>
        </m:r>
      </m:oMath>
      <w:r>
        <w:t xml:space="preserve"> is zero because the inputs do not fe</w:t>
      </w:r>
      <w:proofErr w:type="spellStart"/>
      <w:r>
        <w:t>ed</w:t>
      </w:r>
      <w:proofErr w:type="spellEnd"/>
      <w:r>
        <w:t xml:space="preserve"> directly back to the states. The</w:t>
      </w:r>
      <w:r w:rsidR="00D5096C">
        <w:t>se</w:t>
      </w:r>
      <w:r>
        <w:t xml:space="preserve"> matrices are then fed into the state estimator. The MATLAB simulation code including the SSE algorithm is included in Appendix </w:t>
      </w:r>
      <w:r>
        <w:fldChar w:fldCharType="begin"/>
      </w:r>
      <w:r>
        <w:instrText xml:space="preserve"> REF _Ref468388675 \r \h </w:instrText>
      </w:r>
      <w:r>
        <w:fldChar w:fldCharType="separate"/>
      </w:r>
      <w:r w:rsidR="00606CEE">
        <w:t>8.3</w:t>
      </w:r>
      <w:r>
        <w:fldChar w:fldCharType="end"/>
      </w:r>
      <w:commentRangeStart w:id="70"/>
      <w:r>
        <w:t>.</w:t>
      </w:r>
      <w:commentRangeEnd w:id="70"/>
      <w:r>
        <w:rPr>
          <w:rStyle w:val="CommentReference"/>
        </w:rPr>
        <w:commentReference w:id="70"/>
      </w:r>
    </w:p>
    <w:p w14:paraId="1B0BE5C1" w14:textId="0D511D6E" w:rsidR="00023C8D" w:rsidRDefault="00023C8D" w:rsidP="00265AA4">
      <w:pPr>
        <w:pStyle w:val="Heading1"/>
      </w:pPr>
      <w:bookmarkStart w:id="71" w:name="_Toc469478491"/>
      <w:r>
        <w:lastRenderedPageBreak/>
        <w:t>Hardware</w:t>
      </w:r>
      <w:r w:rsidR="00265AA4">
        <w:t xml:space="preserve"> Implementation</w:t>
      </w:r>
      <w:bookmarkEnd w:id="71"/>
    </w:p>
    <w:p w14:paraId="2E8B43A7" w14:textId="5E6C552D" w:rsidR="00222917" w:rsidRDefault="00222917" w:rsidP="00222917">
      <w:pPr>
        <w:pStyle w:val="BodyText"/>
        <w:ind w:firstLine="540"/>
      </w:pPr>
      <w:r>
        <w:t xml:space="preserve">This section discusses </w:t>
      </w:r>
      <w:r w:rsidR="003D52AD">
        <w:t>the</w:t>
      </w:r>
      <w:r>
        <w:t xml:space="preserve"> hardware components </w:t>
      </w:r>
      <w:r w:rsidR="003D52AD">
        <w:t>of</w:t>
      </w:r>
      <w:r>
        <w:t xml:space="preserve"> this </w:t>
      </w:r>
      <w:r w:rsidR="003D52AD">
        <w:t>project and how they are integrated, including the</w:t>
      </w:r>
      <w:r>
        <w:t xml:space="preserve"> onboard computer, on and off-board sensors, quadrotor frame, the onboard controller, RC receiver, and power to all necessary components.</w:t>
      </w:r>
    </w:p>
    <w:p w14:paraId="2FAF2B85" w14:textId="5B6BDBE4" w:rsidR="00222917" w:rsidRPr="00DE596F" w:rsidRDefault="00222917" w:rsidP="00222917">
      <w:pPr>
        <w:pStyle w:val="BodyText"/>
        <w:ind w:firstLine="540"/>
      </w:pPr>
      <w:r>
        <w:t xml:space="preserve">Since </w:t>
      </w:r>
      <w:r w:rsidR="00822C8F">
        <w:t xml:space="preserve">real time processing is a </w:t>
      </w:r>
      <w:r w:rsidR="00D5096C">
        <w:t>project constraint</w:t>
      </w:r>
      <w:r>
        <w:t xml:space="preserve">, nearly all involved hardware must be mounted on the quadrotor. </w:t>
      </w:r>
      <w:r>
        <w:fldChar w:fldCharType="begin"/>
      </w:r>
      <w:r>
        <w:instrText xml:space="preserve"> REF _Ref468190474 \h </w:instrText>
      </w:r>
      <w:r>
        <w:fldChar w:fldCharType="separate"/>
      </w:r>
      <w:r w:rsidR="00606CEE">
        <w:t xml:space="preserve">Figure </w:t>
      </w:r>
      <w:r w:rsidR="00606CEE">
        <w:rPr>
          <w:noProof/>
        </w:rPr>
        <w:t>5</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75E8018F" w:rsidR="001555D9" w:rsidRPr="00DE596F" w:rsidRDefault="001555D9" w:rsidP="001555D9">
      <w:pPr>
        <w:pStyle w:val="Caption"/>
      </w:pPr>
      <w:bookmarkStart w:id="72" w:name="_Ref468190474"/>
      <w:r>
        <w:t xml:space="preserve">Figure </w:t>
      </w:r>
      <w:fldSimple w:instr=" SEQ Figure \* ARABIC ">
        <w:r w:rsidR="00606CEE">
          <w:rPr>
            <w:noProof/>
          </w:rPr>
          <w:t>5</w:t>
        </w:r>
      </w:fldSimple>
      <w:bookmarkEnd w:id="72"/>
      <w:r>
        <w:t xml:space="preserve"> | Onboard Hardware Connectivity Diagram</w:t>
      </w:r>
    </w:p>
    <w:p w14:paraId="28238194" w14:textId="4D0A93DD" w:rsidR="00023C8D" w:rsidRDefault="00023C8D" w:rsidP="00265AA4">
      <w:pPr>
        <w:pStyle w:val="Heading2"/>
      </w:pPr>
      <w:bookmarkStart w:id="73" w:name="_Toc469478492"/>
      <w:r>
        <w:t>Quadrotor</w:t>
      </w:r>
      <w:bookmarkEnd w:id="73"/>
    </w:p>
    <w:p w14:paraId="040A4D58" w14:textId="6C1B5101" w:rsidR="00222917" w:rsidRPr="00F519A4" w:rsidRDefault="00D5096C" w:rsidP="00222917">
      <w:pPr>
        <w:pStyle w:val="p1"/>
        <w:spacing w:line="480" w:lineRule="auto"/>
        <w:ind w:firstLine="540"/>
        <w:jc w:val="both"/>
        <w:rPr>
          <w:sz w:val="24"/>
          <w:szCs w:val="24"/>
        </w:rPr>
      </w:pPr>
      <w:r>
        <w:rPr>
          <w:sz w:val="24"/>
          <w:szCs w:val="24"/>
        </w:rPr>
        <w:t>This project requires a</w:t>
      </w:r>
      <w:r w:rsidR="00222917">
        <w:rPr>
          <w:sz w:val="24"/>
          <w:szCs w:val="24"/>
        </w:rPr>
        <w:t xml:space="preserve"> </w:t>
      </w:r>
      <w:r w:rsidR="00222917" w:rsidRPr="00392BFF">
        <w:rPr>
          <w:sz w:val="24"/>
          <w:szCs w:val="24"/>
        </w:rPr>
        <w:t xml:space="preserve">quadrotor </w:t>
      </w:r>
      <w:r w:rsidR="00222917">
        <w:rPr>
          <w:sz w:val="24"/>
          <w:szCs w:val="24"/>
        </w:rPr>
        <w:t xml:space="preserve">frame </w:t>
      </w:r>
      <w:r w:rsidR="00222917" w:rsidRPr="00392BFF">
        <w:rPr>
          <w:sz w:val="24"/>
          <w:szCs w:val="24"/>
        </w:rPr>
        <w:t>that is customizable</w:t>
      </w:r>
      <w:r w:rsidR="00222917">
        <w:rPr>
          <w:sz w:val="24"/>
          <w:szCs w:val="24"/>
        </w:rPr>
        <w:t xml:space="preserve"> and as light as possible</w:t>
      </w:r>
      <w:r w:rsidR="00222917" w:rsidRPr="00392BFF">
        <w:rPr>
          <w:sz w:val="24"/>
          <w:szCs w:val="24"/>
        </w:rPr>
        <w:t xml:space="preserve"> to incorporate the sensors necessary for state estimation. The </w:t>
      </w:r>
      <w:r w:rsidR="00222917">
        <w:rPr>
          <w:sz w:val="24"/>
          <w:szCs w:val="24"/>
        </w:rPr>
        <w:t>NG</w:t>
      </w:r>
      <w:r w:rsidR="00222917" w:rsidRPr="00392BFF">
        <w:rPr>
          <w:sz w:val="24"/>
          <w:szCs w:val="24"/>
        </w:rPr>
        <w:t xml:space="preserve"> </w:t>
      </w:r>
      <w:r w:rsidR="00222917" w:rsidRPr="00F519A4">
        <w:rPr>
          <w:sz w:val="24"/>
          <w:szCs w:val="24"/>
        </w:rPr>
        <w:t>liaisons suggest</w:t>
      </w:r>
      <w:r w:rsidR="00222917">
        <w:rPr>
          <w:sz w:val="24"/>
          <w:szCs w:val="24"/>
        </w:rPr>
        <w:t>ed</w:t>
      </w:r>
      <w:r w:rsidR="00222917" w:rsidRPr="00F519A4">
        <w:rPr>
          <w:sz w:val="24"/>
          <w:szCs w:val="24"/>
        </w:rPr>
        <w:t xml:space="preserve"> the QAV400 Quadrotor frame shown in </w:t>
      </w:r>
      <w:r w:rsidR="00222917" w:rsidRPr="00F519A4">
        <w:rPr>
          <w:sz w:val="24"/>
          <w:szCs w:val="24"/>
        </w:rPr>
        <w:fldChar w:fldCharType="begin"/>
      </w:r>
      <w:r w:rsidR="00222917" w:rsidRPr="00F519A4">
        <w:rPr>
          <w:sz w:val="24"/>
          <w:szCs w:val="24"/>
        </w:rPr>
        <w:instrText xml:space="preserve"> REF _Ref468192111 \h  \* MERGEFORMAT </w:instrText>
      </w:r>
      <w:r w:rsidR="00222917" w:rsidRPr="00F519A4">
        <w:rPr>
          <w:sz w:val="24"/>
          <w:szCs w:val="24"/>
        </w:rPr>
      </w:r>
      <w:r w:rsidR="00222917" w:rsidRPr="00F519A4">
        <w:rPr>
          <w:sz w:val="24"/>
          <w:szCs w:val="24"/>
        </w:rPr>
        <w:fldChar w:fldCharType="separate"/>
      </w:r>
      <w:r w:rsidR="00606CEE" w:rsidRPr="00606CEE">
        <w:rPr>
          <w:sz w:val="24"/>
          <w:szCs w:val="24"/>
        </w:rPr>
        <w:t xml:space="preserve">Figure </w:t>
      </w:r>
      <w:r w:rsidR="00606CEE" w:rsidRPr="00606CEE">
        <w:rPr>
          <w:noProof/>
          <w:sz w:val="24"/>
          <w:szCs w:val="24"/>
        </w:rPr>
        <w:t>6</w:t>
      </w:r>
      <w:r w:rsidR="00222917" w:rsidRPr="00F519A4">
        <w:rPr>
          <w:sz w:val="24"/>
          <w:szCs w:val="24"/>
        </w:rPr>
        <w:fldChar w:fldCharType="end"/>
      </w:r>
      <w:r w:rsidR="00222917" w:rsidRPr="00F519A4">
        <w:rPr>
          <w:sz w:val="24"/>
          <w:szCs w:val="24"/>
        </w:rPr>
        <w:t>.</w:t>
      </w:r>
    </w:p>
    <w:p w14:paraId="0E487A59" w14:textId="77777777" w:rsidR="00E273D8" w:rsidRDefault="00E273D8" w:rsidP="00E273D8">
      <w:pPr>
        <w:pStyle w:val="BodyText"/>
        <w:keepNext/>
      </w:pPr>
      <w:r>
        <w:rPr>
          <w:noProof/>
          <w:szCs w:val="24"/>
        </w:rPr>
        <w:lastRenderedPageBreak/>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5348F88B" w:rsidR="00384747" w:rsidRDefault="00E273D8" w:rsidP="006A3B50">
      <w:pPr>
        <w:pStyle w:val="Caption"/>
      </w:pPr>
      <w:bookmarkStart w:id="74" w:name="_Ref468192111"/>
      <w:r>
        <w:t xml:space="preserve">Figure </w:t>
      </w:r>
      <w:fldSimple w:instr=" SEQ Figure \* ARABIC ">
        <w:r w:rsidR="00606CEE">
          <w:rPr>
            <w:noProof/>
          </w:rPr>
          <w:t>6</w:t>
        </w:r>
      </w:fldSimple>
      <w:bookmarkEnd w:id="74"/>
      <w:r>
        <w:t xml:space="preserve"> | Quadrotor QAV400 Frame</w:t>
      </w:r>
      <w:r w:rsidR="007E00A6">
        <w:t xml:space="preserve"> </w:t>
      </w:r>
      <w:r w:rsidR="007E00A6">
        <w:fldChar w:fldCharType="begin"/>
      </w:r>
      <w:r w:rsidR="00B30470">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B30470" w:rsidRPr="00B30470">
        <w:t>[11]</w:t>
      </w:r>
      <w:r w:rsidR="007E00A6">
        <w:fldChar w:fldCharType="end"/>
      </w:r>
    </w:p>
    <w:p w14:paraId="0EBFF9A2" w14:textId="50157E71" w:rsidR="00222917" w:rsidRDefault="005A67A9" w:rsidP="0022291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w:t>
      </w:r>
      <w:r w:rsidR="00822C8F">
        <w:rPr>
          <w:rStyle w:val="apple-converted-space"/>
          <w:sz w:val="24"/>
          <w:szCs w:val="24"/>
        </w:rPr>
        <w:t xml:space="preserve">the </w:t>
      </w:r>
      <w:r w:rsidR="00BA1930">
        <w:rPr>
          <w:rStyle w:val="apple-converted-space"/>
          <w:sz w:val="24"/>
          <w:szCs w:val="24"/>
        </w:rPr>
        <w:t xml:space="preserve">NG </w:t>
      </w:r>
      <w:r w:rsidR="00822C8F">
        <w:rPr>
          <w:rStyle w:val="apple-converted-space"/>
          <w:sz w:val="24"/>
          <w:szCs w:val="24"/>
        </w:rPr>
        <w:t xml:space="preserve">R&amp;D </w:t>
      </w:r>
      <w:r w:rsidR="00F331DD">
        <w:rPr>
          <w:rStyle w:val="apple-converted-space"/>
          <w:sz w:val="24"/>
          <w:szCs w:val="24"/>
        </w:rPr>
        <w:t>department</w:t>
      </w:r>
      <w:r w:rsidR="00822C8F">
        <w:rPr>
          <w:rStyle w:val="apple-converted-space"/>
          <w:sz w:val="24"/>
          <w:szCs w:val="24"/>
        </w:rPr>
        <w:t xml:space="preserve"> has used </w:t>
      </w:r>
      <w:r>
        <w:rPr>
          <w:rStyle w:val="apple-converted-space"/>
          <w:sz w:val="24"/>
          <w:szCs w:val="24"/>
        </w:rPr>
        <w:t>this</w:t>
      </w:r>
      <w:r w:rsidR="00822C8F">
        <w:rPr>
          <w:rStyle w:val="apple-converted-space"/>
          <w:sz w:val="24"/>
          <w:szCs w:val="24"/>
        </w:rPr>
        <w:t xml:space="preserve"> quadrotor </w:t>
      </w:r>
      <w:r w:rsidR="00D5096C">
        <w:rPr>
          <w:rStyle w:val="apple-converted-space"/>
          <w:sz w:val="24"/>
          <w:szCs w:val="24"/>
        </w:rPr>
        <w:t xml:space="preserve">frame </w:t>
      </w:r>
      <w:r>
        <w:rPr>
          <w:rStyle w:val="apple-converted-space"/>
          <w:sz w:val="24"/>
          <w:szCs w:val="24"/>
        </w:rPr>
        <w:t>successfully</w:t>
      </w:r>
      <w:r w:rsidR="00822C8F">
        <w:rPr>
          <w:rStyle w:val="apple-converted-space"/>
          <w:sz w:val="24"/>
          <w:szCs w:val="24"/>
        </w:rPr>
        <w:t xml:space="preserve">. </w:t>
      </w:r>
      <w:r w:rsidR="00222917">
        <w:rPr>
          <w:rStyle w:val="apple-converted-space"/>
          <w:sz w:val="24"/>
          <w:szCs w:val="24"/>
        </w:rPr>
        <w:t xml:space="preserve">Research into other quadrotor options revealed that </w:t>
      </w:r>
      <w:r w:rsidR="00222917" w:rsidRPr="00F519A4">
        <w:rPr>
          <w:rStyle w:val="apple-converted-space"/>
          <w:sz w:val="24"/>
          <w:szCs w:val="24"/>
        </w:rPr>
        <w:t xml:space="preserve">the integration of motors with the frame by the manufacturer would speed up the process of </w:t>
      </w:r>
      <w:r w:rsidR="00222917">
        <w:rPr>
          <w:rStyle w:val="apple-converted-space"/>
          <w:sz w:val="24"/>
          <w:szCs w:val="24"/>
        </w:rPr>
        <w:t>quadrotor assembly</w:t>
      </w:r>
      <w:r w:rsidR="00222917" w:rsidRPr="00F519A4">
        <w:rPr>
          <w:rStyle w:val="apple-converted-space"/>
          <w:sz w:val="24"/>
          <w:szCs w:val="24"/>
        </w:rPr>
        <w:t xml:space="preserve">, and the </w:t>
      </w:r>
      <w:r w:rsidR="00222917">
        <w:rPr>
          <w:rStyle w:val="apple-converted-space"/>
          <w:sz w:val="24"/>
          <w:szCs w:val="24"/>
        </w:rPr>
        <w:t>openings in</w:t>
      </w:r>
      <w:r w:rsidR="00222917" w:rsidRPr="00F519A4">
        <w:rPr>
          <w:rStyle w:val="apple-converted-space"/>
          <w:sz w:val="24"/>
          <w:szCs w:val="24"/>
        </w:rPr>
        <w:t xml:space="preserve"> the </w:t>
      </w:r>
      <w:r w:rsidR="00222917">
        <w:rPr>
          <w:rStyle w:val="apple-converted-space"/>
          <w:sz w:val="24"/>
          <w:szCs w:val="24"/>
        </w:rPr>
        <w:t>frame</w:t>
      </w:r>
      <w:r w:rsidR="00222917"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00222917" w:rsidRPr="00F519A4">
        <w:rPr>
          <w:rStyle w:val="apple-converted-space"/>
          <w:sz w:val="24"/>
          <w:szCs w:val="24"/>
        </w:rPr>
        <w:t>.</w:t>
      </w:r>
    </w:p>
    <w:p w14:paraId="75D88548" w14:textId="0734B57E" w:rsidR="00222917" w:rsidRPr="007E16CC" w:rsidRDefault="00D5096C" w:rsidP="00222917">
      <w:pPr>
        <w:pStyle w:val="BodyText"/>
        <w:ind w:firstLine="540"/>
        <w:rPr>
          <w:szCs w:val="24"/>
        </w:rPr>
      </w:pPr>
      <w:r>
        <w:rPr>
          <w:szCs w:val="24"/>
        </w:rPr>
        <w:t>The QAV400</w:t>
      </w:r>
      <w:r w:rsidR="00222917">
        <w:rPr>
          <w:szCs w:val="24"/>
        </w:rPr>
        <w:t xml:space="preserve"> frame fits the requirements for the project – it is </w:t>
      </w:r>
      <w:commentRangeStart w:id="75"/>
      <w:r w:rsidR="00222917">
        <w:rPr>
          <w:szCs w:val="24"/>
        </w:rPr>
        <w:t xml:space="preserve">lightweight </w:t>
      </w:r>
      <w:commentRangeEnd w:id="75"/>
      <w:r w:rsidR="00A35BA2">
        <w:rPr>
          <w:rStyle w:val="CommentReference"/>
        </w:rPr>
        <w:commentReference w:id="75"/>
      </w:r>
      <w:r w:rsidR="00222917">
        <w:rPr>
          <w:szCs w:val="24"/>
        </w:rPr>
        <w:t>(375g) and durable and can be purchased individually</w:t>
      </w:r>
      <w:r w:rsidR="009C0BF5">
        <w:rPr>
          <w:szCs w:val="24"/>
        </w:rPr>
        <w:t xml:space="preserve"> from </w:t>
      </w:r>
      <w:proofErr w:type="spellStart"/>
      <w:r w:rsidR="009C0BF5">
        <w:rPr>
          <w:szCs w:val="24"/>
        </w:rPr>
        <w:t>Lumenier</w:t>
      </w:r>
      <w:proofErr w:type="spellEnd"/>
      <w:r w:rsidR="00222917">
        <w:rPr>
          <w:szCs w:val="24"/>
        </w:rPr>
        <w:t xml:space="preserve">, allowing flexibility in choosing the flight control unit, sensors, actuators, and on-board computer </w:t>
      </w:r>
      <w:r w:rsidR="00222917">
        <w:rPr>
          <w:szCs w:val="24"/>
        </w:rPr>
        <w:fldChar w:fldCharType="begin"/>
      </w:r>
      <w:r w:rsidR="00B30470">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22917">
        <w:rPr>
          <w:szCs w:val="24"/>
        </w:rPr>
        <w:fldChar w:fldCharType="separate"/>
      </w:r>
      <w:r w:rsidR="00B30470" w:rsidRPr="00B30470">
        <w:t>[11]</w:t>
      </w:r>
      <w:r w:rsidR="00222917">
        <w:rPr>
          <w:szCs w:val="24"/>
        </w:rPr>
        <w:fldChar w:fldCharType="end"/>
      </w:r>
      <w:r w:rsidR="00222917">
        <w:rPr>
          <w:szCs w:val="24"/>
        </w:rPr>
        <w:t>.</w:t>
      </w:r>
      <w:r w:rsidR="00222917">
        <w:rPr>
          <w:rStyle w:val="apple-converted-space"/>
          <w:szCs w:val="24"/>
        </w:rPr>
        <w:t> </w:t>
      </w:r>
      <w:r w:rsidR="000D0060">
        <w:rPr>
          <w:rStyle w:val="apple-converted-space"/>
          <w:szCs w:val="24"/>
        </w:rPr>
        <w:t xml:space="preserve">In addition to the quadrotor frame, </w:t>
      </w:r>
      <w:proofErr w:type="spellStart"/>
      <w:r w:rsidR="009C0BF5">
        <w:rPr>
          <w:rStyle w:val="apple-converted-space"/>
          <w:szCs w:val="24"/>
        </w:rPr>
        <w:t>Lumenier</w:t>
      </w:r>
      <w:proofErr w:type="spellEnd"/>
      <w:r w:rsidR="009C0BF5">
        <w:rPr>
          <w:rStyle w:val="apple-converted-space"/>
          <w:szCs w:val="24"/>
        </w:rPr>
        <w:t xml:space="preserve"> provides</w:t>
      </w:r>
      <w:r w:rsidR="005A67A9">
        <w:rPr>
          <w:rStyle w:val="apple-converted-space"/>
          <w:szCs w:val="24"/>
        </w:rPr>
        <w:t xml:space="preserve"> </w:t>
      </w:r>
      <w:r w:rsidR="00222917">
        <w:rPr>
          <w:rStyle w:val="apple-converted-space"/>
          <w:szCs w:val="24"/>
        </w:rPr>
        <w:t xml:space="preserve">electronic speed controllers (ESCs) and motors </w:t>
      </w:r>
      <w:commentRangeStart w:id="76"/>
      <w:r w:rsidR="00222917">
        <w:rPr>
          <w:rStyle w:val="apple-converted-space"/>
          <w:szCs w:val="24"/>
        </w:rPr>
        <w:t xml:space="preserve">that are compatible in size and power with the team’s chosen controller and 4S </w:t>
      </w:r>
      <w:proofErr w:type="spellStart"/>
      <w:r w:rsidR="00222917">
        <w:rPr>
          <w:rStyle w:val="apple-converted-space"/>
          <w:szCs w:val="24"/>
        </w:rPr>
        <w:t>LiPo</w:t>
      </w:r>
      <w:proofErr w:type="spellEnd"/>
      <w:r w:rsidR="00222917">
        <w:rPr>
          <w:rStyle w:val="apple-converted-space"/>
          <w:szCs w:val="24"/>
        </w:rPr>
        <w:t xml:space="preserve"> battery</w:t>
      </w:r>
      <w:commentRangeEnd w:id="76"/>
      <w:r w:rsidR="000D0060">
        <w:rPr>
          <w:rStyle w:val="CommentReference"/>
        </w:rPr>
        <w:commentReference w:id="76"/>
      </w:r>
      <w:r w:rsidR="00222917">
        <w:rPr>
          <w:rStyle w:val="apple-converted-space"/>
          <w:szCs w:val="24"/>
        </w:rPr>
        <w:t>.</w:t>
      </w:r>
    </w:p>
    <w:p w14:paraId="63D1F4D1" w14:textId="34E66562" w:rsidR="007E16CC" w:rsidRPr="007E16CC" w:rsidRDefault="007E16CC" w:rsidP="007E16CC">
      <w:pPr>
        <w:pStyle w:val="p1"/>
        <w:spacing w:line="480" w:lineRule="auto"/>
        <w:ind w:firstLine="540"/>
        <w:jc w:val="both"/>
        <w:rPr>
          <w:sz w:val="24"/>
          <w:szCs w:val="24"/>
        </w:rPr>
      </w:pPr>
      <w:r w:rsidRPr="007E16CC">
        <w:rPr>
          <w:sz w:val="24"/>
          <w:szCs w:val="24"/>
        </w:rPr>
        <w:t xml:space="preserve">When mounting the sensors, computers, and battery on this frame, the center of gravity </w:t>
      </w:r>
      <w:r w:rsidR="00D5096C">
        <w:rPr>
          <w:sz w:val="24"/>
          <w:szCs w:val="24"/>
        </w:rPr>
        <w:t>will</w:t>
      </w:r>
      <w:r w:rsidRPr="007E16CC">
        <w:rPr>
          <w:sz w:val="24"/>
          <w:szCs w:val="24"/>
        </w:rPr>
        <w:t xml:space="preserve"> be kept as close to the center of the frame as possible </w:t>
      </w:r>
      <w:r w:rsidR="00D5096C">
        <w:rPr>
          <w:sz w:val="24"/>
          <w:szCs w:val="24"/>
        </w:rPr>
        <w:t xml:space="preserve">to ensure </w:t>
      </w:r>
      <w:r w:rsidRPr="007E16CC">
        <w:rPr>
          <w:sz w:val="24"/>
          <w:szCs w:val="24"/>
        </w:rPr>
        <w:t xml:space="preserve">the quadrotor flight is stable. If the quadrotor becomes too heavy to fly after mounting all the </w:t>
      </w:r>
      <w:r w:rsidR="00D5096C">
        <w:rPr>
          <w:sz w:val="24"/>
          <w:szCs w:val="24"/>
        </w:rPr>
        <w:t xml:space="preserve">necessary </w:t>
      </w:r>
      <w:r w:rsidRPr="007E16CC">
        <w:rPr>
          <w:sz w:val="24"/>
          <w:szCs w:val="24"/>
        </w:rPr>
        <w:t xml:space="preserve">components on the frame, material may have to be removed to make </w:t>
      </w:r>
      <w:r w:rsidR="00D5096C">
        <w:rPr>
          <w:sz w:val="24"/>
          <w:szCs w:val="24"/>
        </w:rPr>
        <w:t>the frame</w:t>
      </w:r>
      <w:r w:rsidRPr="007E16CC">
        <w:rPr>
          <w:sz w:val="24"/>
          <w:szCs w:val="24"/>
        </w:rPr>
        <w:t xml:space="preserve"> </w:t>
      </w:r>
      <w:commentRangeStart w:id="77"/>
      <w:r w:rsidRPr="007E16CC">
        <w:rPr>
          <w:sz w:val="24"/>
          <w:szCs w:val="24"/>
        </w:rPr>
        <w:t>lighter</w:t>
      </w:r>
      <w:commentRangeEnd w:id="77"/>
      <w:r w:rsidR="00A35BA2">
        <w:rPr>
          <w:rStyle w:val="CommentReference"/>
          <w:rFonts w:eastAsia="Times New Roman"/>
        </w:rPr>
        <w:commentReference w:id="77"/>
      </w:r>
      <w:r w:rsidRPr="007E16CC">
        <w:rPr>
          <w:sz w:val="24"/>
          <w:szCs w:val="24"/>
        </w:rPr>
        <w:t>.</w:t>
      </w:r>
    </w:p>
    <w:p w14:paraId="29D76126" w14:textId="6159C128" w:rsidR="00023C8D" w:rsidRPr="00023C8D" w:rsidRDefault="00023C8D" w:rsidP="00265AA4">
      <w:pPr>
        <w:pStyle w:val="Heading2"/>
      </w:pPr>
      <w:bookmarkStart w:id="78" w:name="_Toc469478493"/>
      <w:r>
        <w:lastRenderedPageBreak/>
        <w:t xml:space="preserve">Flight </w:t>
      </w:r>
      <w:r w:rsidR="001F661D">
        <w:t>C</w:t>
      </w:r>
      <w:r>
        <w:t>omputer</w:t>
      </w:r>
      <w:bookmarkEnd w:id="78"/>
    </w:p>
    <w:p w14:paraId="41AE3D8F" w14:textId="77777777" w:rsidR="00A35BA2" w:rsidRDefault="00721CA7" w:rsidP="00A35BA2">
      <w:pPr>
        <w:pStyle w:val="p1"/>
        <w:spacing w:line="480" w:lineRule="auto"/>
        <w:ind w:firstLine="540"/>
        <w:jc w:val="both"/>
        <w:rPr>
          <w:rStyle w:val="apple-converted-space"/>
          <w:sz w:val="24"/>
          <w:szCs w:val="24"/>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w:t>
      </w:r>
      <w:r w:rsidR="00F35DA1">
        <w:rPr>
          <w:rStyle w:val="apple-converted-space"/>
          <w:sz w:val="24"/>
          <w:szCs w:val="24"/>
        </w:rPr>
        <w:t xml:space="preserve">The </w:t>
      </w:r>
      <w:r w:rsidR="001F661D" w:rsidRPr="00392BFF">
        <w:rPr>
          <w:rStyle w:val="apple-converted-space"/>
          <w:sz w:val="24"/>
          <w:szCs w:val="24"/>
        </w:rPr>
        <w:t xml:space="preserve">Jetson TK1 </w:t>
      </w:r>
      <w:r w:rsidR="00F35DA1">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proofErr w:type="spellStart"/>
      <w:r w:rsidR="001F661D" w:rsidRPr="00392BFF">
        <w:rPr>
          <w:rStyle w:val="apple-converted-space"/>
          <w:sz w:val="24"/>
          <w:szCs w:val="24"/>
        </w:rPr>
        <w:t>Nvidia</w:t>
      </w:r>
      <w:proofErr w:type="spellEnd"/>
      <w:r w:rsidR="001F661D" w:rsidRPr="00392BFF">
        <w:rPr>
          <w:rStyle w:val="apple-converted-space"/>
          <w:sz w:val="24"/>
          <w:szCs w:val="24"/>
        </w:rPr>
        <w:t xml:space="preserve">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p>
    <w:p w14:paraId="1D2F11D2" w14:textId="16EEEEE0" w:rsidR="00A35BA2" w:rsidRPr="00392BFF" w:rsidRDefault="0058494F" w:rsidP="00A35BA2">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sidR="00C57CDB">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00606CEE" w:rsidRPr="00606CEE">
        <w:rPr>
          <w:sz w:val="24"/>
          <w:szCs w:val="24"/>
        </w:rPr>
        <w:t xml:space="preserve">Figure </w:t>
      </w:r>
      <w:r w:rsidR="00606CEE" w:rsidRPr="00606CEE">
        <w:rPr>
          <w:noProof/>
          <w:sz w:val="24"/>
          <w:szCs w:val="24"/>
        </w:rPr>
        <w:t>7</w:t>
      </w:r>
      <w:r w:rsidRPr="0058494F">
        <w:rPr>
          <w:rStyle w:val="apple-converted-space"/>
          <w:sz w:val="24"/>
          <w:szCs w:val="24"/>
        </w:rPr>
        <w:fldChar w:fldCharType="end"/>
      </w:r>
      <w:r w:rsidR="00F51753">
        <w:rPr>
          <w:rStyle w:val="apple-converted-space"/>
          <w:sz w:val="24"/>
          <w:szCs w:val="24"/>
        </w:rPr>
        <w:t xml:space="preserve"> with labels</w:t>
      </w:r>
      <w:r w:rsidRPr="0058494F">
        <w:rPr>
          <w:rStyle w:val="apple-converted-space"/>
          <w:sz w:val="24"/>
          <w:szCs w:val="24"/>
        </w:rPr>
        <w:t>.</w:t>
      </w:r>
      <w:r w:rsidR="00A35BA2">
        <w:rPr>
          <w:rStyle w:val="apple-converted-space"/>
          <w:sz w:val="24"/>
          <w:szCs w:val="24"/>
        </w:rPr>
        <w:t xml:space="preserve"> </w:t>
      </w:r>
      <w:r w:rsidR="00A35BA2" w:rsidRPr="00392BFF">
        <w:rPr>
          <w:sz w:val="24"/>
          <w:szCs w:val="24"/>
        </w:rPr>
        <w:t xml:space="preserve">The </w:t>
      </w:r>
      <w:r w:rsidR="00F331DD">
        <w:rPr>
          <w:sz w:val="24"/>
          <w:szCs w:val="24"/>
        </w:rPr>
        <w:t xml:space="preserve">Ubuntu 14.04 </w:t>
      </w:r>
      <w:proofErr w:type="spellStart"/>
      <w:r w:rsidR="00F331DD">
        <w:rPr>
          <w:sz w:val="24"/>
          <w:szCs w:val="24"/>
        </w:rPr>
        <w:t>Nvidia</w:t>
      </w:r>
      <w:proofErr w:type="spellEnd"/>
      <w:r w:rsidR="00F331DD">
        <w:rPr>
          <w:sz w:val="24"/>
          <w:szCs w:val="24"/>
        </w:rPr>
        <w:t xml:space="preserve"> operating system has been installed to match the version of Ubuntu that the NG R&amp;D department uses. The </w:t>
      </w:r>
      <w:r w:rsidR="00A35BA2" w:rsidRPr="00392BFF">
        <w:rPr>
          <w:sz w:val="24"/>
          <w:szCs w:val="24"/>
        </w:rPr>
        <w:t>Jetson TK1 is equipped with</w:t>
      </w:r>
      <w:r w:rsidR="00A35BA2">
        <w:rPr>
          <w:sz w:val="24"/>
          <w:szCs w:val="24"/>
        </w:rPr>
        <w:t xml:space="preserve"> </w:t>
      </w:r>
      <w:commentRangeStart w:id="79"/>
      <w:r w:rsidR="00A35BA2">
        <w:rPr>
          <w:sz w:val="24"/>
          <w:szCs w:val="24"/>
        </w:rPr>
        <w:t>many ports</w:t>
      </w:r>
      <w:commentRangeEnd w:id="79"/>
      <w:r w:rsidR="00A35BA2">
        <w:rPr>
          <w:rStyle w:val="CommentReference"/>
          <w:rFonts w:eastAsia="Times New Roman"/>
        </w:rPr>
        <w:commentReference w:id="79"/>
      </w:r>
      <w:r w:rsidR="00A35BA2">
        <w:rPr>
          <w:sz w:val="24"/>
          <w:szCs w:val="24"/>
        </w:rPr>
        <w:t>, including</w:t>
      </w:r>
      <w:r w:rsidR="00A35BA2" w:rsidRPr="00392BFF">
        <w:rPr>
          <w:sz w:val="24"/>
          <w:szCs w:val="24"/>
        </w:rPr>
        <w:t xml:space="preserve"> 1 USB A, 1 micro-USB, 1 HDMI, 1 RS232 (DB-9), expansion I/O (75 pins total), 1 Ethernet, </w:t>
      </w:r>
      <w:r w:rsidR="00A35BA2">
        <w:rPr>
          <w:sz w:val="24"/>
          <w:szCs w:val="24"/>
        </w:rPr>
        <w:t xml:space="preserve">and </w:t>
      </w:r>
      <w:r w:rsidR="00A35BA2" w:rsidRPr="00392BFF">
        <w:rPr>
          <w:sz w:val="24"/>
          <w:szCs w:val="24"/>
        </w:rPr>
        <w:t>1 SD card reader</w:t>
      </w:r>
      <w:r w:rsidR="00A35BA2">
        <w:rPr>
          <w:sz w:val="24"/>
          <w:szCs w:val="24"/>
        </w:rPr>
        <w:t>. This wide range of input/output capability</w:t>
      </w:r>
      <w:r w:rsidR="00A35BA2" w:rsidRPr="00392BFF">
        <w:rPr>
          <w:sz w:val="24"/>
          <w:szCs w:val="24"/>
        </w:rPr>
        <w:t xml:space="preserve"> will </w:t>
      </w:r>
      <w:r w:rsidR="000D0060">
        <w:rPr>
          <w:sz w:val="24"/>
          <w:szCs w:val="24"/>
        </w:rPr>
        <w:t>facilitate the implementation and testing of</w:t>
      </w:r>
      <w:r w:rsidR="00A35BA2" w:rsidRPr="00392BFF">
        <w:rPr>
          <w:sz w:val="24"/>
          <w:szCs w:val="24"/>
        </w:rPr>
        <w:t xml:space="preserve"> different sensors</w:t>
      </w:r>
      <w:r w:rsidR="00A35BA2">
        <w:rPr>
          <w:sz w:val="24"/>
          <w:szCs w:val="24"/>
        </w:rPr>
        <w:t xml:space="preserve"> </w:t>
      </w:r>
      <w:r w:rsidR="00A35BA2">
        <w:rPr>
          <w:sz w:val="24"/>
          <w:szCs w:val="24"/>
        </w:rPr>
        <w:fldChar w:fldCharType="begin"/>
      </w:r>
      <w:r w:rsidR="00A35BA2">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A35BA2">
        <w:rPr>
          <w:sz w:val="24"/>
          <w:szCs w:val="24"/>
        </w:rPr>
        <w:fldChar w:fldCharType="separate"/>
      </w:r>
      <w:r w:rsidR="00A35BA2" w:rsidRPr="00B30470">
        <w:rPr>
          <w:sz w:val="24"/>
        </w:rPr>
        <w:t>[12]</w:t>
      </w:r>
      <w:r w:rsidR="00A35BA2">
        <w:rPr>
          <w:sz w:val="24"/>
          <w:szCs w:val="24"/>
        </w:rPr>
        <w:fldChar w:fldCharType="end"/>
      </w:r>
      <w:commentRangeStart w:id="80"/>
      <w:r w:rsidR="00A35BA2">
        <w:rPr>
          <w:sz w:val="24"/>
          <w:szCs w:val="24"/>
        </w:rPr>
        <w:t>.</w:t>
      </w:r>
      <w:commentRangeEnd w:id="80"/>
      <w:r w:rsidR="00A35BA2">
        <w:rPr>
          <w:rStyle w:val="CommentReference"/>
          <w:rFonts w:eastAsia="Times New Roman"/>
        </w:rPr>
        <w:commentReference w:id="80"/>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drawing>
          <wp:inline distT="0" distB="0" distL="0" distR="0" wp14:anchorId="7F20A28F" wp14:editId="76DAB395">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9680190" w14:textId="52A4270A" w:rsidR="00721CA7" w:rsidRDefault="00392BFF" w:rsidP="006A3B50">
      <w:pPr>
        <w:pStyle w:val="Caption"/>
      </w:pPr>
      <w:bookmarkStart w:id="81" w:name="_Ref468191611"/>
      <w:r>
        <w:t xml:space="preserve">Figure </w:t>
      </w:r>
      <w:fldSimple w:instr=" SEQ Figure \* ARABIC ">
        <w:r w:rsidR="00606CEE">
          <w:rPr>
            <w:noProof/>
          </w:rPr>
          <w:t>7</w:t>
        </w:r>
      </w:fldSimple>
      <w:bookmarkEnd w:id="81"/>
      <w:r>
        <w:t xml:space="preserve"> | Jetson TK1</w:t>
      </w:r>
      <w:r w:rsidR="007E00A6">
        <w:t xml:space="preserve"> </w:t>
      </w:r>
      <w:r w:rsidR="007E00A6">
        <w:fldChar w:fldCharType="begin"/>
      </w:r>
      <w:r w:rsidR="00B30470">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B30470" w:rsidRPr="00B30470">
        <w:t>[12]</w:t>
      </w:r>
      <w:r w:rsidR="007E00A6">
        <w:fldChar w:fldCharType="end"/>
      </w:r>
    </w:p>
    <w:p w14:paraId="3257E6AC" w14:textId="45BE36B6" w:rsidR="00222917" w:rsidRPr="004775E0" w:rsidRDefault="00222917" w:rsidP="00222917">
      <w:pPr>
        <w:pStyle w:val="BodyText"/>
        <w:ind w:firstLine="540"/>
      </w:pPr>
      <w:r>
        <w:lastRenderedPageBreak/>
        <w:t xml:space="preserve">All onboard processing will be done using the Jetson TK1. The Jetson has a separate wired connection to each onboard sensor (outlined in </w:t>
      </w:r>
      <w:commentRangeStart w:id="82"/>
      <w:r>
        <w:t>Section</w:t>
      </w:r>
      <w:r w:rsidR="00F51753">
        <w:t xml:space="preserve"> </w:t>
      </w:r>
      <w:r w:rsidR="00F51753">
        <w:fldChar w:fldCharType="begin"/>
      </w:r>
      <w:r w:rsidR="00F51753">
        <w:instrText xml:space="preserve"> REF _Ref469264451 \r \h </w:instrText>
      </w:r>
      <w:r w:rsidR="00F51753">
        <w:fldChar w:fldCharType="separate"/>
      </w:r>
      <w:r w:rsidR="00F51753">
        <w:t>4.4</w:t>
      </w:r>
      <w:r w:rsidR="00F51753">
        <w:fldChar w:fldCharType="end"/>
      </w:r>
      <w:commentRangeEnd w:id="82"/>
      <w:r w:rsidR="00F51753">
        <w:rPr>
          <w:rStyle w:val="CommentReference"/>
        </w:rPr>
        <w:commentReference w:id="82"/>
      </w:r>
      <w:r>
        <w:t xml:space="preserve">), and continually </w:t>
      </w:r>
      <w:r w:rsidR="00F51753">
        <w:t>receives</w:t>
      </w:r>
      <w:r>
        <w:t xml:space="preserve"> data in real time. A ROS environment manages all the asynchronous processing, including simultaneously receiving data from multiple sensors, processing </w:t>
      </w:r>
      <w:r w:rsidR="00F51753">
        <w:t>the</w:t>
      </w:r>
      <w:r>
        <w:t xml:space="preserve"> data with an SSE algorithm, and sending signals to the </w:t>
      </w:r>
      <w:proofErr w:type="spellStart"/>
      <w:r>
        <w:t>Pixhawk</w:t>
      </w:r>
      <w:proofErr w:type="spellEnd"/>
      <w:r>
        <w:t xml:space="preserve"> controller.</w:t>
      </w:r>
    </w:p>
    <w:p w14:paraId="399B766F" w14:textId="77777777" w:rsidR="00926F93" w:rsidRDefault="00926F93" w:rsidP="00265AA4">
      <w:pPr>
        <w:pStyle w:val="Heading3"/>
      </w:pPr>
      <w:bookmarkStart w:id="83" w:name="_Toc469478494"/>
      <w:r>
        <w:t>ROS Environment</w:t>
      </w:r>
      <w:bookmarkEnd w:id="83"/>
    </w:p>
    <w:p w14:paraId="5EBB21CF" w14:textId="2CCBE6B4" w:rsidR="00926F93" w:rsidRPr="00795F8C" w:rsidRDefault="00222917" w:rsidP="00926F93">
      <w:pPr>
        <w:pStyle w:val="BodyText"/>
        <w:ind w:firstLine="540"/>
      </w:pPr>
      <w:r>
        <w:t xml:space="preserve">The ROS environment on the Jetson facilitates </w:t>
      </w:r>
      <w:r w:rsidR="00A35BA2">
        <w:t xml:space="preserve">sending, receiving, and processing </w:t>
      </w:r>
      <w:r>
        <w:t>asynchronous data. ROS-Indigo, two versions behind</w:t>
      </w:r>
      <w:r w:rsidR="00F331DD">
        <w:t xml:space="preserve"> the most recent release of ROS (</w:t>
      </w:r>
      <w:r>
        <w:t>ROS-Kinetic</w:t>
      </w:r>
      <w:r w:rsidR="00F331DD">
        <w:t>)</w:t>
      </w:r>
      <w:r w:rsidR="00A35BA2">
        <w:t xml:space="preserve"> was selected because it is the version of ROS </w:t>
      </w:r>
      <w:r w:rsidR="00F331DD">
        <w:t>currently used by</w:t>
      </w:r>
      <w:r w:rsidR="00A35BA2">
        <w:t xml:space="preserve"> </w:t>
      </w:r>
      <w:r w:rsidR="00F331DD">
        <w:t>the NG</w:t>
      </w:r>
      <w:r w:rsidR="00A35BA2">
        <w:t xml:space="preserve"> R&amp;D department</w:t>
      </w:r>
      <w:r w:rsidR="00F331DD">
        <w:t xml:space="preserve">. </w:t>
      </w:r>
      <w:r w:rsidR="00926F93">
        <w:t xml:space="preserve">Each sensor </w:t>
      </w:r>
      <w:r w:rsidR="00F331DD">
        <w:t>corresponds to</w:t>
      </w:r>
      <w:r w:rsidR="00926F93">
        <w:t xml:space="preserve"> a ROS node that publishes data as separate </w:t>
      </w:r>
      <w:proofErr w:type="spellStart"/>
      <w:r w:rsidR="00926F93">
        <w:t>rostopics</w:t>
      </w:r>
      <w:proofErr w:type="spellEnd"/>
      <w:r w:rsidR="00926F93">
        <w:t xml:space="preserve">. The </w:t>
      </w:r>
      <w:commentRangeStart w:id="84"/>
      <w:r w:rsidR="00926F93">
        <w:t>SSE runs as another node</w:t>
      </w:r>
      <w:commentRangeEnd w:id="84"/>
      <w:r w:rsidR="00F331DD">
        <w:rPr>
          <w:rStyle w:val="CommentReference"/>
        </w:rPr>
        <w:commentReference w:id="84"/>
      </w:r>
      <w:r w:rsidR="00926F93">
        <w:t xml:space="preserve">, collecting published data and outputting state estimations. Finally, there is a node that sends state estimates to the </w:t>
      </w:r>
      <w:proofErr w:type="spellStart"/>
      <w:r w:rsidR="00926F93">
        <w:t>Pixhawk</w:t>
      </w:r>
      <w:proofErr w:type="spellEnd"/>
      <w:r w:rsidR="00926F93">
        <w:t xml:space="preserve"> </w:t>
      </w:r>
      <w:commentRangeStart w:id="85"/>
      <w:r w:rsidR="00926F93">
        <w:t>controller</w:t>
      </w:r>
      <w:commentRangeEnd w:id="85"/>
      <w:r w:rsidR="00F331DD">
        <w:rPr>
          <w:rStyle w:val="CommentReference"/>
        </w:rPr>
        <w:commentReference w:id="85"/>
      </w:r>
      <w:r w:rsidR="00926F93">
        <w:t>.</w:t>
      </w:r>
    </w:p>
    <w:p w14:paraId="4C0CF5D0" w14:textId="77777777" w:rsidR="00926F93" w:rsidRDefault="00926F93" w:rsidP="00265AA4">
      <w:pPr>
        <w:pStyle w:val="Heading3"/>
      </w:pPr>
      <w:bookmarkStart w:id="86" w:name="_Toc469478495"/>
      <w:r>
        <w:t>SSE Algorithm</w:t>
      </w:r>
      <w:bookmarkEnd w:id="86"/>
    </w:p>
    <w:p w14:paraId="283F10D1" w14:textId="659C122F" w:rsidR="00926F93" w:rsidRPr="0057518A" w:rsidRDefault="00926F93" w:rsidP="00926F93">
      <w:pPr>
        <w:pStyle w:val="BodyText"/>
        <w:ind w:firstLine="540"/>
      </w:pPr>
      <w:r>
        <w:t xml:space="preserve">While the SSE algorithm was implemented in </w:t>
      </w:r>
      <w:r w:rsidR="00F51753">
        <w:t xml:space="preserve">CVX and </w:t>
      </w:r>
      <w:r>
        <w:t xml:space="preserve">MATLAB for simulation, </w:t>
      </w:r>
      <w:r w:rsidR="00F51753">
        <w:t>CVX</w:t>
      </w:r>
      <w:r>
        <w:t xml:space="preserve"> is not practical for the SSE on the quadrotor because MATLAB is not fast enough for real-time data colle</w:t>
      </w:r>
      <w:r w:rsidR="000D0060">
        <w:t xml:space="preserve">ction and processing. There are </w:t>
      </w:r>
      <w:r>
        <w:t xml:space="preserve">two </w:t>
      </w:r>
      <w:r w:rsidR="000D0060">
        <w:t xml:space="preserve">main </w:t>
      </w:r>
      <w:r>
        <w:t xml:space="preserve">options for implementing the SSE on the quadrotor. The first option is to use </w:t>
      </w:r>
      <w:proofErr w:type="spellStart"/>
      <w:r>
        <w:t>CVXgen</w:t>
      </w:r>
      <w:proofErr w:type="spellEnd"/>
      <w:r>
        <w:t>, a language that allows the user to formulate a mathematical problem in an online interface and generate</w:t>
      </w:r>
      <w:r w:rsidR="00F51753">
        <w:t xml:space="preserve"> solver code in</w:t>
      </w:r>
      <w:r>
        <w:t xml:space="preserve"> C </w:t>
      </w:r>
      <w:r>
        <w:fldChar w:fldCharType="begin"/>
      </w:r>
      <w:r w:rsidR="00B3047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B30470" w:rsidRPr="00B30470">
        <w:t>[13]</w:t>
      </w:r>
      <w:r>
        <w:fldChar w:fldCharType="end"/>
      </w:r>
      <w:r>
        <w:t xml:space="preserve">. </w:t>
      </w:r>
      <w:commentRangeStart w:id="87"/>
      <w:r>
        <w:t xml:space="preserve">The team </w:t>
      </w:r>
      <w:commentRangeEnd w:id="87"/>
      <w:r w:rsidR="000D0060">
        <w:rPr>
          <w:rStyle w:val="CommentReference"/>
        </w:rPr>
        <w:commentReference w:id="87"/>
      </w:r>
      <w:r>
        <w:t xml:space="preserve">has started the process of translating the SSE algorithm into the </w:t>
      </w:r>
      <w:proofErr w:type="spellStart"/>
      <w:r>
        <w:t>CVXgen</w:t>
      </w:r>
      <w:proofErr w:type="spellEnd"/>
      <w:r>
        <w:t xml:space="preserve"> language, but the limited number of functions available </w:t>
      </w:r>
      <w:r w:rsidR="00F51753">
        <w:t>in</w:t>
      </w:r>
      <w:r>
        <w:t xml:space="preserve"> </w:t>
      </w:r>
      <w:proofErr w:type="spellStart"/>
      <w:r>
        <w:t>CVXgen</w:t>
      </w:r>
      <w:proofErr w:type="spellEnd"/>
      <w:r>
        <w:t xml:space="preserve"> may not be sufficient to implement the full algorithm. The second option is to write an optimization solver in a MATLAB s-function for Simulink code generation. Writing this kind of a solver is more involved than the </w:t>
      </w:r>
      <w:proofErr w:type="spellStart"/>
      <w:r>
        <w:lastRenderedPageBreak/>
        <w:t>CVXgen</w:t>
      </w:r>
      <w:proofErr w:type="spellEnd"/>
      <w:r>
        <w:t xml:space="preserve"> interface but will afford more flexibility. </w:t>
      </w:r>
      <w:r w:rsidR="000D0060">
        <w:t xml:space="preserve">The approach will be selected </w:t>
      </w:r>
      <w:r>
        <w:t>early in the Spring semester.</w:t>
      </w:r>
    </w:p>
    <w:p w14:paraId="1674FD1E" w14:textId="77777777" w:rsidR="00926F93" w:rsidRDefault="00926F93" w:rsidP="00265AA4">
      <w:pPr>
        <w:pStyle w:val="Heading3"/>
      </w:pPr>
      <w:bookmarkStart w:id="88" w:name="_Toc469478496"/>
      <w:r>
        <w:t>Data Logging</w:t>
      </w:r>
      <w:bookmarkEnd w:id="88"/>
    </w:p>
    <w:p w14:paraId="4585D6A2" w14:textId="1CCC8FF2" w:rsidR="00222917" w:rsidRPr="00160F73" w:rsidRDefault="00222917" w:rsidP="00222917">
      <w:pPr>
        <w:pStyle w:val="BodyText"/>
        <w:ind w:firstLine="540"/>
      </w:pPr>
      <w:r>
        <w:t xml:space="preserve">Data </w:t>
      </w:r>
      <w:r w:rsidR="00C45A21">
        <w:t>is logged</w:t>
      </w:r>
      <w:r>
        <w:t xml:space="preserve"> on the Jetson </w:t>
      </w:r>
      <w:r w:rsidR="00C45A21">
        <w:t>through ROS;</w:t>
      </w:r>
      <w:r>
        <w:t xml:space="preserve"> data sets from the sensors are published as </w:t>
      </w:r>
      <w:proofErr w:type="spellStart"/>
      <w:r>
        <w:t>rostopics</w:t>
      </w:r>
      <w:proofErr w:type="spellEnd"/>
      <w:r>
        <w:t xml:space="preserve"> that are accessible by other nodes in the ROS environment. </w:t>
      </w:r>
      <w:commentRangeStart w:id="89"/>
      <w:r>
        <w:t xml:space="preserve">However, the published data in </w:t>
      </w:r>
      <w:proofErr w:type="spellStart"/>
      <w:r>
        <w:t>rostopics</w:t>
      </w:r>
      <w:proofErr w:type="spellEnd"/>
      <w:r>
        <w:t xml:space="preserve"> are only available while the programs are running.</w:t>
      </w:r>
      <w:commentRangeEnd w:id="89"/>
      <w:r w:rsidR="00C45A21">
        <w:rPr>
          <w:rStyle w:val="CommentReference"/>
        </w:rPr>
        <w:commentReference w:id="89"/>
      </w:r>
      <w:r>
        <w:t xml:space="preserve"> To access received sensor data for offline analysis, </w:t>
      </w:r>
      <w:r w:rsidR="000D0060">
        <w:t xml:space="preserve">scripts will be written and executed </w:t>
      </w:r>
      <w:r>
        <w:t xml:space="preserve">through the Jetson’s command line interface to </w:t>
      </w:r>
      <w:r w:rsidR="00C45A21">
        <w:t xml:space="preserve">copy data from </w:t>
      </w:r>
      <w:proofErr w:type="spellStart"/>
      <w:r w:rsidR="00C45A21">
        <w:t>rostopics</w:t>
      </w:r>
      <w:proofErr w:type="spellEnd"/>
      <w:r w:rsidR="00C45A21">
        <w:t xml:space="preserve"> to offline directories</w:t>
      </w:r>
      <w:r>
        <w:t>.</w:t>
      </w:r>
    </w:p>
    <w:p w14:paraId="3B912257" w14:textId="11AD0DF7" w:rsidR="001F661D" w:rsidRPr="00023C8D" w:rsidRDefault="001F661D" w:rsidP="00265AA4">
      <w:pPr>
        <w:pStyle w:val="Heading2"/>
      </w:pPr>
      <w:bookmarkStart w:id="90" w:name="_Toc469478497"/>
      <w:r>
        <w:t>Flight Controller</w:t>
      </w:r>
      <w:bookmarkEnd w:id="90"/>
    </w:p>
    <w:p w14:paraId="5A57F010" w14:textId="4E341D0A" w:rsidR="00222917" w:rsidRPr="00392BFF" w:rsidRDefault="00222917" w:rsidP="00222917">
      <w:pPr>
        <w:pStyle w:val="p1"/>
        <w:spacing w:line="480" w:lineRule="auto"/>
        <w:ind w:firstLine="540"/>
        <w:jc w:val="both"/>
        <w:rPr>
          <w:sz w:val="24"/>
          <w:szCs w:val="24"/>
        </w:rPr>
      </w:pPr>
      <w:r>
        <w:rPr>
          <w:sz w:val="24"/>
          <w:szCs w:val="24"/>
        </w:rPr>
        <w:t xml:space="preserve">A flight controller is </w:t>
      </w:r>
      <w:r w:rsidR="00C45A21">
        <w:rPr>
          <w:sz w:val="24"/>
          <w:szCs w:val="24"/>
        </w:rPr>
        <w:t>required</w:t>
      </w:r>
      <w:r w:rsidR="00F51753">
        <w:rPr>
          <w:sz w:val="24"/>
          <w:szCs w:val="24"/>
        </w:rPr>
        <w:t xml:space="preserve"> </w:t>
      </w:r>
      <w:r>
        <w:rPr>
          <w:sz w:val="24"/>
          <w:szCs w:val="24"/>
        </w:rPr>
        <w:t xml:space="preserve">to </w:t>
      </w:r>
      <w:r w:rsidR="00C45A21">
        <w:rPr>
          <w:sz w:val="24"/>
          <w:szCs w:val="24"/>
        </w:rPr>
        <w:t xml:space="preserve">calculate the necessary control inputs for the quadrotor to track a desired flight path, and this controller must also </w:t>
      </w:r>
      <w:r>
        <w:rPr>
          <w:sz w:val="24"/>
          <w:szCs w:val="24"/>
        </w:rPr>
        <w:t xml:space="preserve">communicate </w:t>
      </w:r>
      <w:r w:rsidR="00C45A21">
        <w:rPr>
          <w:sz w:val="24"/>
          <w:szCs w:val="24"/>
        </w:rPr>
        <w:t>these inputs to the quadrotor</w:t>
      </w:r>
      <w:r>
        <w:rPr>
          <w:sz w:val="24"/>
          <w:szCs w:val="24"/>
        </w:rPr>
        <w:t xml:space="preserve"> motors</w:t>
      </w:r>
      <w:r w:rsidR="00C45A21">
        <w:rPr>
          <w:sz w:val="24"/>
          <w:szCs w:val="24"/>
        </w:rPr>
        <w:t xml:space="preserve"> as voltages</w:t>
      </w:r>
      <w:r w:rsidRPr="00392BFF">
        <w:rPr>
          <w:sz w:val="24"/>
          <w:szCs w:val="24"/>
        </w:rPr>
        <w:t xml:space="preserve">. </w:t>
      </w:r>
      <w:r w:rsidR="00143009">
        <w:rPr>
          <w:sz w:val="24"/>
          <w:szCs w:val="24"/>
        </w:rPr>
        <w:t xml:space="preserve">An off-the-shelf controller is sufficient because the focus is on the SSE algorithm and a custom controller is beyond the scope of the project. </w:t>
      </w:r>
      <w:r w:rsidR="002A10F4" w:rsidRPr="00392BFF">
        <w:rPr>
          <w:sz w:val="24"/>
          <w:szCs w:val="24"/>
        </w:rPr>
        <w:t xml:space="preserve">The </w:t>
      </w:r>
      <w:proofErr w:type="spellStart"/>
      <w:r w:rsidR="002A10F4" w:rsidRPr="00392BFF">
        <w:rPr>
          <w:sz w:val="24"/>
          <w:szCs w:val="24"/>
        </w:rPr>
        <w:t>Pixhawk</w:t>
      </w:r>
      <w:proofErr w:type="spellEnd"/>
      <w:r w:rsidR="002A10F4" w:rsidRPr="00392BFF">
        <w:rPr>
          <w:sz w:val="24"/>
          <w:szCs w:val="24"/>
        </w:rPr>
        <w:t xml:space="preserve"> </w:t>
      </w:r>
      <w:r w:rsidR="002A10F4">
        <w:rPr>
          <w:sz w:val="24"/>
          <w:szCs w:val="24"/>
        </w:rPr>
        <w:t>PX4 flight controller was selected to control the quadrotor motors</w:t>
      </w:r>
      <w:r w:rsidR="00143009">
        <w:rPr>
          <w:sz w:val="24"/>
          <w:szCs w:val="24"/>
        </w:rPr>
        <w:t xml:space="preserve"> </w:t>
      </w:r>
      <w:r w:rsidR="002A10F4">
        <w:rPr>
          <w:sz w:val="24"/>
          <w:szCs w:val="24"/>
        </w:rPr>
        <w:t xml:space="preserve">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w:t>
      </w:r>
      <w:r w:rsidR="002A10F4">
        <w:rPr>
          <w:sz w:val="24"/>
          <w:szCs w:val="24"/>
        </w:rPr>
        <w:t xml:space="preserve">because the SSE software must be integrated </w:t>
      </w:r>
      <w:r w:rsidRPr="00392BFF">
        <w:rPr>
          <w:sz w:val="24"/>
          <w:szCs w:val="24"/>
        </w:rPr>
        <w:t xml:space="preserve">with </w:t>
      </w:r>
      <w:r w:rsidR="002A10F4">
        <w:rPr>
          <w:sz w:val="24"/>
          <w:szCs w:val="24"/>
        </w:rPr>
        <w:t>the</w:t>
      </w:r>
      <w:r w:rsidRPr="00392BFF">
        <w:rPr>
          <w:sz w:val="24"/>
          <w:szCs w:val="24"/>
        </w:rPr>
        <w:t xml:space="preserve"> flight controller</w:t>
      </w:r>
      <w:r>
        <w:rPr>
          <w:sz w:val="24"/>
          <w:szCs w:val="24"/>
        </w:rPr>
        <w:t xml:space="preserve"> </w:t>
      </w:r>
      <w:r>
        <w:rPr>
          <w:sz w:val="24"/>
          <w:szCs w:val="24"/>
        </w:rPr>
        <w:fldChar w:fldCharType="begin"/>
      </w:r>
      <w:r w:rsidR="00B30470">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00B30470" w:rsidRPr="00B30470">
        <w:rPr>
          <w:sz w:val="24"/>
        </w:rPr>
        <w:t>[14]</w:t>
      </w:r>
      <w:r>
        <w:rPr>
          <w:sz w:val="24"/>
          <w:szCs w:val="24"/>
        </w:rPr>
        <w:fldChar w:fldCharType="end"/>
      </w:r>
      <w:r w:rsidRPr="00392BFF">
        <w:rPr>
          <w:sz w:val="24"/>
          <w:szCs w:val="24"/>
        </w:rPr>
        <w:t>.</w:t>
      </w:r>
      <w:r w:rsidR="00143009">
        <w:rPr>
          <w:sz w:val="24"/>
          <w:szCs w:val="24"/>
        </w:rPr>
        <w:t xml:space="preserve"> </w:t>
      </w:r>
      <w:r w:rsidRPr="00FD2780">
        <w:rPr>
          <w:sz w:val="24"/>
          <w:szCs w:val="24"/>
        </w:rPr>
        <w:t xml:space="preserve">The </w:t>
      </w:r>
      <w:commentRangeStart w:id="91"/>
      <w:r w:rsidRPr="00FD2780">
        <w:rPr>
          <w:sz w:val="24"/>
          <w:szCs w:val="24"/>
        </w:rPr>
        <w:t xml:space="preserve">3DR </w:t>
      </w:r>
      <w:proofErr w:type="spellStart"/>
      <w:r w:rsidRPr="00FD2780">
        <w:rPr>
          <w:sz w:val="24"/>
          <w:szCs w:val="24"/>
        </w:rPr>
        <w:t>Pixhawk</w:t>
      </w:r>
      <w:proofErr w:type="spellEnd"/>
      <w:r w:rsidRPr="00FD2780">
        <w:rPr>
          <w:sz w:val="24"/>
          <w:szCs w:val="24"/>
        </w:rPr>
        <w:t xml:space="preserve"> </w:t>
      </w:r>
      <w:commentRangeEnd w:id="91"/>
      <w:r w:rsidR="00143009">
        <w:rPr>
          <w:rStyle w:val="CommentReference"/>
          <w:rFonts w:eastAsia="Times New Roman"/>
        </w:rPr>
        <w:commentReference w:id="91"/>
      </w:r>
      <w:r w:rsidRPr="00FD2780">
        <w:rPr>
          <w:sz w:val="24"/>
          <w:szCs w:val="24"/>
        </w:rPr>
        <w:t xml:space="preserve">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606CEE" w:rsidRPr="00606CEE">
        <w:rPr>
          <w:sz w:val="24"/>
          <w:szCs w:val="24"/>
        </w:rPr>
        <w:t xml:space="preserve">Figure </w:t>
      </w:r>
      <w:r w:rsidR="00606CEE" w:rsidRPr="00606CEE">
        <w:rPr>
          <w:noProof/>
          <w:sz w:val="24"/>
          <w:szCs w:val="24"/>
        </w:rPr>
        <w:t>8</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lastRenderedPageBreak/>
        <w:drawing>
          <wp:inline distT="0" distB="0" distL="0" distR="0" wp14:anchorId="78083BF3" wp14:editId="4F233C3A">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a:ext>
                    </a:extLst>
                  </pic:spPr>
                </pic:pic>
              </a:graphicData>
            </a:graphic>
          </wp:inline>
        </w:drawing>
      </w:r>
    </w:p>
    <w:p w14:paraId="58935A85" w14:textId="41845DA0" w:rsidR="00306FA8" w:rsidRDefault="00306FA8" w:rsidP="006A3B50">
      <w:pPr>
        <w:pStyle w:val="Caption"/>
      </w:pPr>
      <w:bookmarkStart w:id="92" w:name="_Ref468192266"/>
      <w:r>
        <w:t xml:space="preserve">Figure </w:t>
      </w:r>
      <w:fldSimple w:instr=" SEQ Figure \* ARABIC ">
        <w:r w:rsidR="00606CEE">
          <w:rPr>
            <w:noProof/>
          </w:rPr>
          <w:t>8</w:t>
        </w:r>
      </w:fldSimple>
      <w:bookmarkEnd w:id="92"/>
      <w:r>
        <w:t xml:space="preserve"> | 3DR </w:t>
      </w:r>
      <w:proofErr w:type="spellStart"/>
      <w:r>
        <w:t>Pixhawk</w:t>
      </w:r>
      <w:proofErr w:type="spellEnd"/>
      <w:r>
        <w:t xml:space="preserve"> Controller</w:t>
      </w:r>
      <w:r w:rsidR="007E00A6">
        <w:t xml:space="preserve"> </w:t>
      </w:r>
      <w:r w:rsidR="007E00A6">
        <w:fldChar w:fldCharType="begin"/>
      </w:r>
      <w:r w:rsidR="00B30470">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B30470" w:rsidRPr="00B30470">
        <w:t>[14]</w:t>
      </w:r>
      <w:r w:rsidR="007E00A6">
        <w:fldChar w:fldCharType="end"/>
      </w:r>
    </w:p>
    <w:p w14:paraId="1806AED7" w14:textId="33957197" w:rsidR="00143009" w:rsidRPr="002A10F4" w:rsidRDefault="007E16CC" w:rsidP="00143009">
      <w:pPr>
        <w:pStyle w:val="BodyText"/>
        <w:ind w:firstLine="540"/>
      </w:pPr>
      <w:r>
        <w:tab/>
      </w:r>
      <w:r w:rsidR="00143009">
        <w:t xml:space="preserve">The </w:t>
      </w:r>
      <w:proofErr w:type="spellStart"/>
      <w:r w:rsidR="00143009">
        <w:t>Pixhawk</w:t>
      </w:r>
      <w:proofErr w:type="spellEnd"/>
      <w:r w:rsidR="00143009">
        <w:t xml:space="preserve"> PX4 software, called a flight stack, is installed on the </w:t>
      </w:r>
      <w:proofErr w:type="spellStart"/>
      <w:r w:rsidR="00143009">
        <w:t>Pixhawk</w:t>
      </w:r>
      <w:proofErr w:type="spellEnd"/>
      <w:r w:rsidR="00143009">
        <w:t xml:space="preserve">, and the PX4 codebase must be modified to implement the SSE algorithm. The </w:t>
      </w:r>
      <w:r w:rsidR="00065881">
        <w:t xml:space="preserve">PX4’s built in state estimator must be disabled so that </w:t>
      </w:r>
      <w:r w:rsidR="004058C3">
        <w:t xml:space="preserve">motor inputs will be calculated using states from the SSE instead of </w:t>
      </w:r>
      <w:r w:rsidR="00065881">
        <w:t xml:space="preserve">states calculated by the </w:t>
      </w:r>
      <w:proofErr w:type="spellStart"/>
      <w:r w:rsidR="00065881">
        <w:t>Pixhawk</w:t>
      </w:r>
      <w:proofErr w:type="spellEnd"/>
      <w:r w:rsidR="00065881">
        <w:t xml:space="preserve"> </w:t>
      </w:r>
      <w:r w:rsidR="004058C3">
        <w:t>built-in estimator</w:t>
      </w:r>
      <w:r w:rsidR="00143009">
        <w:t>.</w:t>
      </w:r>
    </w:p>
    <w:p w14:paraId="474498F3" w14:textId="006EAB1D" w:rsidR="007E16CC" w:rsidRDefault="007E16CC" w:rsidP="007E16CC">
      <w:pPr>
        <w:pStyle w:val="BodyText"/>
        <w:ind w:firstLine="540"/>
      </w:pPr>
      <w:r>
        <w:t xml:space="preserve">The </w:t>
      </w:r>
      <w:proofErr w:type="spellStart"/>
      <w:r>
        <w:t>Pixhawk</w:t>
      </w:r>
      <w:proofErr w:type="spellEnd"/>
      <w:r>
        <w:t xml:space="preserve"> itself is powered by 4.8 to 5.4 V and contains a </w:t>
      </w:r>
      <w:commentRangeStart w:id="93"/>
      <w:r>
        <w:t>1-axis accelerometer</w:t>
      </w:r>
      <w:commentRangeEnd w:id="93"/>
      <w:r w:rsidR="004058C3">
        <w:rPr>
          <w:rStyle w:val="CommentReference"/>
        </w:rPr>
        <w:commentReference w:id="93"/>
      </w:r>
      <w:r>
        <w:t xml:space="preserve">, gyroscope, and magnetometer, a 3-axis accelerometer and gyroscope, and a barometer. </w:t>
      </w:r>
      <w:r w:rsidR="00216781">
        <w:t xml:space="preserve">The </w:t>
      </w:r>
      <w:proofErr w:type="spellStart"/>
      <w:r w:rsidR="00216781">
        <w:t>Pixhawk</w:t>
      </w:r>
      <w:proofErr w:type="spellEnd"/>
      <w:r>
        <w:t xml:space="preserve"> has 5 UART ports (in the form of serial connections), one port each for I</w:t>
      </w:r>
      <w:r>
        <w:rPr>
          <w:vertAlign w:val="superscript"/>
        </w:rPr>
        <w:t>2</w:t>
      </w:r>
      <w:r>
        <w:t xml:space="preserve">C and SPI connections, a USB port, and 3.3 and 6.6 V ADC ports. The various ports of the </w:t>
      </w:r>
      <w:proofErr w:type="spellStart"/>
      <w:r>
        <w:t>Pixhawk</w:t>
      </w:r>
      <w:proofErr w:type="spellEnd"/>
      <w:r>
        <w:t xml:space="preserve"> are shown in </w:t>
      </w:r>
      <w:r>
        <w:fldChar w:fldCharType="begin"/>
      </w:r>
      <w:r>
        <w:instrText xml:space="preserve"> REF _Ref468636898 \h </w:instrText>
      </w:r>
      <w:r>
        <w:fldChar w:fldCharType="separate"/>
      </w:r>
      <w:r w:rsidR="00606CEE" w:rsidRPr="006A3B50">
        <w:t xml:space="preserve">Figure </w:t>
      </w:r>
      <w:r w:rsidR="00606CEE">
        <w:rPr>
          <w:noProof/>
        </w:rPr>
        <w:t>9</w:t>
      </w:r>
      <w:r>
        <w:fldChar w:fldCharType="end"/>
      </w:r>
      <w:r>
        <w:t>.</w:t>
      </w:r>
    </w:p>
    <w:p w14:paraId="2DAC8A34" w14:textId="77894358" w:rsidR="007E16CC" w:rsidRDefault="00181BFE" w:rsidP="00181BFE">
      <w:pPr>
        <w:pStyle w:val="BodyText"/>
        <w:ind w:firstLine="540"/>
      </w:pPr>
      <w:r>
        <w:t xml:space="preserve">A USB to FTDI cable connects the USB port of the Jetson to a DF13 6 position cable which connects to the serial port of the </w:t>
      </w:r>
      <w:proofErr w:type="spellStart"/>
      <w:r>
        <w:t>Pixhawk</w:t>
      </w:r>
      <w:proofErr w:type="spellEnd"/>
      <w:r>
        <w:t xml:space="preserve">. The </w:t>
      </w:r>
      <w:proofErr w:type="spellStart"/>
      <w:r>
        <w:t>Pixhawk</w:t>
      </w:r>
      <w:proofErr w:type="spellEnd"/>
      <w:r>
        <w:t xml:space="preserve"> and Jetson will be able to both send and receive data through this connection. Two-way communication between the Jetson and </w:t>
      </w:r>
      <w:proofErr w:type="spellStart"/>
      <w:r>
        <w:t>Pixhawk</w:t>
      </w:r>
      <w:proofErr w:type="spellEnd"/>
      <w:r>
        <w:t xml:space="preserve"> is necessary for the Jetson to send states to the </w:t>
      </w:r>
      <w:proofErr w:type="spellStart"/>
      <w:r>
        <w:t>Pixhawk</w:t>
      </w:r>
      <w:proofErr w:type="spellEnd"/>
      <w:r>
        <w:t xml:space="preserve"> and for the </w:t>
      </w:r>
      <w:proofErr w:type="spellStart"/>
      <w:r>
        <w:t>Pixhawk</w:t>
      </w:r>
      <w:proofErr w:type="spellEnd"/>
      <w:r>
        <w:t xml:space="preserve"> to send control inputs back to the Jetson.</w:t>
      </w:r>
    </w:p>
    <w:p w14:paraId="4F3EC442" w14:textId="77777777" w:rsidR="007E16CC" w:rsidRDefault="007E16CC" w:rsidP="007E16CC">
      <w:pPr>
        <w:pStyle w:val="BodyText"/>
        <w:ind w:firstLine="540"/>
        <w:jc w:val="center"/>
      </w:pPr>
      <w:r>
        <w:rPr>
          <w:noProof/>
        </w:rPr>
        <w:lastRenderedPageBreak/>
        <w:drawing>
          <wp:inline distT="0" distB="0" distL="0" distR="0" wp14:anchorId="10F3DE90" wp14:editId="75278F1B">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35FBE9E0" w14:textId="2F176068" w:rsidR="007E16CC" w:rsidRPr="006A3B50" w:rsidRDefault="007E16CC" w:rsidP="007E16CC">
      <w:pPr>
        <w:pStyle w:val="Caption"/>
      </w:pPr>
      <w:bookmarkStart w:id="94" w:name="_Ref468636898"/>
      <w:r w:rsidRPr="006A3B50">
        <w:t xml:space="preserve">Figure </w:t>
      </w:r>
      <w:fldSimple w:instr=" SEQ Figure \* ARABIC ">
        <w:r w:rsidR="00606CEE">
          <w:rPr>
            <w:noProof/>
          </w:rPr>
          <w:t>9</w:t>
        </w:r>
      </w:fldSimple>
      <w:bookmarkEnd w:id="94"/>
      <w:r w:rsidRPr="006A3B50">
        <w:t xml:space="preserve"> | </w:t>
      </w:r>
      <w:proofErr w:type="spellStart"/>
      <w:r w:rsidRPr="006A3B50">
        <w:t>Pixhawk</w:t>
      </w:r>
      <w:proofErr w:type="spellEnd"/>
      <w:r w:rsidRPr="006A3B50">
        <w:t xml:space="preserve"> Connector Description</w:t>
      </w:r>
      <w:r>
        <w:t xml:space="preserve">s </w:t>
      </w:r>
      <w:r>
        <w:fldChar w:fldCharType="begin"/>
      </w:r>
      <w:r w:rsidR="00B30470">
        <w:instrText xml:space="preserve"> ADDIN ZOTERO_ITEM CSL_CITATION {"citationID":"1auoc1e263","properties":{"formattedCitation":"[15]","plainCitation":"[15]"},"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00B30470" w:rsidRPr="00B30470">
        <w:t>[15]</w:t>
      </w:r>
      <w:r>
        <w:fldChar w:fldCharType="end"/>
      </w:r>
    </w:p>
    <w:p w14:paraId="03F7A5DB" w14:textId="77777777" w:rsidR="00216781" w:rsidRDefault="00216781" w:rsidP="007E16CC">
      <w:pPr>
        <w:pStyle w:val="BodyText"/>
        <w:ind w:firstLine="540"/>
      </w:pPr>
    </w:p>
    <w:p w14:paraId="2F82EAB5" w14:textId="77777777" w:rsidR="009609E8" w:rsidRDefault="009609E8" w:rsidP="00265AA4">
      <w:pPr>
        <w:pStyle w:val="Heading2"/>
      </w:pPr>
      <w:bookmarkStart w:id="95" w:name="_Ref469264451"/>
      <w:bookmarkStart w:id="96" w:name="_Toc469478498"/>
      <w:bookmarkStart w:id="97" w:name="_Ref274917921"/>
      <w:bookmarkStart w:id="98" w:name="_Toc468639755"/>
      <w:r>
        <w:lastRenderedPageBreak/>
        <w:t>Sensors</w:t>
      </w:r>
      <w:bookmarkEnd w:id="95"/>
      <w:bookmarkEnd w:id="96"/>
    </w:p>
    <w:p w14:paraId="28121EF3" w14:textId="15272BA4" w:rsidR="00222917" w:rsidRDefault="00222917" w:rsidP="00222917">
      <w:pPr>
        <w:pStyle w:val="BodyText"/>
        <w:ind w:firstLine="540"/>
      </w:pPr>
      <w:r>
        <w:t>Sensors were selected to measure the states listed in</w:t>
      </w:r>
      <w:r w:rsidR="00781312">
        <w:t xml:space="preserve"> </w:t>
      </w:r>
      <w:r w:rsidR="00181BFE">
        <w:fldChar w:fldCharType="begin"/>
      </w:r>
      <w:r w:rsidR="00181BFE">
        <w:instrText xml:space="preserve"> REF _Ref462840383 \h </w:instrText>
      </w:r>
      <w:r w:rsidR="00181BFE">
        <w:fldChar w:fldCharType="separate"/>
      </w:r>
      <w:r w:rsidR="00181BFE">
        <w:t xml:space="preserve">Table </w:t>
      </w:r>
      <w:r w:rsidR="00181BFE">
        <w:rPr>
          <w:noProof/>
        </w:rPr>
        <w:t>2</w:t>
      </w:r>
      <w:r w:rsidR="00181BFE">
        <w:fldChar w:fldCharType="end"/>
      </w:r>
      <w:r>
        <w:t xml:space="preserve">. The list of sensors that were initially considered is included in </w:t>
      </w:r>
      <w:r>
        <w:fldChar w:fldCharType="begin"/>
      </w:r>
      <w:r>
        <w:instrText xml:space="preserve"> REF _Ref468633149 \h </w:instrText>
      </w:r>
      <w:r>
        <w:fldChar w:fldCharType="separate"/>
      </w:r>
      <w:r w:rsidR="00606CEE">
        <w:t xml:space="preserve">Table </w:t>
      </w:r>
      <w:r w:rsidR="00606CEE">
        <w:rPr>
          <w:noProof/>
        </w:rPr>
        <w:t>3</w:t>
      </w:r>
      <w:r>
        <w:fldChar w:fldCharType="end"/>
      </w:r>
      <w:r>
        <w:t>:</w:t>
      </w:r>
    </w:p>
    <w:tbl>
      <w:tblPr>
        <w:tblStyle w:val="TableGrid"/>
        <w:tblW w:w="0" w:type="auto"/>
        <w:jc w:val="center"/>
        <w:tblLook w:val="04A0" w:firstRow="1" w:lastRow="0" w:firstColumn="1" w:lastColumn="0" w:noHBand="0" w:noVBand="1"/>
      </w:tblPr>
      <w:tblGrid>
        <w:gridCol w:w="2088"/>
        <w:gridCol w:w="3690"/>
      </w:tblGrid>
      <w:tr w:rsidR="00334C43" w14:paraId="16F050BE" w14:textId="77777777" w:rsidTr="00334C43">
        <w:trPr>
          <w:jc w:val="center"/>
        </w:trPr>
        <w:tc>
          <w:tcPr>
            <w:tcW w:w="2088" w:type="dxa"/>
          </w:tcPr>
          <w:p w14:paraId="34F5CC16" w14:textId="6B2D213B" w:rsidR="00334C43" w:rsidRPr="00334C43" w:rsidRDefault="00334C43" w:rsidP="00334C43">
            <w:pPr>
              <w:pStyle w:val="BodyText"/>
              <w:spacing w:after="0" w:line="276" w:lineRule="auto"/>
              <w:rPr>
                <w:b/>
              </w:rPr>
            </w:pPr>
            <w:r w:rsidRPr="00334C43">
              <w:rPr>
                <w:b/>
              </w:rPr>
              <w:t>State</w:t>
            </w:r>
          </w:p>
        </w:tc>
        <w:tc>
          <w:tcPr>
            <w:tcW w:w="3690" w:type="dxa"/>
          </w:tcPr>
          <w:p w14:paraId="54A3473A" w14:textId="5B296765" w:rsidR="00334C43" w:rsidRPr="00334C43" w:rsidRDefault="00334C43" w:rsidP="00334C43">
            <w:pPr>
              <w:pStyle w:val="BodyText"/>
              <w:spacing w:after="0" w:line="276" w:lineRule="auto"/>
              <w:rPr>
                <w:b/>
              </w:rPr>
            </w:pPr>
            <w:r w:rsidRPr="00334C43">
              <w:rPr>
                <w:b/>
              </w:rPr>
              <w:t>Sensor</w:t>
            </w:r>
          </w:p>
        </w:tc>
      </w:tr>
      <w:tr w:rsidR="00334C43" w14:paraId="63765328" w14:textId="77777777" w:rsidTr="00334C43">
        <w:trPr>
          <w:jc w:val="center"/>
        </w:trPr>
        <w:tc>
          <w:tcPr>
            <w:tcW w:w="2088" w:type="dxa"/>
          </w:tcPr>
          <w:p w14:paraId="1C56463E" w14:textId="596A46C9" w:rsidR="00334C43" w:rsidRDefault="00334C43" w:rsidP="00334C43">
            <w:pPr>
              <w:pStyle w:val="BodyText"/>
              <w:spacing w:after="0" w:line="276" w:lineRule="auto"/>
            </w:pPr>
            <w:r>
              <w:t>Position</w:t>
            </w:r>
          </w:p>
        </w:tc>
        <w:tc>
          <w:tcPr>
            <w:tcW w:w="3690" w:type="dxa"/>
          </w:tcPr>
          <w:p w14:paraId="58525359" w14:textId="77777777" w:rsidR="00334C43" w:rsidRDefault="00334C43" w:rsidP="00334C43">
            <w:pPr>
              <w:pStyle w:val="BodyText"/>
              <w:spacing w:after="0" w:line="276" w:lineRule="auto"/>
            </w:pPr>
            <w:r>
              <w:t>Radar</w:t>
            </w:r>
          </w:p>
          <w:p w14:paraId="047A3EC0" w14:textId="77777777" w:rsidR="00334C43" w:rsidRDefault="00334C43" w:rsidP="00334C43">
            <w:pPr>
              <w:pStyle w:val="BodyText"/>
              <w:spacing w:after="0" w:line="276" w:lineRule="auto"/>
              <w:jc w:val="left"/>
              <w:rPr>
                <w:u w:val="single"/>
              </w:rPr>
            </w:pPr>
            <w:r>
              <w:rPr>
                <w:u w:val="single"/>
              </w:rPr>
              <w:t>Laser scanner</w:t>
            </w:r>
          </w:p>
          <w:p w14:paraId="57E1ECE6" w14:textId="77777777" w:rsidR="00334C43" w:rsidRDefault="00334C43" w:rsidP="00334C43">
            <w:pPr>
              <w:pStyle w:val="BodyText"/>
              <w:spacing w:after="0" w:line="276" w:lineRule="auto"/>
              <w:jc w:val="left"/>
            </w:pPr>
            <w:r>
              <w:t>Optical flow sensor</w:t>
            </w:r>
          </w:p>
          <w:p w14:paraId="76CA870D" w14:textId="77777777" w:rsidR="00334C43" w:rsidRDefault="00334C43" w:rsidP="00334C43">
            <w:pPr>
              <w:pStyle w:val="BodyText"/>
              <w:spacing w:after="0" w:line="276" w:lineRule="auto"/>
            </w:pPr>
            <w:r>
              <w:t>Pressure sensor</w:t>
            </w:r>
          </w:p>
          <w:p w14:paraId="34D17B5C" w14:textId="314F2D24" w:rsidR="00334C43" w:rsidRDefault="00334C43" w:rsidP="00334C43">
            <w:pPr>
              <w:pStyle w:val="BodyText"/>
              <w:spacing w:after="0" w:line="276" w:lineRule="auto"/>
            </w:pPr>
            <w:proofErr w:type="spellStart"/>
            <w:r>
              <w:rPr>
                <w:u w:val="single"/>
              </w:rPr>
              <w:t>OptiTrack</w:t>
            </w:r>
            <w:proofErr w:type="spellEnd"/>
            <w:r>
              <w:rPr>
                <w:u w:val="single"/>
              </w:rPr>
              <w:t xml:space="preserve"> Camera tracking system</w:t>
            </w:r>
          </w:p>
        </w:tc>
      </w:tr>
      <w:tr w:rsidR="00334C43" w14:paraId="508DF157" w14:textId="77777777" w:rsidTr="00334C43">
        <w:trPr>
          <w:jc w:val="center"/>
        </w:trPr>
        <w:tc>
          <w:tcPr>
            <w:tcW w:w="2088" w:type="dxa"/>
          </w:tcPr>
          <w:p w14:paraId="4D612476" w14:textId="2EC9299B" w:rsidR="00334C43" w:rsidRDefault="00334C43" w:rsidP="00334C43">
            <w:pPr>
              <w:pStyle w:val="BodyText"/>
              <w:spacing w:after="0" w:line="276" w:lineRule="auto"/>
            </w:pPr>
            <w:r>
              <w:t>Velocity</w:t>
            </w:r>
          </w:p>
        </w:tc>
        <w:tc>
          <w:tcPr>
            <w:tcW w:w="3690" w:type="dxa"/>
          </w:tcPr>
          <w:p w14:paraId="22C0912B" w14:textId="7EB7EE3E" w:rsidR="00334C43" w:rsidRDefault="00334C43" w:rsidP="00334C43">
            <w:pPr>
              <w:pStyle w:val="BodyText"/>
              <w:spacing w:after="0" w:line="276" w:lineRule="auto"/>
            </w:pPr>
            <w:r>
              <w:t>Airspeed sensor</w:t>
            </w:r>
          </w:p>
        </w:tc>
      </w:tr>
      <w:tr w:rsidR="00334C43" w14:paraId="6AFF82CA" w14:textId="77777777" w:rsidTr="00334C43">
        <w:trPr>
          <w:jc w:val="center"/>
        </w:trPr>
        <w:tc>
          <w:tcPr>
            <w:tcW w:w="2088" w:type="dxa"/>
          </w:tcPr>
          <w:p w14:paraId="707084D3" w14:textId="7D2C85CB" w:rsidR="00334C43" w:rsidRDefault="00334C43" w:rsidP="00334C43">
            <w:pPr>
              <w:pStyle w:val="BodyText"/>
              <w:spacing w:after="0" w:line="276" w:lineRule="auto"/>
            </w:pPr>
            <w:r>
              <w:t>Acceleration</w:t>
            </w:r>
          </w:p>
        </w:tc>
        <w:tc>
          <w:tcPr>
            <w:tcW w:w="3690" w:type="dxa"/>
          </w:tcPr>
          <w:p w14:paraId="27A473E9" w14:textId="4328F55B" w:rsidR="00334C43" w:rsidRPr="00334C43" w:rsidRDefault="00334C43" w:rsidP="00334C43">
            <w:pPr>
              <w:pStyle w:val="BodyText"/>
              <w:spacing w:after="0" w:line="276" w:lineRule="auto"/>
              <w:jc w:val="left"/>
              <w:rPr>
                <w:u w:val="single"/>
              </w:rPr>
            </w:pPr>
            <w:r>
              <w:rPr>
                <w:u w:val="single"/>
              </w:rPr>
              <w:t>Accelerometers (3)</w:t>
            </w:r>
          </w:p>
        </w:tc>
      </w:tr>
      <w:tr w:rsidR="00334C43" w14:paraId="5AC93D3E" w14:textId="77777777" w:rsidTr="00334C43">
        <w:trPr>
          <w:jc w:val="center"/>
        </w:trPr>
        <w:tc>
          <w:tcPr>
            <w:tcW w:w="2088" w:type="dxa"/>
          </w:tcPr>
          <w:p w14:paraId="674974B8" w14:textId="11269125" w:rsidR="00334C43" w:rsidRDefault="00334C43" w:rsidP="00334C43">
            <w:pPr>
              <w:pStyle w:val="BodyText"/>
              <w:spacing w:after="0" w:line="276" w:lineRule="auto"/>
            </w:pPr>
            <w:r>
              <w:t>Orientation</w:t>
            </w:r>
          </w:p>
        </w:tc>
        <w:tc>
          <w:tcPr>
            <w:tcW w:w="3690" w:type="dxa"/>
          </w:tcPr>
          <w:p w14:paraId="1E3ECE9C" w14:textId="77777777" w:rsidR="00334C43" w:rsidRDefault="00334C43" w:rsidP="00334C43">
            <w:pPr>
              <w:pStyle w:val="BodyText"/>
              <w:spacing w:after="0" w:line="276" w:lineRule="auto"/>
              <w:rPr>
                <w:u w:val="single"/>
              </w:rPr>
            </w:pPr>
            <w:r>
              <w:rPr>
                <w:u w:val="single"/>
              </w:rPr>
              <w:t>3DOF compass</w:t>
            </w:r>
          </w:p>
          <w:p w14:paraId="080FA212" w14:textId="442E4EB4" w:rsidR="00334C43" w:rsidRDefault="00334C43" w:rsidP="00334C43">
            <w:pPr>
              <w:pStyle w:val="BodyText"/>
              <w:spacing w:after="0" w:line="276" w:lineRule="auto"/>
            </w:pPr>
            <w:proofErr w:type="spellStart"/>
            <w:r>
              <w:rPr>
                <w:u w:val="single"/>
              </w:rPr>
              <w:t>OptiTrack</w:t>
            </w:r>
            <w:proofErr w:type="spellEnd"/>
            <w:r>
              <w:rPr>
                <w:u w:val="single"/>
              </w:rPr>
              <w:t xml:space="preserve"> Camera tracking system</w:t>
            </w:r>
          </w:p>
        </w:tc>
      </w:tr>
      <w:tr w:rsidR="00334C43" w14:paraId="4F63042D" w14:textId="77777777" w:rsidTr="00334C43">
        <w:trPr>
          <w:jc w:val="center"/>
        </w:trPr>
        <w:tc>
          <w:tcPr>
            <w:tcW w:w="2088" w:type="dxa"/>
          </w:tcPr>
          <w:p w14:paraId="753F4FE8" w14:textId="45151AF8" w:rsidR="00334C43" w:rsidRDefault="00334C43" w:rsidP="00334C43">
            <w:pPr>
              <w:pStyle w:val="BodyText"/>
              <w:spacing w:after="0" w:line="276" w:lineRule="auto"/>
            </w:pPr>
            <w:r>
              <w:t>Angular velocity</w:t>
            </w:r>
          </w:p>
        </w:tc>
        <w:tc>
          <w:tcPr>
            <w:tcW w:w="3690" w:type="dxa"/>
          </w:tcPr>
          <w:p w14:paraId="18E97610" w14:textId="6D93AE27" w:rsidR="00334C43" w:rsidRDefault="00334C43" w:rsidP="00334C43">
            <w:pPr>
              <w:pStyle w:val="BodyText"/>
              <w:spacing w:after="0" w:line="276" w:lineRule="auto"/>
            </w:pPr>
            <w:r>
              <w:rPr>
                <w:u w:val="single"/>
              </w:rPr>
              <w:t>Gyroscopes (3)</w:t>
            </w:r>
          </w:p>
        </w:tc>
      </w:tr>
    </w:tbl>
    <w:p w14:paraId="1FB6CD94" w14:textId="3ADD1E9A" w:rsidR="009609E8" w:rsidRDefault="009609E8" w:rsidP="009609E8">
      <w:pPr>
        <w:pStyle w:val="Caption"/>
      </w:pPr>
      <w:bookmarkStart w:id="99" w:name="_Ref468633149"/>
      <w:r>
        <w:t xml:space="preserve">Table </w:t>
      </w:r>
      <w:fldSimple w:instr=" SEQ Table \* ARABIC ">
        <w:r w:rsidR="00606CEE">
          <w:rPr>
            <w:noProof/>
          </w:rPr>
          <w:t>3</w:t>
        </w:r>
      </w:fldSimple>
      <w:bookmarkEnd w:id="99"/>
      <w:r>
        <w:t xml:space="preserve"> | Possible sensors</w:t>
      </w:r>
    </w:p>
    <w:p w14:paraId="690705D7" w14:textId="23BF454E" w:rsidR="00397D86" w:rsidRPr="00397D86" w:rsidRDefault="00397D86" w:rsidP="00397D8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w:t>
      </w:r>
      <w:commentRangeStart w:id="100"/>
      <w:r w:rsidR="00334C43" w:rsidRPr="00397D86">
        <w:rPr>
          <w:color w:val="000000" w:themeColor="text1"/>
          <w:shd w:val="clear" w:color="auto" w:fill="FFFFFF"/>
        </w:rPr>
        <w:t>Radar and optical flow sensors</w:t>
      </w:r>
      <w:commentRangeEnd w:id="100"/>
      <w:r w:rsidR="00181BFE">
        <w:rPr>
          <w:rStyle w:val="CommentReference"/>
        </w:rPr>
        <w:commentReference w:id="100"/>
      </w:r>
      <w:r w:rsidR="00334C43" w:rsidRPr="00397D86">
        <w:rPr>
          <w:color w:val="000000" w:themeColor="text1"/>
          <w:shd w:val="clear" w:color="auto" w:fill="FFFFFF"/>
        </w:rPr>
        <w:t xml:space="preserve"> </w:t>
      </w:r>
      <w:r w:rsidR="00F72CF6">
        <w:rPr>
          <w:color w:val="000000" w:themeColor="text1"/>
          <w:shd w:val="clear" w:color="auto" w:fill="FFFFFF"/>
        </w:rPr>
        <w:t>were</w:t>
      </w:r>
      <w:r w:rsidR="00334C43" w:rsidRPr="00397D86">
        <w:rPr>
          <w:color w:val="000000" w:themeColor="text1"/>
          <w:shd w:val="clear" w:color="auto" w:fill="FFFFFF"/>
        </w:rPr>
        <w:t xml:space="preserve"> over budget</w:t>
      </w:r>
      <w:r>
        <w:rPr>
          <w:color w:val="000000" w:themeColor="text1"/>
          <w:shd w:val="clear" w:color="auto" w:fill="FFFFFF"/>
        </w:rPr>
        <w:t>, p</w:t>
      </w:r>
      <w:r w:rsidR="008843DE">
        <w:rPr>
          <w:color w:val="000000" w:themeColor="text1"/>
          <w:shd w:val="clear" w:color="auto" w:fill="FFFFFF"/>
        </w:rPr>
        <w:t>ressure sensors do</w:t>
      </w:r>
      <w:r w:rsidR="00334C43" w:rsidRPr="00397D86">
        <w:rPr>
          <w:color w:val="000000" w:themeColor="text1"/>
          <w:shd w:val="clear" w:color="auto" w:fill="FFFFFF"/>
        </w:rPr>
        <w:t xml:space="preserve"> not have the necessary precision </w:t>
      </w:r>
      <w:r w:rsidRPr="00397D86">
        <w:rPr>
          <w:color w:val="000000" w:themeColor="text1"/>
          <w:shd w:val="clear" w:color="auto" w:fill="FFFFFF"/>
        </w:rPr>
        <w:t>for measuring changes in distance on a millimeter scale</w:t>
      </w:r>
      <w:r>
        <w:rPr>
          <w:color w:val="000000" w:themeColor="text1"/>
          <w:shd w:val="clear" w:color="auto" w:fill="FFFFFF"/>
        </w:rPr>
        <w:t>, and a</w:t>
      </w:r>
      <w:r w:rsidR="00334C43" w:rsidRPr="00397D86">
        <w:rPr>
          <w:color w:val="000000" w:themeColor="text1"/>
          <w:shd w:val="clear" w:color="auto" w:fill="FFFFFF"/>
        </w:rPr>
        <w:t xml:space="preserve">irspeed </w:t>
      </w:r>
      <w:r w:rsidRPr="00397D86">
        <w:rPr>
          <w:color w:val="000000" w:themeColor="text1"/>
          <w:shd w:val="clear" w:color="auto" w:fill="FFFFFF"/>
        </w:rPr>
        <w:t>sensors have a minimum velocity requirement that is higher than the intended operating speed of the quadrotor. For these reasons, the sensors</w:t>
      </w:r>
      <w:r w:rsidR="000D0060">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Pr="00397D86">
        <w:rPr>
          <w:color w:val="000000" w:themeColor="text1"/>
        </w:rPr>
        <w:t xml:space="preserve">Table </w:t>
      </w:r>
      <w:r w:rsidRPr="00397D86">
        <w:rPr>
          <w:noProof/>
          <w:color w:val="000000" w:themeColor="text1"/>
        </w:rPr>
        <w:t>3</w:t>
      </w:r>
      <w:r w:rsidRPr="00397D86">
        <w:rPr>
          <w:color w:val="000000" w:themeColor="text1"/>
        </w:rPr>
        <w:fldChar w:fldCharType="end"/>
      </w:r>
      <w:r w:rsidR="000D0060">
        <w:rPr>
          <w:color w:val="000000" w:themeColor="text1"/>
        </w:rPr>
        <w:t xml:space="preserve"> were selected</w:t>
      </w:r>
      <w:r w:rsidRPr="00397D86">
        <w:rPr>
          <w:color w:val="000000" w:themeColor="text1"/>
          <w:shd w:val="clear" w:color="auto" w:fill="FFFFFF"/>
        </w:rPr>
        <w:t>.</w:t>
      </w:r>
    </w:p>
    <w:p w14:paraId="62050873" w14:textId="71303355" w:rsidR="008843DE" w:rsidRDefault="00222917" w:rsidP="00F72CF6">
      <w:pPr>
        <w:pStyle w:val="BodyText"/>
        <w:ind w:firstLine="540"/>
      </w:pPr>
      <w:r>
        <w:t xml:space="preserve">The initial sensor selections of a 3DOF compass and 6DOF IMU (with accelerometers and gyroscopes) were backordered, so a new 9DOF sensor </w:t>
      </w:r>
      <w:r w:rsidR="00181BFE">
        <w:t xml:space="preserve">with accelerometers, gyroscopes, and magnetometers </w:t>
      </w:r>
      <w:r>
        <w:t xml:space="preserve">was selected. The </w:t>
      </w:r>
      <w:r w:rsidR="000D0060">
        <w:t xml:space="preserve">final </w:t>
      </w:r>
      <w:r>
        <w:t xml:space="preserve">list of </w:t>
      </w:r>
      <w:r w:rsidR="00F24595">
        <w:t xml:space="preserve">onboard </w:t>
      </w:r>
      <w:r>
        <w:t xml:space="preserve">sensors is included in </w:t>
      </w:r>
      <w:r>
        <w:fldChar w:fldCharType="begin"/>
      </w:r>
      <w:r>
        <w:instrText xml:space="preserve"> REF _Ref462840351 \h </w:instrText>
      </w:r>
      <w:r>
        <w:fldChar w:fldCharType="separate"/>
      </w:r>
      <w:r w:rsidR="00606CEE">
        <w:t xml:space="preserve">Table </w:t>
      </w:r>
      <w:r w:rsidR="00606CEE">
        <w:rPr>
          <w:noProof/>
        </w:rPr>
        <w:t>4</w:t>
      </w:r>
      <w:r>
        <w:fldChar w:fldCharType="end"/>
      </w:r>
      <w:r w:rsidR="00F72CF6">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8D2C42">
        <w:trPr>
          <w:trHeight w:val="449"/>
          <w:jc w:val="center"/>
        </w:trPr>
        <w:tc>
          <w:tcPr>
            <w:tcW w:w="2709" w:type="dxa"/>
          </w:tcPr>
          <w:p w14:paraId="353CA574" w14:textId="77777777" w:rsidR="00222917" w:rsidRPr="003A3EE2" w:rsidRDefault="00222917" w:rsidP="008D2C42">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8D2C42">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8D2C42">
        <w:trPr>
          <w:jc w:val="center"/>
        </w:trPr>
        <w:tc>
          <w:tcPr>
            <w:tcW w:w="2709" w:type="dxa"/>
          </w:tcPr>
          <w:p w14:paraId="5C97E15B" w14:textId="77777777" w:rsidR="00222917" w:rsidRPr="00BB5529" w:rsidRDefault="00222917" w:rsidP="008D2C42">
            <w:pPr>
              <w:pStyle w:val="BodyText"/>
              <w:spacing w:after="0" w:line="276" w:lineRule="auto"/>
              <w:jc w:val="left"/>
            </w:pPr>
            <w:r w:rsidRPr="00BB5529">
              <w:t>Accelerometers</w:t>
            </w:r>
            <w:r>
              <w:t xml:space="preserve"> (3)</w:t>
            </w:r>
          </w:p>
          <w:p w14:paraId="49AD3DB8" w14:textId="77777777" w:rsidR="00222917" w:rsidRPr="00BB5529" w:rsidRDefault="00222917" w:rsidP="008D2C42">
            <w:pPr>
              <w:pStyle w:val="BodyText"/>
              <w:spacing w:after="0" w:line="276" w:lineRule="auto"/>
              <w:jc w:val="left"/>
            </w:pPr>
            <w:r w:rsidRPr="00BB5529">
              <w:t>Laser scanner</w:t>
            </w:r>
          </w:p>
        </w:tc>
        <w:tc>
          <w:tcPr>
            <w:tcW w:w="2471" w:type="dxa"/>
          </w:tcPr>
          <w:p w14:paraId="162597A2" w14:textId="77777777" w:rsidR="00222917" w:rsidRPr="00BB5529" w:rsidRDefault="00222917" w:rsidP="008D2C42">
            <w:pPr>
              <w:pStyle w:val="BodyText"/>
              <w:spacing w:after="0" w:line="276" w:lineRule="auto"/>
            </w:pPr>
            <w:r w:rsidRPr="00BB5529">
              <w:t>Magnetometers</w:t>
            </w:r>
            <w:r>
              <w:t xml:space="preserve"> (3)</w:t>
            </w:r>
          </w:p>
          <w:p w14:paraId="3B36E8E2" w14:textId="77777777" w:rsidR="00222917" w:rsidRPr="00BB5529" w:rsidRDefault="00222917" w:rsidP="008D2C42">
            <w:pPr>
              <w:pStyle w:val="BodyText"/>
              <w:spacing w:after="0" w:line="276" w:lineRule="auto"/>
              <w:rPr>
                <w:i/>
              </w:rPr>
            </w:pPr>
            <w:r w:rsidRPr="00BB5529">
              <w:t>Gyroscopes</w:t>
            </w:r>
            <w:r>
              <w:t xml:space="preserve"> (3)</w:t>
            </w:r>
          </w:p>
        </w:tc>
      </w:tr>
    </w:tbl>
    <w:p w14:paraId="0AD7054B" w14:textId="0DA0A5B0" w:rsidR="00222917" w:rsidRPr="00063096" w:rsidRDefault="00222917" w:rsidP="00222917">
      <w:pPr>
        <w:pStyle w:val="Caption"/>
      </w:pPr>
      <w:bookmarkStart w:id="101" w:name="_Ref462840351"/>
      <w:bookmarkStart w:id="102" w:name="_Ref468631839"/>
      <w:r>
        <w:t xml:space="preserve">Table </w:t>
      </w:r>
      <w:fldSimple w:instr=" SEQ Table \* ARABIC ">
        <w:r w:rsidR="00606CEE">
          <w:rPr>
            <w:noProof/>
          </w:rPr>
          <w:t>4</w:t>
        </w:r>
      </w:fldSimple>
      <w:bookmarkEnd w:id="101"/>
      <w:r>
        <w:t xml:space="preserve"> | Sensors and associated states</w:t>
      </w:r>
      <w:bookmarkEnd w:id="102"/>
    </w:p>
    <w:p w14:paraId="7E68D795" w14:textId="475DE601" w:rsidR="00222917" w:rsidRPr="00147B51" w:rsidRDefault="00F24595" w:rsidP="00222917">
      <w:pPr>
        <w:pStyle w:val="BodyText"/>
        <w:ind w:firstLine="540"/>
      </w:pPr>
      <w:r>
        <w:lastRenderedPageBreak/>
        <w:t xml:space="preserve">Two sensors onboard the quadrotor will measure all the relevant states of the system: a 9DOF IMU and a laser scanner. A third sensor, the </w:t>
      </w:r>
      <w:proofErr w:type="spellStart"/>
      <w:r>
        <w:t>OptiTrack</w:t>
      </w:r>
      <w:proofErr w:type="spellEnd"/>
      <w:r>
        <w:t xml:space="preserve"> vision system, will determine the true states of the vehicle for calculating the tracking error; the </w:t>
      </w:r>
      <w:proofErr w:type="spellStart"/>
      <w:r>
        <w:t>OptiTrack</w:t>
      </w:r>
      <w:proofErr w:type="spellEnd"/>
      <w:r>
        <w:t xml:space="preserve"> system will not be used </w:t>
      </w:r>
      <w:r w:rsidR="005A67A9">
        <w:t xml:space="preserve">as an </w:t>
      </w:r>
      <w:r>
        <w:t xml:space="preserve">onboard </w:t>
      </w:r>
      <w:r w:rsidR="005A67A9">
        <w:t>sensor</w:t>
      </w:r>
      <w:r>
        <w:t xml:space="preserve"> and will not</w:t>
      </w:r>
      <w:r w:rsidR="00222917">
        <w:t xml:space="preserve"> input values to the SSE. I</w:t>
      </w:r>
      <w:r>
        <w:t xml:space="preserve">n the spring semester, a stretch goal of the project may be to send position and orientation measurements from the </w:t>
      </w:r>
      <w:proofErr w:type="spellStart"/>
      <w:r>
        <w:t>Opti</w:t>
      </w:r>
      <w:r w:rsidR="00222917">
        <w:t>Track</w:t>
      </w:r>
      <w:proofErr w:type="spellEnd"/>
      <w:r w:rsidR="00222917">
        <w:t xml:space="preserve"> system to the Jetson TK1</w:t>
      </w:r>
      <w:r w:rsidR="005A67A9">
        <w:t xml:space="preserve">, but the </w:t>
      </w:r>
      <w:proofErr w:type="spellStart"/>
      <w:r w:rsidR="005A67A9">
        <w:t>OptiTrack</w:t>
      </w:r>
      <w:proofErr w:type="spellEnd"/>
      <w:r w:rsidR="005A67A9">
        <w:t xml:space="preserve"> outputs are not currently being used in this way</w:t>
      </w:r>
      <w:r w:rsidR="00222917">
        <w:t>.</w:t>
      </w:r>
    </w:p>
    <w:p w14:paraId="4A03DA24" w14:textId="77777777" w:rsidR="009609E8" w:rsidRDefault="009609E8" w:rsidP="00265AA4">
      <w:pPr>
        <w:pStyle w:val="Heading3"/>
      </w:pPr>
      <w:bookmarkStart w:id="103" w:name="_Toc469478499"/>
      <w:r>
        <w:t>9DOF Sensor</w:t>
      </w:r>
      <w:bookmarkEnd w:id="103"/>
    </w:p>
    <w:p w14:paraId="0CF2C213" w14:textId="76A24964" w:rsidR="00222917" w:rsidRDefault="00222917" w:rsidP="00222917">
      <w:pPr>
        <w:pStyle w:val="BodyText"/>
        <w:ind w:firstLine="540"/>
      </w:pPr>
      <w:r>
        <w:t xml:space="preserve">The </w:t>
      </w:r>
      <w:commentRangeStart w:id="104"/>
      <w:r>
        <w:t xml:space="preserve">9DOF </w:t>
      </w:r>
      <w:commentRangeEnd w:id="104"/>
      <w:r w:rsidR="005A67A9">
        <w:rPr>
          <w:rStyle w:val="CommentReference"/>
        </w:rPr>
        <w:commentReference w:id="104"/>
      </w:r>
      <w:r>
        <w:t>IMU includes three accelerometers, three gyroscopes, and three magnetometers to measure the motion of the quadrotor.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16</w:t>
      </w:r>
      <w:r w:rsidR="00F72CF6">
        <w:t xml:space="preserve"> </w:t>
      </w:r>
      <w:r>
        <w:t xml:space="preserve">g for the accelerometers, </w:t>
      </w:r>
      <w:r>
        <w:sym w:font="Symbol" w:char="F0B1"/>
      </w:r>
      <w:r>
        <w:t>2000</w:t>
      </w:r>
      <w:r w:rsidR="00F72CF6">
        <w:t xml:space="preserve"> </w:t>
      </w:r>
      <w:proofErr w:type="spellStart"/>
      <w:r>
        <w:t>dps</w:t>
      </w:r>
      <w:proofErr w:type="spellEnd"/>
      <w:r>
        <w:t xml:space="preserve"> for the gyroscopes, and </w:t>
      </w:r>
      <w:r>
        <w:sym w:font="Symbol" w:char="F0B1"/>
      </w:r>
      <w:r>
        <w:t>4800</w:t>
      </w:r>
      <w:r w:rsidR="00F72CF6">
        <w:t xml:space="preserve"> </w:t>
      </w:r>
      <w:r>
        <w:sym w:font="Symbol" w:char="F06D"/>
      </w:r>
      <w:r w:rsidR="00C32FA0">
        <w:t>T</w:t>
      </w:r>
      <w:r>
        <w:t xml:space="preserve"> for the magneto</w:t>
      </w:r>
      <w:r w:rsidR="00F72CF6">
        <w:t>meters. T</w:t>
      </w:r>
      <w:r>
        <w:t>he accelerometer</w:t>
      </w:r>
      <w:r w:rsidR="00F72CF6">
        <w:t xml:space="preserve"> outputs will be integrated</w:t>
      </w:r>
      <w:r>
        <w:t xml:space="preserve"> to track the quadrotor’s 3DOF velocity states and the magnetometers and gyroscopes will be used to track the 3DOF orientation and angular velocity</w:t>
      </w:r>
      <w:r w:rsidR="00F72CF6">
        <w:t>, respectively</w:t>
      </w:r>
      <w:r>
        <w:t>.</w:t>
      </w:r>
      <w:r w:rsidR="00C32FA0">
        <w:t xml:space="preserve"> The 9DOF sensor is shown in </w:t>
      </w:r>
      <w:r w:rsidR="00C32FA0">
        <w:fldChar w:fldCharType="begin"/>
      </w:r>
      <w:r w:rsidR="00C32FA0">
        <w:instrText xml:space="preserve"> REF _Ref469234625 \h </w:instrText>
      </w:r>
      <w:r w:rsidR="00C32FA0">
        <w:fldChar w:fldCharType="separate"/>
      </w:r>
      <w:r w:rsidR="00606CEE">
        <w:t xml:space="preserve">Figure </w:t>
      </w:r>
      <w:r w:rsidR="00606CEE">
        <w:rPr>
          <w:noProof/>
        </w:rPr>
        <w:t>10</w:t>
      </w:r>
      <w:r w:rsidR="00C32FA0">
        <w:fldChar w:fldCharType="end"/>
      </w:r>
      <w:r w:rsidR="00C32FA0">
        <w:t>.</w:t>
      </w:r>
    </w:p>
    <w:p w14:paraId="3F78AA81" w14:textId="77777777" w:rsidR="009609E8" w:rsidRDefault="009609E8" w:rsidP="009609E8">
      <w:pPr>
        <w:pStyle w:val="BodyText"/>
        <w:ind w:firstLine="540"/>
        <w:jc w:val="center"/>
      </w:pPr>
      <w:r>
        <w:rPr>
          <w:noProof/>
        </w:rPr>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1331DD26" w14:textId="50AC9659" w:rsidR="009609E8" w:rsidRPr="00586010" w:rsidRDefault="009609E8" w:rsidP="009609E8">
      <w:pPr>
        <w:pStyle w:val="Caption"/>
      </w:pPr>
      <w:bookmarkStart w:id="105" w:name="_Ref469234625"/>
      <w:bookmarkStart w:id="106" w:name="_Ref469234621"/>
      <w:r>
        <w:t xml:space="preserve">Figure </w:t>
      </w:r>
      <w:fldSimple w:instr=" SEQ Figure \* ARABIC ">
        <w:r w:rsidR="00606CEE">
          <w:rPr>
            <w:noProof/>
          </w:rPr>
          <w:t>10</w:t>
        </w:r>
      </w:fldSimple>
      <w:bookmarkEnd w:id="105"/>
      <w:r w:rsidRPr="00BE2194">
        <w:t xml:space="preserve"> | </w:t>
      </w:r>
      <w:r>
        <w:t xml:space="preserve">9DOF IMU </w:t>
      </w:r>
      <w:r>
        <w:fldChar w:fldCharType="begin"/>
      </w:r>
      <w:r w:rsidR="00B30470">
        <w:instrText xml:space="preserve"> ADDIN ZOTERO_ITEM CSL_CITATION {"citationID":"2j0tpb9sca","properties":{"formattedCitation":"[16]","plainCitation":"[16]"},"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B30470" w:rsidRPr="00B30470">
        <w:t>[16]</w:t>
      </w:r>
      <w:r>
        <w:fldChar w:fldCharType="end"/>
      </w:r>
      <w:bookmarkEnd w:id="106"/>
    </w:p>
    <w:p w14:paraId="7AFDBCD0" w14:textId="77777777" w:rsidR="009609E8" w:rsidRDefault="009609E8" w:rsidP="00265AA4">
      <w:pPr>
        <w:pStyle w:val="Heading3"/>
      </w:pPr>
      <w:bookmarkStart w:id="107" w:name="_Toc469478500"/>
      <w:r>
        <w:lastRenderedPageBreak/>
        <w:t>Laser Scanner</w:t>
      </w:r>
      <w:bookmarkEnd w:id="107"/>
    </w:p>
    <w:p w14:paraId="50B324A2" w14:textId="4CB7AAB1"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sidR="006F36C8">
        <w:rPr>
          <w:bCs/>
          <w:color w:val="000000" w:themeColor="text1"/>
          <w:sz w:val="24"/>
          <w:szCs w:val="24"/>
        </w:rPr>
        <w:t xml:space="preserve"> was selected</w:t>
      </w:r>
      <w:r>
        <w:rPr>
          <w:bCs/>
          <w:color w:val="000000" w:themeColor="text1"/>
          <w:sz w:val="24"/>
          <w:szCs w:val="24"/>
        </w:rPr>
        <w:t xml:space="preserve"> as the laser scanner. </w:t>
      </w:r>
      <w:r w:rsidR="005A67A9">
        <w:rPr>
          <w:bCs/>
          <w:color w:val="000000" w:themeColor="text1"/>
          <w:sz w:val="24"/>
          <w:szCs w:val="24"/>
        </w:rPr>
        <w:t>T</w:t>
      </w:r>
      <w:r>
        <w:rPr>
          <w:bCs/>
          <w:color w:val="000000" w:themeColor="text1"/>
          <w:sz w:val="24"/>
          <w:szCs w:val="24"/>
        </w:rPr>
        <w:t>he laser scanner returns distances of the nearest object in a 240-degree scan</w:t>
      </w:r>
      <w:r w:rsidR="005A67A9">
        <w:rPr>
          <w:bCs/>
          <w:color w:val="000000" w:themeColor="text1"/>
          <w:sz w:val="24"/>
          <w:szCs w:val="24"/>
        </w:rPr>
        <w:t xml:space="preserve"> of a plane</w:t>
      </w:r>
      <w:r>
        <w:rPr>
          <w:bCs/>
          <w:color w:val="000000" w:themeColor="text1"/>
          <w:sz w:val="24"/>
          <w:szCs w:val="24"/>
        </w:rPr>
        <w:t>.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606CEE" w:rsidRPr="00606CEE">
        <w:rPr>
          <w:sz w:val="24"/>
          <w:szCs w:val="24"/>
        </w:rPr>
        <w:t xml:space="preserve">Figure </w:t>
      </w:r>
      <w:r w:rsidR="00606CEE" w:rsidRPr="00606CEE">
        <w:rPr>
          <w:noProof/>
          <w:sz w:val="24"/>
          <w:szCs w:val="24"/>
        </w:rPr>
        <w:t>11</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1400429B" w:rsidR="009609E8" w:rsidRPr="00644358" w:rsidRDefault="009609E8" w:rsidP="009609E8">
      <w:pPr>
        <w:pStyle w:val="Caption"/>
        <w:rPr>
          <w:rFonts w:eastAsia="Times"/>
          <w:color w:val="000000" w:themeColor="text1"/>
          <w:sz w:val="24"/>
          <w:szCs w:val="24"/>
        </w:rPr>
      </w:pPr>
      <w:bookmarkStart w:id="108" w:name="_Ref468313530"/>
      <w:r>
        <w:t xml:space="preserve">Figure </w:t>
      </w:r>
      <w:fldSimple w:instr=" SEQ Figure \* ARABIC ">
        <w:r w:rsidR="00606CEE">
          <w:rPr>
            <w:noProof/>
          </w:rPr>
          <w:t>11</w:t>
        </w:r>
      </w:fldSimple>
      <w:bookmarkEnd w:id="108"/>
      <w:r>
        <w:t xml:space="preserve"> | Laser scanner rangefinder </w:t>
      </w:r>
      <w:r>
        <w:fldChar w:fldCharType="begin"/>
      </w:r>
      <w:r w:rsidR="00B30470">
        <w:instrText xml:space="preserve"> ADDIN ZOTERO_ITEM CSL_CITATION {"citationID":"1ibge25ifg","properties":{"formattedCitation":"[17]","plainCitation":"[17]"},"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B30470" w:rsidRPr="00B30470">
        <w:t>[17]</w:t>
      </w:r>
      <w:r>
        <w:fldChar w:fldCharType="end"/>
      </w:r>
    </w:p>
    <w:p w14:paraId="0CE4F991" w14:textId="21F77647" w:rsidR="00222917" w:rsidRPr="0091171D" w:rsidRDefault="00222917" w:rsidP="00222917">
      <w:pPr>
        <w:pStyle w:val="p1"/>
        <w:spacing w:line="480" w:lineRule="auto"/>
        <w:ind w:firstLine="540"/>
        <w:jc w:val="both"/>
        <w:rPr>
          <w:bCs/>
          <w:color w:val="000000" w:themeColor="text1"/>
          <w:sz w:val="24"/>
          <w:szCs w:val="24"/>
        </w:rPr>
      </w:pPr>
      <w:r>
        <w:rPr>
          <w:bCs/>
          <w:color w:val="000000" w:themeColor="text1"/>
          <w:sz w:val="24"/>
          <w:szCs w:val="24"/>
        </w:rPr>
        <w:t>The device is connected to the Jetson TK1 through a USB hub, since</w:t>
      </w:r>
      <w:r w:rsidR="006F36C8">
        <w:rPr>
          <w:bCs/>
          <w:color w:val="000000" w:themeColor="text1"/>
          <w:sz w:val="24"/>
          <w:szCs w:val="24"/>
        </w:rPr>
        <w:t xml:space="preserve"> multiple laser scanners must be connected at the same time and</w:t>
      </w:r>
      <w:r>
        <w:rPr>
          <w:bCs/>
          <w:color w:val="000000" w:themeColor="text1"/>
          <w:sz w:val="24"/>
          <w:szCs w:val="24"/>
        </w:rPr>
        <w:t xml:space="preserve"> the Jetson only has one USB-A port. Hokuyo provides ROS drivers and wrappers for this laser scanner in C. The files </w:t>
      </w:r>
      <w:r w:rsidR="006F36C8">
        <w:rPr>
          <w:bCs/>
          <w:color w:val="000000" w:themeColor="text1"/>
          <w:sz w:val="24"/>
          <w:szCs w:val="24"/>
        </w:rPr>
        <w:t xml:space="preserve">were altered slightly </w:t>
      </w:r>
      <w:r>
        <w:rPr>
          <w:bCs/>
          <w:color w:val="000000" w:themeColor="text1"/>
          <w:sz w:val="24"/>
          <w:szCs w:val="24"/>
        </w:rPr>
        <w:t xml:space="preserve">to allow multiple lasers to be connected at once and log data simultaneously. Simultaneous logging was accomplished by defining a new </w:t>
      </w:r>
      <w:proofErr w:type="spellStart"/>
      <w:r>
        <w:rPr>
          <w:bCs/>
          <w:color w:val="000000" w:themeColor="text1"/>
          <w:sz w:val="24"/>
          <w:szCs w:val="24"/>
        </w:rPr>
        <w:t>rosparam</w:t>
      </w:r>
      <w:proofErr w:type="spellEnd"/>
      <w:r>
        <w:rPr>
          <w:bCs/>
          <w:color w:val="000000" w:themeColor="text1"/>
          <w:sz w:val="24"/>
          <w:szCs w:val="24"/>
        </w:rPr>
        <w:t xml:space="preserve"> when initializing each laser scanner as a </w:t>
      </w:r>
      <w:proofErr w:type="spellStart"/>
      <w:r>
        <w:rPr>
          <w:bCs/>
          <w:color w:val="000000" w:themeColor="text1"/>
          <w:sz w:val="24"/>
          <w:szCs w:val="24"/>
        </w:rPr>
        <w:t>rosnode</w:t>
      </w:r>
      <w:proofErr w:type="spellEnd"/>
      <w:r>
        <w:rPr>
          <w:bCs/>
          <w:color w:val="000000" w:themeColor="text1"/>
          <w:sz w:val="24"/>
          <w:szCs w:val="24"/>
        </w:rPr>
        <w:t xml:space="preserve"> to run. The wrapper was also changed to log each connected laser to a different </w:t>
      </w:r>
      <w:proofErr w:type="spellStart"/>
      <w:r>
        <w:rPr>
          <w:bCs/>
          <w:color w:val="000000" w:themeColor="text1"/>
          <w:sz w:val="24"/>
          <w:szCs w:val="24"/>
        </w:rPr>
        <w:t>rostopic</w:t>
      </w:r>
      <w:proofErr w:type="spellEnd"/>
      <w:r>
        <w:rPr>
          <w:bCs/>
          <w:color w:val="000000" w:themeColor="text1"/>
          <w:sz w:val="24"/>
          <w:szCs w:val="24"/>
        </w:rPr>
        <w:t xml:space="preserve"> so </w:t>
      </w:r>
      <w:r w:rsidR="00606CEE">
        <w:rPr>
          <w:bCs/>
          <w:color w:val="000000" w:themeColor="text1"/>
          <w:sz w:val="24"/>
          <w:szCs w:val="24"/>
        </w:rPr>
        <w:t>each</w:t>
      </w:r>
      <w:r w:rsidR="00F72CF6">
        <w:rPr>
          <w:bCs/>
          <w:color w:val="000000" w:themeColor="text1"/>
          <w:sz w:val="24"/>
          <w:szCs w:val="24"/>
        </w:rPr>
        <w:t xml:space="preserve"> laser</w:t>
      </w:r>
      <w:r>
        <w:rPr>
          <w:bCs/>
          <w:color w:val="000000" w:themeColor="text1"/>
          <w:sz w:val="24"/>
          <w:szCs w:val="24"/>
        </w:rPr>
        <w:t xml:space="preserve"> will not overwrite data</w:t>
      </w:r>
      <w:r w:rsidR="00606CEE">
        <w:rPr>
          <w:bCs/>
          <w:color w:val="000000" w:themeColor="text1"/>
          <w:sz w:val="24"/>
          <w:szCs w:val="24"/>
        </w:rPr>
        <w:t xml:space="preserve"> from the other lasers</w:t>
      </w:r>
      <w:r w:rsidR="005A67A9">
        <w:rPr>
          <w:bCs/>
          <w:color w:val="000000" w:themeColor="text1"/>
          <w:sz w:val="24"/>
          <w:szCs w:val="24"/>
        </w:rPr>
        <w:t xml:space="preserve"> (see </w:t>
      </w:r>
      <w:commentRangeStart w:id="109"/>
      <w:r w:rsidR="005A67A9">
        <w:rPr>
          <w:bCs/>
          <w:color w:val="000000" w:themeColor="text1"/>
          <w:sz w:val="24"/>
          <w:szCs w:val="24"/>
        </w:rPr>
        <w:t>Appendix</w:t>
      </w:r>
      <w:commentRangeEnd w:id="109"/>
      <w:r w:rsidR="005A67A9">
        <w:rPr>
          <w:rStyle w:val="CommentReference"/>
          <w:rFonts w:eastAsia="Times New Roman"/>
        </w:rPr>
        <w:commentReference w:id="109"/>
      </w:r>
      <w:r w:rsidR="005A67A9">
        <w:rPr>
          <w:bCs/>
          <w:color w:val="000000" w:themeColor="text1"/>
          <w:sz w:val="24"/>
          <w:szCs w:val="24"/>
        </w:rPr>
        <w:t>)</w:t>
      </w:r>
      <w:r>
        <w:rPr>
          <w:bCs/>
          <w:color w:val="000000" w:themeColor="text1"/>
          <w:sz w:val="24"/>
          <w:szCs w:val="24"/>
        </w:rPr>
        <w:t>.</w:t>
      </w:r>
    </w:p>
    <w:p w14:paraId="0EE84B8E" w14:textId="7E9D100C" w:rsidR="009609E8" w:rsidRDefault="00FB23BC" w:rsidP="00265AA4">
      <w:pPr>
        <w:pStyle w:val="Heading3"/>
      </w:pPr>
      <w:bookmarkStart w:id="110" w:name="_Toc469478501"/>
      <w:proofErr w:type="spellStart"/>
      <w:r>
        <w:t>OptiT</w:t>
      </w:r>
      <w:r w:rsidR="009609E8">
        <w:t>rack</w:t>
      </w:r>
      <w:proofErr w:type="spellEnd"/>
      <w:r w:rsidR="009609E8">
        <w:t xml:space="preserve"> vision system</w:t>
      </w:r>
      <w:bookmarkEnd w:id="110"/>
    </w:p>
    <w:p w14:paraId="19A62EC8" w14:textId="45F644D2" w:rsidR="00222917" w:rsidRDefault="00FB23BC" w:rsidP="00FB23BC">
      <w:pPr>
        <w:pStyle w:val="BodyText"/>
        <w:ind w:firstLine="540"/>
      </w:pPr>
      <w:r>
        <w:t xml:space="preserve">The </w:t>
      </w:r>
      <w:proofErr w:type="spellStart"/>
      <w:r>
        <w:t>OptiTrack</w:t>
      </w:r>
      <w:proofErr w:type="spellEnd"/>
      <w:r>
        <w:t xml:space="preserve"> vision system (</w:t>
      </w:r>
      <w:proofErr w:type="spellStart"/>
      <w:r>
        <w:t>OptiT</w:t>
      </w:r>
      <w:r w:rsidR="00222917">
        <w:t>rack</w:t>
      </w:r>
      <w:proofErr w:type="spellEnd"/>
      <w:r w:rsidR="00222917">
        <w:t xml:space="preserve">) </w:t>
      </w:r>
      <w:r>
        <w:t>will be used as</w:t>
      </w:r>
      <w:r w:rsidR="00222917">
        <w:t xml:space="preserve"> a ground truth replacement for GPS, since testing will be </w:t>
      </w:r>
      <w:r>
        <w:t>conducted</w:t>
      </w:r>
      <w:r w:rsidR="00222917">
        <w:t xml:space="preserve"> indoors w</w:t>
      </w:r>
      <w:r>
        <w:t xml:space="preserve">here GPS is not available. </w:t>
      </w:r>
      <w:proofErr w:type="spellStart"/>
      <w:r>
        <w:t>OptiT</w:t>
      </w:r>
      <w:r w:rsidR="00222917">
        <w:t>rack</w:t>
      </w:r>
      <w:proofErr w:type="spellEnd"/>
      <w:r w:rsidR="00222917">
        <w:t xml:space="preserve"> is capable of tracking objec</w:t>
      </w:r>
      <w:r w:rsidR="00455EE1">
        <w:t>ts with six degrees of freedom,</w:t>
      </w:r>
      <w:r w:rsidR="00222917">
        <w:t xml:space="preserve"> 3DOF position and 3DOF </w:t>
      </w:r>
      <w:r w:rsidR="00222917">
        <w:lastRenderedPageBreak/>
        <w:t>orientation</w:t>
      </w:r>
      <w:r w:rsidR="00455EE1">
        <w:t xml:space="preserve">, by using visible and IR light from multiple cameras </w:t>
      </w:r>
      <w:r w:rsidR="00222917">
        <w:fldChar w:fldCharType="begin"/>
      </w:r>
      <w:r w:rsidR="00B30470">
        <w:instrText xml:space="preserve"> ADDIN ZOTERO_ITEM CSL_CITATION {"citationID":"19keq2pehf","properties":{"formattedCitation":"[18]","plainCitation":"[18]"},"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00222917">
        <w:fldChar w:fldCharType="separate"/>
      </w:r>
      <w:r w:rsidR="00B30470" w:rsidRPr="00B30470">
        <w:t>[18]</w:t>
      </w:r>
      <w:r w:rsidR="00222917">
        <w:fldChar w:fldCharType="end"/>
      </w:r>
      <w:r>
        <w:t>.</w:t>
      </w:r>
      <w:r w:rsidR="005648A0">
        <w:t xml:space="preserve"> </w:t>
      </w:r>
      <w:r w:rsidR="005648A0">
        <w:fldChar w:fldCharType="begin"/>
      </w:r>
      <w:r w:rsidR="005648A0">
        <w:instrText xml:space="preserve"> REF _Ref468265000 \h </w:instrText>
      </w:r>
      <w:r w:rsidR="005648A0">
        <w:fldChar w:fldCharType="separate"/>
      </w:r>
      <w:r w:rsidR="005648A0">
        <w:t xml:space="preserve">Figure </w:t>
      </w:r>
      <w:r w:rsidR="005648A0">
        <w:rPr>
          <w:noProof/>
        </w:rPr>
        <w:t>12</w:t>
      </w:r>
      <w:r w:rsidR="005648A0">
        <w:fldChar w:fldCharType="end"/>
      </w:r>
      <w:r w:rsidR="005648A0">
        <w:t xml:space="preserve"> shows the </w:t>
      </w:r>
      <w:proofErr w:type="spellStart"/>
      <w:r w:rsidR="005648A0">
        <w:t>Optitrack</w:t>
      </w:r>
      <w:proofErr w:type="spellEnd"/>
      <w:r w:rsidR="005648A0">
        <w:t xml:space="preserve"> cameras set up on the ceiling, pointing towards the space in which the quadcopter will be flown. </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19EA8666" w:rsidR="009609E8" w:rsidRDefault="009609E8" w:rsidP="009609E8">
      <w:pPr>
        <w:pStyle w:val="Caption"/>
      </w:pPr>
      <w:bookmarkStart w:id="111" w:name="_Ref468265000"/>
      <w:r>
        <w:t xml:space="preserve">Figure </w:t>
      </w:r>
      <w:fldSimple w:instr=" SEQ Figure \* ARABIC ">
        <w:r w:rsidR="00606CEE">
          <w:rPr>
            <w:noProof/>
          </w:rPr>
          <w:t>12</w:t>
        </w:r>
      </w:fldSimple>
      <w:bookmarkEnd w:id="111"/>
      <w:r w:rsidR="000741C6">
        <w:t xml:space="preserve"> | </w:t>
      </w:r>
      <w:proofErr w:type="spellStart"/>
      <w:r w:rsidR="000741C6">
        <w:t>OptiT</w:t>
      </w:r>
      <w:r>
        <w:t>rack</w:t>
      </w:r>
      <w:proofErr w:type="spellEnd"/>
      <w:r>
        <w:t xml:space="preserve"> camera setup</w:t>
      </w:r>
    </w:p>
    <w:p w14:paraId="5FFFF0E2" w14:textId="4EC86898" w:rsidR="00924089" w:rsidRDefault="000741C6" w:rsidP="00222917">
      <w:pPr>
        <w:pStyle w:val="BodyText"/>
        <w:ind w:firstLine="540"/>
      </w:pPr>
      <w:r>
        <w:t xml:space="preserve">To track an object, IR-reflective spheres </w:t>
      </w:r>
      <w:r w:rsidR="00924089">
        <w:t xml:space="preserve">of a known radius </w:t>
      </w:r>
      <w:r>
        <w:t xml:space="preserve">must be attached to the object and a rigid body must be defined in the </w:t>
      </w:r>
      <w:proofErr w:type="spellStart"/>
      <w:r>
        <w:t>OptiTrack</w:t>
      </w:r>
      <w:proofErr w:type="spellEnd"/>
      <w:r>
        <w:t xml:space="preserve"> software.</w:t>
      </w:r>
      <w:r w:rsidR="00924089">
        <w:t xml:space="preserve"> The system calculates the position and orientation of the object by measuring the location of </w:t>
      </w:r>
      <w:r w:rsidR="00455EE1">
        <w:t>the IR-reflective spheres</w:t>
      </w:r>
      <w:r>
        <w:t>.</w:t>
      </w:r>
      <w:r w:rsidR="00924089">
        <w:t xml:space="preserve"> </w:t>
      </w:r>
      <w:r>
        <w:t>T</w:t>
      </w:r>
      <w:r w:rsidR="00455EE1">
        <w:t xml:space="preserve">he accuracy of the </w:t>
      </w:r>
      <w:proofErr w:type="spellStart"/>
      <w:r>
        <w:t>OptiTrack</w:t>
      </w:r>
      <w:proofErr w:type="spellEnd"/>
      <w:r w:rsidR="00455EE1">
        <w:t xml:space="preserve"> and orientation measurements depends on the number of spheres and how much the spheres move relative to one another during flight.</w:t>
      </w:r>
    </w:p>
    <w:p w14:paraId="4CE07FEC" w14:textId="5845A051" w:rsidR="00222917" w:rsidRDefault="000741C6" w:rsidP="00924089">
      <w:pPr>
        <w:pStyle w:val="BodyText"/>
        <w:ind w:firstLine="540"/>
      </w:pPr>
      <w:r>
        <w:t xml:space="preserve">Calibrating the </w:t>
      </w:r>
      <w:proofErr w:type="spellStart"/>
      <w:r>
        <w:t>OptiT</w:t>
      </w:r>
      <w:r w:rsidR="00222917">
        <w:t>rack</w:t>
      </w:r>
      <w:proofErr w:type="spellEnd"/>
      <w:r w:rsidR="00222917">
        <w:t xml:space="preserve"> system requires a calibration stick with IR-reflective spheres, shown in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(a). The lower part of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(b) shows each camera on the calibration screen. The colorful splotches in the boxes are the views of each of seven cameras logging the movement of the calibration stick. </w:t>
      </w:r>
      <w:proofErr w:type="spellStart"/>
      <w:r w:rsidR="00222917">
        <w:t>Optitrack</w:t>
      </w:r>
      <w:proofErr w:type="spellEnd"/>
      <w:r w:rsidR="00222917">
        <w:t xml:space="preserve"> combines the data from every camera to obtain the global position of the </w:t>
      </w:r>
      <w:r w:rsidR="00924089">
        <w:t>spheres</w:t>
      </w:r>
      <w:r w:rsidR="00222917">
        <w:t>.</w:t>
      </w:r>
      <w:r w:rsidR="00924089">
        <w:t xml:space="preserve"> To track the quadrotor, IR-reflective spheres will be attached to the quadrotor frame using two-sided tape.</w:t>
      </w:r>
    </w:p>
    <w:p w14:paraId="205D007C" w14:textId="77777777" w:rsidR="009609E8" w:rsidRDefault="009609E8" w:rsidP="009609E8">
      <w:pPr>
        <w:pStyle w:val="BodyText"/>
        <w:keepNext/>
        <w:jc w:val="center"/>
      </w:pPr>
      <w:r>
        <w:rPr>
          <w:noProof/>
        </w:rPr>
        <w:lastRenderedPageBreak/>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74E18B8A" w:rsidR="009609E8" w:rsidRDefault="009609E8" w:rsidP="009609E8">
      <w:pPr>
        <w:pStyle w:val="Caption"/>
      </w:pPr>
      <w:bookmarkStart w:id="112" w:name="_Ref468351538"/>
      <w:bookmarkStart w:id="113" w:name="_Ref468351537"/>
      <w:r>
        <w:t xml:space="preserve">Figure </w:t>
      </w:r>
      <w:fldSimple w:instr=" SEQ Figure \* ARABIC ">
        <w:r w:rsidR="00606CEE">
          <w:rPr>
            <w:noProof/>
          </w:rPr>
          <w:t>13</w:t>
        </w:r>
      </w:fldSimple>
      <w:bookmarkEnd w:id="112"/>
      <w:r>
        <w:t xml:space="preserve"> | (a) </w:t>
      </w:r>
      <w:proofErr w:type="spellStart"/>
      <w:r>
        <w:t>Optitrack</w:t>
      </w:r>
      <w:proofErr w:type="spellEnd"/>
      <w:r>
        <w:t xml:space="preserve"> calibration tool</w:t>
      </w:r>
      <w:bookmarkEnd w:id="113"/>
      <w:r>
        <w:t xml:space="preserve"> (b) </w:t>
      </w:r>
      <w:proofErr w:type="spellStart"/>
      <w:r>
        <w:t>Optitrack</w:t>
      </w:r>
      <w:proofErr w:type="spellEnd"/>
      <w:r>
        <w:t xml:space="preserve"> calibration screen</w:t>
      </w:r>
    </w:p>
    <w:p w14:paraId="6F6E3401" w14:textId="77777777" w:rsidR="003D2CDA" w:rsidRDefault="003D2CDA" w:rsidP="00265AA4">
      <w:pPr>
        <w:pStyle w:val="Heading2"/>
      </w:pPr>
      <w:bookmarkStart w:id="114" w:name="_Toc469478502"/>
      <w:r>
        <w:t>RC Receiver</w:t>
      </w:r>
      <w:bookmarkEnd w:id="114"/>
    </w:p>
    <w:p w14:paraId="194E952E" w14:textId="4CB5504A" w:rsidR="00222917" w:rsidRDefault="001A6570" w:rsidP="00222917">
      <w:pPr>
        <w:pStyle w:val="BodyText"/>
        <w:ind w:left="-90" w:firstLine="630"/>
      </w:pPr>
      <w:r>
        <w:t>A</w:t>
      </w:r>
      <w:r w:rsidR="00222917">
        <w:t xml:space="preserve"> </w:t>
      </w:r>
      <w:proofErr w:type="spellStart"/>
      <w:r w:rsidR="00222917">
        <w:t>Turnigy</w:t>
      </w:r>
      <w:proofErr w:type="spellEnd"/>
      <w:r w:rsidR="00222917">
        <w:t xml:space="preserve"> 9X RC transmitter and its corresponding eight-channel receiver</w:t>
      </w:r>
      <w:r>
        <w:t xml:space="preserve"> will be used to control the </w:t>
      </w:r>
      <w:commentRangeStart w:id="115"/>
      <w:r>
        <w:t>quadrotor</w:t>
      </w:r>
      <w:commentRangeEnd w:id="115"/>
      <w:r>
        <w:rPr>
          <w:rStyle w:val="CommentReference"/>
        </w:rPr>
        <w:commentReference w:id="115"/>
      </w:r>
      <w:r w:rsidR="00222917">
        <w:t xml:space="preserve">. The receiver connects to a PPM encoder, which combines the pulse-width modulation (PWM) signals of the receiver into a single signal using pulse-position modulation (PPM). The PPM encoder then sends the signals to the RC input port on the </w:t>
      </w:r>
      <w:proofErr w:type="spellStart"/>
      <w:r w:rsidR="00222917">
        <w:t>Pixhawk</w:t>
      </w:r>
      <w:proofErr w:type="spellEnd"/>
      <w:r w:rsidR="00222917">
        <w:t xml:space="preserve">, which </w:t>
      </w:r>
      <w:r w:rsidR="00924089">
        <w:t>directs</w:t>
      </w:r>
      <w:r w:rsidR="00222917">
        <w:t xml:space="preserve"> the motors based on these input signals. The connection from the </w:t>
      </w:r>
      <w:proofErr w:type="spellStart"/>
      <w:r w:rsidR="00222917">
        <w:t>Pixhawk</w:t>
      </w:r>
      <w:proofErr w:type="spellEnd"/>
      <w:r w:rsidR="00222917">
        <w:t xml:space="preserve"> to the RC receiver through the PPM encoder is shown in </w:t>
      </w:r>
      <w:r w:rsidR="00222917">
        <w:fldChar w:fldCharType="begin"/>
      </w:r>
      <w:r w:rsidR="00222917">
        <w:instrText xml:space="preserve"> REF _Ref468636718 \h </w:instrText>
      </w:r>
      <w:r w:rsidR="00222917">
        <w:fldChar w:fldCharType="separate"/>
      </w:r>
      <w:r w:rsidR="00606CEE">
        <w:t xml:space="preserve">Figure </w:t>
      </w:r>
      <w:r w:rsidR="00606CEE">
        <w:rPr>
          <w:noProof/>
        </w:rPr>
        <w:t>14</w:t>
      </w:r>
      <w:r w:rsidR="00222917">
        <w:fldChar w:fldCharType="end"/>
      </w:r>
      <w:r w:rsidR="00222917">
        <w:t>.</w:t>
      </w:r>
    </w:p>
    <w:p w14:paraId="07C8D664" w14:textId="77777777" w:rsidR="003D2CDA" w:rsidRDefault="003D2CDA" w:rsidP="003D2CDA">
      <w:pPr>
        <w:pStyle w:val="BodyText"/>
        <w:ind w:left="-90" w:firstLine="630"/>
        <w:jc w:val="center"/>
      </w:pPr>
      <w:r>
        <w:rPr>
          <w:noProof/>
        </w:rPr>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202CBB35" w:rsidR="003D2CDA" w:rsidRDefault="003D2CDA" w:rsidP="003D2CDA">
      <w:pPr>
        <w:pStyle w:val="Caption"/>
      </w:pPr>
      <w:bookmarkStart w:id="116" w:name="_Ref468636718"/>
      <w:r>
        <w:lastRenderedPageBreak/>
        <w:t xml:space="preserve">Figure </w:t>
      </w:r>
      <w:fldSimple w:instr=" SEQ Figure \* ARABIC ">
        <w:r w:rsidR="00606CEE">
          <w:rPr>
            <w:noProof/>
          </w:rPr>
          <w:t>14</w:t>
        </w:r>
      </w:fldSimple>
      <w:bookmarkEnd w:id="116"/>
      <w:r>
        <w:t xml:space="preserve"> </w:t>
      </w:r>
      <w:r w:rsidRPr="00BE2194">
        <w:t xml:space="preserve">| </w:t>
      </w:r>
      <w:r>
        <w:t xml:space="preserve">RC receiver connection to </w:t>
      </w:r>
      <w:r w:rsidR="00F72CF6">
        <w:t xml:space="preserve">the </w:t>
      </w:r>
      <w:proofErr w:type="spellStart"/>
      <w:r>
        <w:t>Pixhawk</w:t>
      </w:r>
      <w:proofErr w:type="spellEnd"/>
    </w:p>
    <w:p w14:paraId="2B1C1722" w14:textId="77777777" w:rsidR="006A5A52" w:rsidRDefault="006A5A52" w:rsidP="00265AA4">
      <w:pPr>
        <w:pStyle w:val="Heading2"/>
      </w:pPr>
      <w:bookmarkStart w:id="117" w:name="_Toc469478503"/>
      <w:r>
        <w:t>Power Grid</w:t>
      </w:r>
      <w:bookmarkEnd w:id="117"/>
    </w:p>
    <w:p w14:paraId="1954D5E8" w14:textId="3007710B" w:rsidR="00222917" w:rsidRDefault="00222917" w:rsidP="00222917">
      <w:pPr>
        <w:pStyle w:val="BodyText"/>
        <w:ind w:firstLine="540"/>
      </w:pPr>
      <w:r>
        <w:t xml:space="preserve">A 14.8 V </w:t>
      </w:r>
      <w:proofErr w:type="spellStart"/>
      <w:r>
        <w:t>LiPo</w:t>
      </w:r>
      <w:proofErr w:type="spellEnd"/>
      <w:r>
        <w:t xml:space="preserve"> battery will power the quadrotor, with the appropriate voltage regulators stepping down the voltage to power the Jetson, </w:t>
      </w:r>
      <w:proofErr w:type="spellStart"/>
      <w:r>
        <w:t>Pixhawk</w:t>
      </w:r>
      <w:proofErr w:type="spellEnd"/>
      <w:r>
        <w:t xml:space="preserve">, and motors. A 12 V regulator will connect the </w:t>
      </w:r>
      <w:proofErr w:type="spellStart"/>
      <w:r>
        <w:t>LiPo</w:t>
      </w:r>
      <w:proofErr w:type="spellEnd"/>
      <w:r>
        <w:t xml:space="preserve"> to the Jetson, and the board converters received from the manufacturers will connect the motors and </w:t>
      </w:r>
      <w:proofErr w:type="spellStart"/>
      <w:r>
        <w:t>Pixhawk</w:t>
      </w:r>
      <w:proofErr w:type="spellEnd"/>
      <w:r>
        <w:t xml:space="preserve"> to the </w:t>
      </w:r>
      <w:proofErr w:type="spellStart"/>
      <w:r>
        <w:t>LiPo</w:t>
      </w:r>
      <w:proofErr w:type="spellEnd"/>
      <w:r>
        <w:t xml:space="preserve"> as well. The connection from the </w:t>
      </w:r>
      <w:proofErr w:type="spellStart"/>
      <w:r>
        <w:t>LiPo</w:t>
      </w:r>
      <w:proofErr w:type="spellEnd"/>
      <w:r>
        <w:t xml:space="preserve"> battery to the Jetson through a voltage </w:t>
      </w:r>
      <w:r w:rsidR="00F72CF6">
        <w:t>regulator</w:t>
      </w:r>
      <w:r>
        <w:t xml:space="preserve"> is shown in </w:t>
      </w:r>
      <w:commentRangeStart w:id="118"/>
      <w:r>
        <w:fldChar w:fldCharType="begin"/>
      </w:r>
      <w:r>
        <w:instrText xml:space="preserve"> REF _Ref468636674 \h </w:instrText>
      </w:r>
      <w:r>
        <w:fldChar w:fldCharType="separate"/>
      </w:r>
      <w:r w:rsidR="00606CEE">
        <w:t xml:space="preserve">Figure </w:t>
      </w:r>
      <w:r w:rsidR="00606CEE">
        <w:rPr>
          <w:noProof/>
        </w:rPr>
        <w:t>15</w:t>
      </w:r>
      <w:r>
        <w:fldChar w:fldCharType="end"/>
      </w:r>
      <w:commentRangeEnd w:id="118"/>
      <w:r w:rsidR="005D3266">
        <w:rPr>
          <w:rStyle w:val="CommentReference"/>
        </w:rPr>
        <w:commentReference w:id="118"/>
      </w:r>
      <w:r>
        <w:t>.</w:t>
      </w:r>
    </w:p>
    <w:p w14:paraId="5794503C" w14:textId="77777777" w:rsidR="006A5A52" w:rsidRPr="009E3226" w:rsidRDefault="006A5A52" w:rsidP="006A5A52">
      <w:pPr>
        <w:pStyle w:val="BodyText"/>
        <w:ind w:firstLine="540"/>
        <w:jc w:val="center"/>
        <w:rPr>
          <w:b/>
        </w:rPr>
      </w:pPr>
      <w:r>
        <w:rPr>
          <w:noProof/>
        </w:rPr>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7F4F20B9" w:rsidR="006A5A52" w:rsidRPr="00234828" w:rsidRDefault="006A5A52" w:rsidP="006A5A52">
      <w:pPr>
        <w:pStyle w:val="Caption"/>
      </w:pPr>
      <w:bookmarkStart w:id="119" w:name="_Ref468636674"/>
      <w:r>
        <w:t xml:space="preserve">Figure </w:t>
      </w:r>
      <w:fldSimple w:instr=" SEQ Figure \* ARABIC ">
        <w:r w:rsidR="00606CEE">
          <w:rPr>
            <w:noProof/>
          </w:rPr>
          <w:t>15</w:t>
        </w:r>
      </w:fldSimple>
      <w:bookmarkEnd w:id="119"/>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120" w:name="_Toc469478504"/>
      <w:r>
        <w:lastRenderedPageBreak/>
        <w:t>Bill of materials</w:t>
      </w:r>
      <w:bookmarkEnd w:id="120"/>
    </w:p>
    <w:bookmarkEnd w:id="97"/>
    <w:bookmarkEnd w:id="98"/>
    <w:p w14:paraId="0C5375B0" w14:textId="4BD71044" w:rsidR="00222917" w:rsidRPr="00C7218C" w:rsidRDefault="00222917" w:rsidP="00222917">
      <w:pPr>
        <w:pStyle w:val="BodyText"/>
        <w:ind w:firstLine="540"/>
      </w:pPr>
      <w:r>
        <w:fldChar w:fldCharType="begin"/>
      </w:r>
      <w:r>
        <w:instrText xml:space="preserve"> REF _Ref468386987 \h </w:instrText>
      </w:r>
      <w:r>
        <w:fldChar w:fldCharType="separate"/>
      </w:r>
      <w:r w:rsidR="00606CEE">
        <w:t xml:space="preserve">Table </w:t>
      </w:r>
      <w:r w:rsidR="00606CEE">
        <w:rPr>
          <w:noProof/>
        </w:rPr>
        <w:t>5</w:t>
      </w:r>
      <w:r>
        <w:fldChar w:fldCharType="end"/>
      </w:r>
      <w:r w:rsidR="001A6570">
        <w:t xml:space="preserve"> contains the</w:t>
      </w:r>
      <w:r>
        <w:t xml:space="preserv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proofErr w:type="spellStart"/>
            <w:r w:rsidRPr="00F519A4">
              <w:rPr>
                <w:rFonts w:ascii="Arial" w:hAnsi="Arial" w:cs="Arial"/>
                <w:sz w:val="20"/>
              </w:rPr>
              <w:t>GetFPV</w:t>
            </w:r>
            <w:proofErr w:type="spellEnd"/>
          </w:p>
        </w:tc>
        <w:tc>
          <w:tcPr>
            <w:tcW w:w="1892" w:type="dxa"/>
          </w:tcPr>
          <w:p w14:paraId="09AE2857" w14:textId="35EC58F5"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B30470">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B30470" w:rsidRPr="00B30470">
              <w:rPr>
                <w:rFonts w:ascii="Arial" w:hAnsi="Arial" w:cs="Arial"/>
                <w:sz w:val="20"/>
              </w:rPr>
              <w:t>[11]</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proofErr w:type="spellStart"/>
            <w:r w:rsidRPr="00F519A4">
              <w:rPr>
                <w:rFonts w:ascii="Arial" w:hAnsi="Arial" w:cs="Arial"/>
                <w:sz w:val="20"/>
              </w:rPr>
              <w:t>Propellors</w:t>
            </w:r>
            <w:proofErr w:type="spellEnd"/>
          </w:p>
        </w:tc>
        <w:tc>
          <w:tcPr>
            <w:tcW w:w="1528" w:type="dxa"/>
          </w:tcPr>
          <w:p w14:paraId="52B637DF" w14:textId="77777777" w:rsidR="00A91FD3" w:rsidRPr="00F519A4" w:rsidRDefault="00A91FD3" w:rsidP="00F519A4">
            <w:pPr>
              <w:rPr>
                <w:rFonts w:ascii="Arial" w:hAnsi="Arial" w:cs="Arial"/>
                <w:sz w:val="20"/>
              </w:rPr>
            </w:pPr>
            <w:proofErr w:type="spellStart"/>
            <w:r w:rsidRPr="00F519A4">
              <w:rPr>
                <w:rFonts w:ascii="Arial" w:hAnsi="Arial" w:cs="Arial"/>
                <w:sz w:val="20"/>
              </w:rPr>
              <w:t>Rotorgeeks</w:t>
            </w:r>
            <w:proofErr w:type="spellEnd"/>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121"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proofErr w:type="spellStart"/>
            <w:r w:rsidRPr="00F519A4">
              <w:rPr>
                <w:rFonts w:ascii="Arial" w:hAnsi="Arial" w:cs="Arial"/>
                <w:sz w:val="20"/>
              </w:rPr>
              <w:t>Lipo</w:t>
            </w:r>
            <w:proofErr w:type="spellEnd"/>
            <w:r w:rsidRPr="00F519A4">
              <w:rPr>
                <w:rFonts w:ascii="Arial" w:hAnsi="Arial" w:cs="Arial"/>
                <w:sz w:val="20"/>
              </w:rPr>
              <w:t xml:space="preserve">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proofErr w:type="spellStart"/>
            <w:r w:rsidRPr="00F519A4">
              <w:rPr>
                <w:rFonts w:ascii="Arial" w:hAnsi="Arial" w:cs="Arial"/>
                <w:sz w:val="20"/>
              </w:rPr>
              <w:t>HobbyKing</w:t>
            </w:r>
            <w:proofErr w:type="spellEnd"/>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proofErr w:type="spellStart"/>
            <w:r w:rsidRPr="00F519A4">
              <w:rPr>
                <w:rFonts w:ascii="Arial" w:hAnsi="Arial" w:cs="Arial"/>
                <w:sz w:val="20"/>
              </w:rPr>
              <w:t>HobbyKing</w:t>
            </w:r>
            <w:proofErr w:type="spellEnd"/>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proofErr w:type="spellStart"/>
            <w:r w:rsidRPr="00F519A4">
              <w:rPr>
                <w:rFonts w:ascii="Arial" w:hAnsi="Arial" w:cs="Arial"/>
                <w:sz w:val="20"/>
              </w:rPr>
              <w:t>Pixhawk</w:t>
            </w:r>
            <w:proofErr w:type="spellEnd"/>
            <w:r w:rsidRPr="00F519A4">
              <w:rPr>
                <w:rFonts w:ascii="Arial" w:hAnsi="Arial" w:cs="Arial"/>
                <w:sz w:val="20"/>
              </w:rPr>
              <w:t xml:space="preserve">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proofErr w:type="spellStart"/>
            <w:r w:rsidRPr="00F519A4">
              <w:rPr>
                <w:rFonts w:ascii="Arial" w:hAnsi="Arial" w:cs="Arial"/>
                <w:sz w:val="20"/>
              </w:rPr>
              <w:t>SparkFun</w:t>
            </w:r>
            <w:proofErr w:type="spellEnd"/>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proofErr w:type="spellStart"/>
            <w:r w:rsidRPr="00FC77FE">
              <w:rPr>
                <w:rFonts w:ascii="Arial" w:hAnsi="Arial" w:cs="Arial"/>
                <w:sz w:val="20"/>
              </w:rPr>
              <w:t>Tinkersphere</w:t>
            </w:r>
            <w:proofErr w:type="spellEnd"/>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proofErr w:type="spellStart"/>
            <w:r w:rsidRPr="00F519A4">
              <w:rPr>
                <w:rFonts w:ascii="Arial" w:hAnsi="Arial" w:cs="Arial"/>
                <w:sz w:val="20"/>
              </w:rPr>
              <w:t>Gourock</w:t>
            </w:r>
            <w:proofErr w:type="spellEnd"/>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5109838A" w:rsidR="00A91FD3" w:rsidRPr="006C57D4" w:rsidRDefault="00A91FD3" w:rsidP="006A3B50">
      <w:pPr>
        <w:pStyle w:val="Caption"/>
      </w:pPr>
      <w:bookmarkStart w:id="122" w:name="_Ref468386987"/>
      <w:bookmarkStart w:id="123" w:name="_Ref468386982"/>
      <w:r>
        <w:t xml:space="preserve">Table </w:t>
      </w:r>
      <w:fldSimple w:instr=" SEQ Table \* ARABIC ">
        <w:r w:rsidR="00606CEE">
          <w:rPr>
            <w:noProof/>
          </w:rPr>
          <w:t>5</w:t>
        </w:r>
      </w:fldSimple>
      <w:bookmarkEnd w:id="121"/>
      <w:bookmarkEnd w:id="122"/>
      <w:r>
        <w:t xml:space="preserve"> | Bill of Materials</w:t>
      </w:r>
      <w:bookmarkEnd w:id="123"/>
    </w:p>
    <w:p w14:paraId="3E678433" w14:textId="5B8573F4" w:rsidR="00FB4D5B" w:rsidRDefault="00FB4D5B" w:rsidP="00E25665">
      <w:pPr>
        <w:pStyle w:val="BodyText"/>
      </w:pPr>
    </w:p>
    <w:p w14:paraId="3710A767" w14:textId="6DC65C54" w:rsidR="004631EE" w:rsidRDefault="00956F68" w:rsidP="006832C7">
      <w:pPr>
        <w:pStyle w:val="Heading1"/>
      </w:pPr>
      <w:bookmarkStart w:id="124" w:name="_Toc469478505"/>
      <w:r>
        <w:lastRenderedPageBreak/>
        <w:t>Results</w:t>
      </w:r>
      <w:bookmarkEnd w:id="124"/>
    </w:p>
    <w:p w14:paraId="14F2FC94" w14:textId="28557464" w:rsidR="004631EE" w:rsidRPr="00956F68" w:rsidRDefault="00D938A3" w:rsidP="00D938A3">
      <w:pPr>
        <w:spacing w:line="480" w:lineRule="auto"/>
        <w:ind w:firstLine="540"/>
      </w:pPr>
      <w:r>
        <w:t xml:space="preserve">This section </w:t>
      </w:r>
      <w:r w:rsidR="00FD2C6C">
        <w:t>contains</w:t>
      </w:r>
      <w:r>
        <w:t xml:space="preserve"> the preliminary results from simulation</w:t>
      </w:r>
      <w:r w:rsidR="00CD5CB9">
        <w:t>s</w:t>
      </w:r>
      <w:r>
        <w:t xml:space="preserve"> and </w:t>
      </w:r>
      <w:r w:rsidR="00CD5CB9">
        <w:t>initial</w:t>
      </w:r>
      <w:r>
        <w:t xml:space="preserve"> hardware</w:t>
      </w:r>
      <w:r w:rsidR="00CD5CB9">
        <w:t xml:space="preserve"> tests</w:t>
      </w:r>
      <w:r>
        <w:t xml:space="preserve">. </w:t>
      </w:r>
      <w:r w:rsidR="00FD2C6C">
        <w:t>The dynamic model has been tested given arbitrary inputs and follows the expected behavior in a closed-loop simulation with a controller, and the SSE has been tested on a single degree of freedom system with noisy outputs</w:t>
      </w:r>
      <w:r w:rsidR="009A216E">
        <w:t xml:space="preserve">. </w:t>
      </w:r>
      <w:r w:rsidR="00FD2C6C">
        <w:t>On the hardware side, the laser scanners are functional and able to log data</w:t>
      </w:r>
      <w:r w:rsidR="009458C6">
        <w:t>.</w:t>
      </w:r>
    </w:p>
    <w:p w14:paraId="1C411FAB" w14:textId="6AE632FA" w:rsidR="00956F68" w:rsidRDefault="00956F68" w:rsidP="000A477A">
      <w:pPr>
        <w:pStyle w:val="Heading2"/>
      </w:pPr>
      <w:bookmarkStart w:id="125" w:name="_Ref468647384"/>
      <w:bookmarkStart w:id="126" w:name="_Toc469478506"/>
      <w:r>
        <w:t>Dynamic model</w:t>
      </w:r>
      <w:bookmarkEnd w:id="125"/>
      <w:bookmarkEnd w:id="126"/>
    </w:p>
    <w:p w14:paraId="27489C97" w14:textId="6DEDFBC9" w:rsidR="006F7AF9" w:rsidRDefault="006F7AF9" w:rsidP="006F7AF9">
      <w:pPr>
        <w:pStyle w:val="BodyText"/>
        <w:ind w:firstLine="540"/>
      </w:pPr>
      <w:r>
        <w:t xml:space="preserve">As a preliminary test of the dynamic model, </w:t>
      </w:r>
      <w:r w:rsidR="00FD2C6C">
        <w:t xml:space="preserve">the equations of motion were tested with various combinations of inputs to confirm that the model followed the expected behavior. </w:t>
      </w:r>
      <w:r>
        <w:t xml:space="preserve">Since the </w:t>
      </w:r>
      <w:r w:rsidR="009458C6">
        <w:t>physical</w:t>
      </w:r>
      <w:r>
        <w:t xml:space="preserve"> quadrotor</w:t>
      </w:r>
      <w:r w:rsidR="00FD2C6C">
        <w:t xml:space="preserve"> has not yet arrived</w:t>
      </w:r>
      <w:r>
        <w:t xml:space="preserve">, system constants were </w:t>
      </w:r>
      <w:r w:rsidR="009458C6">
        <w:t xml:space="preserve">based on literature values </w:t>
      </w:r>
      <w:r w:rsidR="009460D3">
        <w:fldChar w:fldCharType="begin"/>
      </w:r>
      <w:r w:rsidR="00B30470">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B30470" w:rsidRPr="00B30470">
        <w:t>[8]</w:t>
      </w:r>
      <w:r w:rsidR="009460D3">
        <w:fldChar w:fldCharType="end"/>
      </w:r>
      <w:r>
        <w:t xml:space="preserve">. Motor voltage inputs were simulated by a vector of arbitrary voltage values for each of the motors. </w:t>
      </w:r>
      <w:commentRangeStart w:id="127"/>
      <w:r>
        <w:t xml:space="preserve">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the quadrotor is to fly straight up</w:t>
      </w:r>
      <w:commentRangeEnd w:id="127"/>
      <w:r w:rsidR="00FD2C6C">
        <w:rPr>
          <w:rStyle w:val="CommentReference"/>
        </w:rPr>
        <w:commentReference w:id="127"/>
      </w:r>
      <w:r>
        <w:t xml:space="preserve">. </w:t>
      </w:r>
    </w:p>
    <w:p w14:paraId="1449D71E" w14:textId="3DB4E371" w:rsidR="00C742D9" w:rsidRDefault="00FD2C6C" w:rsidP="00E35154">
      <w:pPr>
        <w:pStyle w:val="BodyText"/>
        <w:ind w:firstLine="540"/>
      </w:pPr>
      <w:r>
        <w:t xml:space="preserve">By changing the motor voltage input vector to simulate different flying scenarios, the dynamic model was tested for a quadrotor flying straight up, flying </w:t>
      </w:r>
      <w:r w:rsidR="005D3266">
        <w:t>left</w:t>
      </w:r>
      <w:r>
        <w:t xml:space="preserve">, and flying </w:t>
      </w:r>
      <w:r w:rsidR="005D3266">
        <w:t>right</w:t>
      </w:r>
      <w:r>
        <w:t xml:space="preserve">. </w:t>
      </w:r>
      <w:r w:rsidR="006F7AF9">
        <w:t xml:space="preserve">The </w:t>
      </w:r>
      <w:r w:rsidR="007B11F7">
        <w:t>MATLAB</w:t>
      </w:r>
      <w:r w:rsidR="006F7AF9">
        <w:t xml:space="preserve"> code used to generate these plots is attached in </w:t>
      </w:r>
      <w:r w:rsidR="009458C6">
        <w:t xml:space="preserve">Appendix </w:t>
      </w:r>
      <w:r w:rsidR="009458C6">
        <w:fldChar w:fldCharType="begin"/>
      </w:r>
      <w:r w:rsidR="009458C6">
        <w:instrText xml:space="preserve"> REF _Ref468380078 \r \h </w:instrText>
      </w:r>
      <w:r w:rsidR="009458C6">
        <w:fldChar w:fldCharType="separate"/>
      </w:r>
      <w:r w:rsidR="00606CEE">
        <w:t>8.2</w:t>
      </w:r>
      <w:r w:rsidR="009458C6">
        <w:fldChar w:fldCharType="end"/>
      </w:r>
      <w:r w:rsidR="006F7AF9">
        <w:t xml:space="preserve">. </w:t>
      </w:r>
      <w:r w:rsidR="00206778">
        <w:t>For the first simulation, the voltage input vector had the same value for all four motors. As expected, the simulation resulted in the quadrotor flying straight upwar</w:t>
      </w:r>
      <w:r w:rsidR="009458C6">
        <w:t xml:space="preserve">ds, which is shown in </w:t>
      </w:r>
      <w:r w:rsidR="009458C6">
        <w:fldChar w:fldCharType="begin"/>
      </w:r>
      <w:r w:rsidR="009458C6">
        <w:instrText xml:space="preserve"> REF _Ref468396056 \h </w:instrText>
      </w:r>
      <w:r w:rsidR="009458C6">
        <w:fldChar w:fldCharType="separate"/>
      </w:r>
      <w:r w:rsidR="00606CEE">
        <w:t xml:space="preserve">Figure </w:t>
      </w:r>
      <w:r w:rsidR="00606CEE">
        <w:rPr>
          <w:noProof/>
        </w:rPr>
        <w:t>16</w:t>
      </w:r>
      <w:r w:rsidR="009458C6">
        <w:fldChar w:fldCharType="end"/>
      </w:r>
      <w:r w:rsidR="00206778">
        <w:t>.</w:t>
      </w:r>
      <w:r w:rsidR="00F72CF6">
        <w:t xml:space="preserve"> To move the quadrotor left, the necessary motor configuration is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 xml:space="preserve">(a). Given an input vector of voltages that follow this motor configuration resulted in the quadrotor moving left, as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(b).</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2">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E4665A6" w:rsidR="00206778" w:rsidRDefault="00206778" w:rsidP="006A3B50">
      <w:pPr>
        <w:pStyle w:val="Caption"/>
      </w:pPr>
      <w:bookmarkStart w:id="128" w:name="_Ref468396056"/>
      <w:bookmarkStart w:id="129" w:name="_Ref468396046"/>
      <w:r>
        <w:t xml:space="preserve">Figure </w:t>
      </w:r>
      <w:fldSimple w:instr=" SEQ Figure \* ARABIC ">
        <w:r w:rsidR="00606CEE">
          <w:rPr>
            <w:noProof/>
          </w:rPr>
          <w:t>16</w:t>
        </w:r>
      </w:fldSimple>
      <w:bookmarkEnd w:id="128"/>
      <w:r>
        <w:t xml:space="preserve"> </w:t>
      </w:r>
      <w:r w:rsidRPr="00BE2194">
        <w:t xml:space="preserve">| </w:t>
      </w:r>
      <w:r>
        <w:t>Simulation of quadrotor flying straight up.</w:t>
      </w:r>
      <w:bookmarkEnd w:id="129"/>
    </w:p>
    <w:p w14:paraId="7F73552A" w14:textId="272ADEA2" w:rsidR="006F7AF9" w:rsidRDefault="00C742D9" w:rsidP="00C742D9">
      <w:pPr>
        <w:pStyle w:val="BodyText"/>
        <w:ind w:firstLine="540"/>
        <w:jc w:val="right"/>
      </w:pPr>
      <w:r>
        <w:rPr>
          <w:noProof/>
        </w:rPr>
        <w:drawing>
          <wp:anchor distT="0" distB="0" distL="114300" distR="114300" simplePos="0" relativeHeight="251655168"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4">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40E57C2E" w:rsidR="00206778" w:rsidRDefault="00206778" w:rsidP="006A3B50">
      <w:pPr>
        <w:pStyle w:val="Caption"/>
      </w:pPr>
      <w:bookmarkStart w:id="130" w:name="_Ref468396145"/>
      <w:r>
        <w:t xml:space="preserve">Figure </w:t>
      </w:r>
      <w:fldSimple w:instr=" SEQ Figure \* ARABIC ">
        <w:r w:rsidR="00606CEE">
          <w:rPr>
            <w:noProof/>
          </w:rPr>
          <w:t>17</w:t>
        </w:r>
      </w:fldSimple>
      <w:bookmarkEnd w:id="130"/>
      <w:r>
        <w:t xml:space="preserve"> </w:t>
      </w:r>
      <w:r w:rsidRPr="00BE2194">
        <w:t xml:space="preserve">| </w:t>
      </w:r>
      <w:r w:rsidR="009458C6">
        <w:t xml:space="preserve">(a) Motor configuration for flying left (b) </w:t>
      </w:r>
      <w:r w:rsidR="00C742D9">
        <w:t xml:space="preserve">Simulation </w:t>
      </w:r>
      <w:r w:rsidR="009458C6">
        <w:t>results</w:t>
      </w:r>
    </w:p>
    <w:p w14:paraId="5F843525" w14:textId="56D4483A" w:rsidR="00EC1AF4" w:rsidRDefault="009458C6" w:rsidP="00EC1AF4">
      <w:pPr>
        <w:pStyle w:val="BodyText"/>
      </w:pPr>
      <w:r>
        <w:lastRenderedPageBreak/>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F72CF6">
        <w:t xml:space="preserve"> </w:t>
      </w:r>
      <w:r w:rsidR="00EC1AF4">
        <w:t>(b).</w:t>
      </w:r>
    </w:p>
    <w:p w14:paraId="0B236226" w14:textId="44E6A63C" w:rsidR="00764E58" w:rsidRDefault="00C742D9" w:rsidP="00EC1AF4">
      <w:pPr>
        <w:pStyle w:val="BodyText"/>
      </w:pPr>
      <w:r>
        <w:rPr>
          <w:noProof/>
        </w:rPr>
        <w:drawing>
          <wp:anchor distT="0" distB="0" distL="114300" distR="114300" simplePos="0" relativeHeight="2516561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5">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1A9DAD77" w:rsidR="00206778" w:rsidRPr="001C294C" w:rsidRDefault="00206778" w:rsidP="006A3B50">
      <w:pPr>
        <w:pStyle w:val="Caption"/>
      </w:pPr>
      <w:bookmarkStart w:id="131" w:name="_Ref468396242"/>
      <w:r>
        <w:t xml:space="preserve">Figure </w:t>
      </w:r>
      <w:fldSimple w:instr=" SEQ Figure \* ARABIC ">
        <w:r w:rsidR="00606CEE">
          <w:rPr>
            <w:noProof/>
          </w:rPr>
          <w:t>18</w:t>
        </w:r>
      </w:fldSimple>
      <w:bookmarkEnd w:id="131"/>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0A477A">
      <w:pPr>
        <w:pStyle w:val="Heading2"/>
      </w:pPr>
      <w:bookmarkStart w:id="132" w:name="_Ref468637656"/>
      <w:bookmarkStart w:id="133" w:name="_Toc469478507"/>
      <w:commentRangeStart w:id="134"/>
      <w:r>
        <w:t>Closed-loop simulation</w:t>
      </w:r>
      <w:commentRangeEnd w:id="134"/>
      <w:r w:rsidR="006F7AF9">
        <w:rPr>
          <w:rStyle w:val="CommentReference"/>
          <w:rFonts w:ascii="Times New Roman" w:hAnsi="Times New Roman"/>
          <w:b w:val="0"/>
          <w:caps w:val="0"/>
        </w:rPr>
        <w:commentReference w:id="134"/>
      </w:r>
      <w:bookmarkEnd w:id="132"/>
      <w:bookmarkEnd w:id="133"/>
    </w:p>
    <w:p w14:paraId="749844FD" w14:textId="77777777" w:rsidR="009460D3" w:rsidRDefault="009460D3" w:rsidP="001C375B">
      <w:pPr>
        <w:pStyle w:val="Heading2"/>
        <w:numPr>
          <w:ilvl w:val="0"/>
          <w:numId w:val="0"/>
        </w:numPr>
      </w:pPr>
    </w:p>
    <w:p w14:paraId="4978E708" w14:textId="26A0743E" w:rsidR="00701A0A" w:rsidRDefault="00701A0A">
      <w:pPr>
        <w:pStyle w:val="Heading2"/>
      </w:pPr>
      <w:bookmarkStart w:id="135" w:name="_Ref468637658"/>
      <w:bookmarkStart w:id="136" w:name="_Toc469478508"/>
      <w:commentRangeStart w:id="137"/>
      <w:r>
        <w:t>SSE algorithm</w:t>
      </w:r>
      <w:commentRangeEnd w:id="137"/>
      <w:r w:rsidR="006F7AF9">
        <w:rPr>
          <w:rStyle w:val="CommentReference"/>
          <w:rFonts w:ascii="Times New Roman" w:hAnsi="Times New Roman"/>
          <w:b w:val="0"/>
          <w:caps w:val="0"/>
        </w:rPr>
        <w:commentReference w:id="137"/>
      </w:r>
      <w:bookmarkEnd w:id="135"/>
      <w:bookmarkEnd w:id="136"/>
    </w:p>
    <w:p w14:paraId="527859BC" w14:textId="77777777" w:rsidR="009460D3" w:rsidRPr="009460D3" w:rsidRDefault="009460D3" w:rsidP="009460D3">
      <w:pPr>
        <w:pStyle w:val="BodyText"/>
      </w:pPr>
    </w:p>
    <w:p w14:paraId="093E7219" w14:textId="39498DB1" w:rsidR="00701A0A" w:rsidRDefault="0044491E" w:rsidP="000A477A">
      <w:pPr>
        <w:pStyle w:val="Heading2"/>
      </w:pPr>
      <w:bookmarkStart w:id="138" w:name="_Toc469478509"/>
      <w:r>
        <w:lastRenderedPageBreak/>
        <w:t>Laser scanner logged data</w:t>
      </w:r>
      <w:bookmarkEnd w:id="138"/>
    </w:p>
    <w:p w14:paraId="4CEE72D7" w14:textId="52A03544" w:rsidR="004D7D67" w:rsidRDefault="0044491E" w:rsidP="0044491E">
      <w:pPr>
        <w:pStyle w:val="BodyText"/>
        <w:ind w:firstLine="540"/>
      </w:pPr>
      <w:r>
        <w:t>The</w:t>
      </w:r>
      <w:r w:rsidR="004D7D67">
        <w:t xml:space="preserve"> </w:t>
      </w:r>
      <w:r>
        <w:t>laser scanners range finders, model URG-04LX-UG01,</w:t>
      </w:r>
      <w:r w:rsidR="004D7D67">
        <w:t xml:space="preserve"> </w:t>
      </w:r>
      <w:r>
        <w:t xml:space="preserve">are able to log data and publish through ROS. </w:t>
      </w:r>
      <w:r w:rsidR="004D7D67">
        <w:t xml:space="preserve">The </w:t>
      </w:r>
      <w:r>
        <w:t>scanners</w:t>
      </w:r>
      <w:r w:rsidR="004D7D67">
        <w:t xml:space="preserve"> each log data to separate </w:t>
      </w:r>
      <w:proofErr w:type="spellStart"/>
      <w:r w:rsidR="004D7D67">
        <w:t>rostopics</w:t>
      </w:r>
      <w:proofErr w:type="spellEnd"/>
      <w:r w:rsidR="004D7D67">
        <w:t xml:space="preserve"> while running. </w:t>
      </w:r>
      <w:r w:rsidR="004D7D67">
        <w:fldChar w:fldCharType="begin"/>
      </w:r>
      <w:r w:rsidR="004D7D67">
        <w:instrText xml:space="preserve"> REF _Ref468225785 \h </w:instrText>
      </w:r>
      <w:r w:rsidR="004D7D67">
        <w:fldChar w:fldCharType="separate"/>
      </w:r>
      <w:r w:rsidR="00606CEE">
        <w:t xml:space="preserve">Figure </w:t>
      </w:r>
      <w:r w:rsidR="00606CEE">
        <w:rPr>
          <w:noProof/>
        </w:rPr>
        <w:t>19</w:t>
      </w:r>
      <w:r w:rsidR="004D7D67">
        <w:fldChar w:fldCharType="end"/>
      </w:r>
      <w:r w:rsidR="004D7D67">
        <w:t xml:space="preserve"> shows a sample output in the </w:t>
      </w:r>
      <w:proofErr w:type="spellStart"/>
      <w:r w:rsidR="004D7D67">
        <w:t>rostopic</w:t>
      </w:r>
      <w:proofErr w:type="spellEnd"/>
      <w:r w:rsidR="004D7D67">
        <w:t xml:space="preserve">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7C99F4F0" w:rsidR="009460D3" w:rsidRDefault="009460D3" w:rsidP="006A3B50">
      <w:pPr>
        <w:pStyle w:val="Caption"/>
      </w:pPr>
      <w:bookmarkStart w:id="139" w:name="_Ref468225785"/>
      <w:r>
        <w:t xml:space="preserve">Figure </w:t>
      </w:r>
      <w:fldSimple w:instr=" SEQ Figure \* ARABIC ">
        <w:r w:rsidR="00606CEE">
          <w:rPr>
            <w:noProof/>
          </w:rPr>
          <w:t>19</w:t>
        </w:r>
      </w:fldSimple>
      <w:bookmarkEnd w:id="139"/>
      <w:r>
        <w:t xml:space="preserve"> | Laser </w:t>
      </w:r>
      <w:r w:rsidR="00B637D7">
        <w:t>s</w:t>
      </w:r>
      <w:r>
        <w:t xml:space="preserve">canner </w:t>
      </w:r>
      <w:r w:rsidR="00B637D7">
        <w:t>s</w:t>
      </w:r>
      <w:r>
        <w:t xml:space="preserve">ample </w:t>
      </w:r>
      <w:r w:rsidR="00B637D7">
        <w:t>o</w:t>
      </w:r>
      <w:r>
        <w:t>utput</w:t>
      </w:r>
    </w:p>
    <w:p w14:paraId="2080B0D5" w14:textId="1E116BB0" w:rsidR="009460D3" w:rsidRDefault="00A35FD6" w:rsidP="004D7D67">
      <w:pPr>
        <w:pStyle w:val="BodyText"/>
        <w:spacing w:after="0"/>
        <w:ind w:firstLine="540"/>
      </w:pPr>
      <w:r>
        <w:t xml:space="preserve">The fields are described in </w:t>
      </w:r>
      <w:r>
        <w:fldChar w:fldCharType="begin"/>
      </w:r>
      <w:r>
        <w:instrText xml:space="preserve"> REF _Ref468389617 \h </w:instrText>
      </w:r>
      <w:r>
        <w:fldChar w:fldCharType="separate"/>
      </w:r>
      <w:r w:rsidR="00606CEE">
        <w:t xml:space="preserve">Table </w:t>
      </w:r>
      <w:r w:rsidR="00606CEE">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proofErr w:type="spellStart"/>
            <w:r w:rsidRPr="009460D3">
              <w:t>seq</w:t>
            </w:r>
            <w:proofErr w:type="spellEnd"/>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proofErr w:type="spellStart"/>
            <w:r w:rsidRPr="009460D3">
              <w:t>angle_min</w:t>
            </w:r>
            <w:proofErr w:type="spellEnd"/>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proofErr w:type="spellStart"/>
            <w:r w:rsidRPr="009460D3">
              <w:t>angle_max</w:t>
            </w:r>
            <w:proofErr w:type="spellEnd"/>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proofErr w:type="spellStart"/>
            <w:r w:rsidRPr="009460D3">
              <w:t>angle_increment</w:t>
            </w:r>
            <w:proofErr w:type="spellEnd"/>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proofErr w:type="spellStart"/>
            <w:r w:rsidRPr="009460D3">
              <w:t>scan_time</w:t>
            </w:r>
            <w:proofErr w:type="spellEnd"/>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proofErr w:type="spellStart"/>
            <w:r w:rsidRPr="009460D3">
              <w:t>range_min</w:t>
            </w:r>
            <w:proofErr w:type="spellEnd"/>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proofErr w:type="spellStart"/>
            <w:r w:rsidRPr="009460D3">
              <w:t>range_max</w:t>
            </w:r>
            <w:proofErr w:type="spellEnd"/>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w:t>
            </w:r>
            <w:proofErr w:type="spellStart"/>
            <w:r w:rsidR="009460D3">
              <w:t>angle_min</w:t>
            </w:r>
            <w:proofErr w:type="spellEnd"/>
            <w:r w:rsidR="009460D3">
              <w:t xml:space="preserve">, ending at </w:t>
            </w:r>
            <w:proofErr w:type="spellStart"/>
            <w:r w:rsidR="009460D3">
              <w:t>angle_max</w:t>
            </w:r>
            <w:proofErr w:type="spellEnd"/>
          </w:p>
        </w:tc>
      </w:tr>
    </w:tbl>
    <w:p w14:paraId="3B7922E3" w14:textId="626E3AC5" w:rsidR="009460D3" w:rsidRDefault="00A35FD6" w:rsidP="006A3B50">
      <w:pPr>
        <w:pStyle w:val="Caption"/>
      </w:pPr>
      <w:bookmarkStart w:id="140" w:name="_Ref468389617"/>
      <w:r>
        <w:t xml:space="preserve">Table </w:t>
      </w:r>
      <w:fldSimple w:instr=" SEQ Table \* ARABIC ">
        <w:r w:rsidR="00606CEE">
          <w:rPr>
            <w:noProof/>
          </w:rPr>
          <w:t>6</w:t>
        </w:r>
      </w:fldSimple>
      <w:bookmarkEnd w:id="140"/>
      <w:r>
        <w:t xml:space="preserve"> | ROS fields and descriptions</w:t>
      </w:r>
    </w:p>
    <w:p w14:paraId="6AF34C0D" w14:textId="5B3D4E4C" w:rsidR="004D7D67" w:rsidRPr="004D7D67" w:rsidRDefault="00234828" w:rsidP="00A35FD6">
      <w:pPr>
        <w:pStyle w:val="BodyText"/>
        <w:ind w:firstLine="540"/>
      </w:pPr>
      <w:r>
        <w:lastRenderedPageBreak/>
        <w:t xml:space="preserve">The original drivers downloaded from the manufacturer’s website </w:t>
      </w:r>
      <w:r>
        <w:fldChar w:fldCharType="begin"/>
      </w:r>
      <w:r w:rsidR="00F811F9">
        <w:instrText xml:space="preserve"> ADDIN ZOTERO_ITEM CSL_CITATION {"citationID":"ha1n7ukru","properties":{"formattedCitation":"[19]","plainCitation":"[19]"},"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F811F9" w:rsidRPr="00F811F9">
        <w:t>[19]</w:t>
      </w:r>
      <w:r>
        <w:fldChar w:fldCharType="end"/>
      </w:r>
      <w:r>
        <w:t xml:space="preserve"> </w:t>
      </w:r>
      <w:r w:rsidR="005D3266">
        <w:t>were altered to allow for multiple lasers to be connected simultaneously</w:t>
      </w:r>
      <w:r>
        <w:t xml:space="preserve">. After being updated, the drivers </w:t>
      </w:r>
      <w:r w:rsidR="005D3266">
        <w:t xml:space="preserve">can </w:t>
      </w:r>
      <w:r>
        <w:t xml:space="preserve">connect to the lasers, receive data, and format the data in a meaningful way, and the </w:t>
      </w:r>
      <w:r w:rsidR="004D7D67">
        <w:t>laser scanner</w:t>
      </w:r>
      <w:r>
        <w:t>s function as expected.</w:t>
      </w:r>
      <w:r w:rsidR="0044491E">
        <w:t xml:space="preserve"> </w:t>
      </w:r>
      <w:r w:rsidR="005D3266">
        <w:t>Goals for the Spring semester are to analyze the laser scanner output and format the data in a way the SSE can use</w:t>
      </w:r>
      <w:r w:rsidR="00FB37A8">
        <w:t>.</w:t>
      </w:r>
    </w:p>
    <w:p w14:paraId="48D06B4B" w14:textId="77777777" w:rsidR="00190351" w:rsidRDefault="00BA1D9C" w:rsidP="006832C7">
      <w:pPr>
        <w:pStyle w:val="Heading1"/>
      </w:pPr>
      <w:bookmarkStart w:id="141" w:name="_Ref274917941"/>
      <w:bookmarkStart w:id="142" w:name="_Toc469478510"/>
      <w:r>
        <w:lastRenderedPageBreak/>
        <w:t>Project Management</w:t>
      </w:r>
      <w:bookmarkEnd w:id="141"/>
      <w:bookmarkEnd w:id="142"/>
    </w:p>
    <w:p w14:paraId="33F1A89D" w14:textId="6A405B40" w:rsidR="0035150C" w:rsidRDefault="005D3266" w:rsidP="00A35FD6">
      <w:pPr>
        <w:pStyle w:val="BodyText"/>
        <w:ind w:firstLine="540"/>
      </w:pPr>
      <w:r>
        <w:t>This section compares the</w:t>
      </w:r>
      <w:r w:rsidR="00A35FD6">
        <w:t xml:space="preserve"> progress in the Fall semester to the tasks laid out in the </w:t>
      </w:r>
      <w:proofErr w:type="spellStart"/>
      <w:r w:rsidR="00A35FD6">
        <w:t>Workplan</w:t>
      </w:r>
      <w:proofErr w:type="spellEnd"/>
      <w:r w:rsidR="00A35FD6">
        <w:t xml:space="preserve"> and proposes a plan for Spring semester tasks, their expected completion time, and </w:t>
      </w:r>
      <w:r>
        <w:t>the expected division of labor.</w:t>
      </w:r>
    </w:p>
    <w:p w14:paraId="088BB7D3" w14:textId="0D6ED081" w:rsidR="00DA7F39" w:rsidRPr="00DA7F39" w:rsidRDefault="00701A0A" w:rsidP="000A477A">
      <w:pPr>
        <w:pStyle w:val="Heading2"/>
      </w:pPr>
      <w:bookmarkStart w:id="143" w:name="_Toc469478511"/>
      <w:r>
        <w:t>Fall progress</w:t>
      </w:r>
      <w:bookmarkEnd w:id="143"/>
    </w:p>
    <w:p w14:paraId="18C88CDD" w14:textId="6C8A95B8" w:rsidR="003A0022" w:rsidRDefault="00A35FD6" w:rsidP="00A35FD6">
      <w:pPr>
        <w:pStyle w:val="BodyText"/>
        <w:ind w:firstLine="540"/>
      </w:pPr>
      <w:r>
        <w:fldChar w:fldCharType="begin"/>
      </w:r>
      <w:r>
        <w:instrText xml:space="preserve"> REF _Ref468389901 \h </w:instrText>
      </w:r>
      <w:r>
        <w:fldChar w:fldCharType="separate"/>
      </w:r>
      <w:r w:rsidR="00606CEE">
        <w:t xml:space="preserve">Figure </w:t>
      </w:r>
      <w:r w:rsidR="00606CEE">
        <w:rPr>
          <w:noProof/>
        </w:rPr>
        <w:t>20</w:t>
      </w:r>
      <w:r>
        <w:fldChar w:fldCharType="end"/>
      </w:r>
      <w:r>
        <w:t xml:space="preserve"> revis</w:t>
      </w:r>
      <w:r w:rsidR="00320800">
        <w:t>i</w:t>
      </w:r>
      <w:r>
        <w:t xml:space="preserve">ts the Work Breakdown Structure from the Fall semester and shows an approximate calculation of how much time </w:t>
      </w:r>
      <w:r w:rsidR="005D3266">
        <w:t>was</w:t>
      </w:r>
      <w:r>
        <w:t xml:space="preserve">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proofErr w:type="spellStart"/>
      <w:r>
        <w:rPr>
          <w:b/>
          <w:sz w:val="20"/>
          <w:u w:val="single"/>
        </w:rPr>
        <w:t>hrs</w:t>
      </w:r>
      <w:proofErr w:type="spellEnd"/>
      <w:r w:rsidRPr="00A40C3F">
        <w:rPr>
          <w:b/>
          <w:sz w:val="20"/>
          <w:u w:val="single"/>
        </w:rPr>
        <w:t>)</w:t>
      </w:r>
      <w:r>
        <w:rPr>
          <w:b/>
          <w:sz w:val="20"/>
          <w:u w:val="single"/>
        </w:rPr>
        <w:tab/>
        <w:t>Actual time (</w:t>
      </w:r>
      <w:proofErr w:type="spellStart"/>
      <w:r>
        <w:rPr>
          <w:b/>
          <w:sz w:val="20"/>
          <w:u w:val="single"/>
        </w:rPr>
        <w:t>hr</w:t>
      </w:r>
      <w:r w:rsidR="00BF37AA">
        <w:rPr>
          <w:b/>
          <w:sz w:val="20"/>
          <w:u w:val="single"/>
        </w:rPr>
        <w:t>s</w:t>
      </w:r>
      <w:proofErr w:type="spellEnd"/>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2C7914B4" w:rsidR="003B0ACD" w:rsidRDefault="003B0ACD" w:rsidP="006A3B50">
      <w:pPr>
        <w:pStyle w:val="Caption"/>
      </w:pPr>
      <w:bookmarkStart w:id="144" w:name="_Ref468389901"/>
      <w:bookmarkStart w:id="145" w:name="_Ref468389898"/>
      <w:r>
        <w:lastRenderedPageBreak/>
        <w:t xml:space="preserve">Figure </w:t>
      </w:r>
      <w:fldSimple w:instr=" SEQ Figure \* ARABIC ">
        <w:r w:rsidR="00606CEE">
          <w:rPr>
            <w:noProof/>
          </w:rPr>
          <w:t>20</w:t>
        </w:r>
      </w:fldSimple>
      <w:bookmarkEnd w:id="144"/>
      <w:r>
        <w:t xml:space="preserve"> </w:t>
      </w:r>
      <w:r w:rsidR="00F11969">
        <w:t xml:space="preserve">| </w:t>
      </w:r>
      <w:r>
        <w:t>Comparison of Planned and Actual Fall Work Breakdown Structure</w:t>
      </w:r>
      <w:bookmarkEnd w:id="145"/>
    </w:p>
    <w:p w14:paraId="4DCE5869" w14:textId="34EF7F5E" w:rsidR="004631EE" w:rsidRDefault="00701A0A" w:rsidP="000A477A">
      <w:pPr>
        <w:pStyle w:val="Heading2"/>
      </w:pPr>
      <w:bookmarkStart w:id="146" w:name="_Toc469478512"/>
      <w:r>
        <w:t>Spring overview</w:t>
      </w:r>
      <w:bookmarkEnd w:id="146"/>
    </w:p>
    <w:p w14:paraId="08C97644" w14:textId="4EF8F72B"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606CEE">
        <w:t>1.2</w:t>
      </w:r>
      <w:r w:rsidR="008B71C6">
        <w:fldChar w:fldCharType="end"/>
      </w:r>
      <w:r>
        <w:t xml:space="preserve">, including real-time data processing and control. To accomplish this, the team must complete sensor </w:t>
      </w:r>
      <w:r w:rsidR="001D348E">
        <w:t>mounting</w:t>
      </w:r>
      <w:r>
        <w:t xml:space="preserve"> and calibration, quadrotor assembly, and testing the SSE.</w:t>
      </w:r>
    </w:p>
    <w:p w14:paraId="33CAC879" w14:textId="47D80948" w:rsidR="00DA178E" w:rsidRDefault="00DA178E" w:rsidP="00DA178E">
      <w:pPr>
        <w:pStyle w:val="BodyText"/>
        <w:ind w:firstLine="540"/>
      </w:pPr>
      <w:r>
        <w:t xml:space="preserve">Due to the lead-time delay for the QAV400 delivery, </w:t>
      </w:r>
      <w:r w:rsidR="001D348E">
        <w:t>the team will</w:t>
      </w:r>
      <w:r>
        <w:t xml:space="preserve"> </w:t>
      </w:r>
      <w:r w:rsidR="001D348E">
        <w:t>assemble</w:t>
      </w:r>
      <w:r>
        <w:t xml:space="preserve"> the quadrotor at the beginning of the semester. Once the frame has been assembled, the team will attach the additional flight hardware including the motors and electronic speed controllers (ESCs), Jetson TK1, </w:t>
      </w:r>
      <w:proofErr w:type="spellStart"/>
      <w:r>
        <w:t>Pixhawk</w:t>
      </w:r>
      <w:proofErr w:type="spellEnd"/>
      <w:r>
        <w:t xml:space="preserve"> controller, sensors, and detailed wiring. It may also be necessary to use CAD software to design 3D-printable pieces to fit all components on the frame. </w:t>
      </w:r>
      <w:r w:rsidR="00D05846">
        <w:t xml:space="preserve">To obtain position and orientation data from the </w:t>
      </w:r>
      <w:proofErr w:type="spellStart"/>
      <w:r w:rsidR="00D05846">
        <w:t>Optitrack</w:t>
      </w:r>
      <w:proofErr w:type="spellEnd"/>
      <w:r w:rsidR="00D05846">
        <w:t xml:space="preserve">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1BAA533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w:t>
      </w:r>
      <w:proofErr w:type="spellStart"/>
      <w:r>
        <w:t>rostopics</w:t>
      </w:r>
      <w:proofErr w:type="spellEnd"/>
      <w:r>
        <w:t xml:space="preserve"> and format </w:t>
      </w:r>
      <w:r w:rsidR="00D05846">
        <w:t xml:space="preserve">the data in a way that </w:t>
      </w:r>
      <w:r>
        <w:t>the SSE</w:t>
      </w:r>
      <w:r w:rsidR="001D348E">
        <w:t xml:space="preserve"> can use</w:t>
      </w:r>
      <w:r>
        <w:t>.</w:t>
      </w:r>
      <w:r w:rsidR="00D05846">
        <w:t xml:space="preserve"> </w:t>
      </w:r>
      <w:r>
        <w:t xml:space="preserve">The SSE </w:t>
      </w:r>
      <w:r w:rsidR="00D05846">
        <w:t>has been coded in simulation</w:t>
      </w:r>
      <w:r>
        <w:t xml:space="preserve">, but not thoroughly tested.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27312D60" w:rsidR="00DA178E" w:rsidRDefault="00DA178E" w:rsidP="00DA178E">
      <w:pPr>
        <w:pStyle w:val="BodyText"/>
        <w:ind w:firstLine="540"/>
      </w:pPr>
      <w:r>
        <w:lastRenderedPageBreak/>
        <w:t xml:space="preserve">After the above tasks are complete, the team will begin testing the quadrotor in actual flight in the clinic space. The </w:t>
      </w:r>
      <w:proofErr w:type="spellStart"/>
      <w:r>
        <w:t>Optitrack</w:t>
      </w:r>
      <w:proofErr w:type="spellEnd"/>
      <w:r>
        <w:t xml:space="preserve"> data will be used as ground truth </w:t>
      </w:r>
      <w:r w:rsidR="002E73F7">
        <w:t xml:space="preserve">data </w:t>
      </w:r>
      <w:r>
        <w:t>in evaluati</w:t>
      </w:r>
      <w:r w:rsidR="001D348E">
        <w:t>ng</w:t>
      </w:r>
      <w:r>
        <w:t xml:space="preserve"> the SSE.</w:t>
      </w:r>
    </w:p>
    <w:p w14:paraId="00229269" w14:textId="74AF4825"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47" w:name="_Toc469478513"/>
      <w:r>
        <w:t>Work breakdown structure</w:t>
      </w:r>
      <w:bookmarkEnd w:id="147"/>
    </w:p>
    <w:p w14:paraId="3CF00FC9" w14:textId="2F84F66E" w:rsidR="00B16EE7" w:rsidRPr="00B16EE7" w:rsidRDefault="003374C8" w:rsidP="00BF37AA">
      <w:pPr>
        <w:pStyle w:val="BodyText"/>
        <w:ind w:firstLine="540"/>
      </w:pPr>
      <w:r>
        <w:fldChar w:fldCharType="begin"/>
      </w:r>
      <w:r>
        <w:instrText xml:space="preserve"> REF _Ref270322113 \h </w:instrText>
      </w:r>
      <w:r>
        <w:fldChar w:fldCharType="separate"/>
      </w:r>
      <w:r w:rsidR="00606CEE">
        <w:t xml:space="preserve">Figure </w:t>
      </w:r>
      <w:r w:rsidR="00606CEE">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proofErr w:type="spellStart"/>
      <w:r w:rsidR="00BF37AA">
        <w:rPr>
          <w:b/>
          <w:sz w:val="20"/>
          <w:u w:val="single"/>
        </w:rPr>
        <w:t>hrs</w:t>
      </w:r>
      <w:proofErr w:type="spellEnd"/>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CFFC167" w:rsidR="00A97694" w:rsidRPr="003A66DA" w:rsidRDefault="00A97694" w:rsidP="006A3B50">
      <w:pPr>
        <w:pStyle w:val="Caption"/>
      </w:pPr>
      <w:bookmarkStart w:id="148" w:name="_Ref270322113"/>
      <w:r>
        <w:lastRenderedPageBreak/>
        <w:t xml:space="preserve">Figure </w:t>
      </w:r>
      <w:r w:rsidR="009C5A81">
        <w:fldChar w:fldCharType="begin"/>
      </w:r>
      <w:r>
        <w:instrText xml:space="preserve"> SEQ Figure \* ARABIC </w:instrText>
      </w:r>
      <w:r w:rsidR="009C5A81">
        <w:fldChar w:fldCharType="separate"/>
      </w:r>
      <w:r w:rsidR="00606CEE">
        <w:rPr>
          <w:noProof/>
        </w:rPr>
        <w:t>21</w:t>
      </w:r>
      <w:r w:rsidR="009C5A81">
        <w:fldChar w:fldCharType="end"/>
      </w:r>
      <w:bookmarkEnd w:id="148"/>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49" w:name="_Toc469478514"/>
      <w:r>
        <w:t>Schedule</w:t>
      </w:r>
      <w:bookmarkEnd w:id="149"/>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0922158A" w:rsidR="00023909" w:rsidRDefault="00023909" w:rsidP="006A3B50">
      <w:pPr>
        <w:pStyle w:val="Caption"/>
      </w:pPr>
      <w:r>
        <w:t xml:space="preserve">Figure </w:t>
      </w:r>
      <w:fldSimple w:instr=" SEQ Figure \* ARABIC ">
        <w:r w:rsidR="00606CEE">
          <w:rPr>
            <w:noProof/>
          </w:rPr>
          <w:t>22</w:t>
        </w:r>
      </w:fldSimple>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50" w:name="_Toc469478515"/>
      <w:r>
        <w:t>Division of labor</w:t>
      </w:r>
      <w:bookmarkEnd w:id="150"/>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51" w:name="_Toc469478516"/>
      <w:r>
        <w:lastRenderedPageBreak/>
        <w:t>References</w:t>
      </w:r>
      <w:bookmarkEnd w:id="151"/>
    </w:p>
    <w:p w14:paraId="106D9CE7" w14:textId="77777777" w:rsidR="00D5096C" w:rsidRPr="00D5096C" w:rsidRDefault="00BD638B" w:rsidP="00D5096C">
      <w:pPr>
        <w:pStyle w:val="Bibliography"/>
      </w:pPr>
      <w:r>
        <w:fldChar w:fldCharType="begin"/>
      </w:r>
      <w:r w:rsidR="00FE3889">
        <w:instrText xml:space="preserve"> ADDIN ZOTERO_BIBL {"custom":[]} CSL_BIBLIOGRAPHY </w:instrText>
      </w:r>
      <w:r>
        <w:fldChar w:fldCharType="separate"/>
      </w:r>
      <w:r w:rsidR="00D5096C" w:rsidRPr="00D5096C">
        <w:t>[1]</w:t>
      </w:r>
      <w:r w:rsidR="00D5096C" w:rsidRPr="00D5096C">
        <w:tab/>
        <w:t xml:space="preserve">“10 Ways Drones Are Changing Your World,” </w:t>
      </w:r>
      <w:r w:rsidR="00D5096C" w:rsidRPr="00D5096C">
        <w:rPr>
          <w:i/>
          <w:iCs/>
        </w:rPr>
        <w:t>Consumer Reports</w:t>
      </w:r>
      <w:r w:rsidR="00D5096C" w:rsidRPr="00D5096C">
        <w:t>, 24-Nov-2016. [Online]. Available: http://www.foxnews.com/tech/2016/11/24/10-ways-drones-are-changing-your-world.html. [Accessed: 02-Dec-2016].</w:t>
      </w:r>
    </w:p>
    <w:p w14:paraId="58291273" w14:textId="77777777" w:rsidR="00D5096C" w:rsidRPr="00D5096C" w:rsidRDefault="00D5096C" w:rsidP="00D5096C">
      <w:pPr>
        <w:pStyle w:val="Bibliography"/>
      </w:pPr>
      <w:r w:rsidRPr="00D5096C">
        <w:t>[2]</w:t>
      </w:r>
      <w:r w:rsidRPr="00D5096C">
        <w:tab/>
        <w:t xml:space="preserve">S. P. Boyd and L. Vandenberghe, </w:t>
      </w:r>
      <w:r w:rsidRPr="00D5096C">
        <w:rPr>
          <w:i/>
          <w:iCs/>
        </w:rPr>
        <w:t>Convex optimization</w:t>
      </w:r>
      <w:r w:rsidRPr="00D5096C">
        <w:t>. Cambridge, UK ; New York: Cambridge University Press, 2004.</w:t>
      </w:r>
    </w:p>
    <w:p w14:paraId="3AB59906" w14:textId="77777777" w:rsidR="00D5096C" w:rsidRPr="00D5096C" w:rsidRDefault="00D5096C" w:rsidP="00D5096C">
      <w:pPr>
        <w:pStyle w:val="Bibliography"/>
      </w:pPr>
      <w:r w:rsidRPr="00D5096C">
        <w:t>[3]</w:t>
      </w:r>
      <w:r w:rsidRPr="00D5096C">
        <w:tab/>
        <w:t>“CVX: Matlab Software for Disciplined Convex Programming | CVX Research, Inc.” [Online]. Available: http://cvxr.com/cvx/. [Accessed: 29-Nov-2016].</w:t>
      </w:r>
    </w:p>
    <w:p w14:paraId="63BC4D73" w14:textId="77777777" w:rsidR="00D5096C" w:rsidRPr="00D5096C" w:rsidRDefault="00D5096C" w:rsidP="00D5096C">
      <w:pPr>
        <w:pStyle w:val="Bibliography"/>
      </w:pPr>
      <w:r w:rsidRPr="00D5096C">
        <w:t>[4]</w:t>
      </w:r>
      <w:r w:rsidRPr="00D5096C">
        <w:tab/>
        <w:t xml:space="preserve">H. Fawzi, P. Tabuada, and S. Diggavi, “Secure estimation and control for cyber-physical systems under adversarial attacks,” </w:t>
      </w:r>
      <w:r w:rsidRPr="00D5096C">
        <w:rPr>
          <w:i/>
          <w:iCs/>
        </w:rPr>
        <w:t>IEEE Trans. Autom. Control</w:t>
      </w:r>
      <w:r w:rsidRPr="00D5096C">
        <w:t>, vol. 59, no. 6, pp. 1454–1467, Jun. 2014.</w:t>
      </w:r>
    </w:p>
    <w:p w14:paraId="49F41F8D" w14:textId="77777777" w:rsidR="00D5096C" w:rsidRPr="00D5096C" w:rsidRDefault="00D5096C" w:rsidP="00D5096C">
      <w:pPr>
        <w:pStyle w:val="Bibliography"/>
      </w:pPr>
      <w:r w:rsidRPr="00D5096C">
        <w:t>[5]</w:t>
      </w:r>
      <w:r w:rsidRPr="00D5096C">
        <w:tab/>
        <w:t xml:space="preserve">Y. Shoukry, P. Nuzzo, N. Bezzo, A. L. Sangiovanni-Vincentelli, S. A. Seshia, and P. Tabuada, “Secure state reconstruction in differentially flat systems under sensor attacks using satisfiability modulo theory solving,” in </w:t>
      </w:r>
      <w:r w:rsidRPr="00D5096C">
        <w:rPr>
          <w:i/>
          <w:iCs/>
        </w:rPr>
        <w:t>2015 54th IEEE Conference on Decision and Control (CDC)</w:t>
      </w:r>
      <w:r w:rsidRPr="00D5096C">
        <w:t>, 2015, pp. 3804–3809.</w:t>
      </w:r>
    </w:p>
    <w:p w14:paraId="356B37D8" w14:textId="77777777" w:rsidR="00D5096C" w:rsidRPr="00D5096C" w:rsidRDefault="00D5096C" w:rsidP="00D5096C">
      <w:pPr>
        <w:pStyle w:val="Bibliography"/>
      </w:pPr>
      <w:r w:rsidRPr="00D5096C">
        <w:t>[6]</w:t>
      </w:r>
      <w:r w:rsidRPr="00D5096C">
        <w:tab/>
        <w:t xml:space="preserve">C. Lee, H. Shim, and Y. Eun, “Secure and robust state estimation under sensor attacks, measurement noises, and process disturbances: Observer-based combinatorial approach,” in </w:t>
      </w:r>
      <w:r w:rsidRPr="00D5096C">
        <w:rPr>
          <w:i/>
          <w:iCs/>
        </w:rPr>
        <w:t>Control Conference (ECC), 2015 European</w:t>
      </w:r>
      <w:r w:rsidRPr="00D5096C">
        <w:t>, 2015, pp. 1872–1877.</w:t>
      </w:r>
    </w:p>
    <w:p w14:paraId="6D4A2837" w14:textId="77777777" w:rsidR="00D5096C" w:rsidRPr="00D5096C" w:rsidRDefault="00D5096C" w:rsidP="00D5096C">
      <w:pPr>
        <w:pStyle w:val="Bibliography"/>
      </w:pPr>
      <w:r w:rsidRPr="00D5096C">
        <w:t>[7]</w:t>
      </w:r>
      <w:r w:rsidRPr="00D5096C">
        <w:tab/>
        <w:t xml:space="preserve">S. Mishra, Y. Shoukry, N. Karamchandani, S. Diggavi, and P. Tabuada, “Secure state estimation: Optimal guarantees against sensor attacks in the presence of noise,” in </w:t>
      </w:r>
      <w:r w:rsidRPr="00D5096C">
        <w:rPr>
          <w:i/>
          <w:iCs/>
        </w:rPr>
        <w:t>2015 IEEE International Symposium on Information Theory (ISIT)</w:t>
      </w:r>
      <w:r w:rsidRPr="00D5096C">
        <w:t>, 2015, pp. 2929–2933.</w:t>
      </w:r>
    </w:p>
    <w:p w14:paraId="50F5C283" w14:textId="77777777" w:rsidR="00D5096C" w:rsidRPr="00D5096C" w:rsidRDefault="00D5096C" w:rsidP="00D5096C">
      <w:pPr>
        <w:pStyle w:val="Bibliography"/>
      </w:pPr>
      <w:r w:rsidRPr="00D5096C">
        <w:t>[8]</w:t>
      </w:r>
      <w:r w:rsidRPr="00D5096C">
        <w:tab/>
        <w:t>“Quadcopter Dynamics and Simulation - Andrew Gibiansky.” [Online]. Available: http://andrew.gibiansky.com/blog/physics/quadcopter-dynamics/. [Accessed: 02-Dec-2016].</w:t>
      </w:r>
    </w:p>
    <w:p w14:paraId="7F33F13B" w14:textId="77777777" w:rsidR="00D5096C" w:rsidRPr="00D5096C" w:rsidRDefault="00D5096C" w:rsidP="00D5096C">
      <w:pPr>
        <w:pStyle w:val="Bibliography"/>
      </w:pPr>
      <w:r w:rsidRPr="00D5096C">
        <w:t>[9]</w:t>
      </w:r>
      <w:r w:rsidRPr="00D5096C">
        <w:tab/>
        <w:t>“Fig. 1: whole structure of quadcopter robot and inbound forces on robot.” [Online]. Available: https://www.researchgate.net/figure/245031939_fig1_Fig-1-whole-structure-of-quadcopter-robot-and-inbound-forces-on-robot. [Accessed: 05-Dec-2016].</w:t>
      </w:r>
    </w:p>
    <w:p w14:paraId="06BA55E1" w14:textId="77777777" w:rsidR="00D5096C" w:rsidRPr="00D5096C" w:rsidRDefault="00D5096C" w:rsidP="00D5096C">
      <w:pPr>
        <w:pStyle w:val="Bibliography"/>
      </w:pPr>
      <w:r w:rsidRPr="00D5096C">
        <w:t>[10]</w:t>
      </w:r>
      <w:r w:rsidRPr="00D5096C">
        <w:tab/>
        <w:t>Gagic, Zoran, “Introduction to Linear and Nonlinear Observers.” [Online]. Available: http://www.ece.rutgers.edu/~gajic/psfiles/observers.pdf. [Accessed: 05-Dec-2016].</w:t>
      </w:r>
    </w:p>
    <w:p w14:paraId="357D4C84" w14:textId="77777777" w:rsidR="00D5096C" w:rsidRPr="00D5096C" w:rsidRDefault="00D5096C" w:rsidP="00D5096C">
      <w:pPr>
        <w:pStyle w:val="Bibliography"/>
      </w:pPr>
      <w:r w:rsidRPr="00D5096C">
        <w:t>[11]</w:t>
      </w:r>
      <w:r w:rsidRPr="00D5096C">
        <w:tab/>
        <w:t>“QAV400.” [Online]. Available: http://www.lumenier.com/products/multirotors/qav400. [Accessed: 23-Sep-2016].</w:t>
      </w:r>
    </w:p>
    <w:p w14:paraId="22ED2B23" w14:textId="77777777" w:rsidR="00D5096C" w:rsidRPr="00D5096C" w:rsidRDefault="00D5096C" w:rsidP="00D5096C">
      <w:pPr>
        <w:pStyle w:val="Bibliography"/>
      </w:pPr>
      <w:r w:rsidRPr="00D5096C">
        <w:t>[12]</w:t>
      </w:r>
      <w:r w:rsidRPr="00D5096C">
        <w:tab/>
        <w:t>“Jetson TK1 - eLinux.org.” [Online]. Available: http://elinux.org/Jetson_TK1. [Accessed: 23-Sep-2016].</w:t>
      </w:r>
    </w:p>
    <w:p w14:paraId="7F9CA69E" w14:textId="77777777" w:rsidR="00D5096C" w:rsidRPr="00D5096C" w:rsidRDefault="00D5096C" w:rsidP="00D5096C">
      <w:pPr>
        <w:pStyle w:val="Bibliography"/>
      </w:pPr>
      <w:r w:rsidRPr="00D5096C">
        <w:t>[13]</w:t>
      </w:r>
      <w:r w:rsidRPr="00D5096C">
        <w:tab/>
        <w:t>“CVXGEN: Code Generation for Convex Optimization.” [Online]. Available: http://cvxgen.com/docs/index.html. [Accessed: 29-Nov-2016].</w:t>
      </w:r>
    </w:p>
    <w:p w14:paraId="37B0F17C" w14:textId="77777777" w:rsidR="00D5096C" w:rsidRPr="00D5096C" w:rsidRDefault="00D5096C" w:rsidP="00D5096C">
      <w:pPr>
        <w:pStyle w:val="Bibliography"/>
      </w:pPr>
      <w:r w:rsidRPr="00D5096C">
        <w:t>[14]</w:t>
      </w:r>
      <w:r w:rsidRPr="00D5096C">
        <w:tab/>
        <w:t>“3DR Pixhawk - 3DR.” [Online]. Available: https://store.3dr.com/products/3dr-pixhawk. [Accessed: 23-Sep-2016].</w:t>
      </w:r>
    </w:p>
    <w:p w14:paraId="1A2D0614" w14:textId="77777777" w:rsidR="00D5096C" w:rsidRPr="00D5096C" w:rsidRDefault="00D5096C" w:rsidP="00D5096C">
      <w:pPr>
        <w:pStyle w:val="Bibliography"/>
      </w:pPr>
      <w:r w:rsidRPr="00D5096C">
        <w:t>[15]</w:t>
      </w:r>
      <w:r w:rsidRPr="00D5096C">
        <w:tab/>
        <w:t>“Pixhawk Autopilot - Pixhawk Flight Controller Hardware Project.” [Online]. Available: https://pixhawk.org/modules/pixhawk. [Accessed: 05-Dec-2016].</w:t>
      </w:r>
    </w:p>
    <w:p w14:paraId="4C4EF38C" w14:textId="77777777" w:rsidR="00D5096C" w:rsidRPr="00D5096C" w:rsidRDefault="00D5096C" w:rsidP="00D5096C">
      <w:pPr>
        <w:pStyle w:val="Bibliography"/>
      </w:pPr>
      <w:r w:rsidRPr="00D5096C">
        <w:t>[16]</w:t>
      </w:r>
      <w:r w:rsidRPr="00D5096C">
        <w:tab/>
      </w:r>
      <w:r w:rsidRPr="00D5096C">
        <w:rPr>
          <w:i/>
          <w:iCs/>
        </w:rPr>
        <w:t>SPI/IIC MPU-9250 9-Axis Attitude +Gyro+Accelerator+Magnetometer Sensor Module</w:t>
      </w:r>
      <w:r w:rsidRPr="00D5096C">
        <w:t>. .</w:t>
      </w:r>
    </w:p>
    <w:p w14:paraId="0BE22A3D" w14:textId="77777777" w:rsidR="00D5096C" w:rsidRPr="00D5096C" w:rsidRDefault="00D5096C" w:rsidP="00D5096C">
      <w:pPr>
        <w:pStyle w:val="Bibliography"/>
      </w:pPr>
      <w:r w:rsidRPr="00D5096C">
        <w:t>[17]</w:t>
      </w:r>
      <w:r w:rsidRPr="00D5096C">
        <w:tab/>
        <w:t>“Hokuyo URG-04LX-UG01 Scanning Laser Rangefinder.” [Online]. Available: http://www.robotshop.com/en/hokuyo-urg-04lx-ug01-scanning-laser-rangefinder.html. [Accessed: 01-Dec-2016].</w:t>
      </w:r>
    </w:p>
    <w:p w14:paraId="7E7B1A9B" w14:textId="77777777" w:rsidR="00D5096C" w:rsidRPr="00D5096C" w:rsidRDefault="00D5096C" w:rsidP="00D5096C">
      <w:pPr>
        <w:pStyle w:val="Bibliography"/>
      </w:pPr>
      <w:r w:rsidRPr="00D5096C">
        <w:lastRenderedPageBreak/>
        <w:t>[18]</w:t>
      </w:r>
      <w:r w:rsidRPr="00D5096C">
        <w:tab/>
        <w:t xml:space="preserve">“OptiTrack,” </w:t>
      </w:r>
      <w:r w:rsidRPr="00D5096C">
        <w:rPr>
          <w:i/>
          <w:iCs/>
        </w:rPr>
        <w:t>OptiTrack</w:t>
      </w:r>
      <w:r w:rsidRPr="00D5096C">
        <w:t>. [Online]. Available: https://www.optitrack.com/. [Accessed: 01-Dec-2016].</w:t>
      </w:r>
    </w:p>
    <w:p w14:paraId="53B8B234" w14:textId="77777777" w:rsidR="00D5096C" w:rsidRPr="00D5096C" w:rsidRDefault="00D5096C" w:rsidP="00D5096C">
      <w:pPr>
        <w:pStyle w:val="Bibliography"/>
      </w:pPr>
      <w:r w:rsidRPr="00D5096C">
        <w:t>[19]</w:t>
      </w:r>
      <w:r w:rsidRPr="00D5096C">
        <w:tab/>
        <w:t>“URG Network / Wiki / Home.” [Online]. Available: https://sourceforge.net/p/urgnetwork/wiki/Home/. [Accessed: 30-Nov-2016].</w:t>
      </w:r>
    </w:p>
    <w:p w14:paraId="263AED0D" w14:textId="308689DA" w:rsidR="00086CF4" w:rsidRPr="00086CF4" w:rsidRDefault="00BD638B" w:rsidP="00F811F9">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52" w:name="_Toc469478517"/>
      <w:commentRangeStart w:id="153"/>
      <w:r>
        <w:lastRenderedPageBreak/>
        <w:t>Appendix</w:t>
      </w:r>
      <w:commentRangeEnd w:id="153"/>
      <w:r>
        <w:rPr>
          <w:rStyle w:val="CommentReference"/>
          <w:rFonts w:ascii="Times New Roman" w:hAnsi="Times New Roman"/>
          <w:caps w:val="0"/>
          <w:spacing w:val="0"/>
          <w:kern w:val="0"/>
        </w:rPr>
        <w:commentReference w:id="153"/>
      </w:r>
      <w:bookmarkEnd w:id="152"/>
    </w:p>
    <w:p w14:paraId="6EBA6E8D" w14:textId="0A2951C7" w:rsidR="00020E88" w:rsidRDefault="00020E88" w:rsidP="000A477A">
      <w:pPr>
        <w:pStyle w:val="Heading2"/>
      </w:pPr>
      <w:bookmarkStart w:id="154" w:name="_Ref468379872"/>
      <w:bookmarkStart w:id="155" w:name="_Ref468379878"/>
      <w:bookmarkStart w:id="156" w:name="_Ref468379889"/>
      <w:bookmarkStart w:id="157" w:name="_Toc469478518"/>
      <w:r>
        <w:t>Dynamic model</w:t>
      </w:r>
      <w:bookmarkEnd w:id="154"/>
      <w:bookmarkEnd w:id="155"/>
      <w:bookmarkEnd w:id="156"/>
      <w:bookmarkEnd w:id="157"/>
    </w:p>
    <w:p w14:paraId="6E3307A2" w14:textId="18F50A3C" w:rsidR="00020E88" w:rsidRDefault="00020E88" w:rsidP="000A477A">
      <w:pPr>
        <w:pStyle w:val="Heading2"/>
      </w:pPr>
      <w:bookmarkStart w:id="158" w:name="_Ref468380078"/>
      <w:bookmarkStart w:id="159" w:name="_Ref468380085"/>
      <w:bookmarkStart w:id="160" w:name="_Toc469478519"/>
      <w:r>
        <w:t xml:space="preserve">Simulation with </w:t>
      </w:r>
      <w:r w:rsidR="00DF0BCC">
        <w:t xml:space="preserve">Luenberger </w:t>
      </w:r>
      <w:r>
        <w:t>observer</w:t>
      </w:r>
      <w:bookmarkEnd w:id="158"/>
      <w:bookmarkEnd w:id="159"/>
      <w:bookmarkEnd w:id="160"/>
    </w:p>
    <w:p w14:paraId="58EF887B" w14:textId="6D8B4F66" w:rsidR="00020E88" w:rsidRPr="00020E88" w:rsidRDefault="00020E88" w:rsidP="001C375B">
      <w:pPr>
        <w:pStyle w:val="Heading2"/>
      </w:pPr>
      <w:bookmarkStart w:id="161" w:name="_Ref468388675"/>
      <w:bookmarkStart w:id="162" w:name="_Toc469478520"/>
      <w:r>
        <w:t>Simulation with SSE algorithm</w:t>
      </w:r>
      <w:bookmarkEnd w:id="161"/>
      <w:bookmarkEnd w:id="162"/>
    </w:p>
    <w:sectPr w:rsidR="00020E88" w:rsidRPr="00020E88" w:rsidSect="00D0696D">
      <w:footerReference w:type="default" r:id="rId38"/>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Paige Rinnert" w:date="2016-12-09T09:53:00Z" w:initials="PR">
    <w:p w14:paraId="413ABAAC" w14:textId="05AA2495" w:rsidR="00C82290" w:rsidRDefault="00C82290">
      <w:pPr>
        <w:pStyle w:val="CommentText"/>
      </w:pPr>
      <w:r>
        <w:rPr>
          <w:rStyle w:val="CommentReference"/>
        </w:rPr>
        <w:annotationRef/>
      </w:r>
      <w:r>
        <w:t>Make sure this is true before turning in</w:t>
      </w:r>
    </w:p>
  </w:comment>
  <w:comment w:id="15" w:author="Paige Rinnert" w:date="2016-12-14T11:34:00Z" w:initials="PR">
    <w:p w14:paraId="10EA732C" w14:textId="0756EAB2" w:rsidR="00C82290" w:rsidRDefault="00C82290">
      <w:pPr>
        <w:pStyle w:val="CommentText"/>
      </w:pPr>
      <w:r>
        <w:rPr>
          <w:rStyle w:val="CommentReference"/>
        </w:rPr>
        <w:annotationRef/>
      </w:r>
      <w:r>
        <w:t>Team: is this ok? This just means we will test the system for all sensor compromised, not that it has to work when all sensors are compromised</w:t>
      </w:r>
    </w:p>
  </w:comment>
  <w:comment w:id="19" w:author="Paige Rinnert" w:date="2016-12-11T23:18:00Z" w:initials="PR">
    <w:p w14:paraId="32887D0C" w14:textId="3A958437" w:rsidR="00C82290" w:rsidRDefault="00C82290">
      <w:pPr>
        <w:pStyle w:val="CommentText"/>
      </w:pPr>
      <w:r>
        <w:rPr>
          <w:rStyle w:val="CommentReference"/>
        </w:rPr>
        <w:annotationRef/>
      </w:r>
      <w:r>
        <w:t>confirm</w:t>
      </w:r>
    </w:p>
  </w:comment>
  <w:comment w:id="20" w:author="Paige Rinnert" w:date="2016-12-11T23:18:00Z" w:initials="PR">
    <w:p w14:paraId="699CD6F7" w14:textId="1F4E1D76" w:rsidR="00C82290" w:rsidRDefault="00C82290">
      <w:pPr>
        <w:pStyle w:val="CommentText"/>
      </w:pPr>
      <w:r>
        <w:rPr>
          <w:rStyle w:val="CommentReference"/>
        </w:rPr>
        <w:annotationRef/>
      </w:r>
      <w:r>
        <w:t>confirm</w:t>
      </w:r>
    </w:p>
  </w:comment>
  <w:comment w:id="21" w:author="Paige Rinnert" w:date="2016-12-11T23:19:00Z" w:initials="PR">
    <w:p w14:paraId="747A5969" w14:textId="37180F53" w:rsidR="00C82290" w:rsidRDefault="00C82290">
      <w:pPr>
        <w:pStyle w:val="CommentText"/>
      </w:pPr>
      <w:r>
        <w:rPr>
          <w:rStyle w:val="CommentReference"/>
        </w:rPr>
        <w:annotationRef/>
      </w:r>
      <w:r>
        <w:t>talk about results of these comparisons</w:t>
      </w:r>
    </w:p>
  </w:comment>
  <w:comment w:id="22" w:author="Paige Rinnert" w:date="2016-12-11T23:19:00Z" w:initials="PR">
    <w:p w14:paraId="66B7DADB" w14:textId="7535798F" w:rsidR="00C82290" w:rsidRDefault="00C82290">
      <w:pPr>
        <w:pStyle w:val="CommentText"/>
      </w:pPr>
      <w:r>
        <w:rPr>
          <w:rStyle w:val="CommentReference"/>
        </w:rPr>
        <w:annotationRef/>
      </w:r>
      <w:r>
        <w:t>again confirm</w:t>
      </w:r>
    </w:p>
  </w:comment>
  <w:comment w:id="25" w:author="Paige Rinnert" w:date="2016-12-05T00:26:00Z" w:initials="PR">
    <w:p w14:paraId="37DA9884" w14:textId="4C43F873" w:rsidR="00C82290" w:rsidRDefault="00C82290">
      <w:pPr>
        <w:pStyle w:val="CommentText"/>
      </w:pPr>
      <w:r>
        <w:rPr>
          <w:rStyle w:val="CommentReference"/>
        </w:rPr>
        <w:annotationRef/>
      </w:r>
      <w:r>
        <w:t>Ideally! Make sure to confirm this is true before turning in final draft.</w:t>
      </w:r>
    </w:p>
  </w:comment>
  <w:comment w:id="31" w:author="Paige Rinnert" w:date="2016-12-14T13:59:00Z" w:initials="PR">
    <w:p w14:paraId="73F25790" w14:textId="53333AFA" w:rsidR="00C82290" w:rsidRDefault="00C82290">
      <w:pPr>
        <w:pStyle w:val="CommentText"/>
      </w:pPr>
      <w:r>
        <w:rPr>
          <w:rStyle w:val="CommentReference"/>
        </w:rPr>
        <w:annotationRef/>
      </w:r>
      <w:r>
        <w:t>confirm</w:t>
      </w:r>
    </w:p>
  </w:comment>
  <w:comment w:id="32" w:author="Paige Rinnert" w:date="2016-12-14T13:59:00Z" w:initials="PR">
    <w:p w14:paraId="5DC8BDA1" w14:textId="6B046B31" w:rsidR="00C82290" w:rsidRDefault="00C82290">
      <w:pPr>
        <w:pStyle w:val="CommentText"/>
      </w:pPr>
      <w:r>
        <w:rPr>
          <w:rStyle w:val="CommentReference"/>
        </w:rPr>
        <w:annotationRef/>
      </w:r>
      <w:r>
        <w:t>figure out what these are</w:t>
      </w:r>
    </w:p>
  </w:comment>
  <w:comment w:id="34" w:author="Paige Rinnert" w:date="2016-12-14T14:10:00Z" w:initials="PR">
    <w:p w14:paraId="1AC4B5D1" w14:textId="5869D47B" w:rsidR="00C82290" w:rsidRDefault="00C82290">
      <w:pPr>
        <w:pStyle w:val="CommentText"/>
      </w:pPr>
      <w:r>
        <w:rPr>
          <w:rStyle w:val="CommentReference"/>
        </w:rPr>
        <w:annotationRef/>
      </w:r>
      <w:r>
        <w:t>with observer or no?</w:t>
      </w:r>
    </w:p>
  </w:comment>
  <w:comment w:id="36" w:author="Paige Rinnert" w:date="2016-12-14T14:12:00Z" w:initials="PR">
    <w:p w14:paraId="3B96A668" w14:textId="0076AAF8" w:rsidR="00C82290" w:rsidRDefault="00C82290">
      <w:pPr>
        <w:pStyle w:val="CommentText"/>
      </w:pPr>
      <w:r>
        <w:rPr>
          <w:rStyle w:val="CommentReference"/>
        </w:rPr>
        <w:annotationRef/>
      </w:r>
      <w:r>
        <w:t>Is it possible to get this diagram in Times New Roman font with variables italicized and correct sub/superscripts?</w:t>
      </w:r>
    </w:p>
  </w:comment>
  <w:comment w:id="37" w:author="Aishvarya Korde" w:date="2016-12-14T22:21:00Z" w:initials="AK">
    <w:p w14:paraId="6DACE858" w14:textId="1D5A7660" w:rsidR="008B0DD2" w:rsidRDefault="008B0DD2">
      <w:pPr>
        <w:pStyle w:val="CommentText"/>
      </w:pPr>
      <w:r>
        <w:rPr>
          <w:rStyle w:val="CommentReference"/>
        </w:rPr>
        <w:annotationRef/>
      </w:r>
    </w:p>
  </w:comment>
  <w:comment w:id="50" w:author="Paige Rinnert" w:date="2016-12-11T23:51:00Z" w:initials="PR">
    <w:p w14:paraId="5607A6E4" w14:textId="648B6FCA" w:rsidR="00C82290" w:rsidRDefault="00C82290">
      <w:pPr>
        <w:pStyle w:val="CommentText"/>
      </w:pPr>
      <w:r>
        <w:rPr>
          <w:rStyle w:val="CommentReference"/>
        </w:rPr>
        <w:annotationRef/>
      </w:r>
      <w:r>
        <w:t>confirm this</w:t>
      </w:r>
    </w:p>
  </w:comment>
  <w:comment w:id="51" w:author="Aishvarya Korde" w:date="2016-12-04T20:57:00Z" w:initials="AK">
    <w:p w14:paraId="3E4EFD9A" w14:textId="77777777" w:rsidR="00C82290" w:rsidRDefault="00C82290" w:rsidP="006631F4">
      <w:pPr>
        <w:pStyle w:val="CommentText"/>
      </w:pPr>
      <w:r>
        <w:rPr>
          <w:rStyle w:val="CommentReference"/>
        </w:rPr>
        <w:annotationRef/>
      </w:r>
      <w:r>
        <w:t>TODO</w:t>
      </w:r>
    </w:p>
  </w:comment>
  <w:comment w:id="52" w:author="Zayra Lobo" w:date="2016-12-11T01:02:00Z" w:initials="ZL">
    <w:p w14:paraId="11C9CEAF" w14:textId="77777777" w:rsidR="00C82290" w:rsidRDefault="00C82290" w:rsidP="00833CF8">
      <w:pPr>
        <w:pStyle w:val="CommentText"/>
      </w:pPr>
      <w:r>
        <w:rPr>
          <w:rStyle w:val="CommentReference"/>
        </w:rPr>
        <w:annotationRef/>
      </w:r>
      <w:r>
        <w:t>Should we mention why this is necessary or should that already be clear to our audience?</w:t>
      </w:r>
    </w:p>
  </w:comment>
  <w:comment w:id="53" w:author="Paige Rinnert" w:date="2016-12-14T14:40:00Z" w:initials="PR">
    <w:p w14:paraId="370083E8" w14:textId="1C93D297" w:rsidR="00C82290" w:rsidRDefault="00C82290">
      <w:pPr>
        <w:pStyle w:val="CommentText"/>
      </w:pPr>
      <w:r>
        <w:rPr>
          <w:rStyle w:val="CommentReference"/>
        </w:rPr>
        <w:annotationRef/>
      </w:r>
      <w:r>
        <w:t>Take out if linear observer is not used</w:t>
      </w:r>
    </w:p>
  </w:comment>
  <w:comment w:id="54" w:author="Aishvarya Korde" w:date="2016-12-04T21:07:00Z" w:initials="AK">
    <w:p w14:paraId="060AC12E" w14:textId="77777777" w:rsidR="00C82290" w:rsidRDefault="00C82290" w:rsidP="00833CF8">
      <w:pPr>
        <w:pStyle w:val="CommentText"/>
      </w:pPr>
      <w:r>
        <w:rPr>
          <w:rStyle w:val="CommentReference"/>
        </w:rPr>
        <w:annotationRef/>
      </w:r>
      <w:r>
        <w:t>TODO</w:t>
      </w:r>
    </w:p>
  </w:comment>
  <w:comment w:id="70" w:author="Paige Rinnert" w:date="2016-12-05T01:28:00Z" w:initials="PR">
    <w:p w14:paraId="3B7CEEF8" w14:textId="77777777" w:rsidR="00C82290" w:rsidRDefault="00C82290" w:rsidP="00A432CD">
      <w:pPr>
        <w:pStyle w:val="CommentText"/>
      </w:pPr>
      <w:r>
        <w:rPr>
          <w:rStyle w:val="CommentReference"/>
        </w:rPr>
        <w:annotationRef/>
      </w:r>
      <w:r>
        <w:t>PR: add more detail once simulation works</w:t>
      </w:r>
    </w:p>
  </w:comment>
  <w:comment w:id="75" w:author="Paige Rinnert" w:date="2016-12-14T14:58:00Z" w:initials="PR">
    <w:p w14:paraId="2410BF24" w14:textId="38F9CDCD" w:rsidR="00C82290" w:rsidRDefault="00C82290">
      <w:pPr>
        <w:pStyle w:val="CommentText"/>
      </w:pPr>
      <w:r>
        <w:rPr>
          <w:rStyle w:val="CommentReference"/>
        </w:rPr>
        <w:annotationRef/>
      </w:r>
      <w:r>
        <w:t>Insert specs table</w:t>
      </w:r>
    </w:p>
  </w:comment>
  <w:comment w:id="76" w:author="Paige Rinnert" w:date="2016-12-14T16:57:00Z" w:initials="PR">
    <w:p w14:paraId="179D68D0" w14:textId="02311598" w:rsidR="00C82290" w:rsidRDefault="00C82290">
      <w:pPr>
        <w:pStyle w:val="CommentText"/>
      </w:pPr>
      <w:r>
        <w:rPr>
          <w:rStyle w:val="CommentReference"/>
        </w:rPr>
        <w:annotationRef/>
      </w:r>
      <w:r>
        <w:t>Take this out?</w:t>
      </w:r>
    </w:p>
  </w:comment>
  <w:comment w:id="77" w:author="Paige Rinnert" w:date="2016-12-14T14:59:00Z" w:initials="PR">
    <w:p w14:paraId="44E85910" w14:textId="6370FF58" w:rsidR="00C82290" w:rsidRDefault="00C82290">
      <w:pPr>
        <w:pStyle w:val="CommentText"/>
      </w:pPr>
      <w:r>
        <w:rPr>
          <w:rStyle w:val="CommentReference"/>
        </w:rPr>
        <w:annotationRef/>
      </w:r>
      <w:r>
        <w:t>Take this out—make sure it’s covered by specs table</w:t>
      </w:r>
    </w:p>
  </w:comment>
  <w:comment w:id="79" w:author="Paige Rinnert" w:date="2016-12-14T15:01:00Z" w:initials="PR">
    <w:p w14:paraId="31CB5D90" w14:textId="77777777" w:rsidR="00C82290" w:rsidRDefault="00C82290" w:rsidP="00A35BA2">
      <w:pPr>
        <w:pStyle w:val="CommentText"/>
      </w:pPr>
      <w:r>
        <w:rPr>
          <w:rStyle w:val="CommentReference"/>
        </w:rPr>
        <w:annotationRef/>
      </w:r>
      <w:r>
        <w:t>How many ports do we need? Make sure this is in table</w:t>
      </w:r>
    </w:p>
  </w:comment>
  <w:comment w:id="80" w:author="Paige Rinnert" w:date="2016-12-14T15:01:00Z" w:initials="PR">
    <w:p w14:paraId="61D12099" w14:textId="77777777" w:rsidR="00C82290" w:rsidRDefault="00C82290" w:rsidP="00A35BA2">
      <w:pPr>
        <w:pStyle w:val="CommentText"/>
      </w:pPr>
      <w:r>
        <w:rPr>
          <w:rStyle w:val="CommentReference"/>
        </w:rPr>
        <w:annotationRef/>
      </w:r>
      <w:r>
        <w:t>Add specs table</w:t>
      </w:r>
    </w:p>
  </w:comment>
  <w:comment w:id="82" w:author="Paige Rinnert" w:date="2016-12-12T00:05:00Z" w:initials="PR">
    <w:p w14:paraId="1BDAD1C5" w14:textId="047EA51A" w:rsidR="00C82290" w:rsidRDefault="00C82290">
      <w:pPr>
        <w:pStyle w:val="CommentText"/>
      </w:pPr>
      <w:r>
        <w:rPr>
          <w:rStyle w:val="CommentReference"/>
        </w:rPr>
        <w:annotationRef/>
      </w:r>
      <w:r>
        <w:t>Is this the section we’re referring to?</w:t>
      </w:r>
    </w:p>
  </w:comment>
  <w:comment w:id="84" w:author="Paige Rinnert" w:date="2016-12-14T15:17:00Z" w:initials="PR">
    <w:p w14:paraId="65B93B81" w14:textId="32420590" w:rsidR="00C82290" w:rsidRDefault="00C82290">
      <w:pPr>
        <w:pStyle w:val="CommentText"/>
      </w:pPr>
      <w:r>
        <w:rPr>
          <w:rStyle w:val="CommentReference"/>
        </w:rPr>
        <w:annotationRef/>
      </w:r>
      <w:r>
        <w:t>Rephrase to be correct?</w:t>
      </w:r>
    </w:p>
  </w:comment>
  <w:comment w:id="85" w:author="Paige Rinnert" w:date="2016-12-14T15:18:00Z" w:initials="PR">
    <w:p w14:paraId="212A1D53" w14:textId="68B12B88" w:rsidR="00C82290" w:rsidRDefault="00C82290">
      <w:pPr>
        <w:pStyle w:val="CommentText"/>
      </w:pPr>
      <w:r>
        <w:rPr>
          <w:rStyle w:val="CommentReference"/>
        </w:rPr>
        <w:annotationRef/>
      </w:r>
      <w:r>
        <w:t>Add ROS connectivity diagram</w:t>
      </w:r>
    </w:p>
  </w:comment>
  <w:comment w:id="87" w:author="Paige Rinnert" w:date="2016-12-14T17:01:00Z" w:initials="PR">
    <w:p w14:paraId="0F6B01BD" w14:textId="6481F48A" w:rsidR="00C82290" w:rsidRDefault="00C82290">
      <w:pPr>
        <w:pStyle w:val="CommentText"/>
      </w:pPr>
      <w:r>
        <w:rPr>
          <w:rStyle w:val="CommentReference"/>
        </w:rPr>
        <w:annotationRef/>
      </w:r>
      <w:r>
        <w:t>Edit out</w:t>
      </w:r>
    </w:p>
  </w:comment>
  <w:comment w:id="89" w:author="Paige Rinnert" w:date="2016-12-14T15:22:00Z" w:initials="PR">
    <w:p w14:paraId="2C98AD41" w14:textId="4D102D16" w:rsidR="00C82290" w:rsidRDefault="00C82290">
      <w:pPr>
        <w:pStyle w:val="CommentText"/>
      </w:pPr>
      <w:r>
        <w:rPr>
          <w:rStyle w:val="CommentReference"/>
        </w:rPr>
        <w:annotationRef/>
      </w:r>
      <w:r>
        <w:t xml:space="preserve">Use </w:t>
      </w:r>
      <w:proofErr w:type="spellStart"/>
      <w:r>
        <w:t>ROSbag</w:t>
      </w:r>
      <w:proofErr w:type="spellEnd"/>
      <w:r>
        <w:t>?</w:t>
      </w:r>
    </w:p>
  </w:comment>
  <w:comment w:id="91" w:author="Paige Rinnert" w:date="2016-12-14T15:45:00Z" w:initials="PR">
    <w:p w14:paraId="605935B2" w14:textId="67B48536" w:rsidR="00C82290" w:rsidRDefault="00C82290">
      <w:pPr>
        <w:pStyle w:val="CommentText"/>
      </w:pPr>
      <w:r>
        <w:rPr>
          <w:rStyle w:val="CommentReference"/>
        </w:rPr>
        <w:annotationRef/>
      </w:r>
      <w:r>
        <w:t xml:space="preserve">Is it a 3DR </w:t>
      </w:r>
      <w:proofErr w:type="spellStart"/>
      <w:r>
        <w:t>Pixhawk</w:t>
      </w:r>
      <w:proofErr w:type="spellEnd"/>
      <w:r>
        <w:t xml:space="preserve"> or a </w:t>
      </w:r>
      <w:proofErr w:type="spellStart"/>
      <w:r>
        <w:t>PIxhawk</w:t>
      </w:r>
      <w:proofErr w:type="spellEnd"/>
      <w:r>
        <w:t xml:space="preserve"> PX4?</w:t>
      </w:r>
    </w:p>
  </w:comment>
  <w:comment w:id="93" w:author="Paige Rinnert" w:date="2016-12-14T16:17:00Z" w:initials="PR">
    <w:p w14:paraId="5E124D33" w14:textId="4E0FC096" w:rsidR="00C82290" w:rsidRDefault="00C82290">
      <w:pPr>
        <w:pStyle w:val="CommentText"/>
      </w:pPr>
      <w:r>
        <w:rPr>
          <w:rStyle w:val="CommentReference"/>
        </w:rPr>
        <w:annotationRef/>
      </w:r>
      <w:r>
        <w:t>Why is there a 1-axis and 3-axis accelerometer</w:t>
      </w:r>
    </w:p>
  </w:comment>
  <w:comment w:id="100" w:author="Paige Rinnert" w:date="2016-12-14T16:22:00Z" w:initials="PR">
    <w:p w14:paraId="245B385F" w14:textId="1F968163" w:rsidR="00C82290" w:rsidRDefault="00C82290">
      <w:pPr>
        <w:pStyle w:val="CommentText"/>
      </w:pPr>
      <w:r>
        <w:rPr>
          <w:rStyle w:val="CommentReference"/>
        </w:rPr>
        <w:annotationRef/>
      </w:r>
      <w:r>
        <w:t>Which models were looked at?</w:t>
      </w:r>
    </w:p>
  </w:comment>
  <w:comment w:id="104" w:author="Paige Rinnert" w:date="2016-12-14T16:38:00Z" w:initials="PR">
    <w:p w14:paraId="215E6B97" w14:textId="5C2806A0" w:rsidR="00C82290" w:rsidRDefault="00C82290">
      <w:pPr>
        <w:pStyle w:val="CommentText"/>
      </w:pPr>
      <w:r>
        <w:rPr>
          <w:rStyle w:val="CommentReference"/>
        </w:rPr>
        <w:annotationRef/>
      </w:r>
      <w:r>
        <w:t>Model name and link to spec sheet?</w:t>
      </w:r>
    </w:p>
  </w:comment>
  <w:comment w:id="109" w:author="Paige Rinnert" w:date="2016-12-14T16:40:00Z" w:initials="PR">
    <w:p w14:paraId="2CC9FA65" w14:textId="10CA8D37" w:rsidR="00C82290" w:rsidRDefault="00C82290">
      <w:pPr>
        <w:pStyle w:val="CommentText"/>
      </w:pPr>
      <w:r>
        <w:rPr>
          <w:rStyle w:val="CommentReference"/>
        </w:rPr>
        <w:annotationRef/>
      </w:r>
      <w:r>
        <w:t xml:space="preserve">Insert citation if we want to put code in the appendix </w:t>
      </w:r>
    </w:p>
  </w:comment>
  <w:comment w:id="115" w:author="Paige Rinnert" w:date="2016-12-14T17:58:00Z" w:initials="PR">
    <w:p w14:paraId="78566C60" w14:textId="7069E6FF" w:rsidR="00C82290" w:rsidRDefault="00C82290">
      <w:pPr>
        <w:pStyle w:val="CommentText"/>
      </w:pPr>
      <w:r>
        <w:rPr>
          <w:rStyle w:val="CommentReference"/>
        </w:rPr>
        <w:annotationRef/>
      </w:r>
      <w:r>
        <w:t>Why do we need this?</w:t>
      </w:r>
    </w:p>
  </w:comment>
  <w:comment w:id="118" w:author="Paige Rinnert" w:date="2016-12-14T18:17:00Z" w:initials="PR">
    <w:p w14:paraId="5CA81274" w14:textId="588089BA" w:rsidR="00C82290" w:rsidRDefault="00C82290">
      <w:pPr>
        <w:pStyle w:val="CommentText"/>
      </w:pPr>
      <w:r>
        <w:rPr>
          <w:rStyle w:val="CommentReference"/>
        </w:rPr>
        <w:annotationRef/>
      </w:r>
      <w:proofErr w:type="spellStart"/>
      <w:r>
        <w:t>Mohm</w:t>
      </w:r>
      <w:proofErr w:type="spellEnd"/>
      <w:r>
        <w:t xml:space="preserve">? </w:t>
      </w:r>
      <w:proofErr w:type="spellStart"/>
      <w:r>
        <w:t>uH</w:t>
      </w:r>
      <w:proofErr w:type="spellEnd"/>
      <w:r>
        <w:t xml:space="preserve">? </w:t>
      </w:r>
      <w:proofErr w:type="spellStart"/>
      <w:r>
        <w:t>Mol</w:t>
      </w:r>
      <w:proofErr w:type="spellEnd"/>
      <w:r>
        <w:t xml:space="preserve">/m3? Prof </w:t>
      </w:r>
      <w:proofErr w:type="spellStart"/>
      <w:r>
        <w:t>clark</w:t>
      </w:r>
      <w:proofErr w:type="spellEnd"/>
      <w:r>
        <w:t xml:space="preserve"> wat</w:t>
      </w:r>
    </w:p>
  </w:comment>
  <w:comment w:id="127" w:author="Paige Rinnert" w:date="2016-12-14T18:06:00Z" w:initials="PR">
    <w:p w14:paraId="6DA34001" w14:textId="74113F8C" w:rsidR="00C82290" w:rsidRDefault="00C82290">
      <w:pPr>
        <w:pStyle w:val="CommentText"/>
      </w:pPr>
      <w:r>
        <w:rPr>
          <w:rStyle w:val="CommentReference"/>
        </w:rPr>
        <w:annotationRef/>
      </w:r>
      <w:r>
        <w:t>rephrase</w:t>
      </w:r>
    </w:p>
  </w:comment>
  <w:comment w:id="134" w:author="Aishvarya Korde" w:date="2016-12-01T17:20:00Z" w:initials="AK">
    <w:p w14:paraId="2AC1D229" w14:textId="54786A01" w:rsidR="00C82290" w:rsidRDefault="00C82290">
      <w:pPr>
        <w:pStyle w:val="CommentText"/>
      </w:pPr>
      <w:r>
        <w:rPr>
          <w:rStyle w:val="CommentReference"/>
        </w:rPr>
        <w:annotationRef/>
      </w:r>
      <w:r>
        <w:t>AK: add results (before final draft)</w:t>
      </w:r>
    </w:p>
  </w:comment>
  <w:comment w:id="137" w:author="Aishvarya Korde" w:date="2016-12-01T17:20:00Z" w:initials="AK">
    <w:p w14:paraId="7C4A10AC" w14:textId="15D5F147" w:rsidR="00C82290" w:rsidRDefault="00C82290">
      <w:pPr>
        <w:pStyle w:val="CommentText"/>
      </w:pPr>
      <w:r>
        <w:rPr>
          <w:rStyle w:val="CommentReference"/>
        </w:rPr>
        <w:annotationRef/>
      </w:r>
      <w:r>
        <w:t>PR: add results (before final draft)</w:t>
      </w:r>
    </w:p>
  </w:comment>
  <w:comment w:id="153" w:author="Paige Rinnert" w:date="2016-12-01T00:35:00Z" w:initials="PR">
    <w:p w14:paraId="36ADEDDC" w14:textId="1B0447FD" w:rsidR="00C82290" w:rsidRDefault="00C82290">
      <w:pPr>
        <w:pStyle w:val="CommentText"/>
      </w:pPr>
      <w:r>
        <w:rPr>
          <w:rStyle w:val="CommentReference"/>
        </w:rPr>
        <w:annotationRef/>
      </w:r>
      <w:r>
        <w:rPr>
          <w:rStyle w:val="CommentReference"/>
        </w:rPr>
        <w:t>PR/AK: add code before final draft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13ABAAC" w15:done="0"/>
  <w15:commentEx w15:paraId="10EA732C" w15:done="0"/>
  <w15:commentEx w15:paraId="32887D0C" w15:done="0"/>
  <w15:commentEx w15:paraId="699CD6F7" w15:done="0"/>
  <w15:commentEx w15:paraId="747A5969" w15:done="0"/>
  <w15:commentEx w15:paraId="66B7DADB" w15:done="0"/>
  <w15:commentEx w15:paraId="37DA9884" w15:done="0"/>
  <w15:commentEx w15:paraId="73F25790" w15:done="0"/>
  <w15:commentEx w15:paraId="5DC8BDA1" w15:done="0"/>
  <w15:commentEx w15:paraId="1AC4B5D1" w15:done="0"/>
  <w15:commentEx w15:paraId="3B96A668" w15:done="0"/>
  <w15:commentEx w15:paraId="6DACE858" w15:paraIdParent="3B96A668" w15:done="0"/>
  <w15:commentEx w15:paraId="5607A6E4" w15:done="0"/>
  <w15:commentEx w15:paraId="3E4EFD9A" w15:done="0"/>
  <w15:commentEx w15:paraId="11C9CEAF" w15:done="0"/>
  <w15:commentEx w15:paraId="370083E8" w15:paraIdParent="11C9CEAF" w15:done="0"/>
  <w15:commentEx w15:paraId="060AC12E" w15:done="0"/>
  <w15:commentEx w15:paraId="3B7CEEF8" w15:done="0"/>
  <w15:commentEx w15:paraId="2410BF24" w15:done="0"/>
  <w15:commentEx w15:paraId="179D68D0" w15:done="0"/>
  <w15:commentEx w15:paraId="44E85910" w15:done="0"/>
  <w15:commentEx w15:paraId="31CB5D90" w15:done="0"/>
  <w15:commentEx w15:paraId="61D12099" w15:done="0"/>
  <w15:commentEx w15:paraId="1BDAD1C5" w15:done="0"/>
  <w15:commentEx w15:paraId="65B93B81" w15:done="0"/>
  <w15:commentEx w15:paraId="212A1D53" w15:done="0"/>
  <w15:commentEx w15:paraId="0F6B01BD" w15:done="0"/>
  <w15:commentEx w15:paraId="2C98AD41" w15:done="0"/>
  <w15:commentEx w15:paraId="605935B2" w15:done="0"/>
  <w15:commentEx w15:paraId="5E124D33" w15:done="0"/>
  <w15:commentEx w15:paraId="245B385F" w15:done="0"/>
  <w15:commentEx w15:paraId="215E6B97" w15:done="0"/>
  <w15:commentEx w15:paraId="2CC9FA65" w15:done="0"/>
  <w15:commentEx w15:paraId="78566C60" w15:done="0"/>
  <w15:commentEx w15:paraId="5CA81274" w15:done="0"/>
  <w15:commentEx w15:paraId="6DA34001" w15:done="0"/>
  <w15:commentEx w15:paraId="2AC1D229" w15:done="0"/>
  <w15:commentEx w15:paraId="7C4A10AC" w15:done="0"/>
  <w15:commentEx w15:paraId="36ADEDD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4ECC2E" w14:textId="77777777" w:rsidR="006A5249" w:rsidRDefault="006A5249">
      <w:r>
        <w:separator/>
      </w:r>
    </w:p>
    <w:p w14:paraId="6BFBE018" w14:textId="77777777" w:rsidR="006A5249" w:rsidRDefault="006A5249"/>
  </w:endnote>
  <w:endnote w:type="continuationSeparator" w:id="0">
    <w:p w14:paraId="3F7ADA7E" w14:textId="77777777" w:rsidR="006A5249" w:rsidRDefault="006A5249">
      <w:r>
        <w:continuationSeparator/>
      </w:r>
    </w:p>
    <w:p w14:paraId="671CD75B" w14:textId="77777777" w:rsidR="006A5249" w:rsidRDefault="006A52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neva">
    <w:panose1 w:val="020B0503030404040204"/>
    <w:charset w:val="00"/>
    <w:family w:val="auto"/>
    <w:pitch w:val="variable"/>
    <w:sig w:usb0="E00002FF" w:usb1="5200205F" w:usb2="00A0C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B1757" w14:textId="77777777" w:rsidR="00C82290" w:rsidRDefault="00C8229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C82290" w:rsidRDefault="00C8229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8B7EA" w14:textId="6268AE88" w:rsidR="00C82290" w:rsidRDefault="00C82290">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B0DD2">
      <w:rPr>
        <w:rStyle w:val="PageNumber"/>
        <w:noProof/>
      </w:rPr>
      <w:t>ii</w:t>
    </w:r>
    <w:r>
      <w:rPr>
        <w:rStyle w:val="PageNumber"/>
      </w:rPr>
      <w:fldChar w:fldCharType="end"/>
    </w:r>
  </w:p>
  <w:p w14:paraId="1C64427C" w14:textId="77777777" w:rsidR="00C82290" w:rsidRDefault="00C82290">
    <w:pPr>
      <w:pStyle w:val="Footer"/>
    </w:pPr>
  </w:p>
  <w:p w14:paraId="4D57448C" w14:textId="77777777" w:rsidR="00C82290" w:rsidRDefault="00C82290">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3A2457E0" w:rsidR="00C82290" w:rsidRDefault="00C82290">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B0DD2">
      <w:rPr>
        <w:rStyle w:val="PageNumber"/>
        <w:noProof/>
      </w:rPr>
      <w:t>13</w:t>
    </w:r>
    <w:r>
      <w:rPr>
        <w:rStyle w:val="PageNumber"/>
      </w:rPr>
      <w:fldChar w:fldCharType="end"/>
    </w:r>
  </w:p>
  <w:p w14:paraId="72396B3E" w14:textId="77777777" w:rsidR="00C82290" w:rsidRDefault="00C82290">
    <w:pPr>
      <w:pStyle w:val="Footer"/>
      <w:ind w:right="360"/>
    </w:pPr>
  </w:p>
  <w:p w14:paraId="1FD40D41" w14:textId="77777777" w:rsidR="00C82290" w:rsidRDefault="00C8229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4D1AEF" w14:textId="77777777" w:rsidR="006A5249" w:rsidRDefault="006A5249">
      <w:r>
        <w:separator/>
      </w:r>
    </w:p>
    <w:p w14:paraId="570EE3CB" w14:textId="77777777" w:rsidR="006A5249" w:rsidRDefault="006A5249"/>
  </w:footnote>
  <w:footnote w:type="continuationSeparator" w:id="0">
    <w:p w14:paraId="1AED9D57" w14:textId="77777777" w:rsidR="006A5249" w:rsidRDefault="006A5249">
      <w:r>
        <w:continuationSeparator/>
      </w:r>
    </w:p>
    <w:p w14:paraId="28B9D12C" w14:textId="77777777" w:rsidR="006A5249" w:rsidRDefault="006A524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1F97C" w14:textId="5D3140ED" w:rsidR="00C82290" w:rsidRDefault="00C82290">
    <w:pPr>
      <w:pStyle w:val="Header"/>
    </w:pPr>
    <w:r>
      <w:t>20</w:t>
    </w:r>
    <w:r>
      <w:rPr>
        <w:noProof/>
      </w:rPr>
      <mc:AlternateContent>
        <mc:Choice Requires="wps">
          <w:drawing>
            <wp:anchor distT="0" distB="0" distL="114300" distR="114300" simplePos="0" relativeHeight="251659264"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12FF67" id="Line 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5" w:dllVersion="2" w:checkStyle="1"/>
  <w:activeWritingStyle w:appName="MSWord" w:lang="en-US" w:vendorID="8" w:dllVersion="513" w:checkStyle="1"/>
  <w:proofState w:spelling="clean"/>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66FF"/>
    <w:rsid w:val="00127378"/>
    <w:rsid w:val="00132A1C"/>
    <w:rsid w:val="00132B4C"/>
    <w:rsid w:val="0014134B"/>
    <w:rsid w:val="00143009"/>
    <w:rsid w:val="00143814"/>
    <w:rsid w:val="0014426A"/>
    <w:rsid w:val="00144C74"/>
    <w:rsid w:val="00147B51"/>
    <w:rsid w:val="0015053B"/>
    <w:rsid w:val="00153EB5"/>
    <w:rsid w:val="00154CB8"/>
    <w:rsid w:val="00154DD4"/>
    <w:rsid w:val="001555D9"/>
    <w:rsid w:val="00160F73"/>
    <w:rsid w:val="001610DE"/>
    <w:rsid w:val="001627E2"/>
    <w:rsid w:val="00162C02"/>
    <w:rsid w:val="0016319B"/>
    <w:rsid w:val="00165C5C"/>
    <w:rsid w:val="00167CE3"/>
    <w:rsid w:val="00171F2C"/>
    <w:rsid w:val="00172964"/>
    <w:rsid w:val="00176558"/>
    <w:rsid w:val="00177BA3"/>
    <w:rsid w:val="00177C11"/>
    <w:rsid w:val="001807D5"/>
    <w:rsid w:val="0018091C"/>
    <w:rsid w:val="00181BFE"/>
    <w:rsid w:val="001860FE"/>
    <w:rsid w:val="00187F9F"/>
    <w:rsid w:val="00190351"/>
    <w:rsid w:val="00194232"/>
    <w:rsid w:val="001958B3"/>
    <w:rsid w:val="001A26FF"/>
    <w:rsid w:val="001A2BBB"/>
    <w:rsid w:val="001A473C"/>
    <w:rsid w:val="001A5F5B"/>
    <w:rsid w:val="001A6570"/>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E7E"/>
    <w:rsid w:val="00616507"/>
    <w:rsid w:val="00620AF1"/>
    <w:rsid w:val="006214FA"/>
    <w:rsid w:val="006268DF"/>
    <w:rsid w:val="00626CBD"/>
    <w:rsid w:val="006310D6"/>
    <w:rsid w:val="006378D6"/>
    <w:rsid w:val="00640F25"/>
    <w:rsid w:val="006418E8"/>
    <w:rsid w:val="00641A6E"/>
    <w:rsid w:val="00644358"/>
    <w:rsid w:val="00644D2B"/>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249"/>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DFB"/>
    <w:rsid w:val="00863EF5"/>
    <w:rsid w:val="00866A81"/>
    <w:rsid w:val="008671AA"/>
    <w:rsid w:val="00871005"/>
    <w:rsid w:val="0087108F"/>
    <w:rsid w:val="00871130"/>
    <w:rsid w:val="008744C2"/>
    <w:rsid w:val="0088074D"/>
    <w:rsid w:val="008843DE"/>
    <w:rsid w:val="00890EC8"/>
    <w:rsid w:val="00891C92"/>
    <w:rsid w:val="0089200C"/>
    <w:rsid w:val="00896883"/>
    <w:rsid w:val="008A03D7"/>
    <w:rsid w:val="008A4785"/>
    <w:rsid w:val="008A6740"/>
    <w:rsid w:val="008A799D"/>
    <w:rsid w:val="008A7E5B"/>
    <w:rsid w:val="008B0DD2"/>
    <w:rsid w:val="008B25E4"/>
    <w:rsid w:val="008B71C6"/>
    <w:rsid w:val="008B74D7"/>
    <w:rsid w:val="008C2958"/>
    <w:rsid w:val="008C46D2"/>
    <w:rsid w:val="008C5D65"/>
    <w:rsid w:val="008D1E1E"/>
    <w:rsid w:val="008D2C42"/>
    <w:rsid w:val="008D3D7A"/>
    <w:rsid w:val="008D4F16"/>
    <w:rsid w:val="008D52DC"/>
    <w:rsid w:val="008D64E2"/>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643C"/>
    <w:rsid w:val="009969E8"/>
    <w:rsid w:val="009A216E"/>
    <w:rsid w:val="009A3EC7"/>
    <w:rsid w:val="009A4317"/>
    <w:rsid w:val="009A5F85"/>
    <w:rsid w:val="009A769B"/>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27CA2"/>
    <w:rsid w:val="00A33E90"/>
    <w:rsid w:val="00A34C84"/>
    <w:rsid w:val="00A35BA2"/>
    <w:rsid w:val="00A35FD6"/>
    <w:rsid w:val="00A37F18"/>
    <w:rsid w:val="00A41987"/>
    <w:rsid w:val="00A42F58"/>
    <w:rsid w:val="00A432CD"/>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E83"/>
    <w:rsid w:val="00C82290"/>
    <w:rsid w:val="00C85387"/>
    <w:rsid w:val="00CA1EE7"/>
    <w:rsid w:val="00CA6F53"/>
    <w:rsid w:val="00CB1E56"/>
    <w:rsid w:val="00CB2275"/>
    <w:rsid w:val="00CB5302"/>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27E5"/>
    <w:rsid w:val="00D04589"/>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23BC"/>
    <w:rsid w:val="00FB355E"/>
    <w:rsid w:val="00FB37A8"/>
    <w:rsid w:val="00FB4D5B"/>
    <w:rsid w:val="00FB656E"/>
    <w:rsid w:val="00FC2F24"/>
    <w:rsid w:val="00FC3B24"/>
    <w:rsid w:val="00FC3BCB"/>
    <w:rsid w:val="00FC77FE"/>
    <w:rsid w:val="00FD2780"/>
    <w:rsid w:val="00FD2C6C"/>
    <w:rsid w:val="00FD5C90"/>
    <w:rsid w:val="00FE1B6F"/>
    <w:rsid w:val="00FE2275"/>
    <w:rsid w:val="00FE36C6"/>
    <w:rsid w:val="00FE3889"/>
    <w:rsid w:val="00FE6E89"/>
    <w:rsid w:val="00FE7A1D"/>
    <w:rsid w:val="00FF590B"/>
    <w:rsid w:val="00FF5D6F"/>
    <w:rsid w:val="00FF6048"/>
    <w:rsid w:val="00FF6D66"/>
    <w:rsid w:val="00FF70BE"/>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7344615C-7009-4C90-9870-977F8385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comments" Target="comment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microsoft.com/office/2011/relationships/commentsExtended" Target="commentsExtended.xm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png"/><Relationship Id="rId38" Type="http://schemas.openxmlformats.org/officeDocument/2006/relationships/footer" Target="footer3.xml"/><Relationship Id="rId39" Type="http://schemas.openxmlformats.org/officeDocument/2006/relationships/fontTable" Target="fontTable.xml"/><Relationship Id="rId40" Type="http://schemas.microsoft.com/office/2011/relationships/people" Target="people.xml"/><Relationship Id="rId4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D8BA40-849F-6543-B43A-48B42CB29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5973</TotalTime>
  <Pages>48</Pages>
  <Words>14458</Words>
  <Characters>82412</Characters>
  <Application>Microsoft Macintosh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96677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315</cp:revision>
  <cp:lastPrinted>2010-08-24T04:33:00Z</cp:lastPrinted>
  <dcterms:created xsi:type="dcterms:W3CDTF">2016-11-22T18:58:00Z</dcterms:created>
  <dcterms:modified xsi:type="dcterms:W3CDTF">2016-12-15T06:22:00Z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id="rAFTPl32"/&gt;&lt;style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